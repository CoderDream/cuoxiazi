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8C0F89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8C0F89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="楷体" w:eastAsia="楷体" w:hAnsi="楷体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3457575</wp:posOffset>
                    </wp:positionV>
                    <wp:extent cx="5305425" cy="6720840"/>
                    <wp:effectExtent l="0" t="0" r="952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F816D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BD3" w:rsidRPr="008C0F89">
                                      <w:rPr>
                                        <w:rFonts w:ascii="楷体" w:eastAsia="楷体" w:hAnsi="楷体"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53BD3" w:rsidRPr="008C0F89">
                                      <w:rPr>
                                        <w:rFonts w:ascii="楷体" w:eastAsia="楷体" w:hAnsi="楷体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20B2F" w:rsidRPr="008C0F89">
                                      <w:rPr>
                                        <w:rFonts w:ascii="楷体" w:eastAsia="楷体" w:hAnsi="楷体" w:hint="eastAsia"/>
                                        <w:sz w:val="72"/>
                                        <w:szCs w:val="72"/>
                                      </w:rPr>
                                      <w:t>测试</w:t>
                                    </w:r>
                                    <w:r w:rsidR="00853BD3" w:rsidRPr="008C0F89">
                                      <w:rPr>
                                        <w:rFonts w:ascii="楷体" w:eastAsia="楷体" w:hAnsi="楷体" w:hint="eastAsia"/>
                                        <w:sz w:val="72"/>
                                        <w:szCs w:val="72"/>
                                      </w:rPr>
                                      <w:t>计</w:t>
                                    </w:r>
                                    <w:r w:rsidR="00853BD3" w:rsidRPr="008C0F89">
                                      <w:rPr>
                                        <w:rFonts w:ascii="楷体" w:eastAsia="楷体" w:hAnsi="楷体"/>
                                        <w:sz w:val="72"/>
                                        <w:szCs w:val="72"/>
                                      </w:rPr>
                                      <w:t>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eastAsia="楷体" w:hAnsi="楷体"/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8C0F89" w:rsidRDefault="00853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eastAsia="楷体" w:hAnsi="楷体"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8C0F89">
                                      <w:rPr>
                                        <w:rFonts w:ascii="楷体" w:eastAsia="楷体" w:hAnsi="楷体"/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8C0F89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eastAsia="楷体" w:hAnsi="楷体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8C0F89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eastAsia="楷体" w:hAnsi="楷体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8C0F89">
                                  <w:rPr>
                                    <w:rFonts w:ascii="楷体" w:eastAsia="楷体" w:hAnsi="楷体"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8C0F89">
                                  <w:rPr>
                                    <w:rFonts w:ascii="楷体" w:eastAsia="楷体" w:hAnsi="楷体"/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 w:rsidRPr="008C0F89">
                                  <w:rPr>
                                    <w:rFonts w:ascii="楷体" w:eastAsia="楷体" w:hAnsi="楷体"/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 w:rsidRPr="008C0F89">
                                  <w:rPr>
                                    <w:rFonts w:ascii="楷体" w:eastAsia="楷体" w:hAnsi="楷体"/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 w:rsidRPr="008C0F89">
                                  <w:rPr>
                                    <w:rFonts w:ascii="楷体" w:eastAsia="楷体" w:hAnsi="楷体"/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8C0F89" w:rsidRPr="008C0F89">
                                  <w:rPr>
                                    <w:rFonts w:ascii="楷体" w:eastAsia="楷体" w:hAnsi="楷体"/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2014-11-30</w:t>
                                </w:r>
                                <w:r w:rsidR="00A85F7B" w:rsidRPr="008C0F89">
                                  <w:rPr>
                                    <w:rFonts w:ascii="楷体" w:eastAsia="楷体" w:hAnsi="楷体"/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25pt;margin-top:272.25pt;width:417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FA0A4F" w:rsidRPr="00AF53B7" w:rsidRDefault="00F816D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BD3" w:rsidRPr="008C0F89">
                                <w:rPr>
                                  <w:rFonts w:ascii="楷体" w:eastAsia="楷体" w:hAnsi="楷体"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53BD3" w:rsidRPr="008C0F89">
                                <w:rPr>
                                  <w:rFonts w:ascii="楷体" w:eastAsia="楷体" w:hAnsi="楷体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20B2F" w:rsidRPr="008C0F89">
                                <w:rPr>
                                  <w:rFonts w:ascii="楷体" w:eastAsia="楷体" w:hAnsi="楷体" w:hint="eastAsia"/>
                                  <w:sz w:val="72"/>
                                  <w:szCs w:val="72"/>
                                </w:rPr>
                                <w:t>测试</w:t>
                              </w:r>
                              <w:r w:rsidR="00853BD3" w:rsidRPr="008C0F89">
                                <w:rPr>
                                  <w:rFonts w:ascii="楷体" w:eastAsia="楷体" w:hAnsi="楷体" w:hint="eastAsia"/>
                                  <w:sz w:val="72"/>
                                  <w:szCs w:val="72"/>
                                </w:rPr>
                                <w:t>计</w:t>
                              </w:r>
                              <w:r w:rsidR="00853BD3" w:rsidRPr="008C0F89">
                                <w:rPr>
                                  <w:rFonts w:ascii="楷体" w:eastAsia="楷体" w:hAnsi="楷体"/>
                                  <w:sz w:val="72"/>
                                  <w:szCs w:val="72"/>
                                </w:rPr>
                                <w:t>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eastAsia="楷体" w:hAnsi="楷体"/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8C0F89" w:rsidRDefault="00853BD3">
                              <w:pPr>
                                <w:pStyle w:val="NoSpacing"/>
                                <w:spacing w:before="80" w:after="40"/>
                                <w:rPr>
                                  <w:rFonts w:ascii="楷体" w:eastAsia="楷体" w:hAnsi="楷体"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8C0F89">
                                <w:rPr>
                                  <w:rFonts w:ascii="楷体" w:eastAsia="楷体" w:hAnsi="楷体"/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8C0F89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eastAsia="楷体" w:hAnsi="楷体"/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8C0F89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eastAsia="楷体" w:hAnsi="楷体"/>
                              <w:caps/>
                              <w:sz w:val="24"/>
                              <w:szCs w:val="24"/>
                            </w:rPr>
                          </w:pPr>
                          <w:r w:rsidRPr="008C0F89">
                            <w:rPr>
                              <w:rFonts w:ascii="楷体" w:eastAsia="楷体" w:hAnsi="楷体"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8C0F89">
                            <w:rPr>
                              <w:rFonts w:ascii="楷体" w:eastAsia="楷体" w:hAnsi="楷体"/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 w:rsidRPr="008C0F89">
                            <w:rPr>
                              <w:rFonts w:ascii="楷体" w:eastAsia="楷体" w:hAnsi="楷体"/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 w:rsidRPr="008C0F89">
                            <w:rPr>
                              <w:rFonts w:ascii="楷体" w:eastAsia="楷体" w:hAnsi="楷体"/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 w:rsidRPr="008C0F89">
                            <w:rPr>
                              <w:rFonts w:ascii="楷体" w:eastAsia="楷体" w:hAnsi="楷体"/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C0F89" w:rsidRPr="008C0F89">
                            <w:rPr>
                              <w:rFonts w:ascii="楷体" w:eastAsia="楷体" w:hAnsi="楷体"/>
                              <w:caps/>
                              <w:noProof/>
                              <w:sz w:val="24"/>
                              <w:szCs w:val="24"/>
                            </w:rPr>
                            <w:t>2014-11-30</w:t>
                          </w:r>
                          <w:r w:rsidR="00A85F7B" w:rsidRPr="008C0F89">
                            <w:rPr>
                              <w:rFonts w:ascii="楷体" w:eastAsia="楷体" w:hAnsi="楷体"/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8C0F89" w:rsidRDefault="00FA0A4F">
      <w:r w:rsidRPr="008C0F89">
        <w:rPr>
          <w:rFonts w:hint="eastAsia"/>
        </w:rPr>
        <w:lastRenderedPageBreak/>
        <w:t>文档版本</w:t>
      </w:r>
      <w:r w:rsidRPr="008C0F89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8C0F89" w:rsidTr="00FA0A4F">
        <w:tc>
          <w:tcPr>
            <w:tcW w:w="1726" w:type="dxa"/>
          </w:tcPr>
          <w:p w:rsidR="00FA0A4F" w:rsidRPr="008C0F89" w:rsidRDefault="00FA0A4F">
            <w:r w:rsidRPr="008C0F89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:rsidR="00FA0A4F" w:rsidRPr="008C0F89" w:rsidRDefault="00FA0A4F">
            <w:r w:rsidRPr="008C0F89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8C0F89" w:rsidRDefault="00FA0A4F">
            <w:r w:rsidRPr="008C0F89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:rsidR="00FA0A4F" w:rsidRPr="008C0F89" w:rsidRDefault="00FA0A4F">
            <w:r w:rsidRPr="008C0F89">
              <w:rPr>
                <w:rFonts w:hint="eastAsia"/>
              </w:rPr>
              <w:t>审核</w:t>
            </w:r>
            <w:r w:rsidRPr="008C0F89">
              <w:t>人</w:t>
            </w:r>
          </w:p>
        </w:tc>
        <w:tc>
          <w:tcPr>
            <w:tcW w:w="2541" w:type="dxa"/>
          </w:tcPr>
          <w:p w:rsidR="00FA0A4F" w:rsidRPr="008C0F89" w:rsidRDefault="00FA0A4F">
            <w:r w:rsidRPr="008C0F89">
              <w:rPr>
                <w:rFonts w:hint="eastAsia"/>
              </w:rPr>
              <w:t>变更内容</w:t>
            </w:r>
          </w:p>
        </w:tc>
      </w:tr>
      <w:tr w:rsidR="007104C2" w:rsidRPr="008C0F89" w:rsidTr="00FA0A4F">
        <w:tc>
          <w:tcPr>
            <w:tcW w:w="1726" w:type="dxa"/>
          </w:tcPr>
          <w:p w:rsidR="00FA0A4F" w:rsidRPr="008C0F89" w:rsidRDefault="003C6FF4">
            <w:r w:rsidRPr="008C0F89">
              <w:t>0.1</w:t>
            </w:r>
          </w:p>
        </w:tc>
        <w:tc>
          <w:tcPr>
            <w:tcW w:w="1726" w:type="dxa"/>
          </w:tcPr>
          <w:p w:rsidR="00FA0A4F" w:rsidRPr="008C0F89" w:rsidRDefault="00D75B88">
            <w:r w:rsidRPr="008C0F89">
              <w:t>2014.11.20</w:t>
            </w:r>
          </w:p>
        </w:tc>
        <w:tc>
          <w:tcPr>
            <w:tcW w:w="1726" w:type="dxa"/>
          </w:tcPr>
          <w:p w:rsidR="00FA0A4F" w:rsidRPr="008C0F89" w:rsidRDefault="00D75B88">
            <w:r w:rsidRPr="008C0F89">
              <w:t>Annie</w:t>
            </w:r>
          </w:p>
        </w:tc>
        <w:tc>
          <w:tcPr>
            <w:tcW w:w="1726" w:type="dxa"/>
          </w:tcPr>
          <w:p w:rsidR="00FA0A4F" w:rsidRPr="008C0F89" w:rsidRDefault="003C6FF4">
            <w:r w:rsidRPr="008C0F89">
              <w:t>LUO ZHI</w:t>
            </w:r>
          </w:p>
        </w:tc>
        <w:tc>
          <w:tcPr>
            <w:tcW w:w="2541" w:type="dxa"/>
          </w:tcPr>
          <w:p w:rsidR="00FA0A4F" w:rsidRPr="008C0F89" w:rsidRDefault="00D75B88">
            <w:r w:rsidRPr="008C0F89">
              <w:rPr>
                <w:rFonts w:hint="eastAsia"/>
              </w:rPr>
              <w:t>初始化</w:t>
            </w:r>
          </w:p>
        </w:tc>
      </w:tr>
      <w:tr w:rsidR="007104C2" w:rsidRPr="008C0F89" w:rsidTr="00FA0A4F">
        <w:tc>
          <w:tcPr>
            <w:tcW w:w="1726" w:type="dxa"/>
          </w:tcPr>
          <w:p w:rsidR="00FA0A4F" w:rsidRPr="008C0F89" w:rsidRDefault="001F5800">
            <w:r w:rsidRPr="008C0F89">
              <w:t>1.1</w:t>
            </w:r>
          </w:p>
        </w:tc>
        <w:tc>
          <w:tcPr>
            <w:tcW w:w="1726" w:type="dxa"/>
          </w:tcPr>
          <w:p w:rsidR="00FA0A4F" w:rsidRPr="008C0F89" w:rsidRDefault="001F5800">
            <w:r w:rsidRPr="008C0F89">
              <w:t>2014.11.25</w:t>
            </w:r>
          </w:p>
        </w:tc>
        <w:tc>
          <w:tcPr>
            <w:tcW w:w="1726" w:type="dxa"/>
          </w:tcPr>
          <w:p w:rsidR="00FA0A4F" w:rsidRPr="008C0F89" w:rsidRDefault="001F5800">
            <w:r w:rsidRPr="008C0F89">
              <w:t>Annie</w:t>
            </w:r>
          </w:p>
        </w:tc>
        <w:tc>
          <w:tcPr>
            <w:tcW w:w="1726" w:type="dxa"/>
          </w:tcPr>
          <w:p w:rsidR="00FA0A4F" w:rsidRPr="008C0F89" w:rsidRDefault="00FA0A4F"/>
        </w:tc>
        <w:tc>
          <w:tcPr>
            <w:tcW w:w="2541" w:type="dxa"/>
          </w:tcPr>
          <w:p w:rsidR="00FA0A4F" w:rsidRPr="008C0F89" w:rsidRDefault="001F5800">
            <w:r w:rsidRPr="008C0F89">
              <w:rPr>
                <w:rFonts w:hint="eastAsia"/>
              </w:rPr>
              <w:t>根据</w:t>
            </w:r>
            <w:r w:rsidRPr="008C0F89">
              <w:t>客户需求</w:t>
            </w:r>
            <w:r w:rsidRPr="008C0F89">
              <w:rPr>
                <w:rFonts w:hint="eastAsia"/>
              </w:rPr>
              <w:t>去掉</w:t>
            </w:r>
            <w:r w:rsidRPr="008C0F89">
              <w:t>非功能测试部分</w:t>
            </w:r>
          </w:p>
        </w:tc>
      </w:tr>
      <w:tr w:rsidR="007104C2" w:rsidRPr="008C0F89" w:rsidTr="00FA0A4F">
        <w:tc>
          <w:tcPr>
            <w:tcW w:w="1726" w:type="dxa"/>
          </w:tcPr>
          <w:p w:rsidR="00FA0A4F" w:rsidRPr="008C0F89" w:rsidRDefault="00FA0A4F"/>
        </w:tc>
        <w:tc>
          <w:tcPr>
            <w:tcW w:w="1726" w:type="dxa"/>
          </w:tcPr>
          <w:p w:rsidR="00FA0A4F" w:rsidRPr="008C0F89" w:rsidRDefault="00FA0A4F"/>
        </w:tc>
        <w:tc>
          <w:tcPr>
            <w:tcW w:w="1726" w:type="dxa"/>
          </w:tcPr>
          <w:p w:rsidR="00FA0A4F" w:rsidRPr="008C0F89" w:rsidRDefault="00FA0A4F"/>
        </w:tc>
        <w:tc>
          <w:tcPr>
            <w:tcW w:w="1726" w:type="dxa"/>
          </w:tcPr>
          <w:p w:rsidR="00FA0A4F" w:rsidRPr="008C0F89" w:rsidRDefault="00FA0A4F"/>
        </w:tc>
        <w:tc>
          <w:tcPr>
            <w:tcW w:w="2541" w:type="dxa"/>
          </w:tcPr>
          <w:p w:rsidR="00FA0A4F" w:rsidRPr="008C0F89" w:rsidRDefault="00FA0A4F"/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36201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楷体" w:eastAsia="楷体" w:hAnsi="楷体"/>
          <w:bCs/>
          <w:noProof/>
          <w:sz w:val="24"/>
          <w:szCs w:val="24"/>
        </w:rPr>
      </w:sdtEndPr>
      <w:sdtContent>
        <w:p w:rsidR="00D838F2" w:rsidRPr="00E04F19" w:rsidRDefault="00D838F2" w:rsidP="008C0F89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F07FBA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36201" w:history="1">
            <w:r w:rsidR="00F07FBA" w:rsidRPr="004D51D0">
              <w:rPr>
                <w:rStyle w:val="Hyperlink"/>
                <w:rFonts w:hint="eastAsia"/>
                <w:noProof/>
              </w:rPr>
              <w:t>目录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_Toc404536201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2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2" w:history="1">
            <w:r w:rsidR="00F07FBA" w:rsidRPr="004D51D0">
              <w:rPr>
                <w:rStyle w:val="Hyperlink"/>
                <w:noProof/>
              </w:rPr>
              <w:t>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文档介绍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_Toc404536202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3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目的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_Toc404536203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4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缩写词列表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5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参考内容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6" w:history="1">
            <w:r w:rsidR="00F07FBA" w:rsidRPr="004D51D0">
              <w:rPr>
                <w:rStyle w:val="Hyperlink"/>
                <w:noProof/>
              </w:rPr>
              <w:t>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测试概述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9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测试对象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_Toc404536209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0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测试范围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_Toc404536210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1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测试策略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_Toc404536211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2" w:history="1">
            <w:r w:rsidR="00F07FBA" w:rsidRPr="004D51D0">
              <w:rPr>
                <w:rStyle w:val="Hyperlink"/>
                <w:noProof/>
              </w:rPr>
              <w:t>2.3.1.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功能测试对应用程序的覆盖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_Toc404536212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3" w:history="1">
            <w:r w:rsidR="00F07FBA" w:rsidRPr="004D51D0">
              <w:rPr>
                <w:rStyle w:val="Hyperlink"/>
                <w:noProof/>
              </w:rPr>
              <w:t>2.3.2.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noProof/>
              </w:rPr>
              <w:t>Web</w:t>
            </w:r>
            <w:r w:rsidR="00F07FBA" w:rsidRPr="004D51D0">
              <w:rPr>
                <w:rStyle w:val="Hyperlink"/>
                <w:rFonts w:hint="eastAsia"/>
                <w:noProof/>
              </w:rPr>
              <w:t>和移动端的</w:t>
            </w:r>
            <w:r w:rsidR="00F07FBA" w:rsidRPr="004D51D0">
              <w:rPr>
                <w:rStyle w:val="Hyperlink"/>
                <w:noProof/>
              </w:rPr>
              <w:t>UI</w:t>
            </w:r>
            <w:r w:rsidR="00F07FBA" w:rsidRPr="004D51D0">
              <w:rPr>
                <w:rStyle w:val="Hyperlink"/>
                <w:rFonts w:hint="eastAsia"/>
                <w:noProof/>
              </w:rPr>
              <w:t>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_Toc404536213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4" w:history="1">
            <w:r w:rsidR="00F07FBA" w:rsidRPr="004D51D0">
              <w:rPr>
                <w:rStyle w:val="Hyperlink"/>
                <w:noProof/>
              </w:rPr>
              <w:t>2.3.3.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数据库测试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5" w:history="1">
            <w:r w:rsidR="00F07FBA" w:rsidRPr="004D51D0">
              <w:rPr>
                <w:rStyle w:val="Hyperlink"/>
                <w:noProof/>
              </w:rPr>
              <w:t>2.3.4.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业务流程的集成测试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6" w:history="1">
            <w:r w:rsidR="00F07FBA" w:rsidRPr="004D51D0">
              <w:rPr>
                <w:rStyle w:val="Hyperlink"/>
                <w:noProof/>
              </w:rPr>
              <w:t>2.3.5.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整个系统的性能测试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7" w:history="1">
            <w:r w:rsidR="00F07FBA" w:rsidRPr="004D51D0">
              <w:rPr>
                <w:rStyle w:val="Hyperlink"/>
                <w:noProof/>
              </w:rPr>
              <w:t>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测试详细计划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_Toc404536217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4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测试过程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5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测试计划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6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测试用例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7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测试执行管理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_Toc404536227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8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测试缺陷跟踪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_Toc404536228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9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测试准出条件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_Toc404536229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F816D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30" w:history="1">
            <w:r w:rsidR="00F07FBA" w:rsidRPr="004D51D0">
              <w:rPr>
                <w:rStyle w:val="Hyperlink"/>
                <w:noProof/>
              </w:rPr>
              <w:t>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问题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_Toc404536230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8C0F89" w:rsidRDefault="00FA0A4F" w:rsidP="008C0F89">
      <w:pPr>
        <w:pStyle w:val="Heading1"/>
      </w:pPr>
      <w:bookmarkStart w:id="1" w:name="_Toc404536202"/>
      <w:r w:rsidRPr="008C0F89">
        <w:rPr>
          <w:rFonts w:hint="eastAsia"/>
        </w:rPr>
        <w:lastRenderedPageBreak/>
        <w:t>文档</w:t>
      </w:r>
      <w:r w:rsidRPr="008C0F89">
        <w:t>介绍</w:t>
      </w:r>
      <w:bookmarkEnd w:id="1"/>
    </w:p>
    <w:p w:rsidR="00C50840" w:rsidRDefault="00C50840" w:rsidP="008C0F89">
      <w:pPr>
        <w:pStyle w:val="Heading2"/>
      </w:pPr>
      <w:bookmarkStart w:id="2" w:name="_Toc404536203"/>
      <w:r w:rsidRPr="00DE3E4B">
        <w:rPr>
          <w:rFonts w:hint="eastAsia"/>
        </w:rPr>
        <w:t>目的</w:t>
      </w:r>
      <w:bookmarkEnd w:id="2"/>
    </w:p>
    <w:p w:rsidR="00096689" w:rsidRPr="00096689" w:rsidRDefault="00096689" w:rsidP="008C0F89">
      <w:r>
        <w:rPr>
          <w:rFonts w:hint="eastAsia"/>
        </w:rPr>
        <w:t>本文档</w:t>
      </w:r>
      <w:r>
        <w:t>主要是介绍针对餐厅</w:t>
      </w:r>
      <w:r>
        <w:rPr>
          <w:rFonts w:hint="eastAsia"/>
        </w:rPr>
        <w:t>订餐系统</w:t>
      </w:r>
      <w:r>
        <w:t>的测试</w:t>
      </w:r>
      <w:r>
        <w:rPr>
          <w:rFonts w:hint="eastAsia"/>
        </w:rPr>
        <w:t>计划，</w:t>
      </w:r>
      <w:r>
        <w:t>测试</w:t>
      </w:r>
      <w:r>
        <w:rPr>
          <w:rFonts w:hint="eastAsia"/>
        </w:rPr>
        <w:t>计划</w:t>
      </w:r>
      <w:r>
        <w:t>的预期读者为</w:t>
      </w:r>
      <w:r>
        <w:rPr>
          <w:rFonts w:hint="eastAsia"/>
        </w:rPr>
        <w:t>该</w:t>
      </w:r>
      <w:r>
        <w:t>项目组所有的开发和测试人员</w:t>
      </w:r>
      <w:r>
        <w:rPr>
          <w:rFonts w:hint="eastAsia"/>
        </w:rPr>
        <w:t>。</w:t>
      </w:r>
    </w:p>
    <w:p w:rsidR="008F69A6" w:rsidRPr="00DE3E4B" w:rsidRDefault="008F69A6" w:rsidP="008C0F89">
      <w:pPr>
        <w:pStyle w:val="Heading2"/>
      </w:pPr>
      <w:bookmarkStart w:id="3" w:name="_Toc404536204"/>
      <w:r w:rsidRPr="00DE3E4B">
        <w:rPr>
          <w:rFonts w:hint="eastAsia"/>
        </w:rPr>
        <w:t>缩写词列表</w:t>
      </w:r>
      <w:bookmarkEnd w:id="3"/>
    </w:p>
    <w:p w:rsidR="008F69A6" w:rsidRDefault="008F69A6" w:rsidP="008C0F89">
      <w:pPr>
        <w:pStyle w:val="Heading2"/>
      </w:pPr>
      <w:bookmarkStart w:id="4" w:name="_Toc404536205"/>
      <w:r w:rsidRPr="00DE3E4B">
        <w:rPr>
          <w:rFonts w:hint="eastAsia"/>
        </w:rPr>
        <w:t>参考内容</w:t>
      </w:r>
      <w:bookmarkEnd w:id="4"/>
    </w:p>
    <w:p w:rsidR="00FA0A4F" w:rsidRDefault="00D75B88" w:rsidP="008C0F89">
      <w:pPr>
        <w:pStyle w:val="Heading1"/>
      </w:pPr>
      <w:bookmarkStart w:id="5" w:name="_Toc404536206"/>
      <w:r>
        <w:rPr>
          <w:rFonts w:hint="eastAsia"/>
        </w:rPr>
        <w:t>测试</w:t>
      </w:r>
      <w:r w:rsidR="00C50840" w:rsidRPr="00DE3E4B">
        <w:t>概述</w:t>
      </w:r>
      <w:bookmarkEnd w:id="5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" w:name="_Toc404257850"/>
      <w:bookmarkStart w:id="7" w:name="_Toc404536207"/>
      <w:bookmarkEnd w:id="6"/>
      <w:bookmarkEnd w:id="7"/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" w:name="_Toc404257851"/>
      <w:bookmarkStart w:id="9" w:name="_Toc404536208"/>
      <w:bookmarkEnd w:id="8"/>
      <w:bookmarkEnd w:id="9"/>
    </w:p>
    <w:p w:rsidR="00D75B88" w:rsidRDefault="00D75B88" w:rsidP="008C0F89">
      <w:pPr>
        <w:pStyle w:val="Heading2"/>
        <w:numPr>
          <w:ilvl w:val="1"/>
          <w:numId w:val="31"/>
        </w:numPr>
      </w:pPr>
      <w:bookmarkStart w:id="10" w:name="_Toc404536209"/>
      <w:r>
        <w:rPr>
          <w:rFonts w:hint="eastAsia"/>
        </w:rPr>
        <w:t>测试对象</w:t>
      </w:r>
      <w:bookmarkEnd w:id="10"/>
    </w:p>
    <w:p w:rsidR="00096689" w:rsidRPr="00096689" w:rsidRDefault="00096689" w:rsidP="00096689">
      <w:r>
        <w:rPr>
          <w:rFonts w:hint="eastAsia"/>
        </w:rPr>
        <w:t>本次</w:t>
      </w:r>
      <w:r>
        <w:t>测试对象为</w:t>
      </w:r>
      <w:r>
        <w:rPr>
          <w:rFonts w:hint="eastAsia"/>
        </w:rPr>
        <w:t>餐厅</w:t>
      </w:r>
      <w:r>
        <w:t>订单</w:t>
      </w:r>
      <w:r>
        <w:rPr>
          <w:rFonts w:hint="eastAsia"/>
        </w:rPr>
        <w:t>系统</w:t>
      </w:r>
      <w:r>
        <w:t>。包括</w:t>
      </w:r>
      <w:r>
        <w:rPr>
          <w:rFonts w:hint="eastAsia"/>
        </w:rPr>
        <w:t>各个</w:t>
      </w:r>
      <w:r>
        <w:t>模板的功能</w:t>
      </w:r>
      <w:r>
        <w:rPr>
          <w:rFonts w:hint="eastAsia"/>
        </w:rPr>
        <w:t>测试</w:t>
      </w:r>
      <w:r w:rsidR="005A1A00">
        <w:t>，</w:t>
      </w:r>
      <w:r w:rsidR="000F35C8">
        <w:t>整个系统的集成</w:t>
      </w:r>
      <w:r w:rsidR="000F35C8">
        <w:rPr>
          <w:rFonts w:hint="eastAsia"/>
        </w:rPr>
        <w:t>测试以及</w:t>
      </w:r>
      <w:r w:rsidR="000F35C8">
        <w:t>使用开源工具展开的性能测试</w:t>
      </w:r>
      <w:r w:rsidR="000F35C8">
        <w:rPr>
          <w:rFonts w:hint="eastAsia"/>
        </w:rPr>
        <w:t>。</w:t>
      </w:r>
    </w:p>
    <w:p w:rsidR="00D75B88" w:rsidRDefault="00D75B88" w:rsidP="008C0F89">
      <w:pPr>
        <w:pStyle w:val="Heading2"/>
      </w:pPr>
      <w:bookmarkStart w:id="11" w:name="_Toc404536210"/>
      <w:r>
        <w:rPr>
          <w:rFonts w:hint="eastAsia"/>
        </w:rPr>
        <w:t>测试</w:t>
      </w:r>
      <w:r w:rsidR="00EA71B4">
        <w:rPr>
          <w:rFonts w:hint="eastAsia"/>
        </w:rPr>
        <w:t>范围</w:t>
      </w:r>
      <w:bookmarkEnd w:id="11"/>
    </w:p>
    <w:p w:rsidR="00096689" w:rsidRPr="00096689" w:rsidRDefault="00096689" w:rsidP="00096689">
      <w:r>
        <w:t>主要针对</w:t>
      </w:r>
      <w:r>
        <w:rPr>
          <w:rFonts w:hint="eastAsia"/>
        </w:rPr>
        <w:t>需求</w:t>
      </w:r>
      <w:r>
        <w:t>完成</w:t>
      </w:r>
      <w:r w:rsidR="00EA71B4">
        <w:rPr>
          <w:rFonts w:hint="eastAsia"/>
        </w:rPr>
        <w:t>手动</w:t>
      </w:r>
      <w:r w:rsidR="00EA71B4">
        <w:t>的</w:t>
      </w:r>
      <w:r>
        <w:t>功能</w:t>
      </w:r>
      <w:r w:rsidR="003B28A2">
        <w:rPr>
          <w:rFonts w:hint="eastAsia"/>
        </w:rPr>
        <w:t>测试，</w:t>
      </w:r>
      <w:r>
        <w:t>集成测试</w:t>
      </w:r>
      <w:r>
        <w:rPr>
          <w:rFonts w:hint="eastAsia"/>
        </w:rPr>
        <w:t>，</w:t>
      </w:r>
      <w:r>
        <w:t>测试平台仅支持IE11</w:t>
      </w:r>
      <w:r>
        <w:rPr>
          <w:rFonts w:hint="eastAsia"/>
        </w:rPr>
        <w:t>以及</w:t>
      </w:r>
      <w:r w:rsidRPr="00096689">
        <w:t>Android</w:t>
      </w:r>
      <w:r>
        <w:t xml:space="preserve"> 4.2 </w:t>
      </w:r>
      <w:r>
        <w:rPr>
          <w:rFonts w:hint="eastAsia"/>
        </w:rPr>
        <w:t>版本</w:t>
      </w:r>
      <w:r>
        <w:t>，不涉及多平台和多种设备的测试，</w:t>
      </w:r>
      <w:r>
        <w:rPr>
          <w:rFonts w:hint="eastAsia"/>
        </w:rPr>
        <w:t>也不包含</w:t>
      </w:r>
      <w:r w:rsidR="00EA71B4">
        <w:rPr>
          <w:rFonts w:hint="eastAsia"/>
        </w:rPr>
        <w:t>自动化</w:t>
      </w:r>
      <w:r w:rsidR="00746EEC">
        <w:rPr>
          <w:rFonts w:hint="eastAsia"/>
        </w:rPr>
        <w:t>功能</w:t>
      </w:r>
      <w:r w:rsidR="00EA71B4">
        <w:t>测试</w:t>
      </w:r>
      <w:r w:rsidR="00EA71B4">
        <w:rPr>
          <w:rFonts w:hint="eastAsia"/>
        </w:rPr>
        <w:t>，</w:t>
      </w:r>
      <w:r>
        <w:t>安全测试</w:t>
      </w:r>
      <w:r w:rsidR="001F5800">
        <w:rPr>
          <w:rFonts w:hint="eastAsia"/>
        </w:rPr>
        <w:t>以及</w:t>
      </w:r>
      <w:r w:rsidR="001F5800">
        <w:t>性能测试</w:t>
      </w:r>
      <w:r>
        <w:rPr>
          <w:rFonts w:hint="eastAsia"/>
        </w:rPr>
        <w:t>。</w:t>
      </w:r>
    </w:p>
    <w:p w:rsidR="00D75B88" w:rsidRDefault="00D75B88" w:rsidP="008C0F89">
      <w:pPr>
        <w:pStyle w:val="Heading2"/>
      </w:pPr>
      <w:bookmarkStart w:id="12" w:name="_Toc404536211"/>
      <w:r>
        <w:rPr>
          <w:rFonts w:hint="eastAsia"/>
        </w:rPr>
        <w:t>测试策略</w:t>
      </w:r>
      <w:bookmarkEnd w:id="12"/>
    </w:p>
    <w:p w:rsidR="00096689" w:rsidRDefault="00096689" w:rsidP="008C0F89">
      <w:pPr>
        <w:pStyle w:val="Heading2"/>
      </w:pPr>
      <w:bookmarkStart w:id="13" w:name="_Toc404536212"/>
      <w:r>
        <w:rPr>
          <w:rFonts w:hint="eastAsia"/>
        </w:rPr>
        <w:t>功能测试</w:t>
      </w:r>
      <w:r>
        <w:t>对应用程序的覆盖</w:t>
      </w:r>
      <w:bookmarkEnd w:id="13"/>
    </w:p>
    <w:p w:rsidR="00D1047C" w:rsidRPr="00D1047C" w:rsidRDefault="00D1047C" w:rsidP="00D1047C">
      <w:r>
        <w:rPr>
          <w:rFonts w:hint="eastAsia"/>
        </w:rPr>
        <w:t>使用到</w:t>
      </w:r>
      <w:r>
        <w:t>基本的测试用例设计</w:t>
      </w:r>
      <w:r>
        <w:rPr>
          <w:rFonts w:hint="eastAsia"/>
        </w:rPr>
        <w:t>技术覆盖</w:t>
      </w:r>
      <w:r>
        <w:t>Web测试的基本</w:t>
      </w:r>
      <w:r>
        <w:rPr>
          <w:rFonts w:hint="eastAsia"/>
        </w:rPr>
        <w:t>要点和</w:t>
      </w:r>
      <w:r>
        <w:t>移动端</w:t>
      </w:r>
      <w:r>
        <w:rPr>
          <w:rFonts w:hint="eastAsia"/>
        </w:rPr>
        <w:t>测试</w:t>
      </w:r>
      <w:r>
        <w:t>。</w:t>
      </w:r>
    </w:p>
    <w:p w:rsidR="00096689" w:rsidRDefault="00096689" w:rsidP="008C0F89">
      <w:pPr>
        <w:pStyle w:val="Heading2"/>
      </w:pPr>
      <w:bookmarkStart w:id="14" w:name="_Toc404536213"/>
      <w:r>
        <w:t>W</w:t>
      </w:r>
      <w:r>
        <w:rPr>
          <w:rFonts w:hint="eastAsia"/>
        </w:rPr>
        <w:t>eb</w:t>
      </w:r>
      <w:r>
        <w:t>和移动端的UI测试</w:t>
      </w:r>
      <w:bookmarkEnd w:id="14"/>
    </w:p>
    <w:p w:rsidR="00D1047C" w:rsidRPr="00D1047C" w:rsidRDefault="00D1047C" w:rsidP="00D1047C">
      <w:r>
        <w:t>Web</w:t>
      </w:r>
      <w:r>
        <w:rPr>
          <w:rFonts w:hint="eastAsia"/>
        </w:rPr>
        <w:t>端</w:t>
      </w:r>
      <w:r>
        <w:t>代码的</w:t>
      </w:r>
      <w:r>
        <w:rPr>
          <w:rFonts w:hint="eastAsia"/>
        </w:rPr>
        <w:t>标准</w:t>
      </w:r>
      <w:r>
        <w:t>验证</w:t>
      </w:r>
      <w:r>
        <w:rPr>
          <w:rFonts w:hint="eastAsia"/>
        </w:rPr>
        <w:t>，在测试范围内的</w:t>
      </w:r>
      <w:r>
        <w:t>UI检查。不包括</w:t>
      </w:r>
      <w:r>
        <w:rPr>
          <w:rFonts w:hint="eastAsia"/>
        </w:rPr>
        <w:t>易用性</w:t>
      </w:r>
      <w:r>
        <w:t>测试。</w:t>
      </w:r>
    </w:p>
    <w:p w:rsidR="00096689" w:rsidRPr="00096689" w:rsidRDefault="00096689" w:rsidP="008C0F89">
      <w:pPr>
        <w:pStyle w:val="Heading2"/>
      </w:pPr>
      <w:bookmarkStart w:id="15" w:name="_Toc404536215"/>
      <w:r>
        <w:rPr>
          <w:rFonts w:hint="eastAsia"/>
        </w:rPr>
        <w:t>业务</w:t>
      </w:r>
      <w:r>
        <w:t>流程的</w:t>
      </w:r>
      <w:r>
        <w:rPr>
          <w:rFonts w:hint="eastAsia"/>
        </w:rPr>
        <w:t>集成测试</w:t>
      </w:r>
      <w:bookmarkEnd w:id="15"/>
    </w:p>
    <w:p w:rsidR="000F35C8" w:rsidRPr="000F35C8" w:rsidRDefault="00D1047C" w:rsidP="000F35C8">
      <w:r>
        <w:rPr>
          <w:rFonts w:hint="eastAsia"/>
        </w:rPr>
        <w:t>检查整个</w:t>
      </w:r>
      <w:r>
        <w:t>业务流程的</w:t>
      </w:r>
      <w:r>
        <w:rPr>
          <w:rFonts w:hint="eastAsia"/>
        </w:rPr>
        <w:t>顺利执行。</w:t>
      </w:r>
    </w:p>
    <w:p w:rsidR="00FA0A4F" w:rsidRPr="00DE3E4B" w:rsidRDefault="008F69A6" w:rsidP="008C0F89">
      <w:pPr>
        <w:pStyle w:val="Heading1"/>
      </w:pPr>
      <w:bookmarkStart w:id="16" w:name="_Toc404536217"/>
      <w:r>
        <w:rPr>
          <w:rFonts w:hint="eastAsia"/>
        </w:rPr>
        <w:lastRenderedPageBreak/>
        <w:t>测试详细</w:t>
      </w:r>
      <w:r>
        <w:t>计划</w:t>
      </w:r>
      <w:bookmarkEnd w:id="16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</w:rPr>
      </w:pPr>
      <w:bookmarkStart w:id="17" w:name="_Toc404089748"/>
      <w:bookmarkStart w:id="18" w:name="_Toc404089800"/>
      <w:bookmarkStart w:id="19" w:name="_Toc404090600"/>
      <w:bookmarkStart w:id="20" w:name="_Toc404091202"/>
      <w:bookmarkStart w:id="21" w:name="_Toc404091528"/>
      <w:bookmarkStart w:id="22" w:name="_Toc404255901"/>
      <w:bookmarkStart w:id="23" w:name="_Toc404255912"/>
      <w:bookmarkStart w:id="24" w:name="_Toc404257859"/>
      <w:bookmarkStart w:id="25" w:name="_Toc40453621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</w:rPr>
      </w:pPr>
      <w:bookmarkStart w:id="26" w:name="_Toc404089749"/>
      <w:bookmarkStart w:id="27" w:name="_Toc404089801"/>
      <w:bookmarkStart w:id="28" w:name="_Toc404090601"/>
      <w:bookmarkStart w:id="29" w:name="_Toc404091203"/>
      <w:bookmarkStart w:id="30" w:name="_Toc404091529"/>
      <w:bookmarkStart w:id="31" w:name="_Toc404255902"/>
      <w:bookmarkStart w:id="32" w:name="_Toc404255913"/>
      <w:bookmarkStart w:id="33" w:name="_Toc404257860"/>
      <w:bookmarkStart w:id="34" w:name="_Toc40453621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</w:rPr>
      </w:pPr>
      <w:bookmarkStart w:id="35" w:name="_Toc404089750"/>
      <w:bookmarkStart w:id="36" w:name="_Toc404089802"/>
      <w:bookmarkStart w:id="37" w:name="_Toc404090602"/>
      <w:bookmarkStart w:id="38" w:name="_Toc404091204"/>
      <w:bookmarkStart w:id="39" w:name="_Toc404091530"/>
      <w:bookmarkStart w:id="40" w:name="_Toc404255903"/>
      <w:bookmarkStart w:id="41" w:name="_Toc404255914"/>
      <w:bookmarkStart w:id="42" w:name="_Toc404257861"/>
      <w:bookmarkStart w:id="43" w:name="_Toc40453622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4" w:name="_Toc404091205"/>
      <w:bookmarkStart w:id="45" w:name="_Toc404091531"/>
      <w:bookmarkStart w:id="46" w:name="_Toc404255904"/>
      <w:bookmarkStart w:id="47" w:name="_Toc404255915"/>
      <w:bookmarkStart w:id="48" w:name="_Toc404257862"/>
      <w:bookmarkStart w:id="49" w:name="_Toc404536221"/>
      <w:bookmarkEnd w:id="44"/>
      <w:bookmarkEnd w:id="45"/>
      <w:bookmarkEnd w:id="46"/>
      <w:bookmarkEnd w:id="47"/>
      <w:bookmarkEnd w:id="48"/>
      <w:bookmarkEnd w:id="4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0" w:name="_Toc404091206"/>
      <w:bookmarkStart w:id="51" w:name="_Toc404091532"/>
      <w:bookmarkStart w:id="52" w:name="_Toc404255905"/>
      <w:bookmarkStart w:id="53" w:name="_Toc404255916"/>
      <w:bookmarkStart w:id="54" w:name="_Toc404257863"/>
      <w:bookmarkStart w:id="55" w:name="_Toc404536222"/>
      <w:bookmarkEnd w:id="50"/>
      <w:bookmarkEnd w:id="51"/>
      <w:bookmarkEnd w:id="52"/>
      <w:bookmarkEnd w:id="53"/>
      <w:bookmarkEnd w:id="54"/>
      <w:bookmarkEnd w:id="55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6" w:name="_Toc404091207"/>
      <w:bookmarkStart w:id="57" w:name="_Toc404091533"/>
      <w:bookmarkStart w:id="58" w:name="_Toc404255906"/>
      <w:bookmarkStart w:id="59" w:name="_Toc404255917"/>
      <w:bookmarkStart w:id="60" w:name="_Toc404257864"/>
      <w:bookmarkStart w:id="61" w:name="_Toc404536223"/>
      <w:bookmarkEnd w:id="56"/>
      <w:bookmarkEnd w:id="57"/>
      <w:bookmarkEnd w:id="58"/>
      <w:bookmarkEnd w:id="59"/>
      <w:bookmarkEnd w:id="60"/>
      <w:bookmarkEnd w:id="61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C50840" w:rsidRDefault="008F69A6" w:rsidP="008C0F89">
      <w:pPr>
        <w:pStyle w:val="Heading2"/>
      </w:pPr>
      <w:bookmarkStart w:id="62" w:name="_Toc404536224"/>
      <w:r>
        <w:rPr>
          <w:rFonts w:hint="eastAsia"/>
        </w:rPr>
        <w:t>测试过程</w:t>
      </w:r>
      <w:bookmarkEnd w:id="62"/>
    </w:p>
    <w:p w:rsidR="00096689" w:rsidRDefault="00096689" w:rsidP="00096689">
      <w:r>
        <w:rPr>
          <w:rFonts w:hint="eastAsia"/>
        </w:rPr>
        <w:t>测试分为</w:t>
      </w:r>
      <w:r>
        <w:t>四个阶段：</w:t>
      </w:r>
      <w:r>
        <w:rPr>
          <w:rFonts w:hint="eastAsia"/>
        </w:rPr>
        <w:t xml:space="preserve"> 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制定测试方案</w:t>
      </w:r>
      <w:r>
        <w:t>和测试计划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编写</w:t>
      </w:r>
      <w:r>
        <w:t>测试用例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执行测试</w:t>
      </w:r>
      <w:r>
        <w:t>和跟踪缺陷</w:t>
      </w:r>
    </w:p>
    <w:p w:rsidR="00096689" w:rsidRP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测试报告</w:t>
      </w:r>
    </w:p>
    <w:p w:rsidR="008F69A6" w:rsidRDefault="008F69A6" w:rsidP="008C0F89">
      <w:pPr>
        <w:pStyle w:val="Heading2"/>
      </w:pPr>
      <w:bookmarkStart w:id="63" w:name="_Toc404536225"/>
      <w:r>
        <w:rPr>
          <w:rFonts w:hint="eastAsia"/>
        </w:rPr>
        <w:t>测试计划</w:t>
      </w:r>
      <w:bookmarkEnd w:id="63"/>
    </w:p>
    <w:p w:rsidR="009A7D51" w:rsidRPr="009A7D51" w:rsidRDefault="009A7D51" w:rsidP="009A7D51"/>
    <w:tbl>
      <w:tblPr>
        <w:tblW w:w="936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2160"/>
        <w:gridCol w:w="1530"/>
        <w:gridCol w:w="1436"/>
        <w:gridCol w:w="1804"/>
      </w:tblGrid>
      <w:tr w:rsidR="009A7D51" w:rsidRPr="009A7D51" w:rsidTr="008C0F89">
        <w:trPr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r w:rsidRPr="009A7D51">
              <w:rPr>
                <w:rFonts w:hint="eastAsia"/>
              </w:rPr>
              <w:t>测试阶段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r w:rsidRPr="009A7D51">
              <w:rPr>
                <w:rFonts w:hint="eastAsia"/>
              </w:rPr>
              <w:t>任务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r w:rsidRPr="009A7D51">
              <w:rPr>
                <w:rFonts w:hint="eastAsia"/>
              </w:rPr>
              <w:t>子任务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r w:rsidRPr="009A7D51">
              <w:rPr>
                <w:rFonts w:hint="eastAsia"/>
              </w:rPr>
              <w:t>人员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r w:rsidRPr="009A7D51">
              <w:rPr>
                <w:rFonts w:hint="eastAsia"/>
              </w:rPr>
              <w:t>前提条件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r w:rsidRPr="009A7D51">
              <w:rPr>
                <w:rFonts w:hint="eastAsia"/>
              </w:rPr>
              <w:t>交付物</w:t>
            </w:r>
          </w:p>
        </w:tc>
      </w:tr>
      <w:tr w:rsidR="009A7D51" w:rsidRPr="009A7D51" w:rsidTr="008C0F89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r w:rsidRPr="009A7D51">
              <w:rPr>
                <w:rFonts w:hint="eastAsia"/>
              </w:rPr>
              <w:t>测试方案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 w:hint="eastAsia"/>
              </w:rPr>
              <w:t>测试方案和计划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 w:hint="eastAsia"/>
              </w:rPr>
              <w:t>制定测试方案和计划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ascii="Calibri" w:eastAsia="Times New Roman" w:hAnsi="Calibri"/>
              </w:rPr>
              <w:t>Annie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获得大致的需求和范围文档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测试计划文档</w:t>
            </w:r>
          </w:p>
        </w:tc>
      </w:tr>
      <w:tr w:rsidR="009A7D51" w:rsidRPr="009A7D51" w:rsidTr="008C0F89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/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 w:hint="eastAsia"/>
              </w:rPr>
              <w:t>测试方案评审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proofErr w:type="spellStart"/>
            <w:r w:rsidRPr="009A7D51">
              <w:rPr>
                <w:rFonts w:ascii="Calibri" w:eastAsia="Times New Roman" w:hAnsi="Calibri"/>
              </w:rPr>
              <w:t>Aaron,Annie,Lin,</w:t>
            </w:r>
            <w:bookmarkStart w:id="64" w:name="_GoBack"/>
            <w:bookmarkEnd w:id="64"/>
            <w:r w:rsidRPr="009A7D51">
              <w:rPr>
                <w:rFonts w:ascii="Calibri" w:eastAsia="Times New Roman" w:hAnsi="Calibri"/>
              </w:rPr>
              <w:t>Leon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测试计划完成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评审更新到测试计划文档</w:t>
            </w:r>
          </w:p>
        </w:tc>
      </w:tr>
      <w:tr w:rsidR="009A7D51" w:rsidRPr="009A7D51" w:rsidTr="008C0F89">
        <w:trPr>
          <w:trHeight w:val="3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测试准备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测试用例编写，测试环境搭建准备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测试用例编写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ascii="Calibri" w:eastAsia="Times New Roman" w:hAnsi="Calibri"/>
              </w:rPr>
              <w:t>Annie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测试方案通过评审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测试用例文档</w:t>
            </w:r>
          </w:p>
        </w:tc>
      </w:tr>
      <w:tr w:rsidR="009A7D51" w:rsidRPr="009A7D51" w:rsidTr="008C0F89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测试环境准备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ascii="Calibri" w:eastAsia="Times New Roman" w:hAnsi="Calibri"/>
              </w:rPr>
              <w:t>Annie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开发框架代码准备好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测试环境准备指南和测试环境</w:t>
            </w:r>
          </w:p>
        </w:tc>
      </w:tr>
      <w:tr w:rsidR="009A7D51" w:rsidRPr="009A7D51" w:rsidTr="008C0F89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测试数据准备</w:t>
            </w:r>
            <w:r w:rsidR="000F35C8">
              <w:rPr>
                <w:rFonts w:cs="宋体" w:hint="eastAsia"/>
              </w:rPr>
              <w:t>和性能测试</w:t>
            </w:r>
            <w:r w:rsidR="000F35C8">
              <w:rPr>
                <w:rFonts w:cs="宋体"/>
              </w:rPr>
              <w:t>脚本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ascii="Calibri" w:eastAsia="Times New Roman" w:hAnsi="Calibri"/>
              </w:rPr>
              <w:t>Annie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开发接口定义好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</w:t>
            </w:r>
            <w:r w:rsidR="000F35C8">
              <w:rPr>
                <w:rFonts w:cs="宋体" w:hint="eastAsia"/>
              </w:rPr>
              <w:t>脚本</w:t>
            </w:r>
            <w:r w:rsidRPr="009A7D51">
              <w:rPr>
                <w:rFonts w:cs="宋体"/>
              </w:rPr>
              <w:t>和测试数据</w:t>
            </w:r>
            <w:r w:rsidR="000F35C8">
              <w:rPr>
                <w:rFonts w:cs="宋体" w:hint="eastAsia"/>
              </w:rPr>
              <w:t>文档</w:t>
            </w:r>
          </w:p>
        </w:tc>
      </w:tr>
      <w:tr w:rsidR="009A7D51" w:rsidRPr="009A7D51" w:rsidTr="008C0F89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测试执行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执行测试用例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详细测试执行计划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ascii="Calibri" w:eastAsia="Times New Roman" w:hAnsi="Calibri"/>
              </w:rPr>
              <w:t>Annie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测试准备结束，同时模板代码准备好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测试记录</w:t>
            </w:r>
          </w:p>
        </w:tc>
      </w:tr>
      <w:tr w:rsidR="009A7D51" w:rsidRPr="009A7D51" w:rsidTr="008C0F89">
        <w:trPr>
          <w:trHeight w:val="3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执行测试用例和跟踪缺陷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ascii="Calibri" w:eastAsia="Times New Roman" w:hAnsi="Calibri"/>
              </w:rPr>
              <w:t>Annie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缺陷解决全部清理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缺陷跟踪文档</w:t>
            </w:r>
          </w:p>
        </w:tc>
      </w:tr>
      <w:tr w:rsidR="009A7D51" w:rsidRPr="009A7D51" w:rsidTr="008C0F89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回归测试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ascii="Calibri" w:eastAsia="Times New Roman" w:hAnsi="Calibri"/>
              </w:rPr>
              <w:t>Annie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缺陷解决的代码部署完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测试记录</w:t>
            </w:r>
          </w:p>
        </w:tc>
      </w:tr>
      <w:tr w:rsidR="009A7D51" w:rsidRPr="009A7D51" w:rsidTr="008C0F89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测试总结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测试报告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编写测试报告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ascii="Calibri" w:eastAsia="Times New Roman" w:hAnsi="Calibri"/>
              </w:rPr>
              <w:t>Annie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测试执行结束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8C0F89">
            <w:pPr>
              <w:rPr>
                <w:rFonts w:ascii="Calibri" w:eastAsia="Times New Roman" w:hAnsi="Calibri"/>
              </w:rPr>
            </w:pPr>
            <w:r w:rsidRPr="009A7D51">
              <w:rPr>
                <w:rFonts w:cs="宋体"/>
              </w:rPr>
              <w:t>测试报告</w:t>
            </w:r>
          </w:p>
        </w:tc>
      </w:tr>
    </w:tbl>
    <w:p w:rsidR="00096689" w:rsidRPr="00096689" w:rsidRDefault="00096689" w:rsidP="00096689"/>
    <w:p w:rsidR="00EA71B4" w:rsidRDefault="00EA71B4" w:rsidP="008C0F89">
      <w:pPr>
        <w:pStyle w:val="Heading2"/>
      </w:pPr>
      <w:bookmarkStart w:id="65" w:name="_Toc404536226"/>
      <w:r>
        <w:rPr>
          <w:rFonts w:hint="eastAsia"/>
        </w:rPr>
        <w:t>测试</w:t>
      </w:r>
      <w:r>
        <w:t>用例</w:t>
      </w:r>
      <w:bookmarkEnd w:id="65"/>
    </w:p>
    <w:p w:rsidR="00EA71B4" w:rsidRDefault="00EA71B4" w:rsidP="00EA71B4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使用</w:t>
      </w:r>
      <w:r>
        <w:t>Excel记录并保存在GIT</w:t>
      </w:r>
      <w:r>
        <w:rPr>
          <w:rFonts w:hint="eastAsia"/>
        </w:rPr>
        <w:t>。</w:t>
      </w:r>
      <w:r>
        <w:t>地址</w:t>
      </w:r>
      <w:r>
        <w:rPr>
          <w:rFonts w:hint="eastAsia"/>
        </w:rPr>
        <w:t>：</w:t>
      </w:r>
    </w:p>
    <w:p w:rsidR="00EA71B4" w:rsidRDefault="00EA71B4" w:rsidP="008C0F89">
      <w:pPr>
        <w:pStyle w:val="Heading2"/>
      </w:pPr>
      <w:bookmarkStart w:id="66" w:name="_Toc404536227"/>
      <w:r>
        <w:rPr>
          <w:rFonts w:hint="eastAsia"/>
        </w:rPr>
        <w:t>测试</w:t>
      </w:r>
      <w:r>
        <w:t>执行管理</w:t>
      </w:r>
      <w:bookmarkEnd w:id="66"/>
    </w:p>
    <w:p w:rsidR="00EA71B4" w:rsidRPr="00EA71B4" w:rsidRDefault="00EA71B4" w:rsidP="00EA71B4">
      <w:r>
        <w:rPr>
          <w:rFonts w:hint="eastAsia"/>
        </w:rPr>
        <w:t>所有的</w:t>
      </w:r>
      <w:r>
        <w:t>测试用例执行结果使用Excel管理并保存在GIT</w:t>
      </w:r>
      <w:r>
        <w:rPr>
          <w:rFonts w:hint="eastAsia"/>
        </w:rPr>
        <w:t>。</w:t>
      </w:r>
      <w:r>
        <w:t>地址：</w:t>
      </w:r>
    </w:p>
    <w:p w:rsidR="008F69A6" w:rsidRDefault="008F69A6" w:rsidP="008C0F89">
      <w:pPr>
        <w:pStyle w:val="Heading2"/>
      </w:pPr>
      <w:bookmarkStart w:id="67" w:name="_Toc404536228"/>
      <w:r>
        <w:rPr>
          <w:rFonts w:hint="eastAsia"/>
        </w:rPr>
        <w:t>测试</w:t>
      </w:r>
      <w:r>
        <w:t>缺陷跟踪</w:t>
      </w:r>
      <w:bookmarkEnd w:id="67"/>
    </w:p>
    <w:p w:rsidR="00EA71B4" w:rsidRPr="00EA71B4" w:rsidRDefault="00EA71B4" w:rsidP="00EA71B4">
      <w:r>
        <w:rPr>
          <w:rFonts w:hint="eastAsia"/>
        </w:rPr>
        <w:t>所有的</w:t>
      </w:r>
      <w:r>
        <w:t>缺陷将使用excel来</w:t>
      </w:r>
      <w:r>
        <w:rPr>
          <w:rFonts w:hint="eastAsia"/>
        </w:rPr>
        <w:t>跟踪</w:t>
      </w:r>
      <w:r>
        <w:t>并保存在GIT。</w:t>
      </w:r>
      <w:r>
        <w:rPr>
          <w:rFonts w:hint="eastAsia"/>
        </w:rPr>
        <w:t>地址：</w:t>
      </w:r>
    </w:p>
    <w:p w:rsidR="008F69A6" w:rsidRDefault="008F69A6" w:rsidP="008C0F89">
      <w:pPr>
        <w:pStyle w:val="Heading2"/>
      </w:pPr>
      <w:bookmarkStart w:id="68" w:name="_Toc404536229"/>
      <w:r>
        <w:rPr>
          <w:rFonts w:hint="eastAsia"/>
        </w:rPr>
        <w:t>测试准出</w:t>
      </w:r>
      <w:r>
        <w:t>条件</w:t>
      </w:r>
      <w:bookmarkEnd w:id="68"/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测试用例</w:t>
      </w:r>
      <w:r>
        <w:t>执行完</w:t>
      </w:r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lastRenderedPageBreak/>
        <w:t>确定需要</w:t>
      </w:r>
      <w:r>
        <w:t>解决的缺陷全部解决并回归测试结束</w:t>
      </w:r>
    </w:p>
    <w:p w:rsidR="00EA71B4" w:rsidRP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各个</w:t>
      </w:r>
      <w:r>
        <w:t>阶段的交付物审核</w:t>
      </w:r>
      <w:r>
        <w:rPr>
          <w:rFonts w:hint="eastAsia"/>
        </w:rPr>
        <w:t>通过</w:t>
      </w: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1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9E44EC" w:rsidRPr="00DE3E4B" w:rsidRDefault="009E44EC" w:rsidP="008F69A6">
      <w:pPr>
        <w:pStyle w:val="ListParagraph"/>
        <w:ind w:left="792"/>
      </w:pPr>
    </w:p>
    <w:p w:rsidR="00FA0A4F" w:rsidRPr="00DE3E4B" w:rsidRDefault="008F69A6" w:rsidP="008C0F89">
      <w:pPr>
        <w:pStyle w:val="Heading1"/>
      </w:pPr>
      <w:bookmarkStart w:id="69" w:name="_Toc404536230"/>
      <w:r>
        <w:rPr>
          <w:rFonts w:hint="eastAsia"/>
        </w:rPr>
        <w:t>问题</w:t>
      </w:r>
      <w:bookmarkEnd w:id="69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6D5" w:rsidRDefault="00F816D5" w:rsidP="00FA0A4F">
      <w:pPr>
        <w:spacing w:after="0" w:line="240" w:lineRule="auto"/>
      </w:pPr>
      <w:r>
        <w:separator/>
      </w:r>
    </w:p>
  </w:endnote>
  <w:endnote w:type="continuationSeparator" w:id="0">
    <w:p w:rsidR="00F816D5" w:rsidRDefault="00F816D5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F89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6D5" w:rsidRDefault="00F816D5" w:rsidP="00FA0A4F">
      <w:pPr>
        <w:spacing w:after="0" w:line="240" w:lineRule="auto"/>
      </w:pPr>
      <w:r>
        <w:separator/>
      </w:r>
    </w:p>
  </w:footnote>
  <w:footnote w:type="continuationSeparator" w:id="0">
    <w:p w:rsidR="00F816D5" w:rsidRDefault="00F816D5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820B2F">
                              <w:pPr>
                                <w:spacing w:after="0" w:line="240" w:lineRule="auto"/>
                              </w:pPr>
                              <w:r>
                                <w:t>餐厅订餐系统-测试计划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820B2F">
                        <w:pPr>
                          <w:spacing w:after="0" w:line="240" w:lineRule="auto"/>
                        </w:pPr>
                        <w:r>
                          <w:t>餐厅订餐系统-测试计划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0F89" w:rsidRPr="008C0F89">
                            <w:rPr>
                              <w:noProof/>
                              <w:color w:val="C7EDCC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C0F89" w:rsidRPr="008C0F89">
                      <w:rPr>
                        <w:noProof/>
                        <w:color w:val="C7EDCC" w:themeColor="background1"/>
                      </w:rPr>
                      <w:t>7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E300C9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92E5ECA"/>
    <w:multiLevelType w:val="hybridMultilevel"/>
    <w:tmpl w:val="66FE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5031"/>
    <w:multiLevelType w:val="multilevel"/>
    <w:tmpl w:val="448AD4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434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6880C20"/>
    <w:multiLevelType w:val="hybridMultilevel"/>
    <w:tmpl w:val="AB9E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565B86"/>
    <w:multiLevelType w:val="multilevel"/>
    <w:tmpl w:val="73CA71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CFE77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C33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80136F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6BD0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9D94A83"/>
    <w:multiLevelType w:val="multilevel"/>
    <w:tmpl w:val="7A0C7F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D487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7"/>
  </w:num>
  <w:num w:numId="6">
    <w:abstractNumId w:val="16"/>
  </w:num>
  <w:num w:numId="7">
    <w:abstractNumId w:val="5"/>
  </w:num>
  <w:num w:numId="8">
    <w:abstractNumId w:val="7"/>
  </w:num>
  <w:num w:numId="9">
    <w:abstractNumId w:val="16"/>
  </w:num>
  <w:num w:numId="10">
    <w:abstractNumId w:val="6"/>
  </w:num>
  <w:num w:numId="11">
    <w:abstractNumId w:val="20"/>
  </w:num>
  <w:num w:numId="12">
    <w:abstractNumId w:val="10"/>
  </w:num>
  <w:num w:numId="13">
    <w:abstractNumId w:val="4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5"/>
  </w:num>
  <w:num w:numId="18">
    <w:abstractNumId w:val="0"/>
  </w:num>
  <w:num w:numId="19">
    <w:abstractNumId w:val="1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1"/>
  </w:num>
  <w:num w:numId="25">
    <w:abstractNumId w:val="0"/>
  </w:num>
  <w:num w:numId="26">
    <w:abstractNumId w:val="12"/>
  </w:num>
  <w:num w:numId="27">
    <w:abstractNumId w:val="14"/>
  </w:num>
  <w:num w:numId="28">
    <w:abstractNumId w:val="0"/>
  </w:num>
  <w:num w:numId="29">
    <w:abstractNumId w:val="8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0"/>
  </w:num>
  <w:num w:numId="34">
    <w:abstractNumId w:val="20"/>
  </w:num>
  <w:num w:numId="35">
    <w:abstractNumId w:val="3"/>
  </w:num>
  <w:num w:numId="36">
    <w:abstractNumId w:val="9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D3"/>
    <w:rsid w:val="00014385"/>
    <w:rsid w:val="00045F37"/>
    <w:rsid w:val="00096689"/>
    <w:rsid w:val="000B6D9F"/>
    <w:rsid w:val="000F35C8"/>
    <w:rsid w:val="001F5800"/>
    <w:rsid w:val="0024663E"/>
    <w:rsid w:val="00314AB3"/>
    <w:rsid w:val="00372304"/>
    <w:rsid w:val="003B28A2"/>
    <w:rsid w:val="003C26AC"/>
    <w:rsid w:val="003C478E"/>
    <w:rsid w:val="003C6FF4"/>
    <w:rsid w:val="003D3C26"/>
    <w:rsid w:val="005A1A00"/>
    <w:rsid w:val="006B2CF6"/>
    <w:rsid w:val="006B66BD"/>
    <w:rsid w:val="006F2D34"/>
    <w:rsid w:val="007104C2"/>
    <w:rsid w:val="00721A92"/>
    <w:rsid w:val="00746EEC"/>
    <w:rsid w:val="00754907"/>
    <w:rsid w:val="00820B2F"/>
    <w:rsid w:val="00853BD3"/>
    <w:rsid w:val="00896F59"/>
    <w:rsid w:val="008B1030"/>
    <w:rsid w:val="008C0F89"/>
    <w:rsid w:val="008F69A6"/>
    <w:rsid w:val="008F7704"/>
    <w:rsid w:val="00915758"/>
    <w:rsid w:val="00953DEB"/>
    <w:rsid w:val="0097168D"/>
    <w:rsid w:val="009A7D51"/>
    <w:rsid w:val="009C6052"/>
    <w:rsid w:val="009E44EC"/>
    <w:rsid w:val="00A85AE9"/>
    <w:rsid w:val="00A85F7B"/>
    <w:rsid w:val="00AF53B7"/>
    <w:rsid w:val="00BE752A"/>
    <w:rsid w:val="00C50840"/>
    <w:rsid w:val="00CC48C4"/>
    <w:rsid w:val="00CE0767"/>
    <w:rsid w:val="00CE3858"/>
    <w:rsid w:val="00CF72CE"/>
    <w:rsid w:val="00D05F32"/>
    <w:rsid w:val="00D1047C"/>
    <w:rsid w:val="00D353D8"/>
    <w:rsid w:val="00D75B88"/>
    <w:rsid w:val="00D838F2"/>
    <w:rsid w:val="00DE3E4B"/>
    <w:rsid w:val="00DF7041"/>
    <w:rsid w:val="00E04F19"/>
    <w:rsid w:val="00E327D4"/>
    <w:rsid w:val="00E83437"/>
    <w:rsid w:val="00E92CCB"/>
    <w:rsid w:val="00EA71B4"/>
    <w:rsid w:val="00EB0614"/>
    <w:rsid w:val="00F07FBA"/>
    <w:rsid w:val="00F816D5"/>
    <w:rsid w:val="00F91615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13052-535A-48A1-8996-74EFB58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89"/>
    <w:pPr>
      <w:spacing w:before="120" w:after="120" w:line="360" w:lineRule="auto"/>
    </w:pPr>
    <w:rPr>
      <w:rFonts w:ascii="楷体" w:eastAsia="楷体" w:hAnsi="楷体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F89"/>
    <w:pPr>
      <w:keepNext/>
      <w:keepLines/>
      <w:numPr>
        <w:numId w:val="43"/>
      </w:numPr>
      <w:spacing w:before="240" w:after="0"/>
      <w:outlineLvl w:val="0"/>
    </w:pPr>
    <w:rPr>
      <w:rFonts w:cs="楷体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F89"/>
    <w:pPr>
      <w:keepNext/>
      <w:keepLines/>
      <w:numPr>
        <w:ilvl w:val="1"/>
        <w:numId w:val="11"/>
      </w:numPr>
      <w:mirrorIndents/>
      <w:outlineLvl w:val="1"/>
    </w:pPr>
    <w:rPr>
      <w:rFonts w:cs="楷体"/>
      <w:b/>
      <w:sz w:val="28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4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43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89"/>
    <w:pPr>
      <w:keepNext/>
      <w:keepLines/>
      <w:numPr>
        <w:ilvl w:val="4"/>
        <w:numId w:val="4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89"/>
    <w:pPr>
      <w:keepNext/>
      <w:keepLines/>
      <w:numPr>
        <w:ilvl w:val="5"/>
        <w:numId w:val="4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89"/>
    <w:pPr>
      <w:keepNext/>
      <w:keepLines/>
      <w:numPr>
        <w:ilvl w:val="6"/>
        <w:numId w:val="4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89"/>
    <w:pPr>
      <w:keepNext/>
      <w:keepLines/>
      <w:numPr>
        <w:ilvl w:val="7"/>
        <w:numId w:val="4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89"/>
    <w:pPr>
      <w:keepNext/>
      <w:keepLines/>
      <w:numPr>
        <w:ilvl w:val="8"/>
        <w:numId w:val="4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0F89"/>
    <w:rPr>
      <w:rFonts w:ascii="楷体" w:eastAsia="楷体" w:hAnsi="楷体" w:cs="楷体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F89"/>
    <w:rPr>
      <w:rFonts w:ascii="楷体" w:eastAsia="楷体" w:hAnsi="楷体" w:cs="楷体"/>
      <w:b/>
      <w:sz w:val="28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8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8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B8FD0-45F5-4329-BEE9-E00B6469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89</TotalTime>
  <Pages>8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餐厅订餐系统-测试计划</vt:lpstr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餐厅订餐系统-测试计划</dc:title>
  <dc:subject/>
  <dc:creator>Su-Fang Nie</dc:creator>
  <cp:keywords/>
  <dc:description/>
  <cp:lastModifiedBy>Nie, Su-Fang (Annie, ES-Apps-GD-China-WH)</cp:lastModifiedBy>
  <cp:revision>31</cp:revision>
  <dcterms:created xsi:type="dcterms:W3CDTF">2014-11-19T13:13:00Z</dcterms:created>
  <dcterms:modified xsi:type="dcterms:W3CDTF">2014-11-30T04:39:00Z</dcterms:modified>
</cp:coreProperties>
</file>