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F20" w:rsidRPr="008C0F89" w:rsidRDefault="00CE3F20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CE3F20" w:rsidRPr="008C0F89" w:rsidRDefault="00CE3F20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3F20" w:rsidRPr="00AF53B7" w:rsidRDefault="00CE3F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A79D262089BC4E889ADFA324C9B049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测试用例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51BCE0353AC24212BEBC62DCCC380FAB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3F20" w:rsidRPr="00273036" w:rsidRDefault="00CE3F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3F20" w:rsidRPr="00273036" w:rsidRDefault="00CE3F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CE3F20" w:rsidRPr="00273036" w:rsidRDefault="00CE3F20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CE3F20" w:rsidRPr="00273036" w:rsidRDefault="00CE3F20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2015-07-26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CE3F20" w:rsidRPr="00AF53B7" w:rsidRDefault="00CE3F2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A79D262089BC4E889ADFA324C9B0491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测试用例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51BCE0353AC24212BEBC62DCCC380FA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3F20" w:rsidRPr="00273036" w:rsidRDefault="00CE3F20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3F20" w:rsidRPr="00273036" w:rsidRDefault="00CE3F20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CE3F20" w:rsidRPr="00273036" w:rsidRDefault="00CE3F20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CE3F20" w:rsidRPr="00273036" w:rsidRDefault="00CE3F20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2015-07-26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D0481D">
            <w:pPr>
              <w:pStyle w:val="TableText"/>
            </w:pPr>
            <w:r>
              <w:t>201</w:t>
            </w:r>
            <w:r w:rsidR="00D0481D">
              <w:t>5</w:t>
            </w:r>
            <w:r>
              <w:t>/1/</w:t>
            </w:r>
            <w:r w:rsidR="00D0481D">
              <w:t>18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0481D" w:rsidP="008527AA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新格式</w:t>
            </w: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1.2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2015</w:t>
            </w:r>
            <w:r>
              <w:rPr>
                <w:rFonts w:hint="eastAsia"/>
              </w:rPr>
              <w:t>/3/24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2A0C26" w:rsidP="008527AA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菜品的测试用例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345C8B" w:rsidRDefault="00273036" w:rsidP="00345C8B">
          <w:pPr>
            <w:pStyle w:val="NoSpacing"/>
            <w:jc w:val="center"/>
            <w:rPr>
              <w:rStyle w:val="TitleChar"/>
            </w:rPr>
          </w:pPr>
          <w:r w:rsidRPr="00345C8B">
            <w:rPr>
              <w:rStyle w:val="TitleChar"/>
              <w:rFonts w:hint="eastAsia"/>
            </w:rPr>
            <w:t>目录</w:t>
          </w:r>
        </w:p>
        <w:p w:rsidR="002A0C26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7186" w:history="1">
            <w:r w:rsidR="002A0C26" w:rsidRPr="002B6242">
              <w:rPr>
                <w:rStyle w:val="Hyperlink"/>
                <w:noProof/>
              </w:rPr>
              <w:t>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文档介绍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7" w:history="1">
            <w:r w:rsidR="002A0C26" w:rsidRPr="002B6242">
              <w:rPr>
                <w:rStyle w:val="Hyperlink"/>
                <w:noProof/>
              </w:rPr>
              <w:t>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测试用例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浏览菜单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_Toc414987199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浏览会员历史订单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_Toc414987209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点菜下单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_Toc414987219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确认订单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_Toc414987229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登录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_Toc414987239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权限管理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_Toc414987249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26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角色管理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_Toc414987259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29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_Toc414987269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用户管理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_Toc414987279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010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011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35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7B460E">
              <w:rPr>
                <w:rStyle w:val="Hyperlink"/>
                <w:rFonts w:hint="eastAsia"/>
                <w:noProof/>
              </w:rPr>
              <w:t>菜单分类</w:t>
            </w:r>
            <w:r w:rsidR="002A0C26" w:rsidRPr="002B6242">
              <w:rPr>
                <w:rStyle w:val="Hyperlink"/>
                <w:rFonts w:hint="eastAsia"/>
                <w:noProof/>
              </w:rPr>
              <w:t>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37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38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_Toc414987289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39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40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2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菜品管理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3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001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_Toc414987293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4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2.10.2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002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_Toc414987294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5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003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_Toc414987295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6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2.10.4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004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42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7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2.10.5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005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_Toc414987297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8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2.10.6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006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_Toc414987298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9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2.10.7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007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_Toc414987299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43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0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2.10.8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008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_Toc414987300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1" w:history="1">
            <w:r w:rsidR="002A0C26"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2.10.9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测试编号：</w:t>
            </w:r>
            <w:r w:rsidR="002A0C26" w:rsidRPr="002B6242">
              <w:rPr>
                <w:rStyle w:val="Hyperlink"/>
                <w:noProof/>
              </w:rPr>
              <w:t>009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_Toc414987301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CE3F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2" w:history="1">
            <w:r w:rsidR="002A0C26" w:rsidRPr="002B6242">
              <w:rPr>
                <w:rStyle w:val="Hyperlink"/>
                <w:noProof/>
              </w:rPr>
              <w:t>3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附录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_Toc414987302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44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C50840" w:rsidRDefault="00FA0A4F" w:rsidP="008735B2">
      <w:pPr>
        <w:pStyle w:val="Heading1"/>
        <w:numPr>
          <w:ilvl w:val="0"/>
          <w:numId w:val="2"/>
        </w:numPr>
      </w:pPr>
      <w:bookmarkStart w:id="1" w:name="_Toc414987186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0"/>
      <w:bookmarkEnd w:id="1"/>
    </w:p>
    <w:p w:rsidR="00A6750F" w:rsidRPr="00A6750F" w:rsidRDefault="00A6750F" w:rsidP="00A6750F">
      <w:r>
        <w:rPr>
          <w:rFonts w:hint="eastAsia"/>
        </w:rPr>
        <w:t>该文档详细</w:t>
      </w:r>
      <w:r>
        <w:t>描述餐厅订单系统的</w:t>
      </w:r>
      <w:r>
        <w:rPr>
          <w:rFonts w:hint="eastAsia"/>
        </w:rPr>
        <w:t>手工</w:t>
      </w:r>
      <w:r>
        <w:t>功能测试用例</w:t>
      </w:r>
      <w:r>
        <w:rPr>
          <w:rFonts w:hint="eastAsia"/>
        </w:rPr>
        <w:t>。</w:t>
      </w:r>
    </w:p>
    <w:p w:rsidR="00DF7041" w:rsidRDefault="00350D54" w:rsidP="006444D5">
      <w:pPr>
        <w:pStyle w:val="Heading1"/>
      </w:pPr>
      <w:bookmarkStart w:id="2" w:name="_Toc404089750"/>
      <w:bookmarkStart w:id="3" w:name="_Toc404089802"/>
      <w:bookmarkStart w:id="4" w:name="_Toc404090602"/>
      <w:bookmarkStart w:id="5" w:name="_Toc404091204"/>
      <w:bookmarkStart w:id="6" w:name="_Toc404091530"/>
      <w:bookmarkStart w:id="7" w:name="_Toc404196803"/>
      <w:bookmarkStart w:id="8" w:name="_Toc404091206"/>
      <w:bookmarkStart w:id="9" w:name="_Toc404091532"/>
      <w:bookmarkStart w:id="10" w:name="_Toc404196805"/>
      <w:bookmarkStart w:id="11" w:name="_Toc404091207"/>
      <w:bookmarkStart w:id="12" w:name="_Toc404091533"/>
      <w:bookmarkStart w:id="13" w:name="_Toc404196806"/>
      <w:bookmarkStart w:id="14" w:name="_Toc4149871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</w:p>
    <w:p w:rsidR="004C6AD1" w:rsidRDefault="004D56AC" w:rsidP="00273036">
      <w:pPr>
        <w:pStyle w:val="Heading2"/>
      </w:pPr>
      <w:bookmarkStart w:id="15" w:name="_Toc414987188"/>
      <w:r>
        <w:rPr>
          <w:rFonts w:hint="eastAsia"/>
        </w:rPr>
        <w:t>浏览菜单</w:t>
      </w:r>
      <w:bookmarkEnd w:id="15"/>
      <w:r w:rsidR="00CE3F20">
        <w:rPr>
          <w:rFonts w:hint="eastAsia"/>
        </w:rPr>
        <w:t>和菜品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364"/>
        <w:gridCol w:w="3261"/>
        <w:gridCol w:w="1396"/>
      </w:tblGrid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1</w:t>
            </w: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AB3853" w:rsidRPr="004D56AC" w:rsidRDefault="00B2055D" w:rsidP="004D56A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r>
              <w:t>菜单，浏览菜品</w:t>
            </w: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AB3853" w:rsidRPr="004D56AC" w:rsidRDefault="004D56AC" w:rsidP="004D56AC">
            <w:pPr>
              <w:pStyle w:val="TableText"/>
              <w:rPr>
                <w:rFonts w:hint="eastAsia"/>
              </w:rPr>
            </w:pPr>
            <w:r w:rsidRPr="004D56AC">
              <w:rPr>
                <w:rFonts w:hint="eastAsia"/>
              </w:rPr>
              <w:t>浏览菜单</w:t>
            </w:r>
            <w:r w:rsidR="00455E79">
              <w:rPr>
                <w:rFonts w:hint="eastAsia"/>
              </w:rPr>
              <w:t>和</w:t>
            </w:r>
            <w:r w:rsidR="00455E79">
              <w:t>浏览菜品信息</w:t>
            </w:r>
          </w:p>
        </w:tc>
      </w:tr>
      <w:tr w:rsidR="00AB3853" w:rsidRPr="004D56AC" w:rsidTr="002550BE">
        <w:tc>
          <w:tcPr>
            <w:tcW w:w="805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打开</w:t>
            </w:r>
            <w:r w:rsidR="00A6750F">
              <w:rPr>
                <w:rFonts w:hint="eastAsia"/>
              </w:rPr>
              <w:t>移动</w:t>
            </w:r>
            <w:r w:rsidR="00A6750F">
              <w:t>应用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菜单默认页显示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 w:rsidRPr="004D56AC">
              <w:rPr>
                <w:rFonts w:hint="eastAsia"/>
              </w:rPr>
              <w:t>菜单分类图标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分类</w:t>
            </w:r>
            <w:r>
              <w:t>图标</w:t>
            </w:r>
            <w:r>
              <w:rPr>
                <w:rFonts w:hint="eastAsia"/>
              </w:rPr>
              <w:t>显示</w:t>
            </w:r>
            <w:r>
              <w:t>并且可以点击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分类名</w:t>
            </w:r>
            <w:r>
              <w:rPr>
                <w:rFonts w:hint="eastAsia"/>
              </w:rPr>
              <w:t>字符数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4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分类总数不同显示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的各数内正常显示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5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</w:t>
            </w:r>
            <w:r>
              <w:rPr>
                <w:rFonts w:hint="eastAsia"/>
              </w:rPr>
              <w:t>按钮的</w:t>
            </w:r>
            <w:r>
              <w:t>功能</w:t>
            </w:r>
            <w:r w:rsidR="002A5097">
              <w:rPr>
                <w:rFonts w:hint="eastAsia"/>
              </w:rPr>
              <w:t>和分类名</w:t>
            </w:r>
            <w:r w:rsidR="002A5097">
              <w:t>的数据更新和删除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点击按钮可以</w:t>
            </w:r>
            <w:r>
              <w:t>查看不同的页面</w:t>
            </w:r>
            <w:r w:rsidR="002A5097">
              <w:rPr>
                <w:rFonts w:hint="eastAsia"/>
              </w:rPr>
              <w:t>，页面数据</w:t>
            </w:r>
            <w:r w:rsidR="000E2B0F">
              <w:t>跟数据</w:t>
            </w:r>
            <w:r w:rsidR="000E2B0F">
              <w:rPr>
                <w:rFonts w:hint="eastAsia"/>
              </w:rPr>
              <w:t>库</w:t>
            </w:r>
            <w:r w:rsidR="002A5097">
              <w:rPr>
                <w:rFonts w:hint="eastAsia"/>
              </w:rPr>
              <w:t>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6</w:t>
            </w:r>
          </w:p>
        </w:tc>
        <w:tc>
          <w:tcPr>
            <w:tcW w:w="3060" w:type="dxa"/>
            <w:gridSpan w:val="2"/>
          </w:tcPr>
          <w:p w:rsidR="00074E4D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分类下的</w:t>
            </w:r>
            <w:r>
              <w:rPr>
                <w:rFonts w:hint="eastAsia"/>
              </w:rPr>
              <w:t>菜品</w:t>
            </w:r>
            <w:r>
              <w:t>信息</w:t>
            </w:r>
          </w:p>
        </w:tc>
        <w:tc>
          <w:tcPr>
            <w:tcW w:w="3261" w:type="dxa"/>
          </w:tcPr>
          <w:p w:rsidR="00074E4D" w:rsidRPr="004D56AC" w:rsidRDefault="002550BE" w:rsidP="00074E4D">
            <w:pPr>
              <w:pStyle w:val="TableText"/>
            </w:pPr>
            <w:r>
              <w:rPr>
                <w:rFonts w:hint="eastAsia"/>
              </w:rPr>
              <w:t>对应的</w:t>
            </w:r>
            <w:r>
              <w:t>数据库信息跟页面</w:t>
            </w:r>
            <w:r>
              <w:rPr>
                <w:rFonts w:hint="eastAsia"/>
              </w:rPr>
              <w:t>显示一致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>
              <w:t>00</w:t>
            </w:r>
            <w:r w:rsidR="001819DC">
              <w:t>7</w:t>
            </w:r>
          </w:p>
        </w:tc>
        <w:tc>
          <w:tcPr>
            <w:tcW w:w="3060" w:type="dxa"/>
            <w:gridSpan w:val="2"/>
          </w:tcPr>
          <w:p w:rsidR="00074E4D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信息</w:t>
            </w:r>
          </w:p>
        </w:tc>
        <w:tc>
          <w:tcPr>
            <w:tcW w:w="3261" w:type="dxa"/>
          </w:tcPr>
          <w:p w:rsidR="00074E4D" w:rsidRDefault="002550BE" w:rsidP="00074E4D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信息完整正确的显示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2550BE" w:rsidRPr="004D56AC" w:rsidTr="001819DC">
        <w:trPr>
          <w:trHeight w:val="368"/>
        </w:trPr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8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检查不同</w:t>
            </w:r>
            <w:r>
              <w:t>菜</w:t>
            </w:r>
            <w:r w:rsidR="00455E79">
              <w:rPr>
                <w:rFonts w:hint="eastAsia"/>
              </w:rPr>
              <w:t>品</w:t>
            </w:r>
            <w:r>
              <w:t>名字符数显示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9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每个页面不同的菜品</w:t>
            </w:r>
            <w:r>
              <w:rPr>
                <w:rFonts w:hint="eastAsia"/>
              </w:rPr>
              <w:t>数目</w:t>
            </w:r>
            <w:r>
              <w:t>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</w:t>
            </w:r>
            <w:r>
              <w:rPr>
                <w:rFonts w:hint="eastAsia"/>
              </w:rPr>
              <w:t>菜品</w:t>
            </w:r>
            <w:r>
              <w:t>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1819DC" w:rsidP="001819DC">
            <w:pPr>
              <w:pStyle w:val="TableText"/>
            </w:pPr>
            <w:r>
              <w:t>010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图片的加载速度</w:t>
            </w:r>
          </w:p>
        </w:tc>
        <w:tc>
          <w:tcPr>
            <w:tcW w:w="3261" w:type="dxa"/>
          </w:tcPr>
          <w:p w:rsidR="002550BE" w:rsidRDefault="006B3BA7" w:rsidP="00FF7451">
            <w:pPr>
              <w:pStyle w:val="TableText"/>
            </w:pPr>
            <w:r>
              <w:rPr>
                <w:rFonts w:hint="eastAsia"/>
              </w:rPr>
              <w:t>页面加载</w:t>
            </w:r>
            <w:r>
              <w:t>速度小于</w:t>
            </w:r>
            <w:r>
              <w:rPr>
                <w:rFonts w:hint="eastAsia"/>
              </w:rPr>
              <w:t>5</w:t>
            </w:r>
            <w:r w:rsidR="00FF7451"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</w:t>
            </w:r>
            <w:r w:rsidR="001819DC">
              <w:t>11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翻页功能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能</w:t>
            </w:r>
            <w:r>
              <w:t>上下左右翻页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2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名和</w:t>
            </w:r>
            <w:r>
              <w:t>图片的点击功能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点击</w:t>
            </w:r>
            <w:r>
              <w:t>屏幕任何地方，没有异常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3</w:t>
            </w:r>
          </w:p>
        </w:tc>
        <w:tc>
          <w:tcPr>
            <w:tcW w:w="3060" w:type="dxa"/>
            <w:gridSpan w:val="2"/>
          </w:tcPr>
          <w:p w:rsidR="002550BE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页面交互性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页面之间的</w:t>
            </w:r>
            <w:r>
              <w:t>切换</w:t>
            </w:r>
          </w:p>
          <w:p w:rsidR="00FF7451" w:rsidRPr="004D56AC" w:rsidRDefault="00FF7451" w:rsidP="002550B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切换小于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</w:tbl>
    <w:p w:rsidR="00AB3853" w:rsidRPr="00AB3853" w:rsidRDefault="00AB3853" w:rsidP="00AB3853"/>
    <w:p w:rsidR="004D56AC" w:rsidRDefault="004D56AC" w:rsidP="006D10C5">
      <w:pPr>
        <w:pStyle w:val="Heading3"/>
      </w:pPr>
      <w:bookmarkStart w:id="16" w:name="_Toc41498718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6"/>
    </w:p>
    <w:p w:rsidR="004D56AC" w:rsidRDefault="004D56AC" w:rsidP="004D56AC">
      <w:r>
        <w:rPr>
          <w:rFonts w:hint="eastAsia"/>
        </w:rPr>
        <w:t>测试目标：验证</w:t>
      </w:r>
      <w:r w:rsidR="00A6750F">
        <w:rPr>
          <w:rFonts w:hint="eastAsia"/>
        </w:rPr>
        <w:t>菜单的</w:t>
      </w:r>
      <w:r w:rsidR="00A6750F">
        <w:t>默认页显示</w:t>
      </w:r>
    </w:p>
    <w:p w:rsidR="004D56AC" w:rsidRDefault="004D56AC" w:rsidP="004D56AC">
      <w:r>
        <w:rPr>
          <w:rFonts w:hint="eastAsia"/>
        </w:rPr>
        <w:t>测试环境：</w:t>
      </w:r>
      <w:r w:rsidR="00A6750F">
        <w:rPr>
          <w:rFonts w:hint="eastAsia"/>
        </w:rPr>
        <w:t>手机</w:t>
      </w:r>
    </w:p>
    <w:p w:rsidR="00A6750F" w:rsidRDefault="004D56AC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t>用户打开移动点餐系统</w:t>
      </w:r>
    </w:p>
    <w:p w:rsidR="004D56AC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lastRenderedPageBreak/>
        <w:t>订餐系统首页分类显示菜品信息</w:t>
      </w:r>
      <w:r w:rsidRPr="00A6750F">
        <w:rPr>
          <w:rFonts w:hint="eastAsia"/>
        </w:rPr>
        <w:t>,</w:t>
      </w:r>
      <w:r>
        <w:t xml:space="preserve"> </w:t>
      </w:r>
      <w:r w:rsidRPr="00A6750F">
        <w:rPr>
          <w:rFonts w:hint="eastAsia"/>
        </w:rPr>
        <w:t>默认</w:t>
      </w:r>
      <w:r>
        <w:rPr>
          <w:rFonts w:hint="eastAsia"/>
        </w:rPr>
        <w:t>页面显示第一个</w:t>
      </w:r>
      <w:r>
        <w:t>分类的信息</w:t>
      </w:r>
    </w:p>
    <w:p w:rsidR="004D56AC" w:rsidRDefault="004D56AC" w:rsidP="004D56AC">
      <w:r>
        <w:rPr>
          <w:rFonts w:hint="eastAsia"/>
        </w:rPr>
        <w:t>期望结果：</w:t>
      </w:r>
      <w:r w:rsidR="00A6750F">
        <w:rPr>
          <w:rFonts w:hint="eastAsia"/>
        </w:rPr>
        <w:t>页面和</w:t>
      </w:r>
      <w:r w:rsidR="00A6750F">
        <w:t>分类信息正常显示</w:t>
      </w:r>
    </w:p>
    <w:p w:rsidR="004D56AC" w:rsidRDefault="004D56AC" w:rsidP="006D10C5">
      <w:pPr>
        <w:pStyle w:val="Heading3"/>
      </w:pPr>
      <w:bookmarkStart w:id="17" w:name="_Toc41498719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7"/>
    </w:p>
    <w:p w:rsidR="00A6750F" w:rsidRDefault="00A6750F" w:rsidP="00A6750F">
      <w:r>
        <w:rPr>
          <w:rFonts w:hint="eastAsia"/>
        </w:rPr>
        <w:t>测试目标：验证菜单的分类图标</w:t>
      </w:r>
    </w:p>
    <w:p w:rsidR="00A6750F" w:rsidRDefault="00A6750F" w:rsidP="00A6750F">
      <w:r>
        <w:rPr>
          <w:rFonts w:hint="eastAsia"/>
        </w:rPr>
        <w:t>测试环境：手机</w:t>
      </w:r>
    </w:p>
    <w:p w:rsidR="00A6750F" w:rsidRDefault="00A6750F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 w:rsidRPr="00A6750F">
        <w:rPr>
          <w:rFonts w:hint="eastAsia"/>
        </w:rPr>
        <w:t>用户打开移动点餐系统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>
        <w:rPr>
          <w:rFonts w:hint="eastAsia"/>
        </w:rPr>
        <w:t>订餐系统</w:t>
      </w:r>
      <w:r>
        <w:t>图标</w:t>
      </w:r>
      <w:r>
        <w:rPr>
          <w:rFonts w:hint="eastAsia"/>
        </w:rPr>
        <w:t>右边</w:t>
      </w:r>
      <w:r>
        <w:t>的框内显示分类信息</w:t>
      </w:r>
      <w:r>
        <w:rPr>
          <w:rFonts w:hint="eastAsia"/>
        </w:rPr>
        <w:t>，</w:t>
      </w:r>
      <w:r>
        <w:t>多个分类信息</w:t>
      </w:r>
      <w:r>
        <w:rPr>
          <w:rFonts w:hint="eastAsia"/>
        </w:rPr>
        <w:t>可以</w:t>
      </w:r>
      <w:r>
        <w:t>正常显示</w:t>
      </w:r>
    </w:p>
    <w:p w:rsidR="00A6750F" w:rsidRPr="00A6750F" w:rsidRDefault="00A6750F" w:rsidP="00265D70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rFonts w:hint="eastAsia"/>
        </w:rPr>
        <w:t>单击任一</w:t>
      </w:r>
      <w:r>
        <w:t>分类名，</w:t>
      </w:r>
      <w:r>
        <w:rPr>
          <w:rFonts w:hint="eastAsia"/>
        </w:rPr>
        <w:t>系统</w:t>
      </w:r>
      <w:r>
        <w:t>页面切换到对应</w:t>
      </w:r>
      <w:r>
        <w:rPr>
          <w:rFonts w:hint="eastAsia"/>
        </w:rPr>
        <w:t>的</w:t>
      </w:r>
      <w:r>
        <w:t>分类页面</w:t>
      </w:r>
    </w:p>
    <w:p w:rsidR="00A6750F" w:rsidRPr="00A6750F" w:rsidRDefault="00A6750F" w:rsidP="00A6750F">
      <w:r>
        <w:rPr>
          <w:rFonts w:hint="eastAsia"/>
        </w:rPr>
        <w:t>期望结果：页面和</w:t>
      </w:r>
      <w:r>
        <w:t>分类信息正常显示</w:t>
      </w:r>
    </w:p>
    <w:p w:rsidR="004D56AC" w:rsidRDefault="004D56AC" w:rsidP="006D10C5">
      <w:pPr>
        <w:pStyle w:val="Heading3"/>
      </w:pPr>
      <w:bookmarkStart w:id="18" w:name="_Toc41498719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8"/>
    </w:p>
    <w:p w:rsidR="00806471" w:rsidRDefault="00806471" w:rsidP="00806471">
      <w:r>
        <w:rPr>
          <w:rFonts w:hint="eastAsia"/>
        </w:rPr>
        <w:t>测试目标：验证菜单的分类名不同字符数</w:t>
      </w:r>
      <w:r>
        <w:t>的显示</w:t>
      </w:r>
    </w:p>
    <w:p w:rsidR="00806471" w:rsidRDefault="00806471" w:rsidP="00806471">
      <w:r>
        <w:rPr>
          <w:rFonts w:hint="eastAsia"/>
        </w:rPr>
        <w:t>测试环境：手机</w:t>
      </w:r>
    </w:p>
    <w:p w:rsidR="00806471" w:rsidRDefault="00806471" w:rsidP="00806471">
      <w:r>
        <w:rPr>
          <w:rFonts w:hint="eastAsia"/>
        </w:rPr>
        <w:t>测试步骤：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 w:rsidRPr="00A6750F">
        <w:rPr>
          <w:rFonts w:hint="eastAsia"/>
        </w:rPr>
        <w:t>用户打开移动点餐系统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内</w:t>
      </w:r>
      <w:r>
        <w:rPr>
          <w:rFonts w:hint="eastAsia"/>
        </w:rPr>
        <w:t>增加分类名为一</w:t>
      </w:r>
      <w:r>
        <w:t>，</w:t>
      </w:r>
      <w:r>
        <w:rPr>
          <w:rFonts w:hint="eastAsia"/>
        </w:rPr>
        <w:t>二字</w:t>
      </w:r>
      <w:r>
        <w:t>，</w:t>
      </w:r>
      <w:r>
        <w:rPr>
          <w:rFonts w:hint="eastAsia"/>
        </w:rPr>
        <w:t>三个字</w:t>
      </w:r>
      <w:r>
        <w:t>，四个</w:t>
      </w:r>
      <w:r>
        <w:rPr>
          <w:rFonts w:hint="eastAsia"/>
        </w:rPr>
        <w:t>字符</w:t>
      </w:r>
      <w:r>
        <w:t>，小炒五个字</w:t>
      </w:r>
    </w:p>
    <w:p w:rsidR="00806471" w:rsidRPr="00A6750F" w:rsidRDefault="00806471" w:rsidP="00806471">
      <w:r>
        <w:rPr>
          <w:rFonts w:hint="eastAsia"/>
        </w:rPr>
        <w:t>期望结果：</w:t>
      </w:r>
      <w:r w:rsidR="001819DC">
        <w:rPr>
          <w:rFonts w:hint="eastAsia"/>
        </w:rPr>
        <w:t>1</w:t>
      </w:r>
      <w:r w:rsidR="001819DC">
        <w:t>-4</w:t>
      </w:r>
      <w:r w:rsidR="001819DC">
        <w:rPr>
          <w:rFonts w:hint="eastAsia"/>
        </w:rPr>
        <w:t>个</w:t>
      </w:r>
      <w:r w:rsidR="001819DC">
        <w:t>字的分类名为正常显示，超过五个字的分类名</w:t>
      </w:r>
      <w:r w:rsidR="001819DC">
        <w:rPr>
          <w:rFonts w:hint="eastAsia"/>
        </w:rPr>
        <w:t>会影响</w:t>
      </w:r>
      <w:r w:rsidR="001819DC">
        <w:t>页面</w:t>
      </w:r>
      <w:r w:rsidR="001819DC">
        <w:t>UI</w:t>
      </w:r>
      <w:r w:rsidR="001819DC">
        <w:t>。</w:t>
      </w:r>
      <w:r w:rsidR="001819DC">
        <w:rPr>
          <w:rFonts w:hint="eastAsia"/>
        </w:rPr>
        <w:t xml:space="preserve"> </w:t>
      </w:r>
      <w:r w:rsidR="001819DC">
        <w:rPr>
          <w:rFonts w:hint="eastAsia"/>
        </w:rPr>
        <w:t>建议</w:t>
      </w:r>
      <w:r w:rsidR="001819DC">
        <w:t>用户使用不超过四个字的分类名</w:t>
      </w:r>
    </w:p>
    <w:p w:rsidR="001819DC" w:rsidRDefault="001819DC" w:rsidP="006D10C5">
      <w:pPr>
        <w:pStyle w:val="Heading3"/>
      </w:pPr>
      <w:bookmarkStart w:id="19" w:name="_Toc41498719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19"/>
    </w:p>
    <w:p w:rsidR="001819DC" w:rsidRDefault="001819DC" w:rsidP="001819DC">
      <w:r>
        <w:rPr>
          <w:rFonts w:hint="eastAsia"/>
        </w:rPr>
        <w:t>测试目标：验证菜单</w:t>
      </w:r>
      <w:r>
        <w:t>分类总数不同显示</w:t>
      </w:r>
    </w:p>
    <w:p w:rsidR="001819DC" w:rsidRDefault="001819DC" w:rsidP="001819DC">
      <w:r>
        <w:rPr>
          <w:rFonts w:hint="eastAsia"/>
        </w:rPr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修改分类个数为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期望结果：小于</w:t>
      </w:r>
      <w:r>
        <w:rPr>
          <w:rFonts w:hint="eastAsia"/>
        </w:rPr>
        <w:t>15</w:t>
      </w:r>
      <w:r>
        <w:rPr>
          <w:rFonts w:hint="eastAsia"/>
        </w:rPr>
        <w:t>的分类名</w:t>
      </w:r>
      <w:r>
        <w:t>也可以显示在</w:t>
      </w:r>
      <w:r>
        <w:rPr>
          <w:rFonts w:hint="eastAsia"/>
        </w:rPr>
        <w:t>单屏幕，</w:t>
      </w:r>
      <w:r>
        <w:t>超过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的分类</w:t>
      </w:r>
      <w:proofErr w:type="gramStart"/>
      <w:r>
        <w:t>名需要</w:t>
      </w:r>
      <w:proofErr w:type="gramEnd"/>
      <w:r>
        <w:t>上下滑动显示</w:t>
      </w:r>
    </w:p>
    <w:p w:rsidR="001819DC" w:rsidRDefault="001819DC" w:rsidP="006D10C5">
      <w:pPr>
        <w:pStyle w:val="Heading3"/>
      </w:pPr>
      <w:bookmarkStart w:id="20" w:name="_Toc414987193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20"/>
    </w:p>
    <w:p w:rsidR="001819DC" w:rsidRDefault="001819DC" w:rsidP="001819DC">
      <w:r>
        <w:rPr>
          <w:rFonts w:hint="eastAsia"/>
        </w:rPr>
        <w:t>测试目标：检查菜单</w:t>
      </w:r>
      <w:r>
        <w:t>分类</w:t>
      </w:r>
      <w:r>
        <w:rPr>
          <w:rFonts w:hint="eastAsia"/>
        </w:rPr>
        <w:t>按钮的</w:t>
      </w:r>
      <w:r>
        <w:t>功能</w:t>
      </w:r>
      <w:r w:rsidR="002A5097">
        <w:rPr>
          <w:rFonts w:hint="eastAsia"/>
        </w:rPr>
        <w:t>和</w:t>
      </w:r>
      <w:r w:rsidR="002A5097">
        <w:t>分类</w:t>
      </w:r>
      <w:proofErr w:type="gramStart"/>
      <w:r w:rsidR="002A5097">
        <w:t>名</w:t>
      </w:r>
      <w:r w:rsidR="002A5097">
        <w:rPr>
          <w:rFonts w:hint="eastAsia"/>
        </w:rPr>
        <w:t>数据</w:t>
      </w:r>
      <w:proofErr w:type="gramEnd"/>
      <w:r w:rsidR="002A5097">
        <w:t>的更新和删除</w:t>
      </w:r>
    </w:p>
    <w:p w:rsidR="001819DC" w:rsidRDefault="001819DC" w:rsidP="001819DC">
      <w:r>
        <w:rPr>
          <w:rFonts w:hint="eastAsia"/>
        </w:rPr>
        <w:lastRenderedPageBreak/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 w:rsidR="002A5097">
        <w:t>category</w:t>
      </w:r>
      <w:r>
        <w:rPr>
          <w:rFonts w:hint="eastAsia"/>
        </w:rPr>
        <w:t>表中</w:t>
      </w:r>
      <w:r>
        <w:t>，</w:t>
      </w:r>
      <w:r w:rsidR="002A5097">
        <w:rPr>
          <w:rFonts w:hint="eastAsia"/>
        </w:rPr>
        <w:t>更新</w:t>
      </w:r>
      <w:r w:rsidR="002A5097">
        <w:t>分类名，</w:t>
      </w:r>
      <w:r w:rsidR="002A5097">
        <w:rPr>
          <w:rFonts w:hint="eastAsia"/>
        </w:rPr>
        <w:t>修改任何一个</w:t>
      </w:r>
      <w:r w:rsidR="002A5097">
        <w:t>分类名</w:t>
      </w:r>
      <w:r w:rsidR="002A5097">
        <w:rPr>
          <w:rFonts w:hint="eastAsia"/>
        </w:rPr>
        <w:t>，</w:t>
      </w:r>
      <w:r w:rsidR="002A5097">
        <w:t>删除任何一个分类名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</w:t>
      </w:r>
      <w:r w:rsidR="002A5097">
        <w:rPr>
          <w:rFonts w:hint="eastAsia"/>
        </w:rPr>
        <w:t>显示</w:t>
      </w:r>
    </w:p>
    <w:p w:rsidR="002A5097" w:rsidRDefault="002A5097" w:rsidP="006D10C5">
      <w:pPr>
        <w:pStyle w:val="Heading3"/>
      </w:pPr>
      <w:bookmarkStart w:id="21" w:name="_Toc41498719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6</w:t>
      </w:r>
      <w:bookmarkEnd w:id="21"/>
    </w:p>
    <w:p w:rsidR="002A5097" w:rsidRDefault="002A5097" w:rsidP="002A5097">
      <w:r>
        <w:rPr>
          <w:rFonts w:hint="eastAsia"/>
        </w:rPr>
        <w:t>测试目标：检查检查菜单</w:t>
      </w:r>
      <w:r>
        <w:t>分类下的</w:t>
      </w:r>
      <w:r>
        <w:rPr>
          <w:rFonts w:hint="eastAsia"/>
        </w:rPr>
        <w:t>菜品</w:t>
      </w:r>
      <w:r>
        <w:t>信息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可以正常切换和数据正确显示</w:t>
      </w:r>
    </w:p>
    <w:p w:rsidR="002A5097" w:rsidRDefault="002A5097" w:rsidP="006D10C5">
      <w:pPr>
        <w:pStyle w:val="Heading3"/>
      </w:pPr>
      <w:bookmarkStart w:id="22" w:name="_Toc41498719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22"/>
    </w:p>
    <w:p w:rsidR="002A5097" w:rsidRDefault="002A5097" w:rsidP="002A5097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2A5097" w:rsidRPr="00A6750F" w:rsidRDefault="002A5097" w:rsidP="002A5097"/>
    <w:p w:rsidR="008C0623" w:rsidRDefault="008C0623" w:rsidP="006D10C5">
      <w:pPr>
        <w:pStyle w:val="Heading3"/>
      </w:pPr>
      <w:bookmarkStart w:id="23" w:name="_Toc414987196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23"/>
    </w:p>
    <w:p w:rsidR="008C0623" w:rsidRDefault="008C0623" w:rsidP="008C0623">
      <w:r>
        <w:rPr>
          <w:rFonts w:hint="eastAsia"/>
        </w:rPr>
        <w:t>测试目标：检查不同</w:t>
      </w:r>
      <w:r>
        <w:t>菜名字符数显示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 w:rsidRPr="00A6750F">
        <w:rPr>
          <w:rFonts w:hint="eastAsia"/>
        </w:rPr>
        <w:lastRenderedPageBreak/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表中，编辑</w:t>
      </w:r>
      <w:r>
        <w:t>菜品名字为</w:t>
      </w:r>
      <w:r>
        <w:rPr>
          <w:rFonts w:hint="eastAsia"/>
        </w:rPr>
        <w:t>一</w:t>
      </w:r>
      <w:r>
        <w:t>，二</w:t>
      </w:r>
      <w:r>
        <w:rPr>
          <w:rFonts w:hint="eastAsia"/>
        </w:rPr>
        <w:t>个</w:t>
      </w:r>
      <w:r>
        <w:t>，三个</w:t>
      </w:r>
      <w:r>
        <w:rPr>
          <w:rFonts w:hint="eastAsia"/>
        </w:rPr>
        <w:t>字</w:t>
      </w:r>
      <w:r>
        <w:t>，四个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五个</w:t>
      </w:r>
      <w:r>
        <w:t>字符</w:t>
      </w:r>
      <w:r>
        <w:rPr>
          <w:rFonts w:hint="eastAsia"/>
        </w:rPr>
        <w:t>数，六个</w:t>
      </w:r>
      <w:r>
        <w:t>字符数字</w:t>
      </w:r>
      <w:r>
        <w:rPr>
          <w:rFonts w:hint="eastAsia"/>
        </w:rPr>
        <w:t>，</w:t>
      </w:r>
      <w:r>
        <w:t>七个字符的测试，八个字符太多了吗</w:t>
      </w:r>
      <w:r>
        <w:rPr>
          <w:rFonts w:hint="eastAsia"/>
        </w:rPr>
        <w:t>，</w:t>
      </w:r>
      <w:r>
        <w:t>菜品的价格为</w:t>
      </w:r>
      <w:r>
        <w:rPr>
          <w:rFonts w:hint="eastAsia"/>
        </w:rPr>
        <w:t>1,10,111,1111,11111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名字，</w:t>
      </w:r>
      <w:r>
        <w:t>价格信息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4" w:name="_Toc41498719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24"/>
    </w:p>
    <w:p w:rsidR="008C0623" w:rsidRDefault="008C0623" w:rsidP="008C0623">
      <w:r>
        <w:rPr>
          <w:rFonts w:hint="eastAsia"/>
        </w:rPr>
        <w:t>测试目标：</w:t>
      </w:r>
      <w:r w:rsidR="006177D5">
        <w:rPr>
          <w:rFonts w:hint="eastAsia"/>
        </w:rPr>
        <w:t>检查</w:t>
      </w:r>
      <w:r w:rsidR="006177D5">
        <w:t>每个页面不同的菜品</w:t>
      </w:r>
      <w:r w:rsidR="006177D5">
        <w:rPr>
          <w:rFonts w:hint="eastAsia"/>
        </w:rPr>
        <w:t>数目</w:t>
      </w:r>
      <w:r w:rsidR="006177D5">
        <w:t>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 w:rsidR="00790C8D">
        <w:rPr>
          <w:rFonts w:hint="eastAsia"/>
        </w:rPr>
        <w:t>更新</w:t>
      </w:r>
      <w:r w:rsidR="00790C8D">
        <w:t>菜品的分类信息，</w:t>
      </w:r>
      <w:r w:rsidR="00790C8D">
        <w:rPr>
          <w:rFonts w:hint="eastAsia"/>
        </w:rPr>
        <w:t>分类</w:t>
      </w:r>
      <w:r w:rsidR="00790C8D">
        <w:rPr>
          <w:rFonts w:hint="eastAsia"/>
        </w:rPr>
        <w:t xml:space="preserve">1 </w:t>
      </w:r>
      <w:r w:rsidR="00790C8D">
        <w:rPr>
          <w:rFonts w:hint="eastAsia"/>
        </w:rPr>
        <w:t>对应</w:t>
      </w:r>
      <w:r w:rsidR="00790C8D">
        <w:t>一个菜品，分类</w:t>
      </w:r>
      <w:r w:rsidR="00790C8D">
        <w:rPr>
          <w:rFonts w:hint="eastAsia"/>
        </w:rPr>
        <w:t>2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2</w:t>
      </w:r>
      <w:r w:rsidR="00790C8D">
        <w:rPr>
          <w:rFonts w:hint="eastAsia"/>
        </w:rPr>
        <w:t>个</w:t>
      </w:r>
      <w:r w:rsidR="00790C8D">
        <w:t>菜品，分类</w:t>
      </w:r>
      <w:r w:rsidR="00790C8D">
        <w:rPr>
          <w:rFonts w:hint="eastAsia"/>
        </w:rPr>
        <w:t>3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3</w:t>
      </w:r>
      <w:r w:rsidR="00790C8D">
        <w:t>个菜品，分类</w:t>
      </w:r>
      <w:r w:rsidR="00790C8D">
        <w:t>4</w:t>
      </w:r>
      <w:r w:rsidR="00790C8D">
        <w:rPr>
          <w:rFonts w:hint="eastAsia"/>
        </w:rPr>
        <w:t>对应</w:t>
      </w:r>
      <w:r w:rsidR="00790C8D">
        <w:t>4</w:t>
      </w:r>
      <w:r w:rsidR="00790C8D">
        <w:t>个菜品，分类</w:t>
      </w:r>
      <w:r w:rsidR="00790C8D">
        <w:t>5</w:t>
      </w:r>
      <w:r w:rsidR="00790C8D">
        <w:rPr>
          <w:rFonts w:hint="eastAsia"/>
        </w:rPr>
        <w:t>对应</w:t>
      </w:r>
      <w:r w:rsidR="00790C8D">
        <w:t>5</w:t>
      </w:r>
      <w:r w:rsidR="00790C8D">
        <w:t>个菜品，分类</w:t>
      </w:r>
      <w:r w:rsidR="00790C8D">
        <w:t>6</w:t>
      </w:r>
      <w:r w:rsidR="00790C8D">
        <w:rPr>
          <w:rFonts w:hint="eastAsia"/>
        </w:rPr>
        <w:t>对应</w:t>
      </w:r>
      <w:r w:rsidR="00790C8D">
        <w:t>6</w:t>
      </w:r>
      <w:r w:rsidR="00790C8D">
        <w:t>个菜品</w:t>
      </w:r>
      <w:r w:rsidR="00790C8D">
        <w:t>,</w:t>
      </w:r>
      <w:r w:rsidR="00790C8D" w:rsidRPr="00790C8D">
        <w:t xml:space="preserve"> </w:t>
      </w:r>
      <w:r w:rsidR="00790C8D">
        <w:t>分类</w:t>
      </w:r>
      <w:r w:rsidR="00790C8D">
        <w:t>7</w:t>
      </w:r>
      <w:r w:rsidR="00790C8D">
        <w:rPr>
          <w:rFonts w:hint="eastAsia"/>
        </w:rPr>
        <w:t>对应</w:t>
      </w:r>
      <w:r w:rsidR="00790C8D">
        <w:t>7</w:t>
      </w:r>
      <w:r w:rsidR="00790C8D">
        <w:t>个菜品，分类</w:t>
      </w:r>
      <w:r w:rsidR="00790C8D">
        <w:t>8</w:t>
      </w:r>
      <w:r w:rsidR="00790C8D">
        <w:rPr>
          <w:rFonts w:hint="eastAsia"/>
        </w:rPr>
        <w:t>对应</w:t>
      </w:r>
      <w:r w:rsidR="00790C8D">
        <w:t>8</w:t>
      </w:r>
      <w:r w:rsidR="00790C8D">
        <w:t>个菜品，分类</w:t>
      </w:r>
      <w:r w:rsidR="00790C8D">
        <w:t>9</w:t>
      </w:r>
      <w:r w:rsidR="00790C8D">
        <w:rPr>
          <w:rFonts w:hint="eastAsia"/>
        </w:rPr>
        <w:t>对应</w:t>
      </w:r>
      <w:r w:rsidR="00790C8D">
        <w:t>9</w:t>
      </w:r>
      <w:r w:rsidR="00790C8D">
        <w:t>个菜品，分类</w:t>
      </w:r>
      <w:r w:rsidR="00790C8D">
        <w:t>10</w:t>
      </w:r>
      <w:r w:rsidR="00790C8D">
        <w:rPr>
          <w:rFonts w:hint="eastAsia"/>
        </w:rPr>
        <w:t>对应</w:t>
      </w:r>
      <w:r w:rsidR="00790C8D">
        <w:t>10</w:t>
      </w:r>
      <w:r w:rsidR="00790C8D">
        <w:t>个</w:t>
      </w:r>
      <w:r w:rsidR="00790C8D">
        <w:rPr>
          <w:rFonts w:hint="eastAsia"/>
        </w:rPr>
        <w:t>菜品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5" w:name="_Toc414987198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25"/>
    </w:p>
    <w:p w:rsidR="008C0623" w:rsidRDefault="008C0623" w:rsidP="008C0623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6" w:name="_Toc414987199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26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图片的加载速度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 w:rsidR="00790C8D">
        <w:rPr>
          <w:rFonts w:hint="eastAsia"/>
        </w:rPr>
        <w:t>的</w:t>
      </w:r>
      <w:r w:rsidR="00790C8D">
        <w:t>加载速度</w:t>
      </w:r>
    </w:p>
    <w:p w:rsidR="008C0623" w:rsidRDefault="008C0623" w:rsidP="008C0623">
      <w:pPr>
        <w:ind w:left="792" w:firstLine="0"/>
      </w:pPr>
      <w:r>
        <w:rPr>
          <w:rFonts w:hint="eastAsia"/>
        </w:rPr>
        <w:lastRenderedPageBreak/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加载速度</w:t>
      </w:r>
      <w:r w:rsidR="00790C8D">
        <w:t>小于</w:t>
      </w:r>
      <w:r w:rsidR="00790C8D">
        <w:rPr>
          <w:rFonts w:hint="eastAsia"/>
        </w:rPr>
        <w:t>5</w:t>
      </w:r>
      <w:r w:rsidR="00790C8D">
        <w:t>s</w:t>
      </w:r>
    </w:p>
    <w:p w:rsidR="008C0623" w:rsidRDefault="008C0623" w:rsidP="006D10C5">
      <w:pPr>
        <w:pStyle w:val="Heading3"/>
      </w:pPr>
      <w:bookmarkStart w:id="27" w:name="_Toc414987200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27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菜品</w:t>
      </w:r>
      <w:r w:rsidR="00790C8D">
        <w:rPr>
          <w:rFonts w:hint="eastAsia"/>
        </w:rPr>
        <w:t>名和</w:t>
      </w:r>
      <w:r w:rsidR="00790C8D">
        <w:t>图片的点击功能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</w:t>
      </w:r>
      <w:r w:rsidR="00790C8D">
        <w:rPr>
          <w:rFonts w:hint="eastAsia"/>
        </w:rPr>
        <w:t>单次点击</w:t>
      </w:r>
      <w:r w:rsidR="00790C8D">
        <w:t>菜品价格</w:t>
      </w:r>
    </w:p>
    <w:p w:rsidR="00790C8D" w:rsidRDefault="00790C8D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单击</w:t>
      </w:r>
      <w:r>
        <w:t>点击任何一个非菜品图片和菜品名的区域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系统没有</w:t>
      </w:r>
      <w:r w:rsidR="00790C8D">
        <w:t>任何异常</w:t>
      </w:r>
    </w:p>
    <w:p w:rsidR="008C0623" w:rsidRDefault="008C0623" w:rsidP="006D10C5">
      <w:pPr>
        <w:pStyle w:val="Heading3"/>
      </w:pPr>
      <w:bookmarkStart w:id="28" w:name="_Toc414987201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13</w:t>
      </w:r>
      <w:bookmarkEnd w:id="28"/>
    </w:p>
    <w:p w:rsidR="008C0623" w:rsidRDefault="008C0623" w:rsidP="008C0623">
      <w:r>
        <w:rPr>
          <w:rFonts w:hint="eastAsia"/>
        </w:rPr>
        <w:t>测试目标：检查</w:t>
      </w:r>
      <w:r w:rsidR="00790C8D">
        <w:t>页面交互性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任一</w:t>
      </w:r>
      <w:r>
        <w:t>分类信息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切换分类页面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上下滑动</w:t>
      </w:r>
      <w:r>
        <w:t>菜品页面</w:t>
      </w:r>
    </w:p>
    <w:p w:rsidR="008C0623" w:rsidRDefault="00790C8D" w:rsidP="00790C8D">
      <w:r>
        <w:rPr>
          <w:rFonts w:hint="eastAsia"/>
        </w:rPr>
        <w:t xml:space="preserve">  </w:t>
      </w:r>
      <w:r w:rsidR="008C0623">
        <w:rPr>
          <w:rFonts w:hint="eastAsia"/>
        </w:rPr>
        <w:t>期待</w:t>
      </w:r>
      <w:r w:rsidR="008C0623">
        <w:t>结果</w:t>
      </w:r>
      <w:r w:rsidR="008C0623">
        <w:rPr>
          <w:rFonts w:hint="eastAsia"/>
        </w:rPr>
        <w:t>：</w:t>
      </w:r>
      <w:r>
        <w:rPr>
          <w:rFonts w:hint="eastAsia"/>
        </w:rPr>
        <w:t>页面切换</w:t>
      </w:r>
      <w:r>
        <w:t>速度小于</w:t>
      </w:r>
      <w:r>
        <w:rPr>
          <w:rFonts w:hint="eastAsia"/>
        </w:rPr>
        <w:t>3</w:t>
      </w:r>
      <w:r>
        <w:t>s</w:t>
      </w:r>
    </w:p>
    <w:p w:rsidR="008C0623" w:rsidRDefault="008C0623" w:rsidP="008C0623">
      <w:pPr>
        <w:ind w:left="792" w:firstLine="0"/>
      </w:pPr>
    </w:p>
    <w:p w:rsidR="00FF7451" w:rsidRDefault="00FF7451" w:rsidP="00806471">
      <w:r>
        <w:br w:type="page"/>
      </w:r>
    </w:p>
    <w:p w:rsidR="00806471" w:rsidRPr="00806471" w:rsidRDefault="00806471" w:rsidP="00806471"/>
    <w:p w:rsidR="00991A90" w:rsidRDefault="00455E79" w:rsidP="00991A90">
      <w:pPr>
        <w:pStyle w:val="Heading2"/>
      </w:pPr>
      <w:bookmarkStart w:id="29" w:name="_Toc414987202"/>
      <w:r>
        <w:rPr>
          <w:rFonts w:hint="eastAsia"/>
        </w:rPr>
        <w:t>浏览会员</w:t>
      </w:r>
      <w:r w:rsidR="00991A90">
        <w:rPr>
          <w:rFonts w:hint="eastAsia"/>
        </w:rPr>
        <w:t>历史订单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561006" w:rsidRDefault="00144061" w:rsidP="00561006">
            <w:pPr>
              <w:pStyle w:val="TableText"/>
            </w:pPr>
            <w:r>
              <w:t>2</w:t>
            </w: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561006" w:rsidRDefault="00B2055D" w:rsidP="0056100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会员信息，浏览会员</w:t>
            </w:r>
            <w:r>
              <w:rPr>
                <w:rFonts w:hint="eastAsia"/>
              </w:rPr>
              <w:t>订单历史</w:t>
            </w: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561006" w:rsidRDefault="00455E79" w:rsidP="0056100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r>
              <w:t>会员订单历史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期望的输出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实际情况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验证系统是否对输入合法用户名和密码时做出正确的响应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正常</w:t>
            </w:r>
            <w:r>
              <w:rPr>
                <w:rFonts w:hint="eastAsia"/>
              </w:rPr>
              <w:t>进入</w:t>
            </w:r>
            <w:r>
              <w:t>会员历史订单页面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2550BE" w:rsidRPr="00561006" w:rsidTr="001D4FE2">
        <w:tc>
          <w:tcPr>
            <w:tcW w:w="805" w:type="dxa"/>
          </w:tcPr>
          <w:p w:rsidR="002550BE" w:rsidRPr="00561006" w:rsidRDefault="002550BE" w:rsidP="00561006">
            <w:pPr>
              <w:pStyle w:val="TableText"/>
            </w:pPr>
            <w:r w:rsidRPr="00561006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2550BE" w:rsidRPr="00561006" w:rsidRDefault="00A31639" w:rsidP="00A31639">
            <w:pPr>
              <w:pStyle w:val="TableText"/>
            </w:pPr>
            <w:r w:rsidRPr="00A31639">
              <w:rPr>
                <w:rFonts w:hint="eastAsia"/>
              </w:rPr>
              <w:t>输入不符合位数数字</w:t>
            </w:r>
          </w:p>
        </w:tc>
        <w:tc>
          <w:tcPr>
            <w:tcW w:w="3351" w:type="dxa"/>
          </w:tcPr>
          <w:p w:rsidR="002550BE" w:rsidRPr="00561006" w:rsidRDefault="00144061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错误提示</w:t>
            </w:r>
          </w:p>
        </w:tc>
        <w:tc>
          <w:tcPr>
            <w:tcW w:w="1396" w:type="dxa"/>
          </w:tcPr>
          <w:p w:rsidR="002550BE" w:rsidRPr="00561006" w:rsidRDefault="002550BE" w:rsidP="00561006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不符合</w:t>
            </w:r>
            <w:r w:rsidR="00A31639">
              <w:rPr>
                <w:rFonts w:hint="eastAsia"/>
              </w:rPr>
              <w:t>格式</w:t>
            </w:r>
            <w:r w:rsidR="00A31639">
              <w:t>的字符，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4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t>特殊字符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5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输入非会员的手机号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6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144061">
            <w:pPr>
              <w:pStyle w:val="TableText"/>
            </w:pPr>
            <w:r>
              <w:rPr>
                <w:rFonts w:hint="eastAsia"/>
              </w:rPr>
              <w:t>输入</w:t>
            </w:r>
            <w:r>
              <w:t>合法</w:t>
            </w:r>
            <w:r>
              <w:rPr>
                <w:rFonts w:hint="eastAsia"/>
              </w:rPr>
              <w:t>会员号</w:t>
            </w:r>
            <w:r>
              <w:t>后加空格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t>会员号中间加空格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7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不输入任何</w:t>
            </w:r>
            <w:r w:rsidRPr="00561006">
              <w:t>字符，击人头按钮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8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0C343E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已经删除</w:t>
            </w:r>
            <w:r w:rsidR="000C343E">
              <w:t>的</w:t>
            </w:r>
            <w:r w:rsidRPr="00561006">
              <w:t>会员号</w:t>
            </w:r>
            <w:r w:rsidRPr="00561006">
              <w:rPr>
                <w:rFonts w:hint="eastAsia"/>
              </w:rPr>
              <w:t>，</w:t>
            </w:r>
            <w:r w:rsidRPr="00561006">
              <w:t>点击人头按钮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="002550BE" w:rsidRPr="00561006">
              <w:t>9</w:t>
            </w:r>
          </w:p>
        </w:tc>
        <w:tc>
          <w:tcPr>
            <w:tcW w:w="2970" w:type="dxa"/>
            <w:gridSpan w:val="2"/>
          </w:tcPr>
          <w:p w:rsidR="00991A90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检查</w:t>
            </w:r>
            <w:r w:rsidRPr="00561006">
              <w:t>历史订单信息</w:t>
            </w:r>
            <w:r w:rsidRPr="00561006">
              <w:rPr>
                <w:rFonts w:hint="eastAsia"/>
              </w:rPr>
              <w:t>的</w:t>
            </w:r>
            <w:r w:rsidRPr="00561006">
              <w:t>完整性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信息完整显示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010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</w:t>
            </w:r>
            <w:r w:rsidRPr="00561006">
              <w:t>信息为空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提示信息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011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历史订单信息</w:t>
            </w:r>
            <w:r w:rsidRPr="00561006">
              <w:t>为</w:t>
            </w:r>
            <w:r w:rsidRPr="00561006">
              <w:rPr>
                <w:rFonts w:hint="eastAsia"/>
              </w:rPr>
              <w:t>不同</w:t>
            </w:r>
            <w:r w:rsidRPr="00561006">
              <w:t>的页数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信息</w:t>
            </w:r>
            <w:r>
              <w:t>完整</w:t>
            </w:r>
            <w:r>
              <w:rPr>
                <w:rFonts w:hint="eastAsia"/>
              </w:rPr>
              <w:t>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2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更改历史订单</w:t>
            </w:r>
            <w:r w:rsidRPr="00561006">
              <w:t>信息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只读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3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创建</w:t>
            </w:r>
            <w:r w:rsidRPr="00561006">
              <w:t>多个重复的历史订单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正确显示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30" w:name="_Toc41498720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30"/>
    </w:p>
    <w:p w:rsidR="00991A90" w:rsidRDefault="00991A90" w:rsidP="00991A90">
      <w:r>
        <w:rPr>
          <w:rFonts w:hint="eastAsia"/>
        </w:rPr>
        <w:t>测试目标：验证系统是否对输入合法用户名做出正确的响应</w:t>
      </w:r>
    </w:p>
    <w:p w:rsidR="00991A90" w:rsidRDefault="00991A90" w:rsidP="00991A90">
      <w:r>
        <w:rPr>
          <w:rFonts w:hint="eastAsia"/>
        </w:rPr>
        <w:t>测试环境：</w:t>
      </w:r>
      <w:r w:rsidR="000C343E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 xml:space="preserve"> </w:t>
      </w:r>
      <w:r>
        <w:rPr>
          <w:rFonts w:hint="eastAsia"/>
        </w:rPr>
        <w:t>（任何</w:t>
      </w:r>
      <w:r>
        <w:t>一个</w:t>
      </w:r>
      <w:r>
        <w:rPr>
          <w:rFonts w:hint="eastAsia"/>
        </w:rPr>
        <w:t>t-user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手机号</w:t>
      </w:r>
      <w:r>
        <w:t>）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991A90" w:rsidRDefault="000C343E" w:rsidP="00991A90">
      <w:r>
        <w:rPr>
          <w:rFonts w:hint="eastAsia"/>
        </w:rPr>
        <w:t xml:space="preserve"> </w:t>
      </w:r>
      <w:r>
        <w:rPr>
          <w:rFonts w:hint="eastAsia"/>
        </w:rPr>
        <w:t>期待</w:t>
      </w:r>
      <w:r w:rsidR="00991A90">
        <w:rPr>
          <w:rFonts w:hint="eastAsia"/>
        </w:rPr>
        <w:t>结果：登录成功。</w:t>
      </w:r>
    </w:p>
    <w:p w:rsidR="00991A90" w:rsidRDefault="00991A90" w:rsidP="006D10C5">
      <w:pPr>
        <w:pStyle w:val="Heading3"/>
      </w:pPr>
      <w:bookmarkStart w:id="31" w:name="_Toc414987204"/>
      <w:r>
        <w:rPr>
          <w:rFonts w:hint="eastAsia"/>
        </w:rPr>
        <w:lastRenderedPageBreak/>
        <w:t>测试编号：</w:t>
      </w:r>
      <w:r>
        <w:rPr>
          <w:rFonts w:hint="eastAsia"/>
        </w:rPr>
        <w:t>002</w:t>
      </w:r>
      <w:bookmarkEnd w:id="31"/>
    </w:p>
    <w:p w:rsidR="000C343E" w:rsidRDefault="000C343E" w:rsidP="000C343E">
      <w:r>
        <w:rPr>
          <w:rFonts w:hint="eastAsia"/>
        </w:rPr>
        <w:t>测试目标：验证系统是否对输入不合法用户名做出正确的响应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13912345671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2" w:name="_Toc41498720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3</w:t>
      </w:r>
      <w:bookmarkEnd w:id="32"/>
    </w:p>
    <w:p w:rsidR="000C343E" w:rsidRDefault="000C343E" w:rsidP="000C343E">
      <w:r>
        <w:rPr>
          <w:rFonts w:hint="eastAsia"/>
        </w:rPr>
        <w:t>测试目标：验证系统是否对</w:t>
      </w:r>
      <w:r w:rsidR="00A31639" w:rsidRPr="00561006">
        <w:rPr>
          <w:rFonts w:hint="eastAsia"/>
        </w:rPr>
        <w:t>输入</w:t>
      </w:r>
      <w:r w:rsidR="00A31639">
        <w:rPr>
          <w:rFonts w:hint="eastAsia"/>
        </w:rPr>
        <w:t>不符合格式</w:t>
      </w:r>
      <w:r w:rsidR="00A31639">
        <w:t>的字符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在移动应用中</w:t>
      </w:r>
      <w:r>
        <w:t>，输入</w:t>
      </w:r>
      <w:r w:rsidR="00A31639">
        <w:rPr>
          <w:rFonts w:hint="eastAsia"/>
        </w:rPr>
        <w:t>中文字符测试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</w:t>
      </w:r>
      <w:r>
        <w:t>应用中，输入英文字符</w:t>
      </w:r>
      <w:r>
        <w:t>test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3" w:name="_Toc414987206"/>
      <w:r>
        <w:rPr>
          <w:rFonts w:hint="eastAsia"/>
        </w:rPr>
        <w:t>测试编号：</w:t>
      </w:r>
      <w:r>
        <w:rPr>
          <w:rFonts w:hint="eastAsia"/>
        </w:rPr>
        <w:t>00</w:t>
      </w:r>
      <w:r w:rsidR="00A31639">
        <w:t>4</w:t>
      </w:r>
      <w:bookmarkEnd w:id="33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ascii="楷体" w:hAnsi="楷体" w:hint="eastAsia"/>
          <w:color w:val="000000"/>
        </w:rPr>
        <w:t>特殊字符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 w:rsidR="00A31639">
        <w:t>%</w:t>
      </w:r>
      <w:r w:rsidR="00A31639">
        <w:t>，</w:t>
      </w:r>
      <w:r w:rsidR="00A31639" w:rsidRPr="000C343E">
        <w:t>13912345671</w:t>
      </w:r>
      <w:r w:rsidR="00A31639">
        <w:t>0*</w:t>
      </w:r>
      <w:r w:rsidR="00A31639">
        <w:t>，</w:t>
      </w:r>
      <w:r w:rsidR="00A31639" w:rsidRPr="000C343E">
        <w:t>13912345671</w:t>
      </w:r>
      <w:r w:rsidR="00A31639">
        <w:t>0……</w:t>
      </w:r>
    </w:p>
    <w:p w:rsidR="000C343E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4" w:name="_Toc41498720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34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不存在的</w:t>
      </w:r>
      <w:r w:rsidR="00A31639">
        <w:t>会员</w:t>
      </w:r>
      <w:proofErr w:type="gramStart"/>
      <w:r w:rsidR="00A31639"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12345678901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5" w:name="_Toc414987208"/>
      <w:r>
        <w:rPr>
          <w:rFonts w:hint="eastAsia"/>
        </w:rPr>
        <w:lastRenderedPageBreak/>
        <w:t>测试编号：</w:t>
      </w:r>
      <w:r>
        <w:rPr>
          <w:rFonts w:hint="eastAsia"/>
        </w:rPr>
        <w:t>00</w:t>
      </w:r>
      <w:r>
        <w:t>6</w:t>
      </w:r>
      <w:bookmarkEnd w:id="35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框内</w:t>
      </w:r>
      <w:r w:rsidR="00A31639">
        <w:t>空格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在移动应用中</w:t>
      </w:r>
      <w:r>
        <w:t>，</w:t>
      </w:r>
      <w:r w:rsidR="00A31639">
        <w:rPr>
          <w:rFonts w:hint="eastAsia"/>
        </w:rPr>
        <w:t>输入手机号</w:t>
      </w:r>
      <w:r w:rsidR="00A31639" w:rsidRPr="000C343E">
        <w:t>13912345671</w:t>
      </w:r>
      <w:r w:rsidR="00A31639">
        <w:t xml:space="preserve">0   </w:t>
      </w:r>
      <w:r w:rsidR="00A31639">
        <w:t>，</w:t>
      </w:r>
      <w:r>
        <w:t>13912345</w:t>
      </w:r>
      <w:r w:rsidR="00A31639">
        <w:t xml:space="preserve">  </w:t>
      </w:r>
      <w:r>
        <w:t>671</w:t>
      </w:r>
      <w:r w:rsidR="00A31639">
        <w:t>0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6" w:name="_Toc41498720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36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hint="eastAsia"/>
        </w:rPr>
        <w:t>空的</w:t>
      </w:r>
      <w:r w:rsidR="00A31639">
        <w:t>用户名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在移动应用中</w:t>
      </w:r>
      <w:r w:rsidR="00A31639">
        <w:rPr>
          <w:rFonts w:hint="eastAsia"/>
        </w:rPr>
        <w:t>，</w:t>
      </w:r>
      <w:r w:rsidR="00A31639">
        <w:t>不</w:t>
      </w:r>
      <w:r w:rsidR="00A31639">
        <w:rPr>
          <w:rFonts w:hint="eastAsia"/>
        </w:rPr>
        <w:t>输入</w:t>
      </w:r>
      <w:r w:rsidR="00A31639">
        <w:t>任何信息</w:t>
      </w:r>
      <w:r w:rsidR="00A31639">
        <w:rPr>
          <w:rFonts w:hint="eastAsia"/>
        </w:rPr>
        <w:t>、</w:t>
      </w:r>
    </w:p>
    <w:p w:rsidR="00A31639" w:rsidRDefault="00A31639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</w:t>
      </w:r>
      <w:r>
        <w:t>中，输入空格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A31639">
        <w:rPr>
          <w:rFonts w:hint="eastAsia"/>
        </w:rPr>
        <w:t>请输入会员号</w:t>
      </w:r>
    </w:p>
    <w:p w:rsidR="000C343E" w:rsidRDefault="000C343E" w:rsidP="006D10C5">
      <w:pPr>
        <w:pStyle w:val="Heading3"/>
      </w:pPr>
      <w:bookmarkStart w:id="37" w:name="_Toc41498721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37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ascii="楷体" w:hAnsi="楷体" w:hint="eastAsia"/>
          <w:color w:val="000000"/>
        </w:rPr>
        <w:t>已经删除的会员</w:t>
      </w:r>
      <w:proofErr w:type="gramStart"/>
      <w:r w:rsidR="00A31639">
        <w:rPr>
          <w:rFonts w:ascii="楷体" w:hAnsi="楷体" w:hint="eastAsia"/>
          <w:color w:val="000000"/>
        </w:rPr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新建一个</w:t>
      </w:r>
      <w:r>
        <w:t>用户</w:t>
      </w:r>
      <w:r>
        <w:rPr>
          <w:rFonts w:hint="eastAsia"/>
        </w:rPr>
        <w:t>Test</w:t>
      </w:r>
      <w:r>
        <w:t>er</w:t>
      </w:r>
      <w:r>
        <w:t>，</w:t>
      </w:r>
      <w:r>
        <w:rPr>
          <w:rFonts w:hint="eastAsia"/>
        </w:rPr>
        <w:t>对应的</w:t>
      </w:r>
      <w:r>
        <w:t>手机号是</w:t>
      </w:r>
      <w:r>
        <w:t>139123456789</w:t>
      </w:r>
      <w:r>
        <w:rPr>
          <w:rFonts w:hint="eastAsia"/>
        </w:rPr>
        <w:t>，使用</w:t>
      </w:r>
      <w:r>
        <w:t>这个账号创建一个</w:t>
      </w:r>
      <w:r>
        <w:rPr>
          <w:rFonts w:hint="eastAsia"/>
        </w:rPr>
        <w:t>条</w:t>
      </w:r>
      <w:r>
        <w:t>订单记录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在数据库</w:t>
      </w:r>
      <w:r>
        <w:t>中，</w:t>
      </w:r>
      <w:r>
        <w:rPr>
          <w:rFonts w:hint="eastAsia"/>
        </w:rPr>
        <w:t>t-user</w:t>
      </w:r>
      <w:r>
        <w:rPr>
          <w:rFonts w:hint="eastAsia"/>
        </w:rPr>
        <w:t>表中</w:t>
      </w:r>
      <w:r>
        <w:t>，删除</w:t>
      </w:r>
      <w:r>
        <w:rPr>
          <w:rFonts w:hint="eastAsia"/>
        </w:rPr>
        <w:t>这个</w:t>
      </w:r>
      <w:r>
        <w:t>用户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139123456789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8" w:name="_Toc414987211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38"/>
    </w:p>
    <w:p w:rsidR="000C343E" w:rsidRDefault="000C343E" w:rsidP="000C343E">
      <w:r>
        <w:rPr>
          <w:rFonts w:hint="eastAsia"/>
        </w:rPr>
        <w:t>测试目标：验证</w:t>
      </w:r>
      <w:r w:rsidR="00A31639" w:rsidRPr="00A31639">
        <w:rPr>
          <w:rFonts w:hint="eastAsia"/>
        </w:rPr>
        <w:t>检查历史订单信息的完整性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 w:rsidRPr="000C343E">
        <w:t>13912345671</w:t>
      </w:r>
      <w:r>
        <w:t>0</w:t>
      </w:r>
      <w:r>
        <w:rPr>
          <w:rFonts w:hint="eastAsia"/>
        </w:rPr>
        <w:t>会员号</w:t>
      </w:r>
      <w:r>
        <w:t>创建</w:t>
      </w:r>
      <w:r>
        <w:rPr>
          <w:rFonts w:hint="eastAsia"/>
        </w:rPr>
        <w:t>多个</w:t>
      </w:r>
      <w:r>
        <w:t>历史记录</w:t>
      </w:r>
    </w:p>
    <w:p w:rsidR="0053475C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lastRenderedPageBreak/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系统</w:t>
      </w:r>
      <w:r>
        <w:t>进入历史订单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检查</w:t>
      </w:r>
      <w:r>
        <w:t>历史订单信息的完整性。</w:t>
      </w:r>
    </w:p>
    <w:p w:rsidR="0053475C" w:rsidRDefault="0053475C" w:rsidP="000C343E"/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订单信息完整</w:t>
      </w:r>
      <w:r w:rsidR="0053475C">
        <w:t>的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39" w:name="_Toc414987212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39"/>
    </w:p>
    <w:p w:rsidR="000C343E" w:rsidRDefault="000C343E" w:rsidP="000C343E">
      <w:r>
        <w:rPr>
          <w:rFonts w:hint="eastAsia"/>
        </w:rPr>
        <w:t>测试目标：验证</w:t>
      </w:r>
      <w:r w:rsidR="0053475C" w:rsidRPr="0053475C">
        <w:rPr>
          <w:rFonts w:hint="eastAsia"/>
        </w:rPr>
        <w:t>历史订单信息为空</w:t>
      </w:r>
      <w:r w:rsidR="0053475C">
        <w:rPr>
          <w:rFonts w:hint="eastAsia"/>
        </w:rPr>
        <w:t>的</w:t>
      </w:r>
      <w:r w:rsidR="0053475C">
        <w:t>时候系统的提示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新创建</w:t>
      </w:r>
      <w:r>
        <w:t>一个</w:t>
      </w:r>
      <w:r>
        <w:rPr>
          <w:rFonts w:hint="eastAsia"/>
        </w:rPr>
        <w:t>会员</w:t>
      </w:r>
      <w:r>
        <w:t>用户</w:t>
      </w:r>
      <w:r>
        <w:t>tester_0,</w:t>
      </w:r>
      <w:r>
        <w:rPr>
          <w:rFonts w:hint="eastAsia"/>
        </w:rPr>
        <w:t xml:space="preserve"> </w:t>
      </w:r>
      <w:r>
        <w:rPr>
          <w:rFonts w:hint="eastAsia"/>
        </w:rPr>
        <w:t>没有任何历史订单记录</w:t>
      </w:r>
    </w:p>
    <w:p w:rsidR="000C343E" w:rsidRDefault="000C343E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进入历史</w:t>
      </w:r>
      <w:r>
        <w:t>订单页面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53475C">
        <w:rPr>
          <w:rFonts w:hint="eastAsia"/>
        </w:rPr>
        <w:t>没有历史订单</w:t>
      </w:r>
      <w:r w:rsidR="0053475C">
        <w:t>记录</w:t>
      </w:r>
    </w:p>
    <w:p w:rsidR="000C343E" w:rsidRDefault="000C343E" w:rsidP="006D10C5">
      <w:pPr>
        <w:pStyle w:val="Heading3"/>
      </w:pPr>
      <w:bookmarkStart w:id="40" w:name="_Toc414987213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40"/>
    </w:p>
    <w:p w:rsidR="000C343E" w:rsidRDefault="000C343E" w:rsidP="000C343E">
      <w:r>
        <w:rPr>
          <w:rFonts w:hint="eastAsia"/>
        </w:rPr>
        <w:t>测试目标：验证系统是否对</w:t>
      </w:r>
      <w:r w:rsidR="0053475C" w:rsidRPr="0053475C">
        <w:rPr>
          <w:rFonts w:hint="eastAsia"/>
        </w:rPr>
        <w:t>历史订单信息为不同的页数</w:t>
      </w:r>
      <w:r w:rsidR="0053475C">
        <w:rPr>
          <w:rFonts w:hint="eastAsia"/>
        </w:rPr>
        <w:t>的</w:t>
      </w:r>
      <w:r w:rsidR="0053475C">
        <w:t>时候正确显示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在移动应用中</w:t>
      </w:r>
      <w:r>
        <w:t>，</w:t>
      </w:r>
      <w:r w:rsidR="0053475C"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 w:rsidR="0053475C">
        <w:t xml:space="preserve"> </w:t>
      </w:r>
      <w:r w:rsidR="0053475C">
        <w:rPr>
          <w:rFonts w:hint="eastAsia"/>
        </w:rPr>
        <w:t>创建</w:t>
      </w:r>
      <w:r w:rsidR="0053475C">
        <w:t>多个历史记录</w:t>
      </w:r>
    </w:p>
    <w:p w:rsidR="000C343E" w:rsidRDefault="0053475C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输入</w:t>
      </w:r>
      <w:r>
        <w:t>会员号，</w:t>
      </w:r>
      <w:r w:rsidR="000C343E">
        <w:rPr>
          <w:rFonts w:hint="eastAsia"/>
        </w:rPr>
        <w:t>点击输入框</w:t>
      </w:r>
      <w:r w:rsidR="000C343E">
        <w:t>右边的人</w:t>
      </w:r>
      <w:r w:rsidR="000C343E">
        <w:rPr>
          <w:rFonts w:hint="eastAsia"/>
        </w:rPr>
        <w:t>头</w:t>
      </w:r>
      <w:r w:rsidR="000C343E"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多页</w:t>
      </w:r>
      <w:r w:rsidR="0053475C">
        <w:t>的历史订单记录正确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41" w:name="_Toc414987214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1"/>
    </w:p>
    <w:p w:rsidR="000C343E" w:rsidRDefault="000C343E" w:rsidP="000C343E">
      <w:r>
        <w:rPr>
          <w:rFonts w:hint="eastAsia"/>
        </w:rPr>
        <w:t>测试目标：验证</w:t>
      </w:r>
      <w:r w:rsidR="0053475C">
        <w:rPr>
          <w:rFonts w:hint="eastAsia"/>
        </w:rPr>
        <w:t>历史订单信息</w:t>
      </w:r>
      <w:r w:rsidR="0053475C">
        <w:t>为只读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尝试</w:t>
      </w:r>
      <w:r>
        <w:t>在各个字段去更新历史订单信息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只读</w:t>
      </w:r>
    </w:p>
    <w:p w:rsidR="0053475C" w:rsidRDefault="0053475C" w:rsidP="006D10C5">
      <w:pPr>
        <w:pStyle w:val="Heading3"/>
      </w:pPr>
      <w:bookmarkStart w:id="42" w:name="_Toc414987215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2"/>
    </w:p>
    <w:p w:rsidR="0053475C" w:rsidRDefault="0053475C" w:rsidP="0053475C">
      <w:r>
        <w:rPr>
          <w:rFonts w:hint="eastAsia"/>
        </w:rPr>
        <w:t>测试目标：验证系统是否多个重复的</w:t>
      </w:r>
      <w:proofErr w:type="gramStart"/>
      <w:r>
        <w:t>的</w:t>
      </w:r>
      <w:proofErr w:type="gramEnd"/>
      <w:r>
        <w:t>历史订单正常显示</w:t>
      </w:r>
    </w:p>
    <w:p w:rsidR="0053475C" w:rsidRDefault="0053475C" w:rsidP="0053475C">
      <w:r>
        <w:rPr>
          <w:rFonts w:hint="eastAsia"/>
        </w:rPr>
        <w:lastRenderedPageBreak/>
        <w:t>测试环境：手机</w:t>
      </w:r>
    </w:p>
    <w:p w:rsidR="0053475C" w:rsidRDefault="0053475C" w:rsidP="0053475C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>
        <w:rPr>
          <w:rFonts w:hint="eastAsia"/>
        </w:rPr>
        <w:t>创建</w:t>
      </w:r>
      <w:r>
        <w:t>多个相同的订单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输入会员号</w:t>
      </w:r>
      <w:r>
        <w:t>，</w:t>
      </w: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查看多个</w:t>
      </w:r>
      <w:r>
        <w:t>历史订单</w:t>
      </w:r>
    </w:p>
    <w:p w:rsidR="0053475C" w:rsidRDefault="0053475C" w:rsidP="0053475C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>
        <w:t>多个订单都正确显示</w:t>
      </w:r>
    </w:p>
    <w:p w:rsidR="000C343E" w:rsidRPr="000C343E" w:rsidRDefault="000C343E" w:rsidP="000C343E"/>
    <w:p w:rsidR="00144061" w:rsidRDefault="00144061" w:rsidP="00FF7451">
      <w:r>
        <w:br w:type="page"/>
      </w:r>
    </w:p>
    <w:p w:rsidR="00FF7451" w:rsidRPr="00FF7451" w:rsidRDefault="00FF7451" w:rsidP="00FF7451"/>
    <w:p w:rsidR="00991A90" w:rsidRDefault="00991A90" w:rsidP="00991A90">
      <w:pPr>
        <w:pStyle w:val="Heading2"/>
        <w:numPr>
          <w:ilvl w:val="1"/>
          <w:numId w:val="1"/>
        </w:numPr>
      </w:pPr>
      <w:bookmarkStart w:id="43" w:name="_Toc414987216"/>
      <w:r>
        <w:rPr>
          <w:rFonts w:hint="eastAsia"/>
        </w:rPr>
        <w:t>点菜下单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3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B2055D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B2055D" w:rsidP="00B2055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>
              <w:t>订单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检查菜单页面点菜功能</w:t>
            </w:r>
          </w:p>
        </w:tc>
        <w:tc>
          <w:tcPr>
            <w:tcW w:w="3351" w:type="dxa"/>
          </w:tcPr>
          <w:p w:rsidR="00991A90" w:rsidRPr="004D56AC" w:rsidRDefault="00F35E6E" w:rsidP="00F35E6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已选</w:t>
            </w:r>
            <w:r>
              <w:t>菜品</w:t>
            </w:r>
            <w:r>
              <w:rPr>
                <w:rFonts w:hint="eastAsia"/>
              </w:rPr>
              <w:t>可以</w:t>
            </w:r>
            <w:r>
              <w:t>加入</w:t>
            </w:r>
            <w:r>
              <w:rPr>
                <w:rFonts w:hint="eastAsia"/>
              </w:rPr>
              <w:t>订单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检查历史订单页面点菜功能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历史订单</w:t>
            </w:r>
            <w:r>
              <w:t>内的</w:t>
            </w:r>
            <w:r>
              <w:rPr>
                <w:rFonts w:hint="eastAsia"/>
              </w:rPr>
              <w:t>菜品</w:t>
            </w:r>
            <w:r>
              <w:t>可以加入订单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C4893">
            <w:pPr>
              <w:pStyle w:val="TableText"/>
            </w:pPr>
            <w:r w:rsidRPr="004F7F59">
              <w:rPr>
                <w:rFonts w:hint="eastAsia"/>
              </w:rPr>
              <w:t>检查菜品计数</w:t>
            </w:r>
            <w:r w:rsidR="004C4893">
              <w:rPr>
                <w:rFonts w:hint="eastAsia"/>
              </w:rPr>
              <w:t>按钮</w:t>
            </w:r>
            <w:r w:rsidR="004C4893">
              <w:t>功能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计数和显示数目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4F7F59" w:rsidRPr="004D56AC" w:rsidTr="001D4FE2">
        <w:tc>
          <w:tcPr>
            <w:tcW w:w="805" w:type="dxa"/>
          </w:tcPr>
          <w:p w:rsidR="004F7F59" w:rsidRPr="004D56AC" w:rsidRDefault="004F7F59" w:rsidP="00991A90">
            <w:pPr>
              <w:pStyle w:val="TableText"/>
            </w:pPr>
            <w:r>
              <w:t>003</w:t>
            </w:r>
          </w:p>
        </w:tc>
        <w:tc>
          <w:tcPr>
            <w:tcW w:w="2970" w:type="dxa"/>
            <w:gridSpan w:val="2"/>
          </w:tcPr>
          <w:p w:rsidR="004F7F59" w:rsidRPr="004F7F59" w:rsidRDefault="004F7F59" w:rsidP="00991A9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数目超过</w:t>
            </w:r>
            <w:r>
              <w:rPr>
                <w:rFonts w:hint="eastAsia"/>
              </w:rPr>
              <w:t>99</w:t>
            </w:r>
          </w:p>
        </w:tc>
        <w:tc>
          <w:tcPr>
            <w:tcW w:w="3351" w:type="dxa"/>
          </w:tcPr>
          <w:p w:rsidR="004F7F59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为</w:t>
            </w:r>
            <w:r>
              <w:rPr>
                <w:rFonts w:hint="eastAsia"/>
              </w:rPr>
              <w:t>99</w:t>
            </w:r>
            <w:r>
              <w:t>+</w:t>
            </w:r>
          </w:p>
        </w:tc>
        <w:tc>
          <w:tcPr>
            <w:tcW w:w="1396" w:type="dxa"/>
          </w:tcPr>
          <w:p w:rsidR="004F7F59" w:rsidRPr="004D56AC" w:rsidRDefault="004F7F59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4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检查不同长度的菜品名在订单详情页面的显示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正确完整</w:t>
            </w:r>
            <w:r>
              <w:t>显示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5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检查订单更新功能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  <w:r>
              <w:t>更新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6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F7F59">
            <w:pPr>
              <w:pStyle w:val="TableText"/>
              <w:ind w:firstLine="14"/>
            </w:pPr>
            <w:r w:rsidRPr="004F7F59">
              <w:rPr>
                <w:rFonts w:hint="eastAsia"/>
              </w:rPr>
              <w:t>检查下单按钮功能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t>成功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7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检查删除所有按钮的功能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订单正确</w:t>
            </w:r>
            <w:r>
              <w:t>删除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8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数量为空</w:t>
            </w:r>
          </w:p>
        </w:tc>
        <w:tc>
          <w:tcPr>
            <w:tcW w:w="3351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正确提示信息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44" w:name="_Toc414987217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44"/>
    </w:p>
    <w:p w:rsidR="00991A90" w:rsidRDefault="004C4893" w:rsidP="00991A90">
      <w:r>
        <w:rPr>
          <w:rFonts w:hint="eastAsia"/>
        </w:rPr>
        <w:t>测试目标：验证系统是否</w:t>
      </w:r>
      <w:r>
        <w:t>可以正常点菜</w:t>
      </w:r>
    </w:p>
    <w:p w:rsidR="00991A90" w:rsidRDefault="00991A90" w:rsidP="00991A90">
      <w:r>
        <w:rPr>
          <w:rFonts w:hint="eastAsia"/>
        </w:rPr>
        <w:t>测试环境：</w:t>
      </w:r>
      <w:r w:rsidR="004C4893">
        <w:rPr>
          <w:rFonts w:hint="eastAsia"/>
        </w:rPr>
        <w:t>手机</w:t>
      </w:r>
    </w:p>
    <w:p w:rsidR="00991A90" w:rsidRDefault="00991A90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991A90" w:rsidRDefault="00991A90" w:rsidP="00991A90">
      <w:r>
        <w:rPr>
          <w:rFonts w:hint="eastAsia"/>
        </w:rPr>
        <w:t>期望结果：</w:t>
      </w:r>
      <w:r w:rsidR="004C4893">
        <w:rPr>
          <w:rFonts w:hint="eastAsia"/>
        </w:rPr>
        <w:t>点菜</w:t>
      </w:r>
      <w:r w:rsidR="004C4893">
        <w:t>成功</w:t>
      </w:r>
    </w:p>
    <w:p w:rsidR="004C4893" w:rsidRDefault="004C4893" w:rsidP="006D10C5">
      <w:pPr>
        <w:pStyle w:val="Heading3"/>
      </w:pPr>
      <w:bookmarkStart w:id="45" w:name="_Toc414987218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45"/>
    </w:p>
    <w:p w:rsidR="004C4893" w:rsidRDefault="004C4893" w:rsidP="004C4893">
      <w:r>
        <w:rPr>
          <w:rFonts w:hint="eastAsia"/>
        </w:rPr>
        <w:t>测试目标：验证历史订单页面</w:t>
      </w:r>
      <w:r>
        <w:t>点菜功能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打开移动端应用，</w:t>
      </w:r>
      <w:r>
        <w:t>输入会员号，进入历史</w:t>
      </w:r>
      <w:r>
        <w:rPr>
          <w:rFonts w:hint="eastAsia"/>
        </w:rPr>
        <w:t>订单页面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4C4893" w:rsidRDefault="004C4893" w:rsidP="004C4893">
      <w:r>
        <w:rPr>
          <w:rFonts w:hint="eastAsia"/>
        </w:rPr>
        <w:lastRenderedPageBreak/>
        <w:t>期望结果：点菜</w:t>
      </w:r>
      <w:r>
        <w:t>成功</w:t>
      </w:r>
    </w:p>
    <w:p w:rsidR="004C4893" w:rsidRDefault="004C4893" w:rsidP="006D10C5">
      <w:pPr>
        <w:pStyle w:val="Heading3"/>
      </w:pPr>
      <w:bookmarkStart w:id="46" w:name="_Toc414987219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46"/>
    </w:p>
    <w:p w:rsidR="004C4893" w:rsidRDefault="004C4893" w:rsidP="004C4893">
      <w:r>
        <w:rPr>
          <w:rFonts w:hint="eastAsia"/>
        </w:rPr>
        <w:t>测试目标：验证菜品计数</w:t>
      </w:r>
      <w:r>
        <w:t>按钮功能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单击订单</w:t>
      </w:r>
      <w:r>
        <w:t>按钮，系统进入订单详情页面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</w:t>
      </w:r>
      <w:r>
        <w:rPr>
          <w:rFonts w:hint="eastAsia"/>
        </w:rPr>
        <w:t>加入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页面加入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</w:t>
      </w:r>
      <w:r>
        <w:t>菜单页面加入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菜品</w:t>
      </w:r>
    </w:p>
    <w:p w:rsidR="004C4893" w:rsidRDefault="004C4893" w:rsidP="004C4893">
      <w:r>
        <w:rPr>
          <w:rFonts w:hint="eastAsia"/>
        </w:rPr>
        <w:t>期望结果：计数</w:t>
      </w:r>
      <w:r>
        <w:t>按钮可以正常显示</w:t>
      </w:r>
      <w:r>
        <w:rPr>
          <w:rFonts w:hint="eastAsia"/>
        </w:rPr>
        <w:t>菜品</w:t>
      </w:r>
      <w:r>
        <w:t>数目</w:t>
      </w:r>
    </w:p>
    <w:p w:rsidR="004C4893" w:rsidRDefault="004C4893" w:rsidP="006D10C5">
      <w:pPr>
        <w:pStyle w:val="Heading3"/>
      </w:pPr>
      <w:bookmarkStart w:id="47" w:name="_Toc41498722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47"/>
    </w:p>
    <w:p w:rsidR="004C4893" w:rsidRDefault="004C4893" w:rsidP="004C4893">
      <w:r>
        <w:rPr>
          <w:rFonts w:hint="eastAsia"/>
        </w:rPr>
        <w:t>测试目标：验证</w:t>
      </w:r>
      <w:r w:rsidRPr="004C4893">
        <w:rPr>
          <w:rFonts w:hint="eastAsia"/>
        </w:rPr>
        <w:t>检查不同长度的菜品名在订单详情页面的显示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选择</w:t>
      </w:r>
      <w:r>
        <w:t>1-10</w:t>
      </w:r>
      <w:r>
        <w:rPr>
          <w:rFonts w:hint="eastAsia"/>
        </w:rPr>
        <w:t>个字符名</w:t>
      </w:r>
      <w:r>
        <w:t>的菜品</w:t>
      </w:r>
      <w:r w:rsidR="00D82034">
        <w:rPr>
          <w:rFonts w:hint="eastAsia"/>
        </w:rPr>
        <w:t>各</w:t>
      </w:r>
      <w:r w:rsidR="00D82034">
        <w:rPr>
          <w:rFonts w:hint="eastAsia"/>
        </w:rPr>
        <w:t>2</w:t>
      </w:r>
      <w:r w:rsidR="00D82034">
        <w:rPr>
          <w:rFonts w:hint="eastAsia"/>
        </w:rPr>
        <w:t>份加入</w:t>
      </w:r>
      <w:r w:rsidR="00D82034">
        <w:t>订单</w:t>
      </w:r>
    </w:p>
    <w:p w:rsidR="00D82034" w:rsidRDefault="00D82034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点击</w:t>
      </w:r>
      <w:r>
        <w:t>订单按钮，进入订单详情页面</w:t>
      </w:r>
    </w:p>
    <w:p w:rsidR="004C4893" w:rsidRDefault="00D82034" w:rsidP="00D82034">
      <w:r>
        <w:rPr>
          <w:rFonts w:hint="eastAsia"/>
        </w:rPr>
        <w:t>期望结果：菜品名称</w:t>
      </w:r>
      <w:r>
        <w:t>和数量可以完整的显示</w:t>
      </w:r>
    </w:p>
    <w:p w:rsidR="004C4893" w:rsidRDefault="004C4893" w:rsidP="006D10C5">
      <w:pPr>
        <w:pStyle w:val="Heading3"/>
      </w:pPr>
      <w:bookmarkStart w:id="48" w:name="_Toc414987221"/>
      <w:r>
        <w:rPr>
          <w:rFonts w:hint="eastAsia"/>
        </w:rPr>
        <w:t>测试编号：</w:t>
      </w:r>
      <w:r w:rsidR="00D82034">
        <w:rPr>
          <w:rFonts w:hint="eastAsia"/>
        </w:rPr>
        <w:t>005</w:t>
      </w:r>
      <w:bookmarkEnd w:id="48"/>
    </w:p>
    <w:p w:rsidR="004C4893" w:rsidRDefault="004C4893" w:rsidP="004C4893">
      <w:r>
        <w:rPr>
          <w:rFonts w:hint="eastAsia"/>
        </w:rPr>
        <w:t>测试目标：验证</w:t>
      </w:r>
      <w:r w:rsidR="00D82034" w:rsidRPr="00D82034">
        <w:rPr>
          <w:rFonts w:hint="eastAsia"/>
        </w:rPr>
        <w:t>检查订单更新功能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使用</w:t>
      </w:r>
      <w:r>
        <w:t>步骤</w:t>
      </w:r>
      <w:r>
        <w:rPr>
          <w:rFonts w:hint="eastAsia"/>
        </w:rPr>
        <w:t>2.3.4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在订单</w:t>
      </w:r>
      <w:r>
        <w:t>详情页面，使用</w:t>
      </w:r>
      <w:r>
        <w:t>+</w:t>
      </w:r>
      <w:r>
        <w:t>号去更新菜品数量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</w:t>
      </w:r>
      <w:r>
        <w:t>订单详情页面，使用</w:t>
      </w:r>
      <w:r>
        <w:t>-</w:t>
      </w:r>
      <w:r>
        <w:rPr>
          <w:rFonts w:hint="eastAsia"/>
        </w:rPr>
        <w:t>号</w:t>
      </w:r>
      <w:r>
        <w:t>去更新菜品数量</w:t>
      </w:r>
    </w:p>
    <w:p w:rsidR="004C4893" w:rsidRDefault="004C4893" w:rsidP="004C4893">
      <w:r>
        <w:rPr>
          <w:rFonts w:hint="eastAsia"/>
        </w:rPr>
        <w:t>期</w:t>
      </w:r>
      <w:r w:rsidR="00D82034">
        <w:rPr>
          <w:rFonts w:hint="eastAsia"/>
        </w:rPr>
        <w:t>望结果：菜品数量</w:t>
      </w:r>
      <w:r w:rsidR="00D82034">
        <w:t>可以更新，</w:t>
      </w:r>
      <w:r w:rsidR="00D82034">
        <w:rPr>
          <w:rFonts w:hint="eastAsia"/>
        </w:rPr>
        <w:t>菜品</w:t>
      </w:r>
      <w:r w:rsidR="00D82034">
        <w:t>数量为</w:t>
      </w:r>
      <w:r w:rsidR="00D82034">
        <w:rPr>
          <w:rFonts w:hint="eastAsia"/>
        </w:rPr>
        <w:t>0</w:t>
      </w:r>
      <w:r w:rsidR="00D82034">
        <w:rPr>
          <w:rFonts w:hint="eastAsia"/>
        </w:rPr>
        <w:t>的</w:t>
      </w:r>
      <w:r w:rsidR="00D82034">
        <w:t>时候，该菜品不再显示在订单详情页面</w:t>
      </w:r>
    </w:p>
    <w:p w:rsidR="004C4893" w:rsidRDefault="004C4893" w:rsidP="006D10C5">
      <w:pPr>
        <w:pStyle w:val="Heading3"/>
      </w:pPr>
      <w:bookmarkStart w:id="49" w:name="_Toc414987222"/>
      <w:r>
        <w:rPr>
          <w:rFonts w:hint="eastAsia"/>
        </w:rPr>
        <w:t>测试编号：</w:t>
      </w:r>
      <w:r w:rsidR="00D82034">
        <w:rPr>
          <w:rFonts w:hint="eastAsia"/>
        </w:rPr>
        <w:t>006</w:t>
      </w:r>
      <w:bookmarkEnd w:id="49"/>
    </w:p>
    <w:p w:rsidR="004C4893" w:rsidRDefault="00D82034" w:rsidP="004C4893">
      <w:r>
        <w:rPr>
          <w:rFonts w:hint="eastAsia"/>
        </w:rPr>
        <w:t>测试目标：验证系统下单</w:t>
      </w:r>
      <w:r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lastRenderedPageBreak/>
        <w:t>测试步骤：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使用</w:t>
      </w:r>
      <w:r>
        <w:rPr>
          <w:rFonts w:hint="eastAsia"/>
        </w:rPr>
        <w:t>2.3.5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点击</w:t>
      </w:r>
      <w:r>
        <w:t>下单按钮</w:t>
      </w:r>
    </w:p>
    <w:p w:rsidR="004C4893" w:rsidRDefault="004C4893" w:rsidP="004C4893">
      <w:r>
        <w:rPr>
          <w:rFonts w:hint="eastAsia"/>
        </w:rPr>
        <w:t>期望结果：</w:t>
      </w:r>
      <w:r w:rsidR="00D82034">
        <w:rPr>
          <w:rFonts w:hint="eastAsia"/>
        </w:rPr>
        <w:t>下单</w:t>
      </w:r>
      <w:r w:rsidR="00D82034">
        <w:t>成功</w:t>
      </w:r>
    </w:p>
    <w:p w:rsidR="004C4893" w:rsidRDefault="004C4893" w:rsidP="006D10C5">
      <w:pPr>
        <w:pStyle w:val="Heading3"/>
      </w:pPr>
      <w:bookmarkStart w:id="50" w:name="_Toc414987223"/>
      <w:r>
        <w:rPr>
          <w:rFonts w:hint="eastAsia"/>
        </w:rPr>
        <w:t>测试编号：</w:t>
      </w:r>
      <w:r w:rsidR="00D82034">
        <w:rPr>
          <w:rFonts w:hint="eastAsia"/>
        </w:rPr>
        <w:t>007</w:t>
      </w:r>
      <w:bookmarkEnd w:id="50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删除所有</w:t>
      </w:r>
      <w:r w:rsidR="00D82034"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打开移动端应用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重复</w:t>
      </w:r>
      <w:r>
        <w:rPr>
          <w:rFonts w:hint="eastAsia"/>
        </w:rPr>
        <w:t>2.3.</w:t>
      </w:r>
      <w:r>
        <w:t>1</w:t>
      </w:r>
      <w:r>
        <w:rPr>
          <w:rFonts w:hint="eastAsia"/>
        </w:rPr>
        <w:t>的</w:t>
      </w:r>
      <w:r>
        <w:t>步骤去创建一个订单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点击</w:t>
      </w:r>
      <w:r>
        <w:t>删除所有按钮</w:t>
      </w:r>
    </w:p>
    <w:p w:rsidR="004C4893" w:rsidRDefault="004C4893" w:rsidP="00D82034">
      <w:r>
        <w:rPr>
          <w:rFonts w:hint="eastAsia"/>
        </w:rPr>
        <w:t>期望结果：</w:t>
      </w:r>
      <w:r w:rsidR="00D82034">
        <w:rPr>
          <w:rFonts w:hint="eastAsia"/>
        </w:rPr>
        <w:t>删除成功</w:t>
      </w:r>
    </w:p>
    <w:p w:rsidR="004C4893" w:rsidRDefault="004C4893" w:rsidP="006D10C5">
      <w:pPr>
        <w:pStyle w:val="Heading3"/>
      </w:pPr>
      <w:bookmarkStart w:id="51" w:name="_Toc414987224"/>
      <w:r>
        <w:rPr>
          <w:rFonts w:hint="eastAsia"/>
        </w:rPr>
        <w:t>测试编号：</w:t>
      </w:r>
      <w:r w:rsidR="00D82034">
        <w:rPr>
          <w:rFonts w:hint="eastAsia"/>
        </w:rPr>
        <w:t>008</w:t>
      </w:r>
      <w:bookmarkEnd w:id="51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订单数量</w:t>
      </w:r>
      <w:r w:rsidR="00D82034">
        <w:t>为空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打开移动端应用</w:t>
      </w:r>
    </w:p>
    <w:p w:rsidR="004C4893" w:rsidRDefault="00D82034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系统没有</w:t>
      </w:r>
      <w:r>
        <w:t>任何订单</w:t>
      </w:r>
      <w:r>
        <w:rPr>
          <w:rFonts w:hint="eastAsia"/>
        </w:rPr>
        <w:t>数据</w:t>
      </w:r>
      <w:r>
        <w:t>的情况下点击订单按钮</w:t>
      </w:r>
    </w:p>
    <w:p w:rsidR="004C4893" w:rsidRDefault="00D82034" w:rsidP="004C4893">
      <w:r>
        <w:rPr>
          <w:rFonts w:hint="eastAsia"/>
        </w:rPr>
        <w:t>期望结果：系统提示</w:t>
      </w:r>
      <w:r>
        <w:t>请先点菜</w:t>
      </w:r>
    </w:p>
    <w:p w:rsidR="004C4893" w:rsidRDefault="004C4893" w:rsidP="004C4893"/>
    <w:p w:rsidR="00144061" w:rsidRDefault="00144061" w:rsidP="00144061">
      <w:pPr>
        <w:ind w:firstLine="0"/>
      </w:pPr>
      <w:r>
        <w:br w:type="page"/>
      </w:r>
    </w:p>
    <w:p w:rsidR="00144061" w:rsidRPr="00144061" w:rsidRDefault="00144061" w:rsidP="00144061">
      <w:pPr>
        <w:ind w:firstLine="0"/>
      </w:pPr>
    </w:p>
    <w:p w:rsidR="00991A90" w:rsidRDefault="00991A90" w:rsidP="00991A90">
      <w:pPr>
        <w:pStyle w:val="Heading2"/>
        <w:numPr>
          <w:ilvl w:val="1"/>
          <w:numId w:val="1"/>
        </w:numPr>
      </w:pPr>
      <w:bookmarkStart w:id="52" w:name="_Toc414987225"/>
      <w:r>
        <w:rPr>
          <w:rFonts w:hint="eastAsia"/>
        </w:rPr>
        <w:t>确认</w:t>
      </w:r>
      <w:r>
        <w:t>订单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4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B2055D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编辑订单</w:t>
            </w:r>
            <w:r>
              <w:t>/</w:t>
            </w:r>
            <w:r>
              <w:rPr>
                <w:rFonts w:hint="eastAsia"/>
              </w:rPr>
              <w:t>下单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确认</w:t>
            </w:r>
            <w:r>
              <w:t>订单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F35E6E">
        <w:trPr>
          <w:trHeight w:val="701"/>
        </w:trPr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订单详情显示在订单确认页面</w:t>
            </w:r>
          </w:p>
        </w:tc>
        <w:tc>
          <w:tcPr>
            <w:tcW w:w="3375" w:type="dxa"/>
          </w:tcPr>
          <w:p w:rsidR="00991A90" w:rsidRPr="004D56AC" w:rsidRDefault="00F35E6E" w:rsidP="00991A9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信息完整的显示，多页的信息可以上下翻页显示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输入桌号功能</w:t>
            </w:r>
          </w:p>
        </w:tc>
        <w:tc>
          <w:tcPr>
            <w:tcW w:w="3375" w:type="dxa"/>
          </w:tcPr>
          <w:p w:rsidR="00991A90" w:rsidRPr="004D56AC" w:rsidRDefault="00F35E6E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桌号</w:t>
            </w:r>
            <w:r>
              <w:t>可以正确输入和显示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二维码扫描员工号功能</w:t>
            </w:r>
          </w:p>
        </w:tc>
        <w:tc>
          <w:tcPr>
            <w:tcW w:w="3375" w:type="dxa"/>
          </w:tcPr>
          <w:p w:rsidR="00991A90" w:rsidRPr="004D56AC" w:rsidRDefault="00862BD1" w:rsidP="00862BD1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员工号</w:t>
            </w:r>
            <w:r w:rsidR="00F35E6E">
              <w:t>被扫描进入订单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会员号查看折扣功能</w:t>
            </w:r>
          </w:p>
        </w:tc>
        <w:tc>
          <w:tcPr>
            <w:tcW w:w="3375" w:type="dxa"/>
          </w:tcPr>
          <w:p w:rsidR="00991A90" w:rsidRPr="004D56AC" w:rsidRDefault="00862BD1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信息正确显示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提交</w:t>
            </w:r>
            <w:r>
              <w:t>功能</w:t>
            </w:r>
          </w:p>
        </w:tc>
        <w:tc>
          <w:tcPr>
            <w:tcW w:w="3375" w:type="dxa"/>
          </w:tcPr>
          <w:p w:rsidR="00991A90" w:rsidRPr="004D56AC" w:rsidRDefault="00862BD1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提交成功</w:t>
            </w:r>
            <w:r>
              <w:t>，后台可以看到数据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桌号</w:t>
            </w:r>
            <w:r>
              <w:t>，二维码和</w:t>
            </w:r>
            <w:r>
              <w:rPr>
                <w:rFonts w:hint="eastAsia"/>
              </w:rPr>
              <w:t>折扣信息</w:t>
            </w:r>
            <w:r>
              <w:t>任何一个为空都不能提交成功</w:t>
            </w:r>
          </w:p>
        </w:tc>
        <w:tc>
          <w:tcPr>
            <w:tcW w:w="3375" w:type="dxa"/>
          </w:tcPr>
          <w:p w:rsidR="00991A90" w:rsidRPr="004D56AC" w:rsidRDefault="00862BD1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正确提示信息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金额</w:t>
            </w:r>
            <w:r>
              <w:rPr>
                <w:rFonts w:hint="eastAsia"/>
              </w:rPr>
              <w:t>和</w:t>
            </w:r>
            <w:r>
              <w:t>折扣信息显示</w:t>
            </w:r>
          </w:p>
        </w:tc>
        <w:tc>
          <w:tcPr>
            <w:tcW w:w="3375" w:type="dxa"/>
          </w:tcPr>
          <w:p w:rsidR="00991A90" w:rsidRPr="004D56AC" w:rsidRDefault="00862BD1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正确和</w:t>
            </w:r>
            <w:r>
              <w:t>完整的显示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确认按钮</w:t>
            </w:r>
          </w:p>
        </w:tc>
        <w:tc>
          <w:tcPr>
            <w:tcW w:w="3375" w:type="dxa"/>
          </w:tcPr>
          <w:p w:rsidR="00991A90" w:rsidRPr="004D56AC" w:rsidRDefault="00862BD1" w:rsidP="00862BD1">
            <w:pPr>
              <w:pStyle w:val="TableText"/>
              <w:rPr>
                <w:rFonts w:hint="eastAsia"/>
              </w:rPr>
            </w:pPr>
            <w:r>
              <w:t>正确的提示</w:t>
            </w:r>
            <w:r>
              <w:t>信息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</w:t>
            </w:r>
          </w:p>
        </w:tc>
        <w:tc>
          <w:tcPr>
            <w:tcW w:w="3375" w:type="dxa"/>
          </w:tcPr>
          <w:p w:rsidR="00991A90" w:rsidRPr="004D56AC" w:rsidRDefault="00862BD1" w:rsidP="00991A9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页面可以</w:t>
            </w:r>
            <w:r>
              <w:t>正常跳转</w:t>
            </w:r>
            <w:bookmarkStart w:id="53" w:name="_GoBack"/>
            <w:bookmarkEnd w:id="53"/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54" w:name="_Toc41498722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54"/>
    </w:p>
    <w:p w:rsidR="00991A90" w:rsidRDefault="00991A90" w:rsidP="00991A90">
      <w:r>
        <w:rPr>
          <w:rFonts w:hint="eastAsia"/>
        </w:rPr>
        <w:t>测试目标：验证</w:t>
      </w:r>
      <w:r w:rsidR="00157960">
        <w:rPr>
          <w:rFonts w:hint="eastAsia"/>
        </w:rPr>
        <w:t>订单详情完整</w:t>
      </w:r>
      <w:r w:rsidR="00157960">
        <w:t>显示</w:t>
      </w:r>
    </w:p>
    <w:p w:rsidR="00991A90" w:rsidRDefault="00991A90" w:rsidP="00991A90">
      <w:r>
        <w:rPr>
          <w:rFonts w:hint="eastAsia"/>
        </w:rPr>
        <w:t>测试环境：</w:t>
      </w:r>
      <w:r w:rsidR="00157960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使用测试</w:t>
      </w:r>
      <w:r>
        <w:t>2.3.6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查看订单详情</w:t>
      </w:r>
    </w:p>
    <w:p w:rsidR="00991A90" w:rsidRDefault="00991A90" w:rsidP="00991A90">
      <w:r>
        <w:rPr>
          <w:rFonts w:hint="eastAsia"/>
        </w:rPr>
        <w:t>期望结果：</w:t>
      </w:r>
      <w:r w:rsidR="00157960">
        <w:rPr>
          <w:rFonts w:hint="eastAsia"/>
        </w:rPr>
        <w:t>订单</w:t>
      </w:r>
      <w:r w:rsidR="00157960">
        <w:t>信息完整的显示，多页的信息可以上下翻页显示</w:t>
      </w:r>
    </w:p>
    <w:p w:rsidR="00991A90" w:rsidRDefault="00991A90" w:rsidP="006D10C5">
      <w:pPr>
        <w:pStyle w:val="Heading3"/>
      </w:pPr>
      <w:bookmarkStart w:id="55" w:name="_Toc41498722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55"/>
    </w:p>
    <w:p w:rsidR="00157960" w:rsidRDefault="00157960" w:rsidP="00157960">
      <w:r>
        <w:rPr>
          <w:rFonts w:hint="eastAsia"/>
        </w:rPr>
        <w:t>测试目标：验证输入桌号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在确认订单页面</w:t>
      </w:r>
      <w:r>
        <w:t>，输入</w:t>
      </w:r>
      <w:r>
        <w:rPr>
          <w:rFonts w:hint="eastAsia"/>
        </w:rPr>
        <w:t>桌号</w:t>
      </w:r>
    </w:p>
    <w:p w:rsidR="00157960" w:rsidRDefault="00157960" w:rsidP="00157960">
      <w:r>
        <w:rPr>
          <w:rFonts w:hint="eastAsia"/>
        </w:rPr>
        <w:lastRenderedPageBreak/>
        <w:t>期望结果：光标</w:t>
      </w:r>
      <w:r>
        <w:t>移到</w:t>
      </w:r>
      <w:r>
        <w:rPr>
          <w:rFonts w:hint="eastAsia"/>
        </w:rPr>
        <w:t>输入</w:t>
      </w:r>
      <w:r>
        <w:t>桌号后面的输入框的时候，键盘弹出来，用户可以正确的输入</w:t>
      </w:r>
      <w:r>
        <w:rPr>
          <w:rFonts w:hint="eastAsia"/>
        </w:rPr>
        <w:t>桌号</w:t>
      </w:r>
    </w:p>
    <w:p w:rsidR="00157960" w:rsidRDefault="00157960" w:rsidP="006D10C5">
      <w:pPr>
        <w:pStyle w:val="Heading3"/>
      </w:pPr>
      <w:bookmarkStart w:id="56" w:name="_Toc41498722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56"/>
    </w:p>
    <w:p w:rsidR="00157960" w:rsidRDefault="00157960" w:rsidP="00157960">
      <w:r>
        <w:rPr>
          <w:rFonts w:hint="eastAsia"/>
        </w:rPr>
        <w:t>测试目标：验证</w:t>
      </w:r>
      <w:proofErr w:type="gramStart"/>
      <w:r>
        <w:rPr>
          <w:rFonts w:hint="eastAsia"/>
        </w:rPr>
        <w:t>二维码扫描</w:t>
      </w:r>
      <w:proofErr w:type="gramEnd"/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2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扫描六位</w:t>
      </w:r>
      <w:r>
        <w:t>数字的二维码</w:t>
      </w:r>
    </w:p>
    <w:p w:rsidR="00484110" w:rsidRDefault="00484110" w:rsidP="00265D70">
      <w:pPr>
        <w:pStyle w:val="ListParagraph"/>
        <w:numPr>
          <w:ilvl w:val="0"/>
          <w:numId w:val="49"/>
        </w:numPr>
      </w:pPr>
      <w:proofErr w:type="gramStart"/>
      <w:r>
        <w:rPr>
          <w:rFonts w:hint="eastAsia"/>
        </w:rPr>
        <w:t>扫描</w:t>
      </w:r>
      <w:r>
        <w:t>非</w:t>
      </w:r>
      <w:proofErr w:type="gramEnd"/>
      <w:r>
        <w:rPr>
          <w:rFonts w:hint="eastAsia"/>
        </w:rPr>
        <w:t>6</w:t>
      </w:r>
      <w:r>
        <w:rPr>
          <w:rFonts w:hint="eastAsia"/>
        </w:rPr>
        <w:t>位</w:t>
      </w:r>
      <w:r>
        <w:t>数字的</w:t>
      </w:r>
      <w:r>
        <w:rPr>
          <w:rFonts w:hint="eastAsia"/>
        </w:rPr>
        <w:t>二维码</w:t>
      </w:r>
      <w:r>
        <w:t>，</w:t>
      </w:r>
      <w:r>
        <w:rPr>
          <w:rFonts w:hint="eastAsia"/>
        </w:rPr>
        <w:t>Link</w:t>
      </w:r>
      <w:r>
        <w:t>信息，字符信息</w:t>
      </w:r>
    </w:p>
    <w:p w:rsidR="00484110" w:rsidRDefault="00157960" w:rsidP="0048411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二维码</w:t>
      </w:r>
      <w:r>
        <w:t>信息正确的加入到页面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t>系统</w:t>
      </w:r>
      <w:r w:rsidR="00484110">
        <w:rPr>
          <w:rFonts w:hint="eastAsia"/>
        </w:rPr>
        <w:t>提示请输入</w:t>
      </w:r>
      <w:r w:rsidR="00484110">
        <w:t>正确的二维码</w:t>
      </w:r>
    </w:p>
    <w:p w:rsidR="00157960" w:rsidRDefault="00157960" w:rsidP="006D10C5">
      <w:pPr>
        <w:pStyle w:val="Heading3"/>
      </w:pPr>
      <w:bookmarkStart w:id="57" w:name="_Toc41498722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57"/>
    </w:p>
    <w:p w:rsidR="00157960" w:rsidRDefault="00157960" w:rsidP="00157960">
      <w:r>
        <w:rPr>
          <w:rFonts w:hint="eastAsia"/>
        </w:rPr>
        <w:t>测试目标：验证会员号输入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光标</w:t>
      </w:r>
      <w:r>
        <w:t>移到输入会员号后面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输入错误的</w:t>
      </w:r>
      <w:r>
        <w:t>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</w:t>
      </w:r>
      <w:r>
        <w:t>不存在的会员号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输入没有</w:t>
      </w:r>
      <w:r>
        <w:t>折扣的</w:t>
      </w:r>
      <w:r>
        <w:rPr>
          <w:rFonts w:hint="eastAsia"/>
        </w:rPr>
        <w:t>会员号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光标</w:t>
      </w:r>
      <w:r>
        <w:t>移到</w:t>
      </w:r>
      <w:r>
        <w:rPr>
          <w:rFonts w:hint="eastAsia"/>
        </w:rPr>
        <w:t>输入</w:t>
      </w:r>
      <w:r w:rsidR="008E7BFB">
        <w:rPr>
          <w:rFonts w:hint="eastAsia"/>
        </w:rPr>
        <w:t>会员号</w:t>
      </w:r>
      <w:r>
        <w:t>后面的输入框的时候，键盘弹出来，用户可以正确的输入</w:t>
      </w:r>
      <w:r w:rsidR="008E7BFB">
        <w:rPr>
          <w:rFonts w:hint="eastAsia"/>
        </w:rPr>
        <w:t>会员号</w:t>
      </w:r>
      <w:r w:rsidR="008E7BFB">
        <w:t>，点击获取折扣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rPr>
          <w:rFonts w:hint="eastAsia"/>
        </w:rPr>
        <w:t>4</w:t>
      </w:r>
      <w:r w:rsidR="00484110">
        <w:rPr>
          <w:rFonts w:hint="eastAsia"/>
        </w:rPr>
        <w:t>）</w:t>
      </w:r>
      <w:r w:rsidR="00484110">
        <w:rPr>
          <w:rFonts w:hint="eastAsia"/>
        </w:rPr>
        <w:t xml:space="preserve"> </w:t>
      </w:r>
      <w:r w:rsidR="00484110">
        <w:rPr>
          <w:rFonts w:hint="eastAsia"/>
        </w:rPr>
        <w:t>系统</w:t>
      </w:r>
      <w:r w:rsidR="00484110">
        <w:t>提示输入正确的会员号</w:t>
      </w:r>
      <w:r w:rsidR="00484110">
        <w:rPr>
          <w:rFonts w:hint="eastAsia"/>
        </w:rPr>
        <w:t xml:space="preserve"> 5</w:t>
      </w:r>
      <w:r w:rsidR="00484110">
        <w:rPr>
          <w:rFonts w:hint="eastAsia"/>
        </w:rPr>
        <w:t>）</w:t>
      </w:r>
      <w:r w:rsidR="00484110">
        <w:t>系统提示</w:t>
      </w:r>
      <w:r w:rsidR="00484110">
        <w:rPr>
          <w:rFonts w:hint="eastAsia"/>
        </w:rPr>
        <w:t>没有折扣</w:t>
      </w:r>
    </w:p>
    <w:p w:rsidR="00157960" w:rsidRDefault="00157960" w:rsidP="006D10C5">
      <w:pPr>
        <w:pStyle w:val="Heading3"/>
      </w:pPr>
      <w:bookmarkStart w:id="58" w:name="_Toc414987230"/>
      <w:r>
        <w:rPr>
          <w:rFonts w:hint="eastAsia"/>
        </w:rPr>
        <w:t>测试编号：</w:t>
      </w:r>
      <w:r w:rsidR="008E7BFB">
        <w:rPr>
          <w:rFonts w:hint="eastAsia"/>
        </w:rPr>
        <w:t>005</w:t>
      </w:r>
      <w:bookmarkEnd w:id="58"/>
    </w:p>
    <w:p w:rsidR="00157960" w:rsidRDefault="00157960" w:rsidP="00157960">
      <w:r>
        <w:rPr>
          <w:rFonts w:hint="eastAsia"/>
        </w:rPr>
        <w:t>测试目标：验证</w:t>
      </w:r>
      <w:r w:rsidR="008E7BFB">
        <w:rPr>
          <w:rFonts w:hint="eastAsia"/>
        </w:rPr>
        <w:t>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使用</w:t>
      </w:r>
      <w:r w:rsidR="008E7BFB">
        <w:rPr>
          <w:rFonts w:hint="eastAsia"/>
        </w:rPr>
        <w:t>2.4.</w:t>
      </w:r>
      <w:r w:rsidR="008E7BFB">
        <w:t>4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点击确定</w:t>
      </w:r>
    </w:p>
    <w:p w:rsidR="00157960" w:rsidRDefault="00157960" w:rsidP="00157960">
      <w:r>
        <w:rPr>
          <w:rFonts w:hint="eastAsia"/>
        </w:rPr>
        <w:t>期望结果：</w:t>
      </w:r>
      <w:r w:rsidR="008E7BFB">
        <w:rPr>
          <w:rFonts w:hint="eastAsia"/>
        </w:rPr>
        <w:t>订单提交成功</w:t>
      </w:r>
    </w:p>
    <w:p w:rsidR="00157960" w:rsidRDefault="00157960" w:rsidP="006D10C5">
      <w:pPr>
        <w:pStyle w:val="Heading3"/>
      </w:pPr>
      <w:bookmarkStart w:id="59" w:name="_Toc414987231"/>
      <w:r>
        <w:rPr>
          <w:rFonts w:hint="eastAsia"/>
        </w:rPr>
        <w:t>测试编号：</w:t>
      </w:r>
      <w:r w:rsidR="008E7BFB">
        <w:rPr>
          <w:rFonts w:hint="eastAsia"/>
        </w:rPr>
        <w:t>006</w:t>
      </w:r>
      <w:bookmarkEnd w:id="59"/>
    </w:p>
    <w:p w:rsidR="00157960" w:rsidRDefault="00157960" w:rsidP="00157960">
      <w:r>
        <w:rPr>
          <w:rFonts w:hint="eastAsia"/>
        </w:rPr>
        <w:lastRenderedPageBreak/>
        <w:t>测试目标：验证输入</w:t>
      </w:r>
      <w:r w:rsidR="008E7BFB">
        <w:rPr>
          <w:rFonts w:hint="eastAsia"/>
        </w:rPr>
        <w:t>页面信息为空</w:t>
      </w:r>
      <w:r w:rsidR="008E7BFB">
        <w:t>的时候提交功能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使用</w:t>
      </w:r>
      <w:r>
        <w:rPr>
          <w:rFonts w:hint="eastAsia"/>
        </w:rPr>
        <w:t>2.</w:t>
      </w:r>
      <w:r w:rsidR="008E7BFB">
        <w:t>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保持三个参数桌号，</w:t>
      </w:r>
      <w:r w:rsidR="008E7BFB">
        <w:t>二维码，会员号信息为空，点击</w:t>
      </w:r>
      <w:r w:rsidR="008E7BFB">
        <w:rPr>
          <w:rFonts w:hint="eastAsia"/>
        </w:rPr>
        <w:t>确定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6D296A">
        <w:rPr>
          <w:rFonts w:hint="eastAsia"/>
        </w:rPr>
        <w:t>桌号为空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保持二</w:t>
      </w:r>
      <w:proofErr w:type="gramStart"/>
      <w:r>
        <w:rPr>
          <w:rFonts w:hint="eastAsia"/>
        </w:rPr>
        <w:t>维码</w:t>
      </w:r>
      <w:r>
        <w:t>信息</w:t>
      </w:r>
      <w:proofErr w:type="gramEnd"/>
      <w:r>
        <w:rPr>
          <w:rFonts w:hint="eastAsia"/>
        </w:rPr>
        <w:t>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proofErr w:type="gramStart"/>
      <w:r w:rsidR="001A4DCC">
        <w:t>二维码</w:t>
      </w:r>
      <w:r>
        <w:rPr>
          <w:rFonts w:hint="eastAsia"/>
        </w:rPr>
        <w:t>为</w:t>
      </w:r>
      <w:proofErr w:type="gramEnd"/>
      <w:r>
        <w:rPr>
          <w:rFonts w:hint="eastAsia"/>
        </w:rPr>
        <w:t>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r>
        <w:rPr>
          <w:rFonts w:hint="eastAsia"/>
        </w:rPr>
        <w:t>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proofErr w:type="gramStart"/>
      <w:r w:rsidR="001A4DCC">
        <w:rPr>
          <w:rFonts w:hint="eastAsia"/>
        </w:rPr>
        <w:t>二维码</w:t>
      </w:r>
      <w:r w:rsidR="001A4DCC">
        <w:t>和</w:t>
      </w:r>
      <w:proofErr w:type="gramEnd"/>
      <w:r>
        <w:rPr>
          <w:rFonts w:hint="eastAsia"/>
        </w:rPr>
        <w:t>会员号为空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rPr>
          <w:rFonts w:hint="eastAsia"/>
        </w:rPr>
        <w:t>2</w:t>
      </w:r>
      <w:r w:rsidR="001A4DCC">
        <w:t>-8</w:t>
      </w:r>
      <w:r>
        <w:rPr>
          <w:rFonts w:hint="eastAsia"/>
        </w:rPr>
        <w:t>情况下</w:t>
      </w:r>
      <w:r>
        <w:t>，点击确认按钮</w:t>
      </w:r>
    </w:p>
    <w:p w:rsidR="00157960" w:rsidRDefault="00157960" w:rsidP="00157960">
      <w:r>
        <w:rPr>
          <w:rFonts w:hint="eastAsia"/>
        </w:rPr>
        <w:t>期望结果：</w:t>
      </w:r>
      <w:r w:rsidR="006D296A">
        <w:rPr>
          <w:rFonts w:hint="eastAsia"/>
        </w:rPr>
        <w:t>2</w:t>
      </w:r>
      <w:r w:rsidR="006D296A">
        <w:rPr>
          <w:rFonts w:hint="eastAsia"/>
        </w:rPr>
        <w:t>）</w:t>
      </w:r>
      <w:r w:rsidR="0072454E">
        <w:rPr>
          <w:rFonts w:hint="eastAsia"/>
        </w:rPr>
        <w:t>3</w:t>
      </w:r>
      <w:r w:rsidR="0072454E">
        <w:rPr>
          <w:rFonts w:hint="eastAsia"/>
        </w:rPr>
        <w:t>）</w:t>
      </w:r>
      <w:r w:rsidR="0072454E">
        <w:rPr>
          <w:rFonts w:hint="eastAsia"/>
        </w:rPr>
        <w:t>6</w:t>
      </w:r>
      <w:r w:rsidR="0072454E">
        <w:rPr>
          <w:rFonts w:hint="eastAsia"/>
        </w:rPr>
        <w:t>）</w:t>
      </w:r>
      <w:r w:rsidR="0072454E">
        <w:rPr>
          <w:rFonts w:hint="eastAsia"/>
        </w:rPr>
        <w:t>7</w:t>
      </w:r>
      <w:r w:rsidR="0072454E">
        <w:rPr>
          <w:rFonts w:hint="eastAsia"/>
        </w:rPr>
        <w:t>）</w:t>
      </w:r>
      <w:r w:rsidR="006D296A">
        <w:rPr>
          <w:rFonts w:hint="eastAsia"/>
        </w:rPr>
        <w:t>页面提示请输入桌号</w:t>
      </w:r>
      <w:r w:rsidR="0072454E">
        <w:rPr>
          <w:rFonts w:hint="eastAsia"/>
        </w:rPr>
        <w:t>，</w:t>
      </w:r>
      <w:r w:rsidR="0072454E">
        <w:rPr>
          <w:rFonts w:hint="eastAsia"/>
        </w:rPr>
        <w:t>4</w:t>
      </w:r>
      <w:r w:rsidR="0072454E">
        <w:rPr>
          <w:rFonts w:hint="eastAsia"/>
        </w:rPr>
        <w:t>）</w:t>
      </w:r>
      <w:r w:rsidR="0072454E">
        <w:rPr>
          <w:rFonts w:hint="eastAsia"/>
        </w:rPr>
        <w:t>8</w:t>
      </w:r>
      <w:r w:rsidR="0072454E">
        <w:rPr>
          <w:rFonts w:hint="eastAsia"/>
        </w:rPr>
        <w:t>）</w:t>
      </w:r>
      <w:r w:rsidR="0072454E">
        <w:t>提示请输入二维码</w:t>
      </w:r>
      <w:r w:rsidR="0072454E">
        <w:rPr>
          <w:rFonts w:hint="eastAsia"/>
        </w:rPr>
        <w:t xml:space="preserve"> 5</w:t>
      </w:r>
      <w:r w:rsidR="0072454E">
        <w:rPr>
          <w:rFonts w:hint="eastAsia"/>
        </w:rPr>
        <w:t>）</w:t>
      </w:r>
      <w:r w:rsidR="0072454E">
        <w:t>提示请输入会员号</w:t>
      </w:r>
    </w:p>
    <w:p w:rsidR="0072454E" w:rsidRDefault="0072454E" w:rsidP="00157960"/>
    <w:p w:rsidR="00157960" w:rsidRDefault="00157960" w:rsidP="006D10C5">
      <w:pPr>
        <w:pStyle w:val="Heading3"/>
      </w:pPr>
      <w:bookmarkStart w:id="60" w:name="_Toc414987232"/>
      <w:r>
        <w:rPr>
          <w:rFonts w:hint="eastAsia"/>
        </w:rPr>
        <w:t>测试编号：</w:t>
      </w:r>
      <w:r w:rsidR="00B57031">
        <w:rPr>
          <w:rFonts w:hint="eastAsia"/>
        </w:rPr>
        <w:t>007</w:t>
      </w:r>
      <w:bookmarkEnd w:id="60"/>
    </w:p>
    <w:p w:rsidR="00157960" w:rsidRDefault="00B57031" w:rsidP="00157960">
      <w:r>
        <w:rPr>
          <w:rFonts w:hint="eastAsia"/>
        </w:rPr>
        <w:t>测试目标：检查</w:t>
      </w:r>
      <w:r>
        <w:t>金额</w:t>
      </w:r>
      <w:r>
        <w:rPr>
          <w:rFonts w:hint="eastAsia"/>
        </w:rPr>
        <w:t>和</w:t>
      </w:r>
      <w:r>
        <w:t>折扣信息显示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使用</w:t>
      </w:r>
      <w:r w:rsidR="00B57031">
        <w:rPr>
          <w:rFonts w:hint="eastAsia"/>
        </w:rPr>
        <w:t>2.4.</w:t>
      </w:r>
      <w:r w:rsidR="00B57031"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在确认订单页面</w:t>
      </w:r>
      <w:r>
        <w:t>，输入</w:t>
      </w:r>
      <w:r w:rsidR="00B57031">
        <w:rPr>
          <w:rFonts w:hint="eastAsia"/>
        </w:rPr>
        <w:t>不同的</w:t>
      </w:r>
      <w:r w:rsidR="00B57031">
        <w:t>会员号，查看</w:t>
      </w:r>
      <w:r w:rsidR="00B57031">
        <w:rPr>
          <w:rFonts w:hint="eastAsia"/>
        </w:rPr>
        <w:t>t-user</w:t>
      </w:r>
      <w:r w:rsidR="00B57031">
        <w:rPr>
          <w:rFonts w:hint="eastAsia"/>
        </w:rPr>
        <w:t>表，</w:t>
      </w:r>
      <w:r w:rsidR="00B57031">
        <w:t>选择</w:t>
      </w:r>
      <w:r w:rsidR="00B57031">
        <w:t>level1-4</w:t>
      </w:r>
      <w:r w:rsidR="00B57031">
        <w:t>的数据</w:t>
      </w:r>
      <w:r w:rsidR="00B57031">
        <w:rPr>
          <w:rFonts w:hint="eastAsia"/>
        </w:rPr>
        <w:t>各</w:t>
      </w:r>
      <w:r w:rsidR="00B57031">
        <w:t>一个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1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2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3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>4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总金额为大于</w:t>
      </w:r>
      <w:r>
        <w:rPr>
          <w:rFonts w:hint="eastAsia"/>
        </w:rPr>
        <w:t>1000</w:t>
      </w:r>
      <w:r>
        <w:rPr>
          <w:rFonts w:hint="eastAsia"/>
        </w:rPr>
        <w:t>的</w:t>
      </w:r>
    </w:p>
    <w:p w:rsidR="00157960" w:rsidRDefault="00157960" w:rsidP="00157960">
      <w:r>
        <w:rPr>
          <w:rFonts w:hint="eastAsia"/>
        </w:rPr>
        <w:t>期望结果：</w:t>
      </w:r>
      <w:r w:rsidR="00B57031">
        <w:rPr>
          <w:rFonts w:hint="eastAsia"/>
        </w:rPr>
        <w:t>折扣</w:t>
      </w:r>
      <w:r w:rsidR="00B57031">
        <w:t>信息可以</w:t>
      </w:r>
      <w:r w:rsidR="00B57031">
        <w:rPr>
          <w:rFonts w:hint="eastAsia"/>
        </w:rPr>
        <w:t>正确</w:t>
      </w:r>
      <w:r w:rsidR="00B57031">
        <w:t>完整的</w:t>
      </w:r>
      <w:r w:rsidR="00B57031">
        <w:rPr>
          <w:rFonts w:hint="eastAsia"/>
        </w:rPr>
        <w:t>显示</w:t>
      </w:r>
      <w:r w:rsidR="00484110">
        <w:rPr>
          <w:rFonts w:hint="eastAsia"/>
        </w:rPr>
        <w:t>，</w:t>
      </w:r>
      <w:r w:rsidR="00484110">
        <w:t>折扣信息跟</w:t>
      </w:r>
      <w:r w:rsidR="00484110">
        <w:t>t-user-level</w:t>
      </w:r>
      <w:r w:rsidR="00484110">
        <w:rPr>
          <w:rFonts w:hint="eastAsia"/>
        </w:rPr>
        <w:t>里面</w:t>
      </w:r>
      <w:r w:rsidR="00484110">
        <w:t>的信息一致</w:t>
      </w:r>
    </w:p>
    <w:p w:rsidR="00157960" w:rsidRDefault="00157960" w:rsidP="006D10C5">
      <w:pPr>
        <w:pStyle w:val="Heading3"/>
      </w:pPr>
      <w:bookmarkStart w:id="61" w:name="_Toc414987233"/>
      <w:r>
        <w:rPr>
          <w:rFonts w:hint="eastAsia"/>
        </w:rPr>
        <w:t>测试编号：</w:t>
      </w:r>
      <w:r w:rsidR="00484110">
        <w:rPr>
          <w:rFonts w:hint="eastAsia"/>
        </w:rPr>
        <w:t>008</w:t>
      </w:r>
      <w:bookmarkEnd w:id="61"/>
    </w:p>
    <w:p w:rsidR="00157960" w:rsidRDefault="00157960" w:rsidP="00157960">
      <w:r>
        <w:rPr>
          <w:rFonts w:hint="eastAsia"/>
        </w:rPr>
        <w:t>测试目标：验证</w:t>
      </w:r>
      <w:r w:rsidR="00484110">
        <w:rPr>
          <w:rFonts w:hint="eastAsia"/>
        </w:rPr>
        <w:t>确认按钮</w:t>
      </w:r>
      <w:r w:rsidR="00484110"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lastRenderedPageBreak/>
        <w:t>测试步骤：</w:t>
      </w:r>
    </w:p>
    <w:p w:rsidR="00157960" w:rsidRDefault="0015796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使用</w:t>
      </w:r>
      <w:r w:rsidR="00484110">
        <w:rPr>
          <w:rFonts w:hint="eastAsia"/>
        </w:rPr>
        <w:t>2</w:t>
      </w:r>
      <w:r w:rsidR="00B57031">
        <w:t>.</w:t>
      </w:r>
      <w:r w:rsidR="00484110">
        <w:t>4.3</w:t>
      </w:r>
      <w:r>
        <w:rPr>
          <w:rFonts w:hint="eastAsia"/>
        </w:rPr>
        <w:t>的</w:t>
      </w:r>
      <w:r>
        <w:t>数据</w:t>
      </w:r>
    </w:p>
    <w:p w:rsidR="00862BD1" w:rsidRDefault="00484110" w:rsidP="00862BD1">
      <w:pPr>
        <w:pStyle w:val="ListParagraph"/>
        <w:numPr>
          <w:ilvl w:val="0"/>
          <w:numId w:val="54"/>
        </w:numPr>
      </w:pPr>
      <w:r>
        <w:rPr>
          <w:rFonts w:hint="eastAsia"/>
        </w:rPr>
        <w:t>在订单信息</w:t>
      </w:r>
      <w:r w:rsidR="00862BD1">
        <w:t>完整之后</w:t>
      </w:r>
      <w:r w:rsidR="00862BD1">
        <w:rPr>
          <w:rFonts w:hint="eastAsia"/>
        </w:rPr>
        <w:t>，</w:t>
      </w:r>
      <w:r w:rsidR="00862BD1">
        <w:rPr>
          <w:rFonts w:hint="eastAsia"/>
        </w:rPr>
        <w:t>点击</w:t>
      </w:r>
      <w:r w:rsidR="00862BD1">
        <w:t>确认按钮</w:t>
      </w:r>
    </w:p>
    <w:p w:rsidR="00157960" w:rsidRDefault="00862BD1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在订单信息</w:t>
      </w:r>
      <w:r>
        <w:t>完整之后</w:t>
      </w:r>
      <w:r>
        <w:rPr>
          <w:rFonts w:hint="eastAsia"/>
        </w:rPr>
        <w:t>，</w:t>
      </w:r>
      <w:r w:rsidR="00484110">
        <w:t>断开服务器</w:t>
      </w:r>
      <w:r>
        <w:rPr>
          <w:rFonts w:hint="eastAsia"/>
        </w:rPr>
        <w:t>，</w:t>
      </w:r>
      <w:r>
        <w:rPr>
          <w:rFonts w:hint="eastAsia"/>
        </w:rPr>
        <w:t>点击</w:t>
      </w:r>
      <w:r>
        <w:t>确认按钮</w:t>
      </w:r>
    </w:p>
    <w:p w:rsidR="00157960" w:rsidRDefault="00157960" w:rsidP="00157960">
      <w:r>
        <w:rPr>
          <w:rFonts w:hint="eastAsia"/>
        </w:rPr>
        <w:t>期望结果：</w:t>
      </w:r>
      <w:r w:rsidR="00862BD1">
        <w:rPr>
          <w:rFonts w:hint="eastAsia"/>
        </w:rPr>
        <w:t>2</w:t>
      </w:r>
      <w:r w:rsidR="00862BD1">
        <w:rPr>
          <w:rFonts w:hint="eastAsia"/>
        </w:rPr>
        <w:t>）</w:t>
      </w:r>
      <w:r w:rsidR="00862BD1">
        <w:rPr>
          <w:rFonts w:hint="eastAsia"/>
        </w:rPr>
        <w:t xml:space="preserve"> </w:t>
      </w:r>
      <w:r w:rsidR="00862BD1">
        <w:rPr>
          <w:rFonts w:hint="eastAsia"/>
        </w:rPr>
        <w:t>提交成功</w:t>
      </w:r>
      <w:r w:rsidR="00862BD1">
        <w:t>，后台可以看到提交的数据</w:t>
      </w:r>
      <w:r w:rsidR="00862BD1">
        <w:rPr>
          <w:rFonts w:hint="eastAsia"/>
        </w:rPr>
        <w:t xml:space="preserve"> 3</w:t>
      </w:r>
      <w:r w:rsidR="00862BD1">
        <w:rPr>
          <w:rFonts w:hint="eastAsia"/>
        </w:rPr>
        <w:t>）</w:t>
      </w:r>
      <w:r w:rsidR="00862BD1">
        <w:rPr>
          <w:rFonts w:hint="eastAsia"/>
        </w:rPr>
        <w:t xml:space="preserve"> </w:t>
      </w:r>
      <w:r w:rsidR="00484110">
        <w:rPr>
          <w:rFonts w:hint="eastAsia"/>
        </w:rPr>
        <w:t>系统提示提交失败</w:t>
      </w:r>
    </w:p>
    <w:p w:rsidR="00157960" w:rsidRDefault="00157960" w:rsidP="006D10C5">
      <w:pPr>
        <w:pStyle w:val="Heading3"/>
      </w:pPr>
      <w:bookmarkStart w:id="62" w:name="_Toc414987234"/>
      <w:r>
        <w:rPr>
          <w:rFonts w:hint="eastAsia"/>
        </w:rPr>
        <w:t>测试编号：</w:t>
      </w:r>
      <w:r w:rsidR="00484110">
        <w:rPr>
          <w:rFonts w:hint="eastAsia"/>
        </w:rPr>
        <w:t>009</w:t>
      </w:r>
      <w:bookmarkEnd w:id="62"/>
    </w:p>
    <w:p w:rsidR="00157960" w:rsidRPr="00484110" w:rsidRDefault="00157960" w:rsidP="00157960">
      <w:pPr>
        <w:rPr>
          <w:b/>
        </w:rPr>
      </w:pPr>
      <w:r>
        <w:rPr>
          <w:rFonts w:hint="eastAsia"/>
        </w:rPr>
        <w:t>测试目标：</w:t>
      </w:r>
      <w:r w:rsidR="00484110">
        <w:rPr>
          <w:rFonts w:hint="eastAsia"/>
        </w:rPr>
        <w:t>检查</w:t>
      </w:r>
      <w:r w:rsidR="00484110">
        <w:t>页面交互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在确认订单页面</w:t>
      </w:r>
      <w:r>
        <w:t>，</w:t>
      </w:r>
      <w:r w:rsidR="00484110">
        <w:rPr>
          <w:rFonts w:hint="eastAsia"/>
        </w:rPr>
        <w:t>使用手机的</w:t>
      </w:r>
      <w:r w:rsidR="00484110">
        <w:t>回退按钮</w:t>
      </w:r>
    </w:p>
    <w:p w:rsidR="00484110" w:rsidRDefault="0048411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点击</w:t>
      </w:r>
      <w:r>
        <w:t>页面</w:t>
      </w:r>
      <w:r>
        <w:rPr>
          <w:rFonts w:hint="eastAsia"/>
        </w:rPr>
        <w:t>左</w:t>
      </w:r>
      <w:r>
        <w:t>上交的回退按钮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页面可以</w:t>
      </w:r>
      <w:r w:rsidR="00484110">
        <w:t>正常跳转</w:t>
      </w:r>
      <w:r w:rsidR="00484110">
        <w:rPr>
          <w:rFonts w:hint="eastAsia"/>
        </w:rPr>
        <w:t>，</w:t>
      </w:r>
      <w:r w:rsidR="00484110">
        <w:t>页面信息不</w:t>
      </w:r>
      <w:r w:rsidR="00484110">
        <w:rPr>
          <w:rFonts w:hint="eastAsia"/>
        </w:rPr>
        <w:t>会</w:t>
      </w:r>
      <w:r w:rsidR="00484110">
        <w:t>保留</w:t>
      </w:r>
    </w:p>
    <w:p w:rsidR="00157960" w:rsidRDefault="00157960" w:rsidP="00157960"/>
    <w:p w:rsidR="00157960" w:rsidRPr="00157960" w:rsidRDefault="00157960" w:rsidP="00157960"/>
    <w:p w:rsidR="00FF7451" w:rsidRDefault="00FF7451" w:rsidP="00991A90">
      <w:pPr>
        <w:ind w:firstLine="0"/>
      </w:pPr>
      <w:r>
        <w:br w:type="page"/>
      </w:r>
    </w:p>
    <w:p w:rsidR="004D56AC" w:rsidRPr="004D56AC" w:rsidRDefault="004D56AC" w:rsidP="00991A90">
      <w:pPr>
        <w:ind w:firstLine="0"/>
      </w:pPr>
    </w:p>
    <w:p w:rsidR="00F758CD" w:rsidRDefault="00F758CD" w:rsidP="00285D79">
      <w:pPr>
        <w:pStyle w:val="Heading2"/>
      </w:pPr>
      <w:bookmarkStart w:id="63" w:name="_Toc414987235"/>
      <w:r>
        <w:rPr>
          <w:rFonts w:hint="eastAsia"/>
        </w:rPr>
        <w:t>登录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454"/>
        <w:gridCol w:w="3330"/>
        <w:gridCol w:w="1237"/>
      </w:tblGrid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F758CD" w:rsidRPr="00345C8B" w:rsidRDefault="000C343E" w:rsidP="00345C8B">
            <w:pPr>
              <w:pStyle w:val="TableText"/>
            </w:pPr>
            <w:r>
              <w:t>5</w:t>
            </w: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F758CD" w:rsidRPr="00345C8B" w:rsidRDefault="00B2055D" w:rsidP="00345C8B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F758CD" w:rsidRPr="00345C8B" w:rsidRDefault="00B2055D" w:rsidP="00345C8B">
            <w:pPr>
              <w:pStyle w:val="TableText"/>
            </w:pPr>
            <w:r>
              <w:rPr>
                <w:rFonts w:hint="eastAsia"/>
              </w:rPr>
              <w:t>登录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编号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输入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动作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期望的输出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响应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实际情况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使用合法用户名和密码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B2055D" w:rsidP="00345C8B">
            <w:pPr>
              <w:pStyle w:val="TableText"/>
            </w:pPr>
            <w:r>
              <w:rPr>
                <w:rFonts w:hint="eastAsia"/>
              </w:rPr>
              <w:t>登录</w:t>
            </w:r>
            <w:r w:rsidR="00F758CD" w:rsidRPr="00345C8B">
              <w:rPr>
                <w:rFonts w:hint="eastAsia"/>
              </w:rPr>
              <w:t>成功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002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使用错误的用户名和密码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用户名和密码均为空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密码为空进行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用户名为空进行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显示请输入用户名提示信息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004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改变合法用户名的大小写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005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改变合法密码的大小写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006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在合法用户名或密码前插入空格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007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在合法用户名或密码中间插入空格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008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在合法用户名或密码后插入空格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009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</w:t>
            </w:r>
            <w:r w:rsidR="00345C8B" w:rsidRPr="00345C8B">
              <w:rPr>
                <w:rFonts w:hint="eastAsia"/>
              </w:rPr>
              <w:t>没有登录</w:t>
            </w:r>
            <w:r w:rsidR="00345C8B" w:rsidRPr="00345C8B">
              <w:t>权限的账户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010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使用已被删除的账号</w:t>
            </w:r>
            <w:r w:rsidR="00B2055D">
              <w:rPr>
                <w:rFonts w:hint="eastAsia"/>
              </w:rPr>
              <w:t>登录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</w:t>
            </w:r>
            <w:r w:rsidR="00345C8B">
              <w:t>1</w:t>
            </w:r>
          </w:p>
        </w:tc>
        <w:tc>
          <w:tcPr>
            <w:tcW w:w="3150" w:type="dxa"/>
            <w:gridSpan w:val="2"/>
          </w:tcPr>
          <w:p w:rsidR="00F758CD" w:rsidRPr="00345C8B" w:rsidRDefault="00B2055D" w:rsidP="00345C8B">
            <w:pPr>
              <w:pStyle w:val="TableText"/>
            </w:pPr>
            <w:r>
              <w:rPr>
                <w:rFonts w:hint="eastAsia"/>
              </w:rPr>
              <w:t>登录</w:t>
            </w:r>
            <w:r w:rsidR="00F758CD" w:rsidRPr="00345C8B">
              <w:rPr>
                <w:rFonts w:hint="eastAsia"/>
              </w:rPr>
              <w:t>界面是否支持快捷键，如</w:t>
            </w:r>
            <w:r w:rsidR="00F758CD" w:rsidRPr="00345C8B">
              <w:rPr>
                <w:rFonts w:hint="eastAsia"/>
              </w:rPr>
              <w:t>tab</w:t>
            </w:r>
            <w:r w:rsidR="00F758CD" w:rsidRPr="00345C8B">
              <w:rPr>
                <w:rFonts w:hint="eastAsia"/>
              </w:rPr>
              <w:t>，</w:t>
            </w:r>
            <w:r w:rsidR="00F758CD" w:rsidRPr="00345C8B">
              <w:rPr>
                <w:rFonts w:hint="eastAsia"/>
              </w:rPr>
              <w:t>enter</w:t>
            </w:r>
            <w:r w:rsidR="00F758CD" w:rsidRPr="00345C8B">
              <w:rPr>
                <w:rFonts w:hint="eastAsia"/>
              </w:rPr>
              <w:t>键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按键能按照顺序切换焦点，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键能焦点于</w:t>
            </w:r>
            <w:r w:rsidR="00B2055D">
              <w:rPr>
                <w:rFonts w:hint="eastAsia"/>
              </w:rPr>
              <w:t>登录</w:t>
            </w:r>
            <w:r w:rsidRPr="00345C8B">
              <w:rPr>
                <w:rFonts w:hint="eastAsia"/>
              </w:rPr>
              <w:t>按钮上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</w:tbl>
    <w:p w:rsidR="00F758CD" w:rsidRDefault="00F758CD" w:rsidP="00F758CD"/>
    <w:p w:rsidR="00F758CD" w:rsidRDefault="00F758CD" w:rsidP="006D10C5">
      <w:pPr>
        <w:pStyle w:val="Heading3"/>
      </w:pPr>
      <w:bookmarkStart w:id="64" w:name="_Toc41498723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64"/>
    </w:p>
    <w:p w:rsidR="00F758CD" w:rsidRDefault="00F758CD" w:rsidP="00F758CD">
      <w:r>
        <w:rPr>
          <w:rFonts w:hint="eastAsia"/>
        </w:rPr>
        <w:t>测试目标：验证系统是否对输入合法用户名和密码时做出正确的响应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在用户名文本框输入</w:t>
      </w:r>
      <w:r w:rsidR="00345C8B">
        <w:t>admin</w:t>
      </w:r>
      <w:r w:rsidR="00345C8B">
        <w:tab/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单击登录按钮</w:t>
      </w:r>
    </w:p>
    <w:p w:rsidR="00F758CD" w:rsidRDefault="00F758CD" w:rsidP="00F758CD">
      <w:r>
        <w:rPr>
          <w:rFonts w:hint="eastAsia"/>
        </w:rPr>
        <w:lastRenderedPageBreak/>
        <w:t>期望结果：登录成功。</w:t>
      </w:r>
    </w:p>
    <w:p w:rsidR="00F758CD" w:rsidRDefault="00F758CD" w:rsidP="00F758CD"/>
    <w:p w:rsidR="00F758CD" w:rsidRDefault="00F758CD" w:rsidP="006D10C5">
      <w:pPr>
        <w:pStyle w:val="Heading3"/>
      </w:pPr>
      <w:bookmarkStart w:id="65" w:name="_Toc41498723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65"/>
    </w:p>
    <w:p w:rsidR="00F758CD" w:rsidRDefault="00F758CD" w:rsidP="00F758CD">
      <w:r>
        <w:rPr>
          <w:rFonts w:hint="eastAsia"/>
        </w:rPr>
        <w:t>测试目标：验证系统是否对输入错误的用户名或者密码时做出正确的响应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在用户名文本框输入</w:t>
      </w:r>
      <w:r>
        <w:rPr>
          <w:rFonts w:hint="eastAsia"/>
        </w:rPr>
        <w:t>a0012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失败，并提示用户名或者密码不正确。</w:t>
      </w:r>
    </w:p>
    <w:p w:rsidR="00F758CD" w:rsidRDefault="00F758CD" w:rsidP="00F758CD"/>
    <w:p w:rsidR="00F758CD" w:rsidRDefault="00F758CD" w:rsidP="006D10C5">
      <w:pPr>
        <w:pStyle w:val="Heading3"/>
      </w:pPr>
      <w:bookmarkStart w:id="66" w:name="_Toc41498723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66"/>
    </w:p>
    <w:p w:rsidR="00F758CD" w:rsidRDefault="00F758CD" w:rsidP="00F758CD">
      <w:r>
        <w:rPr>
          <w:rFonts w:hint="eastAsia"/>
        </w:rPr>
        <w:t>测试目标：验证系统是否对用户名或密码为空时做出正确的响应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失败，并提示需输入用户名或密码。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7" w:name="_Toc41498723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67"/>
    </w:p>
    <w:p w:rsidR="00F758CD" w:rsidRDefault="00F758CD" w:rsidP="00F758CD">
      <w:r>
        <w:rPr>
          <w:rFonts w:hint="eastAsia"/>
        </w:rPr>
        <w:t>测试目标：验证系统是否对用户大小写敏感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在用户名文本框输入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中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345C8B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8" w:name="_Toc414987240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68"/>
    </w:p>
    <w:p w:rsidR="00F758CD" w:rsidRDefault="00F758CD" w:rsidP="00F758CD">
      <w:r>
        <w:rPr>
          <w:rFonts w:hint="eastAsia"/>
        </w:rPr>
        <w:lastRenderedPageBreak/>
        <w:t>测试目标：验证系统是否对用户密码大小写敏感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345C8B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9" w:name="_Toc414987241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69"/>
    </w:p>
    <w:p w:rsidR="00F758CD" w:rsidRDefault="00F758CD" w:rsidP="00F758CD">
      <w:r>
        <w:rPr>
          <w:rFonts w:hint="eastAsia"/>
        </w:rPr>
        <w:t>测试目标：验证系统是否对在合法用户名或密码前插入空格敏感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在用户名文本框输入：空格</w:t>
      </w:r>
      <w:r>
        <w:rPr>
          <w:rFonts w:hint="eastAsia"/>
        </w:rPr>
        <w:t>+a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在密码文本框输入：空格</w:t>
      </w:r>
      <w:r>
        <w:rPr>
          <w:rFonts w:hint="eastAsia"/>
        </w:rPr>
        <w:t>+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0" w:name="_Toc414987242"/>
      <w:r>
        <w:rPr>
          <w:rFonts w:hint="eastAsia"/>
        </w:rPr>
        <w:t>测试编号：</w:t>
      </w:r>
      <w:r>
        <w:rPr>
          <w:rFonts w:hint="eastAsia"/>
        </w:rPr>
        <w:t>007</w:t>
      </w:r>
      <w:bookmarkEnd w:id="70"/>
    </w:p>
    <w:p w:rsidR="00F758CD" w:rsidRDefault="00F758CD" w:rsidP="00F758CD">
      <w:r>
        <w:rPr>
          <w:rFonts w:hint="eastAsia"/>
        </w:rPr>
        <w:t>测试目标：验证系统是否在合法用户名或密码中间插入空格敏感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在用户名文本框输入</w:t>
      </w:r>
      <w:r w:rsidR="00345C8B">
        <w:t>ad</w:t>
      </w:r>
      <w:r w:rsidR="00345C8B" w:rsidRPr="00345C8B">
        <w:rPr>
          <w:rFonts w:hint="eastAsia"/>
        </w:rPr>
        <w:t>空格</w:t>
      </w:r>
      <w:r w:rsidR="00345C8B">
        <w:t xml:space="preserve">  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1" w:name="_Toc414987243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71"/>
    </w:p>
    <w:p w:rsidR="00F758CD" w:rsidRDefault="00F758CD" w:rsidP="00F758CD">
      <w:r>
        <w:rPr>
          <w:rFonts w:hint="eastAsia"/>
        </w:rPr>
        <w:t>测试目标：验证系统是否在合法用户名或密码后面插入空格敏感</w:t>
      </w:r>
    </w:p>
    <w:p w:rsidR="00F758CD" w:rsidRDefault="00F758CD" w:rsidP="00F758CD">
      <w:r>
        <w:rPr>
          <w:rFonts w:hint="eastAsia"/>
        </w:rPr>
        <w:lastRenderedPageBreak/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2" w:name="_Toc414987244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72"/>
    </w:p>
    <w:p w:rsidR="00F758CD" w:rsidRDefault="00345C8B" w:rsidP="00F758CD">
      <w:r>
        <w:rPr>
          <w:rFonts w:hint="eastAsia"/>
        </w:rPr>
        <w:t>测试目标：验证系统是否允许</w:t>
      </w:r>
      <w:r>
        <w:t>没有</w:t>
      </w:r>
      <w:r>
        <w:rPr>
          <w:rFonts w:hint="eastAsia"/>
        </w:rPr>
        <w:t>系统权限</w:t>
      </w:r>
      <w:r>
        <w:t>的用户登录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a001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失败，并提示输入的用户名已经被禁止</w:t>
      </w:r>
      <w:r w:rsidR="00B2055D">
        <w:rPr>
          <w:rFonts w:hint="eastAsia"/>
        </w:rPr>
        <w:t>登录</w:t>
      </w:r>
      <w:r>
        <w:rPr>
          <w:rFonts w:hint="eastAsia"/>
        </w:rPr>
        <w:t>。</w:t>
      </w:r>
    </w:p>
    <w:p w:rsidR="00F758CD" w:rsidRDefault="00F758CD" w:rsidP="00F758CD"/>
    <w:p w:rsidR="00F758CD" w:rsidRDefault="00F758CD" w:rsidP="006D10C5">
      <w:pPr>
        <w:pStyle w:val="Heading3"/>
      </w:pPr>
      <w:bookmarkStart w:id="73" w:name="_Toc414987245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73"/>
    </w:p>
    <w:p w:rsidR="00F758CD" w:rsidRDefault="00F758CD" w:rsidP="00F758CD">
      <w:r>
        <w:rPr>
          <w:rFonts w:hint="eastAsia"/>
        </w:rPr>
        <w:t>测试目标：验证系统是否允许已经删除的用户名</w:t>
      </w:r>
      <w:r w:rsidR="00B2055D">
        <w:rPr>
          <w:rFonts w:hint="eastAsia"/>
        </w:rPr>
        <w:t>登录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单击</w:t>
      </w:r>
      <w:r w:rsidR="00B2055D">
        <w:rPr>
          <w:rFonts w:hint="eastAsia"/>
        </w:rPr>
        <w:t>登录</w:t>
      </w:r>
      <w:r>
        <w:rPr>
          <w:rFonts w:hint="eastAsia"/>
        </w:rPr>
        <w:t>按钮</w:t>
      </w:r>
    </w:p>
    <w:p w:rsidR="00F758CD" w:rsidRDefault="00F758CD" w:rsidP="00F758CD">
      <w:r>
        <w:rPr>
          <w:rFonts w:hint="eastAsia"/>
        </w:rPr>
        <w:t>期望结果：</w:t>
      </w:r>
      <w:r w:rsidR="00B2055D">
        <w:rPr>
          <w:rFonts w:hint="eastAsia"/>
        </w:rPr>
        <w:t>登录</w:t>
      </w:r>
      <w:r>
        <w:rPr>
          <w:rFonts w:hint="eastAsia"/>
        </w:rPr>
        <w:t>失败，并提示输入的用户名不存在。</w:t>
      </w:r>
    </w:p>
    <w:p w:rsidR="00F758CD" w:rsidRDefault="00F758CD" w:rsidP="00F758CD"/>
    <w:p w:rsidR="00F758CD" w:rsidRDefault="00F758CD" w:rsidP="006D10C5">
      <w:pPr>
        <w:pStyle w:val="Heading3"/>
      </w:pPr>
      <w:bookmarkStart w:id="74" w:name="_Toc414987246"/>
      <w:r>
        <w:rPr>
          <w:rFonts w:hint="eastAsia"/>
        </w:rPr>
        <w:t>测试编号：</w:t>
      </w:r>
      <w:r>
        <w:rPr>
          <w:rFonts w:hint="eastAsia"/>
        </w:rPr>
        <w:t>012</w:t>
      </w:r>
      <w:bookmarkEnd w:id="74"/>
    </w:p>
    <w:p w:rsidR="00F758CD" w:rsidRDefault="00F758CD" w:rsidP="00285D79">
      <w:pPr>
        <w:pStyle w:val="NoSpacing"/>
      </w:pPr>
      <w:r>
        <w:rPr>
          <w:rFonts w:hint="eastAsia"/>
        </w:rPr>
        <w:t>测试目标：验证系统是否对</w:t>
      </w:r>
      <w:r>
        <w:rPr>
          <w:rFonts w:hint="eastAsia"/>
        </w:rPr>
        <w:t>tab</w:t>
      </w:r>
      <w:r>
        <w:rPr>
          <w:rFonts w:hint="eastAsia"/>
        </w:rPr>
        <w:t>键敏感</w:t>
      </w:r>
    </w:p>
    <w:p w:rsidR="00F758CD" w:rsidRDefault="00F758CD" w:rsidP="00285D79">
      <w:pPr>
        <w:pStyle w:val="NoSpacing"/>
      </w:pPr>
      <w:r>
        <w:rPr>
          <w:rFonts w:hint="eastAsia"/>
        </w:rPr>
        <w:t>测试环境：操作系统和浏览器</w:t>
      </w:r>
    </w:p>
    <w:p w:rsidR="00F758CD" w:rsidRDefault="00F758CD" w:rsidP="00285D79">
      <w:pPr>
        <w:pStyle w:val="NoSpacing"/>
      </w:pPr>
      <w:r>
        <w:rPr>
          <w:rFonts w:hint="eastAsia"/>
        </w:rPr>
        <w:t>测试步骤：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将鼠标光标移动到用户名文本框内，单击鼠标左键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单击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F758CD" w:rsidRDefault="00F758CD" w:rsidP="00285D79">
      <w:pPr>
        <w:pStyle w:val="NoSpacing"/>
      </w:pPr>
      <w:r>
        <w:rPr>
          <w:rFonts w:hint="eastAsia"/>
        </w:rPr>
        <w:t>期望结果：鼠标光标依此跳转到密码、</w:t>
      </w:r>
      <w:r w:rsidR="00B2055D">
        <w:rPr>
          <w:rFonts w:hint="eastAsia"/>
        </w:rPr>
        <w:t>登录</w:t>
      </w:r>
      <w:r>
        <w:rPr>
          <w:rFonts w:hint="eastAsia"/>
        </w:rPr>
        <w:t>按钮上。</w:t>
      </w:r>
    </w:p>
    <w:p w:rsidR="00144061" w:rsidRDefault="00144061" w:rsidP="00285D79">
      <w:pPr>
        <w:pStyle w:val="NoSpacing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75" w:name="_Toc414987247"/>
      <w:r>
        <w:rPr>
          <w:rFonts w:hint="eastAsia"/>
        </w:rPr>
        <w:lastRenderedPageBreak/>
        <w:t>权限管理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1D4FE2">
            <w:pPr>
              <w:pStyle w:val="TableText"/>
            </w:pPr>
            <w:r>
              <w:t>6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1E4978" w:rsidP="001E497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编辑权限</w:t>
            </w:r>
            <w:r w:rsidRPr="004D56AC">
              <w:rPr>
                <w:rFonts w:hint="eastAsia"/>
              </w:rPr>
              <w:t xml:space="preserve"> 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B2055D" w:rsidP="001D4FE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权限管理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权限界面检查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 w:rsidRPr="009A538D">
              <w:rPr>
                <w:rFonts w:hint="eastAsia"/>
              </w:rPr>
              <w:t>创建权限</w:t>
            </w:r>
            <w:r>
              <w:rPr>
                <w:rFonts w:hint="eastAsia"/>
              </w:rPr>
              <w:t>按钮</w:t>
            </w:r>
            <w:r>
              <w:t>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必须不为空才可以创建</w:t>
            </w:r>
            <w:r>
              <w:rPr>
                <w:rFonts w:hint="eastAsia"/>
              </w:rPr>
              <w:t>成功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4</w:t>
            </w:r>
          </w:p>
        </w:tc>
        <w:tc>
          <w:tcPr>
            <w:tcW w:w="2946" w:type="dxa"/>
            <w:gridSpan w:val="2"/>
          </w:tcPr>
          <w:p w:rsidR="00A6750F" w:rsidRPr="00140183" w:rsidRDefault="001C0AA7" w:rsidP="009A538D">
            <w:pPr>
              <w:pStyle w:val="TableText"/>
            </w:pPr>
            <w:r>
              <w:rPr>
                <w:rFonts w:hint="eastAsia"/>
              </w:rPr>
              <w:t>权限名称</w:t>
            </w:r>
            <w:r>
              <w:t>字段</w:t>
            </w:r>
            <w:r w:rsidR="009A538D">
              <w:t>重复性检查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5</w:t>
            </w:r>
          </w:p>
        </w:tc>
        <w:tc>
          <w:tcPr>
            <w:tcW w:w="2946" w:type="dxa"/>
            <w:gridSpan w:val="2"/>
          </w:tcPr>
          <w:p w:rsidR="00A6750F" w:rsidRDefault="001C0AA7" w:rsidP="009A538D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描述</w:t>
            </w:r>
            <w:r w:rsidR="009A538D">
              <w:rPr>
                <w:rFonts w:hint="eastAsia"/>
              </w:rPr>
              <w:t>字段</w:t>
            </w:r>
            <w:r w:rsidR="009A538D">
              <w:t>字符长度</w:t>
            </w:r>
            <w:r>
              <w:rPr>
                <w:rFonts w:hint="eastAsia"/>
              </w:rPr>
              <w:t>和上级权限</w:t>
            </w:r>
            <w:r>
              <w:t>有效值</w:t>
            </w:r>
            <w:r w:rsidR="009A538D">
              <w:t>检查</w:t>
            </w:r>
          </w:p>
        </w:tc>
        <w:tc>
          <w:tcPr>
            <w:tcW w:w="3375" w:type="dxa"/>
          </w:tcPr>
          <w:p w:rsidR="00A6750F" w:rsidRDefault="000035A8" w:rsidP="009A538D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  <w:p w:rsidR="001C0AA7" w:rsidRPr="004D56AC" w:rsidRDefault="001C0AA7" w:rsidP="009A538D">
            <w:pPr>
              <w:pStyle w:val="TableText"/>
            </w:pPr>
            <w:r>
              <w:rPr>
                <w:rFonts w:hint="eastAsia"/>
              </w:rPr>
              <w:t>上级权限字段</w:t>
            </w:r>
            <w:r>
              <w:t>的值必须为有效的</w:t>
            </w:r>
            <w:r>
              <w:rPr>
                <w:rFonts w:hint="eastAsia"/>
              </w:rPr>
              <w:t>ID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006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权限更新界面检查</w:t>
            </w:r>
          </w:p>
        </w:tc>
        <w:tc>
          <w:tcPr>
            <w:tcW w:w="3375" w:type="dxa"/>
          </w:tcPr>
          <w:p w:rsidR="009A538D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007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9A538D" w:rsidRPr="004D56AC" w:rsidRDefault="000035A8" w:rsidP="00CA3DAD">
            <w:pPr>
              <w:pStyle w:val="TableText"/>
            </w:pPr>
            <w:r>
              <w:rPr>
                <w:rFonts w:hint="eastAsia"/>
              </w:rPr>
              <w:t>查看</w:t>
            </w:r>
            <w:r w:rsidR="00CA3DAD">
              <w:rPr>
                <w:rFonts w:hint="eastAsia"/>
              </w:rPr>
              <w:t>功能</w:t>
            </w:r>
            <w:r>
              <w:t>正常工作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008</w:t>
            </w:r>
          </w:p>
        </w:tc>
        <w:tc>
          <w:tcPr>
            <w:tcW w:w="2946" w:type="dxa"/>
            <w:gridSpan w:val="2"/>
          </w:tcPr>
          <w:p w:rsidR="009A538D" w:rsidRPr="00140183" w:rsidRDefault="00CA3DAD" w:rsidP="009A538D">
            <w:pPr>
              <w:pStyle w:val="TableText"/>
            </w:pPr>
            <w:r>
              <w:rPr>
                <w:rFonts w:hint="eastAsia"/>
              </w:rPr>
              <w:t>编辑框内</w:t>
            </w:r>
            <w:r>
              <w:t>的字段检查</w:t>
            </w:r>
          </w:p>
        </w:tc>
        <w:tc>
          <w:tcPr>
            <w:tcW w:w="3375" w:type="dxa"/>
          </w:tcPr>
          <w:p w:rsidR="009A538D" w:rsidRPr="004D56AC" w:rsidRDefault="00CA3DAD" w:rsidP="00CA3DA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1033DF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没有角色绑定的权限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1033DF" w:rsidRPr="00140183" w:rsidRDefault="001033DF" w:rsidP="001033DF">
            <w:pPr>
              <w:pStyle w:val="TableText"/>
            </w:pPr>
            <w:r w:rsidRPr="00140183">
              <w:rPr>
                <w:rFonts w:hint="eastAsia"/>
              </w:rPr>
              <w:t>删除</w:t>
            </w:r>
            <w:r>
              <w:rPr>
                <w:rFonts w:hint="eastAsia"/>
              </w:rPr>
              <w:t>有</w:t>
            </w:r>
            <w:r>
              <w:t>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信息正确显示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074E4D" w:rsidRDefault="00074E4D" w:rsidP="006D10C5">
      <w:pPr>
        <w:pStyle w:val="Heading3"/>
      </w:pPr>
      <w:bookmarkStart w:id="76" w:name="_Toc414987248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76"/>
    </w:p>
    <w:p w:rsidR="00074E4D" w:rsidRDefault="00AE4446" w:rsidP="00074E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074E4D" w:rsidRDefault="00074E4D" w:rsidP="00074E4D">
      <w:r>
        <w:rPr>
          <w:rFonts w:hint="eastAsia"/>
        </w:rPr>
        <w:t>测试环境：操作系统和浏览器</w:t>
      </w:r>
    </w:p>
    <w:p w:rsidR="00074E4D" w:rsidRDefault="00074E4D" w:rsidP="00074E4D">
      <w:r>
        <w:rPr>
          <w:rFonts w:hint="eastAsia"/>
        </w:rPr>
        <w:t>测试步骤：</w:t>
      </w:r>
    </w:p>
    <w:p w:rsidR="00074E4D" w:rsidRDefault="00074E4D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E4446">
        <w:rPr>
          <w:rFonts w:hint="eastAsia"/>
        </w:rPr>
        <w:t>输入</w:t>
      </w:r>
      <w:r w:rsidR="00AE4446">
        <w:t>admin/admin</w:t>
      </w:r>
      <w:r w:rsidR="00AE4446">
        <w:rPr>
          <w:rFonts w:hint="eastAsia"/>
        </w:rPr>
        <w:t>登录系统</w:t>
      </w:r>
    </w:p>
    <w:p w:rsidR="00074E4D" w:rsidRDefault="00AE4446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点击页面</w:t>
      </w:r>
      <w:r>
        <w:t>左侧的权限管理菜单</w:t>
      </w:r>
    </w:p>
    <w:p w:rsidR="00074E4D" w:rsidRDefault="00074E4D" w:rsidP="00074E4D">
      <w:r>
        <w:rPr>
          <w:rFonts w:hint="eastAsia"/>
        </w:rPr>
        <w:t>期望结果：</w:t>
      </w:r>
      <w:r w:rsidR="00AE4446">
        <w:rPr>
          <w:rFonts w:hint="eastAsia"/>
        </w:rPr>
        <w:t>用户进入</w:t>
      </w:r>
      <w:r w:rsidR="00AE4446">
        <w:t>权限管理页面，</w:t>
      </w:r>
      <w:r w:rsidR="00AE4446">
        <w:rPr>
          <w:rFonts w:hint="eastAsia"/>
        </w:rPr>
        <w:t>默认值</w:t>
      </w:r>
      <w:r w:rsidR="00AE4446">
        <w:t>为新增权限</w:t>
      </w:r>
      <w:r w:rsidR="00D66751">
        <w:rPr>
          <w:rFonts w:hint="eastAsia"/>
        </w:rPr>
        <w:t>，</w:t>
      </w:r>
      <w:r w:rsidR="00D66751">
        <w:t>各个文本框内有</w:t>
      </w:r>
      <w:r w:rsidR="00D66751">
        <w:rPr>
          <w:rFonts w:hint="eastAsia"/>
        </w:rPr>
        <w:t>描述</w:t>
      </w:r>
      <w:r w:rsidR="00D66751">
        <w:t>信息</w:t>
      </w:r>
    </w:p>
    <w:p w:rsidR="00AE4446" w:rsidRPr="00AE4446" w:rsidRDefault="00AE4446" w:rsidP="00074E4D"/>
    <w:p w:rsidR="00074E4D" w:rsidRDefault="00074E4D" w:rsidP="006D10C5">
      <w:pPr>
        <w:pStyle w:val="Heading3"/>
      </w:pPr>
      <w:bookmarkStart w:id="77" w:name="_Toc414987249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77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期望结果：新权限创建成功</w:t>
      </w:r>
    </w:p>
    <w:p w:rsidR="009701F2" w:rsidRDefault="009701F2" w:rsidP="009701F2">
      <w:pPr>
        <w:pStyle w:val="Heading3"/>
      </w:pPr>
      <w:bookmarkStart w:id="78" w:name="_Toc414987250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78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1C0AA7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，不输入任何值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</w:t>
      </w:r>
      <w:r>
        <w:t>名称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输入权限描述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</w:t>
      </w:r>
      <w:r>
        <w:t>权限路径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输入上级权限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3</w:t>
      </w:r>
      <w:r w:rsidR="001C0AA7">
        <w:rPr>
          <w:rFonts w:hint="eastAsia"/>
        </w:rPr>
        <w:t>）</w:t>
      </w:r>
      <w:r w:rsidR="001C0AA7">
        <w:t>提示权限名称不能为空</w:t>
      </w:r>
      <w:r w:rsidR="001C0AA7">
        <w:rPr>
          <w:rFonts w:hint="eastAsia"/>
        </w:rPr>
        <w:t>；</w:t>
      </w:r>
      <w:r w:rsidR="001C0AA7">
        <w:rPr>
          <w:rFonts w:hint="eastAsia"/>
        </w:rPr>
        <w:t>4</w:t>
      </w:r>
      <w:r w:rsidR="001C0AA7">
        <w:rPr>
          <w:rFonts w:hint="eastAsia"/>
        </w:rPr>
        <w:t>）</w:t>
      </w:r>
      <w:r w:rsidR="001C0AA7">
        <w:t>提示权限描述不能为空；</w:t>
      </w:r>
      <w:r w:rsidR="001C0AA7">
        <w:rPr>
          <w:rFonts w:hint="eastAsia"/>
        </w:rPr>
        <w:t>5</w:t>
      </w:r>
      <w:r w:rsidR="001C0AA7">
        <w:rPr>
          <w:rFonts w:hint="eastAsia"/>
        </w:rPr>
        <w:t>）</w:t>
      </w:r>
      <w:r w:rsidR="001C0AA7">
        <w:t>体术权限路径不能为空；</w:t>
      </w:r>
      <w:r w:rsidR="001C0AA7">
        <w:rPr>
          <w:rFonts w:hint="eastAsia"/>
        </w:rPr>
        <w:t>6</w:t>
      </w:r>
      <w:r w:rsidR="001C0AA7">
        <w:rPr>
          <w:rFonts w:hint="eastAsia"/>
        </w:rPr>
        <w:t>）</w:t>
      </w:r>
      <w:r w:rsidR="001C0AA7">
        <w:t>提示</w:t>
      </w:r>
      <w:r w:rsidR="001C0AA7" w:rsidRPr="001C0AA7">
        <w:rPr>
          <w:rFonts w:hint="eastAsia"/>
        </w:rPr>
        <w:t>父权限</w:t>
      </w:r>
      <w:r w:rsidR="001C0AA7" w:rsidRPr="001C0AA7">
        <w:rPr>
          <w:rFonts w:hint="eastAsia"/>
        </w:rPr>
        <w:t>ID</w:t>
      </w:r>
      <w:r w:rsidR="001C0AA7" w:rsidRPr="001C0AA7">
        <w:rPr>
          <w:rFonts w:hint="eastAsia"/>
        </w:rPr>
        <w:t>不能为空！</w:t>
      </w:r>
      <w:r w:rsidR="001C0AA7">
        <w:rPr>
          <w:rFonts w:hint="eastAsia"/>
        </w:rPr>
        <w:t>7</w:t>
      </w:r>
      <w:r w:rsidR="001C0AA7">
        <w:rPr>
          <w:rFonts w:hint="eastAsia"/>
        </w:rPr>
        <w:t>）</w:t>
      </w:r>
      <w:r w:rsidR="001C0AA7">
        <w:t>提示权限排序不能为空</w:t>
      </w:r>
      <w:r w:rsidR="001C0AA7">
        <w:rPr>
          <w:rFonts w:hint="eastAsia"/>
        </w:rPr>
        <w:t xml:space="preserve"> </w:t>
      </w:r>
    </w:p>
    <w:p w:rsidR="009701F2" w:rsidRDefault="009701F2" w:rsidP="009701F2">
      <w:pPr>
        <w:pStyle w:val="Heading3"/>
      </w:pPr>
      <w:bookmarkStart w:id="79" w:name="_Toc414987251"/>
      <w:r>
        <w:rPr>
          <w:rFonts w:hint="eastAsia"/>
        </w:rPr>
        <w:t>测试编号：</w:t>
      </w:r>
      <w:r w:rsidR="001C0AA7">
        <w:rPr>
          <w:rFonts w:hint="eastAsia"/>
        </w:rPr>
        <w:t>004</w:t>
      </w:r>
      <w:bookmarkEnd w:id="79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1C0AA7">
        <w:rPr>
          <w:rFonts w:hint="eastAsia"/>
        </w:rPr>
        <w:t>不允许字段</w:t>
      </w:r>
      <w:r w:rsidR="001C0AA7">
        <w:t>重复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1C0AA7">
        <w:rPr>
          <w:rFonts w:hint="eastAsia"/>
        </w:rPr>
        <w:t>在每个</w:t>
      </w:r>
      <w:r w:rsidR="001C0AA7">
        <w:t>字段输入</w:t>
      </w:r>
      <w:r w:rsidR="001C0AA7">
        <w:rPr>
          <w:rFonts w:hint="eastAsia"/>
        </w:rPr>
        <w:t>一个</w:t>
      </w:r>
      <w:r w:rsidR="001C0AA7">
        <w:t>跟已有的数据一样的值的权限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系统提示</w:t>
      </w:r>
      <w:r w:rsidR="001C0AA7" w:rsidRPr="001C0AA7">
        <w:rPr>
          <w:rFonts w:hint="eastAsia"/>
        </w:rPr>
        <w:t>功能名称已被占用！</w:t>
      </w:r>
    </w:p>
    <w:p w:rsidR="009701F2" w:rsidRDefault="009701F2" w:rsidP="009701F2">
      <w:pPr>
        <w:pStyle w:val="Heading3"/>
      </w:pPr>
      <w:bookmarkStart w:id="80" w:name="_Toc414987252"/>
      <w:r>
        <w:rPr>
          <w:rFonts w:hint="eastAsia"/>
        </w:rPr>
        <w:t>测试编号：</w:t>
      </w:r>
      <w:r w:rsidR="00356532">
        <w:rPr>
          <w:rFonts w:hint="eastAsia"/>
        </w:rPr>
        <w:t>005</w:t>
      </w:r>
      <w:bookmarkEnd w:id="80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356532">
        <w:rPr>
          <w:rFonts w:hint="eastAsia"/>
        </w:rPr>
        <w:t>权限</w:t>
      </w:r>
      <w:r w:rsidR="00356532">
        <w:t>描述</w:t>
      </w:r>
      <w:r w:rsidR="00356532">
        <w:rPr>
          <w:rFonts w:hint="eastAsia"/>
        </w:rPr>
        <w:t>字段</w:t>
      </w:r>
      <w:r w:rsidR="00356532">
        <w:t>字符长度</w:t>
      </w:r>
      <w:r w:rsidR="00356532">
        <w:rPr>
          <w:rFonts w:hint="eastAsia"/>
        </w:rPr>
        <w:t>和上级权限</w:t>
      </w:r>
      <w:r w:rsidR="00356532">
        <w:t>有效值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在</w:t>
      </w:r>
      <w:r w:rsidR="00356532">
        <w:t>权限名称</w:t>
      </w:r>
      <w:r w:rsidR="00356532">
        <w:rPr>
          <w:rFonts w:hint="eastAsia"/>
        </w:rPr>
        <w:t>字段</w:t>
      </w:r>
      <w:r>
        <w:rPr>
          <w:rFonts w:hint="eastAsia"/>
        </w:rPr>
        <w:t>按照指南</w:t>
      </w:r>
      <w:r>
        <w:t>正确的输入值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上级</w:t>
      </w:r>
      <w:r>
        <w:t>权限字段，输入</w:t>
      </w:r>
      <w:r>
        <w:rPr>
          <w:rFonts w:hint="eastAsia"/>
        </w:rPr>
        <w:t>不存在</w:t>
      </w:r>
      <w:r>
        <w:t>的上级权限值</w:t>
      </w:r>
    </w:p>
    <w:p w:rsidR="009701F2" w:rsidRDefault="00356532" w:rsidP="00356532">
      <w:pPr>
        <w:pStyle w:val="ListParagraph"/>
        <w:ind w:left="1152" w:firstLine="0"/>
      </w:pPr>
      <w:r>
        <w:rPr>
          <w:rFonts w:hint="eastAsia"/>
        </w:rPr>
        <w:t>4</w:t>
      </w:r>
      <w:r>
        <w:t>-7</w:t>
      </w:r>
      <w:r>
        <w:rPr>
          <w:rFonts w:hint="eastAsia"/>
        </w:rPr>
        <w:t>每个步骤</w:t>
      </w:r>
      <w:r>
        <w:t>后</w:t>
      </w:r>
      <w:r w:rsidR="009701F2">
        <w:rPr>
          <w:rFonts w:hint="eastAsia"/>
        </w:rPr>
        <w:t>点击</w:t>
      </w:r>
      <w:r w:rsidR="009701F2">
        <w:t>创建</w:t>
      </w:r>
      <w:r w:rsidR="009701F2">
        <w:rPr>
          <w:rFonts w:hint="eastAsia"/>
        </w:rPr>
        <w:t>新</w:t>
      </w:r>
      <w:r w:rsidR="009701F2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5</w:t>
      </w:r>
      <w:r w:rsidR="00356532">
        <w:rPr>
          <w:rFonts w:hint="eastAsia"/>
        </w:rPr>
        <w:t>）</w:t>
      </w:r>
      <w:proofErr w:type="gramStart"/>
      <w:r w:rsidR="00356532">
        <w:t>创建成功</w:t>
      </w:r>
      <w:r w:rsidR="00356532">
        <w:rPr>
          <w:rFonts w:hint="eastAsia"/>
        </w:rPr>
        <w:t xml:space="preserve">  6</w:t>
      </w:r>
      <w:proofErr w:type="gramEnd"/>
      <w:r w:rsidR="00356532">
        <w:rPr>
          <w:rFonts w:hint="eastAsia"/>
        </w:rPr>
        <w:t>）</w:t>
      </w:r>
      <w:r w:rsidR="00356532">
        <w:t>系统提示错误</w:t>
      </w:r>
      <w:r w:rsidR="00356532">
        <w:rPr>
          <w:rFonts w:hint="eastAsia"/>
        </w:rPr>
        <w:t>7</w:t>
      </w:r>
      <w:r w:rsidR="00356532">
        <w:rPr>
          <w:rFonts w:hint="eastAsia"/>
        </w:rPr>
        <w:t>）</w:t>
      </w:r>
      <w:r w:rsidR="00356532">
        <w:t>系统提示</w:t>
      </w:r>
      <w:r w:rsidR="00356532" w:rsidRPr="00356532">
        <w:rPr>
          <w:rFonts w:hint="eastAsia"/>
        </w:rPr>
        <w:t>父功能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应该为“存在的且其父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为</w:t>
      </w:r>
      <w:r w:rsidR="00356532" w:rsidRPr="00356532">
        <w:rPr>
          <w:rFonts w:hint="eastAsia"/>
        </w:rPr>
        <w:t>0</w:t>
      </w:r>
      <w:r w:rsidR="00356532" w:rsidRPr="00356532">
        <w:rPr>
          <w:rFonts w:hint="eastAsia"/>
        </w:rPr>
        <w:t>”的记录对应的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数字！</w:t>
      </w:r>
    </w:p>
    <w:p w:rsidR="009701F2" w:rsidRDefault="009701F2" w:rsidP="009701F2">
      <w:pPr>
        <w:pStyle w:val="Heading3"/>
      </w:pPr>
      <w:bookmarkStart w:id="81" w:name="_Toc414987253"/>
      <w:r>
        <w:rPr>
          <w:rFonts w:hint="eastAsia"/>
        </w:rPr>
        <w:t>测试编号：</w:t>
      </w:r>
      <w:r w:rsidR="00356532">
        <w:rPr>
          <w:rFonts w:hint="eastAsia"/>
        </w:rPr>
        <w:t>006</w:t>
      </w:r>
      <w:bookmarkEnd w:id="81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</w:t>
      </w:r>
      <w:r w:rsidR="00356532" w:rsidRPr="00140183">
        <w:rPr>
          <w:rFonts w:hint="eastAsia"/>
        </w:rPr>
        <w:t>权限更新界面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点击</w:t>
      </w:r>
      <w:r w:rsidR="00356532">
        <w:t>任何一个已经建好的权限，点击</w:t>
      </w:r>
      <w:r w:rsidR="00356532">
        <w:rPr>
          <w:rFonts w:hint="eastAsia"/>
        </w:rPr>
        <w:t>编辑</w:t>
      </w:r>
      <w:r w:rsidR="00356532">
        <w:t>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页面显示权限</w:t>
      </w:r>
      <w:r w:rsidR="00356532">
        <w:t>信息，</w:t>
      </w:r>
      <w:r w:rsidR="00356532">
        <w:rPr>
          <w:rFonts w:hint="eastAsia"/>
        </w:rPr>
        <w:t>按钮显示为修改</w:t>
      </w:r>
      <w:r w:rsidR="00CA3DAD">
        <w:rPr>
          <w:rFonts w:hint="eastAsia"/>
        </w:rPr>
        <w:t>权限</w:t>
      </w:r>
      <w:r w:rsidR="00CA3DAD">
        <w:t>信息</w:t>
      </w:r>
    </w:p>
    <w:p w:rsidR="009701F2" w:rsidRDefault="009701F2" w:rsidP="009701F2">
      <w:pPr>
        <w:pStyle w:val="Heading3"/>
      </w:pPr>
      <w:bookmarkStart w:id="82" w:name="_Toc414987254"/>
      <w:r>
        <w:rPr>
          <w:rFonts w:hint="eastAsia"/>
        </w:rPr>
        <w:t>测试编号：</w:t>
      </w:r>
      <w:r>
        <w:rPr>
          <w:rFonts w:hint="eastAsia"/>
        </w:rPr>
        <w:t>00</w:t>
      </w:r>
      <w:r w:rsidR="00CA3DAD">
        <w:t>7</w:t>
      </w:r>
      <w:bookmarkEnd w:id="82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检查权限列表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CA3DAD">
        <w:rPr>
          <w:rFonts w:hint="eastAsia"/>
        </w:rPr>
        <w:t>查看权限列表</w:t>
      </w:r>
      <w:r w:rsidR="00CA3DAD">
        <w:t>内的权限信息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权限</w:t>
      </w:r>
      <w:r w:rsidR="00CA3DAD">
        <w:t>信息正确</w:t>
      </w:r>
      <w:r w:rsidR="00CA3DAD">
        <w:rPr>
          <w:rFonts w:hint="eastAsia"/>
        </w:rPr>
        <w:t>显示</w:t>
      </w:r>
    </w:p>
    <w:p w:rsidR="009701F2" w:rsidRDefault="009701F2" w:rsidP="009701F2">
      <w:pPr>
        <w:pStyle w:val="Heading3"/>
      </w:pPr>
      <w:bookmarkStart w:id="83" w:name="_Toc414987255"/>
      <w:r>
        <w:rPr>
          <w:rFonts w:hint="eastAsia"/>
        </w:rPr>
        <w:t>测试编号：</w:t>
      </w:r>
      <w:r w:rsidR="00CA3DAD">
        <w:rPr>
          <w:rFonts w:hint="eastAsia"/>
        </w:rPr>
        <w:t>008</w:t>
      </w:r>
      <w:bookmarkEnd w:id="83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编辑框内</w:t>
      </w:r>
      <w:r w:rsidR="00CA3DAD">
        <w:t>的字段检查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使用测试数据</w:t>
      </w:r>
      <w:r>
        <w:rPr>
          <w:rFonts w:hint="eastAsia"/>
        </w:rPr>
        <w:t>2.6.6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重复步骤</w:t>
      </w:r>
      <w:r>
        <w:t>003</w:t>
      </w:r>
      <w:r>
        <w:rPr>
          <w:rFonts w:hint="eastAsia"/>
        </w:rPr>
        <w:t>,004,005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字段校验</w:t>
      </w:r>
      <w:r w:rsidR="00CA3DAD">
        <w:t>同步骤</w:t>
      </w:r>
      <w:r w:rsidR="00CA3DAD">
        <w:rPr>
          <w:rFonts w:hint="eastAsia"/>
        </w:rPr>
        <w:t>003,004,005</w:t>
      </w:r>
    </w:p>
    <w:p w:rsidR="009701F2" w:rsidRDefault="009701F2" w:rsidP="009701F2">
      <w:pPr>
        <w:pStyle w:val="Heading3"/>
      </w:pPr>
      <w:bookmarkStart w:id="84" w:name="_Toc414987256"/>
      <w:r>
        <w:rPr>
          <w:rFonts w:hint="eastAsia"/>
        </w:rPr>
        <w:t>测试编号：</w:t>
      </w:r>
      <w:r w:rsidR="00CA3DAD">
        <w:rPr>
          <w:rFonts w:hint="eastAsia"/>
        </w:rPr>
        <w:t>009</w:t>
      </w:r>
      <w:bookmarkEnd w:id="84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CA3DAD">
        <w:rPr>
          <w:rFonts w:hint="eastAsia"/>
        </w:rPr>
        <w:t>权限删除</w:t>
      </w:r>
      <w:r w:rsidR="00CA3DAD">
        <w:t>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期望结果：新权限</w:t>
      </w:r>
      <w:r w:rsidR="00CA3DAD">
        <w:rPr>
          <w:rFonts w:hint="eastAsia"/>
        </w:rPr>
        <w:t>删除</w:t>
      </w:r>
      <w:r>
        <w:rPr>
          <w:rFonts w:hint="eastAsia"/>
        </w:rPr>
        <w:t>成功</w:t>
      </w:r>
    </w:p>
    <w:p w:rsidR="009701F2" w:rsidRDefault="009701F2" w:rsidP="009701F2">
      <w:pPr>
        <w:pStyle w:val="Heading3"/>
      </w:pPr>
      <w:bookmarkStart w:id="85" w:name="_Toc414987257"/>
      <w:r>
        <w:rPr>
          <w:rFonts w:hint="eastAsia"/>
        </w:rPr>
        <w:t>测试编号：</w:t>
      </w:r>
      <w:r w:rsidR="00CA3DAD">
        <w:rPr>
          <w:rFonts w:hint="eastAsia"/>
        </w:rPr>
        <w:t>010</w:t>
      </w:r>
      <w:bookmarkEnd w:id="85"/>
    </w:p>
    <w:p w:rsidR="009701F2" w:rsidRDefault="009701F2" w:rsidP="009701F2">
      <w:r>
        <w:rPr>
          <w:rFonts w:hint="eastAsia"/>
        </w:rPr>
        <w:t>测试目标：</w:t>
      </w:r>
      <w:r w:rsidR="00450219">
        <w:t>验证</w:t>
      </w:r>
      <w:r w:rsidR="00450219">
        <w:rPr>
          <w:rFonts w:hint="eastAsia"/>
        </w:rPr>
        <w:t>已</w:t>
      </w:r>
      <w:r w:rsidR="00450219">
        <w:t>分配</w:t>
      </w:r>
      <w:r w:rsidR="00450219">
        <w:rPr>
          <w:rFonts w:hint="eastAsia"/>
        </w:rPr>
        <w:t>权限</w:t>
      </w:r>
      <w:r w:rsidR="00450219">
        <w:t>的删除功能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在角色</w:t>
      </w:r>
      <w:r>
        <w:t>管理页面，把改权限赋予一个新建的</w:t>
      </w:r>
      <w:r>
        <w:rPr>
          <w:rFonts w:hint="eastAsia"/>
        </w:rPr>
        <w:t>角色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在权限</w:t>
      </w:r>
      <w:r>
        <w:t>管理页面，</w:t>
      </w: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系统提示</w:t>
      </w:r>
      <w:r w:rsidR="00CA3DAD" w:rsidRPr="00CA3DAD">
        <w:rPr>
          <w:rFonts w:hint="eastAsia"/>
        </w:rPr>
        <w:t>该功能已被分配给某个角色，不能删除！</w:t>
      </w:r>
    </w:p>
    <w:p w:rsidR="009701F2" w:rsidRPr="009701F2" w:rsidRDefault="009701F2" w:rsidP="009701F2"/>
    <w:p w:rsidR="00144061" w:rsidRDefault="00144061" w:rsidP="00144061">
      <w:pPr>
        <w:ind w:firstLine="0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86" w:name="_Toc414987258"/>
      <w:r>
        <w:rPr>
          <w:rFonts w:hint="eastAsia"/>
        </w:rPr>
        <w:lastRenderedPageBreak/>
        <w:t>角色管理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9A538D">
            <w:pPr>
              <w:pStyle w:val="TableText"/>
            </w:pPr>
            <w:r>
              <w:t>7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1E4978" w:rsidP="009A538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/</w:t>
            </w:r>
            <w:r>
              <w:rPr>
                <w:rFonts w:hint="eastAsia"/>
              </w:rPr>
              <w:t>编辑</w:t>
            </w:r>
            <w:r>
              <w:t>角色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角色</w:t>
            </w:r>
            <w:r>
              <w:t>/</w:t>
            </w:r>
            <w:r>
              <w:rPr>
                <w:rFonts w:hint="eastAsia"/>
              </w:rPr>
              <w:t>权限</w:t>
            </w:r>
            <w:r>
              <w:t>分配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B2055D" w:rsidP="009A538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按钮检查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查看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编辑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1033DF" w:rsidRPr="005E448F" w:rsidRDefault="001033DF" w:rsidP="001033DF">
            <w:pPr>
              <w:pStyle w:val="TableText"/>
            </w:pPr>
            <w:r w:rsidRPr="005E448F">
              <w:rPr>
                <w:rFonts w:hint="eastAsia"/>
              </w:rPr>
              <w:t>删除</w:t>
            </w:r>
            <w:r>
              <w:rPr>
                <w:rFonts w:hint="eastAsia"/>
              </w:rPr>
              <w:t>没有用户</w:t>
            </w:r>
            <w:r>
              <w:t>绑定的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有用户绑定的</w:t>
            </w:r>
            <w:r>
              <w:rPr>
                <w:rFonts w:hint="eastAsia"/>
              </w:rPr>
              <w:t>角色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提示信息</w:t>
            </w:r>
            <w:r>
              <w:t>正确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011</w:t>
            </w:r>
          </w:p>
        </w:tc>
        <w:tc>
          <w:tcPr>
            <w:tcW w:w="2946" w:type="dxa"/>
            <w:gridSpan w:val="2"/>
          </w:tcPr>
          <w:p w:rsidR="005E3F45" w:rsidRPr="004D56AC" w:rsidRDefault="001033DF" w:rsidP="005E3F45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选择多选</w:t>
            </w:r>
            <w:proofErr w:type="gramStart"/>
            <w:r>
              <w:rPr>
                <w:rFonts w:hint="eastAsia"/>
              </w:rPr>
              <w:t>框功能</w:t>
            </w:r>
            <w:proofErr w:type="gramEnd"/>
            <w:r>
              <w:t>验证</w:t>
            </w:r>
          </w:p>
        </w:tc>
        <w:tc>
          <w:tcPr>
            <w:tcW w:w="3375" w:type="dxa"/>
          </w:tcPr>
          <w:p w:rsidR="005E3F45" w:rsidRPr="004D56AC" w:rsidRDefault="001033DF" w:rsidP="005E3F45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</w:tbl>
    <w:p w:rsidR="00074E4D" w:rsidRPr="00AB3853" w:rsidRDefault="00074E4D" w:rsidP="00074E4D"/>
    <w:p w:rsidR="005E3F45" w:rsidRDefault="005E3F45" w:rsidP="005E3F45">
      <w:pPr>
        <w:pStyle w:val="Heading3"/>
      </w:pPr>
      <w:bookmarkStart w:id="87" w:name="_Toc41498725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87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5E3F45" w:rsidP="005E3F45">
      <w:r>
        <w:rPr>
          <w:rFonts w:hint="eastAsia"/>
        </w:rPr>
        <w:t>期望结果：用户进入角色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角色，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5E3F45" w:rsidRPr="00AE4446" w:rsidRDefault="005E3F45" w:rsidP="005E3F45"/>
    <w:p w:rsidR="005E3F45" w:rsidRDefault="005E3F45" w:rsidP="005E3F45">
      <w:pPr>
        <w:pStyle w:val="Heading3"/>
      </w:pPr>
      <w:bookmarkStart w:id="88" w:name="_Toc41498726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88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681163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在</w:t>
      </w:r>
      <w:r w:rsidR="005E3F45" w:rsidRPr="005E3F45">
        <w:rPr>
          <w:rFonts w:hint="eastAsia"/>
        </w:rPr>
        <w:t>角色</w:t>
      </w:r>
      <w:r w:rsidR="005E3F45">
        <w:t>管理页面</w:t>
      </w:r>
      <w:r w:rsidR="005E3F45">
        <w:rPr>
          <w:rFonts w:hint="eastAsia"/>
        </w:rPr>
        <w:t>，按照指南</w:t>
      </w:r>
      <w:r w:rsidR="005E3F45">
        <w:t>正确的输入值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新角色</w:t>
      </w:r>
      <w:r>
        <w:t>按钮</w:t>
      </w:r>
    </w:p>
    <w:p w:rsidR="005E3F45" w:rsidRDefault="005E3F45" w:rsidP="005E3F45">
      <w:r>
        <w:rPr>
          <w:rFonts w:hint="eastAsia"/>
        </w:rPr>
        <w:t>期望结果：新角色创建成功</w:t>
      </w:r>
    </w:p>
    <w:p w:rsidR="005E3F45" w:rsidRDefault="005E3F45" w:rsidP="005E3F45">
      <w:pPr>
        <w:pStyle w:val="Heading3"/>
      </w:pPr>
      <w:bookmarkStart w:id="89" w:name="_Toc41498726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89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点击页面</w:t>
      </w:r>
      <w:r>
        <w:t>左侧的权限管理菜单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</w:t>
      </w:r>
      <w:r w:rsidR="00681163">
        <w:rPr>
          <w:rFonts w:hint="eastAsia"/>
        </w:rPr>
        <w:t>角色</w:t>
      </w:r>
      <w:r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t>名称</w:t>
      </w:r>
      <w:r w:rsidR="005E3F45">
        <w:rPr>
          <w:rFonts w:hint="eastAsia"/>
        </w:rPr>
        <w:t>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rPr>
          <w:rFonts w:hint="eastAsia"/>
        </w:rPr>
        <w:t>描述，点击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5E3F45" w:rsidP="005E3F45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 w:rsidR="00450219">
        <w:t>描述不能为空</w:t>
      </w:r>
      <w:r>
        <w:rPr>
          <w:rFonts w:hint="eastAsia"/>
        </w:rPr>
        <w:t xml:space="preserve"> </w:t>
      </w:r>
    </w:p>
    <w:p w:rsidR="005E3F45" w:rsidRDefault="005E3F45" w:rsidP="005E3F45">
      <w:pPr>
        <w:pStyle w:val="Heading3"/>
      </w:pPr>
      <w:bookmarkStart w:id="90" w:name="_Toc414987262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90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，在每个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 w:rsidR="00450219">
        <w:rPr>
          <w:rFonts w:hint="eastAsia"/>
        </w:rPr>
        <w:t>角色信息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 w:rsidR="00450219">
        <w:rPr>
          <w:rFonts w:hint="eastAsia"/>
        </w:rPr>
        <w:t>角色</w:t>
      </w:r>
      <w:r>
        <w:t>按钮</w:t>
      </w:r>
    </w:p>
    <w:p w:rsidR="005E3F45" w:rsidRDefault="005E3F45" w:rsidP="005E3F45">
      <w:r>
        <w:rPr>
          <w:rFonts w:hint="eastAsia"/>
        </w:rPr>
        <w:t>期望结果：系统提示</w:t>
      </w:r>
      <w:r w:rsidR="00450219" w:rsidRPr="00450219">
        <w:rPr>
          <w:rFonts w:hint="eastAsia"/>
        </w:rPr>
        <w:t>角色名称已被占用！</w:t>
      </w:r>
    </w:p>
    <w:p w:rsidR="005E3F45" w:rsidRDefault="005E3F45" w:rsidP="005E3F45">
      <w:pPr>
        <w:pStyle w:val="Heading3"/>
      </w:pPr>
      <w:bookmarkStart w:id="91" w:name="_Toc414987263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91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角色名称</w:t>
      </w:r>
      <w:r w:rsidR="00450219">
        <w:t>和角色描述的最长字符数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在角色</w:t>
      </w:r>
      <w:r w:rsidR="005E3F45">
        <w:t>管理页面</w:t>
      </w:r>
      <w:r w:rsidR="005E3F45"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450219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rPr>
          <w:rFonts w:hint="eastAsia"/>
        </w:rPr>
        <w:t>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450219" w:rsidP="005E3F45">
      <w:pPr>
        <w:pStyle w:val="ListParagraph"/>
        <w:ind w:left="1152" w:firstLine="0"/>
      </w:pPr>
      <w:r>
        <w:rPr>
          <w:rFonts w:hint="eastAsia"/>
        </w:rPr>
        <w:t>3</w:t>
      </w:r>
      <w:r>
        <w:t>-6</w:t>
      </w:r>
      <w:r w:rsidR="005E3F45">
        <w:rPr>
          <w:rFonts w:hint="eastAsia"/>
        </w:rPr>
        <w:t>每个步骤</w:t>
      </w:r>
      <w:r w:rsidR="005E3F45">
        <w:t>后</w:t>
      </w:r>
      <w:r w:rsidR="005E3F45">
        <w:rPr>
          <w:rFonts w:hint="eastAsia"/>
        </w:rPr>
        <w:t>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450219" w:rsidRDefault="005E3F45" w:rsidP="00450219">
      <w:r>
        <w:rPr>
          <w:rFonts w:hint="eastAsia"/>
        </w:rPr>
        <w:t>期望结果：</w:t>
      </w:r>
      <w:r w:rsidR="00450219">
        <w:rPr>
          <w:rFonts w:hint="eastAsia"/>
        </w:rPr>
        <w:t>3</w:t>
      </w:r>
      <w:r w:rsidR="00450219"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t>创建成功</w:t>
      </w:r>
      <w:r>
        <w:rPr>
          <w:rFonts w:hint="eastAsia"/>
        </w:rPr>
        <w:t xml:space="preserve">  </w:t>
      </w:r>
      <w:r w:rsidR="00450219">
        <w:t>4</w:t>
      </w:r>
      <w:proofErr w:type="gramEnd"/>
      <w:r w:rsidR="00450219"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系统提示错误</w:t>
      </w:r>
    </w:p>
    <w:p w:rsidR="005E3F45" w:rsidRDefault="005E3F45" w:rsidP="00450219">
      <w:pPr>
        <w:pStyle w:val="Heading3"/>
      </w:pPr>
      <w:bookmarkStart w:id="92" w:name="_Toc414987264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92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 w:rsidRPr="00140183">
        <w:rPr>
          <w:rFonts w:hint="eastAsia"/>
        </w:rPr>
        <w:t>更新界面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 w:rsidR="00450219">
        <w:rPr>
          <w:rFonts w:hint="eastAsia"/>
        </w:rPr>
        <w:t>角色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5E3F45" w:rsidRDefault="005E3F45" w:rsidP="005E3F45">
      <w:r>
        <w:rPr>
          <w:rFonts w:hint="eastAsia"/>
        </w:rPr>
        <w:t>期望结果：页面显示</w:t>
      </w:r>
      <w:r w:rsidR="00450219">
        <w:rPr>
          <w:rFonts w:hint="eastAsia"/>
        </w:rPr>
        <w:t>角色</w:t>
      </w:r>
      <w:r>
        <w:t>信息，</w:t>
      </w:r>
      <w:r>
        <w:rPr>
          <w:rFonts w:hint="eastAsia"/>
        </w:rPr>
        <w:t>按钮显示为修改</w:t>
      </w:r>
      <w:r w:rsidR="00450219">
        <w:rPr>
          <w:rFonts w:hint="eastAsia"/>
        </w:rPr>
        <w:t>角色</w:t>
      </w:r>
      <w:r>
        <w:t>信息</w:t>
      </w:r>
    </w:p>
    <w:p w:rsidR="005E3F45" w:rsidRDefault="005E3F45" w:rsidP="005E3F45">
      <w:pPr>
        <w:pStyle w:val="Heading3"/>
      </w:pPr>
      <w:bookmarkStart w:id="93" w:name="_Toc41498726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93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>
        <w:rPr>
          <w:rFonts w:hint="eastAsia"/>
        </w:rPr>
        <w:t>列表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角色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角色</w:t>
      </w:r>
      <w:r>
        <w:t>信息</w:t>
      </w:r>
    </w:p>
    <w:p w:rsidR="005E3F45" w:rsidRDefault="005E3F45" w:rsidP="005E3F45">
      <w:r>
        <w:rPr>
          <w:rFonts w:hint="eastAsia"/>
        </w:rPr>
        <w:t>期望结果：</w:t>
      </w:r>
      <w:r w:rsidR="00450219">
        <w:rPr>
          <w:rFonts w:hint="eastAsia"/>
        </w:rPr>
        <w:t>角色</w:t>
      </w:r>
      <w:r>
        <w:t>信息正确</w:t>
      </w:r>
      <w:r>
        <w:rPr>
          <w:rFonts w:hint="eastAsia"/>
        </w:rPr>
        <w:t>显示</w:t>
      </w:r>
    </w:p>
    <w:p w:rsidR="005E3F45" w:rsidRDefault="005E3F45" w:rsidP="005E3F45">
      <w:pPr>
        <w:pStyle w:val="Heading3"/>
      </w:pPr>
      <w:bookmarkStart w:id="94" w:name="_Toc414987266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94"/>
    </w:p>
    <w:p w:rsidR="005E3F45" w:rsidRDefault="005E3F45" w:rsidP="005E3F45">
      <w:r>
        <w:rPr>
          <w:rFonts w:hint="eastAsia"/>
        </w:rPr>
        <w:t>测试目标：编辑框内</w:t>
      </w:r>
      <w:r>
        <w:t>的字段检查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450219">
        <w:rPr>
          <w:rFonts w:hint="eastAsia"/>
        </w:rPr>
        <w:t>2.7</w:t>
      </w:r>
      <w:r>
        <w:rPr>
          <w:rFonts w:hint="eastAsia"/>
        </w:rPr>
        <w:t>.6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5E3F45" w:rsidRDefault="005E3F45" w:rsidP="005E3F45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5E3F45" w:rsidRDefault="005E3F45" w:rsidP="005E3F45">
      <w:pPr>
        <w:pStyle w:val="Heading3"/>
      </w:pPr>
      <w:bookmarkStart w:id="95" w:name="_Toc414987267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95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</w:t>
      </w:r>
      <w:r>
        <w:rPr>
          <w:rFonts w:hint="eastAsia"/>
        </w:rPr>
        <w:t>删除</w:t>
      </w:r>
      <w:r>
        <w:t>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期望结果：新</w:t>
      </w:r>
      <w:r w:rsidR="00450219">
        <w:rPr>
          <w:rFonts w:hint="eastAsia"/>
        </w:rPr>
        <w:t>角色</w:t>
      </w:r>
      <w:r>
        <w:rPr>
          <w:rFonts w:hint="eastAsia"/>
        </w:rPr>
        <w:t>删除成功</w:t>
      </w:r>
    </w:p>
    <w:p w:rsidR="005E3F45" w:rsidRDefault="005E3F45" w:rsidP="005E3F45">
      <w:pPr>
        <w:pStyle w:val="Heading3"/>
      </w:pPr>
      <w:bookmarkStart w:id="96" w:name="_Toc414987268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96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已</w:t>
      </w:r>
      <w:r w:rsidR="00450219">
        <w:t>分配角色的删除功能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用户</w:t>
      </w:r>
      <w:r>
        <w:t>管理页面，把改</w:t>
      </w:r>
      <w:r w:rsidR="00450219">
        <w:rPr>
          <w:rFonts w:hint="eastAsia"/>
        </w:rPr>
        <w:t>角色</w:t>
      </w:r>
      <w:r>
        <w:t>赋予一个新建的</w:t>
      </w:r>
      <w:r w:rsidR="00450219">
        <w:rPr>
          <w:rFonts w:hint="eastAsia"/>
        </w:rPr>
        <w:t>用户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管理页面，</w:t>
      </w: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期望结果：系统提示</w:t>
      </w:r>
      <w:r w:rsidRPr="00CA3DAD">
        <w:rPr>
          <w:rFonts w:hint="eastAsia"/>
        </w:rPr>
        <w:t>该</w:t>
      </w:r>
      <w:r w:rsidR="00450219">
        <w:rPr>
          <w:rFonts w:hint="eastAsia"/>
        </w:rPr>
        <w:t>角色</w:t>
      </w:r>
      <w:r w:rsidRPr="00CA3DAD">
        <w:rPr>
          <w:rFonts w:hint="eastAsia"/>
        </w:rPr>
        <w:t>已被分配给某个</w:t>
      </w:r>
      <w:r w:rsidR="00450219">
        <w:rPr>
          <w:rFonts w:hint="eastAsia"/>
        </w:rPr>
        <w:t>用户</w:t>
      </w:r>
      <w:r w:rsidRPr="00CA3DAD">
        <w:rPr>
          <w:rFonts w:hint="eastAsia"/>
        </w:rPr>
        <w:t>，不能删除！</w:t>
      </w:r>
    </w:p>
    <w:p w:rsidR="001033DF" w:rsidRDefault="001033DF" w:rsidP="001033DF">
      <w:pPr>
        <w:pStyle w:val="Heading3"/>
      </w:pPr>
      <w:bookmarkStart w:id="97" w:name="_Toc414987269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97"/>
    </w:p>
    <w:p w:rsidR="001033DF" w:rsidRDefault="001033DF" w:rsidP="001033DF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1033DF" w:rsidRDefault="001033DF" w:rsidP="001033DF">
      <w:r>
        <w:rPr>
          <w:rFonts w:hint="eastAsia"/>
        </w:rPr>
        <w:t>测试环境：操作系统和浏览器</w:t>
      </w:r>
    </w:p>
    <w:p w:rsidR="001033DF" w:rsidRDefault="001033DF" w:rsidP="001033DF">
      <w:r>
        <w:rPr>
          <w:rFonts w:hint="eastAsia"/>
        </w:rPr>
        <w:t>测试步骤：</w:t>
      </w:r>
    </w:p>
    <w:p w:rsidR="001033DF" w:rsidRDefault="001033DF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使用测试数据</w:t>
      </w:r>
      <w:r>
        <w:rPr>
          <w:rFonts w:hint="eastAsia"/>
        </w:rPr>
        <w:t>2.7.6</w:t>
      </w:r>
    </w:p>
    <w:p w:rsidR="001033DF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lastRenderedPageBreak/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更新角色</w:t>
      </w:r>
      <w:r>
        <w:t>按钮</w:t>
      </w:r>
    </w:p>
    <w:p w:rsidR="001033DF" w:rsidRDefault="001033DF" w:rsidP="001033DF">
      <w:r>
        <w:rPr>
          <w:rFonts w:hint="eastAsia"/>
        </w:rPr>
        <w:t>期望结果：</w:t>
      </w:r>
      <w:r w:rsidR="00681163">
        <w:rPr>
          <w:rFonts w:hint="eastAsia"/>
        </w:rPr>
        <w:t>角色信息</w:t>
      </w:r>
      <w:r w:rsidR="00681163">
        <w:t>准确更新</w:t>
      </w:r>
    </w:p>
    <w:p w:rsidR="00144061" w:rsidRDefault="001033DF" w:rsidP="00E6571C"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98" w:name="_Toc414987270"/>
      <w:r>
        <w:rPr>
          <w:rFonts w:hint="eastAsia"/>
        </w:rPr>
        <w:lastRenderedPageBreak/>
        <w:t>用</w:t>
      </w:r>
      <w:r w:rsidR="001D4FE2">
        <w:rPr>
          <w:rFonts w:hint="eastAsia"/>
        </w:rPr>
        <w:t>户</w:t>
      </w:r>
      <w:r>
        <w:rPr>
          <w:rFonts w:hint="eastAsia"/>
        </w:rPr>
        <w:t>管理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0C343E" w:rsidRDefault="000C343E" w:rsidP="000C343E">
            <w:pPr>
              <w:pStyle w:val="TableText"/>
            </w:pPr>
            <w:r w:rsidRPr="000C343E">
              <w:t>8</w:t>
            </w: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0C343E" w:rsidRDefault="001E4978" w:rsidP="000C343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>
              <w:t>用户，用户</w:t>
            </w:r>
            <w:r>
              <w:rPr>
                <w:rFonts w:hint="eastAsia"/>
              </w:rPr>
              <w:t>角色</w:t>
            </w:r>
            <w:r>
              <w:t>分配</w:t>
            </w: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0C343E" w:rsidRDefault="00B2055D" w:rsidP="000C343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 w:rsidR="00074E4D" w:rsidRPr="000C343E" w:rsidTr="001D4FE2">
        <w:tc>
          <w:tcPr>
            <w:tcW w:w="80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创建用户按钮检查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用户更新界面检查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7A74F5" w:rsidRPr="000C343E" w:rsidTr="001D4FE2">
        <w:tc>
          <w:tcPr>
            <w:tcW w:w="805" w:type="dxa"/>
          </w:tcPr>
          <w:p w:rsidR="007A74F5" w:rsidRPr="000C343E" w:rsidRDefault="007A74F5" w:rsidP="00681163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A74F5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7A74F5" w:rsidRDefault="007A74F5" w:rsidP="0068116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被正确</w:t>
            </w:r>
            <w:r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7A74F5" w:rsidRPr="000C343E" w:rsidRDefault="007A74F5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用户角色选择框功能</w:t>
            </w:r>
            <w:r w:rsidRPr="000C343E">
              <w:t>检查</w:t>
            </w:r>
          </w:p>
        </w:tc>
        <w:tc>
          <w:tcPr>
            <w:tcW w:w="3375" w:type="dxa"/>
          </w:tcPr>
          <w:p w:rsidR="00681163" w:rsidRPr="004D56AC" w:rsidRDefault="007A74F5" w:rsidP="00681163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1033DF" w:rsidRPr="000C343E" w:rsidTr="001D4FE2">
        <w:tc>
          <w:tcPr>
            <w:tcW w:w="805" w:type="dxa"/>
          </w:tcPr>
          <w:p w:rsidR="001033DF" w:rsidRPr="000C343E" w:rsidRDefault="007A74F5" w:rsidP="001033DF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1033DF" w:rsidRPr="000C343E" w:rsidRDefault="001033DF" w:rsidP="001033DF">
            <w:pPr>
              <w:pStyle w:val="TableText"/>
            </w:pPr>
            <w:r w:rsidRPr="000C343E">
              <w:rPr>
                <w:rFonts w:hint="eastAsia"/>
              </w:rPr>
              <w:t>组合</w:t>
            </w:r>
            <w:r w:rsidRPr="000C343E">
              <w:t>角色</w:t>
            </w:r>
          </w:p>
        </w:tc>
        <w:tc>
          <w:tcPr>
            <w:tcW w:w="3375" w:type="dxa"/>
          </w:tcPr>
          <w:p w:rsidR="001033DF" w:rsidRPr="004D56AC" w:rsidRDefault="00681163" w:rsidP="001033DF">
            <w:pPr>
              <w:pStyle w:val="TableText"/>
            </w:pPr>
            <w:r>
              <w:rPr>
                <w:rFonts w:hint="eastAsia"/>
              </w:rPr>
              <w:t>用户取最大</w:t>
            </w:r>
            <w:r>
              <w:t>角色权限</w:t>
            </w:r>
          </w:p>
        </w:tc>
        <w:tc>
          <w:tcPr>
            <w:tcW w:w="1396" w:type="dxa"/>
          </w:tcPr>
          <w:p w:rsidR="001033DF" w:rsidRPr="000C343E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681163" w:rsidRDefault="00681163" w:rsidP="00681163">
      <w:pPr>
        <w:pStyle w:val="Heading3"/>
      </w:pPr>
      <w:bookmarkStart w:id="99" w:name="_Toc414987271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99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创建用户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681163">
      <w:r>
        <w:rPr>
          <w:rFonts w:hint="eastAsia"/>
        </w:rPr>
        <w:t>期望结果：用户进入用户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用户，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681163" w:rsidRPr="00AE4446" w:rsidRDefault="00681163" w:rsidP="00681163"/>
    <w:p w:rsidR="00681163" w:rsidRDefault="00681163" w:rsidP="00681163">
      <w:pPr>
        <w:pStyle w:val="Heading3"/>
      </w:pPr>
      <w:bookmarkStart w:id="100" w:name="_Toc414987272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00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期望结果：新用户创建成功</w:t>
      </w:r>
    </w:p>
    <w:p w:rsidR="00681163" w:rsidRDefault="00681163" w:rsidP="00681163">
      <w:pPr>
        <w:pStyle w:val="Heading3"/>
      </w:pPr>
      <w:bookmarkStart w:id="101" w:name="_Toc414987273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01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</w:t>
      </w:r>
      <w:r>
        <w:t>名称</w:t>
      </w:r>
      <w:r>
        <w:rPr>
          <w:rFonts w:hint="eastAsia"/>
        </w:rPr>
        <w:t>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只输入用户描述，点击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</w:t>
      </w:r>
      <w:r>
        <w:t>手机号，点击创建新用户按钮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描述不能为空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提示手机号不能为空</w:t>
      </w:r>
    </w:p>
    <w:p w:rsidR="00681163" w:rsidRDefault="00681163" w:rsidP="00681163">
      <w:pPr>
        <w:pStyle w:val="Heading3"/>
      </w:pPr>
      <w:bookmarkStart w:id="102" w:name="_Toc414987274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02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，在用户名称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，在手机号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681163">
      <w:pPr>
        <w:pStyle w:val="ListParagraph"/>
        <w:ind w:left="1260" w:firstLine="0"/>
      </w:pPr>
      <w:r>
        <w:t>3)4</w:t>
      </w:r>
      <w:r>
        <w:rPr>
          <w:rFonts w:hint="eastAsia"/>
        </w:rPr>
        <w:t>）之后点击</w:t>
      </w:r>
      <w:r>
        <w:t>创建</w:t>
      </w:r>
      <w:r>
        <w:rPr>
          <w:rFonts w:hint="eastAsia"/>
        </w:rPr>
        <w:t>新</w:t>
      </w:r>
      <w:r w:rsidRPr="00681163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）系统提示用户</w:t>
      </w:r>
      <w:r w:rsidRPr="00450219">
        <w:rPr>
          <w:rFonts w:hint="eastAsia"/>
        </w:rPr>
        <w:t>名称已被占用！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提示手机号已被占用</w:t>
      </w:r>
    </w:p>
    <w:p w:rsidR="00681163" w:rsidRDefault="00681163" w:rsidP="00681163">
      <w:pPr>
        <w:pStyle w:val="Heading3"/>
      </w:pPr>
      <w:bookmarkStart w:id="103" w:name="_Toc414987275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03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角色名称</w:t>
      </w:r>
      <w:r>
        <w:t>的</w:t>
      </w:r>
      <w:r>
        <w:rPr>
          <w:rFonts w:hint="eastAsia"/>
        </w:rPr>
        <w:t>最</w:t>
      </w:r>
      <w:r>
        <w:t>长字符数</w:t>
      </w:r>
    </w:p>
    <w:p w:rsidR="00681163" w:rsidRDefault="00681163" w:rsidP="00681163">
      <w:r>
        <w:rPr>
          <w:rFonts w:hint="eastAsia"/>
        </w:rPr>
        <w:lastRenderedPageBreak/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proofErr w:type="gramStart"/>
      <w:r>
        <w:rPr>
          <w:rFonts w:hint="eastAsia"/>
        </w:rPr>
        <w:t>3)</w:t>
      </w:r>
      <w:r>
        <w:t>创建成功</w:t>
      </w:r>
      <w:proofErr w:type="gramEnd"/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）</w:t>
      </w:r>
      <w:r>
        <w:t>系统提示错误</w:t>
      </w:r>
    </w:p>
    <w:p w:rsidR="00681163" w:rsidRDefault="00681163" w:rsidP="00681163">
      <w:pPr>
        <w:pStyle w:val="Heading3"/>
      </w:pPr>
      <w:bookmarkStart w:id="104" w:name="_Toc414987276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04"/>
    </w:p>
    <w:p w:rsidR="00681163" w:rsidRDefault="00681163" w:rsidP="00681163">
      <w:r>
        <w:rPr>
          <w:rFonts w:hint="eastAsia"/>
        </w:rPr>
        <w:t>测试目标：检查角色</w:t>
      </w:r>
      <w:r w:rsidRPr="00140183">
        <w:rPr>
          <w:rFonts w:hint="eastAsia"/>
        </w:rPr>
        <w:t>更新界面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>
        <w:rPr>
          <w:rFonts w:hint="eastAsia"/>
        </w:rPr>
        <w:t>用户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681163" w:rsidRDefault="00681163" w:rsidP="00681163">
      <w:r>
        <w:rPr>
          <w:rFonts w:hint="eastAsia"/>
        </w:rPr>
        <w:t>期望结果：页面显示用户</w:t>
      </w:r>
      <w:r>
        <w:t>信息，</w:t>
      </w:r>
      <w:r>
        <w:rPr>
          <w:rFonts w:hint="eastAsia"/>
        </w:rPr>
        <w:t>按钮显示为修改用户</w:t>
      </w:r>
      <w:r>
        <w:t>信息</w:t>
      </w:r>
    </w:p>
    <w:p w:rsidR="00681163" w:rsidRDefault="00681163" w:rsidP="00681163">
      <w:pPr>
        <w:pStyle w:val="Heading3"/>
      </w:pPr>
      <w:bookmarkStart w:id="105" w:name="_Toc41498727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05"/>
    </w:p>
    <w:p w:rsidR="00681163" w:rsidRDefault="00681163" w:rsidP="00681163">
      <w:r>
        <w:rPr>
          <w:rFonts w:hint="eastAsia"/>
        </w:rPr>
        <w:t>测试目标：检查用户列表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用户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用户</w:t>
      </w:r>
      <w:r>
        <w:t>信息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t>信息正确</w:t>
      </w:r>
      <w:r>
        <w:rPr>
          <w:rFonts w:hint="eastAsia"/>
        </w:rPr>
        <w:t>显示</w:t>
      </w:r>
    </w:p>
    <w:p w:rsidR="00681163" w:rsidRDefault="00681163" w:rsidP="00681163">
      <w:pPr>
        <w:pStyle w:val="Heading3"/>
      </w:pPr>
      <w:bookmarkStart w:id="106" w:name="_Toc414987278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06"/>
    </w:p>
    <w:p w:rsidR="00681163" w:rsidRDefault="00681163" w:rsidP="00681163">
      <w:r>
        <w:rPr>
          <w:rFonts w:hint="eastAsia"/>
        </w:rPr>
        <w:t>测试目标：编辑框内</w:t>
      </w:r>
      <w:r>
        <w:t>的字段检查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681163" w:rsidRDefault="00681163" w:rsidP="00681163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681163" w:rsidRDefault="00681163" w:rsidP="00681163">
      <w:pPr>
        <w:pStyle w:val="Heading3"/>
      </w:pPr>
      <w:bookmarkStart w:id="107" w:name="_Toc414987279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07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 w:rsidR="007A74F5">
        <w:rPr>
          <w:rFonts w:hint="eastAsia"/>
        </w:rPr>
        <w:t>用户</w:t>
      </w:r>
      <w:r>
        <w:rPr>
          <w:rFonts w:hint="eastAsia"/>
        </w:rPr>
        <w:t>删除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点击页面</w:t>
      </w:r>
      <w:r>
        <w:t>左侧的</w:t>
      </w:r>
      <w:r w:rsidR="007A74F5"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按照</w:t>
      </w:r>
      <w:r>
        <w:t>字段要求成功新建一个</w:t>
      </w:r>
      <w:r w:rsidR="007A74F5">
        <w:rPr>
          <w:rFonts w:hint="eastAsia"/>
        </w:rPr>
        <w:t>用户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选定任何</w:t>
      </w:r>
      <w:r>
        <w:t>一个</w:t>
      </w:r>
      <w:r w:rsidR="007A74F5">
        <w:rPr>
          <w:rFonts w:hint="eastAsia"/>
        </w:rPr>
        <w:t>用户</w:t>
      </w:r>
      <w:r>
        <w:t>，</w:t>
      </w:r>
      <w:r>
        <w:rPr>
          <w:rFonts w:hint="eastAsia"/>
        </w:rPr>
        <w:t>点击</w:t>
      </w:r>
      <w:r w:rsidR="007A74F5">
        <w:rPr>
          <w:rFonts w:hint="eastAsia"/>
        </w:rPr>
        <w:t>用户</w:t>
      </w:r>
      <w:r>
        <w:t>删除按钮</w:t>
      </w:r>
    </w:p>
    <w:p w:rsidR="00681163" w:rsidRDefault="00681163" w:rsidP="00681163">
      <w:r>
        <w:rPr>
          <w:rFonts w:hint="eastAsia"/>
        </w:rPr>
        <w:t>期望结果：新</w:t>
      </w:r>
      <w:r w:rsidR="007A74F5">
        <w:rPr>
          <w:rFonts w:hint="eastAsia"/>
        </w:rPr>
        <w:t>用户</w:t>
      </w:r>
      <w:r>
        <w:rPr>
          <w:rFonts w:hint="eastAsia"/>
        </w:rPr>
        <w:t>删除成功</w:t>
      </w:r>
    </w:p>
    <w:p w:rsidR="00681163" w:rsidRDefault="00681163" w:rsidP="00681163">
      <w:pPr>
        <w:pStyle w:val="Heading3"/>
      </w:pPr>
      <w:bookmarkStart w:id="108" w:name="_Toc414987280"/>
      <w:r>
        <w:rPr>
          <w:rFonts w:hint="eastAsia"/>
        </w:rPr>
        <w:t>测试编号：</w:t>
      </w:r>
      <w:r w:rsidR="007A74F5">
        <w:rPr>
          <w:rFonts w:hint="eastAsia"/>
        </w:rPr>
        <w:t>010</w:t>
      </w:r>
      <w:bookmarkEnd w:id="108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</w:t>
      </w:r>
      <w:r w:rsidR="007A74F5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rPr>
          <w:rFonts w:hint="eastAsia"/>
        </w:rPr>
        <w:t>信息</w:t>
      </w:r>
      <w:r>
        <w:t>准确更新</w:t>
      </w:r>
    </w:p>
    <w:p w:rsidR="007A74F5" w:rsidRDefault="007A74F5" w:rsidP="007A74F5">
      <w:pPr>
        <w:pStyle w:val="Heading3"/>
      </w:pPr>
      <w:bookmarkStart w:id="109" w:name="_Toc414987281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109"/>
    </w:p>
    <w:p w:rsidR="007A74F5" w:rsidRDefault="007A74F5" w:rsidP="007A74F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组合角色</w:t>
      </w:r>
    </w:p>
    <w:p w:rsidR="007A74F5" w:rsidRDefault="007A74F5" w:rsidP="007A74F5">
      <w:r>
        <w:rPr>
          <w:rFonts w:hint="eastAsia"/>
        </w:rPr>
        <w:t>测试环境：操作系统和浏览器</w:t>
      </w:r>
    </w:p>
    <w:p w:rsidR="007A74F5" w:rsidRDefault="007A74F5" w:rsidP="007A74F5">
      <w:r>
        <w:rPr>
          <w:rFonts w:hint="eastAsia"/>
        </w:rPr>
        <w:t>测试步骤：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按照</w:t>
      </w:r>
      <w:r>
        <w:t>字段要求成功新建一个</w:t>
      </w:r>
      <w:r>
        <w:rPr>
          <w:rFonts w:hint="eastAsia"/>
        </w:rPr>
        <w:t>用户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lastRenderedPageBreak/>
        <w:t>编辑</w:t>
      </w:r>
      <w:r>
        <w:t>新建的用户，</w:t>
      </w:r>
      <w:r>
        <w:rPr>
          <w:rFonts w:hint="eastAsia"/>
        </w:rPr>
        <w:t>赋予</w:t>
      </w:r>
      <w:r>
        <w:t>创建的</w:t>
      </w:r>
      <w:r>
        <w:rPr>
          <w:rFonts w:hint="eastAsia"/>
        </w:rPr>
        <w:t>用户</w:t>
      </w:r>
      <w:r>
        <w:t>全部</w:t>
      </w:r>
      <w:r>
        <w:rPr>
          <w:rFonts w:hint="eastAsia"/>
        </w:rPr>
        <w:t>角色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使用新建</w:t>
      </w:r>
      <w:r>
        <w:t>的用户</w:t>
      </w:r>
      <w:r>
        <w:rPr>
          <w:rFonts w:hint="eastAsia"/>
        </w:rPr>
        <w:t>名称</w:t>
      </w:r>
      <w:r>
        <w:t>和密码，</w:t>
      </w:r>
      <w:r>
        <w:rPr>
          <w:rFonts w:hint="eastAsia"/>
        </w:rPr>
        <w:t>登录系统</w:t>
      </w:r>
    </w:p>
    <w:p w:rsidR="00372A18" w:rsidRDefault="007A74F5" w:rsidP="00372A18">
      <w:r>
        <w:rPr>
          <w:rFonts w:hint="eastAsia"/>
        </w:rPr>
        <w:t>期望结果：用户可以争取</w:t>
      </w:r>
      <w:r>
        <w:t>登录</w:t>
      </w:r>
      <w:r>
        <w:rPr>
          <w:rFonts w:hint="eastAsia"/>
        </w:rPr>
        <w:t>系统</w:t>
      </w:r>
      <w:r w:rsidR="00372A18">
        <w:br w:type="page"/>
      </w:r>
    </w:p>
    <w:p w:rsidR="003D151C" w:rsidRDefault="00B909FB" w:rsidP="003D151C">
      <w:pPr>
        <w:pStyle w:val="Heading2"/>
        <w:numPr>
          <w:ilvl w:val="1"/>
          <w:numId w:val="1"/>
        </w:numPr>
      </w:pPr>
      <w:bookmarkStart w:id="110" w:name="_Toc414987282"/>
      <w:r>
        <w:rPr>
          <w:rFonts w:hint="eastAsia"/>
        </w:rPr>
        <w:lastRenderedPageBreak/>
        <w:t>菜单</w:t>
      </w:r>
      <w:r w:rsidR="003D151C">
        <w:t>分类</w:t>
      </w:r>
      <w:r w:rsidR="003D151C">
        <w:rPr>
          <w:rFonts w:hint="eastAsia"/>
        </w:rPr>
        <w:t>管理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  <w:r>
              <w:t>9</w:t>
            </w: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3D151C" w:rsidRPr="000C343E" w:rsidRDefault="001E4978" w:rsidP="001912F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>
              <w:t>菜</w:t>
            </w:r>
            <w:r>
              <w:rPr>
                <w:rFonts w:hint="eastAsia"/>
              </w:rPr>
              <w:t>单</w:t>
            </w:r>
            <w:r>
              <w:t>分类，删除菜</w:t>
            </w:r>
            <w:r>
              <w:rPr>
                <w:rFonts w:hint="eastAsia"/>
              </w:rPr>
              <w:t>单</w:t>
            </w:r>
            <w:r>
              <w:t>分类</w:t>
            </w: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3D151C">
              <w:t>分类管理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</w:t>
            </w:r>
            <w:r w:rsidR="003D151C" w:rsidRPr="000C343E">
              <w:rPr>
                <w:rFonts w:hint="eastAsia"/>
              </w:rPr>
              <w:t>界面检查</w:t>
            </w:r>
            <w:r w:rsidR="00C93F38">
              <w:rPr>
                <w:rFonts w:hint="eastAsia"/>
              </w:rPr>
              <w:t>（空白页</w:t>
            </w:r>
            <w:r w:rsidR="00C93F38">
              <w:t>，单页，多页）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</w:pPr>
            <w:r>
              <w:rPr>
                <w:rFonts w:hint="eastAsia"/>
              </w:rPr>
              <w:t>界面</w:t>
            </w:r>
            <w:r w:rsidR="003D151C">
              <w:t>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3D151C" w:rsidRPr="000C343E" w:rsidRDefault="00C93F38" w:rsidP="00174A69">
            <w:pPr>
              <w:pStyle w:val="TableText"/>
            </w:pPr>
            <w:r>
              <w:rPr>
                <w:rFonts w:hint="eastAsia"/>
              </w:rPr>
              <w:t>添加</w:t>
            </w:r>
            <w:r w:rsidR="007B460E">
              <w:rPr>
                <w:rFonts w:hint="eastAsia"/>
              </w:rPr>
              <w:t>菜单</w:t>
            </w:r>
            <w:r w:rsidR="009D084D">
              <w:rPr>
                <w:rFonts w:hint="eastAsia"/>
              </w:rPr>
              <w:t>分类</w:t>
            </w:r>
            <w:r w:rsidR="00174A69">
              <w:rPr>
                <w:rFonts w:hint="eastAsia"/>
              </w:rPr>
              <w:t>功能</w:t>
            </w:r>
            <w:r w:rsidR="00174A69">
              <w:t>检查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3D151C" w:rsidRPr="000C343E" w:rsidRDefault="0040721D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C93F38">
              <w:t>分类</w:t>
            </w:r>
            <w:r w:rsidR="00C93F38">
              <w:rPr>
                <w:rFonts w:hint="eastAsia"/>
              </w:rPr>
              <w:t>字段校验检查（空白</w:t>
            </w:r>
            <w:r w:rsidR="00C93F38">
              <w:t>，</w:t>
            </w:r>
            <w:r w:rsidR="00C93F38">
              <w:rPr>
                <w:rFonts w:hint="eastAsia"/>
              </w:rPr>
              <w:t>非法</w:t>
            </w:r>
            <w:r w:rsidR="00C93F38">
              <w:t>值，边界值，</w:t>
            </w:r>
            <w:r w:rsidR="00C93F38">
              <w:rPr>
                <w:rFonts w:hint="eastAsia"/>
              </w:rPr>
              <w:t>正常值，</w:t>
            </w:r>
            <w:r w:rsidR="00C93F38">
              <w:t>重复值）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3D151C" w:rsidRPr="000C343E" w:rsidRDefault="00C93F38" w:rsidP="001912F6">
            <w:pPr>
              <w:pStyle w:val="TableText"/>
            </w:pPr>
            <w:r>
              <w:rPr>
                <w:rFonts w:hint="eastAsia"/>
              </w:rPr>
              <w:t>键盘和</w:t>
            </w:r>
            <w:r>
              <w:t>鼠标操作检查</w:t>
            </w:r>
          </w:p>
        </w:tc>
        <w:tc>
          <w:tcPr>
            <w:tcW w:w="3375" w:type="dxa"/>
          </w:tcPr>
          <w:p w:rsidR="003D151C" w:rsidRPr="004D56AC" w:rsidRDefault="00AE5F97" w:rsidP="001912F6">
            <w:pPr>
              <w:pStyle w:val="TableText"/>
            </w:pPr>
            <w:r>
              <w:rPr>
                <w:rFonts w:hint="eastAsia"/>
              </w:rPr>
              <w:t>系统正常工作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3D151C" w:rsidRPr="000C343E" w:rsidRDefault="0040721D" w:rsidP="001912F6">
            <w:pPr>
              <w:pStyle w:val="TableText"/>
            </w:pPr>
            <w:r>
              <w:rPr>
                <w:rFonts w:hint="eastAsia"/>
              </w:rPr>
              <w:t>菜饭分类名</w:t>
            </w:r>
            <w:r w:rsidR="003D151C" w:rsidRPr="000C343E">
              <w:rPr>
                <w:rFonts w:hint="eastAsia"/>
              </w:rPr>
              <w:t>字段字符</w:t>
            </w:r>
            <w:r>
              <w:rPr>
                <w:rFonts w:hint="eastAsia"/>
              </w:rPr>
              <w:t>语言</w:t>
            </w:r>
            <w:r>
              <w:t>和</w:t>
            </w:r>
            <w:r>
              <w:rPr>
                <w:rFonts w:hint="eastAsia"/>
              </w:rPr>
              <w:t>不同</w:t>
            </w:r>
            <w:r w:rsidR="003D151C" w:rsidRPr="000C343E">
              <w:rPr>
                <w:rFonts w:hint="eastAsia"/>
              </w:rPr>
              <w:t>长度</w:t>
            </w:r>
            <w:r>
              <w:rPr>
                <w:rFonts w:hint="eastAsia"/>
              </w:rPr>
              <w:t>显示</w:t>
            </w:r>
            <w:r w:rsidR="003D151C" w:rsidRPr="000C343E">
              <w:rPr>
                <w:rFonts w:hint="eastAsia"/>
              </w:rPr>
              <w:t>检查</w:t>
            </w:r>
          </w:p>
        </w:tc>
        <w:tc>
          <w:tcPr>
            <w:tcW w:w="3375" w:type="dxa"/>
          </w:tcPr>
          <w:p w:rsidR="003D151C" w:rsidRPr="004D56AC" w:rsidRDefault="0040721D" w:rsidP="001912F6">
            <w:pPr>
              <w:pStyle w:val="TableText"/>
            </w:pPr>
            <w:r>
              <w:rPr>
                <w:rFonts w:hint="eastAsia"/>
              </w:rPr>
              <w:t>正常</w:t>
            </w:r>
            <w:r>
              <w:t>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B909FB">
            <w:pPr>
              <w:pStyle w:val="TableText"/>
            </w:pPr>
            <w:r>
              <w:rPr>
                <w:rFonts w:hint="eastAsia"/>
              </w:rPr>
              <w:t>菜</w:t>
            </w:r>
            <w:r w:rsidR="00B909FB">
              <w:rPr>
                <w:rFonts w:hint="eastAsia"/>
              </w:rPr>
              <w:t>单</w:t>
            </w:r>
            <w:r>
              <w:rPr>
                <w:rFonts w:hint="eastAsia"/>
              </w:rPr>
              <w:t>分类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3D151C" w:rsidRPr="000C343E" w:rsidRDefault="00B909FB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3D151C"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3D151C" w:rsidRPr="004D56AC" w:rsidRDefault="00E74612" w:rsidP="001912F6">
            <w:pPr>
              <w:pStyle w:val="TableText"/>
            </w:pPr>
            <w:r>
              <w:rPr>
                <w:rFonts w:hint="eastAsia"/>
              </w:rPr>
              <w:t>不同字符数</w:t>
            </w:r>
            <w:r w:rsidR="007B460E">
              <w:t>和类型的菜</w:t>
            </w:r>
            <w:r w:rsidR="007B460E">
              <w:rPr>
                <w:rFonts w:hint="eastAsia"/>
              </w:rPr>
              <w:t>单</w:t>
            </w:r>
            <w:r>
              <w:t>分类</w:t>
            </w:r>
            <w:r w:rsidR="003D151C">
              <w:t>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3D151C" w:rsidRPr="000C343E" w:rsidRDefault="007B460E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40721D">
              <w:rPr>
                <w:rFonts w:hint="eastAsia"/>
              </w:rPr>
              <w:t>更新功能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  <w:r w:rsidR="0040721D">
              <w:rPr>
                <w:rFonts w:hint="eastAsia"/>
              </w:rPr>
              <w:t>，更新功能</w:t>
            </w:r>
            <w:r w:rsidR="0040721D">
              <w:t>正常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3D151C" w:rsidRPr="000C343E" w:rsidRDefault="007B460E" w:rsidP="001912F6">
            <w:pPr>
              <w:pStyle w:val="TableText"/>
            </w:pPr>
            <w:r>
              <w:rPr>
                <w:rFonts w:hint="eastAsia"/>
              </w:rPr>
              <w:t>菜单</w:t>
            </w:r>
            <w:r w:rsidR="00E74612">
              <w:rPr>
                <w:rFonts w:hint="eastAsia"/>
              </w:rPr>
              <w:t>分类</w:t>
            </w:r>
            <w:r w:rsidR="003D151C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3D151C" w:rsidRDefault="007B460E" w:rsidP="001912F6">
            <w:pPr>
              <w:pStyle w:val="TableText"/>
            </w:pPr>
            <w:r>
              <w:rPr>
                <w:rFonts w:hint="eastAsia"/>
              </w:rPr>
              <w:t>菜单分类</w:t>
            </w:r>
            <w:r w:rsidR="003D151C">
              <w:t>被正确</w:t>
            </w:r>
            <w:r w:rsidR="003D151C"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</w:tbl>
    <w:p w:rsidR="003D151C" w:rsidRPr="00AB3853" w:rsidRDefault="003D151C" w:rsidP="003D151C"/>
    <w:p w:rsidR="003D151C" w:rsidRDefault="003D151C" w:rsidP="003D151C">
      <w:pPr>
        <w:pStyle w:val="Heading3"/>
      </w:pPr>
      <w:bookmarkStart w:id="111" w:name="_Toc41498728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11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7B460E">
        <w:rPr>
          <w:rFonts w:hint="eastAsia"/>
        </w:rPr>
        <w:t>菜单分类</w:t>
      </w:r>
      <w:r w:rsidR="003C629D">
        <w:t>页面显示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077A40">
        <w:rPr>
          <w:rFonts w:hint="eastAsia"/>
        </w:rPr>
        <w:t>菜品管理员账号</w:t>
      </w:r>
      <w:r w:rsidR="00077A40">
        <w:t>和密码</w:t>
      </w:r>
      <w:r>
        <w:rPr>
          <w:rFonts w:hint="eastAsia"/>
        </w:rPr>
        <w:t>登录系统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点击页面</w:t>
      </w:r>
      <w:r>
        <w:t>左侧的</w:t>
      </w:r>
      <w:r w:rsidR="00077A40">
        <w:rPr>
          <w:rFonts w:hint="eastAsia"/>
        </w:rPr>
        <w:t>菜单菜品</w:t>
      </w:r>
      <w:r>
        <w:t>管理菜单</w:t>
      </w:r>
    </w:p>
    <w:p w:rsidR="00077A40" w:rsidRDefault="00077A40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BB1D78" w:rsidRDefault="008C74C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检查默认</w:t>
      </w:r>
      <w:r>
        <w:t>菜品分类页面正常显示</w:t>
      </w:r>
    </w:p>
    <w:p w:rsidR="008C74CC" w:rsidRDefault="00164F49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修改菜品</w:t>
      </w:r>
      <w:r w:rsidR="008C74CC">
        <w:t>分类</w:t>
      </w:r>
      <w:r w:rsidR="008C74CC">
        <w:rPr>
          <w:rFonts w:hint="eastAsia"/>
        </w:rPr>
        <w:t>数据</w:t>
      </w:r>
      <w:r w:rsidR="008C74CC">
        <w:t>，检查页面数</w:t>
      </w:r>
      <w:r w:rsidR="008C74CC">
        <w:rPr>
          <w:rFonts w:hint="eastAsia"/>
        </w:rPr>
        <w:t>为</w:t>
      </w:r>
      <w:r w:rsidR="008C74CC">
        <w:rPr>
          <w:rFonts w:hint="eastAsia"/>
        </w:rPr>
        <w:t>0,1</w:t>
      </w:r>
      <w:r w:rsidR="008C74CC">
        <w:rPr>
          <w:rFonts w:hint="eastAsia"/>
        </w:rPr>
        <w:t>和</w:t>
      </w:r>
      <w:r w:rsidR="008C74CC">
        <w:t>3</w:t>
      </w:r>
      <w:r w:rsidR="008C74CC">
        <w:rPr>
          <w:rFonts w:hint="eastAsia"/>
        </w:rPr>
        <w:t>的</w:t>
      </w:r>
      <w:r w:rsidR="008C74CC">
        <w:t>时候的页面显示</w:t>
      </w:r>
    </w:p>
    <w:p w:rsidR="003D151C" w:rsidRDefault="003D151C" w:rsidP="003D151C">
      <w:r>
        <w:rPr>
          <w:rFonts w:hint="eastAsia"/>
        </w:rPr>
        <w:t>期望结果：用户进入</w:t>
      </w:r>
      <w:r w:rsidR="007B460E">
        <w:rPr>
          <w:rFonts w:hint="eastAsia"/>
        </w:rPr>
        <w:t>菜单分类</w:t>
      </w:r>
      <w:r>
        <w:t>管理页面，</w:t>
      </w:r>
      <w:r w:rsidR="00077A40">
        <w:rPr>
          <w:rFonts w:hint="eastAsia"/>
        </w:rPr>
        <w:t>页面</w:t>
      </w:r>
      <w:r w:rsidR="003C629D">
        <w:rPr>
          <w:rFonts w:hint="eastAsia"/>
        </w:rPr>
        <w:t>显示</w:t>
      </w:r>
      <w:r w:rsidR="00077A40">
        <w:rPr>
          <w:rFonts w:hint="eastAsia"/>
        </w:rPr>
        <w:t>和需求一致</w:t>
      </w:r>
    </w:p>
    <w:p w:rsidR="00077A40" w:rsidRPr="00077A40" w:rsidRDefault="00077A40" w:rsidP="003D151C"/>
    <w:p w:rsidR="003D151C" w:rsidRDefault="003D151C" w:rsidP="003D151C">
      <w:pPr>
        <w:pStyle w:val="Heading3"/>
      </w:pPr>
      <w:bookmarkStart w:id="112" w:name="_Toc41498728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12"/>
    </w:p>
    <w:p w:rsidR="003D151C" w:rsidRDefault="003D151C" w:rsidP="003D151C">
      <w:r>
        <w:rPr>
          <w:rFonts w:hint="eastAsia"/>
        </w:rPr>
        <w:lastRenderedPageBreak/>
        <w:t>测试目标：</w:t>
      </w:r>
      <w:r>
        <w:t>验证</w:t>
      </w:r>
      <w:r w:rsidR="008C74CC">
        <w:rPr>
          <w:rFonts w:hint="eastAsia"/>
        </w:rPr>
        <w:t>添加</w:t>
      </w:r>
      <w:r w:rsidR="007B460E">
        <w:rPr>
          <w:rFonts w:hint="eastAsia"/>
        </w:rPr>
        <w:t>菜单分类</w:t>
      </w:r>
      <w:r w:rsidR="00174A69">
        <w:rPr>
          <w:rFonts w:hint="eastAsia"/>
        </w:rP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174A69" w:rsidRDefault="003D151C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</w:t>
      </w:r>
      <w:r w:rsidR="00174A69">
        <w:rPr>
          <w:rFonts w:hint="eastAsia"/>
        </w:rPr>
        <w:t>创建</w:t>
      </w:r>
      <w:r w:rsidR="00174A69">
        <w:t>新</w:t>
      </w:r>
      <w:r w:rsidR="007B460E">
        <w:rPr>
          <w:rFonts w:hint="eastAsia"/>
        </w:rPr>
        <w:t>菜单分类</w:t>
      </w:r>
      <w:r w:rsidR="00174A69">
        <w:t>按钮</w:t>
      </w:r>
      <w:r w:rsidR="00174A69">
        <w:rPr>
          <w:rFonts w:hint="eastAsia"/>
        </w:rPr>
        <w:t>，</w:t>
      </w:r>
      <w:r w:rsidR="00174A69">
        <w:t>系统跳转到创建新</w:t>
      </w:r>
      <w:r w:rsidR="007B460E">
        <w:t>菜单分类</w:t>
      </w:r>
      <w:r w:rsidR="00174A69">
        <w:t>页面</w:t>
      </w:r>
      <w:r w:rsidR="00174A69">
        <w:rPr>
          <w:rFonts w:hint="eastAsia"/>
        </w:rPr>
        <w:t>，检查</w:t>
      </w:r>
      <w:r w:rsidR="00174A69">
        <w:t>新页面的显示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在页面</w:t>
      </w:r>
      <w:r>
        <w:t>上输入</w:t>
      </w:r>
      <w:r w:rsidR="007B460E">
        <w:t>菜单分类</w:t>
      </w:r>
      <w:r>
        <w:t>名，点击返回按钮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在在页面</w:t>
      </w:r>
      <w:r>
        <w:t>上输入</w:t>
      </w:r>
      <w:r w:rsidR="007B460E">
        <w:t>菜单分类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174A69" w:rsidRDefault="003D151C" w:rsidP="00372A18">
      <w:r>
        <w:rPr>
          <w:rFonts w:hint="eastAsia"/>
        </w:rPr>
        <w:t>期望结果：</w:t>
      </w:r>
      <w:r w:rsidR="00174A69">
        <w:t>4)</w:t>
      </w:r>
      <w:r w:rsidR="00174A69">
        <w:rPr>
          <w:rFonts w:hint="eastAsia"/>
        </w:rPr>
        <w:t xml:space="preserve"> </w:t>
      </w:r>
      <w:r w:rsidR="00174A69">
        <w:rPr>
          <w:rFonts w:hint="eastAsia"/>
        </w:rPr>
        <w:t xml:space="preserve">新页面界面显示正确　</w:t>
      </w:r>
      <w:r w:rsidR="00174A69">
        <w:rPr>
          <w:rFonts w:hint="eastAsia"/>
        </w:rPr>
        <w:t>5</w:t>
      </w:r>
      <w:r w:rsidR="00174A69">
        <w:t xml:space="preserve">) </w:t>
      </w:r>
      <w:r w:rsidR="007B460E">
        <w:rPr>
          <w:rFonts w:hint="eastAsia"/>
        </w:rPr>
        <w:t>菜单分类</w:t>
      </w:r>
      <w:r w:rsidR="00372A18"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 w:rsidR="00372A18">
        <w:rPr>
          <w:rFonts w:hint="eastAsia"/>
        </w:rPr>
        <w:t>页面</w:t>
      </w:r>
      <w:r w:rsidR="00372A18">
        <w:t xml:space="preserve"> 6</w:t>
      </w:r>
      <w:r w:rsidR="00372A18">
        <w:rPr>
          <w:rFonts w:hint="eastAsia"/>
        </w:rPr>
        <w:t>）</w:t>
      </w:r>
      <w:r w:rsidR="007B460E">
        <w:t>菜单分类</w:t>
      </w:r>
      <w:r w:rsidR="00372A18">
        <w:t>信息加入</w:t>
      </w:r>
      <w:r w:rsidR="007B460E">
        <w:t>菜单分类</w:t>
      </w:r>
      <w:r w:rsidR="00372A18">
        <w:t>页面</w:t>
      </w:r>
    </w:p>
    <w:p w:rsidR="003D151C" w:rsidRDefault="003D151C" w:rsidP="003D151C">
      <w:pPr>
        <w:pStyle w:val="Heading3"/>
      </w:pPr>
      <w:bookmarkStart w:id="113" w:name="_Toc41498728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13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6057F8" w:rsidRDefault="003D151C" w:rsidP="006057F8">
      <w:r>
        <w:rPr>
          <w:rFonts w:hint="eastAsia"/>
        </w:rPr>
        <w:t>测试步骤：</w:t>
      </w:r>
    </w:p>
    <w:p w:rsidR="006057F8" w:rsidRDefault="006057F8" w:rsidP="006057F8">
      <w:pPr>
        <w:pStyle w:val="ListParagraph"/>
        <w:numPr>
          <w:ilvl w:val="0"/>
          <w:numId w:val="91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3D151C" w:rsidRDefault="006057F8" w:rsidP="006057F8">
      <w:pPr>
        <w:pStyle w:val="ListParagraph"/>
        <w:numPr>
          <w:ilvl w:val="0"/>
          <w:numId w:val="91"/>
        </w:numPr>
      </w:pPr>
      <w:r>
        <w:rPr>
          <w:rFonts w:hint="eastAsia"/>
        </w:rPr>
        <w:t>点击创建</w:t>
      </w:r>
      <w:r>
        <w:t>新</w:t>
      </w:r>
      <w:r w:rsidR="007B460E">
        <w:rPr>
          <w:rFonts w:hint="eastAsia"/>
        </w:rPr>
        <w:t>菜单分类</w:t>
      </w:r>
      <w:r>
        <w:t>按钮</w:t>
      </w:r>
      <w:r>
        <w:rPr>
          <w:rFonts w:hint="eastAsia"/>
        </w:rPr>
        <w:t>，不输入任何值，点击确认</w:t>
      </w:r>
      <w:r>
        <w:t>保存按钮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7B460E">
        <w:rPr>
          <w:rFonts w:hint="eastAsia"/>
        </w:rPr>
        <w:t>菜单</w:t>
      </w:r>
      <w:r w:rsidR="004C2864">
        <w:rPr>
          <w:rFonts w:hint="eastAsia"/>
        </w:rPr>
        <w:t>图片</w:t>
      </w:r>
      <w:r>
        <w:rPr>
          <w:rFonts w:hint="eastAsia"/>
        </w:rPr>
        <w:t>，点击</w:t>
      </w:r>
      <w:r w:rsidR="006057F8">
        <w:rPr>
          <w:rFonts w:hint="eastAsia"/>
        </w:rPr>
        <w:t>确认保存</w:t>
      </w:r>
      <w:r w:rsidR="006057F8">
        <w:t>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7B460E">
        <w:rPr>
          <w:rFonts w:hint="eastAsia"/>
        </w:rPr>
        <w:t>菜单分类</w:t>
      </w:r>
      <w:r w:rsidR="006057F8">
        <w:t>名</w:t>
      </w:r>
      <w:r>
        <w:rPr>
          <w:rFonts w:hint="eastAsia"/>
        </w:rPr>
        <w:t>，</w:t>
      </w:r>
      <w:r w:rsidR="006057F8">
        <w:rPr>
          <w:rFonts w:hint="eastAsia"/>
        </w:rPr>
        <w:t>点击确认保存</w:t>
      </w:r>
      <w:r w:rsidR="006057F8"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6057F8">
        <w:rPr>
          <w:rFonts w:hint="eastAsia"/>
        </w:rPr>
        <w:t>2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6057F8">
        <w:t>信息</w:t>
      </w:r>
      <w:r>
        <w:t>不能为空</w:t>
      </w:r>
      <w:r>
        <w:rPr>
          <w:rFonts w:hint="eastAsia"/>
        </w:rPr>
        <w:t>；</w:t>
      </w:r>
      <w:r w:rsidR="006057F8">
        <w:t>3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4C2864">
        <w:rPr>
          <w:rFonts w:hint="eastAsia"/>
        </w:rPr>
        <w:t>名</w:t>
      </w:r>
      <w:r w:rsidR="006057F8">
        <w:t>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6057F8">
        <w:t>4</w:t>
      </w:r>
      <w:r>
        <w:rPr>
          <w:rFonts w:hint="eastAsia"/>
        </w:rPr>
        <w:t>）</w:t>
      </w:r>
      <w:r w:rsidR="004C2864">
        <w:rPr>
          <w:rFonts w:hint="eastAsia"/>
        </w:rPr>
        <w:t>保存成功</w:t>
      </w:r>
    </w:p>
    <w:p w:rsidR="003D151C" w:rsidRDefault="003D151C" w:rsidP="003D151C">
      <w:pPr>
        <w:pStyle w:val="Heading3"/>
      </w:pPr>
      <w:bookmarkStart w:id="114" w:name="_Toc41498728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14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A34E15" w:rsidRDefault="003D151C" w:rsidP="00A34E15">
      <w:r>
        <w:rPr>
          <w:rFonts w:hint="eastAsia"/>
        </w:rPr>
        <w:t>测试步骤：</w:t>
      </w:r>
    </w:p>
    <w:p w:rsidR="00A34E15" w:rsidRDefault="00A34E15" w:rsidP="00A34E15">
      <w:pPr>
        <w:pStyle w:val="ListParagraph"/>
        <w:numPr>
          <w:ilvl w:val="0"/>
          <w:numId w:val="92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A34E15" w:rsidRDefault="00A34E15" w:rsidP="00A34E15">
      <w:pPr>
        <w:pStyle w:val="ListParagraph"/>
        <w:numPr>
          <w:ilvl w:val="0"/>
          <w:numId w:val="92"/>
        </w:numPr>
      </w:pPr>
      <w:r>
        <w:rPr>
          <w:rFonts w:hint="eastAsia"/>
        </w:rPr>
        <w:t>点击创建新</w:t>
      </w:r>
      <w:r w:rsidR="007B460E">
        <w:rPr>
          <w:rFonts w:hint="eastAsia"/>
        </w:rPr>
        <w:t>菜单分类</w:t>
      </w:r>
      <w:r>
        <w:rPr>
          <w:rFonts w:hint="eastAsia"/>
        </w:rPr>
        <w:t>按钮，在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 w:rsidR="004C2864">
        <w:rPr>
          <w:rFonts w:hint="eastAsia"/>
        </w:rPr>
        <w:t>一个</w:t>
      </w:r>
      <w:r w:rsidR="004C2864">
        <w:t>菜品分类名，再</w:t>
      </w:r>
      <w:r w:rsidR="004C2864">
        <w:rPr>
          <w:rFonts w:hint="eastAsia"/>
        </w:rPr>
        <w:t>上传</w:t>
      </w:r>
      <w:r>
        <w:rPr>
          <w:rFonts w:hint="eastAsia"/>
        </w:rPr>
        <w:t>一个</w:t>
      </w:r>
      <w:r>
        <w:t>跟</w:t>
      </w:r>
      <w:r>
        <w:rPr>
          <w:rFonts w:hint="eastAsia"/>
        </w:rPr>
        <w:t>已有</w:t>
      </w:r>
      <w:r w:rsidR="007B460E">
        <w:t>菜单</w:t>
      </w:r>
      <w:r w:rsidR="004C2864">
        <w:rPr>
          <w:rFonts w:hint="eastAsia"/>
        </w:rPr>
        <w:t>图片重复</w:t>
      </w:r>
      <w:r w:rsidR="004C2864">
        <w:t>的图片</w:t>
      </w:r>
      <w:r w:rsidR="00855555">
        <w:rPr>
          <w:rFonts w:hint="eastAsia"/>
        </w:rPr>
        <w:t>，</w:t>
      </w:r>
      <w:r w:rsidR="00855555">
        <w:t>点击确认保存按钮</w:t>
      </w:r>
    </w:p>
    <w:p w:rsidR="00855555" w:rsidRDefault="00A34E15" w:rsidP="00855555">
      <w:pPr>
        <w:pStyle w:val="ListParagraph"/>
        <w:numPr>
          <w:ilvl w:val="0"/>
          <w:numId w:val="92"/>
        </w:numPr>
      </w:pPr>
      <w:r>
        <w:rPr>
          <w:rFonts w:hint="eastAsia"/>
        </w:rPr>
        <w:lastRenderedPageBreak/>
        <w:t>在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 w:rsidR="007B460E">
        <w:t>菜单分类</w:t>
      </w:r>
      <w:r>
        <w:t>名重复的</w:t>
      </w:r>
      <w:r w:rsidR="007B460E">
        <w:rPr>
          <w:rFonts w:hint="eastAsia"/>
        </w:rPr>
        <w:t>菜单分类</w:t>
      </w:r>
      <w:r>
        <w:t>名</w:t>
      </w:r>
      <w:r w:rsidR="00855555">
        <w:rPr>
          <w:rFonts w:hint="eastAsia"/>
        </w:rPr>
        <w:t>，</w:t>
      </w:r>
      <w:r w:rsidR="00855555">
        <w:t>点击</w:t>
      </w:r>
      <w:r w:rsidR="00855555">
        <w:rPr>
          <w:rFonts w:hint="eastAsia"/>
        </w:rPr>
        <w:t>确认</w:t>
      </w:r>
      <w:r w:rsidR="00855555">
        <w:t>保存按钮</w:t>
      </w:r>
    </w:p>
    <w:p w:rsidR="003D151C" w:rsidRDefault="003D151C" w:rsidP="003D151C">
      <w:r>
        <w:rPr>
          <w:rFonts w:hint="eastAsia"/>
        </w:rPr>
        <w:t>期望结果：</w:t>
      </w:r>
      <w:r w:rsidR="00855555">
        <w:rPr>
          <w:rFonts w:hint="eastAsia"/>
        </w:rPr>
        <w:t>2</w:t>
      </w:r>
      <w:r w:rsidR="004C2864">
        <w:rPr>
          <w:rFonts w:hint="eastAsia"/>
        </w:rPr>
        <w:t>）系统提示</w:t>
      </w:r>
      <w:r w:rsidR="004C2864">
        <w:t>保存成功</w:t>
      </w:r>
      <w:r w:rsidR="00855555"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7B460E">
        <w:rPr>
          <w:rFonts w:hint="eastAsia"/>
        </w:rPr>
        <w:t>菜单分类</w:t>
      </w:r>
      <w:r w:rsidR="00855555">
        <w:rPr>
          <w:rFonts w:hint="eastAsia"/>
        </w:rPr>
        <w:t>名</w:t>
      </w:r>
      <w:r w:rsidR="00855555">
        <w:t>已占用</w:t>
      </w:r>
    </w:p>
    <w:p w:rsidR="003D151C" w:rsidRDefault="003D151C" w:rsidP="003D151C">
      <w:pPr>
        <w:pStyle w:val="Heading3"/>
      </w:pPr>
      <w:bookmarkStart w:id="115" w:name="_Toc414987287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15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8461C0">
        <w:rPr>
          <w:rFonts w:hint="eastAsia"/>
        </w:rPr>
        <w:t>输入框</w:t>
      </w:r>
      <w:r>
        <w:t>的</w:t>
      </w:r>
      <w:r>
        <w:rPr>
          <w:rFonts w:hint="eastAsia"/>
        </w:rPr>
        <w:t>最</w:t>
      </w:r>
      <w:r>
        <w:t>长字符数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</w:t>
      </w:r>
      <w:r w:rsidR="007B460E">
        <w:rPr>
          <w:rFonts w:hint="eastAsia"/>
        </w:rPr>
        <w:t>菜单分类</w:t>
      </w:r>
      <w:r>
        <w:rPr>
          <w:rFonts w:hint="eastAsia"/>
        </w:rPr>
        <w:t>管理链接</w:t>
      </w:r>
    </w:p>
    <w:p w:rsidR="008461C0" w:rsidRDefault="008461C0" w:rsidP="001E410D">
      <w:pPr>
        <w:pStyle w:val="ListParagraph"/>
        <w:numPr>
          <w:ilvl w:val="0"/>
          <w:numId w:val="94"/>
        </w:numPr>
      </w:pPr>
      <w:r>
        <w:rPr>
          <w:rFonts w:hint="eastAsia"/>
        </w:rPr>
        <w:t>点击创建新</w:t>
      </w:r>
      <w:r w:rsidR="007B460E">
        <w:rPr>
          <w:rFonts w:hint="eastAsia"/>
        </w:rPr>
        <w:t>菜单分类</w:t>
      </w:r>
      <w:r w:rsidR="001E410D">
        <w:rPr>
          <w:rFonts w:hint="eastAsia"/>
        </w:rPr>
        <w:t>按钮，进入</w:t>
      </w:r>
      <w:r>
        <w:t>创建新</w:t>
      </w:r>
      <w:r w:rsidR="007B460E">
        <w:t>菜单分类</w:t>
      </w:r>
      <w:r>
        <w:t>页面，</w:t>
      </w:r>
      <w:r>
        <w:rPr>
          <w:rFonts w:hint="eastAsia"/>
        </w:rPr>
        <w:t>在</w:t>
      </w:r>
      <w:r w:rsidR="007B460E">
        <w:rPr>
          <w:rFonts w:hint="eastAsia"/>
        </w:rPr>
        <w:t>菜单分类</w:t>
      </w:r>
      <w:r>
        <w:t>名对应的输入框内，输入</w:t>
      </w:r>
      <w:r>
        <w:rPr>
          <w:rFonts w:hint="eastAsia"/>
        </w:rPr>
        <w:t>不超过</w:t>
      </w:r>
      <w:r>
        <w:t>256</w:t>
      </w:r>
      <w:r>
        <w:rPr>
          <w:rFonts w:hint="eastAsia"/>
        </w:rPr>
        <w:t>个英文字符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在</w:t>
      </w:r>
      <w:r w:rsidR="007B460E">
        <w:rPr>
          <w:rFonts w:hint="eastAsia"/>
        </w:rPr>
        <w:t>菜单分类</w:t>
      </w:r>
      <w:r>
        <w:t>名对应的输入框内，</w:t>
      </w: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8461C0" w:rsidRDefault="008461C0" w:rsidP="008461C0">
      <w:pPr>
        <w:pStyle w:val="ListParagraph"/>
        <w:ind w:left="1152" w:firstLine="0"/>
      </w:pPr>
    </w:p>
    <w:p w:rsidR="003D151C" w:rsidRDefault="001E410D" w:rsidP="003D151C">
      <w:pPr>
        <w:pStyle w:val="ListParagraph"/>
        <w:ind w:left="1152" w:firstLine="0"/>
      </w:pPr>
      <w:r>
        <w:t>2</w:t>
      </w:r>
      <w:r w:rsidR="003D151C">
        <w:t>-</w:t>
      </w:r>
      <w:r>
        <w:t>3</w:t>
      </w:r>
      <w:r w:rsidR="003D151C">
        <w:rPr>
          <w:rFonts w:hint="eastAsia"/>
        </w:rPr>
        <w:t>每个步骤</w:t>
      </w:r>
      <w:r w:rsidR="003D151C">
        <w:t>后</w:t>
      </w:r>
      <w:r w:rsidR="003D151C">
        <w:rPr>
          <w:rFonts w:hint="eastAsia"/>
        </w:rPr>
        <w:t>点击</w:t>
      </w:r>
      <w:r w:rsidR="003D151C">
        <w:t>创建</w:t>
      </w:r>
      <w:r w:rsidR="003D151C">
        <w:rPr>
          <w:rFonts w:hint="eastAsia"/>
        </w:rPr>
        <w:t>新用户</w:t>
      </w:r>
      <w:r w:rsidR="003D151C"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8461C0">
        <w:rPr>
          <w:rFonts w:hint="eastAsia"/>
        </w:rPr>
        <w:t>2</w:t>
      </w:r>
      <w:r w:rsidR="008461C0">
        <w:rPr>
          <w:rFonts w:hint="eastAsia"/>
        </w:rPr>
        <w:t>）</w:t>
      </w:r>
      <w:r w:rsidR="001912F6">
        <w:rPr>
          <w:rFonts w:hint="eastAsia"/>
        </w:rPr>
        <w:t>创建成功</w:t>
      </w:r>
      <w:r w:rsidR="001E410D">
        <w:t>3</w:t>
      </w:r>
      <w:r>
        <w:rPr>
          <w:rFonts w:hint="eastAsia"/>
        </w:rPr>
        <w:t>）</w:t>
      </w:r>
      <w:r>
        <w:t>系统提示错误</w:t>
      </w:r>
    </w:p>
    <w:p w:rsidR="003D151C" w:rsidRDefault="003D151C" w:rsidP="003D151C">
      <w:pPr>
        <w:pStyle w:val="Heading3"/>
      </w:pPr>
      <w:bookmarkStart w:id="116" w:name="_Toc414987288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16"/>
    </w:p>
    <w:p w:rsidR="003D151C" w:rsidRDefault="003D151C" w:rsidP="003D151C">
      <w:r>
        <w:rPr>
          <w:rFonts w:hint="eastAsia"/>
        </w:rPr>
        <w:t>测试目标：检查</w:t>
      </w:r>
      <w:r w:rsidR="007B460E">
        <w:rPr>
          <w:rFonts w:hint="eastAsia"/>
        </w:rPr>
        <w:t>菜单分类</w:t>
      </w:r>
      <w:r w:rsidRPr="00140183">
        <w:rPr>
          <w:rFonts w:hint="eastAsia"/>
        </w:rPr>
        <w:t>更新界面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点击任何</w:t>
      </w:r>
      <w:r>
        <w:t>一个</w:t>
      </w:r>
      <w:r w:rsidR="007B460E">
        <w:rPr>
          <w:rFonts w:hint="eastAsia"/>
        </w:rPr>
        <w:t>菜单分类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7B460E">
        <w:t>菜单分类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在页面</w:t>
      </w:r>
      <w:r>
        <w:t>上输入</w:t>
      </w:r>
      <w:r w:rsidR="007B460E">
        <w:t>菜单</w:t>
      </w:r>
      <w:r w:rsidR="004C2864">
        <w:rPr>
          <w:rFonts w:hint="eastAsia"/>
        </w:rPr>
        <w:t>图片</w:t>
      </w:r>
      <w:r>
        <w:t>和</w:t>
      </w:r>
      <w:r w:rsidR="007B460E">
        <w:t>菜单分类</w:t>
      </w:r>
      <w:r>
        <w:t>名，点击返回按钮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在在页面</w:t>
      </w:r>
      <w:r>
        <w:t>上输入</w:t>
      </w:r>
      <w:r w:rsidR="007B460E">
        <w:t>菜单</w:t>
      </w:r>
      <w:r w:rsidR="004C2864">
        <w:rPr>
          <w:rFonts w:hint="eastAsia"/>
        </w:rPr>
        <w:t>图片</w:t>
      </w:r>
      <w:r>
        <w:t>和</w:t>
      </w:r>
      <w:r w:rsidR="007B460E">
        <w:t>菜单分类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8461C0" w:rsidRDefault="008461C0" w:rsidP="008461C0"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 w:rsidR="007B460E">
        <w:rPr>
          <w:rFonts w:hint="eastAsia"/>
        </w:rPr>
        <w:t>菜单分类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>
        <w:rPr>
          <w:rFonts w:hint="eastAsia"/>
        </w:rPr>
        <w:t>页面</w:t>
      </w:r>
      <w:r>
        <w:t xml:space="preserve"> 4</w:t>
      </w:r>
      <w:r>
        <w:rPr>
          <w:rFonts w:hint="eastAsia"/>
        </w:rPr>
        <w:t>）</w:t>
      </w:r>
      <w:r w:rsidR="007B460E">
        <w:t>菜单分类</w:t>
      </w:r>
      <w:r>
        <w:rPr>
          <w:rFonts w:hint="eastAsia"/>
        </w:rPr>
        <w:t>的</w:t>
      </w:r>
      <w:r>
        <w:t>更新信息加入</w:t>
      </w:r>
      <w:r w:rsidR="007B460E">
        <w:t>菜单分类</w:t>
      </w:r>
      <w:r>
        <w:t>页面</w:t>
      </w:r>
    </w:p>
    <w:p w:rsidR="003D151C" w:rsidRDefault="003D151C" w:rsidP="003D151C">
      <w:pPr>
        <w:pStyle w:val="Heading3"/>
      </w:pPr>
      <w:bookmarkStart w:id="117" w:name="_Toc41498728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17"/>
    </w:p>
    <w:p w:rsidR="003D151C" w:rsidRDefault="003D151C" w:rsidP="003D151C">
      <w:r>
        <w:rPr>
          <w:rFonts w:hint="eastAsia"/>
        </w:rPr>
        <w:t>测试目标：检查</w:t>
      </w:r>
      <w:r w:rsidR="007B460E">
        <w:rPr>
          <w:rFonts w:hint="eastAsia"/>
        </w:rPr>
        <w:t>菜单分类</w:t>
      </w:r>
      <w:r>
        <w:rPr>
          <w:rFonts w:hint="eastAsia"/>
        </w:rPr>
        <w:t>列表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lastRenderedPageBreak/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</w:t>
      </w:r>
      <w:r w:rsidR="007B460E">
        <w:rPr>
          <w:rFonts w:hint="eastAsia"/>
        </w:rPr>
        <w:t>菜单分类</w:t>
      </w:r>
      <w:r>
        <w:t>信息</w:t>
      </w:r>
      <w:r w:rsidR="009E2EBE">
        <w:rPr>
          <w:rFonts w:hint="eastAsia"/>
        </w:rPr>
        <w:t>，测试数据中的</w:t>
      </w:r>
      <w:r w:rsidR="007B460E">
        <w:rPr>
          <w:rFonts w:hint="eastAsia"/>
        </w:rPr>
        <w:t>菜单分类</w:t>
      </w:r>
      <w:r w:rsidR="009E2EBE">
        <w:t>名包括中文，英</w:t>
      </w:r>
      <w:r w:rsidR="009E2EBE">
        <w:rPr>
          <w:rFonts w:hint="eastAsia"/>
        </w:rPr>
        <w:t>文</w:t>
      </w:r>
      <w:r w:rsidR="009E2EBE">
        <w:t>，字符</w:t>
      </w:r>
      <w:r w:rsidR="009E2EBE">
        <w:rPr>
          <w:rFonts w:hint="eastAsia"/>
        </w:rPr>
        <w:t>数</w:t>
      </w:r>
      <w:r w:rsidR="009E2EBE">
        <w:rPr>
          <w:rFonts w:hint="eastAsia"/>
        </w:rPr>
        <w:t>1</w:t>
      </w:r>
      <w:r w:rsidR="009E2EBE">
        <w:t xml:space="preserve">-5. </w:t>
      </w:r>
      <w:r w:rsidR="009E2EBE">
        <w:rPr>
          <w:rFonts w:hint="eastAsia"/>
        </w:rPr>
        <w:t>例如</w:t>
      </w:r>
      <w:r w:rsidR="009E2EBE">
        <w:t>：一，</w:t>
      </w:r>
      <w:r w:rsidR="009E2EBE">
        <w:rPr>
          <w:rFonts w:hint="eastAsia"/>
        </w:rPr>
        <w:t xml:space="preserve"> </w:t>
      </w:r>
      <w:r w:rsidR="009E2EBE">
        <w:rPr>
          <w:rFonts w:hint="eastAsia"/>
        </w:rPr>
        <w:t>菜品</w:t>
      </w:r>
      <w:r w:rsidR="009E2EBE">
        <w:t>，菜品二，</w:t>
      </w:r>
      <w:r w:rsidR="007B460E">
        <w:t>菜单分类</w:t>
      </w:r>
      <w:r w:rsidR="009E2EBE">
        <w:t>，</w:t>
      </w:r>
      <w:r w:rsidR="007B460E">
        <w:t>菜单分类</w:t>
      </w:r>
      <w:r w:rsidR="009E2EBE">
        <w:t>五，</w:t>
      </w:r>
      <w:r w:rsidR="009E2EBE">
        <w:t>Menu</w:t>
      </w:r>
      <w:r w:rsidR="009E2EBE">
        <w:t>，</w:t>
      </w:r>
      <w:r w:rsidR="009E2EBE">
        <w:t>M</w:t>
      </w:r>
      <w:r w:rsidR="009E2EBE">
        <w:t>，</w:t>
      </w:r>
      <w:r w:rsidR="009E2EBE">
        <w:t>Ct</w:t>
      </w:r>
      <w:r w:rsidR="009E2EBE">
        <w:t>，菜品</w:t>
      </w:r>
      <w:r w:rsidR="009E2EBE">
        <w:t>one</w:t>
      </w:r>
      <w:r w:rsidR="009E2EBE">
        <w:t>。</w:t>
      </w:r>
    </w:p>
    <w:p w:rsidR="003D151C" w:rsidRDefault="003D151C" w:rsidP="003D151C">
      <w:r>
        <w:rPr>
          <w:rFonts w:hint="eastAsia"/>
        </w:rPr>
        <w:t>期望结果：</w:t>
      </w:r>
      <w:r w:rsidR="007B460E">
        <w:rPr>
          <w:rFonts w:hint="eastAsia"/>
        </w:rPr>
        <w:t>菜单分类</w:t>
      </w:r>
      <w:r>
        <w:t>信息正确</w:t>
      </w:r>
      <w:r w:rsidR="00221BB0">
        <w:rPr>
          <w:rFonts w:hint="eastAsia"/>
        </w:rPr>
        <w:t>分页</w:t>
      </w:r>
      <w:r>
        <w:rPr>
          <w:rFonts w:hint="eastAsia"/>
        </w:rPr>
        <w:t>显示</w:t>
      </w:r>
    </w:p>
    <w:p w:rsidR="003D151C" w:rsidRDefault="003D151C" w:rsidP="003D151C">
      <w:pPr>
        <w:pStyle w:val="Heading3"/>
      </w:pPr>
      <w:bookmarkStart w:id="118" w:name="_Toc414987290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18"/>
    </w:p>
    <w:p w:rsidR="003D151C" w:rsidRDefault="003D151C" w:rsidP="003D151C">
      <w:r>
        <w:rPr>
          <w:rFonts w:hint="eastAsia"/>
        </w:rPr>
        <w:t>测试目标：</w:t>
      </w:r>
      <w:r w:rsidR="009E2EBE">
        <w:rPr>
          <w:rFonts w:hint="eastAsia"/>
        </w:rPr>
        <w:t>验证</w:t>
      </w:r>
      <w:r w:rsidR="007B460E">
        <w:rPr>
          <w:rFonts w:hint="eastAsia"/>
        </w:rPr>
        <w:t>菜单分类</w:t>
      </w:r>
      <w:r w:rsidR="009E2EBE">
        <w:rPr>
          <w:rFonts w:hint="eastAsia"/>
        </w:rPr>
        <w:t>编辑</w:t>
      </w:r>
      <w:r w:rsidR="009E2EBE"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，点击任何</w:t>
      </w:r>
      <w:r>
        <w:t>一个</w:t>
      </w:r>
      <w:r w:rsidR="007B460E">
        <w:rPr>
          <w:rFonts w:hint="eastAsia"/>
        </w:rPr>
        <w:t>菜单分类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7B460E">
        <w:t>菜单分类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2.9.4</w:t>
      </w:r>
      <w:r>
        <w:rPr>
          <w:rFonts w:hint="eastAsia"/>
        </w:rPr>
        <w:t>的步骤</w:t>
      </w:r>
      <w:r>
        <w:t>检查更新页面的字段校验</w:t>
      </w:r>
    </w:p>
    <w:p w:rsidR="003D151C" w:rsidRDefault="003D151C" w:rsidP="003D151C">
      <w:r>
        <w:rPr>
          <w:rFonts w:hint="eastAsia"/>
        </w:rPr>
        <w:t>期望结果：字段校验</w:t>
      </w:r>
      <w:r w:rsidR="00B14DC6">
        <w:rPr>
          <w:rFonts w:hint="eastAsia"/>
        </w:rPr>
        <w:t>结果</w:t>
      </w:r>
      <w:r>
        <w:t>同步骤</w:t>
      </w:r>
      <w:r w:rsidR="009E2EBE">
        <w:t>2.9.4</w:t>
      </w:r>
    </w:p>
    <w:p w:rsidR="003D151C" w:rsidRDefault="003D151C" w:rsidP="003D151C">
      <w:pPr>
        <w:pStyle w:val="Heading3"/>
      </w:pPr>
      <w:bookmarkStart w:id="119" w:name="_Toc414987291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19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7B460E">
        <w:rPr>
          <w:rFonts w:hint="eastAsia"/>
        </w:rPr>
        <w:t>菜单分类</w:t>
      </w:r>
      <w:r>
        <w:rPr>
          <w:rFonts w:hint="eastAsia"/>
        </w:rPr>
        <w:t>删除</w:t>
      </w:r>
      <w: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 w:rsidR="007B460E">
        <w:rPr>
          <w:rFonts w:hint="eastAsia"/>
        </w:rPr>
        <w:t>菜单分类</w:t>
      </w:r>
      <w:r>
        <w:t>管理</w:t>
      </w:r>
      <w:r>
        <w:rPr>
          <w:rFonts w:hint="eastAsia"/>
        </w:rPr>
        <w:t>链接</w:t>
      </w:r>
    </w:p>
    <w:p w:rsidR="003D151C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未</w:t>
      </w:r>
      <w:r>
        <w:t>被分配菜品的</w:t>
      </w:r>
      <w:r w:rsidR="007B460E">
        <w:t>菜单分类</w:t>
      </w:r>
      <w:r>
        <w:rPr>
          <w:rFonts w:hint="eastAsia"/>
        </w:rPr>
        <w:t>，点击</w:t>
      </w:r>
      <w:r w:rsidR="007B460E">
        <w:rPr>
          <w:rFonts w:hint="eastAsia"/>
        </w:rPr>
        <w:t>菜单分类</w:t>
      </w:r>
      <w:r>
        <w:rPr>
          <w:rFonts w:hint="eastAsia"/>
        </w:rPr>
        <w:t>对应的删除按钮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已经</w:t>
      </w:r>
      <w:r>
        <w:t>被分配菜品的</w:t>
      </w:r>
      <w:r w:rsidR="007B460E">
        <w:t>菜单分类</w:t>
      </w:r>
      <w:r>
        <w:rPr>
          <w:rFonts w:hint="eastAsia"/>
        </w:rPr>
        <w:t>，点击</w:t>
      </w:r>
      <w:r w:rsidR="007B460E">
        <w:rPr>
          <w:rFonts w:hint="eastAsia"/>
        </w:rPr>
        <w:t>菜单分类</w:t>
      </w:r>
      <w:r>
        <w:rPr>
          <w:rFonts w:hint="eastAsia"/>
        </w:rPr>
        <w:t>对应的删除按钮</w:t>
      </w:r>
    </w:p>
    <w:p w:rsidR="003D151C" w:rsidRDefault="003D151C" w:rsidP="003D151C">
      <w:r>
        <w:rPr>
          <w:rFonts w:hint="eastAsia"/>
        </w:rPr>
        <w:t>期望结果：</w:t>
      </w:r>
      <w:r w:rsidR="00B14DC6">
        <w:rPr>
          <w:rFonts w:hint="eastAsia"/>
        </w:rPr>
        <w:t>2</w:t>
      </w:r>
      <w:r w:rsidR="00B14DC6">
        <w:rPr>
          <w:rFonts w:hint="eastAsia"/>
        </w:rPr>
        <w:t>）</w:t>
      </w:r>
      <w:r w:rsidR="001E410D">
        <w:rPr>
          <w:rFonts w:hint="eastAsia"/>
        </w:rPr>
        <w:t>-</w:t>
      </w:r>
      <w:r w:rsidR="001E410D">
        <w:t>3</w:t>
      </w:r>
      <w:r w:rsidR="001E410D">
        <w:rPr>
          <w:rFonts w:hint="eastAsia"/>
        </w:rPr>
        <w:t>）</w:t>
      </w:r>
      <w:r w:rsidR="001E410D">
        <w:rPr>
          <w:rFonts w:hint="eastAsia"/>
        </w:rPr>
        <w:t xml:space="preserve"> </w:t>
      </w:r>
      <w:r w:rsidR="001E410D">
        <w:rPr>
          <w:rFonts w:hint="eastAsia"/>
        </w:rPr>
        <w:t>系统提示‘删除后</w:t>
      </w:r>
      <w:r w:rsidR="001E410D">
        <w:t>，菜品将</w:t>
      </w:r>
      <w:r w:rsidR="001E410D">
        <w:rPr>
          <w:rFonts w:hint="eastAsia"/>
        </w:rPr>
        <w:t>移到</w:t>
      </w:r>
      <w:r w:rsidR="001E410D">
        <w:t>默认分类下，您确认要删除吗</w:t>
      </w:r>
      <w:r w:rsidR="001E410D">
        <w:t>’</w:t>
      </w:r>
      <w:r w:rsidR="001E410D">
        <w:rPr>
          <w:rFonts w:hint="eastAsia"/>
        </w:rPr>
        <w:t>，</w:t>
      </w:r>
      <w:r w:rsidR="001E410D">
        <w:t>点击</w:t>
      </w:r>
      <w:r w:rsidR="001E410D">
        <w:rPr>
          <w:rFonts w:hint="eastAsia"/>
        </w:rPr>
        <w:t>OK</w:t>
      </w:r>
      <w:r w:rsidR="001E410D">
        <w:t>，菜品</w:t>
      </w:r>
      <w:r w:rsidR="001E410D">
        <w:rPr>
          <w:rFonts w:hint="eastAsia"/>
        </w:rPr>
        <w:t>分类</w:t>
      </w:r>
      <w:r w:rsidR="001E410D">
        <w:t>信息被删除，系统提示</w:t>
      </w:r>
      <w:r w:rsidR="001E410D">
        <w:rPr>
          <w:rFonts w:hint="eastAsia"/>
        </w:rPr>
        <w:t>菜品</w:t>
      </w:r>
      <w:r w:rsidR="001E410D">
        <w:t>分类</w:t>
      </w:r>
      <w:r w:rsidR="001E410D">
        <w:rPr>
          <w:rFonts w:hint="eastAsia"/>
        </w:rPr>
        <w:t>删除</w:t>
      </w:r>
      <w:r w:rsidR="001E410D">
        <w:t>成功，点击</w:t>
      </w:r>
      <w:r w:rsidR="001E410D">
        <w:t>cancel</w:t>
      </w:r>
      <w:r w:rsidR="001E410D">
        <w:t>，菜品信息依然显示在菜品</w:t>
      </w:r>
      <w:r w:rsidR="001E410D">
        <w:rPr>
          <w:rFonts w:hint="eastAsia"/>
        </w:rPr>
        <w:t>分类</w:t>
      </w:r>
      <w:r w:rsidR="001E410D">
        <w:t>列表</w:t>
      </w:r>
    </w:p>
    <w:p w:rsidR="00A17DE5" w:rsidRDefault="00A17DE5" w:rsidP="00A17DE5">
      <w:pPr>
        <w:ind w:firstLine="0"/>
      </w:pPr>
      <w:r>
        <w:br w:type="page"/>
      </w:r>
    </w:p>
    <w:p w:rsidR="009D084D" w:rsidRDefault="009D084D" w:rsidP="009D084D">
      <w:pPr>
        <w:pStyle w:val="Heading2"/>
        <w:numPr>
          <w:ilvl w:val="1"/>
          <w:numId w:val="1"/>
        </w:numPr>
      </w:pPr>
      <w:bookmarkStart w:id="120" w:name="_Toc414987292"/>
      <w:r>
        <w:rPr>
          <w:rFonts w:hint="eastAsia"/>
        </w:rPr>
        <w:lastRenderedPageBreak/>
        <w:t>菜品管理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D084D" w:rsidRPr="000C343E" w:rsidRDefault="005021D9" w:rsidP="00100D88">
            <w:pPr>
              <w:pStyle w:val="TableText"/>
            </w:pPr>
            <w:r>
              <w:t>10</w:t>
            </w: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D084D" w:rsidRPr="000C343E" w:rsidRDefault="001E4978" w:rsidP="00100D8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>
              <w:t>菜品，删除菜品</w:t>
            </w: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管理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界面检查</w:t>
            </w:r>
            <w:r w:rsidR="00C93F38">
              <w:rPr>
                <w:rFonts w:hint="eastAsia"/>
              </w:rPr>
              <w:t>(</w:t>
            </w:r>
            <w:r w:rsidR="00C93F38">
              <w:rPr>
                <w:rFonts w:hint="eastAsia"/>
              </w:rPr>
              <w:t>空白页面</w:t>
            </w:r>
            <w:r w:rsidR="00C93F38">
              <w:t>，单页，多页</w:t>
            </w:r>
            <w:r w:rsidR="00C93F38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界面</w:t>
            </w:r>
            <w:r>
              <w:t>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D084D" w:rsidRPr="000C343E" w:rsidRDefault="008C74CC" w:rsidP="00100D88">
            <w:pPr>
              <w:pStyle w:val="TableText"/>
            </w:pPr>
            <w:r>
              <w:rPr>
                <w:rFonts w:hint="eastAsia"/>
              </w:rPr>
              <w:t>添加</w:t>
            </w:r>
            <w:r w:rsidR="009D084D">
              <w:rPr>
                <w:rFonts w:hint="eastAsia"/>
              </w:rPr>
              <w:t>菜品功能</w:t>
            </w:r>
            <w:r w:rsidR="009D084D">
              <w:t>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字段校验检查（空白</w:t>
            </w:r>
            <w:r w:rsidR="00743ECD">
              <w:rPr>
                <w:rFonts w:hint="eastAsia"/>
              </w:rPr>
              <w:t>值</w:t>
            </w:r>
            <w:r w:rsidR="00743ECD">
              <w:t>）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743ECD" w:rsidRPr="000C343E" w:rsidTr="00A17DE5">
        <w:trPr>
          <w:cantSplit/>
        </w:trPr>
        <w:tc>
          <w:tcPr>
            <w:tcW w:w="805" w:type="dxa"/>
          </w:tcPr>
          <w:p w:rsidR="00743ECD" w:rsidRPr="000C343E" w:rsidRDefault="00743ECD" w:rsidP="00100D88">
            <w:pPr>
              <w:pStyle w:val="TableText"/>
            </w:pPr>
            <w:r>
              <w:t>004</w:t>
            </w:r>
          </w:p>
        </w:tc>
        <w:tc>
          <w:tcPr>
            <w:tcW w:w="2946" w:type="dxa"/>
            <w:gridSpan w:val="2"/>
          </w:tcPr>
          <w:p w:rsidR="00743ECD" w:rsidRDefault="00743ECD" w:rsidP="00743EC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校验检查</w:t>
            </w:r>
            <w:r>
              <w:rPr>
                <w:rFonts w:hint="eastAsia"/>
              </w:rPr>
              <w:t>（非法</w:t>
            </w:r>
            <w:r>
              <w:t>值，重复值）</w:t>
            </w:r>
          </w:p>
        </w:tc>
        <w:tc>
          <w:tcPr>
            <w:tcW w:w="3375" w:type="dxa"/>
          </w:tcPr>
          <w:p w:rsidR="00743ECD" w:rsidRDefault="00743ECD" w:rsidP="00100D88">
            <w:pPr>
              <w:pStyle w:val="TableText"/>
            </w:pPr>
            <w:r>
              <w:rPr>
                <w:rFonts w:hint="eastAsia"/>
              </w:rPr>
              <w:t>系统提示信息</w:t>
            </w:r>
            <w:r>
              <w:t>正确</w:t>
            </w:r>
          </w:p>
        </w:tc>
        <w:tc>
          <w:tcPr>
            <w:tcW w:w="1396" w:type="dxa"/>
          </w:tcPr>
          <w:p w:rsidR="00743ECD" w:rsidRPr="000C343E" w:rsidRDefault="00743EC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5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6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 w:rsidRPr="000C343E">
              <w:rPr>
                <w:rFonts w:hint="eastAsia"/>
              </w:rPr>
              <w:t>查看功能</w:t>
            </w:r>
            <w:r w:rsidR="00C93F38">
              <w:rPr>
                <w:rFonts w:hint="eastAsia"/>
              </w:rPr>
              <w:t>（菜品</w:t>
            </w:r>
            <w:r w:rsidR="00C93F38">
              <w:t>信息字符数不同）</w:t>
            </w:r>
          </w:p>
        </w:tc>
        <w:tc>
          <w:tcPr>
            <w:tcW w:w="3375" w:type="dxa"/>
          </w:tcPr>
          <w:p w:rsidR="009D084D" w:rsidRPr="004D56AC" w:rsidRDefault="00E74612" w:rsidP="00100D88">
            <w:pPr>
              <w:pStyle w:val="TableText"/>
            </w:pPr>
            <w:r>
              <w:rPr>
                <w:rFonts w:hint="eastAsia"/>
              </w:rPr>
              <w:t>不同字符数的</w:t>
            </w:r>
            <w:r>
              <w:t>菜品信息被正确显示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rPr>
                <w:rFonts w:hint="eastAsia"/>
              </w:rPr>
              <w:t>00</w:t>
            </w:r>
            <w:r w:rsidR="00743ECD">
              <w:t>7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8C74CC">
            <w:pPr>
              <w:pStyle w:val="TableText"/>
            </w:pPr>
            <w:r>
              <w:rPr>
                <w:rFonts w:hint="eastAsia"/>
              </w:rPr>
              <w:t>菜品</w:t>
            </w:r>
            <w:r w:rsidR="008C74CC">
              <w:rPr>
                <w:rFonts w:hint="eastAsia"/>
              </w:rPr>
              <w:t>更新</w:t>
            </w:r>
            <w:r w:rsidR="009D084D" w:rsidRPr="000C343E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C93F38" w:rsidP="00743ECD">
            <w:pPr>
              <w:pStyle w:val="TableText"/>
            </w:pPr>
            <w:r>
              <w:t>00</w:t>
            </w:r>
            <w:r w:rsidR="00743ECD">
              <w:t>8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9D084D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t>被正确</w:t>
            </w:r>
            <w:r w:rsidR="009D084D"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AE5F97" w:rsidRPr="000C343E" w:rsidTr="00A17DE5">
        <w:trPr>
          <w:cantSplit/>
        </w:trPr>
        <w:tc>
          <w:tcPr>
            <w:tcW w:w="805" w:type="dxa"/>
          </w:tcPr>
          <w:p w:rsidR="00AE5F97" w:rsidRDefault="00AE5F97" w:rsidP="00743ECD">
            <w:pPr>
              <w:pStyle w:val="TableText"/>
            </w:pPr>
            <w:r>
              <w:t>00</w:t>
            </w:r>
            <w:r w:rsidR="00743ECD">
              <w:t>9</w:t>
            </w:r>
          </w:p>
        </w:tc>
        <w:tc>
          <w:tcPr>
            <w:tcW w:w="2946" w:type="dxa"/>
            <w:gridSpan w:val="2"/>
          </w:tcPr>
          <w:p w:rsidR="00AE5F97" w:rsidRPr="000C343E" w:rsidRDefault="00AE5F97" w:rsidP="00AE5F97">
            <w:pPr>
              <w:pStyle w:val="TableText"/>
            </w:pPr>
            <w:r>
              <w:rPr>
                <w:rFonts w:hint="eastAsia"/>
              </w:rPr>
              <w:t>键盘和</w:t>
            </w:r>
            <w:r>
              <w:t>鼠标操作检查</w:t>
            </w:r>
          </w:p>
        </w:tc>
        <w:tc>
          <w:tcPr>
            <w:tcW w:w="3375" w:type="dxa"/>
          </w:tcPr>
          <w:p w:rsidR="00AE5F97" w:rsidRPr="004D56AC" w:rsidRDefault="00AE5F97" w:rsidP="00AE5F97">
            <w:pPr>
              <w:pStyle w:val="TableText"/>
            </w:pPr>
            <w:r>
              <w:rPr>
                <w:rFonts w:hint="eastAsia"/>
              </w:rPr>
              <w:t>系统正常工作</w:t>
            </w:r>
          </w:p>
        </w:tc>
        <w:tc>
          <w:tcPr>
            <w:tcW w:w="1396" w:type="dxa"/>
          </w:tcPr>
          <w:p w:rsidR="00AE5F97" w:rsidRPr="000C343E" w:rsidRDefault="00AE5F97" w:rsidP="00AE5F97">
            <w:pPr>
              <w:pStyle w:val="TableText"/>
            </w:pPr>
          </w:p>
        </w:tc>
      </w:tr>
    </w:tbl>
    <w:p w:rsidR="009D084D" w:rsidRPr="00AB3853" w:rsidRDefault="009D084D" w:rsidP="009D084D"/>
    <w:p w:rsidR="009D084D" w:rsidRDefault="009D084D" w:rsidP="009D084D">
      <w:pPr>
        <w:pStyle w:val="Heading3"/>
      </w:pPr>
      <w:bookmarkStart w:id="121" w:name="_Toc41498729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21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 w:rsidR="00E75F4E">
        <w:rPr>
          <w:rFonts w:hint="eastAsia"/>
        </w:rPr>
        <w:t>菜品</w:t>
      </w:r>
      <w:r>
        <w:t>页面显示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B208DF" w:rsidRDefault="00B208DF" w:rsidP="00B208DF">
      <w:pPr>
        <w:pStyle w:val="ListParagraph"/>
        <w:numPr>
          <w:ilvl w:val="0"/>
          <w:numId w:val="98"/>
        </w:numPr>
      </w:pPr>
      <w:r>
        <w:rPr>
          <w:rFonts w:hint="eastAsia"/>
        </w:rPr>
        <w:t>检查默认</w:t>
      </w:r>
      <w:r>
        <w:t>菜品页面正常显示</w:t>
      </w:r>
    </w:p>
    <w:p w:rsidR="00B208DF" w:rsidRDefault="00B208DF" w:rsidP="00B208DF">
      <w:pPr>
        <w:pStyle w:val="ListParagraph"/>
        <w:numPr>
          <w:ilvl w:val="0"/>
          <w:numId w:val="98"/>
        </w:numPr>
      </w:pPr>
      <w:r>
        <w:rPr>
          <w:rFonts w:hint="eastAsia"/>
        </w:rPr>
        <w:t>修改菜品数据</w:t>
      </w:r>
      <w:r>
        <w:t>，检查页面数</w:t>
      </w:r>
      <w:r>
        <w:rPr>
          <w:rFonts w:hint="eastAsia"/>
        </w:rPr>
        <w:t>为</w:t>
      </w:r>
      <w:r>
        <w:rPr>
          <w:rFonts w:hint="eastAsia"/>
        </w:rPr>
        <w:t>0,1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的</w:t>
      </w:r>
      <w:r>
        <w:t>时候的页面显示</w:t>
      </w:r>
    </w:p>
    <w:p w:rsidR="009D084D" w:rsidRDefault="009D084D" w:rsidP="009D084D">
      <w:r>
        <w:rPr>
          <w:rFonts w:hint="eastAsia"/>
        </w:rPr>
        <w:t>期望结果：用户进入菜品</w:t>
      </w:r>
      <w:r>
        <w:t>页面，</w:t>
      </w:r>
      <w:r>
        <w:rPr>
          <w:rFonts w:hint="eastAsia"/>
        </w:rPr>
        <w:t>页面显示和需求一致</w:t>
      </w:r>
    </w:p>
    <w:p w:rsidR="009D084D" w:rsidRPr="00077A40" w:rsidRDefault="009D084D" w:rsidP="009D084D"/>
    <w:p w:rsidR="009D084D" w:rsidRDefault="009D084D" w:rsidP="009D084D">
      <w:pPr>
        <w:pStyle w:val="Heading3"/>
      </w:pPr>
      <w:bookmarkStart w:id="122" w:name="_Toc41498729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22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创建菜品功能</w:t>
      </w:r>
    </w:p>
    <w:p w:rsidR="009D084D" w:rsidRDefault="009D084D" w:rsidP="009D084D">
      <w:r>
        <w:rPr>
          <w:rFonts w:hint="eastAsia"/>
        </w:rPr>
        <w:lastRenderedPageBreak/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</w:t>
      </w:r>
      <w:r>
        <w:t>系统跳转到创建新菜品页面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在页面</w:t>
      </w:r>
      <w:r>
        <w:t>上输入</w:t>
      </w:r>
      <w:r w:rsidR="00B208DF">
        <w:t>菜品</w:t>
      </w:r>
      <w:r w:rsidR="00B208DF">
        <w:rPr>
          <w:rFonts w:hint="eastAsia"/>
        </w:rPr>
        <w:t>名</w:t>
      </w:r>
      <w:r w:rsidR="00B208DF">
        <w:t>，菜品价格，菜品图片</w:t>
      </w:r>
      <w:r>
        <w:t>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7B460E">
        <w:rPr>
          <w:rFonts w:hint="eastAsia"/>
        </w:rPr>
        <w:t>菜单分类</w:t>
      </w:r>
      <w:r w:rsidR="002E47E6">
        <w:t>，</w:t>
      </w:r>
      <w:r>
        <w:t>点击返回按钮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在在页面</w:t>
      </w:r>
      <w:r>
        <w:t>上输入</w:t>
      </w:r>
      <w:r w:rsidR="002E47E6">
        <w:t>菜品名，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7B460E">
        <w:rPr>
          <w:rFonts w:hint="eastAsia"/>
        </w:rPr>
        <w:t>菜单分类</w:t>
      </w:r>
      <w:r w:rsidR="001C4E60">
        <w:t>，</w:t>
      </w:r>
      <w:r w:rsidR="001C4E60">
        <w:rPr>
          <w:rFonts w:hint="eastAsia"/>
        </w:rPr>
        <w:t>上传</w:t>
      </w:r>
      <w:r w:rsidR="001C4E60">
        <w:t>菜品</w:t>
      </w:r>
      <w:r w:rsidR="001C4E60">
        <w:rPr>
          <w:rFonts w:hint="eastAsia"/>
        </w:rPr>
        <w:t>图片</w:t>
      </w:r>
      <w:r w:rsidR="001C4E60">
        <w:t>，</w:t>
      </w:r>
      <w:r>
        <w:t>点击确认保存按钮</w:t>
      </w:r>
    </w:p>
    <w:p w:rsidR="009D084D" w:rsidRDefault="009D084D" w:rsidP="009D084D">
      <w:r>
        <w:rPr>
          <w:rFonts w:hint="eastAsia"/>
        </w:rPr>
        <w:t>期望结果：</w:t>
      </w:r>
      <w:r>
        <w:t>4)</w:t>
      </w:r>
      <w:r>
        <w:rPr>
          <w:rFonts w:hint="eastAsia"/>
        </w:rPr>
        <w:t xml:space="preserve"> </w:t>
      </w:r>
      <w:r>
        <w:rPr>
          <w:rFonts w:hint="eastAsia"/>
        </w:rPr>
        <w:t>新页面界面显示正确</w:t>
      </w:r>
      <w:r w:rsidR="00B208DF">
        <w:rPr>
          <w:rFonts w:hint="eastAsia"/>
        </w:rPr>
        <w:t>，</w:t>
      </w:r>
      <w:r w:rsidR="00B208DF">
        <w:t>包括上传菜品图片</w:t>
      </w:r>
      <w:r w:rsidR="00B208DF">
        <w:rPr>
          <w:rFonts w:hint="eastAsia"/>
        </w:rPr>
        <w:t>窗口</w:t>
      </w:r>
      <w:r>
        <w:rPr>
          <w:rFonts w:hint="eastAsia"/>
        </w:rPr>
        <w:t xml:space="preserve">　</w:t>
      </w:r>
      <w:r>
        <w:rPr>
          <w:rFonts w:hint="eastAsia"/>
        </w:rPr>
        <w:t>5</w:t>
      </w:r>
      <w:r>
        <w:t xml:space="preserve">) </w:t>
      </w:r>
      <w:r w:rsidR="002E47E6">
        <w:rPr>
          <w:rFonts w:hint="eastAsia"/>
        </w:rPr>
        <w:t>菜品</w:t>
      </w:r>
      <w:r>
        <w:rPr>
          <w:rFonts w:hint="eastAsia"/>
        </w:rPr>
        <w:t>信息未加入</w:t>
      </w:r>
      <w:r w:rsidR="007B460E">
        <w:rPr>
          <w:rFonts w:hint="eastAsia"/>
        </w:rPr>
        <w:t>菜单分类</w:t>
      </w:r>
      <w:r>
        <w:rPr>
          <w:rFonts w:hint="eastAsia"/>
        </w:rPr>
        <w:t>页面</w:t>
      </w:r>
      <w:r>
        <w:t xml:space="preserve"> 6</w:t>
      </w:r>
      <w:r>
        <w:rPr>
          <w:rFonts w:hint="eastAsia"/>
        </w:rPr>
        <w:t>）</w:t>
      </w:r>
      <w:r>
        <w:t>菜品信息加入</w:t>
      </w:r>
      <w:r w:rsidR="002E47E6">
        <w:t>菜品</w:t>
      </w:r>
      <w:r>
        <w:t>页面</w:t>
      </w:r>
    </w:p>
    <w:p w:rsidR="009D084D" w:rsidRDefault="009D084D" w:rsidP="009D084D">
      <w:pPr>
        <w:pStyle w:val="Heading3"/>
      </w:pPr>
      <w:bookmarkStart w:id="123" w:name="_Toc41498729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23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，不输入任何值，点击确认</w:t>
      </w:r>
      <w:r>
        <w:t>保存按钮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 w:rsidR="00743ECD">
        <w:rPr>
          <w:rFonts w:hint="eastAsia"/>
        </w:rPr>
        <w:t>价格</w:t>
      </w:r>
      <w:r>
        <w:rPr>
          <w:rFonts w:hint="eastAsia"/>
        </w:rPr>
        <w:t>，点击确认保存</w:t>
      </w:r>
      <w:r>
        <w:t>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名</w:t>
      </w:r>
      <w:r>
        <w:rPr>
          <w:rFonts w:hint="eastAsia"/>
        </w:rPr>
        <w:t>，点击确认保存</w:t>
      </w:r>
      <w:r>
        <w:t>按钮</w:t>
      </w:r>
    </w:p>
    <w:p w:rsidR="00100D88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图片</w:t>
      </w:r>
      <w:r>
        <w:rPr>
          <w:rFonts w:hint="eastAsia"/>
        </w:rPr>
        <w:t>，点击确认保存</w:t>
      </w:r>
      <w:r>
        <w:t>按钮</w:t>
      </w:r>
    </w:p>
    <w:p w:rsidR="00DB5137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</w:t>
      </w:r>
      <w:r w:rsidR="007B460E">
        <w:t>菜单分类</w:t>
      </w:r>
      <w:r>
        <w:rPr>
          <w:rFonts w:hint="eastAsia"/>
        </w:rPr>
        <w:t>，点击确认保存</w:t>
      </w:r>
      <w:r>
        <w:t>按钮</w:t>
      </w:r>
    </w:p>
    <w:p w:rsidR="00C11F43" w:rsidRDefault="00C11F43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输入</w:t>
      </w:r>
      <w:r>
        <w:t>菜品名，菜品</w:t>
      </w:r>
      <w:r>
        <w:rPr>
          <w:rFonts w:hint="eastAsia"/>
        </w:rPr>
        <w:t>图片</w:t>
      </w:r>
      <w:r>
        <w:t>，</w:t>
      </w:r>
      <w:r w:rsidR="00743ECD">
        <w:rPr>
          <w:rFonts w:hint="eastAsia"/>
        </w:rPr>
        <w:t>菜品</w:t>
      </w:r>
      <w:r w:rsidR="00743ECD">
        <w:t>价格，</w:t>
      </w:r>
      <w:r w:rsidR="007B460E">
        <w:t>菜单分类</w:t>
      </w:r>
      <w:r>
        <w:t>，点击</w:t>
      </w:r>
      <w:r>
        <w:rPr>
          <w:rFonts w:hint="eastAsia"/>
        </w:rPr>
        <w:t>确认保存</w:t>
      </w:r>
      <w:r>
        <w:t>按钮</w:t>
      </w:r>
    </w:p>
    <w:p w:rsidR="000B3A7D" w:rsidRDefault="009D084D" w:rsidP="000B3A7D">
      <w:r>
        <w:rPr>
          <w:rFonts w:hint="eastAsia"/>
        </w:rPr>
        <w:t>期望结果：</w:t>
      </w:r>
      <w:r>
        <w:rPr>
          <w:rFonts w:hint="eastAsia"/>
        </w:rPr>
        <w:t>2</w:t>
      </w:r>
      <w:r w:rsidR="000B3A7D">
        <w:t>-</w:t>
      </w:r>
      <w:r w:rsidR="00DB5137">
        <w:t>6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菜品</w:t>
      </w:r>
      <w:r>
        <w:t>信息不能为空</w:t>
      </w:r>
      <w:r w:rsidR="00C11F43">
        <w:rPr>
          <w:rFonts w:hint="eastAsia"/>
        </w:rPr>
        <w:t xml:space="preserve"> 7</w:t>
      </w:r>
      <w:r w:rsidR="00C11F43">
        <w:rPr>
          <w:rFonts w:hint="eastAsia"/>
        </w:rPr>
        <w:t>）</w:t>
      </w:r>
      <w:r w:rsidR="00C11F43">
        <w:rPr>
          <w:rFonts w:hint="eastAsia"/>
        </w:rPr>
        <w:t xml:space="preserve"> </w:t>
      </w:r>
      <w:r w:rsidR="00C11F43">
        <w:rPr>
          <w:rFonts w:hint="eastAsia"/>
        </w:rPr>
        <w:t>保存</w:t>
      </w:r>
      <w:r w:rsidR="00C11F43">
        <w:t>成功</w:t>
      </w:r>
    </w:p>
    <w:p w:rsidR="009D084D" w:rsidRDefault="009D084D" w:rsidP="000B3A7D">
      <w:pPr>
        <w:pStyle w:val="Heading3"/>
      </w:pPr>
      <w:bookmarkStart w:id="124" w:name="_Toc41498729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24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 w:rsidR="001C4E60">
        <w:rPr>
          <w:rFonts w:hint="eastAsia"/>
        </w:rPr>
        <w:t>字段校验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1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DC608D" w:rsidRDefault="009D084D" w:rsidP="00DC608D">
      <w:pPr>
        <w:pStyle w:val="ListParagraph"/>
        <w:numPr>
          <w:ilvl w:val="0"/>
          <w:numId w:val="101"/>
        </w:numPr>
      </w:pPr>
      <w:r>
        <w:rPr>
          <w:rFonts w:hint="eastAsia"/>
        </w:rPr>
        <w:lastRenderedPageBreak/>
        <w:t>点击创建新</w:t>
      </w:r>
      <w:r w:rsidR="007B460E">
        <w:rPr>
          <w:rFonts w:hint="eastAsia"/>
        </w:rPr>
        <w:t>菜单分类</w:t>
      </w:r>
      <w:r>
        <w:rPr>
          <w:rFonts w:hint="eastAsia"/>
        </w:rPr>
        <w:t>按钮，在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 w:rsidR="00DC608D">
        <w:rPr>
          <w:rFonts w:hint="eastAsia"/>
        </w:rPr>
        <w:t>名</w:t>
      </w:r>
      <w:r w:rsidR="00DC608D">
        <w:t>重复的任一</w:t>
      </w:r>
      <w:r w:rsidR="00DC608D">
        <w:rPr>
          <w:rFonts w:hint="eastAsia"/>
        </w:rPr>
        <w:t>记录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2315F8">
      <w:pPr>
        <w:pStyle w:val="ListParagraph"/>
        <w:numPr>
          <w:ilvl w:val="0"/>
          <w:numId w:val="101"/>
        </w:numPr>
      </w:pPr>
      <w:r>
        <w:rPr>
          <w:rFonts w:hint="eastAsia"/>
        </w:rPr>
        <w:t>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 w:rsidR="00DC608D">
        <w:rPr>
          <w:rFonts w:hint="eastAsia"/>
        </w:rPr>
        <w:t>非数字</w:t>
      </w:r>
      <w:r w:rsidR="00DC608D">
        <w:t>的菜品价格</w:t>
      </w:r>
      <w:r w:rsidR="00DC608D">
        <w:rPr>
          <w:rFonts w:hint="eastAsia"/>
        </w:rPr>
        <w:t>（一块</w:t>
      </w:r>
      <w:r w:rsidR="00DC608D">
        <w:t>五</w:t>
      </w:r>
      <w:r w:rsidR="00DC608D">
        <w:rPr>
          <w:rFonts w:hint="eastAsia"/>
        </w:rPr>
        <w:t>）</w:t>
      </w:r>
      <w:r>
        <w:rPr>
          <w:rFonts w:hint="eastAsia"/>
        </w:rPr>
        <w:t>，</w:t>
      </w:r>
      <w:r w:rsidR="00DC608D">
        <w:rPr>
          <w:rFonts w:hint="eastAsia"/>
        </w:rPr>
        <w:t>正确</w:t>
      </w:r>
      <w:r w:rsidR="00DC608D">
        <w:t>输入其他字段值</w:t>
      </w:r>
      <w:r w:rsidR="00DC608D">
        <w:rPr>
          <w:rFonts w:hint="eastAsia"/>
        </w:rPr>
        <w:t>，</w:t>
      </w:r>
      <w:r>
        <w:t>点击</w:t>
      </w:r>
      <w:r>
        <w:rPr>
          <w:rFonts w:hint="eastAsia"/>
        </w:rPr>
        <w:t>确认</w:t>
      </w:r>
      <w:r>
        <w:t>保存按钮</w:t>
      </w:r>
    </w:p>
    <w:p w:rsidR="00DC608D" w:rsidRDefault="00DC608D" w:rsidP="00DC608D">
      <w:pPr>
        <w:pStyle w:val="ListParagraph"/>
        <w:numPr>
          <w:ilvl w:val="0"/>
          <w:numId w:val="101"/>
        </w:numPr>
      </w:pPr>
      <w:r>
        <w:rPr>
          <w:rFonts w:hint="eastAsia"/>
        </w:rPr>
        <w:t>在</w:t>
      </w:r>
      <w:r>
        <w:t>创建新菜品页面，输入</w:t>
      </w:r>
      <w:r>
        <w:rPr>
          <w:rFonts w:hint="eastAsia"/>
        </w:rPr>
        <w:t>一个</w:t>
      </w:r>
      <w:r>
        <w:rPr>
          <w:rFonts w:hint="eastAsia"/>
        </w:rPr>
        <w:t>0.99,1.01,9999</w:t>
      </w:r>
      <w:r>
        <w:rPr>
          <w:rFonts w:hint="eastAsia"/>
        </w:rPr>
        <w:t>，正确</w:t>
      </w:r>
      <w:r>
        <w:t>输入其他字段值，点击确认保存按钮</w:t>
      </w:r>
    </w:p>
    <w:p w:rsidR="00DC608D" w:rsidRPr="00DC608D" w:rsidRDefault="009D084D" w:rsidP="00DC608D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）系统提示菜品</w:t>
      </w:r>
      <w:r w:rsidR="00DC608D">
        <w:rPr>
          <w:rFonts w:hint="eastAsia"/>
        </w:rPr>
        <w:t>名</w:t>
      </w:r>
      <w:r>
        <w:t>已占用</w:t>
      </w:r>
      <w:r w:rsidRPr="00450219">
        <w:rPr>
          <w:rFonts w:hint="eastAsia"/>
        </w:rPr>
        <w:t>！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DC608D">
        <w:rPr>
          <w:rFonts w:hint="eastAsia"/>
        </w:rPr>
        <w:t>菜品</w:t>
      </w:r>
      <w:r w:rsidR="00DC608D">
        <w:t>价格为</w:t>
      </w:r>
      <w:r w:rsidR="00DC608D">
        <w:rPr>
          <w:rFonts w:hint="eastAsia"/>
        </w:rPr>
        <w:t>0</w:t>
      </w:r>
      <w:r w:rsidR="00DC608D">
        <w:t>-10000</w:t>
      </w:r>
      <w:r w:rsidR="00DC608D">
        <w:rPr>
          <w:rFonts w:hint="eastAsia"/>
        </w:rPr>
        <w:t>的</w:t>
      </w:r>
      <w:r w:rsidR="00DC608D">
        <w:t>数字</w:t>
      </w:r>
      <w:r w:rsidR="00DC608D">
        <w:t xml:space="preserve"> 4</w:t>
      </w:r>
      <w:r w:rsidR="00DC608D">
        <w:rPr>
          <w:rFonts w:hint="eastAsia"/>
        </w:rPr>
        <w:t>）该</w:t>
      </w:r>
      <w:r w:rsidR="00DC608D">
        <w:t>字段在移动端和后台都正确显示</w:t>
      </w:r>
    </w:p>
    <w:p w:rsidR="009D084D" w:rsidRDefault="009D084D" w:rsidP="009D084D">
      <w:pPr>
        <w:pStyle w:val="Heading3"/>
      </w:pPr>
      <w:bookmarkStart w:id="125" w:name="_Toc414987298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5"/>
      <w:r w:rsidR="00DC608D">
        <w:t>5</w:t>
      </w:r>
    </w:p>
    <w:p w:rsidR="009D084D" w:rsidRDefault="009D084D" w:rsidP="009D084D">
      <w:r>
        <w:rPr>
          <w:rFonts w:hint="eastAsia"/>
        </w:rPr>
        <w:t>测试目标：检查菜品</w:t>
      </w:r>
      <w:r w:rsidRPr="00140183">
        <w:rPr>
          <w:rFonts w:hint="eastAsia"/>
        </w:rPr>
        <w:t>更新界面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  <w:r w:rsidR="004478B0">
        <w:rPr>
          <w:rFonts w:hint="eastAsia"/>
        </w:rPr>
        <w:t>，</w:t>
      </w:r>
      <w:r w:rsidR="004478B0">
        <w:t>选择</w:t>
      </w:r>
      <w:r w:rsidR="004478B0">
        <w:rPr>
          <w:rFonts w:hint="eastAsia"/>
        </w:rPr>
        <w:t>任一</w:t>
      </w:r>
      <w:proofErr w:type="gramStart"/>
      <w:r w:rsidR="004478B0">
        <w:rPr>
          <w:rFonts w:hint="eastAsia"/>
        </w:rPr>
        <w:t>个</w:t>
      </w:r>
      <w:proofErr w:type="gramEnd"/>
      <w:r w:rsidR="004478B0">
        <w:t>非默认菜品的分类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在页面</w:t>
      </w:r>
      <w:r w:rsidR="004478B0">
        <w:t>上输入菜品</w:t>
      </w:r>
      <w:r w:rsidR="004478B0">
        <w:rPr>
          <w:rFonts w:hint="eastAsia"/>
        </w:rPr>
        <w:t>信息</w:t>
      </w:r>
      <w:r>
        <w:t>，点击返回按钮</w:t>
      </w:r>
    </w:p>
    <w:p w:rsidR="009D084D" w:rsidRDefault="009D084D" w:rsidP="00195727">
      <w:pPr>
        <w:pStyle w:val="ListParagraph"/>
        <w:numPr>
          <w:ilvl w:val="0"/>
          <w:numId w:val="102"/>
        </w:numPr>
      </w:pPr>
      <w:r>
        <w:rPr>
          <w:rFonts w:hint="eastAsia"/>
        </w:rPr>
        <w:t>在在页面</w:t>
      </w:r>
      <w:r>
        <w:t>上输入</w:t>
      </w:r>
      <w:r w:rsidR="005B6C6D">
        <w:rPr>
          <w:rFonts w:hint="eastAsia"/>
        </w:rPr>
        <w:t>更新的</w:t>
      </w:r>
      <w:r w:rsidR="004478B0">
        <w:t>菜品</w:t>
      </w:r>
      <w:r w:rsidR="004478B0">
        <w:rPr>
          <w:rFonts w:hint="eastAsia"/>
        </w:rPr>
        <w:t>信息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9D084D"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菜品的</w:t>
      </w:r>
      <w:r>
        <w:t>更新</w:t>
      </w:r>
      <w:r>
        <w:rPr>
          <w:rFonts w:hint="eastAsia"/>
        </w:rPr>
        <w:t>信息未加入</w:t>
      </w:r>
      <w:r w:rsidR="004478B0">
        <w:rPr>
          <w:rFonts w:hint="eastAsia"/>
        </w:rPr>
        <w:t>菜品列表</w:t>
      </w:r>
      <w:r>
        <w:rPr>
          <w:rFonts w:hint="eastAsia"/>
        </w:rPr>
        <w:t>页面</w:t>
      </w:r>
      <w:r>
        <w:t xml:space="preserve"> 4</w:t>
      </w:r>
      <w:r>
        <w:rPr>
          <w:rFonts w:hint="eastAsia"/>
        </w:rPr>
        <w:t>）</w:t>
      </w:r>
      <w:r>
        <w:t>菜品</w:t>
      </w:r>
      <w:r>
        <w:rPr>
          <w:rFonts w:hint="eastAsia"/>
        </w:rPr>
        <w:t>的</w:t>
      </w:r>
      <w:r>
        <w:t>更新信息加入</w:t>
      </w:r>
      <w:r w:rsidR="004478B0">
        <w:t>菜</w:t>
      </w:r>
      <w:r w:rsidR="004478B0">
        <w:rPr>
          <w:rFonts w:hint="eastAsia"/>
        </w:rPr>
        <w:t>品</w:t>
      </w:r>
      <w:r w:rsidR="004478B0">
        <w:t>列表</w:t>
      </w:r>
      <w:r>
        <w:t>页面</w:t>
      </w:r>
      <w:r w:rsidR="005B6C6D">
        <w:rPr>
          <w:rFonts w:hint="eastAsia"/>
        </w:rPr>
        <w:t xml:space="preserve"> </w:t>
      </w:r>
    </w:p>
    <w:p w:rsidR="009D084D" w:rsidRDefault="009D084D" w:rsidP="009D084D">
      <w:pPr>
        <w:pStyle w:val="Heading3"/>
      </w:pPr>
      <w:bookmarkStart w:id="126" w:name="_Toc414987299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6"/>
      <w:r w:rsidR="00DC608D">
        <w:t>6</w:t>
      </w:r>
    </w:p>
    <w:p w:rsidR="009D084D" w:rsidRDefault="009D084D" w:rsidP="009D084D">
      <w:r>
        <w:rPr>
          <w:rFonts w:hint="eastAsia"/>
        </w:rPr>
        <w:t>测试目标：检查</w:t>
      </w:r>
      <w:r w:rsidR="007B460E">
        <w:rPr>
          <w:rFonts w:hint="eastAsia"/>
        </w:rPr>
        <w:t>菜单</w:t>
      </w:r>
      <w:r>
        <w:rPr>
          <w:rFonts w:hint="eastAsia"/>
        </w:rPr>
        <w:t>列表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195727">
      <w:pPr>
        <w:pStyle w:val="ListParagraph"/>
        <w:numPr>
          <w:ilvl w:val="0"/>
          <w:numId w:val="103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个菜品</w:t>
      </w:r>
      <w:r>
        <w:t>信息</w:t>
      </w:r>
      <w:r>
        <w:rPr>
          <w:rFonts w:hint="eastAsia"/>
        </w:rPr>
        <w:t>，测试数据中的菜品</w:t>
      </w:r>
      <w:r>
        <w:t>名包括中文，英</w:t>
      </w:r>
      <w:r>
        <w:rPr>
          <w:rFonts w:hint="eastAsia"/>
        </w:rPr>
        <w:t>文</w:t>
      </w:r>
      <w:r>
        <w:t>，字符</w:t>
      </w:r>
      <w:r>
        <w:rPr>
          <w:rFonts w:hint="eastAsia"/>
        </w:rPr>
        <w:t>数</w:t>
      </w:r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例如</w:t>
      </w:r>
      <w:r>
        <w:t>：一，</w:t>
      </w:r>
      <w:r>
        <w:rPr>
          <w:rFonts w:hint="eastAsia"/>
        </w:rPr>
        <w:t xml:space="preserve"> </w:t>
      </w:r>
      <w:r>
        <w:rPr>
          <w:rFonts w:hint="eastAsia"/>
        </w:rPr>
        <w:t>菜品</w:t>
      </w:r>
      <w:r>
        <w:t>，菜品二，</w:t>
      </w:r>
      <w:r w:rsidR="007B460E">
        <w:t>菜单分类</w:t>
      </w:r>
      <w:r>
        <w:t>，</w:t>
      </w:r>
      <w:r w:rsidR="007B460E">
        <w:t>菜单分类</w:t>
      </w:r>
      <w:r>
        <w:t>五，</w:t>
      </w:r>
      <w:r>
        <w:t>Menu</w:t>
      </w:r>
      <w:r>
        <w:t>，</w:t>
      </w:r>
      <w:r>
        <w:t>M</w:t>
      </w:r>
      <w:r>
        <w:t>，</w:t>
      </w:r>
      <w:r>
        <w:t>Ct</w:t>
      </w:r>
      <w:r>
        <w:t>，菜品</w:t>
      </w:r>
      <w:r w:rsidR="00B5687F">
        <w:t>on</w:t>
      </w:r>
      <w:r w:rsidR="00B5687F">
        <w:rPr>
          <w:rFonts w:hint="eastAsia"/>
        </w:rPr>
        <w:t>e,</w:t>
      </w:r>
      <w:r w:rsidR="00B5687F">
        <w:rPr>
          <w:rFonts w:hint="eastAsia"/>
        </w:rPr>
        <w:t>菜品</w:t>
      </w:r>
      <w:r w:rsidR="00B5687F">
        <w:t>价格为</w:t>
      </w:r>
      <w:r w:rsidR="00B5687F">
        <w:rPr>
          <w:rFonts w:hint="eastAsia"/>
        </w:rPr>
        <w:t>0.01</w:t>
      </w:r>
      <w:r w:rsidR="00B5687F">
        <w:t>-9999</w:t>
      </w:r>
      <w:r w:rsidR="00B5687F">
        <w:rPr>
          <w:rFonts w:hint="eastAsia"/>
        </w:rPr>
        <w:t>之间</w:t>
      </w:r>
      <w:r w:rsidR="00B5687F">
        <w:t>任何</w:t>
      </w:r>
      <w:r w:rsidR="00B5687F">
        <w:rPr>
          <w:rFonts w:hint="eastAsia"/>
        </w:rPr>
        <w:t>小数点为</w:t>
      </w:r>
      <w:r w:rsidR="00B5687F">
        <w:t>不超过</w:t>
      </w:r>
      <w:r w:rsidR="00B5687F">
        <w:rPr>
          <w:rFonts w:hint="eastAsia"/>
        </w:rPr>
        <w:t>2</w:t>
      </w:r>
      <w:r w:rsidR="00B5687F">
        <w:rPr>
          <w:rFonts w:hint="eastAsia"/>
        </w:rPr>
        <w:t>位</w:t>
      </w:r>
      <w:r w:rsidR="00B5687F">
        <w:t>的数字</w:t>
      </w:r>
    </w:p>
    <w:p w:rsidR="009D084D" w:rsidRDefault="009D084D" w:rsidP="009D084D">
      <w:r>
        <w:rPr>
          <w:rFonts w:hint="eastAsia"/>
        </w:rPr>
        <w:t>期望结果：菜品</w:t>
      </w:r>
      <w:r>
        <w:t>信息正确</w:t>
      </w:r>
      <w:r>
        <w:rPr>
          <w:rFonts w:hint="eastAsia"/>
        </w:rPr>
        <w:t>分页显示</w:t>
      </w:r>
    </w:p>
    <w:p w:rsidR="009D084D" w:rsidRDefault="009D084D" w:rsidP="009D084D">
      <w:pPr>
        <w:pStyle w:val="Heading3"/>
      </w:pPr>
      <w:bookmarkStart w:id="127" w:name="_Toc414987300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7"/>
      <w:r w:rsidR="00DC608D">
        <w:rPr>
          <w:rFonts w:hint="eastAsia"/>
        </w:rPr>
        <w:t>7</w:t>
      </w:r>
    </w:p>
    <w:p w:rsidR="009D084D" w:rsidRDefault="009D084D" w:rsidP="009D084D">
      <w:r>
        <w:rPr>
          <w:rFonts w:hint="eastAsia"/>
        </w:rPr>
        <w:lastRenderedPageBreak/>
        <w:t>测试目标：验证菜品编辑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使用测试数据</w:t>
      </w:r>
      <w:r w:rsidR="005D7346">
        <w:rPr>
          <w:rFonts w:hint="eastAsia"/>
        </w:rPr>
        <w:t>2.10</w:t>
      </w:r>
      <w:r>
        <w:rPr>
          <w:rFonts w:hint="eastAsia"/>
        </w:rPr>
        <w:t>.</w:t>
      </w:r>
      <w:r w:rsidR="005B6C6D">
        <w:t>6</w:t>
      </w:r>
      <w:r>
        <w:rPr>
          <w:rFonts w:hint="eastAsia"/>
        </w:rPr>
        <w:t>，点击任何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 w:rsidR="00B5687F">
        <w:rPr>
          <w:rFonts w:hint="eastAsia"/>
        </w:rPr>
        <w:t>菜品</w:t>
      </w:r>
      <w:r>
        <w:t>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按照测试</w:t>
      </w:r>
      <w:r>
        <w:t>用例</w:t>
      </w:r>
      <w:r w:rsidR="005D7346">
        <w:rPr>
          <w:rFonts w:hint="eastAsia"/>
        </w:rPr>
        <w:t>2.10</w:t>
      </w:r>
      <w:r w:rsidR="009210B3">
        <w:rPr>
          <w:rFonts w:hint="eastAsia"/>
        </w:rPr>
        <w:t xml:space="preserve">.3 </w:t>
      </w:r>
      <w:r w:rsidR="009210B3">
        <w:rPr>
          <w:rFonts w:hint="eastAsia"/>
        </w:rPr>
        <w:t>和</w:t>
      </w:r>
      <w:r w:rsidR="009210B3">
        <w:rPr>
          <w:rFonts w:hint="eastAsia"/>
        </w:rPr>
        <w:t>2.10.4</w:t>
      </w:r>
      <w:r>
        <w:rPr>
          <w:rFonts w:hint="eastAsia"/>
        </w:rPr>
        <w:t>的步骤</w:t>
      </w:r>
      <w:r>
        <w:t>检查更新页面的字段校验</w:t>
      </w:r>
    </w:p>
    <w:p w:rsidR="005B6C6D" w:rsidRDefault="005B6C6D" w:rsidP="00195727">
      <w:pPr>
        <w:pStyle w:val="ListParagraph"/>
        <w:numPr>
          <w:ilvl w:val="0"/>
          <w:numId w:val="104"/>
        </w:numPr>
      </w:pPr>
      <w:r>
        <w:rPr>
          <w:rFonts w:hint="eastAsia"/>
        </w:rPr>
        <w:t>在页面</w:t>
      </w:r>
      <w:r>
        <w:t>把</w:t>
      </w:r>
      <w:r>
        <w:rPr>
          <w:rFonts w:hint="eastAsia"/>
        </w:rPr>
        <w:t>菜品</w:t>
      </w:r>
      <w:r>
        <w:t>所属的菜单分类变成</w:t>
      </w:r>
      <w:r>
        <w:rPr>
          <w:rFonts w:hint="eastAsia"/>
        </w:rPr>
        <w:t>默认</w:t>
      </w:r>
    </w:p>
    <w:p w:rsidR="009D084D" w:rsidRDefault="009D084D" w:rsidP="009D084D">
      <w:r>
        <w:rPr>
          <w:rFonts w:hint="eastAsia"/>
        </w:rPr>
        <w:t>期望结果：</w:t>
      </w:r>
      <w:r w:rsidR="005B6C6D">
        <w:rPr>
          <w:rFonts w:hint="eastAsia"/>
        </w:rPr>
        <w:t>2</w:t>
      </w:r>
      <w:r w:rsidR="005B6C6D">
        <w:rPr>
          <w:rFonts w:hint="eastAsia"/>
        </w:rPr>
        <w:t>）</w:t>
      </w:r>
      <w:r w:rsidR="005B6C6D">
        <w:t>-3</w:t>
      </w:r>
      <w:r w:rsidR="005B6C6D">
        <w:rPr>
          <w:rFonts w:hint="eastAsia"/>
        </w:rPr>
        <w:t>）</w:t>
      </w:r>
      <w:r>
        <w:rPr>
          <w:rFonts w:hint="eastAsia"/>
        </w:rPr>
        <w:t>字段校验结果</w:t>
      </w:r>
      <w:r>
        <w:t>同步骤</w:t>
      </w:r>
      <w:r w:rsidR="002122D6">
        <w:t>2.10</w:t>
      </w:r>
      <w:r w:rsidR="009210B3">
        <w:t xml:space="preserve">.3 </w:t>
      </w:r>
      <w:r w:rsidR="009210B3">
        <w:rPr>
          <w:rFonts w:hint="eastAsia"/>
        </w:rPr>
        <w:t>和</w:t>
      </w:r>
      <w:r w:rsidR="009210B3">
        <w:rPr>
          <w:rFonts w:hint="eastAsia"/>
        </w:rPr>
        <w:t>2.10.4</w:t>
      </w:r>
      <w:r w:rsidR="005B6C6D">
        <w:rPr>
          <w:rFonts w:hint="eastAsia"/>
        </w:rPr>
        <w:t>，</w:t>
      </w:r>
      <w:r w:rsidR="005B6C6D">
        <w:rPr>
          <w:rFonts w:hint="eastAsia"/>
        </w:rPr>
        <w:t>4</w:t>
      </w:r>
      <w:r w:rsidR="005B6C6D">
        <w:rPr>
          <w:rFonts w:hint="eastAsia"/>
        </w:rPr>
        <w:t>）</w:t>
      </w:r>
      <w:r w:rsidR="005B6C6D">
        <w:rPr>
          <w:rFonts w:hint="eastAsia"/>
        </w:rPr>
        <w:t xml:space="preserve"> </w:t>
      </w:r>
      <w:r w:rsidR="005B6C6D">
        <w:rPr>
          <w:rFonts w:hint="eastAsia"/>
        </w:rPr>
        <w:t>菜品</w:t>
      </w:r>
      <w:r w:rsidR="005B6C6D">
        <w:t>不再显示在移动端</w:t>
      </w:r>
    </w:p>
    <w:p w:rsidR="009D084D" w:rsidRDefault="009D084D" w:rsidP="009D084D">
      <w:pPr>
        <w:pStyle w:val="Heading3"/>
      </w:pPr>
      <w:bookmarkStart w:id="128" w:name="_Toc414987301"/>
      <w:r>
        <w:rPr>
          <w:rFonts w:hint="eastAsia"/>
        </w:rPr>
        <w:t>测试编号：</w:t>
      </w:r>
      <w:r>
        <w:rPr>
          <w:rFonts w:hint="eastAsia"/>
        </w:rPr>
        <w:t>00</w:t>
      </w:r>
      <w:bookmarkEnd w:id="128"/>
      <w:r w:rsidR="00DC608D">
        <w:rPr>
          <w:rFonts w:hint="eastAsia"/>
        </w:rPr>
        <w:t>8</w:t>
      </w:r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菜品删除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195727">
      <w:pPr>
        <w:pStyle w:val="ListParagraph"/>
        <w:numPr>
          <w:ilvl w:val="0"/>
          <w:numId w:val="105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FB770A" w:rsidRDefault="00FB770A" w:rsidP="00195727">
      <w:pPr>
        <w:pStyle w:val="ListParagraph"/>
        <w:numPr>
          <w:ilvl w:val="0"/>
          <w:numId w:val="105"/>
        </w:numPr>
      </w:pPr>
      <w:r>
        <w:rPr>
          <w:rFonts w:hint="eastAsia"/>
        </w:rPr>
        <w:t>在任</w:t>
      </w:r>
      <w:r>
        <w:t>一个</w:t>
      </w:r>
      <w:r>
        <w:rPr>
          <w:rFonts w:hint="eastAsia"/>
        </w:rPr>
        <w:t>菜单</w:t>
      </w:r>
      <w:r>
        <w:t>分类下，</w:t>
      </w:r>
      <w:r>
        <w:rPr>
          <w:rFonts w:hint="eastAsia"/>
        </w:rPr>
        <w:t>对应的</w:t>
      </w:r>
      <w:r>
        <w:t>菜品列表为</w:t>
      </w:r>
      <w:r>
        <w:rPr>
          <w:rFonts w:hint="eastAsia"/>
        </w:rPr>
        <w:t xml:space="preserve">1,6,10 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点击</w:t>
      </w:r>
      <w:r>
        <w:t>删除按钮</w:t>
      </w:r>
      <w:r>
        <w:rPr>
          <w:rFonts w:hint="eastAsia"/>
        </w:rPr>
        <w:t>，使用测试数据</w:t>
      </w:r>
      <w:r>
        <w:rPr>
          <w:rFonts w:hint="eastAsia"/>
        </w:rPr>
        <w:t>2.10.</w:t>
      </w:r>
      <w:r>
        <w:t>6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，点击菜品对应的删除按钮</w:t>
      </w:r>
    </w:p>
    <w:p w:rsidR="005021D9" w:rsidRDefault="009D084D" w:rsidP="005021D9">
      <w:r>
        <w:rPr>
          <w:rFonts w:hint="eastAsia"/>
        </w:rPr>
        <w:t>期望结果：</w:t>
      </w:r>
      <w:r w:rsidR="00FB770A">
        <w:t>2</w:t>
      </w:r>
      <w:r>
        <w:rPr>
          <w:rFonts w:hint="eastAsia"/>
        </w:rPr>
        <w:t>）</w:t>
      </w:r>
      <w:r w:rsidR="002122D6">
        <w:t>菜品</w:t>
      </w:r>
      <w:r>
        <w:t>被删除</w:t>
      </w:r>
      <w:r>
        <w:rPr>
          <w:rFonts w:hint="eastAsia"/>
        </w:rPr>
        <w:t xml:space="preserve"> </w:t>
      </w:r>
    </w:p>
    <w:p w:rsidR="005021D9" w:rsidRDefault="005021D9" w:rsidP="005021D9">
      <w:pPr>
        <w:ind w:firstLine="0"/>
      </w:pPr>
      <w:r>
        <w:br w:type="page"/>
      </w:r>
    </w:p>
    <w:p w:rsidR="005021D9" w:rsidRDefault="005021D9" w:rsidP="005021D9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收银流水管理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5021D9" w:rsidRPr="000C343E" w:rsidRDefault="005021D9" w:rsidP="00703EAB">
            <w:pPr>
              <w:pStyle w:val="TableText"/>
            </w:pPr>
            <w:r>
              <w:t>11</w:t>
            </w:r>
          </w:p>
        </w:tc>
      </w:tr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5021D9" w:rsidRPr="000C343E" w:rsidRDefault="00DE26AF" w:rsidP="00703EAB">
            <w:pPr>
              <w:pStyle w:val="TableText"/>
            </w:pPr>
            <w:r>
              <w:rPr>
                <w:rFonts w:hint="eastAsia"/>
              </w:rPr>
              <w:t>收银</w:t>
            </w:r>
            <w:r w:rsidR="001E4978">
              <w:rPr>
                <w:rFonts w:hint="eastAsia"/>
              </w:rPr>
              <w:t>，</w:t>
            </w:r>
            <w:r>
              <w:t>流水</w:t>
            </w:r>
            <w:r w:rsidR="001E4978">
              <w:rPr>
                <w:rFonts w:hint="eastAsia"/>
              </w:rPr>
              <w:t>查询</w:t>
            </w:r>
          </w:p>
        </w:tc>
      </w:tr>
      <w:tr w:rsidR="005021D9" w:rsidRPr="000C343E" w:rsidTr="00703EAB">
        <w:trPr>
          <w:cantSplit/>
        </w:trPr>
        <w:tc>
          <w:tcPr>
            <w:tcW w:w="1501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5021D9" w:rsidRPr="000C343E" w:rsidRDefault="005021D9" w:rsidP="00703EAB">
            <w:pPr>
              <w:pStyle w:val="TableText"/>
            </w:pPr>
            <w:r>
              <w:rPr>
                <w:rFonts w:hint="eastAsia"/>
              </w:rPr>
              <w:t>收银流水</w:t>
            </w:r>
            <w:r>
              <w:t>管理</w:t>
            </w: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021D9" w:rsidRPr="000C343E" w:rsidRDefault="00BD7E20" w:rsidP="00703EAB">
            <w:pPr>
              <w:pStyle w:val="TableText"/>
            </w:pPr>
            <w:r>
              <w:rPr>
                <w:rFonts w:hint="eastAsia"/>
              </w:rPr>
              <w:t>验证桌号信息</w:t>
            </w:r>
            <w:r>
              <w:t>页面</w:t>
            </w:r>
          </w:p>
        </w:tc>
        <w:tc>
          <w:tcPr>
            <w:tcW w:w="3375" w:type="dxa"/>
          </w:tcPr>
          <w:p w:rsidR="005021D9" w:rsidRPr="004D56AC" w:rsidRDefault="00BD7E20" w:rsidP="00703EAB">
            <w:pPr>
              <w:pStyle w:val="TableText"/>
            </w:pPr>
            <w:r>
              <w:rPr>
                <w:rFonts w:hint="eastAsia"/>
              </w:rPr>
              <w:t>桌号信息</w:t>
            </w:r>
            <w:r w:rsidR="005021D9">
              <w:t>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021D9" w:rsidRPr="000C343E" w:rsidRDefault="006433B2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桌号</w:t>
            </w:r>
            <w:r>
              <w:rPr>
                <w:rFonts w:hint="eastAsia"/>
              </w:rPr>
              <w:t>对应的</w:t>
            </w:r>
            <w:r>
              <w:t>收银页面</w:t>
            </w:r>
          </w:p>
        </w:tc>
        <w:tc>
          <w:tcPr>
            <w:tcW w:w="3375" w:type="dxa"/>
          </w:tcPr>
          <w:p w:rsidR="005021D9" w:rsidRPr="004D56AC" w:rsidRDefault="006433B2" w:rsidP="00703EAB">
            <w:pPr>
              <w:pStyle w:val="TableText"/>
            </w:pPr>
            <w:r>
              <w:rPr>
                <w:rFonts w:hint="eastAsia"/>
              </w:rPr>
              <w:t>收银</w:t>
            </w:r>
            <w:r>
              <w:t>页面正常显示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更新会员号功能</w:t>
            </w:r>
            <w:r>
              <w:rPr>
                <w:rFonts w:hint="eastAsia"/>
              </w:rPr>
              <w:t>（空，</w:t>
            </w:r>
            <w:r>
              <w:t>会员号校验，会员号</w:t>
            </w:r>
            <w:r>
              <w:rPr>
                <w:rFonts w:hint="eastAsia"/>
              </w:rPr>
              <w:t>折扣</w:t>
            </w:r>
            <w:r>
              <w:t>显示）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会员号可以</w:t>
            </w:r>
            <w:r>
              <w:t>正常更新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打印按钮和确认保存按钮功能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打印</w:t>
            </w:r>
            <w:r>
              <w:t>清单正确显示，</w:t>
            </w:r>
            <w:r>
              <w:rPr>
                <w:rFonts w:hint="eastAsia"/>
              </w:rPr>
              <w:t>打印</w:t>
            </w:r>
            <w:r>
              <w:t>和确认保存按钮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021D9" w:rsidRPr="000C343E" w:rsidRDefault="00EA294F" w:rsidP="004F2D0B">
            <w:pPr>
              <w:pStyle w:val="TableText"/>
            </w:pPr>
            <w:r>
              <w:rPr>
                <w:rFonts w:hint="eastAsia"/>
              </w:rPr>
              <w:t>验证流水</w:t>
            </w:r>
            <w:r w:rsidR="00D325F2">
              <w:rPr>
                <w:rFonts w:hint="eastAsia"/>
              </w:rPr>
              <w:t>查询</w:t>
            </w:r>
            <w:r w:rsidR="004F2D0B">
              <w:rPr>
                <w:rFonts w:hint="eastAsia"/>
              </w:rPr>
              <w:t>字段显示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流水查询字段和</w:t>
            </w:r>
            <w:r>
              <w:t>值</w:t>
            </w:r>
            <w:r>
              <w:rPr>
                <w:rFonts w:hint="eastAsia"/>
              </w:rPr>
              <w:t>都</w:t>
            </w:r>
            <w:r>
              <w:t>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5021D9" w:rsidRPr="000C343E" w:rsidTr="00703EAB">
        <w:trPr>
          <w:cantSplit/>
        </w:trPr>
        <w:tc>
          <w:tcPr>
            <w:tcW w:w="805" w:type="dxa"/>
          </w:tcPr>
          <w:p w:rsidR="005021D9" w:rsidRPr="000C343E" w:rsidRDefault="005021D9" w:rsidP="00703EAB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021D9" w:rsidRPr="000C343E" w:rsidRDefault="004F2D0B" w:rsidP="00703EA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流水页面显示（</w:t>
            </w:r>
            <w:r>
              <w:rPr>
                <w:rFonts w:hint="eastAsia"/>
              </w:rPr>
              <w:t>空</w:t>
            </w:r>
            <w:r>
              <w:t>，单页，分页）</w:t>
            </w:r>
          </w:p>
        </w:tc>
        <w:tc>
          <w:tcPr>
            <w:tcW w:w="3375" w:type="dxa"/>
          </w:tcPr>
          <w:p w:rsidR="005021D9" w:rsidRPr="004D56AC" w:rsidRDefault="00D325F2" w:rsidP="00703EAB">
            <w:pPr>
              <w:pStyle w:val="TableText"/>
            </w:pPr>
            <w:r>
              <w:rPr>
                <w:rFonts w:hint="eastAsia"/>
              </w:rPr>
              <w:t>流水</w:t>
            </w:r>
            <w:r>
              <w:t>列表信息正确显示</w:t>
            </w:r>
          </w:p>
        </w:tc>
        <w:tc>
          <w:tcPr>
            <w:tcW w:w="1396" w:type="dxa"/>
          </w:tcPr>
          <w:p w:rsidR="005021D9" w:rsidRPr="000C343E" w:rsidRDefault="005021D9" w:rsidP="00703EAB">
            <w:pPr>
              <w:pStyle w:val="TableText"/>
            </w:pPr>
          </w:p>
        </w:tc>
      </w:tr>
      <w:tr w:rsidR="004F2D0B" w:rsidRPr="000C343E" w:rsidTr="00703EAB">
        <w:trPr>
          <w:cantSplit/>
        </w:trPr>
        <w:tc>
          <w:tcPr>
            <w:tcW w:w="805" w:type="dxa"/>
          </w:tcPr>
          <w:p w:rsidR="004F2D0B" w:rsidRPr="000C343E" w:rsidRDefault="004F2D0B" w:rsidP="004F2D0B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4F2D0B" w:rsidRPr="000C343E" w:rsidRDefault="004F2D0B" w:rsidP="004F2D0B">
            <w:pPr>
              <w:pStyle w:val="TableText"/>
            </w:pPr>
            <w:r>
              <w:rPr>
                <w:rFonts w:hint="eastAsia"/>
              </w:rPr>
              <w:t>验证</w:t>
            </w:r>
            <w:r>
              <w:t>流水查询</w:t>
            </w:r>
            <w:r>
              <w:rPr>
                <w:rFonts w:hint="eastAsia"/>
              </w:rPr>
              <w:t>条件</w:t>
            </w:r>
            <w:r>
              <w:t>的显示（</w:t>
            </w:r>
            <w:r>
              <w:rPr>
                <w:rFonts w:hint="eastAsia"/>
              </w:rPr>
              <w:t>输入</w:t>
            </w:r>
            <w:r>
              <w:t>，</w:t>
            </w:r>
            <w:r w:rsidR="00D325F2">
              <w:rPr>
                <w:rFonts w:hint="eastAsia"/>
              </w:rPr>
              <w:t>更新，</w:t>
            </w:r>
            <w:r>
              <w:t>删除）</w:t>
            </w:r>
          </w:p>
        </w:tc>
        <w:tc>
          <w:tcPr>
            <w:tcW w:w="3375" w:type="dxa"/>
          </w:tcPr>
          <w:p w:rsidR="004F2D0B" w:rsidRPr="004D56AC" w:rsidRDefault="00D325F2" w:rsidP="004F2D0B">
            <w:pPr>
              <w:pStyle w:val="TableText"/>
            </w:pPr>
            <w:r>
              <w:rPr>
                <w:rFonts w:hint="eastAsia"/>
              </w:rPr>
              <w:t>流水</w:t>
            </w:r>
            <w:r>
              <w:t>查询值</w:t>
            </w:r>
            <w:r>
              <w:rPr>
                <w:rFonts w:hint="eastAsia"/>
              </w:rPr>
              <w:t>可以</w:t>
            </w:r>
            <w:r>
              <w:t>正确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选择，更新</w:t>
            </w:r>
            <w:r>
              <w:t>和删除</w:t>
            </w:r>
          </w:p>
        </w:tc>
        <w:tc>
          <w:tcPr>
            <w:tcW w:w="1396" w:type="dxa"/>
          </w:tcPr>
          <w:p w:rsidR="004F2D0B" w:rsidRPr="000C343E" w:rsidRDefault="004F2D0B" w:rsidP="004F2D0B">
            <w:pPr>
              <w:pStyle w:val="TableText"/>
            </w:pPr>
          </w:p>
        </w:tc>
      </w:tr>
      <w:tr w:rsidR="004F2D0B" w:rsidRPr="000C343E" w:rsidTr="00703EAB">
        <w:trPr>
          <w:cantSplit/>
        </w:trPr>
        <w:tc>
          <w:tcPr>
            <w:tcW w:w="805" w:type="dxa"/>
          </w:tcPr>
          <w:p w:rsidR="004F2D0B" w:rsidRPr="000C343E" w:rsidRDefault="004F2D0B" w:rsidP="004F2D0B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4F2D0B" w:rsidRPr="000C343E" w:rsidRDefault="004F2D0B" w:rsidP="004F2D0B">
            <w:pPr>
              <w:pStyle w:val="TableText"/>
            </w:pPr>
            <w:r>
              <w:rPr>
                <w:rFonts w:hint="eastAsia"/>
              </w:rPr>
              <w:t>验证流水</w:t>
            </w:r>
            <w:r>
              <w:t>查询数据</w:t>
            </w:r>
            <w:r>
              <w:rPr>
                <w:rFonts w:hint="eastAsia"/>
              </w:rPr>
              <w:t>准确性（单个</w:t>
            </w:r>
            <w:r>
              <w:t>条件，多个条件组合</w:t>
            </w:r>
            <w:r>
              <w:rPr>
                <w:rFonts w:hint="eastAsia"/>
              </w:rPr>
              <w:t>，</w:t>
            </w:r>
            <w:r>
              <w:t>无效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有效</w:t>
            </w:r>
            <w:r>
              <w:t>条件）</w:t>
            </w:r>
          </w:p>
        </w:tc>
        <w:tc>
          <w:tcPr>
            <w:tcW w:w="3375" w:type="dxa"/>
          </w:tcPr>
          <w:p w:rsidR="004F2D0B" w:rsidRPr="004D56AC" w:rsidRDefault="00D325F2" w:rsidP="004F2D0B">
            <w:pPr>
              <w:pStyle w:val="TableText"/>
            </w:pPr>
            <w:r>
              <w:rPr>
                <w:rFonts w:hint="eastAsia"/>
              </w:rPr>
              <w:t>所属</w:t>
            </w:r>
            <w:r>
              <w:t>条件数据</w:t>
            </w:r>
            <w:r>
              <w:rPr>
                <w:rFonts w:hint="eastAsia"/>
              </w:rPr>
              <w:t>正确</w:t>
            </w:r>
            <w:r>
              <w:t>显示</w:t>
            </w:r>
          </w:p>
        </w:tc>
        <w:tc>
          <w:tcPr>
            <w:tcW w:w="1396" w:type="dxa"/>
          </w:tcPr>
          <w:p w:rsidR="004F2D0B" w:rsidRPr="000C343E" w:rsidRDefault="004F2D0B" w:rsidP="004F2D0B">
            <w:pPr>
              <w:pStyle w:val="TableText"/>
            </w:pPr>
          </w:p>
        </w:tc>
      </w:tr>
    </w:tbl>
    <w:p w:rsidR="005021D9" w:rsidRPr="00AB3853" w:rsidRDefault="005021D9" w:rsidP="005021D9"/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001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BD7E20">
        <w:rPr>
          <w:rFonts w:hint="eastAsia"/>
        </w:rPr>
        <w:t>桌号信息</w:t>
      </w:r>
      <w:r w:rsidR="00BD7E20">
        <w:t>正确显示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5021D9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BD7E20">
        <w:rPr>
          <w:rFonts w:hint="eastAsia"/>
        </w:rPr>
        <w:t>收银员</w:t>
      </w:r>
      <w:r>
        <w:rPr>
          <w:rFonts w:hint="eastAsia"/>
        </w:rPr>
        <w:t>账号</w:t>
      </w:r>
      <w:r>
        <w:t>和密码</w:t>
      </w:r>
      <w:r>
        <w:rPr>
          <w:rFonts w:hint="eastAsia"/>
        </w:rPr>
        <w:t>登录系统</w:t>
      </w:r>
      <w:r w:rsidR="006433B2">
        <w:rPr>
          <w:rFonts w:hint="eastAsia"/>
        </w:rPr>
        <w:t>，</w:t>
      </w:r>
      <w:r>
        <w:rPr>
          <w:rFonts w:hint="eastAsia"/>
        </w:rPr>
        <w:t>点击页面</w:t>
      </w:r>
      <w:r w:rsidR="006433B2">
        <w:rPr>
          <w:rFonts w:hint="eastAsia"/>
        </w:rPr>
        <w:t>上方</w:t>
      </w:r>
      <w:r>
        <w:t>的</w:t>
      </w:r>
      <w:r w:rsidR="006433B2">
        <w:rPr>
          <w:rFonts w:hint="eastAsia"/>
        </w:rPr>
        <w:t>收银流水</w:t>
      </w:r>
      <w:r>
        <w:t>菜单</w:t>
      </w:r>
      <w:r w:rsidR="006433B2">
        <w:rPr>
          <w:rFonts w:hint="eastAsia"/>
        </w:rPr>
        <w:t>，</w:t>
      </w:r>
      <w:r>
        <w:rPr>
          <w:rFonts w:hint="eastAsia"/>
        </w:rPr>
        <w:t>点击</w:t>
      </w:r>
      <w:r w:rsidR="006433B2">
        <w:rPr>
          <w:rFonts w:hint="eastAsia"/>
        </w:rPr>
        <w:t>页面左侧收银流水菜单下面的</w:t>
      </w:r>
      <w:r w:rsidR="006433B2">
        <w:t>收银链接</w:t>
      </w:r>
    </w:p>
    <w:p w:rsidR="006433B2" w:rsidRDefault="006433B2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单击任何</w:t>
      </w:r>
      <w:r>
        <w:t>一个空闲的桌号</w:t>
      </w:r>
    </w:p>
    <w:p w:rsidR="006433B2" w:rsidRDefault="006433B2" w:rsidP="00195727">
      <w:pPr>
        <w:pStyle w:val="ListParagraph"/>
        <w:numPr>
          <w:ilvl w:val="0"/>
          <w:numId w:val="106"/>
        </w:numPr>
      </w:pPr>
      <w:r>
        <w:rPr>
          <w:rFonts w:hint="eastAsia"/>
        </w:rPr>
        <w:t>单击</w:t>
      </w:r>
      <w:r>
        <w:t>任何一个</w:t>
      </w:r>
      <w:r>
        <w:rPr>
          <w:rFonts w:hint="eastAsia"/>
        </w:rPr>
        <w:t>已</w:t>
      </w:r>
      <w:r>
        <w:t>占用的桌</w:t>
      </w:r>
      <w:r>
        <w:rPr>
          <w:rFonts w:hint="eastAsia"/>
        </w:rPr>
        <w:t>号</w:t>
      </w:r>
    </w:p>
    <w:p w:rsidR="006433B2" w:rsidRPr="006433B2" w:rsidRDefault="005021D9" w:rsidP="006433B2">
      <w:r>
        <w:rPr>
          <w:rFonts w:hint="eastAsia"/>
        </w:rPr>
        <w:t>期望结果：</w:t>
      </w:r>
      <w:r w:rsidR="006433B2">
        <w:t>1</w:t>
      </w:r>
      <w:r w:rsidR="006433B2">
        <w:rPr>
          <w:rFonts w:hint="eastAsia"/>
        </w:rPr>
        <w:t>）</w:t>
      </w:r>
      <w:r>
        <w:rPr>
          <w:rFonts w:hint="eastAsia"/>
        </w:rPr>
        <w:t>用户进入</w:t>
      </w:r>
      <w:r w:rsidR="00703EAB">
        <w:rPr>
          <w:rFonts w:hint="eastAsia"/>
        </w:rPr>
        <w:t>收银</w:t>
      </w:r>
      <w:r w:rsidR="00703EAB">
        <w:t>管理</w:t>
      </w:r>
      <w:r w:rsidR="00703EAB">
        <w:rPr>
          <w:rFonts w:hint="eastAsia"/>
        </w:rPr>
        <w:t>页面</w:t>
      </w:r>
      <w:r w:rsidR="006433B2">
        <w:rPr>
          <w:rFonts w:hint="eastAsia"/>
        </w:rPr>
        <w:t>，</w:t>
      </w:r>
      <w:r w:rsidR="006433B2">
        <w:t>桌号信息正常显示</w:t>
      </w:r>
      <w:r w:rsidR="00C83ED7">
        <w:rPr>
          <w:rFonts w:hint="eastAsia"/>
        </w:rPr>
        <w:t>，</w:t>
      </w:r>
      <w:r w:rsidR="00C83ED7">
        <w:t>空闲</w:t>
      </w:r>
      <w:r w:rsidR="00C83ED7">
        <w:rPr>
          <w:rFonts w:hint="eastAsia"/>
        </w:rPr>
        <w:t>的</w:t>
      </w:r>
      <w:r w:rsidR="00C83ED7">
        <w:t>桌号显示为绿色，</w:t>
      </w:r>
      <w:r w:rsidR="00C83ED7">
        <w:rPr>
          <w:rFonts w:hint="eastAsia"/>
        </w:rPr>
        <w:t>有</w:t>
      </w:r>
      <w:r w:rsidR="00C83ED7">
        <w:t>未收银的桌号显示为红色</w:t>
      </w:r>
      <w:r w:rsidR="006433B2">
        <w:t>2</w:t>
      </w:r>
      <w:r w:rsidR="006433B2">
        <w:rPr>
          <w:rFonts w:hint="eastAsia"/>
        </w:rPr>
        <w:t>）</w:t>
      </w:r>
      <w:r w:rsidR="00C83ED7">
        <w:rPr>
          <w:rFonts w:hint="eastAsia"/>
        </w:rPr>
        <w:t>不能点击</w:t>
      </w:r>
      <w:r w:rsidR="006433B2">
        <w:rPr>
          <w:rFonts w:hint="eastAsia"/>
        </w:rPr>
        <w:t xml:space="preserve"> </w:t>
      </w:r>
      <w:r w:rsidR="006433B2">
        <w:t>3</w:t>
      </w:r>
      <w:r w:rsidR="006433B2">
        <w:rPr>
          <w:rFonts w:hint="eastAsia"/>
        </w:rPr>
        <w:t>）</w:t>
      </w:r>
      <w:r w:rsidR="006433B2">
        <w:t>系统跳转到</w:t>
      </w:r>
      <w:r w:rsidR="006433B2">
        <w:rPr>
          <w:rFonts w:hint="eastAsia"/>
        </w:rPr>
        <w:t>桌号</w:t>
      </w:r>
      <w:r w:rsidR="006433B2">
        <w:t>对应的收银页面</w:t>
      </w:r>
    </w:p>
    <w:p w:rsidR="005021D9" w:rsidRPr="00077A40" w:rsidRDefault="005021D9" w:rsidP="005021D9"/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002</w:t>
      </w:r>
    </w:p>
    <w:p w:rsidR="005021D9" w:rsidRDefault="005021D9" w:rsidP="005021D9">
      <w:r>
        <w:rPr>
          <w:rFonts w:hint="eastAsia"/>
        </w:rPr>
        <w:lastRenderedPageBreak/>
        <w:t>测试目标：</w:t>
      </w:r>
      <w:r>
        <w:t>验证</w:t>
      </w:r>
      <w:r w:rsidR="006433B2">
        <w:rPr>
          <w:rFonts w:hint="eastAsia"/>
        </w:rPr>
        <w:t>桌号对应的</w:t>
      </w:r>
      <w:r w:rsidR="006433B2">
        <w:t>收银页面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6433B2" w:rsidRDefault="009E0ABF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在手机</w:t>
      </w:r>
      <w:r>
        <w:t>上使用</w:t>
      </w:r>
      <w:r>
        <w:t>eOrder</w:t>
      </w:r>
      <w:r>
        <w:t>应用</w:t>
      </w:r>
      <w:r w:rsidR="00F41AA0">
        <w:t>创建</w:t>
      </w:r>
      <w:r>
        <w:rPr>
          <w:rFonts w:hint="eastAsia"/>
        </w:rPr>
        <w:t>包含</w:t>
      </w:r>
      <w:r w:rsidR="009B5AEE">
        <w:t>以下数据的多</w:t>
      </w:r>
      <w:r w:rsidR="009B5AEE">
        <w:rPr>
          <w:rFonts w:hint="eastAsia"/>
        </w:rPr>
        <w:t>个</w:t>
      </w:r>
      <w:r w:rsidR="00F41AA0">
        <w:rPr>
          <w:rFonts w:hint="eastAsia"/>
        </w:rPr>
        <w:t>订单，所有的</w:t>
      </w:r>
      <w:r w:rsidR="00F41AA0">
        <w:t>字段都</w:t>
      </w:r>
      <w:r w:rsidR="00F41AA0">
        <w:rPr>
          <w:rFonts w:hint="eastAsia"/>
        </w:rPr>
        <w:t>填入</w:t>
      </w:r>
      <w:r>
        <w:rPr>
          <w:rFonts w:hint="eastAsia"/>
        </w:rPr>
        <w:t>正确</w:t>
      </w:r>
      <w:r w:rsidR="00F41AA0">
        <w:t>的值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53"/>
        <w:gridCol w:w="2906"/>
        <w:gridCol w:w="2434"/>
      </w:tblGrid>
      <w:tr w:rsidR="009E0ABF" w:rsidTr="009E0ABF">
        <w:trPr>
          <w:trHeight w:val="323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订单</w:t>
            </w:r>
            <w:r>
              <w:t>含</w:t>
            </w:r>
            <w:r>
              <w:rPr>
                <w:rFonts w:hint="eastAsia"/>
              </w:rPr>
              <w:t>数目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会员折扣</w:t>
            </w:r>
          </w:p>
        </w:tc>
      </w:tr>
      <w:tr w:rsidR="009E0ABF" w:rsidTr="009E0ABF">
        <w:trPr>
          <w:trHeight w:val="349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t>的</w:t>
            </w:r>
            <w:r>
              <w:rPr>
                <w:rFonts w:hint="eastAsia"/>
              </w:rPr>
              <w:t>整数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无折扣</w:t>
            </w:r>
          </w:p>
        </w:tc>
      </w:tr>
      <w:tr w:rsidR="009E0ABF" w:rsidTr="009E0ABF">
        <w:trPr>
          <w:trHeight w:val="337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5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小于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t>的整数和</w:t>
            </w:r>
            <w:r>
              <w:rPr>
                <w:rFonts w:hint="eastAsia"/>
              </w:rPr>
              <w:t>小数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9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折</w:t>
            </w:r>
          </w:p>
        </w:tc>
      </w:tr>
      <w:tr w:rsidR="009E0ABF" w:rsidTr="009E0ABF">
        <w:trPr>
          <w:trHeight w:val="260"/>
        </w:trPr>
        <w:tc>
          <w:tcPr>
            <w:tcW w:w="1453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2906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</w:t>
            </w:r>
          </w:p>
        </w:tc>
        <w:tc>
          <w:tcPr>
            <w:tcW w:w="2434" w:type="dxa"/>
          </w:tcPr>
          <w:p w:rsidR="009E0ABF" w:rsidRDefault="009E0ABF" w:rsidP="009E0ABF">
            <w:pPr>
              <w:pStyle w:val="ListParagraph"/>
              <w:ind w:left="0" w:firstLine="0"/>
            </w:pPr>
            <w:r>
              <w:t>8.0</w:t>
            </w:r>
            <w:r>
              <w:rPr>
                <w:rFonts w:hint="eastAsia"/>
              </w:rPr>
              <w:t>折</w:t>
            </w:r>
          </w:p>
        </w:tc>
      </w:tr>
    </w:tbl>
    <w:p w:rsidR="009E0ABF" w:rsidRDefault="009E0ABF" w:rsidP="009E0ABF">
      <w:pPr>
        <w:ind w:firstLine="0"/>
      </w:pPr>
    </w:p>
    <w:p w:rsidR="006433B2" w:rsidRDefault="00F41AA0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在收银</w:t>
      </w:r>
      <w:r>
        <w:t>页面</w:t>
      </w:r>
      <w:r w:rsidR="009B5AEE">
        <w:rPr>
          <w:rFonts w:hint="eastAsia"/>
        </w:rPr>
        <w:t>，</w:t>
      </w:r>
      <w:r>
        <w:t>点击订单对应的桌号进入</w:t>
      </w:r>
      <w:r>
        <w:rPr>
          <w:rFonts w:hint="eastAsia"/>
        </w:rPr>
        <w:t>收银</w:t>
      </w:r>
      <w:r>
        <w:t>页面</w:t>
      </w:r>
    </w:p>
    <w:p w:rsidR="00F41AA0" w:rsidRDefault="00F41AA0" w:rsidP="00195727">
      <w:pPr>
        <w:pStyle w:val="ListParagraph"/>
        <w:numPr>
          <w:ilvl w:val="0"/>
          <w:numId w:val="107"/>
        </w:numPr>
      </w:pPr>
      <w:r>
        <w:rPr>
          <w:rFonts w:hint="eastAsia"/>
        </w:rPr>
        <w:t>检查</w:t>
      </w:r>
      <w:r>
        <w:t>收银页面</w:t>
      </w:r>
      <w:r>
        <w:rPr>
          <w:rFonts w:hint="eastAsia"/>
        </w:rPr>
        <w:t>对应的</w:t>
      </w:r>
      <w:r>
        <w:t>订单信息</w:t>
      </w:r>
      <w:r>
        <w:rPr>
          <w:rFonts w:hint="eastAsia"/>
        </w:rPr>
        <w:t>（菜单</w:t>
      </w:r>
      <w:r>
        <w:t>信息和其他信息）跟移动端</w:t>
      </w:r>
      <w:r>
        <w:rPr>
          <w:rFonts w:hint="eastAsia"/>
        </w:rPr>
        <w:t>一致</w:t>
      </w:r>
    </w:p>
    <w:p w:rsidR="005021D9" w:rsidRDefault="005021D9" w:rsidP="006433B2">
      <w:r>
        <w:rPr>
          <w:rFonts w:hint="eastAsia"/>
        </w:rPr>
        <w:t>期望结果：</w:t>
      </w:r>
      <w:r w:rsidR="006433B2">
        <w:t>3</w:t>
      </w:r>
      <w:r>
        <w:t>)</w:t>
      </w:r>
      <w:r>
        <w:rPr>
          <w:rFonts w:hint="eastAsia"/>
        </w:rPr>
        <w:t xml:space="preserve"> </w:t>
      </w:r>
      <w:r w:rsidR="006433B2">
        <w:rPr>
          <w:rFonts w:hint="eastAsia"/>
        </w:rPr>
        <w:t>订单明细</w:t>
      </w:r>
      <w:r w:rsidR="006433B2">
        <w:t>只读而且显示完整</w:t>
      </w:r>
      <w:r>
        <w:t xml:space="preserve"> 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003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F41AA0">
        <w:rPr>
          <w:rFonts w:hint="eastAsia"/>
        </w:rPr>
        <w:t>更新会员号</w:t>
      </w:r>
      <w:r w:rsidR="00F41AA0">
        <w:t>功能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在手机</w:t>
      </w:r>
      <w:r>
        <w:t>上使用</w:t>
      </w:r>
      <w:r>
        <w:t>eOrder</w:t>
      </w:r>
      <w:r>
        <w:t>应用创建多</w:t>
      </w:r>
      <w:r>
        <w:rPr>
          <w:rFonts w:hint="eastAsia"/>
        </w:rPr>
        <w:t>个订单，</w:t>
      </w:r>
      <w:r>
        <w:t>保持会员号为空，其他字段正确输入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在</w:t>
      </w:r>
      <w:r>
        <w:t>收银页面，点击订单</w:t>
      </w:r>
      <w:r>
        <w:rPr>
          <w:rFonts w:hint="eastAsia"/>
        </w:rPr>
        <w:t>对应的</w:t>
      </w:r>
      <w:r>
        <w:t>桌号进入收银页面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保持会员号</w:t>
      </w:r>
      <w:r>
        <w:t>为空，点击更新会员</w:t>
      </w:r>
      <w:r>
        <w:rPr>
          <w:rFonts w:hint="eastAsia"/>
        </w:rPr>
        <w:t>信息按钮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输入错误</w:t>
      </w:r>
      <w:r>
        <w:t>的会员号</w:t>
      </w:r>
      <w:r>
        <w:rPr>
          <w:rFonts w:hint="eastAsia"/>
        </w:rPr>
        <w:t>（英文</w:t>
      </w:r>
      <w:r>
        <w:t>，空格，不足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t>的数字），点击更新会员信息</w:t>
      </w:r>
      <w:r>
        <w:rPr>
          <w:rFonts w:hint="eastAsia"/>
        </w:rPr>
        <w:t>按钮</w:t>
      </w:r>
    </w:p>
    <w:p w:rsidR="005021D9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输入数据库</w:t>
      </w:r>
      <w:r>
        <w:t>T-user</w:t>
      </w:r>
      <w:r>
        <w:t>里面</w:t>
      </w:r>
      <w:r>
        <w:rPr>
          <w:rFonts w:hint="eastAsia"/>
        </w:rPr>
        <w:t>存在的非</w:t>
      </w:r>
      <w:r>
        <w:t>会员</w:t>
      </w:r>
      <w:r>
        <w:rPr>
          <w:rFonts w:hint="eastAsia"/>
        </w:rPr>
        <w:t>的</w:t>
      </w:r>
      <w:r>
        <w:t>用户的手机号，</w:t>
      </w:r>
      <w:r>
        <w:rPr>
          <w:rFonts w:hint="eastAsia"/>
        </w:rPr>
        <w:t>点击</w:t>
      </w:r>
      <w:r>
        <w:t>更新会员信息按钮</w:t>
      </w:r>
    </w:p>
    <w:p w:rsidR="009B5AEE" w:rsidRDefault="009B5AEE" w:rsidP="00195727">
      <w:pPr>
        <w:pStyle w:val="ListParagraph"/>
        <w:numPr>
          <w:ilvl w:val="0"/>
          <w:numId w:val="109"/>
        </w:numPr>
      </w:pPr>
      <w:r>
        <w:rPr>
          <w:rFonts w:hint="eastAsia"/>
        </w:rPr>
        <w:t>输入数据库</w:t>
      </w:r>
      <w:r>
        <w:t>T-user</w:t>
      </w:r>
      <w:r>
        <w:t>里面</w:t>
      </w:r>
      <w:r>
        <w:rPr>
          <w:rFonts w:hint="eastAsia"/>
        </w:rPr>
        <w:t>存在的会员用户</w:t>
      </w:r>
      <w:r>
        <w:t>的手机号，</w:t>
      </w:r>
      <w:r>
        <w:rPr>
          <w:rFonts w:hint="eastAsia"/>
        </w:rPr>
        <w:t>点击</w:t>
      </w:r>
      <w:r>
        <w:t>更新会员信息按钮</w:t>
      </w:r>
    </w:p>
    <w:p w:rsidR="005021D9" w:rsidRDefault="005021D9" w:rsidP="005021D9">
      <w:r>
        <w:rPr>
          <w:rFonts w:hint="eastAsia"/>
        </w:rPr>
        <w:t>期望结果：</w:t>
      </w:r>
      <w:r w:rsidR="009B5AEE">
        <w:t>3</w:t>
      </w:r>
      <w:r>
        <w:t>-</w:t>
      </w:r>
      <w:r w:rsidR="009B5AEE">
        <w:t>5</w:t>
      </w:r>
      <w:r>
        <w:rPr>
          <w:rFonts w:hint="eastAsia"/>
        </w:rPr>
        <w:t>）</w:t>
      </w:r>
      <w:r w:rsidR="009B5AEE">
        <w:rPr>
          <w:rFonts w:hint="eastAsia"/>
        </w:rPr>
        <w:t>会员信息</w:t>
      </w:r>
      <w:r w:rsidR="009B5AEE">
        <w:t>更新不成功，有错误提示</w:t>
      </w:r>
      <w:r>
        <w:rPr>
          <w:rFonts w:hint="eastAsia"/>
        </w:rPr>
        <w:t xml:space="preserve"> </w:t>
      </w:r>
      <w:r w:rsidR="009B5AEE"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B5AEE">
        <w:rPr>
          <w:rFonts w:hint="eastAsia"/>
        </w:rPr>
        <w:t>会员信息更新</w:t>
      </w:r>
      <w:r w:rsidR="009B5AEE">
        <w:t>成功，折扣信息正确计算和显示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004</w:t>
      </w:r>
    </w:p>
    <w:p w:rsidR="005021D9" w:rsidRDefault="005021D9" w:rsidP="005021D9">
      <w:r>
        <w:rPr>
          <w:rFonts w:hint="eastAsia"/>
        </w:rPr>
        <w:t>测试目标：</w:t>
      </w:r>
      <w:r w:rsidR="00AD0BDE">
        <w:rPr>
          <w:rFonts w:hint="eastAsia"/>
        </w:rPr>
        <w:t>验证</w:t>
      </w:r>
      <w:r w:rsidR="00AD0BDE">
        <w:t>打印按钮和确认保存按钮功能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lastRenderedPageBreak/>
        <w:t>测试步骤：</w:t>
      </w:r>
    </w:p>
    <w:p w:rsidR="005021D9" w:rsidRDefault="00AD0BDE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使用</w:t>
      </w:r>
      <w:r>
        <w:t>测试用例</w:t>
      </w:r>
      <w:r>
        <w:rPr>
          <w:rFonts w:hint="eastAsia"/>
        </w:rPr>
        <w:t>002</w:t>
      </w:r>
      <w:r>
        <w:rPr>
          <w:rFonts w:hint="eastAsia"/>
        </w:rPr>
        <w:t>或者</w:t>
      </w:r>
      <w:r>
        <w:rPr>
          <w:rFonts w:hint="eastAsia"/>
        </w:rPr>
        <w:t>003</w:t>
      </w:r>
      <w:r>
        <w:rPr>
          <w:rFonts w:hint="eastAsia"/>
        </w:rPr>
        <w:t>的数据到收银</w:t>
      </w:r>
      <w:r>
        <w:t>页面</w:t>
      </w:r>
    </w:p>
    <w:p w:rsidR="005021D9" w:rsidRDefault="005021D9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点击</w:t>
      </w:r>
      <w:r w:rsidR="00AD0BDE">
        <w:rPr>
          <w:rFonts w:hint="eastAsia"/>
        </w:rPr>
        <w:t>打印按钮</w:t>
      </w:r>
      <w:r w:rsidR="00AD0BDE">
        <w:t>，查看打印页面的信息</w:t>
      </w:r>
      <w:r w:rsidR="00AD0BDE">
        <w:rPr>
          <w:rFonts w:hint="eastAsia"/>
        </w:rPr>
        <w:t>并</w:t>
      </w:r>
      <w:r w:rsidR="00AD0BDE">
        <w:t>点击打印按钮</w:t>
      </w:r>
    </w:p>
    <w:p w:rsidR="005021D9" w:rsidRDefault="00AD0BDE" w:rsidP="00195727">
      <w:pPr>
        <w:pStyle w:val="ListParagraph"/>
        <w:numPr>
          <w:ilvl w:val="0"/>
          <w:numId w:val="110"/>
        </w:numPr>
      </w:pPr>
      <w:r>
        <w:rPr>
          <w:rFonts w:hint="eastAsia"/>
        </w:rPr>
        <w:t>点击确认保存</w:t>
      </w:r>
      <w:r>
        <w:t>按钮</w:t>
      </w:r>
    </w:p>
    <w:p w:rsidR="00AD0BDE" w:rsidRDefault="005021D9" w:rsidP="005021D9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D0BDE">
        <w:rPr>
          <w:rFonts w:hint="eastAsia"/>
        </w:rPr>
        <w:t>打印页面</w:t>
      </w:r>
      <w:r w:rsidR="00AD0BDE">
        <w:t>的</w:t>
      </w:r>
      <w:r w:rsidR="00AD0BDE">
        <w:rPr>
          <w:rFonts w:hint="eastAsia"/>
        </w:rPr>
        <w:t>订单信息</w:t>
      </w:r>
      <w:r w:rsidR="00AD0BDE">
        <w:t>完全正确，打印</w:t>
      </w:r>
      <w:r w:rsidR="00AD0BDE">
        <w:rPr>
          <w:rFonts w:hint="eastAsia"/>
        </w:rPr>
        <w:t>清单</w:t>
      </w:r>
      <w:r w:rsidR="00AD0BDE">
        <w:t>包括订单号，桌号，收银员，</w:t>
      </w:r>
      <w:r w:rsidR="00AD0BDE">
        <w:rPr>
          <w:rFonts w:hint="eastAsia"/>
        </w:rPr>
        <w:t>下单时间</w:t>
      </w:r>
      <w:r w:rsidR="00AD0BDE">
        <w:t>，</w:t>
      </w:r>
      <w:r w:rsidR="00AD0BDE">
        <w:rPr>
          <w:rFonts w:hint="eastAsia"/>
        </w:rPr>
        <w:t>订单</w:t>
      </w:r>
      <w:r w:rsidR="00AD0BDE">
        <w:t>明细，总价，应收金额</w:t>
      </w:r>
      <w:r w:rsidR="00AD0BDE">
        <w:rPr>
          <w:rFonts w:hint="eastAsia"/>
        </w:rPr>
        <w:t>.</w:t>
      </w:r>
      <w:r w:rsidR="00AD0BDE">
        <w:rPr>
          <w:rFonts w:hint="eastAsia"/>
        </w:rPr>
        <w:t>点击</w:t>
      </w:r>
      <w:r w:rsidR="00AD0BDE">
        <w:t>打印按钮，系统跳</w:t>
      </w:r>
      <w:r w:rsidR="00AD0BDE">
        <w:rPr>
          <w:rFonts w:hint="eastAsia"/>
        </w:rPr>
        <w:t>转</w:t>
      </w:r>
      <w:r w:rsidR="00AD0BDE">
        <w:t>到打印机</w:t>
      </w:r>
      <w:r w:rsidR="00AD0BDE">
        <w:rPr>
          <w:rFonts w:hint="eastAsia"/>
        </w:rPr>
        <w:t>页面</w:t>
      </w:r>
    </w:p>
    <w:p w:rsidR="005021D9" w:rsidRDefault="005021D9" w:rsidP="005021D9">
      <w:r>
        <w:rPr>
          <w:rFonts w:hint="eastAsia"/>
        </w:rPr>
        <w:t>3</w:t>
      </w:r>
      <w:r>
        <w:rPr>
          <w:rFonts w:hint="eastAsia"/>
        </w:rPr>
        <w:t>）</w:t>
      </w:r>
      <w:r w:rsidR="00AD0BDE">
        <w:rPr>
          <w:rFonts w:hint="eastAsia"/>
        </w:rPr>
        <w:t>系统</w:t>
      </w:r>
      <w:r w:rsidR="00AD0BDE">
        <w:t>跳转到桌号页面</w:t>
      </w:r>
      <w:r w:rsidR="00AD0BDE">
        <w:rPr>
          <w:rFonts w:hint="eastAsia"/>
        </w:rPr>
        <w:t>，该</w:t>
      </w:r>
      <w:r w:rsidR="00AD0BDE">
        <w:t>流水状态变为</w:t>
      </w:r>
      <w:r w:rsidR="00AD0BDE">
        <w:rPr>
          <w:rFonts w:hint="eastAsia"/>
        </w:rPr>
        <w:t>已支付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005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AD0BDE">
        <w:rPr>
          <w:rFonts w:hint="eastAsia"/>
        </w:rPr>
        <w:t>流水查询字段显示</w:t>
      </w:r>
      <w:r w:rsidR="002C4E95">
        <w:rPr>
          <w:rFonts w:hint="eastAsia"/>
        </w:rPr>
        <w:t>和默认值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5021D9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打开浏览器，</w:t>
      </w:r>
      <w:r w:rsidR="00AD0BDE"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 w:rsidR="00AD0BDE">
        <w:rPr>
          <w:rFonts w:hint="eastAsia"/>
        </w:rPr>
        <w:t>页面的</w:t>
      </w:r>
      <w:r w:rsidR="00AD0BDE">
        <w:rPr>
          <w:rFonts w:hint="eastAsia"/>
        </w:rPr>
        <w:t>URL</w:t>
      </w:r>
      <w:r w:rsidR="00AD0BDE">
        <w:rPr>
          <w:rFonts w:hint="eastAsia"/>
        </w:rPr>
        <w:t>，输入收银员账号</w:t>
      </w:r>
      <w:r w:rsidR="00AD0BDE">
        <w:t>和密码</w:t>
      </w:r>
      <w:r w:rsidR="00AD0BDE">
        <w:rPr>
          <w:rFonts w:hint="eastAsia"/>
        </w:rPr>
        <w:t>登录系统，点击页面上方</w:t>
      </w:r>
      <w:r w:rsidR="00AD0BDE">
        <w:t>的</w:t>
      </w:r>
      <w:r w:rsidR="00AD0BDE">
        <w:rPr>
          <w:rFonts w:hint="eastAsia"/>
        </w:rPr>
        <w:t>收银流水</w:t>
      </w:r>
      <w:r w:rsidR="00AD0BDE">
        <w:t>菜单</w:t>
      </w:r>
      <w:r w:rsidR="00AD0BDE">
        <w:rPr>
          <w:rFonts w:hint="eastAsia"/>
        </w:rPr>
        <w:t>，点击页面左侧收银流水菜单下面的流水</w:t>
      </w:r>
      <w:r w:rsidR="00AD0BDE">
        <w:t>链接</w:t>
      </w:r>
    </w:p>
    <w:p w:rsidR="005021D9" w:rsidRDefault="00AD0BDE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检查流水页面</w:t>
      </w:r>
      <w:r>
        <w:t>的显示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订单号</w:t>
      </w:r>
      <w:r>
        <w:t>和会员号为可输</w:t>
      </w:r>
      <w:r>
        <w:rPr>
          <w:rFonts w:hint="eastAsia"/>
        </w:rPr>
        <w:t>入</w:t>
      </w:r>
      <w:r>
        <w:t>的文本框，订单状态，收银员，点菜员为可选</w:t>
      </w:r>
      <w:r>
        <w:rPr>
          <w:rFonts w:hint="eastAsia"/>
        </w:rPr>
        <w:t>下拉框</w:t>
      </w:r>
      <w:r>
        <w:t>，</w:t>
      </w:r>
      <w:r>
        <w:rPr>
          <w:rFonts w:hint="eastAsia"/>
        </w:rPr>
        <w:t>起始日</w:t>
      </w:r>
      <w:r>
        <w:t>和终止日为可选时间</w:t>
      </w:r>
      <w:r>
        <w:rPr>
          <w:rFonts w:hint="eastAsia"/>
        </w:rPr>
        <w:t>控件</w:t>
      </w:r>
      <w:r>
        <w:t>，总价最大值和最小值默认值为</w:t>
      </w:r>
      <w:r>
        <w:rPr>
          <w:rFonts w:hint="eastAsia"/>
        </w:rPr>
        <w:t>0.0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是可输入文本框</w:t>
      </w:r>
    </w:p>
    <w:p w:rsidR="002C4E95" w:rsidRDefault="002C4E95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默认值情况下</w:t>
      </w:r>
      <w:r>
        <w:t>点击查询按钮</w:t>
      </w:r>
    </w:p>
    <w:p w:rsidR="002C4E95" w:rsidRDefault="002C4E95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随机输入一些值</w:t>
      </w:r>
      <w:r>
        <w:t>，点击</w:t>
      </w:r>
      <w:r>
        <w:rPr>
          <w:rFonts w:hint="eastAsia"/>
        </w:rPr>
        <w:t>重置</w:t>
      </w:r>
      <w:r>
        <w:t>按钮</w:t>
      </w:r>
    </w:p>
    <w:p w:rsidR="005021D9" w:rsidRDefault="008860AC" w:rsidP="00195727">
      <w:pPr>
        <w:pStyle w:val="ListParagraph"/>
        <w:numPr>
          <w:ilvl w:val="0"/>
          <w:numId w:val="111"/>
        </w:numPr>
      </w:pPr>
      <w:r>
        <w:rPr>
          <w:rFonts w:hint="eastAsia"/>
        </w:rPr>
        <w:t>在权限</w:t>
      </w:r>
      <w:r>
        <w:t>管理里面创建一个新的收银员和点餐员账号</w:t>
      </w:r>
    </w:p>
    <w:p w:rsidR="005021D9" w:rsidRDefault="005021D9" w:rsidP="002C4E95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60AC">
        <w:rPr>
          <w:rFonts w:hint="eastAsia"/>
        </w:rPr>
        <w:t>字段</w:t>
      </w:r>
      <w:r w:rsidR="008860AC">
        <w:t>都</w:t>
      </w:r>
      <w:r w:rsidR="008860AC">
        <w:rPr>
          <w:rFonts w:hint="eastAsia"/>
        </w:rPr>
        <w:t>正确</w:t>
      </w:r>
      <w:r w:rsidR="008860AC">
        <w:t>显示</w:t>
      </w:r>
      <w:r w:rsidR="002C4E95">
        <w:rPr>
          <w:rFonts w:hint="eastAsia"/>
        </w:rPr>
        <w:t xml:space="preserve"> 3</w:t>
      </w:r>
      <w:r w:rsidR="002C4E95">
        <w:rPr>
          <w:rFonts w:hint="eastAsia"/>
        </w:rPr>
        <w:t>）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所有的订单信息都显示在列表</w:t>
      </w:r>
      <w:r w:rsidR="002C4E95">
        <w:t xml:space="preserve"> 4</w:t>
      </w:r>
      <w:r w:rsidR="002C4E95">
        <w:rPr>
          <w:rFonts w:hint="eastAsia"/>
        </w:rPr>
        <w:t>）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所有的</w:t>
      </w:r>
      <w:r w:rsidR="002C4E95">
        <w:t>输入数据都被清空</w:t>
      </w:r>
      <w:r w:rsidR="002C4E95">
        <w:t>4</w:t>
      </w:r>
      <w:r w:rsidR="00AD0BDE">
        <w:rPr>
          <w:rFonts w:hint="eastAsia"/>
        </w:rPr>
        <w:t>）</w:t>
      </w:r>
      <w:r w:rsidR="008860AC">
        <w:rPr>
          <w:rFonts w:hint="eastAsia"/>
        </w:rPr>
        <w:t>新建</w:t>
      </w:r>
      <w:r w:rsidR="008860AC">
        <w:t>的用户正确加入</w:t>
      </w:r>
      <w:r w:rsidR="008860AC">
        <w:rPr>
          <w:rFonts w:hint="eastAsia"/>
        </w:rPr>
        <w:t>流水页面</w:t>
      </w:r>
      <w:r w:rsidR="008860AC">
        <w:t>的下拉框值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006</w:t>
      </w:r>
    </w:p>
    <w:p w:rsidR="005021D9" w:rsidRDefault="005021D9" w:rsidP="005021D9">
      <w:r>
        <w:rPr>
          <w:rFonts w:hint="eastAsia"/>
        </w:rPr>
        <w:t>测试目标：检查</w:t>
      </w:r>
      <w:r w:rsidR="008860AC">
        <w:t>流水页面显示（</w:t>
      </w:r>
      <w:r w:rsidR="008860AC">
        <w:rPr>
          <w:rFonts w:hint="eastAsia"/>
        </w:rPr>
        <w:t>空</w:t>
      </w:r>
      <w:r w:rsidR="008860AC">
        <w:t>，单页，分页）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2C4E95" w:rsidRDefault="002C4E95" w:rsidP="00195727">
      <w:pPr>
        <w:pStyle w:val="ListParagraph"/>
        <w:numPr>
          <w:ilvl w:val="0"/>
          <w:numId w:val="112"/>
        </w:numPr>
      </w:pPr>
      <w:r>
        <w:rPr>
          <w:rFonts w:hint="eastAsia"/>
        </w:rPr>
        <w:t>使用测试</w:t>
      </w:r>
      <w:r>
        <w:rPr>
          <w:rFonts w:hint="eastAsia"/>
        </w:rPr>
        <w:t>005</w:t>
      </w:r>
      <w:r>
        <w:rPr>
          <w:rFonts w:hint="eastAsia"/>
        </w:rPr>
        <w:t>的数据</w:t>
      </w:r>
    </w:p>
    <w:p w:rsidR="008860AC" w:rsidRPr="008860AC" w:rsidRDefault="008860AC" w:rsidP="00195727">
      <w:pPr>
        <w:pStyle w:val="ListParagraph"/>
        <w:numPr>
          <w:ilvl w:val="0"/>
          <w:numId w:val="112"/>
        </w:numPr>
      </w:pPr>
      <w:r w:rsidRPr="008860AC">
        <w:rPr>
          <w:rFonts w:hint="eastAsia"/>
        </w:rPr>
        <w:t>流水信息列表正确显示，流水信息包括订单号，桌号，就餐人数，订单总价，折扣总价，订单状态，点餐员，会员号，收银员，下单时间</w:t>
      </w:r>
    </w:p>
    <w:p w:rsidR="005021D9" w:rsidRDefault="002C4E95" w:rsidP="00195727">
      <w:pPr>
        <w:pStyle w:val="ListParagraph"/>
        <w:numPr>
          <w:ilvl w:val="0"/>
          <w:numId w:val="112"/>
        </w:numPr>
      </w:pPr>
      <w:r>
        <w:rPr>
          <w:rFonts w:hint="eastAsia"/>
        </w:rPr>
        <w:t>对照</w:t>
      </w:r>
      <w:r>
        <w:t>数据库</w:t>
      </w:r>
      <w:r>
        <w:rPr>
          <w:rFonts w:hint="eastAsia"/>
        </w:rPr>
        <w:t>数据设置以下</w:t>
      </w:r>
      <w:r>
        <w:t>条件点击查询按钮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t>起始日期</w:t>
      </w:r>
      <w:r>
        <w:t>和结束日期为当前日期之后的</w:t>
      </w:r>
      <w:r>
        <w:rPr>
          <w:rFonts w:hint="eastAsia"/>
        </w:rPr>
        <w:t>同一天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t>使用</w:t>
      </w:r>
      <w:r>
        <w:t>测试用例</w:t>
      </w:r>
      <w:r>
        <w:rPr>
          <w:rFonts w:hint="eastAsia"/>
        </w:rPr>
        <w:t>005</w:t>
      </w:r>
      <w:r>
        <w:rPr>
          <w:rFonts w:hint="eastAsia"/>
        </w:rPr>
        <w:t>里面</w:t>
      </w:r>
      <w:r>
        <w:t>第五步的账号</w:t>
      </w:r>
      <w:r>
        <w:rPr>
          <w:rFonts w:hint="eastAsia"/>
        </w:rPr>
        <w:t>在</w:t>
      </w:r>
      <w:r>
        <w:t>手机端新建一个订单</w:t>
      </w:r>
      <w:r>
        <w:rPr>
          <w:rFonts w:hint="eastAsia"/>
        </w:rPr>
        <w:t>，</w:t>
      </w:r>
      <w:r>
        <w:t>然后设置收银员在</w:t>
      </w:r>
      <w:r>
        <w:rPr>
          <w:rFonts w:hint="eastAsia"/>
        </w:rPr>
        <w:t>005</w:t>
      </w:r>
      <w:r>
        <w:rPr>
          <w:rFonts w:hint="eastAsia"/>
        </w:rPr>
        <w:t>的数据</w:t>
      </w:r>
    </w:p>
    <w:p w:rsidR="002C4E95" w:rsidRDefault="002C4E95" w:rsidP="00195727">
      <w:pPr>
        <w:pStyle w:val="ListParagraph"/>
        <w:numPr>
          <w:ilvl w:val="0"/>
          <w:numId w:val="113"/>
        </w:numPr>
      </w:pPr>
      <w:r>
        <w:rPr>
          <w:rFonts w:hint="eastAsia"/>
        </w:rPr>
        <w:lastRenderedPageBreak/>
        <w:t>使用测试</w:t>
      </w:r>
      <w:r>
        <w:t>用例</w:t>
      </w:r>
      <w:r>
        <w:rPr>
          <w:rFonts w:hint="eastAsia"/>
        </w:rPr>
        <w:t>005</w:t>
      </w:r>
      <w:r>
        <w:rPr>
          <w:rFonts w:hint="eastAsia"/>
        </w:rPr>
        <w:t>里面</w:t>
      </w:r>
      <w:r>
        <w:t>的第五步的账号</w:t>
      </w:r>
      <w:r>
        <w:rPr>
          <w:rFonts w:hint="eastAsia"/>
        </w:rPr>
        <w:t>在</w:t>
      </w:r>
      <w:r>
        <w:t>手机端新建</w:t>
      </w:r>
      <w:r>
        <w:rPr>
          <w:rFonts w:hint="eastAsia"/>
        </w:rPr>
        <w:t>十</w:t>
      </w:r>
      <w:r>
        <w:t>个订单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设置</w:t>
      </w:r>
      <w:r>
        <w:t>收银员</w:t>
      </w:r>
      <w:r>
        <w:rPr>
          <w:rFonts w:hint="eastAsia"/>
        </w:rPr>
        <w:t>在</w:t>
      </w:r>
      <w:r>
        <w:rPr>
          <w:rFonts w:hint="eastAsia"/>
        </w:rPr>
        <w:t>005</w:t>
      </w:r>
      <w:r>
        <w:rPr>
          <w:rFonts w:hint="eastAsia"/>
        </w:rPr>
        <w:t>的</w:t>
      </w:r>
      <w:r>
        <w:t>数据</w:t>
      </w:r>
    </w:p>
    <w:p w:rsidR="002C4E95" w:rsidRDefault="005021D9" w:rsidP="002C4E95"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 w:rsidR="002C4E95">
        <w:rPr>
          <w:rFonts w:hint="eastAsia"/>
        </w:rPr>
        <w:t>订单信息</w:t>
      </w:r>
      <w:r>
        <w:rPr>
          <w:rFonts w:hint="eastAsia"/>
        </w:rPr>
        <w:t xml:space="preserve">显示正确　</w:t>
      </w:r>
      <w:r>
        <w:rPr>
          <w:rFonts w:hint="eastAsia"/>
        </w:rPr>
        <w:t>3</w:t>
      </w:r>
      <w:r w:rsidR="002C4E95">
        <w:t>)</w:t>
      </w:r>
      <w:r w:rsidR="002C4E95">
        <w:rPr>
          <w:rFonts w:hint="eastAsia"/>
        </w:rPr>
        <w:t xml:space="preserve"> </w:t>
      </w:r>
      <w:r w:rsidR="002C4E95">
        <w:rPr>
          <w:rFonts w:hint="eastAsia"/>
        </w:rPr>
        <w:t>各种数据下页面和数据显示正确</w:t>
      </w:r>
    </w:p>
    <w:p w:rsidR="005021D9" w:rsidRDefault="005021D9" w:rsidP="002C4E95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</w:p>
    <w:p w:rsidR="005021D9" w:rsidRDefault="005021D9" w:rsidP="005021D9">
      <w:r>
        <w:rPr>
          <w:rFonts w:hint="eastAsia"/>
        </w:rPr>
        <w:t>测</w:t>
      </w:r>
      <w:r w:rsidR="002C4E95">
        <w:rPr>
          <w:rFonts w:hint="eastAsia"/>
        </w:rPr>
        <w:t>试目标：验证</w:t>
      </w:r>
      <w:r w:rsidR="002C4E95">
        <w:t>流水查询</w:t>
      </w:r>
      <w:r w:rsidR="002C4E95">
        <w:rPr>
          <w:rFonts w:hint="eastAsia"/>
        </w:rPr>
        <w:t>条件</w:t>
      </w:r>
      <w:r w:rsidR="002C4E95">
        <w:t>的显示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使用测试用例</w:t>
      </w:r>
      <w:r>
        <w:rPr>
          <w:rFonts w:hint="eastAsia"/>
        </w:rPr>
        <w:t>005</w:t>
      </w:r>
      <w:r>
        <w:rPr>
          <w:rFonts w:hint="eastAsia"/>
        </w:rPr>
        <w:t>的</w:t>
      </w:r>
      <w: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订单号字段输入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t>然后更新为</w:t>
      </w:r>
      <w:r>
        <w:rPr>
          <w:rFonts w:hint="eastAsia"/>
        </w:rPr>
        <w:t>002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t>删除</w:t>
      </w:r>
      <w:r>
        <w:rPr>
          <w:rFonts w:hint="eastAsia"/>
        </w:rP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会员号字段输入</w:t>
      </w:r>
      <w:r>
        <w:rPr>
          <w:rFonts w:hint="eastAsia"/>
        </w:rPr>
        <w:t>1390000001</w:t>
      </w:r>
      <w:r>
        <w:rPr>
          <w:rFonts w:hint="eastAsia"/>
        </w:rPr>
        <w:t>，</w:t>
      </w:r>
      <w:r>
        <w:t>然后更新为</w:t>
      </w:r>
      <w:r>
        <w:rPr>
          <w:rFonts w:hint="eastAsia"/>
        </w:rPr>
        <w:t>1390000002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=</w:t>
      </w:r>
      <w:r>
        <w:t>再删除</w:t>
      </w:r>
      <w:r>
        <w:rPr>
          <w:rFonts w:hint="eastAsia"/>
        </w:rPr>
        <w:t>数据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订单状态，收银员</w:t>
      </w:r>
      <w:r>
        <w:t>和点餐员</w:t>
      </w:r>
      <w:r w:rsidR="004C2864">
        <w:rPr>
          <w:rFonts w:hint="eastAsia"/>
        </w:rPr>
        <w:t>对应</w:t>
      </w:r>
      <w:r w:rsidR="004C2864">
        <w:t>的</w:t>
      </w:r>
      <w:r>
        <w:t>字段</w:t>
      </w:r>
      <w:r>
        <w:rPr>
          <w:rFonts w:hint="eastAsia"/>
        </w:rPr>
        <w:t>下拉框</w:t>
      </w:r>
      <w:r>
        <w:t>选择任何值，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保持</w:t>
      </w:r>
      <w:r>
        <w:t>为空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时间空间</w:t>
      </w:r>
      <w:r>
        <w:t>可以选择</w:t>
      </w:r>
      <w:r w:rsidR="00A32A46">
        <w:rPr>
          <w:rFonts w:hint="eastAsia"/>
        </w:rPr>
        <w:t>一个</w:t>
      </w:r>
      <w:r>
        <w:rPr>
          <w:rFonts w:hint="eastAsia"/>
        </w:rPr>
        <w:t>值</w:t>
      </w:r>
      <w:r>
        <w:t>，</w:t>
      </w:r>
      <w:r w:rsidR="00A32A46">
        <w:rPr>
          <w:rFonts w:hint="eastAsia"/>
        </w:rPr>
        <w:t>更新该</w:t>
      </w:r>
      <w:r w:rsidR="00A32A46">
        <w:t>值</w:t>
      </w:r>
    </w:p>
    <w:p w:rsidR="002C4E95" w:rsidRDefault="002C4E95" w:rsidP="00195727">
      <w:pPr>
        <w:pStyle w:val="ListParagraph"/>
        <w:numPr>
          <w:ilvl w:val="0"/>
          <w:numId w:val="114"/>
        </w:numPr>
      </w:pPr>
      <w:r>
        <w:rPr>
          <w:rFonts w:hint="eastAsia"/>
        </w:rPr>
        <w:t>总价最小值和</w:t>
      </w:r>
      <w:r>
        <w:t>最大值字段</w:t>
      </w:r>
      <w:r w:rsidR="00A32A46">
        <w:rPr>
          <w:rFonts w:hint="eastAsia"/>
        </w:rPr>
        <w:t>使用键盘输入</w:t>
      </w:r>
      <w:r w:rsidR="00A32A46">
        <w:t>值，更新值，清空值</w:t>
      </w:r>
    </w:p>
    <w:p w:rsidR="005021D9" w:rsidRDefault="005021D9" w:rsidP="005021D9">
      <w:r>
        <w:rPr>
          <w:rFonts w:hint="eastAsia"/>
        </w:rPr>
        <w:t>期望结果：</w:t>
      </w:r>
      <w:r w:rsidR="00A32A46">
        <w:rPr>
          <w:rFonts w:hint="eastAsia"/>
        </w:rPr>
        <w:t>2</w:t>
      </w:r>
      <w:r w:rsidR="00A32A46">
        <w:t>-6</w:t>
      </w:r>
      <w:r w:rsidR="00A32A46">
        <w:rPr>
          <w:rFonts w:hint="eastAsia"/>
        </w:rPr>
        <w:t>）</w:t>
      </w:r>
      <w:r w:rsidR="00A32A46">
        <w:t>都</w:t>
      </w:r>
      <w:r w:rsidR="00A32A46">
        <w:rPr>
          <w:rFonts w:hint="eastAsia"/>
        </w:rPr>
        <w:t>可以</w:t>
      </w:r>
      <w:r w:rsidR="00A32A46">
        <w:t>成功实现，</w:t>
      </w:r>
      <w:r w:rsidR="00A32A46">
        <w:rPr>
          <w:rFonts w:hint="eastAsia"/>
        </w:rPr>
        <w:t>5</w:t>
      </w:r>
      <w:r w:rsidR="00A32A46">
        <w:rPr>
          <w:rFonts w:hint="eastAsia"/>
        </w:rPr>
        <w:t>）</w:t>
      </w:r>
      <w:r w:rsidR="00A32A46">
        <w:t>不能</w:t>
      </w:r>
      <w:r w:rsidR="00A32A46">
        <w:rPr>
          <w:rFonts w:hint="eastAsia"/>
        </w:rPr>
        <w:t>清空</w:t>
      </w:r>
      <w:r w:rsidR="00A32A46">
        <w:t>，需要点击重置按钮可以清空所有的数据</w:t>
      </w:r>
    </w:p>
    <w:p w:rsidR="005021D9" w:rsidRDefault="005021D9" w:rsidP="005021D9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 w:rsidR="00CA4E73">
        <w:t>8</w:t>
      </w:r>
    </w:p>
    <w:p w:rsidR="005021D9" w:rsidRDefault="005021D9" w:rsidP="005021D9">
      <w:r>
        <w:rPr>
          <w:rFonts w:hint="eastAsia"/>
        </w:rPr>
        <w:t>测试目标：</w:t>
      </w:r>
      <w:r>
        <w:t>验证</w:t>
      </w:r>
      <w:r w:rsidR="00CA4E73">
        <w:rPr>
          <w:rFonts w:hint="eastAsia"/>
        </w:rPr>
        <w:t>流水</w:t>
      </w:r>
      <w:r w:rsidR="00CA4E73">
        <w:t>查询数据</w:t>
      </w:r>
      <w:r w:rsidR="00CA4E73">
        <w:rPr>
          <w:rFonts w:hint="eastAsia"/>
        </w:rPr>
        <w:t>准确性</w:t>
      </w:r>
    </w:p>
    <w:p w:rsidR="005021D9" w:rsidRDefault="005021D9" w:rsidP="005021D9">
      <w:r>
        <w:rPr>
          <w:rFonts w:hint="eastAsia"/>
        </w:rPr>
        <w:t>测试环境：操作系统和浏览器</w:t>
      </w:r>
    </w:p>
    <w:p w:rsidR="005021D9" w:rsidRDefault="005021D9" w:rsidP="005021D9">
      <w:r>
        <w:rPr>
          <w:rFonts w:hint="eastAsia"/>
        </w:rPr>
        <w:t>测试步骤：</w:t>
      </w:r>
    </w:p>
    <w:p w:rsidR="005021D9" w:rsidRDefault="004A5BAB" w:rsidP="00195727">
      <w:pPr>
        <w:pStyle w:val="ListParagraph"/>
        <w:numPr>
          <w:ilvl w:val="0"/>
          <w:numId w:val="115"/>
        </w:numPr>
      </w:pPr>
      <w:r>
        <w:rPr>
          <w:rFonts w:hint="eastAsia"/>
        </w:rPr>
        <w:t>使用</w:t>
      </w:r>
      <w:r>
        <w:t>前面的所有的步骤的测试数据到</w:t>
      </w:r>
      <w:r>
        <w:rPr>
          <w:rFonts w:hint="eastAsia"/>
        </w:rPr>
        <w:t>流水页面</w:t>
      </w:r>
    </w:p>
    <w:p w:rsidR="004A5BAB" w:rsidRDefault="004A5BAB" w:rsidP="00195727">
      <w:pPr>
        <w:pStyle w:val="ListParagraph"/>
        <w:numPr>
          <w:ilvl w:val="0"/>
          <w:numId w:val="115"/>
        </w:numPr>
      </w:pPr>
      <w:r>
        <w:rPr>
          <w:rFonts w:hint="eastAsia"/>
        </w:rPr>
        <w:t>用以下</w:t>
      </w:r>
      <w:r>
        <w:t>条件</w:t>
      </w:r>
      <w:r>
        <w:rPr>
          <w:rFonts w:hint="eastAsia"/>
        </w:rPr>
        <w:t>查询</w:t>
      </w:r>
      <w:r>
        <w:t>订单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各个字段</w:t>
      </w:r>
      <w:r>
        <w:t>单独查询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终止日为同一天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</w:t>
      </w:r>
      <w:r>
        <w:rPr>
          <w:rFonts w:hint="eastAsia"/>
        </w:rPr>
        <w:t>为</w:t>
      </w:r>
      <w:r>
        <w:t>不同值，且起始日</w:t>
      </w:r>
      <w:r>
        <w:t>&lt;</w:t>
      </w:r>
      <w:r>
        <w:rPr>
          <w:rFonts w:hint="eastAsia"/>
        </w:rPr>
        <w:t>终止日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起始日和</w:t>
      </w:r>
      <w:r>
        <w:t>终止日</w:t>
      </w:r>
      <w:r>
        <w:rPr>
          <w:rFonts w:hint="eastAsia"/>
        </w:rPr>
        <w:t>为</w:t>
      </w:r>
      <w:r>
        <w:t>不同值，且起始日</w:t>
      </w:r>
      <w:r>
        <w:rPr>
          <w:rFonts w:hint="eastAsia"/>
        </w:rPr>
        <w:t>&gt;</w:t>
      </w:r>
      <w:r>
        <w:rPr>
          <w:rFonts w:hint="eastAsia"/>
        </w:rPr>
        <w:t>终止日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</w:t>
      </w:r>
      <w:r>
        <w:rPr>
          <w:rFonts w:hint="eastAsia"/>
        </w:rPr>
        <w:t>不同</w:t>
      </w:r>
      <w:r>
        <w:t>值，且最小值</w:t>
      </w:r>
      <w:r>
        <w:rPr>
          <w:rFonts w:hint="eastAsia"/>
        </w:rPr>
        <w:t>&lt;</w:t>
      </w:r>
      <w:r>
        <w:rPr>
          <w:rFonts w:hint="eastAsia"/>
        </w:rPr>
        <w:t>最大值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和最小值为同一</w:t>
      </w:r>
      <w:r>
        <w:rPr>
          <w:rFonts w:hint="eastAsia"/>
        </w:rPr>
        <w:t>值</w:t>
      </w:r>
    </w:p>
    <w:p w:rsidR="004A5BAB" w:rsidRDefault="004A5BAB" w:rsidP="00195727">
      <w:pPr>
        <w:pStyle w:val="ListParagraph"/>
        <w:numPr>
          <w:ilvl w:val="0"/>
          <w:numId w:val="116"/>
        </w:numPr>
      </w:pPr>
      <w:r>
        <w:rPr>
          <w:rFonts w:hint="eastAsia"/>
        </w:rPr>
        <w:t>总价最大值</w:t>
      </w:r>
      <w:r>
        <w:t>和最小值为</w:t>
      </w:r>
      <w:r>
        <w:rPr>
          <w:rFonts w:hint="eastAsia"/>
        </w:rPr>
        <w:t>不同</w:t>
      </w:r>
      <w:r>
        <w:t>值，且最小值</w:t>
      </w:r>
      <w:r>
        <w:rPr>
          <w:rFonts w:hint="eastAsia"/>
        </w:rPr>
        <w:t>&gt;</w:t>
      </w:r>
      <w:r>
        <w:rPr>
          <w:rFonts w:hint="eastAsia"/>
        </w:rPr>
        <w:t>最大值</w:t>
      </w:r>
    </w:p>
    <w:p w:rsidR="00E6571C" w:rsidRDefault="005021D9" w:rsidP="005021D9">
      <w:pPr>
        <w:ind w:firstLine="0"/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2864">
        <w:rPr>
          <w:rFonts w:hint="eastAsia"/>
        </w:rPr>
        <w:t>数据跟创造的测试数据值一样正确显示，</w:t>
      </w:r>
      <w:r w:rsidR="004C2864">
        <w:t xml:space="preserve"> IV</w:t>
      </w:r>
      <w:r w:rsidR="004C2864">
        <w:t>和</w:t>
      </w:r>
      <w:r w:rsidR="004C2864">
        <w:t>VII</w:t>
      </w:r>
      <w:r w:rsidR="004C2864">
        <w:rPr>
          <w:rFonts w:hint="eastAsia"/>
        </w:rPr>
        <w:t>的</w:t>
      </w:r>
      <w:r w:rsidR="004C2864">
        <w:t>数据就取正确的数据对应的值</w:t>
      </w:r>
      <w:r w:rsidR="00E6571C">
        <w:br w:type="page"/>
      </w:r>
    </w:p>
    <w:p w:rsidR="007B460E" w:rsidRDefault="007B460E" w:rsidP="007B460E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会员管理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7B460E" w:rsidRPr="000C343E" w:rsidRDefault="007B460E" w:rsidP="007B460E">
            <w:pPr>
              <w:pStyle w:val="TableText"/>
            </w:pPr>
            <w:r>
              <w:t>12</w:t>
            </w:r>
          </w:p>
        </w:tc>
      </w:tr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7B460E" w:rsidRPr="000C343E" w:rsidRDefault="001E4978" w:rsidP="007B46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>
              <w:t>会员等级，删除会员等级</w:t>
            </w:r>
            <w:r>
              <w:rPr>
                <w:rFonts w:hint="eastAsia"/>
              </w:rPr>
              <w:t>，</w:t>
            </w:r>
            <w: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>
              <w:t>用户会员，删除用户会员</w:t>
            </w:r>
          </w:p>
        </w:tc>
      </w:tr>
      <w:tr w:rsidR="007B460E" w:rsidRPr="000C343E" w:rsidTr="007B460E">
        <w:trPr>
          <w:cantSplit/>
        </w:trPr>
        <w:tc>
          <w:tcPr>
            <w:tcW w:w="1501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等级管理</w:t>
            </w: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检查会员等级</w:t>
            </w:r>
            <w:r>
              <w:t>查看页面</w:t>
            </w:r>
            <w:r w:rsidR="00B00D84">
              <w:rPr>
                <w:rFonts w:hint="eastAsia"/>
              </w:rPr>
              <w:t>(</w:t>
            </w:r>
            <w:r w:rsidR="00B00D84">
              <w:rPr>
                <w:rFonts w:hint="eastAsia"/>
              </w:rPr>
              <w:t>空白页面</w:t>
            </w:r>
            <w:r w:rsidR="00B00D84">
              <w:t>，单页，多页</w:t>
            </w:r>
            <w:r w:rsidR="00B00D84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7B460E" w:rsidRPr="004D56AC" w:rsidRDefault="007B460E" w:rsidP="007B460E">
            <w:pPr>
              <w:pStyle w:val="TableText"/>
            </w:pPr>
            <w:r>
              <w:rPr>
                <w:rFonts w:hint="eastAsia"/>
              </w:rPr>
              <w:t>会员信息</w:t>
            </w:r>
            <w:r>
              <w:t>正确显示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7B460E">
            <w:pPr>
              <w:pStyle w:val="TableText"/>
            </w:pPr>
            <w:r>
              <w:rPr>
                <w:rFonts w:hint="eastAsia"/>
              </w:rPr>
              <w:t>验证添加会员</w:t>
            </w:r>
            <w:r w:rsidR="00297A0F">
              <w:rPr>
                <w:rFonts w:hint="eastAsia"/>
              </w:rPr>
              <w:t>等级</w:t>
            </w:r>
            <w:r>
              <w:t>功能</w:t>
            </w:r>
          </w:p>
        </w:tc>
        <w:tc>
          <w:tcPr>
            <w:tcW w:w="3375" w:type="dxa"/>
          </w:tcPr>
          <w:p w:rsidR="007B460E" w:rsidRPr="004D56AC" w:rsidRDefault="006D6B88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正确的添加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7B460E" w:rsidRPr="000C343E" w:rsidRDefault="007B460E" w:rsidP="00297A0F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 w:rsidR="00297A0F">
              <w:rPr>
                <w:rFonts w:hint="eastAsia"/>
              </w:rPr>
              <w:t>信息</w:t>
            </w:r>
            <w:r>
              <w:t>字段校验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297A0F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更新</w:t>
            </w:r>
            <w:r w:rsidR="002F384D">
              <w:rPr>
                <w:rFonts w:hint="eastAsia"/>
              </w:rPr>
              <w:t>和字段</w:t>
            </w:r>
            <w:r w:rsidR="002F384D">
              <w:t>校验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更新</w:t>
            </w:r>
            <w:r w:rsidR="002F384D">
              <w:rPr>
                <w:rFonts w:hint="eastAsia"/>
              </w:rPr>
              <w:t>和</w:t>
            </w:r>
            <w:r w:rsidR="002F384D">
              <w:t>字段校验成功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8717E1">
            <w:pPr>
              <w:pStyle w:val="TableText"/>
            </w:pPr>
            <w:r>
              <w:rPr>
                <w:rFonts w:hint="eastAsia"/>
              </w:rPr>
              <w:t>检查会员</w:t>
            </w:r>
            <w:r w:rsidR="008717E1">
              <w:rPr>
                <w:rFonts w:hint="eastAsia"/>
              </w:rPr>
              <w:t>折扣</w:t>
            </w:r>
            <w:r w:rsidR="008717E1">
              <w:t>更新</w:t>
            </w:r>
            <w:r w:rsidR="008717E1">
              <w:rPr>
                <w:rFonts w:hint="eastAsia"/>
              </w:rPr>
              <w:t>在移动端</w:t>
            </w:r>
            <w:r w:rsidR="008717E1">
              <w:t>和收银里面的计算</w:t>
            </w:r>
          </w:p>
        </w:tc>
        <w:tc>
          <w:tcPr>
            <w:tcW w:w="3375" w:type="dxa"/>
          </w:tcPr>
          <w:p w:rsidR="007B460E" w:rsidRPr="004D56AC" w:rsidRDefault="008717E1" w:rsidP="008717E1">
            <w:pPr>
              <w:pStyle w:val="TableText"/>
            </w:pPr>
            <w:r>
              <w:rPr>
                <w:rFonts w:hint="eastAsia"/>
              </w:rPr>
              <w:t>折扣</w:t>
            </w:r>
            <w:r w:rsidR="00111CA8">
              <w:rPr>
                <w:rFonts w:hint="eastAsia"/>
              </w:rPr>
              <w:t>更新</w:t>
            </w:r>
            <w:r w:rsidR="00111CA8">
              <w:t>计算正确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等级删除</w:t>
            </w:r>
          </w:p>
        </w:tc>
        <w:tc>
          <w:tcPr>
            <w:tcW w:w="3375" w:type="dxa"/>
          </w:tcPr>
          <w:p w:rsidR="007B460E" w:rsidRPr="004D56AC" w:rsidRDefault="00111CA8" w:rsidP="00111CA8">
            <w:pPr>
              <w:pStyle w:val="TableTex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会员</w:t>
            </w:r>
            <w:r>
              <w:rPr>
                <w:rFonts w:hint="eastAsia"/>
              </w:rPr>
              <w:t>等级</w:t>
            </w:r>
            <w:r>
              <w:t>删除之后的会员信息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</w:pPr>
            <w:r>
              <w:t>对应的会员</w:t>
            </w:r>
            <w:r>
              <w:rPr>
                <w:rFonts w:hint="eastAsia"/>
              </w:rPr>
              <w:t>信息</w:t>
            </w:r>
            <w:r>
              <w:t>正确</w:t>
            </w:r>
            <w:r>
              <w:rPr>
                <w:rFonts w:hint="eastAsia"/>
              </w:rPr>
              <w:t>更新</w:t>
            </w:r>
            <w:r>
              <w:t>到对应的等级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检查用户</w:t>
            </w:r>
            <w:r>
              <w:t>会员页面</w:t>
            </w:r>
            <w:r w:rsidR="00B00D84">
              <w:rPr>
                <w:rFonts w:hint="eastAsia"/>
              </w:rPr>
              <w:t>(</w:t>
            </w:r>
            <w:r w:rsidR="00B00D84">
              <w:rPr>
                <w:rFonts w:hint="eastAsia"/>
              </w:rPr>
              <w:t>空白页面</w:t>
            </w:r>
            <w:r w:rsidR="00B00D84">
              <w:t>，单页，多页</w:t>
            </w:r>
            <w:r w:rsidR="00B00D84">
              <w:rPr>
                <w:rFonts w:hint="eastAsia"/>
              </w:rPr>
              <w:t>)</w:t>
            </w:r>
          </w:p>
        </w:tc>
        <w:tc>
          <w:tcPr>
            <w:tcW w:w="3375" w:type="dxa"/>
          </w:tcPr>
          <w:p w:rsidR="007B460E" w:rsidRPr="004D56AC" w:rsidRDefault="00111CA8" w:rsidP="007B460E">
            <w:pPr>
              <w:pStyle w:val="TableText"/>
            </w:pPr>
            <w:r>
              <w:rPr>
                <w:rFonts w:hint="eastAsia"/>
              </w:rPr>
              <w:t>页面正确</w:t>
            </w:r>
            <w:r>
              <w:t>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7B460E" w:rsidRPr="000C343E" w:rsidTr="007B460E">
        <w:trPr>
          <w:cantSplit/>
        </w:trPr>
        <w:tc>
          <w:tcPr>
            <w:tcW w:w="805" w:type="dxa"/>
          </w:tcPr>
          <w:p w:rsidR="007B460E" w:rsidRPr="000C343E" w:rsidRDefault="007B460E" w:rsidP="007B460E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B460E" w:rsidRPr="000C343E" w:rsidRDefault="00297A0F" w:rsidP="007B460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添加会员功能</w:t>
            </w:r>
          </w:p>
        </w:tc>
        <w:tc>
          <w:tcPr>
            <w:tcW w:w="3375" w:type="dxa"/>
          </w:tcPr>
          <w:p w:rsidR="007B460E" w:rsidRDefault="00111CA8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正确显示</w:t>
            </w:r>
          </w:p>
        </w:tc>
        <w:tc>
          <w:tcPr>
            <w:tcW w:w="1396" w:type="dxa"/>
          </w:tcPr>
          <w:p w:rsidR="007B460E" w:rsidRPr="000C343E" w:rsidRDefault="007B460E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t>会员</w:t>
            </w:r>
            <w:r>
              <w:rPr>
                <w:rFonts w:hint="eastAsia"/>
              </w:rPr>
              <w:t>信息</w:t>
            </w:r>
            <w:r>
              <w:t>字段校验</w:t>
            </w:r>
            <w:r w:rsidR="00B00D84">
              <w:rPr>
                <w:rFonts w:hint="eastAsia"/>
              </w:rPr>
              <w:t>（空白</w:t>
            </w:r>
            <w:r w:rsidR="00B00D84">
              <w:t>，</w:t>
            </w:r>
            <w:r w:rsidR="00B00D84">
              <w:rPr>
                <w:rFonts w:hint="eastAsia"/>
              </w:rPr>
              <w:t>非法</w:t>
            </w:r>
            <w:r w:rsidR="00B00D84">
              <w:t>值，边界值，</w:t>
            </w:r>
            <w:r w:rsidR="00B00D84">
              <w:rPr>
                <w:rFonts w:hint="eastAsia"/>
              </w:rPr>
              <w:t>正常值，</w:t>
            </w:r>
            <w:r w:rsidR="00B00D84">
              <w:t>重复值）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成功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rPr>
                <w:rFonts w:hint="eastAsia"/>
              </w:rPr>
              <w:t>会员积分</w:t>
            </w:r>
            <w:r>
              <w:t>更新</w:t>
            </w:r>
            <w:r w:rsidR="00B00D84">
              <w:rPr>
                <w:rFonts w:hint="eastAsia"/>
              </w:rPr>
              <w:t>（增加</w:t>
            </w:r>
            <w:r w:rsidR="00B00D84">
              <w:t>，减少，不变）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等级自动</w:t>
            </w:r>
            <w:r>
              <w:rPr>
                <w:rFonts w:hint="eastAsia"/>
              </w:rPr>
              <w:t>更新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7B460E">
            <w:pPr>
              <w:pStyle w:val="TableText"/>
            </w:pPr>
            <w:r>
              <w:t>012</w:t>
            </w:r>
          </w:p>
        </w:tc>
        <w:tc>
          <w:tcPr>
            <w:tcW w:w="2946" w:type="dxa"/>
            <w:gridSpan w:val="2"/>
          </w:tcPr>
          <w:p w:rsidR="00297A0F" w:rsidRDefault="00297A0F" w:rsidP="007B460E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删除功能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成功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  <w:tr w:rsidR="00297A0F" w:rsidRPr="000C343E" w:rsidTr="007B460E">
        <w:trPr>
          <w:cantSplit/>
        </w:trPr>
        <w:tc>
          <w:tcPr>
            <w:tcW w:w="805" w:type="dxa"/>
          </w:tcPr>
          <w:p w:rsidR="00297A0F" w:rsidRDefault="00297A0F" w:rsidP="00B00D84">
            <w:pPr>
              <w:pStyle w:val="TableText"/>
            </w:pPr>
            <w:r>
              <w:t>01</w:t>
            </w:r>
            <w:r w:rsidR="00B00D84">
              <w:t>3</w:t>
            </w:r>
          </w:p>
        </w:tc>
        <w:tc>
          <w:tcPr>
            <w:tcW w:w="2946" w:type="dxa"/>
            <w:gridSpan w:val="2"/>
          </w:tcPr>
          <w:p w:rsidR="00297A0F" w:rsidRDefault="00AE5F97" w:rsidP="007B460E">
            <w:pPr>
              <w:pStyle w:val="TableText"/>
            </w:pPr>
            <w:r>
              <w:rPr>
                <w:rFonts w:hint="eastAsia"/>
              </w:rPr>
              <w:t>键盘鼠标操作</w:t>
            </w:r>
            <w:r>
              <w:t>检查</w:t>
            </w:r>
          </w:p>
        </w:tc>
        <w:tc>
          <w:tcPr>
            <w:tcW w:w="3375" w:type="dxa"/>
          </w:tcPr>
          <w:p w:rsidR="00297A0F" w:rsidRDefault="00111CA8" w:rsidP="007B460E">
            <w:pPr>
              <w:pStyle w:val="TableText"/>
            </w:pPr>
            <w:r>
              <w:rPr>
                <w:rFonts w:hint="eastAsia"/>
              </w:rPr>
              <w:t>没有</w:t>
            </w:r>
            <w:r>
              <w:t>异常</w:t>
            </w:r>
          </w:p>
        </w:tc>
        <w:tc>
          <w:tcPr>
            <w:tcW w:w="1396" w:type="dxa"/>
          </w:tcPr>
          <w:p w:rsidR="00297A0F" w:rsidRPr="000C343E" w:rsidRDefault="00297A0F" w:rsidP="007B460E">
            <w:pPr>
              <w:pStyle w:val="TableText"/>
            </w:pPr>
          </w:p>
        </w:tc>
      </w:tr>
    </w:tbl>
    <w:p w:rsidR="007B460E" w:rsidRPr="00AB3853" w:rsidRDefault="007B460E" w:rsidP="007B460E"/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001</w:t>
      </w:r>
    </w:p>
    <w:p w:rsidR="007B460E" w:rsidRDefault="007B460E" w:rsidP="007B460E">
      <w:r>
        <w:rPr>
          <w:rFonts w:hint="eastAsia"/>
        </w:rPr>
        <w:t>测试目标：</w:t>
      </w:r>
      <w:r w:rsidR="002F7AEA">
        <w:rPr>
          <w:rFonts w:hint="eastAsia"/>
        </w:rPr>
        <w:t>检查会员等级</w:t>
      </w:r>
      <w:r w:rsidR="002F7AEA">
        <w:t>查看页面</w:t>
      </w:r>
      <w:r w:rsidR="002F7AEA">
        <w:rPr>
          <w:rFonts w:hint="eastAsia"/>
        </w:rPr>
        <w:t>(</w:t>
      </w:r>
      <w:r w:rsidR="002F7AEA">
        <w:rPr>
          <w:rFonts w:hint="eastAsia"/>
        </w:rPr>
        <w:t>空白页面</w:t>
      </w:r>
      <w:r w:rsidR="002F7AEA">
        <w:t>，单页，多页</w:t>
      </w:r>
      <w:r w:rsidR="002F7AEA">
        <w:rPr>
          <w:rFonts w:hint="eastAsia"/>
        </w:rPr>
        <w:t>)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7B460E" w:rsidP="00195727">
      <w:pPr>
        <w:pStyle w:val="ListParagraph"/>
        <w:numPr>
          <w:ilvl w:val="0"/>
          <w:numId w:val="108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，输入收银员账号</w:t>
      </w:r>
      <w:r>
        <w:t>和密码</w:t>
      </w:r>
      <w:r>
        <w:rPr>
          <w:rFonts w:hint="eastAsia"/>
        </w:rPr>
        <w:t>登录系统，点击页面上方</w:t>
      </w:r>
      <w:r>
        <w:t>的</w:t>
      </w:r>
      <w:r w:rsidR="002F7AEA">
        <w:rPr>
          <w:rFonts w:hint="eastAsia"/>
        </w:rPr>
        <w:t>会员</w:t>
      </w:r>
      <w:r>
        <w:t>菜单</w:t>
      </w:r>
      <w:r>
        <w:rPr>
          <w:rFonts w:hint="eastAsia"/>
        </w:rPr>
        <w:t>，点击页面</w:t>
      </w:r>
      <w:r w:rsidR="002F7AEA">
        <w:rPr>
          <w:rFonts w:hint="eastAsia"/>
        </w:rPr>
        <w:t>左侧的</w:t>
      </w:r>
      <w:r w:rsidR="002F7AEA">
        <w:t>会员等级</w:t>
      </w:r>
    </w:p>
    <w:p w:rsidR="002F7AEA" w:rsidRDefault="002F7AEA" w:rsidP="00195727">
      <w:pPr>
        <w:pStyle w:val="ListParagraph"/>
        <w:numPr>
          <w:ilvl w:val="0"/>
          <w:numId w:val="108"/>
        </w:numPr>
      </w:pPr>
      <w:r>
        <w:rPr>
          <w:rFonts w:hint="eastAsia"/>
        </w:rPr>
        <w:t>检查默认</w:t>
      </w:r>
      <w:r>
        <w:t>会员</w:t>
      </w:r>
      <w:r>
        <w:rPr>
          <w:rFonts w:hint="eastAsia"/>
        </w:rPr>
        <w:t>等级</w:t>
      </w:r>
      <w:r>
        <w:t>列表信息显示完整</w:t>
      </w:r>
    </w:p>
    <w:p w:rsidR="002F7AEA" w:rsidRDefault="002F7AEA" w:rsidP="00195727">
      <w:pPr>
        <w:pStyle w:val="ListParagraph"/>
        <w:numPr>
          <w:ilvl w:val="0"/>
          <w:numId w:val="108"/>
        </w:numPr>
      </w:pPr>
      <w:r>
        <w:t>在会员等级</w:t>
      </w:r>
      <w:r>
        <w:rPr>
          <w:rFonts w:hint="eastAsia"/>
        </w:rPr>
        <w:t>总数</w:t>
      </w:r>
      <w:r>
        <w:t>为</w:t>
      </w:r>
      <w:r>
        <w:rPr>
          <w:rFonts w:hint="eastAsia"/>
        </w:rPr>
        <w:t>0,5,10</w:t>
      </w:r>
      <w:r>
        <w:rPr>
          <w:rFonts w:hint="eastAsia"/>
        </w:rPr>
        <w:t>的时候，检查会员</w:t>
      </w:r>
      <w:r>
        <w:t>等级列表的</w:t>
      </w:r>
      <w:r>
        <w:rPr>
          <w:rFonts w:hint="eastAsia"/>
        </w:rPr>
        <w:t>显示</w:t>
      </w:r>
    </w:p>
    <w:p w:rsidR="007B460E" w:rsidRPr="006433B2" w:rsidRDefault="007B460E" w:rsidP="002F7AEA">
      <w:r>
        <w:rPr>
          <w:rFonts w:hint="eastAsia"/>
        </w:rPr>
        <w:lastRenderedPageBreak/>
        <w:t>期望结果：</w:t>
      </w:r>
      <w:r>
        <w:t>1</w:t>
      </w:r>
      <w:r>
        <w:rPr>
          <w:rFonts w:hint="eastAsia"/>
        </w:rPr>
        <w:t>）用户进入</w:t>
      </w:r>
      <w:r w:rsidR="002F7AEA">
        <w:rPr>
          <w:rFonts w:hint="eastAsia"/>
        </w:rPr>
        <w:t>会员</w:t>
      </w:r>
      <w:r w:rsidR="002F7AEA">
        <w:t>等级页面</w:t>
      </w:r>
      <w:r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F7AEA">
        <w:rPr>
          <w:rFonts w:hint="eastAsia"/>
        </w:rPr>
        <w:t>-</w:t>
      </w:r>
      <w:r w:rsidR="002F7AEA">
        <w:t>3</w:t>
      </w:r>
      <w:r w:rsidR="002F7AEA">
        <w:rPr>
          <w:rFonts w:hint="eastAsia"/>
        </w:rPr>
        <w:t>）</w:t>
      </w:r>
      <w:r w:rsidR="002F7AEA">
        <w:rPr>
          <w:rFonts w:hint="eastAsia"/>
        </w:rPr>
        <w:t xml:space="preserve"> </w:t>
      </w:r>
      <w:r w:rsidR="002F7AEA">
        <w:rPr>
          <w:rFonts w:hint="eastAsia"/>
        </w:rPr>
        <w:t>会员等级</w:t>
      </w:r>
      <w:r w:rsidR="002F7AEA">
        <w:t>信息完整</w:t>
      </w:r>
      <w:r w:rsidR="002F7AEA">
        <w:rPr>
          <w:rFonts w:hint="eastAsia"/>
        </w:rPr>
        <w:t>的</w:t>
      </w:r>
      <w:r w:rsidR="002F7AEA">
        <w:t>显示，分页</w:t>
      </w:r>
      <w:r w:rsidR="002F7AEA">
        <w:rPr>
          <w:rFonts w:hint="eastAsia"/>
        </w:rPr>
        <w:t>正常</w:t>
      </w:r>
    </w:p>
    <w:p w:rsidR="007B460E" w:rsidRPr="00077A40" w:rsidRDefault="007B460E" w:rsidP="007B460E"/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002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添加会员等级</w:t>
      </w:r>
      <w:r w:rsidR="002F7AEA">
        <w:t>功能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2F7AEA" w:rsidP="00195727">
      <w:pPr>
        <w:pStyle w:val="ListParagraph"/>
        <w:numPr>
          <w:ilvl w:val="0"/>
          <w:numId w:val="117"/>
        </w:numPr>
      </w:pPr>
      <w:r>
        <w:rPr>
          <w:rFonts w:hint="eastAsia"/>
        </w:rPr>
        <w:t>接测试</w:t>
      </w:r>
      <w:r>
        <w:t>编号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t>在会员等级页面，点击添加按钮</w:t>
      </w:r>
    </w:p>
    <w:p w:rsidR="007B460E" w:rsidRDefault="002F7AEA" w:rsidP="00195727">
      <w:pPr>
        <w:pStyle w:val="ListParagraph"/>
        <w:numPr>
          <w:ilvl w:val="0"/>
          <w:numId w:val="117"/>
        </w:numPr>
      </w:pPr>
      <w:r>
        <w:rPr>
          <w:rFonts w:hint="eastAsia"/>
        </w:rPr>
        <w:t>输入会员</w:t>
      </w:r>
      <w:r>
        <w:t>等级信息，点击返回</w:t>
      </w:r>
      <w:r>
        <w:rPr>
          <w:rFonts w:hint="eastAsia"/>
        </w:rPr>
        <w:t>上一级</w:t>
      </w:r>
      <w:r>
        <w:t>按钮</w:t>
      </w:r>
    </w:p>
    <w:p w:rsidR="007B460E" w:rsidRDefault="002F7AEA" w:rsidP="00195727">
      <w:pPr>
        <w:pStyle w:val="ListParagraph"/>
        <w:numPr>
          <w:ilvl w:val="0"/>
          <w:numId w:val="117"/>
        </w:numPr>
      </w:pPr>
      <w:r>
        <w:rPr>
          <w:rFonts w:hint="eastAsia"/>
        </w:rPr>
        <w:t>输入会员</w:t>
      </w:r>
      <w:r>
        <w:t>等级信息</w:t>
      </w:r>
      <w:r>
        <w:rPr>
          <w:rFonts w:hint="eastAsia"/>
        </w:rPr>
        <w:t>，点击</w:t>
      </w:r>
      <w:r>
        <w:t>确认保存按钮</w:t>
      </w:r>
    </w:p>
    <w:p w:rsidR="007B460E" w:rsidRDefault="007B460E" w:rsidP="007B460E">
      <w:r>
        <w:rPr>
          <w:rFonts w:hint="eastAsia"/>
        </w:rPr>
        <w:t>期望结果：</w:t>
      </w:r>
      <w:r w:rsidR="002F7AEA">
        <w:t>1</w:t>
      </w:r>
      <w:r>
        <w:t>)</w:t>
      </w:r>
      <w:r>
        <w:rPr>
          <w:rFonts w:hint="eastAsia"/>
        </w:rPr>
        <w:t xml:space="preserve"> </w:t>
      </w:r>
      <w:r w:rsidR="002F7AEA">
        <w:rPr>
          <w:rFonts w:hint="eastAsia"/>
        </w:rPr>
        <w:t>系统</w:t>
      </w:r>
      <w:r w:rsidR="002F7AEA">
        <w:t>进入添加</w:t>
      </w:r>
      <w:r w:rsidR="002F7AEA">
        <w:rPr>
          <w:rFonts w:hint="eastAsia"/>
        </w:rPr>
        <w:t>会员</w:t>
      </w:r>
      <w:r w:rsidR="002F7AEA">
        <w:t>等级页面，页面正常显示</w:t>
      </w:r>
      <w:r w:rsidR="002F7AEA">
        <w:t>2</w:t>
      </w:r>
      <w:r>
        <w:t xml:space="preserve">) </w:t>
      </w:r>
      <w:r w:rsidR="002F7AEA">
        <w:rPr>
          <w:rFonts w:hint="eastAsia"/>
        </w:rPr>
        <w:t>会员等级信息未</w:t>
      </w:r>
      <w:r w:rsidR="00532897">
        <w:rPr>
          <w:rFonts w:hint="eastAsia"/>
        </w:rPr>
        <w:t>被</w:t>
      </w:r>
      <w:r w:rsidR="002F7AEA">
        <w:rPr>
          <w:rFonts w:hint="eastAsia"/>
        </w:rPr>
        <w:t>加入会员等级页面</w:t>
      </w:r>
      <w:r w:rsidR="002F7AEA">
        <w:t xml:space="preserve"> 3</w:t>
      </w:r>
      <w:r w:rsidR="002F7AEA">
        <w:rPr>
          <w:rFonts w:hint="eastAsia"/>
        </w:rPr>
        <w:t>）</w:t>
      </w:r>
      <w:r w:rsidR="002F7AEA">
        <w:rPr>
          <w:rFonts w:hint="eastAsia"/>
        </w:rPr>
        <w:t xml:space="preserve"> </w:t>
      </w:r>
      <w:r w:rsidR="002F7AEA">
        <w:rPr>
          <w:rFonts w:hint="eastAsia"/>
        </w:rPr>
        <w:t>会员</w:t>
      </w:r>
      <w:r w:rsidR="002F7AEA">
        <w:t>等级信息加入会员等级</w:t>
      </w:r>
      <w:r w:rsidR="002F7AEA">
        <w:rPr>
          <w:rFonts w:hint="eastAsia"/>
        </w:rPr>
        <w:t>列表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003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等级</w:t>
      </w:r>
      <w:r w:rsidR="002F7AEA">
        <w:rPr>
          <w:rFonts w:hint="eastAsia"/>
        </w:rPr>
        <w:t>信息</w:t>
      </w:r>
      <w:r w:rsidR="002F7AEA">
        <w:t>字段校验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BA3BDF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接测试用例</w:t>
      </w:r>
      <w:r>
        <w:rPr>
          <w:rFonts w:hint="eastAsia"/>
        </w:rPr>
        <w:t>002</w:t>
      </w:r>
    </w:p>
    <w:p w:rsidR="007B460E" w:rsidRDefault="00BA3BDF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在添加</w:t>
      </w:r>
      <w:r w:rsidRPr="00BA3BDF">
        <w:rPr>
          <w:rFonts w:hint="eastAsia"/>
        </w:rPr>
        <w:t>会员等级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什么都不输入</w:t>
      </w:r>
      <w:r>
        <w:t>，点击确认保存按钮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等级名称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等级折扣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等级积分</w:t>
      </w:r>
      <w:r>
        <w:rPr>
          <w:rFonts w:hint="eastAsia"/>
        </w:rPr>
        <w:t>，点击确认保存</w:t>
      </w:r>
      <w:r>
        <w:t>按钮</w:t>
      </w:r>
    </w:p>
    <w:p w:rsidR="007B460E" w:rsidRDefault="007B460E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只输入</w:t>
      </w:r>
      <w:r w:rsidR="00BA3BDF">
        <w:rPr>
          <w:rFonts w:hint="eastAsia"/>
        </w:rPr>
        <w:t>等级名称和</w:t>
      </w:r>
      <w:r w:rsidR="00BA3BDF">
        <w:t>等级折扣</w:t>
      </w:r>
      <w:r>
        <w:rPr>
          <w:rFonts w:hint="eastAsia"/>
        </w:rPr>
        <w:t>，点击确认保存</w:t>
      </w:r>
      <w:r>
        <w:t>按钮</w:t>
      </w:r>
    </w:p>
    <w:p w:rsidR="007B460E" w:rsidRDefault="00801395" w:rsidP="00195727">
      <w:pPr>
        <w:pStyle w:val="ListParagraph"/>
        <w:numPr>
          <w:ilvl w:val="0"/>
          <w:numId w:val="118"/>
        </w:numPr>
      </w:pPr>
      <w:r>
        <w:rPr>
          <w:rFonts w:hint="eastAsia"/>
        </w:rPr>
        <w:t>输入重复</w:t>
      </w:r>
      <w:r>
        <w:t>的会员等级</w:t>
      </w:r>
      <w:r>
        <w:rPr>
          <w:rFonts w:hint="eastAsia"/>
        </w:rPr>
        <w:t>名称</w:t>
      </w:r>
      <w:r w:rsidR="005C24D4">
        <w:t>，</w:t>
      </w:r>
      <w:r w:rsidR="007B460E">
        <w:t>点击</w:t>
      </w:r>
      <w:r w:rsidR="007B460E">
        <w:rPr>
          <w:rFonts w:hint="eastAsia"/>
        </w:rPr>
        <w:t>确认保存</w:t>
      </w:r>
      <w:r w:rsidR="007B460E">
        <w:t>按钮</w:t>
      </w:r>
    </w:p>
    <w:p w:rsidR="005C24D4" w:rsidRDefault="007B460E" w:rsidP="005C24D4">
      <w:r>
        <w:rPr>
          <w:rFonts w:hint="eastAsia"/>
        </w:rPr>
        <w:t>期望结果：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）</w:t>
      </w:r>
      <w:r>
        <w:t>提示</w:t>
      </w:r>
      <w:r w:rsidR="005C24D4">
        <w:rPr>
          <w:rFonts w:hint="eastAsia"/>
        </w:rPr>
        <w:t>会员等级信息‘会员折扣必须是</w:t>
      </w:r>
      <w:r w:rsidR="005C24D4">
        <w:rPr>
          <w:rFonts w:hint="eastAsia"/>
        </w:rPr>
        <w:t>1</w:t>
      </w:r>
      <w:r w:rsidR="005C24D4">
        <w:rPr>
          <w:rFonts w:hint="eastAsia"/>
        </w:rPr>
        <w:t>到</w:t>
      </w:r>
      <w:r w:rsidR="005C24D4">
        <w:rPr>
          <w:rFonts w:hint="eastAsia"/>
        </w:rPr>
        <w:t>10</w:t>
      </w:r>
      <w:r w:rsidR="005C24D4">
        <w:rPr>
          <w:rFonts w:hint="eastAsia"/>
        </w:rPr>
        <w:t>之间的数值</w:t>
      </w:r>
    </w:p>
    <w:p w:rsidR="007B460E" w:rsidRDefault="005C24D4" w:rsidP="005C24D4">
      <w:r>
        <w:rPr>
          <w:rFonts w:hint="eastAsia"/>
        </w:rPr>
        <w:t>会员等级名称不可为空</w:t>
      </w:r>
      <w:proofErr w:type="gramStart"/>
      <w:r>
        <w:t>’</w:t>
      </w:r>
      <w:proofErr w:type="gramEnd"/>
      <w:r w:rsidR="007B460E">
        <w:rPr>
          <w:rFonts w:hint="eastAsia"/>
        </w:rPr>
        <w:t xml:space="preserve"> </w:t>
      </w:r>
      <w:r>
        <w:t xml:space="preserve"> </w:t>
      </w:r>
      <w:r w:rsidR="007B460E">
        <w:rPr>
          <w:rFonts w:hint="eastAsia"/>
        </w:rPr>
        <w:t>7</w:t>
      </w:r>
      <w:r w:rsidR="007B460E">
        <w:rPr>
          <w:rFonts w:hint="eastAsia"/>
        </w:rPr>
        <w:t>）</w:t>
      </w:r>
      <w:r w:rsidR="007B460E">
        <w:rPr>
          <w:rFonts w:hint="eastAsia"/>
        </w:rPr>
        <w:t xml:space="preserve"> </w:t>
      </w:r>
      <w:r w:rsidR="00801395">
        <w:rPr>
          <w:rFonts w:hint="eastAsia"/>
        </w:rPr>
        <w:t>提示会员等级</w:t>
      </w:r>
      <w:r w:rsidR="00801395">
        <w:t>已存在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004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等级</w:t>
      </w:r>
      <w:r w:rsidR="002F7AEA">
        <w:rPr>
          <w:rFonts w:hint="eastAsia"/>
        </w:rPr>
        <w:t>更新页面</w:t>
      </w:r>
      <w:r w:rsidR="002F384D">
        <w:rPr>
          <w:rFonts w:hint="eastAsia"/>
        </w:rPr>
        <w:t>和</w:t>
      </w:r>
      <w:r w:rsidR="002F384D">
        <w:t>字段校验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2F384D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接测试</w:t>
      </w:r>
      <w:r>
        <w:t>用例</w:t>
      </w:r>
      <w:r>
        <w:rPr>
          <w:rFonts w:hint="eastAsia"/>
        </w:rPr>
        <w:t>003</w:t>
      </w:r>
    </w:p>
    <w:p w:rsidR="007B460E" w:rsidRDefault="002F384D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选择任一个</w:t>
      </w:r>
      <w:r>
        <w:t>会员等级，</w:t>
      </w:r>
      <w:r>
        <w:rPr>
          <w:rFonts w:hint="eastAsia"/>
        </w:rPr>
        <w:t>点击</w:t>
      </w:r>
      <w:r>
        <w:t>编辑</w:t>
      </w:r>
      <w:r>
        <w:rPr>
          <w:rFonts w:hint="eastAsia"/>
        </w:rPr>
        <w:t>按钮</w:t>
      </w:r>
    </w:p>
    <w:p w:rsidR="007B460E" w:rsidRDefault="007B460E" w:rsidP="00195727">
      <w:pPr>
        <w:pStyle w:val="ListParagraph"/>
        <w:numPr>
          <w:ilvl w:val="0"/>
          <w:numId w:val="119"/>
        </w:numPr>
      </w:pPr>
      <w:r>
        <w:rPr>
          <w:rFonts w:hint="eastAsia"/>
        </w:rPr>
        <w:t>在</w:t>
      </w:r>
      <w:r w:rsidR="002F384D" w:rsidRPr="002F384D">
        <w:rPr>
          <w:rFonts w:hint="eastAsia"/>
        </w:rPr>
        <w:t>编辑会员等级</w:t>
      </w:r>
      <w:r>
        <w:t>页面，</w:t>
      </w:r>
      <w:r w:rsidR="00801395">
        <w:rPr>
          <w:rFonts w:hint="eastAsia"/>
        </w:rPr>
        <w:t>使用</w:t>
      </w:r>
      <w:r w:rsidR="00801395">
        <w:t>测试用例</w:t>
      </w:r>
      <w:r w:rsidR="00801395">
        <w:rPr>
          <w:rFonts w:hint="eastAsia"/>
        </w:rPr>
        <w:t>003</w:t>
      </w:r>
      <w:r w:rsidR="00801395">
        <w:rPr>
          <w:rFonts w:hint="eastAsia"/>
        </w:rPr>
        <w:t>的</w:t>
      </w:r>
      <w:r w:rsidR="00801395">
        <w:t>数据检查字段</w:t>
      </w:r>
      <w:r w:rsidR="00801395">
        <w:rPr>
          <w:rFonts w:hint="eastAsia"/>
        </w:rPr>
        <w:t>校验</w:t>
      </w:r>
    </w:p>
    <w:p w:rsidR="007B460E" w:rsidRDefault="007B460E" w:rsidP="007B460E">
      <w:r>
        <w:rPr>
          <w:rFonts w:hint="eastAsia"/>
        </w:rPr>
        <w:lastRenderedPageBreak/>
        <w:t>期望结果：</w:t>
      </w:r>
      <w:r>
        <w:rPr>
          <w:rFonts w:hint="eastAsia"/>
        </w:rPr>
        <w:t>2</w:t>
      </w:r>
      <w:r>
        <w:rPr>
          <w:rFonts w:hint="eastAsia"/>
        </w:rPr>
        <w:t>）系统</w:t>
      </w:r>
      <w:r w:rsidR="002F384D">
        <w:rPr>
          <w:rFonts w:hint="eastAsia"/>
        </w:rPr>
        <w:t>进入</w:t>
      </w:r>
      <w:r w:rsidR="002F384D" w:rsidRPr="002F384D">
        <w:rPr>
          <w:rFonts w:hint="eastAsia"/>
        </w:rPr>
        <w:t>编辑会员等级</w:t>
      </w:r>
      <w:r w:rsidR="002F384D"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01395">
        <w:rPr>
          <w:rFonts w:hint="eastAsia"/>
        </w:rPr>
        <w:t>字段校验</w:t>
      </w:r>
      <w:r w:rsidR="00801395">
        <w:t>同测试用例</w:t>
      </w:r>
      <w:r w:rsidR="00801395">
        <w:rPr>
          <w:rFonts w:hint="eastAsia"/>
        </w:rPr>
        <w:t>003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005</w:t>
      </w:r>
    </w:p>
    <w:p w:rsidR="007B460E" w:rsidRDefault="007B460E" w:rsidP="007B460E">
      <w:r>
        <w:rPr>
          <w:rFonts w:hint="eastAsia"/>
        </w:rPr>
        <w:t>测试目标：</w:t>
      </w:r>
      <w:r w:rsidR="002F7AEA">
        <w:rPr>
          <w:rFonts w:hint="eastAsia"/>
        </w:rPr>
        <w:t>检查会员</w:t>
      </w:r>
      <w:r w:rsidR="00AE44D1">
        <w:rPr>
          <w:rFonts w:hint="eastAsia"/>
        </w:rPr>
        <w:t>折扣</w:t>
      </w:r>
      <w:r w:rsidR="00AE44D1">
        <w:t>更新在移动端和其他模块的显示和计算</w:t>
      </w:r>
    </w:p>
    <w:p w:rsidR="007B460E" w:rsidRDefault="007B460E" w:rsidP="007B460E">
      <w:r>
        <w:rPr>
          <w:rFonts w:hint="eastAsia"/>
        </w:rPr>
        <w:t>测试环境：操作系统和浏览器</w:t>
      </w:r>
      <w:r w:rsidR="00AE44D1">
        <w:rPr>
          <w:rFonts w:hint="eastAsia"/>
        </w:rPr>
        <w:t>，</w:t>
      </w:r>
      <w:r w:rsidR="00AE44D1">
        <w:t>移动端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准备</w:t>
      </w:r>
      <w:r>
        <w:t>测试数据：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t>一个会员</w:t>
      </w:r>
      <w:r>
        <w:rPr>
          <w:rFonts w:hint="eastAsia"/>
        </w:rPr>
        <w:t>折扣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t>会员</w:t>
      </w:r>
      <w:r>
        <w:rPr>
          <w:rFonts w:hint="eastAsia"/>
        </w:rPr>
        <w:t>从</w:t>
      </w:r>
      <w:r>
        <w:rPr>
          <w:rFonts w:hint="eastAsia"/>
        </w:rPr>
        <w:t>9.5</w:t>
      </w:r>
      <w:r>
        <w:rPr>
          <w:rFonts w:hint="eastAsia"/>
        </w:rPr>
        <w:t>折</w:t>
      </w:r>
      <w:r>
        <w:t>到</w:t>
      </w:r>
      <w:r>
        <w:rPr>
          <w:rFonts w:hint="eastAsia"/>
        </w:rPr>
        <w:t>9.8</w:t>
      </w:r>
      <w:r>
        <w:rPr>
          <w:rFonts w:hint="eastAsia"/>
        </w:rPr>
        <w:t>折</w:t>
      </w:r>
    </w:p>
    <w:p w:rsidR="008717E1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在移动端确认</w:t>
      </w:r>
      <w:r>
        <w:t>订单页面，输入</w:t>
      </w:r>
      <w:r>
        <w:rPr>
          <w:rFonts w:hint="eastAsia"/>
        </w:rPr>
        <w:t>该</w:t>
      </w:r>
      <w:r>
        <w:t>会员等级</w:t>
      </w:r>
      <w:r>
        <w:rPr>
          <w:rFonts w:hint="eastAsia"/>
        </w:rPr>
        <w:t>下</w:t>
      </w:r>
      <w:r>
        <w:t>的会员号，检查折扣信息更新</w:t>
      </w:r>
      <w:r>
        <w:rPr>
          <w:rFonts w:hint="eastAsia"/>
        </w:rPr>
        <w:t>并且</w:t>
      </w:r>
      <w:r>
        <w:t>计算正确</w:t>
      </w:r>
    </w:p>
    <w:p w:rsidR="008717E1" w:rsidRDefault="008717E1" w:rsidP="00195727">
      <w:pPr>
        <w:pStyle w:val="ListParagraph"/>
        <w:numPr>
          <w:ilvl w:val="0"/>
          <w:numId w:val="120"/>
        </w:numPr>
      </w:pPr>
      <w:r>
        <w:rPr>
          <w:rFonts w:hint="eastAsia"/>
        </w:rPr>
        <w:t>在</w:t>
      </w:r>
      <w:r>
        <w:t>收银页面，更新一个</w:t>
      </w:r>
      <w:r>
        <w:rPr>
          <w:rFonts w:hint="eastAsia"/>
        </w:rPr>
        <w:t>没有</w:t>
      </w:r>
      <w:r>
        <w:t>会员号的订单，输入该会员等级</w:t>
      </w:r>
      <w:r>
        <w:rPr>
          <w:rFonts w:hint="eastAsia"/>
        </w:rPr>
        <w:t>下</w:t>
      </w:r>
      <w:r>
        <w:t>的会员号，检查折扣信息更新并且计算正确</w:t>
      </w:r>
    </w:p>
    <w:p w:rsidR="007B460E" w:rsidRDefault="007B460E" w:rsidP="007B460E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17E1">
        <w:rPr>
          <w:rFonts w:hint="eastAsia"/>
        </w:rPr>
        <w:t>-</w:t>
      </w:r>
      <w:r w:rsidR="008717E1">
        <w:t xml:space="preserve">3) </w:t>
      </w:r>
      <w:r w:rsidR="008717E1">
        <w:rPr>
          <w:rFonts w:hint="eastAsia"/>
        </w:rPr>
        <w:t>折扣信息</w:t>
      </w:r>
      <w:r w:rsidR="008717E1">
        <w:t>更新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006</w:t>
      </w:r>
    </w:p>
    <w:p w:rsidR="002F7AEA" w:rsidRDefault="007B460E" w:rsidP="007B460E">
      <w:r>
        <w:rPr>
          <w:rFonts w:hint="eastAsia"/>
        </w:rPr>
        <w:t>测试目标：检查</w:t>
      </w:r>
      <w:r w:rsidR="002F7AEA">
        <w:rPr>
          <w:rFonts w:hint="eastAsia"/>
        </w:rPr>
        <w:t>会员</w:t>
      </w:r>
      <w:r w:rsidR="002F7AEA">
        <w:t>等级删除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1"/>
        </w:numPr>
      </w:pPr>
      <w:r>
        <w:rPr>
          <w:rFonts w:hint="eastAsia"/>
        </w:rPr>
        <w:t>接</w:t>
      </w:r>
      <w:r>
        <w:t>测试用例</w:t>
      </w:r>
      <w:r>
        <w:rPr>
          <w:rFonts w:hint="eastAsia"/>
        </w:rPr>
        <w:t>002</w:t>
      </w:r>
    </w:p>
    <w:p w:rsidR="008717E1" w:rsidRDefault="007B460E" w:rsidP="00195727">
      <w:pPr>
        <w:pStyle w:val="ListParagraph"/>
        <w:numPr>
          <w:ilvl w:val="0"/>
          <w:numId w:val="121"/>
        </w:numPr>
      </w:pPr>
      <w:r>
        <w:rPr>
          <w:rFonts w:hint="eastAsia"/>
        </w:rPr>
        <w:t>点击</w:t>
      </w:r>
      <w:r w:rsidR="008717E1">
        <w:rPr>
          <w:rFonts w:hint="eastAsia"/>
        </w:rPr>
        <w:t>选择任一个会员等级，点击删除按钮</w:t>
      </w:r>
    </w:p>
    <w:p w:rsidR="008717E1" w:rsidRDefault="008717E1" w:rsidP="00195727">
      <w:pPr>
        <w:pStyle w:val="ListParagraph"/>
        <w:numPr>
          <w:ilvl w:val="0"/>
          <w:numId w:val="121"/>
        </w:numPr>
      </w:pPr>
      <w:r>
        <w:rPr>
          <w:rFonts w:hint="eastAsia"/>
        </w:rPr>
        <w:t>在会员</w:t>
      </w:r>
      <w:r>
        <w:t>等级信息</w:t>
      </w:r>
      <w:r>
        <w:rPr>
          <w:rFonts w:hint="eastAsia"/>
        </w:rPr>
        <w:t>总数</w:t>
      </w:r>
      <w:r>
        <w:t>为</w:t>
      </w:r>
      <w:r>
        <w:rPr>
          <w:rFonts w:hint="eastAsia"/>
        </w:rPr>
        <w:t>1,5,10</w:t>
      </w:r>
      <w:r>
        <w:rPr>
          <w:rFonts w:hint="eastAsia"/>
        </w:rPr>
        <w:t>的</w:t>
      </w:r>
      <w:r>
        <w:t>数据下点击删除按钮</w:t>
      </w:r>
    </w:p>
    <w:p w:rsidR="008717E1" w:rsidRDefault="007B460E" w:rsidP="008717E1">
      <w:r>
        <w:rPr>
          <w:rFonts w:hint="eastAsia"/>
        </w:rPr>
        <w:t>期望结果：</w:t>
      </w:r>
      <w:r>
        <w:t>2)</w:t>
      </w:r>
      <w:r w:rsidR="008717E1">
        <w:t>-3</w:t>
      </w:r>
      <w:r w:rsidR="008717E1">
        <w:rPr>
          <w:rFonts w:hint="eastAsia"/>
        </w:rPr>
        <w:t>）</w:t>
      </w:r>
      <w:r>
        <w:rPr>
          <w:rFonts w:hint="eastAsia"/>
        </w:rPr>
        <w:t xml:space="preserve"> </w:t>
      </w:r>
      <w:r w:rsidR="008717E1">
        <w:rPr>
          <w:rFonts w:hint="eastAsia"/>
        </w:rPr>
        <w:t>会员等级</w:t>
      </w:r>
      <w:r w:rsidR="008717E1">
        <w:t>删除</w:t>
      </w:r>
      <w:r w:rsidR="008717E1">
        <w:rPr>
          <w:rFonts w:hint="eastAsia"/>
        </w:rPr>
        <w:t>成功并且</w:t>
      </w:r>
      <w:r w:rsidR="008717E1">
        <w:t>页面正常显示</w:t>
      </w:r>
    </w:p>
    <w:p w:rsidR="007B460E" w:rsidRDefault="007B460E" w:rsidP="008717E1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</w:p>
    <w:p w:rsidR="007B460E" w:rsidRDefault="007B460E" w:rsidP="007B460E">
      <w:r>
        <w:rPr>
          <w:rFonts w:hint="eastAsia"/>
        </w:rPr>
        <w:t>测试目标：检查</w:t>
      </w:r>
      <w:r w:rsidR="002F7AEA">
        <w:t>会员</w:t>
      </w:r>
      <w:r w:rsidR="002F7AEA">
        <w:rPr>
          <w:rFonts w:hint="eastAsia"/>
        </w:rPr>
        <w:t>等级</w:t>
      </w:r>
      <w:r w:rsidR="002F7AEA">
        <w:t>删除之后的会员信息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7B460E" w:rsidRDefault="008717E1" w:rsidP="00195727">
      <w:pPr>
        <w:pStyle w:val="ListParagraph"/>
        <w:numPr>
          <w:ilvl w:val="0"/>
          <w:numId w:val="122"/>
        </w:numPr>
      </w:pPr>
      <w:r>
        <w:rPr>
          <w:rFonts w:hint="eastAsia"/>
        </w:rPr>
        <w:t>接测试用例</w:t>
      </w:r>
      <w:r>
        <w:rPr>
          <w:rFonts w:hint="eastAsia"/>
        </w:rPr>
        <w:t>006</w:t>
      </w:r>
    </w:p>
    <w:p w:rsidR="007B460E" w:rsidRDefault="007B460E" w:rsidP="00195727">
      <w:pPr>
        <w:pStyle w:val="ListParagraph"/>
        <w:numPr>
          <w:ilvl w:val="0"/>
          <w:numId w:val="122"/>
        </w:numPr>
      </w:pPr>
      <w:r>
        <w:rPr>
          <w:rFonts w:hint="eastAsia"/>
        </w:rPr>
        <w:t>按照</w:t>
      </w:r>
      <w:r w:rsidR="008717E1" w:rsidRPr="008717E1">
        <w:rPr>
          <w:rFonts w:hint="eastAsia"/>
        </w:rPr>
        <w:t>检查该删除的会员等级所属的会员信息，会根据其他存在的等级规则加入对应的等级</w:t>
      </w:r>
    </w:p>
    <w:p w:rsidR="007B460E" w:rsidRDefault="007B460E" w:rsidP="007B460E">
      <w:r>
        <w:rPr>
          <w:rFonts w:hint="eastAsia"/>
        </w:rPr>
        <w:t>期望结果：</w:t>
      </w:r>
      <w:r w:rsidR="008717E1">
        <w:rPr>
          <w:rFonts w:hint="eastAsia"/>
        </w:rPr>
        <w:t>会员</w:t>
      </w:r>
      <w:r w:rsidR="008717E1">
        <w:t>信息正确</w:t>
      </w:r>
      <w:r w:rsidR="002C1989">
        <w:rPr>
          <w:rFonts w:hint="eastAsia"/>
        </w:rPr>
        <w:t>地</w:t>
      </w:r>
      <w:r w:rsidR="008717E1">
        <w:t>加入对应的</w:t>
      </w:r>
      <w:r w:rsidR="002C1989">
        <w:t>会员</w:t>
      </w:r>
      <w:r w:rsidR="002C1989">
        <w:rPr>
          <w:rFonts w:hint="eastAsia"/>
        </w:rPr>
        <w:t>等级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008</w:t>
      </w:r>
    </w:p>
    <w:p w:rsidR="007B460E" w:rsidRDefault="002F7AEA" w:rsidP="007B460E">
      <w:r>
        <w:rPr>
          <w:rFonts w:hint="eastAsia"/>
        </w:rPr>
        <w:t>测试目标：检查用户</w:t>
      </w:r>
      <w:r>
        <w:t>会员页面</w:t>
      </w:r>
      <w:r>
        <w:rPr>
          <w:rFonts w:hint="eastAsia"/>
        </w:rPr>
        <w:t>(</w:t>
      </w:r>
      <w:r>
        <w:rPr>
          <w:rFonts w:hint="eastAsia"/>
        </w:rPr>
        <w:t>空白页面</w:t>
      </w:r>
      <w:r>
        <w:t>，单页，多页</w:t>
      </w:r>
      <w:r>
        <w:rPr>
          <w:rFonts w:hint="eastAsia"/>
        </w:rPr>
        <w:t>)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lastRenderedPageBreak/>
        <w:t>测试步骤：</w:t>
      </w:r>
    </w:p>
    <w:p w:rsidR="00D12E65" w:rsidRDefault="007B460E" w:rsidP="00195727">
      <w:pPr>
        <w:pStyle w:val="ListParagraph"/>
        <w:numPr>
          <w:ilvl w:val="0"/>
          <w:numId w:val="123"/>
        </w:numPr>
      </w:pPr>
      <w:r>
        <w:rPr>
          <w:rFonts w:hint="eastAsia"/>
        </w:rPr>
        <w:t>打开浏览器，在浏览器的地址栏中输入用户</w:t>
      </w:r>
      <w:r w:rsidR="00B2055D">
        <w:rPr>
          <w:rFonts w:hint="eastAsia"/>
        </w:rPr>
        <w:t>登录</w:t>
      </w:r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4351E6">
        <w:rPr>
          <w:rFonts w:hint="eastAsia"/>
        </w:rPr>
        <w:t>会员</w:t>
      </w:r>
      <w:r>
        <w:rPr>
          <w:rFonts w:hint="eastAsia"/>
        </w:rPr>
        <w:t>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 w:rsidR="00D12E65">
        <w:rPr>
          <w:rFonts w:hint="eastAsia"/>
        </w:rPr>
        <w:t>用户</w:t>
      </w:r>
      <w:r w:rsidR="00D12E65">
        <w:t>会员</w:t>
      </w:r>
      <w:r>
        <w:t>菜单</w:t>
      </w:r>
    </w:p>
    <w:p w:rsidR="007B460E" w:rsidRDefault="00D12E65" w:rsidP="00195727">
      <w:pPr>
        <w:pStyle w:val="ListParagraph"/>
        <w:numPr>
          <w:ilvl w:val="0"/>
          <w:numId w:val="123"/>
        </w:numPr>
      </w:pPr>
      <w:r>
        <w:rPr>
          <w:rFonts w:hint="eastAsia"/>
        </w:rPr>
        <w:t>检查用户</w:t>
      </w:r>
      <w:r>
        <w:t>会员页面的显示</w:t>
      </w:r>
    </w:p>
    <w:p w:rsidR="00D12E65" w:rsidRDefault="00D12E65" w:rsidP="00195727">
      <w:pPr>
        <w:pStyle w:val="ListParagraph"/>
        <w:numPr>
          <w:ilvl w:val="0"/>
          <w:numId w:val="123"/>
        </w:numPr>
      </w:pPr>
      <w:r>
        <w:rPr>
          <w:rFonts w:hint="eastAsia"/>
        </w:rPr>
        <w:t>选择</w:t>
      </w:r>
      <w:r>
        <w:t>任何一个已经存在的会员等级，点击查询</w:t>
      </w:r>
    </w:p>
    <w:p w:rsidR="007B460E" w:rsidRDefault="007B460E" w:rsidP="007B460E">
      <w:r>
        <w:rPr>
          <w:rFonts w:hint="eastAsia"/>
        </w:rPr>
        <w:t>期望结果：</w:t>
      </w:r>
      <w:r w:rsidR="00D12E65">
        <w:rPr>
          <w:rFonts w:hint="eastAsia"/>
        </w:rPr>
        <w:t>2</w:t>
      </w:r>
      <w:r w:rsidR="00D12E65">
        <w:rPr>
          <w:rFonts w:hint="eastAsia"/>
        </w:rPr>
        <w:t>）下拉框</w:t>
      </w:r>
      <w:r w:rsidR="00D12E65">
        <w:t>可以正确显示，页面提示</w:t>
      </w:r>
      <w:r w:rsidR="00D12E65">
        <w:t>‘</w:t>
      </w:r>
      <w:r w:rsidR="00D12E65" w:rsidRPr="00D12E65">
        <w:rPr>
          <w:rFonts w:hint="eastAsia"/>
        </w:rPr>
        <w:t>请先选择一个会员等级</w:t>
      </w:r>
      <w:r w:rsidR="00D12E65">
        <w:t>’ 3</w:t>
      </w:r>
      <w:r w:rsidR="00D12E65">
        <w:rPr>
          <w:rFonts w:hint="eastAsia"/>
        </w:rPr>
        <w:t>）</w:t>
      </w:r>
      <w:r w:rsidR="00D12E65">
        <w:rPr>
          <w:rFonts w:hint="eastAsia"/>
        </w:rPr>
        <w:t xml:space="preserve"> </w:t>
      </w:r>
      <w:r w:rsidR="00D12E65">
        <w:rPr>
          <w:rFonts w:hint="eastAsia"/>
        </w:rPr>
        <w:t>会员信息</w:t>
      </w:r>
      <w:r w:rsidR="00D12E65">
        <w:t>列表正确显示</w:t>
      </w:r>
    </w:p>
    <w:p w:rsidR="007B460E" w:rsidRDefault="007B460E" w:rsidP="007B460E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009</w:t>
      </w:r>
    </w:p>
    <w:p w:rsidR="007B460E" w:rsidRDefault="007B460E" w:rsidP="007B460E">
      <w:r>
        <w:rPr>
          <w:rFonts w:hint="eastAsia"/>
        </w:rPr>
        <w:t>测试目标：</w:t>
      </w:r>
      <w:r>
        <w:t>验证</w:t>
      </w:r>
      <w:r w:rsidR="002F7AEA">
        <w:t>添加会员功能</w:t>
      </w:r>
    </w:p>
    <w:p w:rsidR="007B460E" w:rsidRDefault="007B460E" w:rsidP="007B460E">
      <w:r>
        <w:rPr>
          <w:rFonts w:hint="eastAsia"/>
        </w:rPr>
        <w:t>测试环境：操作系统和浏览器</w:t>
      </w:r>
    </w:p>
    <w:p w:rsidR="007B460E" w:rsidRDefault="007B460E" w:rsidP="007B460E">
      <w:r>
        <w:rPr>
          <w:rFonts w:hint="eastAsia"/>
        </w:rPr>
        <w:t>测试步骤：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在任何一个等级</w:t>
      </w:r>
      <w:r>
        <w:t>的</w:t>
      </w:r>
      <w:r>
        <w:rPr>
          <w:rFonts w:hint="eastAsia"/>
        </w:rPr>
        <w:t>用户</w:t>
      </w:r>
      <w:r>
        <w:t>会员</w:t>
      </w:r>
      <w:r>
        <w:rPr>
          <w:rFonts w:hint="eastAsia"/>
        </w:rPr>
        <w:t>页面</w:t>
      </w:r>
      <w:r>
        <w:t>，点击添加</w:t>
      </w:r>
      <w:r>
        <w:rPr>
          <w:rFonts w:hint="eastAsia"/>
        </w:rPr>
        <w:t>按钮</w:t>
      </w:r>
    </w:p>
    <w:p w:rsidR="007B460E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输入会员号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下拉框里面</w:t>
      </w:r>
      <w:r>
        <w:t>选择会员</w:t>
      </w:r>
      <w:r>
        <w:rPr>
          <w:rFonts w:hint="eastAsia"/>
        </w:rPr>
        <w:t>等级</w:t>
      </w:r>
      <w:r>
        <w:t>，默认等级</w:t>
      </w:r>
      <w:r>
        <w:rPr>
          <w:rFonts w:hint="eastAsia"/>
        </w:rPr>
        <w:t>为步骤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对应的等级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点击返回</w:t>
      </w:r>
      <w:r>
        <w:t>上一层按钮</w:t>
      </w:r>
    </w:p>
    <w:p w:rsidR="00D12E65" w:rsidRDefault="00D12E65" w:rsidP="00195727">
      <w:pPr>
        <w:pStyle w:val="ListParagraph"/>
        <w:numPr>
          <w:ilvl w:val="0"/>
          <w:numId w:val="124"/>
        </w:numPr>
      </w:pPr>
      <w:r>
        <w:rPr>
          <w:rFonts w:hint="eastAsia"/>
        </w:rPr>
        <w:t>点击</w:t>
      </w:r>
      <w:r>
        <w:t>确认按钮</w:t>
      </w:r>
    </w:p>
    <w:p w:rsidR="007B460E" w:rsidRDefault="007B460E" w:rsidP="007B460E">
      <w:pPr>
        <w:ind w:firstLine="0"/>
      </w:pPr>
      <w:r>
        <w:rPr>
          <w:rFonts w:hint="eastAsia"/>
        </w:rPr>
        <w:t>期望结果：</w:t>
      </w:r>
      <w:r w:rsidR="00D12E65">
        <w:rPr>
          <w:rFonts w:hint="eastAsia"/>
        </w:rPr>
        <w:t>4</w:t>
      </w:r>
      <w:r>
        <w:rPr>
          <w:rFonts w:hint="eastAsia"/>
        </w:rPr>
        <w:t>）</w:t>
      </w:r>
      <w:r w:rsidR="00D12E65">
        <w:rPr>
          <w:rFonts w:hint="eastAsia"/>
        </w:rPr>
        <w:t>会员信息未</w:t>
      </w:r>
      <w:r w:rsidR="00D12E65">
        <w:t>被加入</w:t>
      </w:r>
      <w:r w:rsidR="00D12E65">
        <w:rPr>
          <w:rFonts w:hint="eastAsia"/>
        </w:rPr>
        <w:t>会员</w:t>
      </w:r>
      <w:r w:rsidR="00D12E65">
        <w:t>列表</w:t>
      </w:r>
      <w:r w:rsidR="00D12E65">
        <w:rPr>
          <w:rFonts w:hint="eastAsia"/>
        </w:rPr>
        <w:t xml:space="preserve">   5</w:t>
      </w:r>
      <w:r w:rsidR="00D12E65">
        <w:rPr>
          <w:rFonts w:hint="eastAsia"/>
        </w:rPr>
        <w:t>）</w:t>
      </w:r>
      <w:r w:rsidR="00D12E65">
        <w:t>会员信息被加入会员列表</w:t>
      </w: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010</w:t>
      </w:r>
    </w:p>
    <w:p w:rsidR="002F7AEA" w:rsidRDefault="0040721D" w:rsidP="0040721D">
      <w:r>
        <w:rPr>
          <w:rFonts w:hint="eastAsia"/>
        </w:rPr>
        <w:t>测试目标：</w:t>
      </w:r>
      <w:r>
        <w:t>验证</w:t>
      </w:r>
      <w:r w:rsidR="002F7AEA">
        <w:t>会员</w:t>
      </w:r>
      <w:r w:rsidR="002F7AEA">
        <w:rPr>
          <w:rFonts w:hint="eastAsia"/>
        </w:rPr>
        <w:t>信息</w:t>
      </w:r>
      <w:r w:rsidR="002F7AEA">
        <w:t>字段校验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接测试</w:t>
      </w:r>
      <w:r>
        <w:t>用例</w:t>
      </w:r>
      <w:r>
        <w:rPr>
          <w:rFonts w:hint="eastAsia"/>
        </w:rPr>
        <w:t>009</w:t>
      </w:r>
    </w:p>
    <w:p w:rsidR="0040721D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什么</w:t>
      </w:r>
      <w:r>
        <w:t>都不输入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</w:t>
      </w:r>
      <w:r>
        <w:t>非手机号码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输入已经存在的手机号码</w:t>
      </w:r>
    </w:p>
    <w:p w:rsidR="00D12E65" w:rsidRDefault="00D12E65" w:rsidP="00195727">
      <w:pPr>
        <w:pStyle w:val="ListParagraph"/>
        <w:numPr>
          <w:ilvl w:val="0"/>
          <w:numId w:val="125"/>
        </w:numPr>
      </w:pPr>
      <w:r>
        <w:rPr>
          <w:rFonts w:hint="eastAsia"/>
        </w:rPr>
        <w:t>输入带</w:t>
      </w:r>
      <w:r>
        <w:t>空格</w:t>
      </w:r>
      <w:r>
        <w:rPr>
          <w:rFonts w:hint="eastAsia"/>
        </w:rPr>
        <w:t>的手机号</w:t>
      </w:r>
      <w:r>
        <w:t>码</w:t>
      </w:r>
    </w:p>
    <w:p w:rsidR="0040721D" w:rsidRDefault="0040721D" w:rsidP="0040721D">
      <w:pPr>
        <w:ind w:firstLine="0"/>
      </w:pPr>
      <w:r>
        <w:rPr>
          <w:rFonts w:hint="eastAsia"/>
        </w:rPr>
        <w:t>期望结果：</w:t>
      </w:r>
      <w:r>
        <w:rPr>
          <w:rFonts w:hint="eastAsia"/>
        </w:rPr>
        <w:t>2</w:t>
      </w:r>
      <w:r w:rsidR="00D12E65">
        <w:rPr>
          <w:rFonts w:hint="eastAsia"/>
        </w:rPr>
        <w:t>）</w:t>
      </w:r>
      <w:r w:rsidR="00D12E65">
        <w:t>-5</w:t>
      </w:r>
      <w:r w:rsidR="00D12E65">
        <w:rPr>
          <w:rFonts w:hint="eastAsia"/>
        </w:rPr>
        <w:t>）</w:t>
      </w:r>
      <w:r w:rsidR="00D12E65">
        <w:t>系统</w:t>
      </w:r>
      <w:r w:rsidR="00D12E65">
        <w:rPr>
          <w:rFonts w:hint="eastAsia"/>
        </w:rPr>
        <w:t>有</w:t>
      </w:r>
      <w:r w:rsidR="00D12E65">
        <w:t>正确的错误提示</w:t>
      </w:r>
    </w:p>
    <w:p w:rsidR="0040721D" w:rsidRDefault="0040721D" w:rsidP="0040721D">
      <w:pPr>
        <w:ind w:firstLine="0"/>
      </w:pP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011</w:t>
      </w:r>
    </w:p>
    <w:p w:rsidR="0040721D" w:rsidRDefault="0040721D" w:rsidP="0040721D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会员积分</w:t>
      </w:r>
      <w:r w:rsidR="002F7AEA">
        <w:t>更新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12E65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lastRenderedPageBreak/>
        <w:t>在会员列表页面，</w:t>
      </w:r>
      <w:r>
        <w:t>选择一个会员记录，</w:t>
      </w:r>
      <w:r>
        <w:rPr>
          <w:rFonts w:hint="eastAsia"/>
        </w:rPr>
        <w:t>点击</w:t>
      </w:r>
      <w:r>
        <w:t>编辑按钮</w:t>
      </w:r>
    </w:p>
    <w:p w:rsidR="0040721D" w:rsidRDefault="00D4492F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t>检查</w:t>
      </w:r>
      <w:r w:rsidR="00D12E65">
        <w:rPr>
          <w:rFonts w:hint="eastAsia"/>
        </w:rPr>
        <w:t>编辑</w:t>
      </w:r>
      <w:r w:rsidR="00D12E65">
        <w:t>用户会员</w:t>
      </w:r>
      <w:r w:rsidR="00D12E65">
        <w:rPr>
          <w:rFonts w:hint="eastAsia"/>
        </w:rPr>
        <w:t>信息</w:t>
      </w:r>
      <w:r w:rsidR="00D12E65">
        <w:t>页面</w:t>
      </w:r>
    </w:p>
    <w:p w:rsidR="00D4492F" w:rsidRDefault="00D4492F" w:rsidP="00195727">
      <w:pPr>
        <w:pStyle w:val="ListParagraph"/>
        <w:numPr>
          <w:ilvl w:val="0"/>
          <w:numId w:val="126"/>
        </w:numPr>
      </w:pPr>
      <w:r>
        <w:rPr>
          <w:rFonts w:hint="eastAsia"/>
        </w:rPr>
        <w:t>更新</w:t>
      </w:r>
      <w:r>
        <w:t>会员积分，检查会员信息</w:t>
      </w:r>
    </w:p>
    <w:p w:rsidR="0040721D" w:rsidRDefault="0040721D" w:rsidP="0040721D">
      <w:pPr>
        <w:ind w:firstLine="0"/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492F">
        <w:rPr>
          <w:rFonts w:hint="eastAsia"/>
        </w:rPr>
        <w:t>会员号和</w:t>
      </w:r>
      <w:r w:rsidR="00D4492F">
        <w:t>会员</w:t>
      </w:r>
      <w:r w:rsidR="00D4492F">
        <w:rPr>
          <w:rFonts w:hint="eastAsia"/>
        </w:rPr>
        <w:t>等级</w:t>
      </w:r>
      <w:r w:rsidR="00D4492F">
        <w:t>信息</w:t>
      </w:r>
      <w:r w:rsidR="00D4492F">
        <w:rPr>
          <w:rFonts w:hint="eastAsia"/>
        </w:rPr>
        <w:t>为</w:t>
      </w:r>
      <w:r w:rsidR="00D4492F">
        <w:t>只读</w:t>
      </w:r>
      <w:r w:rsidR="00D4492F">
        <w:rPr>
          <w:rFonts w:hint="eastAsia"/>
        </w:rPr>
        <w:t xml:space="preserve"> 3</w:t>
      </w:r>
      <w:r w:rsidR="00D4492F">
        <w:rPr>
          <w:rFonts w:hint="eastAsia"/>
        </w:rPr>
        <w:t>）</w:t>
      </w:r>
      <w:r w:rsidR="00D4492F">
        <w:rPr>
          <w:rFonts w:hint="eastAsia"/>
        </w:rPr>
        <w:t xml:space="preserve"> </w:t>
      </w:r>
      <w:r w:rsidR="00D4492F">
        <w:rPr>
          <w:rFonts w:hint="eastAsia"/>
        </w:rPr>
        <w:t>积分</w:t>
      </w:r>
      <w:r w:rsidR="00D4492F">
        <w:t>可以更新，并且会员信息会加入正确的等级</w:t>
      </w:r>
    </w:p>
    <w:p w:rsidR="0040721D" w:rsidRDefault="0040721D" w:rsidP="0040721D">
      <w:pPr>
        <w:ind w:firstLine="0"/>
      </w:pP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012</w:t>
      </w:r>
    </w:p>
    <w:p w:rsidR="0040721D" w:rsidRDefault="0040721D" w:rsidP="0040721D">
      <w:r>
        <w:rPr>
          <w:rFonts w:hint="eastAsia"/>
        </w:rPr>
        <w:t>测试目标：</w:t>
      </w:r>
      <w:r>
        <w:t>验证</w:t>
      </w:r>
      <w:r w:rsidR="002F7AEA">
        <w:rPr>
          <w:rFonts w:hint="eastAsia"/>
        </w:rPr>
        <w:t>会员</w:t>
      </w:r>
      <w:r w:rsidR="002F7AEA">
        <w:t>删除功能</w:t>
      </w:r>
    </w:p>
    <w:p w:rsidR="0040721D" w:rsidRDefault="0040721D" w:rsidP="0040721D">
      <w:r>
        <w:rPr>
          <w:rFonts w:hint="eastAsia"/>
        </w:rPr>
        <w:t>测试环境：操作系统和浏览器</w:t>
      </w:r>
      <w:r w:rsidR="00D4492F">
        <w:rPr>
          <w:rFonts w:hint="eastAsia"/>
        </w:rPr>
        <w:t>，</w:t>
      </w:r>
      <w:r w:rsidR="00D4492F">
        <w:t>移动端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4492F" w:rsidP="00195727">
      <w:pPr>
        <w:pStyle w:val="ListParagraph"/>
        <w:numPr>
          <w:ilvl w:val="0"/>
          <w:numId w:val="127"/>
        </w:numPr>
      </w:pPr>
      <w:r>
        <w:rPr>
          <w:rFonts w:hint="eastAsia"/>
        </w:rPr>
        <w:t>会员列表</w:t>
      </w:r>
      <w:r>
        <w:t>页面</w:t>
      </w:r>
      <w:r>
        <w:rPr>
          <w:rFonts w:hint="eastAsia"/>
        </w:rPr>
        <w:t>，选择一个</w:t>
      </w:r>
      <w:r>
        <w:t>会员记录，点击</w:t>
      </w:r>
      <w:r>
        <w:rPr>
          <w:rFonts w:hint="eastAsia"/>
        </w:rPr>
        <w:t>删除</w:t>
      </w:r>
      <w:r>
        <w:t>按钮</w:t>
      </w:r>
    </w:p>
    <w:p w:rsidR="0040721D" w:rsidRDefault="0040721D" w:rsidP="00195727">
      <w:pPr>
        <w:pStyle w:val="ListParagraph"/>
        <w:numPr>
          <w:ilvl w:val="0"/>
          <w:numId w:val="127"/>
        </w:numPr>
      </w:pPr>
      <w:r>
        <w:rPr>
          <w:rFonts w:hint="eastAsia"/>
        </w:rPr>
        <w:t>使用</w:t>
      </w:r>
      <w:r w:rsidR="00D4492F">
        <w:rPr>
          <w:rFonts w:hint="eastAsia"/>
        </w:rPr>
        <w:t>步骤</w:t>
      </w:r>
      <w:r w:rsidR="00D4492F">
        <w:rPr>
          <w:rFonts w:hint="eastAsia"/>
        </w:rPr>
        <w:t>1</w:t>
      </w:r>
      <w:r w:rsidR="00D4492F">
        <w:rPr>
          <w:rFonts w:hint="eastAsia"/>
        </w:rPr>
        <w:t>）</w:t>
      </w:r>
      <w:r w:rsidR="00D4492F">
        <w:t>删除的数据去移动端下单</w:t>
      </w:r>
    </w:p>
    <w:p w:rsidR="0040721D" w:rsidRDefault="0040721D" w:rsidP="0040721D">
      <w:pPr>
        <w:ind w:firstLine="0"/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492F">
        <w:rPr>
          <w:rFonts w:hint="eastAsia"/>
        </w:rPr>
        <w:t>会员被</w:t>
      </w:r>
      <w:r w:rsidR="00D4492F">
        <w:t>删除</w:t>
      </w:r>
      <w:r w:rsidR="00D4492F">
        <w:rPr>
          <w:rFonts w:hint="eastAsia"/>
        </w:rPr>
        <w:t xml:space="preserve"> 3</w:t>
      </w:r>
      <w:r w:rsidR="00D4492F">
        <w:rPr>
          <w:rFonts w:hint="eastAsia"/>
        </w:rPr>
        <w:t>）</w:t>
      </w:r>
      <w:r w:rsidR="00D4492F">
        <w:t>提示会员不存在</w:t>
      </w:r>
    </w:p>
    <w:p w:rsidR="0040721D" w:rsidRDefault="0040721D" w:rsidP="0040721D">
      <w:pPr>
        <w:pStyle w:val="Heading3"/>
      </w:pPr>
      <w:r>
        <w:rPr>
          <w:rFonts w:hint="eastAsia"/>
        </w:rPr>
        <w:t>测试编号：</w:t>
      </w:r>
      <w:r>
        <w:rPr>
          <w:rFonts w:hint="eastAsia"/>
        </w:rPr>
        <w:t>013</w:t>
      </w:r>
    </w:p>
    <w:p w:rsidR="0040721D" w:rsidRDefault="0040721D" w:rsidP="0040721D">
      <w:r>
        <w:rPr>
          <w:rFonts w:hint="eastAsia"/>
        </w:rPr>
        <w:t>测试目标：</w:t>
      </w:r>
      <w:r w:rsidR="002F7AEA">
        <w:rPr>
          <w:rFonts w:hint="eastAsia"/>
        </w:rPr>
        <w:t>键盘鼠标操作</w:t>
      </w:r>
      <w:r w:rsidR="002F7AEA">
        <w:t>检查</w:t>
      </w:r>
    </w:p>
    <w:p w:rsidR="0040721D" w:rsidRDefault="0040721D" w:rsidP="0040721D">
      <w:r>
        <w:rPr>
          <w:rFonts w:hint="eastAsia"/>
        </w:rPr>
        <w:t>测试环境：操作系统和浏览器</w:t>
      </w:r>
    </w:p>
    <w:p w:rsidR="0040721D" w:rsidRDefault="0040721D" w:rsidP="0040721D">
      <w:r>
        <w:rPr>
          <w:rFonts w:hint="eastAsia"/>
        </w:rPr>
        <w:t>测试步骤：</w:t>
      </w:r>
    </w:p>
    <w:p w:rsidR="0040721D" w:rsidRDefault="00D4492F" w:rsidP="00195727">
      <w:pPr>
        <w:pStyle w:val="ListParagraph"/>
        <w:numPr>
          <w:ilvl w:val="0"/>
          <w:numId w:val="128"/>
        </w:numPr>
      </w:pPr>
      <w:r>
        <w:rPr>
          <w:rFonts w:hint="eastAsia"/>
        </w:rPr>
        <w:t>在系统</w:t>
      </w:r>
      <w:r>
        <w:t>的各个页面，添加，</w:t>
      </w:r>
      <w:r>
        <w:rPr>
          <w:rFonts w:hint="eastAsia"/>
        </w:rPr>
        <w:t>编辑</w:t>
      </w:r>
      <w:r>
        <w:t>页面的任何可以输入</w:t>
      </w:r>
      <w:r>
        <w:rPr>
          <w:rFonts w:hint="eastAsia"/>
        </w:rPr>
        <w:t>信息的</w:t>
      </w:r>
      <w:r>
        <w:t>文本框</w:t>
      </w:r>
      <w:r>
        <w:rPr>
          <w:rFonts w:hint="eastAsia"/>
        </w:rPr>
        <w:t>，</w:t>
      </w:r>
      <w:r>
        <w:t>直接使用键盘点击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40721D" w:rsidRDefault="0040721D" w:rsidP="0040721D">
      <w:pPr>
        <w:ind w:firstLine="0"/>
      </w:pPr>
      <w:r>
        <w:rPr>
          <w:rFonts w:hint="eastAsia"/>
        </w:rPr>
        <w:t>期望结果：</w:t>
      </w:r>
      <w:r w:rsidR="00D4492F">
        <w:t>1</w:t>
      </w:r>
      <w:r w:rsidR="00D4492F">
        <w:rPr>
          <w:rFonts w:hint="eastAsia"/>
        </w:rPr>
        <w:t>）</w:t>
      </w:r>
      <w:r w:rsidR="00D4492F">
        <w:t>系统没有异常信息</w:t>
      </w:r>
    </w:p>
    <w:p w:rsidR="0040721D" w:rsidRDefault="0040721D" w:rsidP="0040721D">
      <w:pPr>
        <w:ind w:firstLine="0"/>
      </w:pPr>
    </w:p>
    <w:p w:rsidR="0040721D" w:rsidRDefault="0040721D" w:rsidP="0040721D">
      <w:pPr>
        <w:ind w:firstLine="0"/>
      </w:pPr>
    </w:p>
    <w:p w:rsidR="007B460E" w:rsidRDefault="007B460E" w:rsidP="005021D9">
      <w:pPr>
        <w:ind w:firstLine="0"/>
      </w:pPr>
    </w:p>
    <w:p w:rsidR="00FA0A4F" w:rsidRDefault="009E44EC" w:rsidP="006444D5">
      <w:pPr>
        <w:pStyle w:val="Heading1"/>
      </w:pPr>
      <w:bookmarkStart w:id="129" w:name="_Toc405060921"/>
      <w:bookmarkStart w:id="130" w:name="_Toc414987302"/>
      <w:r w:rsidRPr="000F2AFB">
        <w:rPr>
          <w:rFonts w:hint="eastAsia"/>
        </w:rPr>
        <w:t>附录</w:t>
      </w:r>
      <w:bookmarkEnd w:id="129"/>
      <w:bookmarkEnd w:id="130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1E" w:rsidRDefault="00513E1E" w:rsidP="00273036">
      <w:r>
        <w:separator/>
      </w:r>
    </w:p>
  </w:endnote>
  <w:endnote w:type="continuationSeparator" w:id="0">
    <w:p w:rsidR="00513E1E" w:rsidRDefault="00513E1E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3F20" w:rsidRDefault="00CE3F20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BD1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E3F20" w:rsidRDefault="00CE3F20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1E" w:rsidRDefault="00513E1E" w:rsidP="00273036">
      <w:r>
        <w:separator/>
      </w:r>
    </w:p>
  </w:footnote>
  <w:footnote w:type="continuationSeparator" w:id="0">
    <w:p w:rsidR="00513E1E" w:rsidRDefault="00513E1E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F20" w:rsidRDefault="00CE3F20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11DC3B079C8D424C8A9BD6A438781B9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E3F20" w:rsidRDefault="00CE3F20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测试用例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11DC3B079C8D424C8A9BD6A438781B9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E3F20" w:rsidRDefault="00CE3F20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测试用例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E3F20" w:rsidRDefault="00CE3F20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2BD1" w:rsidRPr="00862BD1">
                            <w:rPr>
                              <w:noProof/>
                              <w:color w:val="FFFFFF" w:themeColor="background1"/>
                            </w:rPr>
                            <w:t>23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CE3F20" w:rsidRDefault="00CE3F20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62BD1" w:rsidRPr="00862BD1">
                      <w:rPr>
                        <w:noProof/>
                        <w:color w:val="FFFFFF" w:themeColor="background1"/>
                      </w:rPr>
                      <w:t>23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C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1C760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26C1C62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2B6278E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06F7640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8F71EA4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0A1D277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0AA9162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0C6414C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0E6B513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FEF677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100D014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1085022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14C9139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154239E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15E2346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164C1673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16CA082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175556A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1B6E74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1C71423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1DE210EF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1DF3378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200D3F9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22967EC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23982EC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26AE0931"/>
    <w:multiLevelType w:val="hybridMultilevel"/>
    <w:tmpl w:val="B1AA3CE0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7" w15:restartNumberingAfterBreak="0">
    <w:nsid w:val="26D04268"/>
    <w:multiLevelType w:val="hybridMultilevel"/>
    <w:tmpl w:val="6478D4B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286563D6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28B14132"/>
    <w:multiLevelType w:val="hybridMultilevel"/>
    <w:tmpl w:val="C0DC602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 w15:restartNumberingAfterBreak="0">
    <w:nsid w:val="2A386101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2C2D7E5A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 w15:restartNumberingAfterBreak="0">
    <w:nsid w:val="2C5322D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2C9C2778"/>
    <w:multiLevelType w:val="hybridMultilevel"/>
    <w:tmpl w:val="C27206D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2CA57CD7"/>
    <w:multiLevelType w:val="hybridMultilevel"/>
    <w:tmpl w:val="1F80B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A917A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2E14665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2E6E6A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2F29796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2F69165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2FB44B7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2FD8402E"/>
    <w:multiLevelType w:val="hybridMultilevel"/>
    <w:tmpl w:val="C9D4456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 w15:restartNumberingAfterBreak="0">
    <w:nsid w:val="32CA1C6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 w15:restartNumberingAfterBreak="0">
    <w:nsid w:val="33254E32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" w15:restartNumberingAfterBreak="0">
    <w:nsid w:val="340432D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5" w15:restartNumberingAfterBreak="0">
    <w:nsid w:val="370C7F6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6" w15:restartNumberingAfterBreak="0">
    <w:nsid w:val="374E79A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7" w15:restartNumberingAfterBreak="0">
    <w:nsid w:val="37F73E1D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 w15:restartNumberingAfterBreak="0">
    <w:nsid w:val="38107FC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9" w15:restartNumberingAfterBreak="0">
    <w:nsid w:val="38C10C74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0" w15:restartNumberingAfterBreak="0">
    <w:nsid w:val="3956638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 w15:restartNumberingAfterBreak="0">
    <w:nsid w:val="39D604B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2" w15:restartNumberingAfterBreak="0">
    <w:nsid w:val="3BCC3054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3" w15:restartNumberingAfterBreak="0">
    <w:nsid w:val="3C50118F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4" w15:restartNumberingAfterBreak="0">
    <w:nsid w:val="3D4662BD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5" w15:restartNumberingAfterBreak="0">
    <w:nsid w:val="3D702E9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6" w15:restartNumberingAfterBreak="0">
    <w:nsid w:val="3D8B455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7" w15:restartNumberingAfterBreak="0">
    <w:nsid w:val="3DCA36C1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8" w15:restartNumberingAfterBreak="0">
    <w:nsid w:val="3EBE528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9" w15:restartNumberingAfterBreak="0">
    <w:nsid w:val="409A08A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0" w15:restartNumberingAfterBreak="0">
    <w:nsid w:val="40D568D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1" w15:restartNumberingAfterBreak="0">
    <w:nsid w:val="438A3CE5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2" w15:restartNumberingAfterBreak="0">
    <w:nsid w:val="43AA21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3" w15:restartNumberingAfterBreak="0">
    <w:nsid w:val="43FF4676"/>
    <w:multiLevelType w:val="hybridMultilevel"/>
    <w:tmpl w:val="AEFEE83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4" w15:restartNumberingAfterBreak="0">
    <w:nsid w:val="451339B1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5" w15:restartNumberingAfterBreak="0">
    <w:nsid w:val="45396E0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6" w15:restartNumberingAfterBreak="0">
    <w:nsid w:val="46FE2F4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7" w15:restartNumberingAfterBreak="0">
    <w:nsid w:val="47902F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8" w15:restartNumberingAfterBreak="0">
    <w:nsid w:val="486047F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9" w15:restartNumberingAfterBreak="0">
    <w:nsid w:val="49D120B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0" w15:restartNumberingAfterBreak="0">
    <w:nsid w:val="4A8B72C0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1" w15:restartNumberingAfterBreak="0">
    <w:nsid w:val="4B61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2" w15:restartNumberingAfterBreak="0">
    <w:nsid w:val="4C6A3AD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3" w15:restartNumberingAfterBreak="0">
    <w:nsid w:val="4E8A52E5"/>
    <w:multiLevelType w:val="hybridMultilevel"/>
    <w:tmpl w:val="2BCA5EE8"/>
    <w:lvl w:ilvl="0" w:tplc="A984B9A2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4" w15:restartNumberingAfterBreak="0">
    <w:nsid w:val="4EE44A85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5" w15:restartNumberingAfterBreak="0">
    <w:nsid w:val="4FE70A0F"/>
    <w:multiLevelType w:val="hybridMultilevel"/>
    <w:tmpl w:val="17A2F16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6" w15:restartNumberingAfterBreak="0">
    <w:nsid w:val="50A9290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7" w15:restartNumberingAfterBreak="0">
    <w:nsid w:val="545A2ADA"/>
    <w:multiLevelType w:val="singleLevel"/>
    <w:tmpl w:val="545A2ADA"/>
    <w:lvl w:ilvl="0">
      <w:start w:val="1"/>
      <w:numFmt w:val="decimal"/>
      <w:suff w:val="nothing"/>
      <w:lvlText w:val="%1）"/>
      <w:lvlJc w:val="left"/>
    </w:lvl>
  </w:abstractNum>
  <w:abstractNum w:abstractNumId="78" w15:restartNumberingAfterBreak="0">
    <w:nsid w:val="545A2BA8"/>
    <w:multiLevelType w:val="singleLevel"/>
    <w:tmpl w:val="545A2BA8"/>
    <w:lvl w:ilvl="0">
      <w:start w:val="1"/>
      <w:numFmt w:val="decimal"/>
      <w:suff w:val="nothing"/>
      <w:lvlText w:val="%1）"/>
      <w:lvlJc w:val="left"/>
    </w:lvl>
  </w:abstractNum>
  <w:abstractNum w:abstractNumId="79" w15:restartNumberingAfterBreak="0">
    <w:nsid w:val="545A2C32"/>
    <w:multiLevelType w:val="singleLevel"/>
    <w:tmpl w:val="545A2C32"/>
    <w:lvl w:ilvl="0">
      <w:start w:val="1"/>
      <w:numFmt w:val="decimal"/>
      <w:suff w:val="nothing"/>
      <w:lvlText w:val="%1）"/>
      <w:lvlJc w:val="left"/>
    </w:lvl>
  </w:abstractNum>
  <w:abstractNum w:abstractNumId="80" w15:restartNumberingAfterBreak="0">
    <w:nsid w:val="545A2C91"/>
    <w:multiLevelType w:val="singleLevel"/>
    <w:tmpl w:val="545A2C91"/>
    <w:lvl w:ilvl="0">
      <w:start w:val="1"/>
      <w:numFmt w:val="decimal"/>
      <w:suff w:val="nothing"/>
      <w:lvlText w:val="%1）"/>
      <w:lvlJc w:val="left"/>
    </w:lvl>
  </w:abstractNum>
  <w:abstractNum w:abstractNumId="81" w15:restartNumberingAfterBreak="0">
    <w:nsid w:val="545A2CEA"/>
    <w:multiLevelType w:val="singleLevel"/>
    <w:tmpl w:val="545A2CEA"/>
    <w:lvl w:ilvl="0">
      <w:start w:val="1"/>
      <w:numFmt w:val="decimal"/>
      <w:suff w:val="nothing"/>
      <w:lvlText w:val="%1）"/>
      <w:lvlJc w:val="left"/>
    </w:lvl>
  </w:abstractNum>
  <w:abstractNum w:abstractNumId="82" w15:restartNumberingAfterBreak="0">
    <w:nsid w:val="545A2CF8"/>
    <w:multiLevelType w:val="singleLevel"/>
    <w:tmpl w:val="545A2CF8"/>
    <w:lvl w:ilvl="0">
      <w:start w:val="1"/>
      <w:numFmt w:val="decimal"/>
      <w:suff w:val="nothing"/>
      <w:lvlText w:val="%1）"/>
      <w:lvlJc w:val="left"/>
    </w:lvl>
  </w:abstractNum>
  <w:abstractNum w:abstractNumId="83" w15:restartNumberingAfterBreak="0">
    <w:nsid w:val="547E32D2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4" w15:restartNumberingAfterBreak="0">
    <w:nsid w:val="577E490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5" w15:restartNumberingAfterBreak="0">
    <w:nsid w:val="5785607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6" w15:restartNumberingAfterBreak="0">
    <w:nsid w:val="5A37301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7" w15:restartNumberingAfterBreak="0">
    <w:nsid w:val="5C9C145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8" w15:restartNumberingAfterBreak="0">
    <w:nsid w:val="5E466D65"/>
    <w:multiLevelType w:val="hybridMultilevel"/>
    <w:tmpl w:val="10FA9D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9" w15:restartNumberingAfterBreak="0">
    <w:nsid w:val="6080471A"/>
    <w:multiLevelType w:val="hybridMultilevel"/>
    <w:tmpl w:val="D19281F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60932BE8"/>
    <w:multiLevelType w:val="hybridMultilevel"/>
    <w:tmpl w:val="4E2C5EE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1" w15:restartNumberingAfterBreak="0">
    <w:nsid w:val="61611A3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2" w15:restartNumberingAfterBreak="0">
    <w:nsid w:val="61BF236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3" w15:restartNumberingAfterBreak="0">
    <w:nsid w:val="631D0EE0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4" w15:restartNumberingAfterBreak="0">
    <w:nsid w:val="636B463D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5" w15:restartNumberingAfterBreak="0">
    <w:nsid w:val="637A7FB4"/>
    <w:multiLevelType w:val="hybridMultilevel"/>
    <w:tmpl w:val="C3DA2A8A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6" w15:restartNumberingAfterBreak="0">
    <w:nsid w:val="64667A1D"/>
    <w:multiLevelType w:val="hybridMultilevel"/>
    <w:tmpl w:val="D5B88EF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7" w15:restartNumberingAfterBreak="0">
    <w:nsid w:val="6496289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8" w15:restartNumberingAfterBreak="0">
    <w:nsid w:val="652F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9" w15:restartNumberingAfterBreak="0">
    <w:nsid w:val="67E470B2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0" w15:restartNumberingAfterBreak="0">
    <w:nsid w:val="68415DCA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1" w15:restartNumberingAfterBreak="0">
    <w:nsid w:val="68780F0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2" w15:restartNumberingAfterBreak="0">
    <w:nsid w:val="687C3601"/>
    <w:multiLevelType w:val="hybridMultilevel"/>
    <w:tmpl w:val="6C58E7DC"/>
    <w:lvl w:ilvl="0" w:tplc="AC6C4F3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3" w15:restartNumberingAfterBreak="0">
    <w:nsid w:val="68F3790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4" w15:restartNumberingAfterBreak="0">
    <w:nsid w:val="696D572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5" w15:restartNumberingAfterBreak="0">
    <w:nsid w:val="69AB105C"/>
    <w:multiLevelType w:val="hybridMultilevel"/>
    <w:tmpl w:val="8F6CB7C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6" w15:restartNumberingAfterBreak="0">
    <w:nsid w:val="69DB31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7" w15:restartNumberingAfterBreak="0">
    <w:nsid w:val="6C5B321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8" w15:restartNumberingAfterBreak="0">
    <w:nsid w:val="6DAC2793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9" w15:restartNumberingAfterBreak="0">
    <w:nsid w:val="6E3E1E1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0" w15:restartNumberingAfterBreak="0">
    <w:nsid w:val="6E66003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1" w15:restartNumberingAfterBreak="0">
    <w:nsid w:val="70E002F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2" w15:restartNumberingAfterBreak="0">
    <w:nsid w:val="717B3D02"/>
    <w:multiLevelType w:val="multilevel"/>
    <w:tmpl w:val="2E20CC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3" w15:restartNumberingAfterBreak="0">
    <w:nsid w:val="72310F4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4" w15:restartNumberingAfterBreak="0">
    <w:nsid w:val="74081EB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5" w15:restartNumberingAfterBreak="0">
    <w:nsid w:val="74E30B71"/>
    <w:multiLevelType w:val="hybridMultilevel"/>
    <w:tmpl w:val="3D5413A2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6" w15:restartNumberingAfterBreak="0">
    <w:nsid w:val="75A34B7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7" w15:restartNumberingAfterBreak="0">
    <w:nsid w:val="75A57A4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8" w15:restartNumberingAfterBreak="0">
    <w:nsid w:val="77084BB2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9" w15:restartNumberingAfterBreak="0">
    <w:nsid w:val="7958707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0" w15:restartNumberingAfterBreak="0">
    <w:nsid w:val="79DB1E3F"/>
    <w:multiLevelType w:val="hybridMultilevel"/>
    <w:tmpl w:val="25E8948E"/>
    <w:lvl w:ilvl="0" w:tplc="0E2280F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1" w15:restartNumberingAfterBreak="0">
    <w:nsid w:val="7A712349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2" w15:restartNumberingAfterBreak="0">
    <w:nsid w:val="7B15265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3" w15:restartNumberingAfterBreak="0">
    <w:nsid w:val="7C4D6218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4" w15:restartNumberingAfterBreak="0">
    <w:nsid w:val="7E0310C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5" w15:restartNumberingAfterBreak="0">
    <w:nsid w:val="7F274D3E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2"/>
  </w:num>
  <w:num w:numId="2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2"/>
  </w:num>
  <w:num w:numId="4">
    <w:abstractNumId w:val="77"/>
  </w:num>
  <w:num w:numId="5">
    <w:abstractNumId w:val="78"/>
  </w:num>
  <w:num w:numId="6">
    <w:abstractNumId w:val="79"/>
  </w:num>
  <w:num w:numId="7">
    <w:abstractNumId w:val="80"/>
  </w:num>
  <w:num w:numId="8">
    <w:abstractNumId w:val="81"/>
  </w:num>
  <w:num w:numId="9">
    <w:abstractNumId w:val="82"/>
  </w:num>
  <w:num w:numId="10">
    <w:abstractNumId w:val="34"/>
  </w:num>
  <w:num w:numId="11">
    <w:abstractNumId w:val="49"/>
  </w:num>
  <w:num w:numId="12">
    <w:abstractNumId w:val="41"/>
  </w:num>
  <w:num w:numId="13">
    <w:abstractNumId w:val="43"/>
  </w:num>
  <w:num w:numId="14">
    <w:abstractNumId w:val="114"/>
  </w:num>
  <w:num w:numId="15">
    <w:abstractNumId w:val="38"/>
  </w:num>
  <w:num w:numId="16">
    <w:abstractNumId w:val="64"/>
  </w:num>
  <w:num w:numId="17">
    <w:abstractNumId w:val="47"/>
  </w:num>
  <w:num w:numId="18">
    <w:abstractNumId w:val="28"/>
  </w:num>
  <w:num w:numId="19">
    <w:abstractNumId w:val="93"/>
  </w:num>
  <w:num w:numId="20">
    <w:abstractNumId w:val="83"/>
  </w:num>
  <w:num w:numId="21">
    <w:abstractNumId w:val="108"/>
  </w:num>
  <w:num w:numId="22">
    <w:abstractNumId w:val="123"/>
  </w:num>
  <w:num w:numId="23">
    <w:abstractNumId w:val="5"/>
  </w:num>
  <w:num w:numId="24">
    <w:abstractNumId w:val="120"/>
  </w:num>
  <w:num w:numId="25">
    <w:abstractNumId w:val="73"/>
  </w:num>
  <w:num w:numId="26">
    <w:abstractNumId w:val="89"/>
  </w:num>
  <w:num w:numId="27">
    <w:abstractNumId w:val="102"/>
  </w:num>
  <w:num w:numId="28">
    <w:abstractNumId w:val="33"/>
  </w:num>
  <w:num w:numId="29">
    <w:abstractNumId w:val="121"/>
  </w:num>
  <w:num w:numId="30">
    <w:abstractNumId w:val="54"/>
  </w:num>
  <w:num w:numId="31">
    <w:abstractNumId w:val="88"/>
  </w:num>
  <w:num w:numId="32">
    <w:abstractNumId w:val="99"/>
  </w:num>
  <w:num w:numId="33">
    <w:abstractNumId w:val="125"/>
  </w:num>
  <w:num w:numId="34">
    <w:abstractNumId w:val="90"/>
  </w:num>
  <w:num w:numId="35">
    <w:abstractNumId w:val="63"/>
  </w:num>
  <w:num w:numId="36">
    <w:abstractNumId w:val="29"/>
  </w:num>
  <w:num w:numId="37">
    <w:abstractNumId w:val="105"/>
  </w:num>
  <w:num w:numId="38">
    <w:abstractNumId w:val="75"/>
  </w:num>
  <w:num w:numId="39">
    <w:abstractNumId w:val="30"/>
  </w:num>
  <w:num w:numId="40">
    <w:abstractNumId w:val="100"/>
  </w:num>
  <w:num w:numId="41">
    <w:abstractNumId w:val="94"/>
  </w:num>
  <w:num w:numId="42">
    <w:abstractNumId w:val="118"/>
  </w:num>
  <w:num w:numId="43">
    <w:abstractNumId w:val="52"/>
  </w:num>
  <w:num w:numId="44">
    <w:abstractNumId w:val="21"/>
  </w:num>
  <w:num w:numId="45">
    <w:abstractNumId w:val="74"/>
  </w:num>
  <w:num w:numId="46">
    <w:abstractNumId w:val="16"/>
  </w:num>
  <w:num w:numId="47">
    <w:abstractNumId w:val="117"/>
  </w:num>
  <w:num w:numId="48">
    <w:abstractNumId w:val="2"/>
  </w:num>
  <w:num w:numId="49">
    <w:abstractNumId w:val="3"/>
  </w:num>
  <w:num w:numId="50">
    <w:abstractNumId w:val="84"/>
  </w:num>
  <w:num w:numId="51">
    <w:abstractNumId w:val="57"/>
  </w:num>
  <w:num w:numId="52">
    <w:abstractNumId w:val="61"/>
  </w:num>
  <w:num w:numId="53">
    <w:abstractNumId w:val="96"/>
  </w:num>
  <w:num w:numId="54">
    <w:abstractNumId w:val="53"/>
  </w:num>
  <w:num w:numId="55">
    <w:abstractNumId w:val="70"/>
  </w:num>
  <w:num w:numId="56">
    <w:abstractNumId w:val="27"/>
  </w:num>
  <w:num w:numId="57">
    <w:abstractNumId w:val="115"/>
  </w:num>
  <w:num w:numId="58">
    <w:abstractNumId w:val="113"/>
  </w:num>
  <w:num w:numId="59">
    <w:abstractNumId w:val="122"/>
  </w:num>
  <w:num w:numId="60">
    <w:abstractNumId w:val="72"/>
  </w:num>
  <w:num w:numId="61">
    <w:abstractNumId w:val="8"/>
  </w:num>
  <w:num w:numId="62">
    <w:abstractNumId w:val="12"/>
  </w:num>
  <w:num w:numId="63">
    <w:abstractNumId w:val="60"/>
  </w:num>
  <w:num w:numId="64">
    <w:abstractNumId w:val="97"/>
  </w:num>
  <w:num w:numId="65">
    <w:abstractNumId w:val="36"/>
  </w:num>
  <w:num w:numId="66">
    <w:abstractNumId w:val="35"/>
  </w:num>
  <w:num w:numId="67">
    <w:abstractNumId w:val="68"/>
  </w:num>
  <w:num w:numId="68">
    <w:abstractNumId w:val="10"/>
  </w:num>
  <w:num w:numId="69">
    <w:abstractNumId w:val="110"/>
  </w:num>
  <w:num w:numId="70">
    <w:abstractNumId w:val="48"/>
  </w:num>
  <w:num w:numId="71">
    <w:abstractNumId w:val="23"/>
  </w:num>
  <w:num w:numId="72">
    <w:abstractNumId w:val="98"/>
  </w:num>
  <w:num w:numId="73">
    <w:abstractNumId w:val="39"/>
  </w:num>
  <w:num w:numId="74">
    <w:abstractNumId w:val="24"/>
  </w:num>
  <w:num w:numId="75">
    <w:abstractNumId w:val="11"/>
  </w:num>
  <w:num w:numId="76">
    <w:abstractNumId w:val="44"/>
  </w:num>
  <w:num w:numId="77">
    <w:abstractNumId w:val="7"/>
  </w:num>
  <w:num w:numId="78">
    <w:abstractNumId w:val="4"/>
  </w:num>
  <w:num w:numId="79">
    <w:abstractNumId w:val="37"/>
  </w:num>
  <w:num w:numId="80">
    <w:abstractNumId w:val="119"/>
  </w:num>
  <w:num w:numId="81">
    <w:abstractNumId w:val="85"/>
  </w:num>
  <w:num w:numId="82">
    <w:abstractNumId w:val="104"/>
  </w:num>
  <w:num w:numId="83">
    <w:abstractNumId w:val="65"/>
  </w:num>
  <w:num w:numId="84">
    <w:abstractNumId w:val="14"/>
  </w:num>
  <w:num w:numId="85">
    <w:abstractNumId w:val="40"/>
  </w:num>
  <w:num w:numId="86">
    <w:abstractNumId w:val="103"/>
  </w:num>
  <w:num w:numId="87">
    <w:abstractNumId w:val="111"/>
  </w:num>
  <w:num w:numId="88">
    <w:abstractNumId w:val="91"/>
  </w:num>
  <w:num w:numId="89">
    <w:abstractNumId w:val="62"/>
  </w:num>
  <w:num w:numId="90">
    <w:abstractNumId w:val="15"/>
  </w:num>
  <w:num w:numId="91">
    <w:abstractNumId w:val="1"/>
  </w:num>
  <w:num w:numId="92">
    <w:abstractNumId w:val="107"/>
  </w:num>
  <w:num w:numId="93">
    <w:abstractNumId w:val="67"/>
  </w:num>
  <w:num w:numId="94">
    <w:abstractNumId w:val="69"/>
  </w:num>
  <w:num w:numId="95">
    <w:abstractNumId w:val="45"/>
  </w:num>
  <w:num w:numId="96">
    <w:abstractNumId w:val="58"/>
  </w:num>
  <w:num w:numId="97">
    <w:abstractNumId w:val="87"/>
  </w:num>
  <w:num w:numId="98">
    <w:abstractNumId w:val="0"/>
  </w:num>
  <w:num w:numId="99">
    <w:abstractNumId w:val="13"/>
  </w:num>
  <w:num w:numId="100">
    <w:abstractNumId w:val="59"/>
  </w:num>
  <w:num w:numId="101">
    <w:abstractNumId w:val="9"/>
  </w:num>
  <w:num w:numId="102">
    <w:abstractNumId w:val="92"/>
  </w:num>
  <w:num w:numId="103">
    <w:abstractNumId w:val="76"/>
  </w:num>
  <w:num w:numId="104">
    <w:abstractNumId w:val="50"/>
  </w:num>
  <w:num w:numId="105">
    <w:abstractNumId w:val="124"/>
  </w:num>
  <w:num w:numId="106">
    <w:abstractNumId w:val="17"/>
  </w:num>
  <w:num w:numId="107">
    <w:abstractNumId w:val="109"/>
  </w:num>
  <w:num w:numId="108">
    <w:abstractNumId w:val="25"/>
  </w:num>
  <w:num w:numId="109">
    <w:abstractNumId w:val="116"/>
  </w:num>
  <w:num w:numId="110">
    <w:abstractNumId w:val="18"/>
  </w:num>
  <w:num w:numId="111">
    <w:abstractNumId w:val="106"/>
  </w:num>
  <w:num w:numId="112">
    <w:abstractNumId w:val="19"/>
  </w:num>
  <w:num w:numId="113">
    <w:abstractNumId w:val="95"/>
  </w:num>
  <w:num w:numId="114">
    <w:abstractNumId w:val="51"/>
  </w:num>
  <w:num w:numId="115">
    <w:abstractNumId w:val="46"/>
  </w:num>
  <w:num w:numId="116">
    <w:abstractNumId w:val="26"/>
  </w:num>
  <w:num w:numId="117">
    <w:abstractNumId w:val="55"/>
  </w:num>
  <w:num w:numId="118">
    <w:abstractNumId w:val="6"/>
  </w:num>
  <w:num w:numId="119">
    <w:abstractNumId w:val="42"/>
  </w:num>
  <w:num w:numId="120">
    <w:abstractNumId w:val="56"/>
  </w:num>
  <w:num w:numId="121">
    <w:abstractNumId w:val="22"/>
  </w:num>
  <w:num w:numId="122">
    <w:abstractNumId w:val="32"/>
  </w:num>
  <w:num w:numId="123">
    <w:abstractNumId w:val="31"/>
  </w:num>
  <w:num w:numId="124">
    <w:abstractNumId w:val="101"/>
  </w:num>
  <w:num w:numId="125">
    <w:abstractNumId w:val="71"/>
  </w:num>
  <w:num w:numId="126">
    <w:abstractNumId w:val="20"/>
  </w:num>
  <w:num w:numId="127">
    <w:abstractNumId w:val="66"/>
  </w:num>
  <w:num w:numId="128">
    <w:abstractNumId w:val="86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54"/>
    <w:rsid w:val="000035A8"/>
    <w:rsid w:val="00045F37"/>
    <w:rsid w:val="00074E4D"/>
    <w:rsid w:val="00077A40"/>
    <w:rsid w:val="00082951"/>
    <w:rsid w:val="000B3A7D"/>
    <w:rsid w:val="000B6D9F"/>
    <w:rsid w:val="000C1477"/>
    <w:rsid w:val="000C343E"/>
    <w:rsid w:val="000E2B0F"/>
    <w:rsid w:val="000F2AFB"/>
    <w:rsid w:val="000F64EF"/>
    <w:rsid w:val="000F6EA0"/>
    <w:rsid w:val="00100D88"/>
    <w:rsid w:val="001033DF"/>
    <w:rsid w:val="00111CA8"/>
    <w:rsid w:val="00124C1F"/>
    <w:rsid w:val="00144061"/>
    <w:rsid w:val="00144B86"/>
    <w:rsid w:val="00153CEA"/>
    <w:rsid w:val="00157960"/>
    <w:rsid w:val="00162C27"/>
    <w:rsid w:val="00164F49"/>
    <w:rsid w:val="00174A69"/>
    <w:rsid w:val="001819DC"/>
    <w:rsid w:val="001912F6"/>
    <w:rsid w:val="001951E0"/>
    <w:rsid w:val="00195727"/>
    <w:rsid w:val="001A385A"/>
    <w:rsid w:val="001A42BA"/>
    <w:rsid w:val="001A4DCC"/>
    <w:rsid w:val="001C0AA7"/>
    <w:rsid w:val="001C4E60"/>
    <w:rsid w:val="001D4FE2"/>
    <w:rsid w:val="001E410D"/>
    <w:rsid w:val="001E4978"/>
    <w:rsid w:val="002122D6"/>
    <w:rsid w:val="00221BB0"/>
    <w:rsid w:val="00222BB9"/>
    <w:rsid w:val="002315F8"/>
    <w:rsid w:val="0024193E"/>
    <w:rsid w:val="00251103"/>
    <w:rsid w:val="002550BE"/>
    <w:rsid w:val="00265D70"/>
    <w:rsid w:val="00273036"/>
    <w:rsid w:val="00285D79"/>
    <w:rsid w:val="0029045F"/>
    <w:rsid w:val="00297A0F"/>
    <w:rsid w:val="002A0C26"/>
    <w:rsid w:val="002A5097"/>
    <w:rsid w:val="002B7778"/>
    <w:rsid w:val="002C1989"/>
    <w:rsid w:val="002C1A7C"/>
    <w:rsid w:val="002C4E95"/>
    <w:rsid w:val="002D2487"/>
    <w:rsid w:val="002E47E6"/>
    <w:rsid w:val="002E7CDE"/>
    <w:rsid w:val="002F384D"/>
    <w:rsid w:val="002F4DA1"/>
    <w:rsid w:val="002F7AEA"/>
    <w:rsid w:val="00314AB3"/>
    <w:rsid w:val="00345C8B"/>
    <w:rsid w:val="00350D54"/>
    <w:rsid w:val="00356532"/>
    <w:rsid w:val="00363794"/>
    <w:rsid w:val="00366917"/>
    <w:rsid w:val="003703BB"/>
    <w:rsid w:val="00372A18"/>
    <w:rsid w:val="00382E4F"/>
    <w:rsid w:val="003840EB"/>
    <w:rsid w:val="003874D3"/>
    <w:rsid w:val="003A749F"/>
    <w:rsid w:val="003B109C"/>
    <w:rsid w:val="003C26AC"/>
    <w:rsid w:val="003C478E"/>
    <w:rsid w:val="003C629D"/>
    <w:rsid w:val="003D151C"/>
    <w:rsid w:val="003D3C26"/>
    <w:rsid w:val="003E7533"/>
    <w:rsid w:val="00402880"/>
    <w:rsid w:val="0040721D"/>
    <w:rsid w:val="004351E6"/>
    <w:rsid w:val="004478B0"/>
    <w:rsid w:val="00450219"/>
    <w:rsid w:val="00455E79"/>
    <w:rsid w:val="0047028F"/>
    <w:rsid w:val="00484110"/>
    <w:rsid w:val="00484BB1"/>
    <w:rsid w:val="004A5BAB"/>
    <w:rsid w:val="004A6767"/>
    <w:rsid w:val="004B292A"/>
    <w:rsid w:val="004C1E87"/>
    <w:rsid w:val="004C2864"/>
    <w:rsid w:val="004C4893"/>
    <w:rsid w:val="004C6AD1"/>
    <w:rsid w:val="004C7BA2"/>
    <w:rsid w:val="004D56AC"/>
    <w:rsid w:val="004E1D51"/>
    <w:rsid w:val="004F0A4C"/>
    <w:rsid w:val="004F2D0B"/>
    <w:rsid w:val="004F7F59"/>
    <w:rsid w:val="005021D9"/>
    <w:rsid w:val="00506353"/>
    <w:rsid w:val="00513E1E"/>
    <w:rsid w:val="00532897"/>
    <w:rsid w:val="005339AF"/>
    <w:rsid w:val="0053475C"/>
    <w:rsid w:val="00561006"/>
    <w:rsid w:val="005B6C6D"/>
    <w:rsid w:val="005B6FAC"/>
    <w:rsid w:val="005C24D4"/>
    <w:rsid w:val="005D7346"/>
    <w:rsid w:val="005E3F45"/>
    <w:rsid w:val="005F67C2"/>
    <w:rsid w:val="006057F8"/>
    <w:rsid w:val="006177D5"/>
    <w:rsid w:val="00627F19"/>
    <w:rsid w:val="006433B2"/>
    <w:rsid w:val="006444D5"/>
    <w:rsid w:val="00653F15"/>
    <w:rsid w:val="00681163"/>
    <w:rsid w:val="006829AC"/>
    <w:rsid w:val="00686160"/>
    <w:rsid w:val="006B2CF6"/>
    <w:rsid w:val="006B3BA7"/>
    <w:rsid w:val="006B709D"/>
    <w:rsid w:val="006D10C5"/>
    <w:rsid w:val="006D296A"/>
    <w:rsid w:val="006D6B88"/>
    <w:rsid w:val="006F5E6E"/>
    <w:rsid w:val="00703EAB"/>
    <w:rsid w:val="00706AD3"/>
    <w:rsid w:val="007104C2"/>
    <w:rsid w:val="00711C4C"/>
    <w:rsid w:val="00720FB5"/>
    <w:rsid w:val="00721A92"/>
    <w:rsid w:val="0072454E"/>
    <w:rsid w:val="00743ECD"/>
    <w:rsid w:val="00754907"/>
    <w:rsid w:val="007556B7"/>
    <w:rsid w:val="00775576"/>
    <w:rsid w:val="00790C8D"/>
    <w:rsid w:val="007A74F5"/>
    <w:rsid w:val="007B460E"/>
    <w:rsid w:val="00800C93"/>
    <w:rsid w:val="00801395"/>
    <w:rsid w:val="00806471"/>
    <w:rsid w:val="00807CED"/>
    <w:rsid w:val="008461C0"/>
    <w:rsid w:val="008527AA"/>
    <w:rsid w:val="00853396"/>
    <w:rsid w:val="00855555"/>
    <w:rsid w:val="00862572"/>
    <w:rsid w:val="00862BD1"/>
    <w:rsid w:val="008717E1"/>
    <w:rsid w:val="008735B2"/>
    <w:rsid w:val="008860AC"/>
    <w:rsid w:val="00890D5E"/>
    <w:rsid w:val="008B1030"/>
    <w:rsid w:val="008B349B"/>
    <w:rsid w:val="008C0623"/>
    <w:rsid w:val="008C74CC"/>
    <w:rsid w:val="008D0290"/>
    <w:rsid w:val="008E77E1"/>
    <w:rsid w:val="008E7BFB"/>
    <w:rsid w:val="008F7704"/>
    <w:rsid w:val="009173C2"/>
    <w:rsid w:val="009210B3"/>
    <w:rsid w:val="00955B19"/>
    <w:rsid w:val="009701F2"/>
    <w:rsid w:val="00991A90"/>
    <w:rsid w:val="009A538D"/>
    <w:rsid w:val="009B5AEE"/>
    <w:rsid w:val="009D084D"/>
    <w:rsid w:val="009D0A50"/>
    <w:rsid w:val="009D63CD"/>
    <w:rsid w:val="009E0ABF"/>
    <w:rsid w:val="009E2BAC"/>
    <w:rsid w:val="009E2EBE"/>
    <w:rsid w:val="009E44EC"/>
    <w:rsid w:val="00A17DE5"/>
    <w:rsid w:val="00A31639"/>
    <w:rsid w:val="00A32A46"/>
    <w:rsid w:val="00A34E15"/>
    <w:rsid w:val="00A6750F"/>
    <w:rsid w:val="00A76B4D"/>
    <w:rsid w:val="00A85AE9"/>
    <w:rsid w:val="00A85F7B"/>
    <w:rsid w:val="00AB3853"/>
    <w:rsid w:val="00AD0BDE"/>
    <w:rsid w:val="00AE4446"/>
    <w:rsid w:val="00AE44D1"/>
    <w:rsid w:val="00AE52D8"/>
    <w:rsid w:val="00AE5F97"/>
    <w:rsid w:val="00AF53B7"/>
    <w:rsid w:val="00B00D84"/>
    <w:rsid w:val="00B053D3"/>
    <w:rsid w:val="00B075AD"/>
    <w:rsid w:val="00B14DC6"/>
    <w:rsid w:val="00B2055D"/>
    <w:rsid w:val="00B208DF"/>
    <w:rsid w:val="00B20B18"/>
    <w:rsid w:val="00B376C4"/>
    <w:rsid w:val="00B50B5B"/>
    <w:rsid w:val="00B5687F"/>
    <w:rsid w:val="00B57031"/>
    <w:rsid w:val="00B81E27"/>
    <w:rsid w:val="00B851C9"/>
    <w:rsid w:val="00B909FB"/>
    <w:rsid w:val="00BA3BDF"/>
    <w:rsid w:val="00BB1D78"/>
    <w:rsid w:val="00BD7E20"/>
    <w:rsid w:val="00BE752A"/>
    <w:rsid w:val="00C067A2"/>
    <w:rsid w:val="00C11F43"/>
    <w:rsid w:val="00C50840"/>
    <w:rsid w:val="00C64AC4"/>
    <w:rsid w:val="00C801AD"/>
    <w:rsid w:val="00C83ED7"/>
    <w:rsid w:val="00C84B8F"/>
    <w:rsid w:val="00C93F38"/>
    <w:rsid w:val="00CA2E37"/>
    <w:rsid w:val="00CA3DAD"/>
    <w:rsid w:val="00CA4E73"/>
    <w:rsid w:val="00CB742B"/>
    <w:rsid w:val="00CE0767"/>
    <w:rsid w:val="00CE3858"/>
    <w:rsid w:val="00CE3F20"/>
    <w:rsid w:val="00CF72CE"/>
    <w:rsid w:val="00D0481D"/>
    <w:rsid w:val="00D05F32"/>
    <w:rsid w:val="00D12E65"/>
    <w:rsid w:val="00D325F2"/>
    <w:rsid w:val="00D353D8"/>
    <w:rsid w:val="00D35A5C"/>
    <w:rsid w:val="00D4492F"/>
    <w:rsid w:val="00D66751"/>
    <w:rsid w:val="00D8149C"/>
    <w:rsid w:val="00D82034"/>
    <w:rsid w:val="00D838F2"/>
    <w:rsid w:val="00D94263"/>
    <w:rsid w:val="00D976B1"/>
    <w:rsid w:val="00DA1F5B"/>
    <w:rsid w:val="00DA2AB2"/>
    <w:rsid w:val="00DA57E8"/>
    <w:rsid w:val="00DB5137"/>
    <w:rsid w:val="00DC608D"/>
    <w:rsid w:val="00DE26AF"/>
    <w:rsid w:val="00DE3E4B"/>
    <w:rsid w:val="00DE5A15"/>
    <w:rsid w:val="00DE6981"/>
    <w:rsid w:val="00DF174E"/>
    <w:rsid w:val="00DF7041"/>
    <w:rsid w:val="00E00A56"/>
    <w:rsid w:val="00E04F19"/>
    <w:rsid w:val="00E327D4"/>
    <w:rsid w:val="00E54C7C"/>
    <w:rsid w:val="00E6571C"/>
    <w:rsid w:val="00E74612"/>
    <w:rsid w:val="00E75F4E"/>
    <w:rsid w:val="00E83437"/>
    <w:rsid w:val="00E92CCB"/>
    <w:rsid w:val="00EA294F"/>
    <w:rsid w:val="00EC02BF"/>
    <w:rsid w:val="00EC21A0"/>
    <w:rsid w:val="00EC4343"/>
    <w:rsid w:val="00EC6200"/>
    <w:rsid w:val="00ED20C8"/>
    <w:rsid w:val="00ED4CCE"/>
    <w:rsid w:val="00F35E6E"/>
    <w:rsid w:val="00F41AA0"/>
    <w:rsid w:val="00F44E02"/>
    <w:rsid w:val="00F734A3"/>
    <w:rsid w:val="00F758CD"/>
    <w:rsid w:val="00F8737E"/>
    <w:rsid w:val="00FA0A4F"/>
    <w:rsid w:val="00FA4645"/>
    <w:rsid w:val="00FB770A"/>
    <w:rsid w:val="00FC050C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3BC4C-4B90-43A2-A93B-CD2910C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23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10C5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D10C5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TOC4">
    <w:name w:val="toc 4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9D262089BC4E889ADFA324C9B0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0F01-E0D2-45FE-BDAB-D90D67EAF68F}"/>
      </w:docPartPr>
      <w:docPartBody>
        <w:p w:rsidR="00B86DDD" w:rsidRDefault="00024705">
          <w:pPr>
            <w:pStyle w:val="A79D262089BC4E889ADFA324C9B0491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51BCE0353AC24212BEBC62DCCC38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095F-802A-446B-A542-6343240B1755}"/>
      </w:docPartPr>
      <w:docPartBody>
        <w:p w:rsidR="00B86DDD" w:rsidRDefault="00024705">
          <w:pPr>
            <w:pStyle w:val="51BCE0353AC24212BEBC62DCCC380FAB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11DC3B079C8D424C8A9BD6A43878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76A70-B6D8-46FF-AAD0-C864CA2914EB}"/>
      </w:docPartPr>
      <w:docPartBody>
        <w:p w:rsidR="00B86DDD" w:rsidRDefault="00024705">
          <w:pPr>
            <w:pStyle w:val="11DC3B079C8D424C8A9BD6A438781B99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5"/>
    <w:rsid w:val="00024705"/>
    <w:rsid w:val="00231E59"/>
    <w:rsid w:val="002A5A33"/>
    <w:rsid w:val="002F1539"/>
    <w:rsid w:val="003B4308"/>
    <w:rsid w:val="00551CAD"/>
    <w:rsid w:val="00573A13"/>
    <w:rsid w:val="005E4F89"/>
    <w:rsid w:val="006762F1"/>
    <w:rsid w:val="008A5864"/>
    <w:rsid w:val="00982D24"/>
    <w:rsid w:val="009F336D"/>
    <w:rsid w:val="00AB4E72"/>
    <w:rsid w:val="00B86DDD"/>
    <w:rsid w:val="00C14B81"/>
    <w:rsid w:val="00C240A0"/>
    <w:rsid w:val="00CC129F"/>
    <w:rsid w:val="00D62ECD"/>
    <w:rsid w:val="00E26819"/>
    <w:rsid w:val="00EE4EAD"/>
    <w:rsid w:val="00EF6461"/>
    <w:rsid w:val="00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D262089BC4E889ADFA324C9B0491A">
    <w:name w:val="A79D262089BC4E889ADFA324C9B0491A"/>
  </w:style>
  <w:style w:type="paragraph" w:customStyle="1" w:styleId="51BCE0353AC24212BEBC62DCCC380FAB">
    <w:name w:val="51BCE0353AC24212BEBC62DCCC380FAB"/>
  </w:style>
  <w:style w:type="paragraph" w:customStyle="1" w:styleId="11DC3B079C8D424C8A9BD6A438781B99">
    <w:name w:val="11DC3B079C8D424C8A9BD6A438781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C715D-3AB2-4234-9428-E73C0C05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2574</TotalTime>
  <Pages>60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餐厅订餐系统_测试用例</vt:lpstr>
    </vt:vector>
  </TitlesOfParts>
  <Company/>
  <LinksUpToDate>false</LinksUpToDate>
  <CharactersWithSpaces>35007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餐厅订餐系统_测试用例</dc:title>
  <dc:subject/>
  <dc:creator>Su-Fang Nie</dc:creator>
  <cp:keywords/>
  <dc:description/>
  <cp:lastModifiedBy>Nie, Su-Fang (Annie, ES-Apps-GD-China-WH)</cp:lastModifiedBy>
  <cp:revision>278</cp:revision>
  <dcterms:created xsi:type="dcterms:W3CDTF">2015-01-16T06:29:00Z</dcterms:created>
  <dcterms:modified xsi:type="dcterms:W3CDTF">2015-07-26T05:41:00Z</dcterms:modified>
</cp:coreProperties>
</file>