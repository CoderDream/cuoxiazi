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1E3A" w14:textId="018BD08C" w:rsidR="006B2CF6" w:rsidRPr="00DE3E4B" w:rsidRDefault="00EC5706" w:rsidP="00CD1C50">
      <w:r w:rsidRPr="00EC5706">
        <w:rPr>
          <w:noProof/>
          <w:szCs w:val="24"/>
        </w:rPr>
        <mc:AlternateContent>
          <mc:Choice Requires="wps">
            <w:drawing>
              <wp:anchor distT="91440" distB="91440" distL="114300" distR="114300" simplePos="0" relativeHeight="251658240" behindDoc="0" locked="0" layoutInCell="1" allowOverlap="1" wp14:anchorId="74D8AD9A" wp14:editId="1470EE4F">
                <wp:simplePos x="0" y="0"/>
                <wp:positionH relativeFrom="page">
                  <wp:posOffset>954405</wp:posOffset>
                </wp:positionH>
                <wp:positionV relativeFrom="paragraph">
                  <wp:posOffset>85090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C8D6A" w14:textId="77777777" w:rsidR="00566FB0" w:rsidRPr="008C0F89" w:rsidRDefault="00566FB0" w:rsidP="00EC570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8C0F89">
                              <w:rPr>
                                <w:rFonts w:ascii="楷体" w:hAnsi="楷体" w:hint="eastAsia"/>
                                <w:b/>
                                <w:iCs/>
                                <w:sz w:val="28"/>
                                <w:szCs w:val="28"/>
                              </w:rPr>
                              <w:t>客户</w:t>
                            </w:r>
                            <w:r w:rsidRPr="008C0F89">
                              <w:rPr>
                                <w:rFonts w:ascii="楷体" w:hAnsi="楷体"/>
                                <w:b/>
                                <w:iCs/>
                                <w:sz w:val="28"/>
                                <w:szCs w:val="28"/>
                              </w:rPr>
                              <w:t>名字和logo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8AD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6.7pt;width:315pt;height:112.5pt;z-index: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" filled="f" stroked="f">
                <v:textbox>
                  <w:txbxContent>
                    <w:p w14:paraId="19AC8D6A" w14:textId="77777777" w:rsidR="00566FB0" w:rsidRPr="008C0F89" w:rsidRDefault="00566FB0" w:rsidP="00EC570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</w:pPr>
                      <w:r w:rsidRPr="008C0F89">
                        <w:rPr>
                          <w:rFonts w:ascii="楷体" w:hAnsi="楷体" w:hint="eastAsia"/>
                          <w:b/>
                          <w:iCs/>
                          <w:sz w:val="28"/>
                          <w:szCs w:val="28"/>
                        </w:rPr>
                        <w:t>客户</w:t>
                      </w:r>
                      <w:r w:rsidRPr="008C0F89">
                        <w:rPr>
                          <w:rFonts w:ascii="楷体" w:hAnsi="楷体"/>
                          <w:b/>
                          <w:iCs/>
                          <w:sz w:val="28"/>
                          <w:szCs w:val="28"/>
                        </w:rPr>
                        <w:t>名字和logo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14:paraId="436781B2" w14:textId="39A4C7A5" w:rsidR="00FA0A4F" w:rsidRPr="00DE3E4B" w:rsidRDefault="00FA0A4F" w:rsidP="00CD1C50"/>
        <w:p w14:paraId="74E76659" w14:textId="77777777" w:rsidR="00314AB3" w:rsidRPr="00DE3E4B" w:rsidRDefault="00FA0A4F" w:rsidP="00CD1C50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7216" behindDoc="0" locked="0" layoutInCell="1" allowOverlap="1" wp14:anchorId="58EB09DD" wp14:editId="4BE63BA0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C82C2" w14:textId="121E8BE1" w:rsidR="00566FB0" w:rsidRPr="00AF53B7" w:rsidRDefault="003864A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66FB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餐厅订餐系统</w:t>
                                    </w:r>
                                    <w:r w:rsidR="00566FB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566FB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概要</w:t>
                                    </w:r>
                                    <w:r w:rsidR="00566FB0">
                                      <w:rPr>
                                        <w:sz w:val="72"/>
                                        <w:szCs w:val="72"/>
                                      </w:rPr>
                                      <w:t>设计说明书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F104D3" w14:textId="77777777" w:rsidR="00566FB0" w:rsidRPr="00AF53B7" w:rsidRDefault="00566F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752DCE8" w14:textId="1C6DD92D" w:rsidR="00566FB0" w:rsidRPr="00AF53B7" w:rsidRDefault="00566FB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szCs w:val="24"/>
                                  </w:rPr>
                                  <w:t>LUO ZHI</w:t>
                                </w:r>
                              </w:p>
                              <w:p w14:paraId="20F18A59" w14:textId="77777777" w:rsidR="00566FB0" w:rsidRPr="00AF53B7" w:rsidRDefault="00566FB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</w:p>
                              <w:p w14:paraId="6D55388B" w14:textId="77777777" w:rsidR="00566FB0" w:rsidRPr="00AF53B7" w:rsidRDefault="00566FB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separate"/>
                                </w:r>
                                <w:r w:rsidR="00F45D1B">
                                  <w:rPr>
                                    <w:caps/>
                                    <w:noProof/>
                                    <w:szCs w:val="24"/>
                                  </w:rPr>
                                  <w:t>2015-01-08</w:t>
                                </w:r>
                                <w:r>
                                  <w:rPr>
                                    <w:caps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58EB09DD" id="Text Box 131" o:spid="_x0000_s1027" type="#_x0000_t202" style="position:absolute;left:0;text-align:left;margin-left:38.5pt;margin-top:272.45pt;width:369pt;height:529.2pt;z-index:251657216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14:paraId="0CBC82C2" w14:textId="121E8BE1" w:rsidR="00566FB0" w:rsidRPr="00AF53B7" w:rsidRDefault="003864A2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66FB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餐厅订餐系统</w:t>
                              </w:r>
                              <w:r w:rsidR="00566FB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566FB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概要</w:t>
                              </w:r>
                              <w:r w:rsidR="00566FB0">
                                <w:rPr>
                                  <w:sz w:val="72"/>
                                  <w:szCs w:val="72"/>
                                </w:rPr>
                                <w:t>设计说明书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F104D3" w14:textId="77777777" w:rsidR="00566FB0" w:rsidRPr="00AF53B7" w:rsidRDefault="00566FB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752DCE8" w14:textId="1C6DD92D" w:rsidR="00566FB0" w:rsidRPr="00AF53B7" w:rsidRDefault="00566FB0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>
                            <w:rPr>
                              <w:caps/>
                              <w:szCs w:val="24"/>
                            </w:rPr>
                            <w:t>LUO ZHI</w:t>
                          </w:r>
                        </w:p>
                        <w:p w14:paraId="20F18A59" w14:textId="77777777" w:rsidR="00566FB0" w:rsidRPr="00AF53B7" w:rsidRDefault="00566FB0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</w:p>
                        <w:p w14:paraId="6D55388B" w14:textId="77777777" w:rsidR="00566FB0" w:rsidRPr="00AF53B7" w:rsidRDefault="00566FB0">
                          <w:pPr>
                            <w:pStyle w:val="NoSpacing"/>
                            <w:spacing w:before="80" w:after="40"/>
                            <w:rPr>
                              <w:caps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separate"/>
                          </w:r>
                          <w:r w:rsidR="00F45D1B">
                            <w:rPr>
                              <w:caps/>
                              <w:noProof/>
                              <w:szCs w:val="24"/>
                            </w:rPr>
                            <w:t>2015-01-08</w:t>
                          </w:r>
                          <w:r>
                            <w:rPr>
                              <w:caps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14:paraId="6C4E589E" w14:textId="77777777" w:rsidR="00FA0A4F" w:rsidRPr="00DE3E4B" w:rsidRDefault="00FA0A4F" w:rsidP="00CD1C50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1008"/>
        <w:gridCol w:w="1620"/>
        <w:gridCol w:w="1710"/>
        <w:gridCol w:w="810"/>
        <w:gridCol w:w="4320"/>
      </w:tblGrid>
      <w:tr w:rsidR="00A213C0" w:rsidRPr="00DE3E4B" w14:paraId="49A45C16" w14:textId="77777777" w:rsidTr="005D2B03">
        <w:tc>
          <w:tcPr>
            <w:tcW w:w="1008" w:type="dxa"/>
            <w:shd w:val="clear" w:color="auto" w:fill="BFBFBF" w:themeFill="background1" w:themeFillShade="BF"/>
          </w:tcPr>
          <w:p w14:paraId="14AAA202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版本号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6EC849E7" w14:textId="5C7D2878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7EBEB1AE" w14:textId="178D0DA6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14C827EB" w14:textId="49ACA18E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4320" w:type="dxa"/>
            <w:shd w:val="clear" w:color="auto" w:fill="BFBFBF" w:themeFill="background1" w:themeFillShade="BF"/>
          </w:tcPr>
          <w:p w14:paraId="5DB025BB" w14:textId="77777777" w:rsidR="00A213C0" w:rsidRPr="00DE3E4B" w:rsidRDefault="00A213C0" w:rsidP="00906809">
            <w:pPr>
              <w:pStyle w:val="Tabletext"/>
            </w:pPr>
            <w:r w:rsidRPr="00DE3E4B">
              <w:rPr>
                <w:rFonts w:hint="eastAsia"/>
              </w:rPr>
              <w:t>变更内容</w:t>
            </w:r>
          </w:p>
        </w:tc>
      </w:tr>
      <w:tr w:rsidR="00A213C0" w:rsidRPr="00DE3E4B" w14:paraId="36A0E2A6" w14:textId="77777777" w:rsidTr="005D2B03">
        <w:tc>
          <w:tcPr>
            <w:tcW w:w="1008" w:type="dxa"/>
          </w:tcPr>
          <w:p w14:paraId="416D9A13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0.1</w:t>
            </w:r>
          </w:p>
        </w:tc>
        <w:tc>
          <w:tcPr>
            <w:tcW w:w="1620" w:type="dxa"/>
          </w:tcPr>
          <w:p w14:paraId="72B2CE15" w14:textId="65E606C9" w:rsidR="00A213C0" w:rsidRPr="00DE3E4B" w:rsidRDefault="00604A4A" w:rsidP="004222D6">
            <w:pPr>
              <w:pStyle w:val="Tabletext"/>
            </w:pPr>
            <w:r>
              <w:t>2015-01-08</w:t>
            </w:r>
          </w:p>
        </w:tc>
        <w:tc>
          <w:tcPr>
            <w:tcW w:w="1710" w:type="dxa"/>
          </w:tcPr>
          <w:p w14:paraId="1D78B76F" w14:textId="6F24E3A4" w:rsidR="00A213C0" w:rsidRPr="00DE3E4B" w:rsidRDefault="00604A4A" w:rsidP="00906809">
            <w:pPr>
              <w:pStyle w:val="Tabletext"/>
            </w:pPr>
            <w:r>
              <w:t>LUO ZHI</w:t>
            </w:r>
          </w:p>
        </w:tc>
        <w:tc>
          <w:tcPr>
            <w:tcW w:w="810" w:type="dxa"/>
          </w:tcPr>
          <w:p w14:paraId="5098F310" w14:textId="74B34C08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16B19B56" w14:textId="77777777" w:rsidR="00A213C0" w:rsidRPr="00DE3E4B" w:rsidRDefault="00A213C0" w:rsidP="00906809">
            <w:pPr>
              <w:pStyle w:val="Tabletext"/>
            </w:pPr>
            <w:r>
              <w:rPr>
                <w:rFonts w:hint="eastAsia"/>
              </w:rPr>
              <w:t>初始化</w:t>
            </w:r>
          </w:p>
        </w:tc>
      </w:tr>
      <w:tr w:rsidR="00A213C0" w:rsidRPr="00DE3E4B" w14:paraId="7E7430E1" w14:textId="77777777" w:rsidTr="005D2B03">
        <w:tc>
          <w:tcPr>
            <w:tcW w:w="1008" w:type="dxa"/>
          </w:tcPr>
          <w:p w14:paraId="5523BAD1" w14:textId="10A409F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0A389FE2" w14:textId="45029F3F" w:rsidR="00A213C0" w:rsidRPr="00DE3E4B" w:rsidRDefault="00A213C0" w:rsidP="004222D6">
            <w:pPr>
              <w:pStyle w:val="Tabletext"/>
            </w:pPr>
          </w:p>
        </w:tc>
        <w:tc>
          <w:tcPr>
            <w:tcW w:w="1710" w:type="dxa"/>
          </w:tcPr>
          <w:p w14:paraId="1D930048" w14:textId="26B33B9C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395A63CA" w14:textId="3B21DFC9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BB3092F" w14:textId="3D31486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62F5E5D4" w14:textId="77777777" w:rsidTr="005D2B03">
        <w:tc>
          <w:tcPr>
            <w:tcW w:w="1008" w:type="dxa"/>
          </w:tcPr>
          <w:p w14:paraId="4A841BA7" w14:textId="709F577C" w:rsidR="00A213C0" w:rsidRPr="00DE3E4B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45CADFE6" w14:textId="37812619" w:rsidR="00A213C0" w:rsidRPr="00DE3E4B" w:rsidRDefault="00A213C0" w:rsidP="004222D6">
            <w:pPr>
              <w:pStyle w:val="Tabletext"/>
            </w:pPr>
          </w:p>
        </w:tc>
        <w:tc>
          <w:tcPr>
            <w:tcW w:w="1710" w:type="dxa"/>
          </w:tcPr>
          <w:p w14:paraId="318C2029" w14:textId="5ACAF761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12FC53F2" w14:textId="2B7E90F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752D3923" w14:textId="001FB0B6" w:rsidR="00A213C0" w:rsidRPr="00DE3E4B" w:rsidRDefault="00A213C0" w:rsidP="00906809">
            <w:pPr>
              <w:pStyle w:val="Tabletext"/>
            </w:pPr>
          </w:p>
        </w:tc>
      </w:tr>
      <w:tr w:rsidR="00A213C0" w:rsidRPr="00DE3E4B" w14:paraId="0E46F011" w14:textId="77777777" w:rsidTr="005D2B03">
        <w:tc>
          <w:tcPr>
            <w:tcW w:w="1008" w:type="dxa"/>
          </w:tcPr>
          <w:p w14:paraId="0E7EE86F" w14:textId="52F2FB5B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7C771AF5" w14:textId="4ECE1470" w:rsidR="00A213C0" w:rsidRDefault="00A213C0" w:rsidP="004222D6">
            <w:pPr>
              <w:pStyle w:val="Tabletext"/>
            </w:pPr>
          </w:p>
        </w:tc>
        <w:tc>
          <w:tcPr>
            <w:tcW w:w="1710" w:type="dxa"/>
          </w:tcPr>
          <w:p w14:paraId="793B1413" w14:textId="1B6362B2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00522564" w14:textId="67BA82DC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6A710E85" w14:textId="2BEC180D" w:rsidR="00A213C0" w:rsidRDefault="00A213C0" w:rsidP="00906809">
            <w:pPr>
              <w:pStyle w:val="Tabletext"/>
            </w:pPr>
          </w:p>
        </w:tc>
      </w:tr>
      <w:tr w:rsidR="00A213C0" w:rsidRPr="00DE3E4B" w14:paraId="2518CD1B" w14:textId="77777777" w:rsidTr="005D2B03">
        <w:tc>
          <w:tcPr>
            <w:tcW w:w="1008" w:type="dxa"/>
          </w:tcPr>
          <w:p w14:paraId="527485AE" w14:textId="792FE808" w:rsidR="00A213C0" w:rsidRDefault="00A213C0" w:rsidP="00906809">
            <w:pPr>
              <w:pStyle w:val="Tabletext"/>
            </w:pPr>
          </w:p>
        </w:tc>
        <w:tc>
          <w:tcPr>
            <w:tcW w:w="1620" w:type="dxa"/>
          </w:tcPr>
          <w:p w14:paraId="3F251DDA" w14:textId="23294C9C" w:rsidR="00A213C0" w:rsidRDefault="00A213C0" w:rsidP="00906809">
            <w:pPr>
              <w:pStyle w:val="Tabletext"/>
            </w:pPr>
          </w:p>
        </w:tc>
        <w:tc>
          <w:tcPr>
            <w:tcW w:w="1710" w:type="dxa"/>
          </w:tcPr>
          <w:p w14:paraId="02E4A9EC" w14:textId="2CED357A" w:rsidR="00A213C0" w:rsidRPr="00DE3E4B" w:rsidRDefault="00A213C0" w:rsidP="00906809">
            <w:pPr>
              <w:pStyle w:val="Tabletext"/>
            </w:pPr>
          </w:p>
        </w:tc>
        <w:tc>
          <w:tcPr>
            <w:tcW w:w="810" w:type="dxa"/>
          </w:tcPr>
          <w:p w14:paraId="0DF6FD7B" w14:textId="6A7E1B27" w:rsidR="00A213C0" w:rsidRPr="00DE3E4B" w:rsidRDefault="00A213C0" w:rsidP="00906809">
            <w:pPr>
              <w:pStyle w:val="Tabletext"/>
            </w:pPr>
          </w:p>
        </w:tc>
        <w:tc>
          <w:tcPr>
            <w:tcW w:w="4320" w:type="dxa"/>
          </w:tcPr>
          <w:p w14:paraId="5766FD85" w14:textId="4EA1B6C3" w:rsidR="00A213C0" w:rsidRDefault="00A213C0" w:rsidP="00906809">
            <w:pPr>
              <w:pStyle w:val="Tabletext"/>
            </w:pPr>
          </w:p>
        </w:tc>
      </w:tr>
    </w:tbl>
    <w:p w14:paraId="6090421B" w14:textId="77777777" w:rsidR="00FA0A4F" w:rsidRPr="00DE3E4B" w:rsidRDefault="00FA0A4F" w:rsidP="00CD1C50"/>
    <w:p w14:paraId="1944FF45" w14:textId="77777777" w:rsidR="00FA0A4F" w:rsidRPr="00DE3E4B" w:rsidRDefault="00FA0A4F" w:rsidP="00CD1C50">
      <w:r w:rsidRPr="00DE3E4B">
        <w:br w:type="page"/>
      </w:r>
    </w:p>
    <w:sdt>
      <w:sdtPr>
        <w:rPr>
          <w:rFonts w:cstheme="minorBidi"/>
          <w:b w:val="0"/>
          <w:sz w:val="24"/>
          <w:szCs w:val="22"/>
        </w:rPr>
        <w:id w:val="-146064292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E741268" w14:textId="6F0823A9" w:rsidR="006806C3" w:rsidRPr="006806C3" w:rsidRDefault="006806C3" w:rsidP="006806C3">
          <w:pPr>
            <w:pStyle w:val="TOCHeading"/>
            <w:numPr>
              <w:ilvl w:val="0"/>
              <w:numId w:val="0"/>
            </w:numPr>
            <w:ind w:left="432" w:hanging="432"/>
            <w:jc w:val="center"/>
            <w:rPr>
              <w:rStyle w:val="SubtitleChar"/>
            </w:rPr>
          </w:pPr>
          <w:r w:rsidRPr="006806C3">
            <w:rPr>
              <w:rStyle w:val="SubtitleChar"/>
              <w:rFonts w:hint="eastAsia"/>
            </w:rPr>
            <w:t>目录</w:t>
          </w:r>
        </w:p>
        <w:bookmarkStart w:id="0" w:name="_GoBack"/>
        <w:bookmarkEnd w:id="0"/>
        <w:p w14:paraId="0AB23989" w14:textId="77777777" w:rsidR="00F45D1B" w:rsidRDefault="006806C3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10009" w:history="1">
            <w:r w:rsidR="00F45D1B" w:rsidRPr="00EA3D96">
              <w:rPr>
                <w:rStyle w:val="Hyperlink"/>
                <w:noProof/>
              </w:rPr>
              <w:t>1</w:t>
            </w:r>
            <w:r w:rsidR="00F45D1B"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="00F45D1B" w:rsidRPr="00EA3D96">
              <w:rPr>
                <w:rStyle w:val="Hyperlink"/>
                <w:rFonts w:hint="eastAsia"/>
                <w:noProof/>
              </w:rPr>
              <w:t>文档介绍</w:t>
            </w:r>
            <w:r w:rsidR="00F45D1B">
              <w:rPr>
                <w:noProof/>
                <w:webHidden/>
              </w:rPr>
              <w:tab/>
            </w:r>
            <w:r w:rsidR="00F45D1B">
              <w:rPr>
                <w:noProof/>
                <w:webHidden/>
              </w:rPr>
              <w:fldChar w:fldCharType="begin"/>
            </w:r>
            <w:r w:rsidR="00F45D1B">
              <w:rPr>
                <w:noProof/>
                <w:webHidden/>
              </w:rPr>
              <w:instrText xml:space="preserve"> PAGEREF _Toc408510009 \h </w:instrText>
            </w:r>
            <w:r w:rsidR="00F45D1B">
              <w:rPr>
                <w:noProof/>
                <w:webHidden/>
              </w:rPr>
            </w:r>
            <w:r w:rsidR="00F45D1B">
              <w:rPr>
                <w:noProof/>
                <w:webHidden/>
              </w:rPr>
              <w:fldChar w:fldCharType="separate"/>
            </w:r>
            <w:r w:rsidR="00F45D1B">
              <w:rPr>
                <w:noProof/>
                <w:webHidden/>
              </w:rPr>
              <w:t>1</w:t>
            </w:r>
            <w:r w:rsidR="00F45D1B">
              <w:rPr>
                <w:noProof/>
                <w:webHidden/>
              </w:rPr>
              <w:fldChar w:fldCharType="end"/>
            </w:r>
          </w:hyperlink>
        </w:p>
        <w:p w14:paraId="7255FC28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0" w:history="1">
            <w:r w:rsidRPr="00EA3D96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77DFE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1" w:history="1">
            <w:r w:rsidRPr="00EA3D96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7608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2" w:history="1">
            <w:r w:rsidRPr="00EA3D96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1D4F1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3" w:history="1">
            <w:r w:rsidRPr="00EA3D96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2F8B2" w14:textId="77777777" w:rsidR="00F45D1B" w:rsidRDefault="00F45D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4" w:history="1">
            <w:r w:rsidRPr="00EA3D96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系统架构图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81A9" w14:textId="77777777" w:rsidR="00F45D1B" w:rsidRDefault="00F45D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5" w:history="1">
            <w:r w:rsidRPr="00EA3D96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系统模块图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DE54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6" w:history="1">
            <w:r w:rsidRPr="00EA3D96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权限管理模块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2FD41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7" w:history="1">
            <w:r w:rsidRPr="00EA3D96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7E0F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8" w:history="1">
            <w:r w:rsidRPr="00EA3D96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2B7F4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19" w:history="1">
            <w:r w:rsidRPr="00EA3D96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7CF73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0" w:history="1">
            <w:r w:rsidRPr="00EA3D96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移动点菜模块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5760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1" w:history="1">
            <w:r w:rsidRPr="00EA3D96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模块概述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ED97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2" w:history="1">
            <w:r w:rsidRPr="00EA3D96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功能划分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9B376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3" w:history="1">
            <w:r w:rsidRPr="00EA3D96">
              <w:rPr>
                <w:rStyle w:val="Hyperlink"/>
                <w:noProof/>
              </w:rPr>
              <w:t>3.2.3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使用技术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6AE94" w14:textId="77777777" w:rsidR="00F45D1B" w:rsidRDefault="00F45D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4" w:history="1">
            <w:r w:rsidRPr="00EA3D96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系统模块流程</w:t>
            </w:r>
            <w:r w:rsidRPr="00EA3D96">
              <w:rPr>
                <w:rStyle w:val="Hyperlink"/>
                <w:noProof/>
              </w:rPr>
              <w:t>/</w:t>
            </w:r>
            <w:r w:rsidRPr="00EA3D96">
              <w:rPr>
                <w:rStyle w:val="Hyperlink"/>
                <w:rFonts w:hint="eastAsia"/>
                <w:noProof/>
              </w:rPr>
              <w:t>关系？？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2F24" w14:textId="77777777" w:rsidR="00F45D1B" w:rsidRDefault="00F45D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5" w:history="1">
            <w:r w:rsidRPr="00EA3D96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系统接口实现技术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16DF1" w14:textId="77777777" w:rsidR="00F45D1B" w:rsidRDefault="00F45D1B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6" w:history="1">
            <w:r w:rsidRPr="00EA3D96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noProof/>
              </w:rPr>
              <w:t>REST</w:t>
            </w:r>
            <w:r w:rsidRPr="00EA3D96">
              <w:rPr>
                <w:rStyle w:val="Hyperlink"/>
                <w:rFonts w:hint="eastAsia"/>
                <w:noProof/>
              </w:rPr>
              <w:t>风格的</w:t>
            </w:r>
            <w:r w:rsidRPr="00EA3D96">
              <w:rPr>
                <w:rStyle w:val="Hyperlink"/>
                <w:noProof/>
              </w:rPr>
              <w:t>Web-Service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385AE" w14:textId="77777777" w:rsidR="00F45D1B" w:rsidRDefault="00F45D1B">
          <w:pPr>
            <w:pStyle w:val="TOC2"/>
            <w:tabs>
              <w:tab w:val="left" w:pos="132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7" w:history="1">
            <w:r w:rsidRPr="00EA3D96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noProof/>
              </w:rPr>
              <w:t>JSON</w:t>
            </w:r>
            <w:r w:rsidRPr="00EA3D96">
              <w:rPr>
                <w:rStyle w:val="Hyperlink"/>
                <w:rFonts w:hint="eastAsia"/>
                <w:noProof/>
              </w:rPr>
              <w:t>数据格式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C107E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8" w:history="1">
            <w:r w:rsidRPr="00EA3D96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9906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29" w:history="1">
            <w:r w:rsidRPr="00EA3D96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60B5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0" w:history="1">
            <w:r w:rsidRPr="00EA3D96">
              <w:rPr>
                <w:rStyle w:val="Hyperlink"/>
                <w:noProof/>
              </w:rPr>
              <w:t>5.4.1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DE50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1" w:history="1">
            <w:r w:rsidRPr="00EA3D96">
              <w:rPr>
                <w:rStyle w:val="Hyperlink"/>
                <w:noProof/>
              </w:rPr>
              <w:t>5.4.2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获取目前所有分类列表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85BE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2" w:history="1">
            <w:r w:rsidRPr="00EA3D96">
              <w:rPr>
                <w:rStyle w:val="Hyperlink"/>
                <w:noProof/>
              </w:rPr>
              <w:t>5.4.3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获取某一个分类下面所有菜品列表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2AC68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3" w:history="1">
            <w:r w:rsidRPr="00EA3D96">
              <w:rPr>
                <w:rStyle w:val="Hyperlink"/>
                <w:noProof/>
              </w:rPr>
              <w:t>5.4.4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查询某个会员的历史订餐记录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D838" w14:textId="77777777" w:rsidR="00F45D1B" w:rsidRDefault="00F45D1B">
          <w:pPr>
            <w:pStyle w:val="TOC3"/>
            <w:tabs>
              <w:tab w:val="left" w:pos="1764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4" w:history="1">
            <w:r w:rsidRPr="00EA3D96">
              <w:rPr>
                <w:rStyle w:val="Hyperlink"/>
                <w:noProof/>
              </w:rPr>
              <w:t>5.4.5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查询某个订单详情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85EF" w14:textId="77777777" w:rsidR="00F45D1B" w:rsidRDefault="00F45D1B">
          <w:pPr>
            <w:pStyle w:val="TOC1"/>
            <w:tabs>
              <w:tab w:val="left" w:pos="1100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5" w:history="1">
            <w:r w:rsidRPr="00EA3D96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CE09" w14:textId="77777777" w:rsidR="00F45D1B" w:rsidRDefault="00F45D1B">
          <w:pPr>
            <w:pStyle w:val="TOC2"/>
            <w:tabs>
              <w:tab w:val="left" w:pos="1540"/>
              <w:tab w:val="right" w:leader="dot" w:pos="8675"/>
            </w:tabs>
            <w:rPr>
              <w:rFonts w:asciiTheme="minorHAnsi" w:hAnsiTheme="minorHAnsi" w:cstheme="minorBidi"/>
              <w:noProof/>
              <w:sz w:val="22"/>
              <w:lang w:eastAsia="zh-CN"/>
            </w:rPr>
          </w:pPr>
          <w:hyperlink w:anchor="_Toc408510036" w:history="1">
            <w:r w:rsidRPr="00EA3D96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lang w:eastAsia="zh-CN"/>
              </w:rPr>
              <w:tab/>
            </w:r>
            <w:r w:rsidRPr="00EA3D96">
              <w:rPr>
                <w:rStyle w:val="Hyperlink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2EC0F" w14:textId="23E6F2BE" w:rsidR="006806C3" w:rsidRDefault="006806C3">
          <w:r>
            <w:rPr>
              <w:b/>
              <w:bCs/>
              <w:noProof/>
            </w:rPr>
            <w:fldChar w:fldCharType="end"/>
          </w:r>
        </w:p>
      </w:sdtContent>
    </w:sdt>
    <w:p w14:paraId="682BD165" w14:textId="77777777" w:rsidR="00FA0A4F" w:rsidRPr="00DE3E4B" w:rsidRDefault="00FA0A4F" w:rsidP="00CD1C50"/>
    <w:p w14:paraId="65462036" w14:textId="77777777" w:rsidR="00C61CEE" w:rsidRDefault="00C61CEE" w:rsidP="00CD1C50">
      <w:pPr>
        <w:pStyle w:val="Heading1"/>
        <w:sectPr w:rsidR="00C61CEE" w:rsidSect="00F931EB">
          <w:headerReference w:type="default" r:id="rId9"/>
          <w:footerReference w:type="default" r:id="rId10"/>
          <w:pgSz w:w="12240" w:h="15840"/>
          <w:pgMar w:top="1440" w:right="1797" w:bottom="1440" w:left="1758" w:header="720" w:footer="720" w:gutter="0"/>
          <w:pgNumType w:start="0"/>
          <w:cols w:space="720"/>
          <w:titlePg/>
          <w:docGrid w:linePitch="360"/>
        </w:sectPr>
      </w:pPr>
    </w:p>
    <w:p w14:paraId="740CEE79" w14:textId="4E4E97C0" w:rsidR="005C0C25" w:rsidRPr="005C0C25" w:rsidRDefault="005C0C25" w:rsidP="00CD1C50">
      <w:pPr>
        <w:pStyle w:val="Heading1"/>
      </w:pPr>
      <w:bookmarkStart w:id="1" w:name="_Toc408510009"/>
      <w:r w:rsidRPr="005C0C25">
        <w:rPr>
          <w:rFonts w:hint="eastAsia"/>
        </w:rPr>
        <w:lastRenderedPageBreak/>
        <w:t>文档介绍</w:t>
      </w:r>
      <w:bookmarkEnd w:id="1"/>
    </w:p>
    <w:p w14:paraId="6CEB0CBC" w14:textId="77777777" w:rsidR="006806C3" w:rsidRDefault="005C0C25" w:rsidP="00CD1C50">
      <w:pPr>
        <w:pStyle w:val="Heading2"/>
      </w:pPr>
      <w:bookmarkStart w:id="2" w:name="_Toc408510010"/>
      <w:r w:rsidRPr="00F24906">
        <w:rPr>
          <w:rFonts w:hint="eastAsia"/>
        </w:rPr>
        <w:t>文档目的</w:t>
      </w:r>
      <w:bookmarkEnd w:id="2"/>
    </w:p>
    <w:p w14:paraId="7A49846F" w14:textId="3661C96E" w:rsidR="00EF2AAE" w:rsidRPr="00EF2AAE" w:rsidRDefault="00EF2AAE" w:rsidP="00EF2AAE">
      <w:r>
        <w:rPr>
          <w:rFonts w:hint="eastAsia"/>
        </w:rPr>
        <w:t>文档</w:t>
      </w:r>
      <w:r>
        <w:t>基于架构设计</w:t>
      </w:r>
      <w:r>
        <w:rPr>
          <w:rFonts w:hint="eastAsia"/>
        </w:rPr>
        <w:t>说明书</w:t>
      </w:r>
      <w:r>
        <w:t>与需求规格说明书，</w:t>
      </w:r>
      <w:r>
        <w:rPr>
          <w:rFonts w:hint="eastAsia"/>
        </w:rPr>
        <w:t>对系统</w:t>
      </w:r>
      <w:r>
        <w:t>模块及其子功能进行定义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系统</w:t>
      </w:r>
      <w:r>
        <w:t>数据字典进行描述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Web-Service</w:t>
      </w:r>
      <w:r>
        <w:rPr>
          <w:rFonts w:hint="eastAsia"/>
        </w:rPr>
        <w:t>接口</w:t>
      </w:r>
      <w:r>
        <w:t>协议进行规范，开发团队基于本文档对系统模块功能</w:t>
      </w:r>
      <w:r>
        <w:rPr>
          <w:rFonts w:hint="eastAsia"/>
        </w:rPr>
        <w:t>的</w:t>
      </w:r>
      <w:r>
        <w:t>具体实现进行详细设计文档编写。</w:t>
      </w:r>
    </w:p>
    <w:p w14:paraId="65A4B8A3" w14:textId="77777777" w:rsidR="005C0C25" w:rsidRDefault="005C0C25" w:rsidP="00CD1C50">
      <w:pPr>
        <w:pStyle w:val="Heading2"/>
      </w:pPr>
      <w:bookmarkStart w:id="3" w:name="_Toc408510011"/>
      <w:r w:rsidRPr="00F24906">
        <w:rPr>
          <w:rFonts w:hint="eastAsia"/>
        </w:rPr>
        <w:t>文档范围</w:t>
      </w:r>
      <w:bookmarkEnd w:id="3"/>
    </w:p>
    <w:p w14:paraId="60794BE3" w14:textId="2946A2ED" w:rsidR="00EF2AAE" w:rsidRPr="00EF2AAE" w:rsidRDefault="00EF2AAE" w:rsidP="00EF2AAE">
      <w:r>
        <w:rPr>
          <w:rFonts w:hint="eastAsia"/>
        </w:rPr>
        <w:t>本</w:t>
      </w:r>
      <w:r>
        <w:t>文的仅对系统模块功能定义，使用技术，</w:t>
      </w:r>
      <w:r>
        <w:rPr>
          <w:rFonts w:hint="eastAsia"/>
        </w:rPr>
        <w:t>接口</w:t>
      </w:r>
      <w:r>
        <w:t>协议与数据字典进行描述，系统架构，需求以及具体实现均不在本文档范围内。</w:t>
      </w:r>
    </w:p>
    <w:p w14:paraId="6DD5E0B8" w14:textId="77777777" w:rsidR="001174FB" w:rsidRDefault="001174FB" w:rsidP="00CD1C50">
      <w:pPr>
        <w:pStyle w:val="Heading2"/>
      </w:pPr>
      <w:bookmarkStart w:id="4" w:name="_Toc408510012"/>
      <w:r w:rsidRPr="00F24906">
        <w:rPr>
          <w:rFonts w:hint="eastAsia"/>
        </w:rPr>
        <w:t>缩写词列表</w:t>
      </w:r>
      <w:bookmarkEnd w:id="4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30"/>
        <w:gridCol w:w="7173"/>
      </w:tblGrid>
      <w:tr w:rsidR="001C0F84" w14:paraId="389D9334" w14:textId="77777777" w:rsidTr="009D7312">
        <w:tc>
          <w:tcPr>
            <w:tcW w:w="1530" w:type="dxa"/>
            <w:shd w:val="clear" w:color="auto" w:fill="BFBFBF" w:themeFill="background1" w:themeFillShade="BF"/>
          </w:tcPr>
          <w:p w14:paraId="411AE27D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缩写词</w:t>
            </w:r>
          </w:p>
        </w:tc>
        <w:tc>
          <w:tcPr>
            <w:tcW w:w="7173" w:type="dxa"/>
            <w:shd w:val="clear" w:color="auto" w:fill="BFBFBF" w:themeFill="background1" w:themeFillShade="BF"/>
          </w:tcPr>
          <w:p w14:paraId="3F6FA1C3" w14:textId="77777777" w:rsidR="001C0F84" w:rsidRDefault="001C0F84" w:rsidP="00906809">
            <w:pPr>
              <w:pStyle w:val="Tabletext"/>
            </w:pPr>
            <w:r>
              <w:rPr>
                <w:rFonts w:hint="eastAsia"/>
              </w:rPr>
              <w:t>解释</w:t>
            </w:r>
          </w:p>
        </w:tc>
      </w:tr>
      <w:tr w:rsidR="001C0F84" w14:paraId="38EDB388" w14:textId="77777777" w:rsidTr="009D7312">
        <w:tc>
          <w:tcPr>
            <w:tcW w:w="1530" w:type="dxa"/>
          </w:tcPr>
          <w:p w14:paraId="1024F1CF" w14:textId="6F485200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45D4359" w14:textId="35E3628B" w:rsidR="001C0F84" w:rsidRPr="00CD1C50" w:rsidRDefault="001C0F84" w:rsidP="00906809">
            <w:pPr>
              <w:pStyle w:val="Tabletext"/>
            </w:pPr>
          </w:p>
        </w:tc>
      </w:tr>
      <w:tr w:rsidR="001C0F84" w14:paraId="0C6F2164" w14:textId="77777777" w:rsidTr="009D7312">
        <w:tc>
          <w:tcPr>
            <w:tcW w:w="1530" w:type="dxa"/>
          </w:tcPr>
          <w:p w14:paraId="120D282C" w14:textId="4AA2325E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DCAE991" w14:textId="447EAC3B" w:rsidR="001C0F84" w:rsidRPr="00CD1C50" w:rsidRDefault="001C0F84" w:rsidP="00906809">
            <w:pPr>
              <w:pStyle w:val="Tabletext"/>
            </w:pPr>
          </w:p>
        </w:tc>
      </w:tr>
      <w:tr w:rsidR="001C0F84" w14:paraId="6B1799E3" w14:textId="77777777" w:rsidTr="009D7312">
        <w:tc>
          <w:tcPr>
            <w:tcW w:w="1530" w:type="dxa"/>
          </w:tcPr>
          <w:p w14:paraId="1E60B845" w14:textId="1A84E767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89F8B8" w14:textId="4B731F4F" w:rsidR="001C0F84" w:rsidRPr="00CD1C50" w:rsidRDefault="001C0F84" w:rsidP="00906809">
            <w:pPr>
              <w:pStyle w:val="Tabletext"/>
            </w:pPr>
          </w:p>
        </w:tc>
      </w:tr>
      <w:tr w:rsidR="001C0F84" w14:paraId="5F74E80D" w14:textId="77777777" w:rsidTr="009D7312">
        <w:tc>
          <w:tcPr>
            <w:tcW w:w="1530" w:type="dxa"/>
          </w:tcPr>
          <w:p w14:paraId="03777ACD" w14:textId="6D6BA3EF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19AEBC27" w14:textId="77AE1BC1" w:rsidR="001C0F84" w:rsidRPr="00CD1C50" w:rsidRDefault="001C0F84" w:rsidP="00906809">
            <w:pPr>
              <w:pStyle w:val="Tabletext"/>
            </w:pPr>
          </w:p>
        </w:tc>
      </w:tr>
      <w:tr w:rsidR="001C0F84" w14:paraId="4735F63B" w14:textId="77777777" w:rsidTr="009D7312">
        <w:tc>
          <w:tcPr>
            <w:tcW w:w="1530" w:type="dxa"/>
          </w:tcPr>
          <w:p w14:paraId="22F72A4B" w14:textId="39563E88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F1E447A" w14:textId="557D0C85" w:rsidR="001C0F84" w:rsidRPr="00CD1C50" w:rsidRDefault="001C0F84" w:rsidP="00906809">
            <w:pPr>
              <w:pStyle w:val="Tabletext"/>
            </w:pPr>
          </w:p>
        </w:tc>
      </w:tr>
      <w:tr w:rsidR="001C0F84" w14:paraId="2B31F33A" w14:textId="77777777" w:rsidTr="009D7312">
        <w:tc>
          <w:tcPr>
            <w:tcW w:w="1530" w:type="dxa"/>
          </w:tcPr>
          <w:p w14:paraId="7C33FD49" w14:textId="55D211CB" w:rsidR="001C0F84" w:rsidRPr="004E2AC9" w:rsidRDefault="001C0F84" w:rsidP="00906809">
            <w:pPr>
              <w:pStyle w:val="Tabletext"/>
            </w:pPr>
          </w:p>
        </w:tc>
        <w:tc>
          <w:tcPr>
            <w:tcW w:w="7173" w:type="dxa"/>
          </w:tcPr>
          <w:p w14:paraId="7188E123" w14:textId="3CA9B6AE" w:rsidR="001C0F84" w:rsidRPr="00CD1C50" w:rsidRDefault="001C0F84" w:rsidP="00906809">
            <w:pPr>
              <w:pStyle w:val="Tabletext"/>
            </w:pPr>
          </w:p>
        </w:tc>
      </w:tr>
      <w:tr w:rsidR="00AF2971" w14:paraId="00316D3D" w14:textId="77777777" w:rsidTr="009D7312">
        <w:tc>
          <w:tcPr>
            <w:tcW w:w="1530" w:type="dxa"/>
          </w:tcPr>
          <w:p w14:paraId="12594B54" w14:textId="0E5C0D3E" w:rsidR="00AF2971" w:rsidRDefault="00AF2971" w:rsidP="00906809">
            <w:pPr>
              <w:pStyle w:val="Tabletext"/>
            </w:pPr>
          </w:p>
        </w:tc>
        <w:tc>
          <w:tcPr>
            <w:tcW w:w="7173" w:type="dxa"/>
          </w:tcPr>
          <w:p w14:paraId="06AB99A1" w14:textId="770177C1" w:rsidR="00AF2971" w:rsidRPr="00CD1C50" w:rsidRDefault="00AF2971" w:rsidP="00906809">
            <w:pPr>
              <w:pStyle w:val="Tabletext"/>
            </w:pPr>
          </w:p>
        </w:tc>
      </w:tr>
    </w:tbl>
    <w:p w14:paraId="7DC93FF3" w14:textId="77777777" w:rsidR="001C0F84" w:rsidRPr="001C0F84" w:rsidRDefault="001C0F84" w:rsidP="00CD1C50"/>
    <w:p w14:paraId="2CA747C9" w14:textId="34F75167" w:rsidR="001174FB" w:rsidRPr="00F24906" w:rsidRDefault="001174FB" w:rsidP="00CD1C50">
      <w:pPr>
        <w:pStyle w:val="Heading2"/>
      </w:pPr>
      <w:bookmarkStart w:id="5" w:name="_Toc408510013"/>
      <w:r w:rsidRPr="00F24906">
        <w:rPr>
          <w:rFonts w:hint="eastAsia"/>
        </w:rPr>
        <w:t>参考内容</w:t>
      </w:r>
      <w:bookmarkEnd w:id="5"/>
    </w:p>
    <w:p w14:paraId="3F202C39" w14:textId="77777777" w:rsidR="005442E7" w:rsidRDefault="005442E7" w:rsidP="00CD1C50">
      <w:pPr>
        <w:rPr>
          <w:rFonts w:cstheme="majorBidi"/>
          <w:sz w:val="32"/>
          <w:szCs w:val="32"/>
        </w:rPr>
      </w:pPr>
      <w:r>
        <w:br w:type="page"/>
      </w:r>
    </w:p>
    <w:p w14:paraId="63C289FD" w14:textId="50272FA6" w:rsidR="00C45E17" w:rsidRDefault="00C45E17" w:rsidP="009B2318">
      <w:pPr>
        <w:pStyle w:val="Heading1"/>
      </w:pPr>
      <w:bookmarkStart w:id="6" w:name="_Toc408510014"/>
      <w:r>
        <w:rPr>
          <w:rFonts w:hint="eastAsia"/>
        </w:rPr>
        <w:lastRenderedPageBreak/>
        <w:t>系统</w:t>
      </w:r>
      <w:r>
        <w:t>架构图</w:t>
      </w:r>
      <w:bookmarkEnd w:id="6"/>
    </w:p>
    <w:p w14:paraId="397CC297" w14:textId="77777777" w:rsidR="0027111F" w:rsidRDefault="009B2318" w:rsidP="009B2318">
      <w:r>
        <w:rPr>
          <w:rFonts w:hint="eastAsia"/>
        </w:rPr>
        <w:t>系统</w:t>
      </w:r>
      <w:r>
        <w:t>机构和技术方案在</w:t>
      </w:r>
      <w:r w:rsidR="0027111F" w:rsidRPr="0027111F">
        <w:rPr>
          <w:i/>
        </w:rPr>
        <w:t>系统架构说明书</w:t>
      </w:r>
      <w:r w:rsidR="0027111F">
        <w:t>中有详细阐述</w:t>
      </w:r>
      <w:r w:rsidR="0027111F">
        <w:rPr>
          <w:rFonts w:hint="eastAsia"/>
        </w:rPr>
        <w:t>，</w:t>
      </w:r>
      <w:r w:rsidR="0027111F">
        <w:t>根据</w:t>
      </w:r>
      <w:r w:rsidR="0027111F">
        <w:rPr>
          <w:rFonts w:hint="eastAsia"/>
        </w:rPr>
        <w:t>系统</w:t>
      </w:r>
      <w:r w:rsidR="0027111F">
        <w:t>架构说明书</w:t>
      </w:r>
      <w:r w:rsidR="0027111F">
        <w:rPr>
          <w:rFonts w:hint="eastAsia"/>
        </w:rPr>
        <w:t>总结</w:t>
      </w:r>
      <w:r w:rsidR="0027111F">
        <w:t>系统开发技术方案如下表，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8"/>
        <w:gridCol w:w="4590"/>
      </w:tblGrid>
      <w:tr w:rsidR="0027111F" w14:paraId="715C735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36A5EB96" w14:textId="754E37D3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MVC</w:t>
            </w:r>
          </w:p>
        </w:tc>
        <w:tc>
          <w:tcPr>
            <w:tcW w:w="4590" w:type="dxa"/>
            <w:vAlign w:val="center"/>
          </w:tcPr>
          <w:p w14:paraId="164BB49C" w14:textId="63FCD653" w:rsidR="0027111F" w:rsidRDefault="0027111F" w:rsidP="0027111F">
            <w:pPr>
              <w:pStyle w:val="NoSpacing"/>
            </w:pPr>
            <w:r>
              <w:t>Hibernate 3.x</w:t>
            </w:r>
          </w:p>
        </w:tc>
      </w:tr>
      <w:tr w:rsidR="0027111F" w14:paraId="471CF71C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02C223C2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6CE277DB" w14:textId="5E6BCFAA" w:rsidR="0027111F" w:rsidRDefault="0027111F" w:rsidP="0027111F">
            <w:pPr>
              <w:pStyle w:val="NoSpacing"/>
            </w:pPr>
            <w:r>
              <w:t>Spring 3.x</w:t>
            </w:r>
          </w:p>
        </w:tc>
      </w:tr>
      <w:tr w:rsidR="0027111F" w14:paraId="0800AF23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3D40C2F7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788456BE" w14:textId="7B59F49D" w:rsidR="0027111F" w:rsidRDefault="0027111F" w:rsidP="0027111F">
            <w:pPr>
              <w:pStyle w:val="NoSpacing"/>
            </w:pPr>
            <w:r>
              <w:t xml:space="preserve">Struts2 </w:t>
            </w:r>
          </w:p>
        </w:tc>
      </w:tr>
      <w:tr w:rsidR="0027111F" w14:paraId="5438B3B9" w14:textId="77777777" w:rsidTr="00436D92">
        <w:trPr>
          <w:jc w:val="center"/>
        </w:trPr>
        <w:tc>
          <w:tcPr>
            <w:tcW w:w="1998" w:type="dxa"/>
            <w:vMerge w:val="restart"/>
            <w:shd w:val="clear" w:color="auto" w:fill="BFBFBF" w:themeFill="background1" w:themeFillShade="BF"/>
            <w:vAlign w:val="center"/>
          </w:tcPr>
          <w:p w14:paraId="1D4B8BC9" w14:textId="126A27E2" w:rsidR="0027111F" w:rsidRPr="00834AEB" w:rsidRDefault="0027111F" w:rsidP="0027111F">
            <w:pPr>
              <w:pStyle w:val="NoSpacing"/>
              <w:rPr>
                <w:b/>
              </w:rPr>
            </w:pPr>
            <w:r w:rsidRPr="00834AEB">
              <w:rPr>
                <w:b/>
              </w:rPr>
              <w:t>WEB</w:t>
            </w:r>
          </w:p>
        </w:tc>
        <w:tc>
          <w:tcPr>
            <w:tcW w:w="4590" w:type="dxa"/>
            <w:vAlign w:val="center"/>
          </w:tcPr>
          <w:p w14:paraId="763E6F17" w14:textId="3CFA3477" w:rsidR="0027111F" w:rsidRDefault="0027111F" w:rsidP="0027111F">
            <w:pPr>
              <w:pStyle w:val="NoSpacing"/>
            </w:pPr>
            <w:r>
              <w:t>Bootstrap</w:t>
            </w:r>
            <w:r w:rsidR="00436D92">
              <w:t xml:space="preserve"> 3</w:t>
            </w:r>
          </w:p>
        </w:tc>
      </w:tr>
      <w:tr w:rsidR="0027111F" w14:paraId="3BD1A907" w14:textId="77777777" w:rsidTr="00436D92">
        <w:trPr>
          <w:jc w:val="center"/>
        </w:trPr>
        <w:tc>
          <w:tcPr>
            <w:tcW w:w="1998" w:type="dxa"/>
            <w:vMerge/>
            <w:shd w:val="clear" w:color="auto" w:fill="BFBFBF" w:themeFill="background1" w:themeFillShade="BF"/>
            <w:vAlign w:val="center"/>
          </w:tcPr>
          <w:p w14:paraId="1E53AF7A" w14:textId="77777777" w:rsidR="0027111F" w:rsidRPr="00834AEB" w:rsidRDefault="0027111F" w:rsidP="0027111F">
            <w:pPr>
              <w:pStyle w:val="NoSpacing"/>
              <w:rPr>
                <w:b/>
              </w:rPr>
            </w:pPr>
          </w:p>
        </w:tc>
        <w:tc>
          <w:tcPr>
            <w:tcW w:w="4590" w:type="dxa"/>
            <w:vAlign w:val="center"/>
          </w:tcPr>
          <w:p w14:paraId="0B7FAB0C" w14:textId="52A300D5" w:rsidR="0027111F" w:rsidRDefault="0027111F" w:rsidP="0027111F">
            <w:pPr>
              <w:pStyle w:val="NoSpacing"/>
            </w:pPr>
            <w:r>
              <w:t>JQuery</w:t>
            </w:r>
          </w:p>
        </w:tc>
      </w:tr>
      <w:tr w:rsidR="0027111F" w14:paraId="639875D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195BD914" w14:textId="181755E7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移动</w:t>
            </w:r>
            <w:r>
              <w:rPr>
                <w:b/>
              </w:rPr>
              <w:t>应用方案</w:t>
            </w:r>
          </w:p>
        </w:tc>
        <w:tc>
          <w:tcPr>
            <w:tcW w:w="4590" w:type="dxa"/>
            <w:vAlign w:val="center"/>
          </w:tcPr>
          <w:p w14:paraId="73A387AA" w14:textId="3E5E0DF7" w:rsidR="0027111F" w:rsidRDefault="0027111F" w:rsidP="0027111F">
            <w:pPr>
              <w:pStyle w:val="NoSpacing"/>
            </w:pPr>
            <w:r>
              <w:t>Android 4.x</w:t>
            </w:r>
          </w:p>
        </w:tc>
      </w:tr>
      <w:tr w:rsidR="0027111F" w14:paraId="4E57C104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62D92556" w14:textId="057EC829" w:rsidR="0027111F" w:rsidRPr="00834AEB" w:rsidRDefault="00834AEB" w:rsidP="0027111F">
            <w:pPr>
              <w:pStyle w:val="NoSpacing"/>
              <w:rPr>
                <w:b/>
              </w:rPr>
            </w:pPr>
            <w:r>
              <w:rPr>
                <w:b/>
              </w:rPr>
              <w:t>Web-Service</w:t>
            </w:r>
          </w:p>
        </w:tc>
        <w:tc>
          <w:tcPr>
            <w:tcW w:w="4590" w:type="dxa"/>
            <w:vAlign w:val="center"/>
          </w:tcPr>
          <w:p w14:paraId="3F7A3533" w14:textId="77777777" w:rsidR="0027111F" w:rsidRDefault="0027111F" w:rsidP="0027111F">
            <w:pPr>
              <w:pStyle w:val="NoSpacing"/>
            </w:pPr>
          </w:p>
        </w:tc>
      </w:tr>
      <w:tr w:rsidR="00834AEB" w14:paraId="28FB6B93" w14:textId="77777777" w:rsidTr="00436D92">
        <w:trPr>
          <w:jc w:val="center"/>
        </w:trPr>
        <w:tc>
          <w:tcPr>
            <w:tcW w:w="1998" w:type="dxa"/>
            <w:shd w:val="clear" w:color="auto" w:fill="BFBFBF" w:themeFill="background1" w:themeFillShade="BF"/>
            <w:vAlign w:val="center"/>
          </w:tcPr>
          <w:p w14:paraId="45E90C29" w14:textId="6BD1714F" w:rsidR="00834AEB" w:rsidRDefault="00834AEB" w:rsidP="0027111F">
            <w:pPr>
              <w:pStyle w:val="NoSpacing"/>
              <w:rPr>
                <w:b/>
              </w:rPr>
            </w:pPr>
            <w:r>
              <w:rPr>
                <w:rFonts w:hint="eastAsia"/>
                <w:b/>
              </w:rPr>
              <w:t>数据库</w:t>
            </w:r>
          </w:p>
        </w:tc>
        <w:tc>
          <w:tcPr>
            <w:tcW w:w="4590" w:type="dxa"/>
            <w:vAlign w:val="center"/>
          </w:tcPr>
          <w:p w14:paraId="18845D49" w14:textId="77777777" w:rsidR="00834AEB" w:rsidRDefault="00834AEB" w:rsidP="0027111F">
            <w:pPr>
              <w:pStyle w:val="NoSpacing"/>
            </w:pPr>
          </w:p>
        </w:tc>
      </w:tr>
    </w:tbl>
    <w:p w14:paraId="2D23F792" w14:textId="5136AC4C" w:rsidR="009B2318" w:rsidRDefault="009B2318" w:rsidP="009B2318"/>
    <w:p w14:paraId="26FA89B3" w14:textId="77777777" w:rsidR="0027111F" w:rsidRPr="0027111F" w:rsidRDefault="0027111F" w:rsidP="009B2318"/>
    <w:p w14:paraId="2B0DDE0D" w14:textId="74814DE6" w:rsidR="00547F4B" w:rsidRPr="00547F4B" w:rsidRDefault="00547F4B" w:rsidP="003E69D8">
      <w:pPr>
        <w:pStyle w:val="NoSpacing"/>
      </w:pPr>
    </w:p>
    <w:p w14:paraId="6433D8DA" w14:textId="77777777" w:rsidR="00D90B2D" w:rsidRDefault="00D90B2D" w:rsidP="00CD1C50">
      <w:pPr>
        <w:rPr>
          <w:rFonts w:cstheme="majorBidi"/>
          <w:sz w:val="28"/>
          <w:szCs w:val="26"/>
        </w:rPr>
      </w:pPr>
      <w:r>
        <w:br w:type="page"/>
      </w:r>
    </w:p>
    <w:p w14:paraId="7E03FE5A" w14:textId="6CB483DE" w:rsidR="004C2152" w:rsidRDefault="004C2152" w:rsidP="0027111F">
      <w:pPr>
        <w:pStyle w:val="Heading1"/>
      </w:pPr>
      <w:bookmarkStart w:id="7" w:name="_Toc408510015"/>
      <w:r>
        <w:rPr>
          <w:rFonts w:hint="eastAsia"/>
        </w:rPr>
        <w:lastRenderedPageBreak/>
        <w:t>系统</w:t>
      </w:r>
      <w:r>
        <w:t>模块图</w:t>
      </w:r>
      <w:bookmarkEnd w:id="7"/>
    </w:p>
    <w:p w14:paraId="66949211" w14:textId="6C002060" w:rsidR="00D90B2D" w:rsidRPr="00D90B2D" w:rsidRDefault="00436D92" w:rsidP="00436D92">
      <w:r>
        <w:rPr>
          <w:rFonts w:hint="eastAsia"/>
        </w:rPr>
        <w:t>根据</w:t>
      </w:r>
      <w:r>
        <w:t>需求规格说明书中的需求定义，</w:t>
      </w:r>
      <w:r w:rsidR="0027111F">
        <w:rPr>
          <w:rFonts w:hint="eastAsia"/>
        </w:rPr>
        <w:t>餐厅</w:t>
      </w:r>
      <w:r w:rsidR="00D90B2D">
        <w:t>订餐系统</w:t>
      </w:r>
      <w:r w:rsidR="00D90B2D">
        <w:rPr>
          <w:rFonts w:hint="eastAsia"/>
        </w:rPr>
        <w:t>可以</w:t>
      </w:r>
      <w:r w:rsidR="00D90B2D">
        <w:t>分为移动点餐模块，后台收银模块，菜单管理模块，会员管理模块</w:t>
      </w:r>
      <w:r w:rsidR="00D90B2D">
        <w:rPr>
          <w:rFonts w:hint="eastAsia"/>
        </w:rPr>
        <w:t>和</w:t>
      </w:r>
      <w:r w:rsidR="00D90B2D">
        <w:t>用户权限管理模块共</w:t>
      </w:r>
      <w:r>
        <w:rPr>
          <w:rFonts w:hint="eastAsia"/>
        </w:rPr>
        <w:t>五个</w:t>
      </w:r>
      <w:r w:rsidR="00D90B2D">
        <w:t>模块</w:t>
      </w:r>
      <w:r>
        <w:rPr>
          <w:rFonts w:hint="eastAsia"/>
        </w:rPr>
        <w:t>，</w:t>
      </w:r>
      <w:r>
        <w:t>系统模块图</w:t>
      </w:r>
      <w:r w:rsidR="00D90B2D">
        <w:t>下图所示</w:t>
      </w:r>
    </w:p>
    <w:p w14:paraId="17DF897A" w14:textId="47204FC5" w:rsidR="00C50658" w:rsidRPr="00C50658" w:rsidRDefault="002C5F6F" w:rsidP="006A0D85">
      <w:pPr>
        <w:pStyle w:val="NoSpacing"/>
        <w:jc w:val="center"/>
      </w:pPr>
      <w:r>
        <w:object w:dxaOrig="12631" w:dyaOrig="6660" w14:anchorId="3105D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75pt;height:228.65pt" o:ole="">
            <v:imagedata r:id="rId11" o:title=""/>
          </v:shape>
          <o:OLEObject Type="Embed" ProgID="Visio.Drawing.15" ShapeID="_x0000_i1025" DrawAspect="Content" ObjectID="_1482251846" r:id="rId12"/>
        </w:object>
      </w:r>
    </w:p>
    <w:p w14:paraId="24B2CEFE" w14:textId="71C949AF" w:rsidR="00D567E5" w:rsidRDefault="006A0D85" w:rsidP="00A864C8">
      <w:pPr>
        <w:pStyle w:val="Heading2"/>
      </w:pPr>
      <w:bookmarkStart w:id="8" w:name="_Toc408510016"/>
      <w:r>
        <w:rPr>
          <w:rFonts w:hint="eastAsia"/>
        </w:rPr>
        <w:t>权限</w:t>
      </w:r>
      <w:r>
        <w:t>管理模块</w:t>
      </w:r>
      <w:bookmarkEnd w:id="8"/>
    </w:p>
    <w:p w14:paraId="7DA25725" w14:textId="0DA54C94" w:rsidR="00D6663C" w:rsidRDefault="00D6663C" w:rsidP="00D6663C">
      <w:pPr>
        <w:pStyle w:val="Heading3"/>
      </w:pPr>
      <w:bookmarkStart w:id="9" w:name="_Toc408510017"/>
      <w:r>
        <w:rPr>
          <w:rFonts w:hint="eastAsia"/>
        </w:rPr>
        <w:t>模块</w:t>
      </w:r>
      <w:r>
        <w:t>概述</w:t>
      </w:r>
      <w:bookmarkEnd w:id="9"/>
    </w:p>
    <w:p w14:paraId="19A5BFBA" w14:textId="3DA10D20" w:rsidR="00E17AF5" w:rsidRPr="00220AC7" w:rsidRDefault="00220AC7" w:rsidP="002C5F6F">
      <w:r>
        <w:rPr>
          <w:rFonts w:hint="eastAsia"/>
        </w:rPr>
        <w:t>权限</w:t>
      </w:r>
      <w:r>
        <w:t>管理模块</w:t>
      </w:r>
      <w:r>
        <w:rPr>
          <w:rFonts w:hint="eastAsia"/>
        </w:rPr>
        <w:t>用于</w:t>
      </w:r>
      <w:r>
        <w:t>维护系统用户，系统权限，系统</w:t>
      </w:r>
      <w:r>
        <w:rPr>
          <w:rFonts w:hint="eastAsia"/>
        </w:rPr>
        <w:t>角色的</w:t>
      </w:r>
      <w:r>
        <w:t>数据以及三者之间的关系。系统</w:t>
      </w:r>
      <w:r>
        <w:rPr>
          <w:rFonts w:hint="eastAsia"/>
        </w:rPr>
        <w:t>权限</w:t>
      </w:r>
      <w:r>
        <w:t>唯一映射了</w:t>
      </w:r>
      <w:r>
        <w:rPr>
          <w:rFonts w:hint="eastAsia"/>
        </w:rPr>
        <w:t>对</w:t>
      </w:r>
      <w:r>
        <w:t>系统</w:t>
      </w:r>
      <w:r>
        <w:rPr>
          <w:rFonts w:hint="eastAsia"/>
        </w:rPr>
        <w:t>某一</w:t>
      </w:r>
      <w:r>
        <w:t>功能的使用权力，例如添加用户这个功能</w:t>
      </w:r>
      <w:r>
        <w:rPr>
          <w:rFonts w:hint="eastAsia"/>
        </w:rPr>
        <w:t>；</w:t>
      </w:r>
      <w:r>
        <w:t>那么</w:t>
      </w:r>
      <w:r>
        <w:rPr>
          <w:rFonts w:hint="eastAsia"/>
        </w:rPr>
        <w:t>系统</w:t>
      </w:r>
      <w:r>
        <w:t>角色</w:t>
      </w:r>
      <w:r>
        <w:rPr>
          <w:rFonts w:hint="eastAsia"/>
        </w:rPr>
        <w:t>则</w:t>
      </w:r>
      <w:r>
        <w:t>定义了一类有相关性或者依赖性的功能集合</w:t>
      </w:r>
      <w:r>
        <w:rPr>
          <w:rFonts w:hint="eastAsia"/>
        </w:rPr>
        <w:t>，例如</w:t>
      </w:r>
      <w:r>
        <w:t>管理员角色</w:t>
      </w:r>
      <w:r>
        <w:rPr>
          <w:rFonts w:hint="eastAsia"/>
        </w:rPr>
        <w:t>能</w:t>
      </w:r>
      <w:r>
        <w:t>使用权限管理模块中的所有功能；</w:t>
      </w:r>
      <w:r>
        <w:rPr>
          <w:rFonts w:hint="eastAsia"/>
        </w:rPr>
        <w:t>而</w:t>
      </w:r>
      <w:r>
        <w:t>系统用户是系统角色的拥有者，通过角色获得系统功能使用的权利。</w:t>
      </w:r>
    </w:p>
    <w:p w14:paraId="19777873" w14:textId="21C42F8E" w:rsidR="00D6663C" w:rsidRDefault="00D6663C" w:rsidP="00D6663C">
      <w:pPr>
        <w:pStyle w:val="Heading3"/>
      </w:pPr>
      <w:bookmarkStart w:id="10" w:name="_Toc408510018"/>
      <w:r>
        <w:rPr>
          <w:rFonts w:hint="eastAsia"/>
        </w:rPr>
        <w:t>功能</w:t>
      </w:r>
      <w:r>
        <w:t>划分</w:t>
      </w:r>
      <w:bookmarkEnd w:id="10"/>
    </w:p>
    <w:p w14:paraId="1CE9D958" w14:textId="34CB7277" w:rsidR="00B152BB" w:rsidRDefault="00B152BB" w:rsidP="00FD551B">
      <w:pPr>
        <w:pStyle w:val="NoSpacing"/>
        <w:numPr>
          <w:ilvl w:val="0"/>
          <w:numId w:val="20"/>
        </w:numPr>
        <w:jc w:val="both"/>
      </w:pPr>
      <w:r w:rsidRPr="00B152BB">
        <w:rPr>
          <w:rFonts w:hint="eastAsia"/>
          <w:b/>
        </w:rPr>
        <w:t>用户登录</w:t>
      </w:r>
      <w:r w:rsidRPr="00B152BB">
        <w:rPr>
          <w:b/>
        </w:rPr>
        <w:t>：</w:t>
      </w:r>
      <w:r>
        <w:t>用户使用用户名和与用户名</w:t>
      </w:r>
      <w:r>
        <w:rPr>
          <w:rFonts w:hint="eastAsia"/>
        </w:rPr>
        <w:t>匹配</w:t>
      </w:r>
      <w:r>
        <w:t>的</w:t>
      </w:r>
      <w:r>
        <w:rPr>
          <w:rFonts w:hint="eastAsia"/>
        </w:rPr>
        <w:t>密码</w:t>
      </w:r>
      <w:r>
        <w:t>登录</w:t>
      </w:r>
      <w:r>
        <w:rPr>
          <w:rFonts w:hint="eastAsia"/>
        </w:rPr>
        <w:t>到</w:t>
      </w:r>
      <w:r>
        <w:t>系统</w:t>
      </w:r>
      <w:r>
        <w:rPr>
          <w:rFonts w:hint="eastAsia"/>
        </w:rPr>
        <w:t>，</w:t>
      </w:r>
      <w:r>
        <w:t>根据用户拥有的角色获得不同的系统菜单；</w:t>
      </w:r>
      <w:r>
        <w:rPr>
          <w:rFonts w:hint="eastAsia"/>
        </w:rPr>
        <w:t>使用无效</w:t>
      </w:r>
      <w:r>
        <w:t>用户名或者错误的</w:t>
      </w:r>
      <w:r>
        <w:rPr>
          <w:rFonts w:hint="eastAsia"/>
        </w:rPr>
        <w:t>密码</w:t>
      </w:r>
      <w:r>
        <w:t>，会得到系统的错误信息提示</w:t>
      </w:r>
    </w:p>
    <w:p w14:paraId="5F5CFEA0" w14:textId="58F2A7D1" w:rsidR="00B152BB" w:rsidRDefault="00E17AF5" w:rsidP="00FD551B">
      <w:pPr>
        <w:pStyle w:val="NoSpacing"/>
        <w:numPr>
          <w:ilvl w:val="0"/>
          <w:numId w:val="20"/>
        </w:numPr>
        <w:jc w:val="both"/>
      </w:pPr>
      <w:r w:rsidRPr="00E17AF5">
        <w:rPr>
          <w:rFonts w:hint="eastAsia"/>
          <w:b/>
        </w:rPr>
        <w:t>创建</w:t>
      </w:r>
      <w:r w:rsidRPr="00E17AF5">
        <w:rPr>
          <w:rFonts w:hint="eastAsia"/>
          <w:b/>
        </w:rPr>
        <w:t>/</w:t>
      </w:r>
      <w:r w:rsidRPr="00E17AF5">
        <w:rPr>
          <w:rFonts w:hint="eastAsia"/>
          <w:b/>
        </w:rPr>
        <w:t>编辑</w:t>
      </w:r>
      <w:r w:rsidRPr="00E17AF5">
        <w:rPr>
          <w:b/>
        </w:rPr>
        <w:t>用户信息：</w:t>
      </w:r>
      <w:r w:rsidR="00FD551B"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，可以</w:t>
      </w:r>
      <w:r>
        <w:rPr>
          <w:rFonts w:hint="eastAsia"/>
        </w:rPr>
        <w:t>使用</w:t>
      </w:r>
      <w:r>
        <w:t>这个功能创建新的用户</w:t>
      </w:r>
      <w:r>
        <w:rPr>
          <w:rFonts w:hint="eastAsia"/>
        </w:rPr>
        <w:t>和</w:t>
      </w:r>
      <w:r>
        <w:t>更新现有用户信息</w:t>
      </w:r>
    </w:p>
    <w:p w14:paraId="673A1271" w14:textId="04F48CD5" w:rsidR="00E17AF5" w:rsidRPr="00B152BB" w:rsidRDefault="00FD551B" w:rsidP="00FD551B">
      <w:pPr>
        <w:pStyle w:val="NoSpacing"/>
        <w:numPr>
          <w:ilvl w:val="0"/>
          <w:numId w:val="20"/>
        </w:numPr>
        <w:jc w:val="both"/>
      </w:pPr>
      <w:r>
        <w:rPr>
          <w:rFonts w:hint="eastAsia"/>
          <w:b/>
        </w:rPr>
        <w:t>用户</w:t>
      </w:r>
      <w:r>
        <w:rPr>
          <w:b/>
        </w:rPr>
        <w:t>角色分配：</w:t>
      </w:r>
      <w:r w:rsidRPr="00FD551B">
        <w:rPr>
          <w:rFonts w:hint="eastAsia"/>
        </w:rPr>
        <w:t>拥</w:t>
      </w:r>
      <w:r>
        <w:rPr>
          <w:rFonts w:hint="eastAsia"/>
        </w:rPr>
        <w:t>有权限</w:t>
      </w:r>
      <w:r>
        <w:t>管理模块功能使用权限的</w:t>
      </w:r>
      <w:r>
        <w:rPr>
          <w:rFonts w:hint="eastAsia"/>
        </w:rPr>
        <w:t>系统用户</w:t>
      </w:r>
      <w:r>
        <w:t>，</w:t>
      </w:r>
      <w:r>
        <w:rPr>
          <w:rFonts w:hint="eastAsia"/>
        </w:rPr>
        <w:t>使用</w:t>
      </w:r>
      <w:r>
        <w:t>这个功能为</w:t>
      </w:r>
      <w:r>
        <w:rPr>
          <w:rFonts w:hint="eastAsia"/>
        </w:rPr>
        <w:t>系统</w:t>
      </w:r>
      <w:r>
        <w:t>用户分配相应的角色</w:t>
      </w:r>
    </w:p>
    <w:p w14:paraId="7587B576" w14:textId="07C1A441" w:rsidR="00D6663C" w:rsidRDefault="00D6663C" w:rsidP="00D6663C">
      <w:pPr>
        <w:pStyle w:val="Heading3"/>
      </w:pPr>
      <w:bookmarkStart w:id="11" w:name="_Toc408510019"/>
      <w:r>
        <w:rPr>
          <w:rFonts w:hint="eastAsia"/>
        </w:rPr>
        <w:lastRenderedPageBreak/>
        <w:t>使用</w:t>
      </w:r>
      <w:r>
        <w:t>技术</w:t>
      </w:r>
      <w:bookmarkEnd w:id="11"/>
    </w:p>
    <w:p w14:paraId="115924A1" w14:textId="718BF07D" w:rsidR="002B02A1" w:rsidRDefault="002B02A1" w:rsidP="002B02A1">
      <w:pPr>
        <w:pStyle w:val="NoSpacing"/>
        <w:numPr>
          <w:ilvl w:val="0"/>
          <w:numId w:val="21"/>
        </w:numPr>
      </w:pPr>
      <w:r>
        <w:t>Hibernate</w:t>
      </w:r>
    </w:p>
    <w:p w14:paraId="2095E492" w14:textId="77C8724A" w:rsidR="002B02A1" w:rsidRDefault="002B02A1" w:rsidP="002B02A1">
      <w:pPr>
        <w:pStyle w:val="NoSpacing"/>
        <w:numPr>
          <w:ilvl w:val="0"/>
          <w:numId w:val="21"/>
        </w:numPr>
      </w:pPr>
      <w:r>
        <w:t>Struts2</w:t>
      </w:r>
    </w:p>
    <w:p w14:paraId="5FD5747F" w14:textId="1AE31078" w:rsidR="002B02A1" w:rsidRDefault="002B02A1" w:rsidP="002B02A1">
      <w:pPr>
        <w:pStyle w:val="NoSpacing"/>
        <w:numPr>
          <w:ilvl w:val="0"/>
          <w:numId w:val="21"/>
        </w:numPr>
      </w:pPr>
      <w:r>
        <w:t>Spring</w:t>
      </w:r>
    </w:p>
    <w:p w14:paraId="13FB8764" w14:textId="6314D348" w:rsidR="002B02A1" w:rsidRDefault="002B02A1" w:rsidP="002B02A1">
      <w:pPr>
        <w:pStyle w:val="NoSpacing"/>
        <w:numPr>
          <w:ilvl w:val="0"/>
          <w:numId w:val="21"/>
        </w:numPr>
      </w:pPr>
      <w:r>
        <w:t>JSP with Tiles</w:t>
      </w:r>
    </w:p>
    <w:p w14:paraId="30FA6226" w14:textId="1094225A" w:rsidR="002B02A1" w:rsidRDefault="002B02A1" w:rsidP="002B02A1">
      <w:pPr>
        <w:pStyle w:val="NoSpacing"/>
        <w:numPr>
          <w:ilvl w:val="0"/>
          <w:numId w:val="21"/>
        </w:numPr>
      </w:pPr>
      <w:r>
        <w:t>Bootstrap</w:t>
      </w:r>
    </w:p>
    <w:p w14:paraId="59470E3E" w14:textId="03185D82" w:rsidR="002B02A1" w:rsidRDefault="002B02A1" w:rsidP="002B02A1">
      <w:pPr>
        <w:pStyle w:val="NoSpacing"/>
        <w:numPr>
          <w:ilvl w:val="0"/>
          <w:numId w:val="21"/>
        </w:numPr>
      </w:pPr>
      <w:r>
        <w:t>JQuery</w:t>
      </w:r>
    </w:p>
    <w:p w14:paraId="6EC00387" w14:textId="4B034E31" w:rsidR="002C5F6F" w:rsidRDefault="002C5F6F" w:rsidP="002C5F6F">
      <w:pPr>
        <w:pStyle w:val="Heading2"/>
      </w:pPr>
      <w:bookmarkStart w:id="12" w:name="_Toc408510020"/>
      <w:r>
        <w:rPr>
          <w:rFonts w:hint="eastAsia"/>
        </w:rPr>
        <w:t>移动点菜</w:t>
      </w:r>
      <w:r>
        <w:t>模块</w:t>
      </w:r>
      <w:bookmarkEnd w:id="12"/>
    </w:p>
    <w:p w14:paraId="64A7DEC3" w14:textId="50DD1C3C" w:rsidR="002C5F6F" w:rsidRDefault="002C5F6F" w:rsidP="002C5F6F">
      <w:pPr>
        <w:pStyle w:val="Heading3"/>
      </w:pPr>
      <w:bookmarkStart w:id="13" w:name="_Toc408510021"/>
      <w:r>
        <w:rPr>
          <w:rFonts w:hint="eastAsia"/>
        </w:rPr>
        <w:t>模块概述</w:t>
      </w:r>
      <w:bookmarkEnd w:id="13"/>
    </w:p>
    <w:p w14:paraId="4D9114F2" w14:textId="33864B99" w:rsidR="002C5F6F" w:rsidRDefault="002C5F6F" w:rsidP="002C5F6F">
      <w:pPr>
        <w:pStyle w:val="Heading3"/>
      </w:pPr>
      <w:bookmarkStart w:id="14" w:name="_Toc408510022"/>
      <w:r>
        <w:rPr>
          <w:rFonts w:hint="eastAsia"/>
        </w:rPr>
        <w:t>功能划分</w:t>
      </w:r>
      <w:bookmarkEnd w:id="14"/>
    </w:p>
    <w:p w14:paraId="420F049F" w14:textId="5B58664B" w:rsidR="002C5F6F" w:rsidRPr="002C5F6F" w:rsidRDefault="002C5F6F" w:rsidP="002C5F6F">
      <w:pPr>
        <w:pStyle w:val="Heading3"/>
      </w:pPr>
      <w:bookmarkStart w:id="15" w:name="_Toc408510023"/>
      <w:r>
        <w:rPr>
          <w:rFonts w:hint="eastAsia"/>
        </w:rPr>
        <w:t>使用</w:t>
      </w:r>
      <w:r>
        <w:t>技术</w:t>
      </w:r>
      <w:bookmarkEnd w:id="15"/>
    </w:p>
    <w:p w14:paraId="4BBE531D" w14:textId="11CFDF8E" w:rsidR="00DC79CA" w:rsidRDefault="00DC79CA" w:rsidP="00DC79CA">
      <w:pPr>
        <w:pStyle w:val="Heading1"/>
      </w:pPr>
      <w:bookmarkStart w:id="16" w:name="_Toc408510024"/>
      <w:r>
        <w:rPr>
          <w:rFonts w:hint="eastAsia"/>
        </w:rPr>
        <w:t>系统模块</w:t>
      </w:r>
      <w:r w:rsidR="002C5F6F">
        <w:rPr>
          <w:rFonts w:hint="eastAsia"/>
        </w:rPr>
        <w:t>流程</w:t>
      </w:r>
      <w:r w:rsidR="002C5F6F">
        <w:t>/</w:t>
      </w:r>
      <w:r w:rsidR="002C5F6F">
        <w:rPr>
          <w:rFonts w:hint="eastAsia"/>
        </w:rPr>
        <w:t>关系</w:t>
      </w:r>
      <w:r w:rsidR="002C5F6F">
        <w:t>？？</w:t>
      </w:r>
      <w:bookmarkEnd w:id="16"/>
    </w:p>
    <w:p w14:paraId="1CC046C7" w14:textId="77777777" w:rsidR="00DA2270" w:rsidRPr="00DA2270" w:rsidRDefault="00DA2270" w:rsidP="00DA2270"/>
    <w:p w14:paraId="07FAE159" w14:textId="2611071A" w:rsidR="00DC79CA" w:rsidRDefault="00DC79CA" w:rsidP="00DC79CA">
      <w:pPr>
        <w:pStyle w:val="Heading1"/>
      </w:pPr>
      <w:bookmarkStart w:id="17" w:name="_Toc408510025"/>
      <w:r>
        <w:rPr>
          <w:rFonts w:hint="eastAsia"/>
        </w:rPr>
        <w:t>系统</w:t>
      </w:r>
      <w:r>
        <w:t>接口实现技术</w:t>
      </w:r>
      <w:bookmarkEnd w:id="17"/>
    </w:p>
    <w:p w14:paraId="281CA8EB" w14:textId="1AABF8C3" w:rsidR="002C1C00" w:rsidRDefault="002C1C00" w:rsidP="002C1C00">
      <w:r>
        <w:rPr>
          <w:rFonts w:hint="eastAsia"/>
        </w:rPr>
        <w:t>餐厅</w:t>
      </w:r>
      <w:r>
        <w:t>订餐系统</w:t>
      </w:r>
      <w:r>
        <w:rPr>
          <w:rFonts w:hint="eastAsia"/>
        </w:rPr>
        <w:t>五大</w:t>
      </w:r>
      <w:r>
        <w:t>模块之间没有</w:t>
      </w:r>
      <w:r>
        <w:rPr>
          <w:rFonts w:hint="eastAsia"/>
        </w:rPr>
        <w:t>明显</w:t>
      </w:r>
      <w:r>
        <w:t>的互相调用，</w:t>
      </w:r>
      <w:r>
        <w:rPr>
          <w:rFonts w:hint="eastAsia"/>
        </w:rPr>
        <w:t>所以</w:t>
      </w:r>
      <w:r>
        <w:t>模块与模块之间</w:t>
      </w:r>
      <w:r>
        <w:rPr>
          <w:rFonts w:hint="eastAsia"/>
        </w:rPr>
        <w:t>没有</w:t>
      </w:r>
      <w:r>
        <w:t>明显的接口定义。</w:t>
      </w:r>
      <w:r>
        <w:rPr>
          <w:rFonts w:hint="eastAsia"/>
        </w:rPr>
        <w:t>由</w:t>
      </w:r>
      <w:r>
        <w:t>其他模块</w:t>
      </w:r>
      <w:r>
        <w:rPr>
          <w:rFonts w:hint="eastAsia"/>
        </w:rPr>
        <w:t>输入</w:t>
      </w:r>
      <w:r>
        <w:t>的数据，均有使用模块直接访问数据库获取。</w:t>
      </w:r>
    </w:p>
    <w:p w14:paraId="5272FFD2" w14:textId="7F7B07DD" w:rsidR="002C1C00" w:rsidRDefault="002C1C00" w:rsidP="002C1C00">
      <w:r>
        <w:rPr>
          <w:rFonts w:hint="eastAsia"/>
        </w:rPr>
        <w:t>餐厅</w:t>
      </w:r>
      <w:r>
        <w:t>订餐系统的移动点菜模块物理上分为移动客户端和后台</w:t>
      </w:r>
      <w:r>
        <w:t>Web-Service</w:t>
      </w:r>
      <w:r>
        <w:rPr>
          <w:rFonts w:hint="eastAsia"/>
        </w:rPr>
        <w:t>服务</w:t>
      </w:r>
      <w:r>
        <w:t>，移动客户端通过消费后台</w:t>
      </w:r>
      <w:r>
        <w:t>Web-Service</w:t>
      </w:r>
      <w:r>
        <w:t>服务完成</w:t>
      </w:r>
      <w:r>
        <w:rPr>
          <w:rFonts w:hint="eastAsia"/>
        </w:rPr>
        <w:t>点菜</w:t>
      </w:r>
      <w:r>
        <w:t>流程。</w:t>
      </w:r>
      <w:r>
        <w:rPr>
          <w:rFonts w:hint="eastAsia"/>
        </w:rPr>
        <w:t>后台</w:t>
      </w:r>
      <w:r>
        <w:t>Web-Service</w:t>
      </w:r>
      <w:r>
        <w:t>使用</w:t>
      </w:r>
      <w:r>
        <w:t>REST</w:t>
      </w:r>
      <w:r>
        <w:t>风格</w:t>
      </w:r>
      <w:r>
        <w:rPr>
          <w:rFonts w:hint="eastAsia"/>
        </w:rPr>
        <w:t>定义，</w:t>
      </w:r>
      <w:r>
        <w:t>并使用</w:t>
      </w:r>
      <w:r>
        <w:t>JSON</w:t>
      </w:r>
      <w:r>
        <w:rPr>
          <w:rFonts w:hint="eastAsia"/>
        </w:rPr>
        <w:t>作为</w:t>
      </w:r>
      <w:r>
        <w:t>数据</w:t>
      </w:r>
      <w:r>
        <w:rPr>
          <w:rFonts w:hint="eastAsia"/>
        </w:rPr>
        <w:t>格式</w:t>
      </w:r>
      <w:r>
        <w:t>。</w:t>
      </w:r>
    </w:p>
    <w:p w14:paraId="485C2482" w14:textId="77777777" w:rsidR="00F02E08" w:rsidRDefault="00F02E08" w:rsidP="00F02E08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18" w:name="_Toc407458592"/>
      <w:bookmarkStart w:id="19" w:name="_Toc408510026"/>
      <w:r>
        <w:t>REST</w:t>
      </w:r>
      <w:r>
        <w:t>风格的</w:t>
      </w:r>
      <w:r>
        <w:t>Web-Service</w:t>
      </w:r>
      <w:bookmarkEnd w:id="18"/>
      <w:bookmarkEnd w:id="19"/>
    </w:p>
    <w:p w14:paraId="11F173B5" w14:textId="77777777" w:rsidR="00F02E08" w:rsidRDefault="00F02E08" w:rsidP="00F02E08">
      <w:r>
        <w:t>REST</w:t>
      </w:r>
      <w:r>
        <w:t>风格中文直译是含状态传输</w:t>
      </w:r>
      <w:r>
        <w:rPr>
          <w:rFonts w:hint="eastAsia"/>
        </w:rPr>
        <w:t>（</w:t>
      </w:r>
      <w:r>
        <w:rPr>
          <w:rFonts w:hint="eastAsia"/>
        </w:rPr>
        <w:t>Representational State Transfer</w:t>
      </w:r>
      <w:r>
        <w:t>）</w:t>
      </w:r>
      <w:r>
        <w:rPr>
          <w:rFonts w:hint="eastAsia"/>
        </w:rPr>
        <w:t>，</w:t>
      </w:r>
      <w:r>
        <w:t>与传统的</w:t>
      </w:r>
      <w:r>
        <w:t>SOAP</w:t>
      </w:r>
      <w:r>
        <w:t>和</w:t>
      </w:r>
      <w:r>
        <w:t>XML-RPC</w:t>
      </w:r>
      <w:r>
        <w:t>等方式相比更加简洁与容易理解。</w:t>
      </w:r>
      <w:r>
        <w:t>REST</w:t>
      </w:r>
      <w:r>
        <w:t>风格</w:t>
      </w:r>
      <w:r>
        <w:rPr>
          <w:rFonts w:hint="eastAsia"/>
        </w:rPr>
        <w:t>扩充</w:t>
      </w:r>
      <w:r>
        <w:t>使用了</w:t>
      </w:r>
      <w:r>
        <w:t>HTTP</w:t>
      </w:r>
      <w:r>
        <w:t>协议中不常</w:t>
      </w:r>
      <w:r>
        <w:rPr>
          <w:rFonts w:hint="eastAsia"/>
        </w:rPr>
        <w:t>被</w:t>
      </w:r>
      <w:r>
        <w:t>使用的</w:t>
      </w:r>
      <w:r>
        <w:t>PUT</w:t>
      </w:r>
      <w:r>
        <w:t>和</w:t>
      </w:r>
      <w:r>
        <w:t>DELETE</w:t>
      </w:r>
      <w:r>
        <w:t>这</w:t>
      </w:r>
      <w:r>
        <w:t>2</w:t>
      </w:r>
      <w:r>
        <w:t>个动词（相对于</w:t>
      </w:r>
      <w:r>
        <w:t>GET</w:t>
      </w:r>
      <w:r>
        <w:t>和</w:t>
      </w:r>
      <w:r>
        <w:t>POST</w:t>
      </w:r>
      <w:r>
        <w:t>更为大家熟悉而言）</w:t>
      </w:r>
      <w:r>
        <w:rPr>
          <w:rFonts w:hint="eastAsia"/>
        </w:rPr>
        <w:t>。</w:t>
      </w:r>
    </w:p>
    <w:p w14:paraId="76F0B07B" w14:textId="77777777" w:rsidR="00F02E08" w:rsidRDefault="00F02E08" w:rsidP="00F02E08">
      <w:r>
        <w:rPr>
          <w:rFonts w:hint="eastAsia"/>
        </w:rPr>
        <w:t>REST</w:t>
      </w:r>
      <w:r>
        <w:rPr>
          <w:rFonts w:hint="eastAsia"/>
        </w:rPr>
        <w:t>风格</w:t>
      </w:r>
      <w:r>
        <w:t>使用</w:t>
      </w:r>
      <w:r>
        <w:t>URI</w:t>
      </w:r>
      <w:r>
        <w:t>来定义资源</w:t>
      </w:r>
      <w:r>
        <w:rPr>
          <w:rFonts w:hint="eastAsia"/>
        </w:rPr>
        <w:t>，每</w:t>
      </w:r>
      <w:r>
        <w:t>一个资源都有唯一的标识符</w:t>
      </w:r>
      <w:r>
        <w:rPr>
          <w:rFonts w:hint="eastAsia"/>
        </w:rPr>
        <w:t>；</w:t>
      </w:r>
      <w:r>
        <w:t>使用</w:t>
      </w:r>
      <w:r>
        <w:rPr>
          <w:rFonts w:hint="eastAsia"/>
        </w:rPr>
        <w:t>HTTP</w:t>
      </w:r>
      <w:r>
        <w:t>协议提供的</w:t>
      </w:r>
      <w:r>
        <w:t>GET/POST/PUT/DELETE</w:t>
      </w:r>
      <w:r>
        <w:rPr>
          <w:rFonts w:hint="eastAsia"/>
        </w:rPr>
        <w:t>四种</w:t>
      </w:r>
      <w:r>
        <w:t>方法来定义</w:t>
      </w:r>
      <w:r>
        <w:rPr>
          <w:rFonts w:hint="eastAsia"/>
        </w:rPr>
        <w:t>对</w:t>
      </w:r>
      <w:r>
        <w:t>资源的动作。恰好这</w:t>
      </w:r>
      <w:r>
        <w:rPr>
          <w:rFonts w:hint="eastAsia"/>
        </w:rPr>
        <w:t>四种</w:t>
      </w:r>
      <w:r>
        <w:t>方法</w:t>
      </w:r>
      <w:r>
        <w:rPr>
          <w:rFonts w:hint="eastAsia"/>
        </w:rPr>
        <w:t>又</w:t>
      </w:r>
      <w:r>
        <w:t>可以映射到数据库操作的</w:t>
      </w:r>
      <w:r>
        <w:t>CRUD</w:t>
      </w:r>
      <w:r>
        <w:t>四种基本操作。</w:t>
      </w:r>
      <w:r>
        <w:rPr>
          <w:rFonts w:hint="eastAsia"/>
        </w:rPr>
        <w:t>下表</w:t>
      </w:r>
      <w:r>
        <w:t>是一个简单的</w:t>
      </w:r>
      <w:r>
        <w:t>REST</w:t>
      </w:r>
      <w:r>
        <w:t>风格举例，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90"/>
        <w:gridCol w:w="1170"/>
        <w:gridCol w:w="2970"/>
        <w:gridCol w:w="3528"/>
      </w:tblGrid>
      <w:tr w:rsidR="00F02E08" w14:paraId="6D9EBE2A" w14:textId="77777777" w:rsidTr="00566FB0">
        <w:tc>
          <w:tcPr>
            <w:tcW w:w="2160" w:type="dxa"/>
            <w:gridSpan w:val="2"/>
            <w:shd w:val="clear" w:color="auto" w:fill="BFBFBF" w:themeFill="background1" w:themeFillShade="BF"/>
          </w:tcPr>
          <w:p w14:paraId="6484B6A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资源</w:t>
            </w:r>
          </w:p>
        </w:tc>
        <w:tc>
          <w:tcPr>
            <w:tcW w:w="6498" w:type="dxa"/>
            <w:gridSpan w:val="2"/>
          </w:tcPr>
          <w:p w14:paraId="5260FB8A" w14:textId="77777777" w:rsidR="00F02E08" w:rsidRDefault="00F02E08" w:rsidP="00566FB0">
            <w:pPr>
              <w:pStyle w:val="NoSpacing"/>
            </w:pPr>
            <w:r>
              <w:t>User</w:t>
            </w:r>
          </w:p>
        </w:tc>
      </w:tr>
      <w:tr w:rsidR="00F02E08" w14:paraId="192056D7" w14:textId="77777777" w:rsidTr="00566FB0">
        <w:tc>
          <w:tcPr>
            <w:tcW w:w="990" w:type="dxa"/>
            <w:vMerge w:val="restart"/>
            <w:shd w:val="clear" w:color="auto" w:fill="BFBFBF" w:themeFill="background1" w:themeFillShade="BF"/>
          </w:tcPr>
          <w:p w14:paraId="7DF233B6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动作</w:t>
            </w:r>
          </w:p>
        </w:tc>
        <w:tc>
          <w:tcPr>
            <w:tcW w:w="1170" w:type="dxa"/>
          </w:tcPr>
          <w:p w14:paraId="4FB6C108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311829BF" w14:textId="77777777" w:rsidR="00F02E08" w:rsidRDefault="003864A2" w:rsidP="00566FB0">
            <w:pPr>
              <w:pStyle w:val="NoSpacing"/>
            </w:pPr>
            <w:hyperlink r:id="rId13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07065610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所有用户集合</w:t>
            </w:r>
          </w:p>
        </w:tc>
      </w:tr>
      <w:tr w:rsidR="00F02E08" w14:paraId="4C534AE4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08B0445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6D3A3CA1" w14:textId="77777777" w:rsidR="00F02E08" w:rsidRDefault="00F02E08" w:rsidP="00566FB0">
            <w:pPr>
              <w:pStyle w:val="NoSpacing"/>
            </w:pPr>
            <w:r>
              <w:t>GET</w:t>
            </w:r>
          </w:p>
        </w:tc>
        <w:tc>
          <w:tcPr>
            <w:tcW w:w="2970" w:type="dxa"/>
          </w:tcPr>
          <w:p w14:paraId="6E34DED4" w14:textId="77777777" w:rsidR="00F02E08" w:rsidRDefault="003864A2" w:rsidP="00566FB0">
            <w:pPr>
              <w:pStyle w:val="NoSpacing"/>
            </w:pPr>
            <w:hyperlink r:id="rId14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D554C0B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获取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</w:p>
        </w:tc>
      </w:tr>
      <w:tr w:rsidR="00F02E08" w14:paraId="71AEDABC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326CE146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60B091B" w14:textId="77777777" w:rsidR="00F02E08" w:rsidRDefault="00F02E08" w:rsidP="00566FB0">
            <w:pPr>
              <w:pStyle w:val="NoSpacing"/>
            </w:pPr>
            <w:r>
              <w:t>POST</w:t>
            </w:r>
          </w:p>
        </w:tc>
        <w:tc>
          <w:tcPr>
            <w:tcW w:w="2970" w:type="dxa"/>
          </w:tcPr>
          <w:p w14:paraId="40692002" w14:textId="77777777" w:rsidR="00F02E08" w:rsidRDefault="003864A2" w:rsidP="00566FB0">
            <w:pPr>
              <w:pStyle w:val="NoSpacing"/>
            </w:pPr>
            <w:hyperlink r:id="rId15" w:history="1">
              <w:r w:rsidR="00F02E08" w:rsidRPr="0025750A">
                <w:rPr>
                  <w:rStyle w:val="Hyperlink"/>
                </w:rPr>
                <w:t>http://host/ws/users</w:t>
              </w:r>
            </w:hyperlink>
          </w:p>
        </w:tc>
        <w:tc>
          <w:tcPr>
            <w:tcW w:w="3528" w:type="dxa"/>
          </w:tcPr>
          <w:p w14:paraId="1BFDC658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创建</w:t>
            </w:r>
            <w:r>
              <w:t>一个新用户</w:t>
            </w:r>
          </w:p>
        </w:tc>
      </w:tr>
      <w:tr w:rsidR="00F02E08" w14:paraId="63A09C59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5C0A440C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10E173FA" w14:textId="77777777" w:rsidR="00F02E08" w:rsidRDefault="00F02E08" w:rsidP="00566FB0">
            <w:pPr>
              <w:pStyle w:val="NoSpacing"/>
            </w:pPr>
            <w:r>
              <w:t>PUT</w:t>
            </w:r>
          </w:p>
        </w:tc>
        <w:tc>
          <w:tcPr>
            <w:tcW w:w="2970" w:type="dxa"/>
          </w:tcPr>
          <w:p w14:paraId="342AFBB6" w14:textId="77777777" w:rsidR="00F02E08" w:rsidRDefault="003864A2" w:rsidP="00566FB0">
            <w:pPr>
              <w:pStyle w:val="NoSpacing"/>
            </w:pPr>
            <w:hyperlink r:id="rId16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7007504D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更新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  <w:tr w:rsidR="00F02E08" w14:paraId="756F50F3" w14:textId="77777777" w:rsidTr="00566FB0">
        <w:tc>
          <w:tcPr>
            <w:tcW w:w="990" w:type="dxa"/>
            <w:vMerge/>
            <w:shd w:val="clear" w:color="auto" w:fill="BFBFBF" w:themeFill="background1" w:themeFillShade="BF"/>
          </w:tcPr>
          <w:p w14:paraId="239ADE45" w14:textId="77777777" w:rsidR="00F02E08" w:rsidRDefault="00F02E08" w:rsidP="00566FB0">
            <w:pPr>
              <w:pStyle w:val="NoSpacing"/>
            </w:pPr>
          </w:p>
        </w:tc>
        <w:tc>
          <w:tcPr>
            <w:tcW w:w="1170" w:type="dxa"/>
          </w:tcPr>
          <w:p w14:paraId="074DD20A" w14:textId="77777777" w:rsidR="00F02E08" w:rsidRDefault="00F02E08" w:rsidP="00566FB0">
            <w:pPr>
              <w:pStyle w:val="NoSpacing"/>
            </w:pPr>
            <w:r>
              <w:t>DELETE</w:t>
            </w:r>
          </w:p>
        </w:tc>
        <w:tc>
          <w:tcPr>
            <w:tcW w:w="2970" w:type="dxa"/>
          </w:tcPr>
          <w:p w14:paraId="4F7F7C5C" w14:textId="77777777" w:rsidR="00F02E08" w:rsidRDefault="003864A2" w:rsidP="00566FB0">
            <w:pPr>
              <w:pStyle w:val="NoSpacing"/>
            </w:pPr>
            <w:hyperlink r:id="rId17" w:history="1">
              <w:r w:rsidR="00F02E08" w:rsidRPr="0025750A">
                <w:rPr>
                  <w:rStyle w:val="Hyperlink"/>
                </w:rPr>
                <w:t>http://host/ws/users/1</w:t>
              </w:r>
            </w:hyperlink>
          </w:p>
        </w:tc>
        <w:tc>
          <w:tcPr>
            <w:tcW w:w="3528" w:type="dxa"/>
          </w:tcPr>
          <w:p w14:paraId="68D2AE23" w14:textId="77777777" w:rsidR="00F02E08" w:rsidRDefault="00F02E08" w:rsidP="00566FB0">
            <w:pPr>
              <w:pStyle w:val="NoSpacing"/>
            </w:pPr>
            <w:r>
              <w:rPr>
                <w:rFonts w:hint="eastAsia"/>
              </w:rPr>
              <w:t>删除</w:t>
            </w:r>
            <w:r>
              <w:t>ID</w:t>
            </w:r>
            <w:r>
              <w:t>为</w:t>
            </w:r>
            <w:r>
              <w:t>1</w:t>
            </w:r>
            <w:r>
              <w:t>的用户</w:t>
            </w:r>
            <w:r>
              <w:rPr>
                <w:rFonts w:hint="eastAsia"/>
              </w:rPr>
              <w:t>数据</w:t>
            </w:r>
            <w:r>
              <w:t>记录</w:t>
            </w:r>
          </w:p>
        </w:tc>
      </w:tr>
    </w:tbl>
    <w:p w14:paraId="7330BEB5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0" w:name="_Toc407458593"/>
      <w:bookmarkStart w:id="21" w:name="_Toc408510027"/>
      <w:r>
        <w:t>JSON</w:t>
      </w:r>
      <w:r>
        <w:t>数据格式</w:t>
      </w:r>
      <w:bookmarkEnd w:id="20"/>
      <w:bookmarkEnd w:id="21"/>
    </w:p>
    <w:p w14:paraId="30112668" w14:textId="77777777" w:rsidR="00566FB0" w:rsidRDefault="00566FB0" w:rsidP="00566FB0">
      <w:r>
        <w:t>JSON</w:t>
      </w:r>
      <w:r>
        <w:t>是</w:t>
      </w:r>
      <w:r>
        <w:rPr>
          <w:rFonts w:hint="eastAsia"/>
        </w:rPr>
        <w:t>一种</w:t>
      </w:r>
      <w:r>
        <w:t>类似于</w:t>
      </w:r>
      <w:r>
        <w:t>XML</w:t>
      </w:r>
      <w:r>
        <w:t>的数据表示格式，但是比</w:t>
      </w:r>
      <w:r>
        <w:t>XML</w:t>
      </w:r>
      <w:r>
        <w:t>更为简洁和轻量，</w:t>
      </w:r>
      <w:r>
        <w:rPr>
          <w:rFonts w:hint="eastAsia"/>
        </w:rPr>
        <w:t>它</w:t>
      </w:r>
      <w:r>
        <w:t>没有</w:t>
      </w:r>
      <w:r>
        <w:t>XML</w:t>
      </w:r>
      <w:r>
        <w:t>众多的</w:t>
      </w:r>
      <w:r>
        <w:t>Element</w:t>
      </w:r>
      <w:r>
        <w:t>节点，也不需要进行</w:t>
      </w:r>
      <w:r>
        <w:t>Validation</w:t>
      </w:r>
      <w:r>
        <w:t>，尤其</w:t>
      </w:r>
      <w:r>
        <w:t>JSON</w:t>
      </w:r>
      <w:r>
        <w:t>与</w:t>
      </w:r>
      <w:r>
        <w:t>JavaScript</w:t>
      </w:r>
      <w:r>
        <w:t>的天然集成，有效提高了开发效率。</w:t>
      </w:r>
    </w:p>
    <w:p w14:paraId="1CFB38FA" w14:textId="77777777" w:rsidR="00566FB0" w:rsidRDefault="00566FB0" w:rsidP="00566FB0">
      <w:r>
        <w:rPr>
          <w:rFonts w:hint="eastAsia"/>
        </w:rPr>
        <w:t>在</w:t>
      </w:r>
      <w:r>
        <w:t>JSON</w:t>
      </w:r>
      <w:r>
        <w:t>的世界里，</w:t>
      </w:r>
      <w:r>
        <w:rPr>
          <w:rFonts w:hint="eastAsia"/>
        </w:rPr>
        <w:t>只有</w:t>
      </w:r>
      <w:r>
        <w:t>对象。</w:t>
      </w:r>
      <w:r>
        <w:t>JSON</w:t>
      </w:r>
      <w:r>
        <w:rPr>
          <w:rFonts w:hint="eastAsia"/>
        </w:rPr>
        <w:t>使用</w:t>
      </w:r>
      <w:r>
        <w:t>花括弧</w:t>
      </w:r>
      <w:r>
        <w:rPr>
          <w:rFonts w:hint="eastAsia"/>
        </w:rPr>
        <w:t>{}</w:t>
      </w:r>
      <w:r>
        <w:rPr>
          <w:rFonts w:hint="eastAsia"/>
        </w:rPr>
        <w:t>和</w:t>
      </w:r>
      <w:r>
        <w:t>键值对来定义对象，下面是一个</w:t>
      </w:r>
      <w:r>
        <w:rPr>
          <w:rFonts w:hint="eastAsia"/>
        </w:rPr>
        <w:t>使用</w:t>
      </w:r>
      <w:r>
        <w:t>JSON</w:t>
      </w:r>
      <w:r>
        <w:t>来表示用户对象的一个简单例子，</w:t>
      </w:r>
    </w:p>
    <w:p w14:paraId="6CC5967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{</w:t>
      </w:r>
    </w:p>
    <w:p w14:paraId="7329AC7D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“username”: “Jerry Gao”,</w:t>
      </w:r>
    </w:p>
    <w:p w14:paraId="20CB3B3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“password” : “12345”,</w:t>
      </w:r>
    </w:p>
    <w:p w14:paraId="2FAB4D93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“mobile_phone”: “13312345678”</w:t>
      </w:r>
    </w:p>
    <w:p w14:paraId="59CBDAC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“roles”: [</w:t>
      </w:r>
    </w:p>
    <w:p w14:paraId="7C946D4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653192C9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“admin”</w:t>
      </w:r>
    </w:p>
    <w:p w14:paraId="39D9203B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},</w:t>
      </w:r>
    </w:p>
    <w:p w14:paraId="59B650E6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{</w:t>
      </w:r>
    </w:p>
    <w:p w14:paraId="424A5CC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    “role_name”: “cashier”</w:t>
      </w:r>
    </w:p>
    <w:p w14:paraId="39D4F962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    }</w:t>
      </w:r>
    </w:p>
    <w:p w14:paraId="3A6FF0F4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 xml:space="preserve">    ]</w:t>
      </w:r>
    </w:p>
    <w:p w14:paraId="737B9E00" w14:textId="77777777" w:rsidR="00566FB0" w:rsidRPr="006D2B62" w:rsidRDefault="00566FB0" w:rsidP="00566FB0">
      <w:pPr>
        <w:pStyle w:val="NoSpacing"/>
        <w:rPr>
          <w:rFonts w:asciiTheme="minorHAnsi" w:hAnsiTheme="minorHAnsi"/>
          <w:i/>
        </w:rPr>
      </w:pPr>
      <w:r w:rsidRPr="006D2B62">
        <w:rPr>
          <w:rFonts w:asciiTheme="minorHAnsi" w:hAnsiTheme="minorHAnsi"/>
          <w:i/>
        </w:rPr>
        <w:t>}</w:t>
      </w:r>
    </w:p>
    <w:p w14:paraId="68694C46" w14:textId="77777777" w:rsidR="00566FB0" w:rsidRDefault="00566FB0" w:rsidP="00566FB0">
      <w:pPr>
        <w:pStyle w:val="Heading2"/>
        <w:keepNext w:val="0"/>
        <w:keepLines w:val="0"/>
        <w:spacing w:before="0" w:after="160"/>
        <w:contextualSpacing/>
        <w:mirrorIndents w:val="0"/>
        <w:jc w:val="left"/>
      </w:pPr>
      <w:bookmarkStart w:id="22" w:name="_Toc407458594"/>
      <w:bookmarkStart w:id="23" w:name="_Toc408510028"/>
      <w:r>
        <w:rPr>
          <w:rFonts w:hint="eastAsia"/>
        </w:rPr>
        <w:t>安全性</w:t>
      </w:r>
      <w:bookmarkEnd w:id="22"/>
      <w:bookmarkEnd w:id="23"/>
    </w:p>
    <w:p w14:paraId="2AA01763" w14:textId="77777777" w:rsidR="00566FB0" w:rsidRPr="006D2B62" w:rsidRDefault="00566FB0" w:rsidP="00566FB0">
      <w:r>
        <w:rPr>
          <w:rFonts w:hint="eastAsia"/>
        </w:rPr>
        <w:t>使用</w:t>
      </w:r>
      <w:r>
        <w:t>HTTPS</w:t>
      </w:r>
      <w:r>
        <w:t>加密通道以及</w:t>
      </w:r>
      <w:r>
        <w:t>BASE64</w:t>
      </w:r>
      <w:r>
        <w:t>加密算法对数据进行保护</w:t>
      </w:r>
      <w:r>
        <w:rPr>
          <w:rFonts w:hint="eastAsia"/>
        </w:rPr>
        <w:t>。</w:t>
      </w:r>
    </w:p>
    <w:p w14:paraId="5B6982E4" w14:textId="77777777" w:rsidR="00566FB0" w:rsidRDefault="00566FB0" w:rsidP="00566FB0">
      <w:pPr>
        <w:pStyle w:val="Heading2"/>
      </w:pPr>
      <w:bookmarkStart w:id="24" w:name="_Toc405827636"/>
      <w:bookmarkStart w:id="25" w:name="_Toc407458595"/>
      <w:bookmarkStart w:id="26" w:name="_Toc408510029"/>
      <w:r>
        <w:t>接口协议</w:t>
      </w:r>
      <w:bookmarkEnd w:id="24"/>
      <w:bookmarkEnd w:id="25"/>
      <w:bookmarkEnd w:id="26"/>
    </w:p>
    <w:p w14:paraId="79CF41D0" w14:textId="77777777" w:rsidR="00566FB0" w:rsidRDefault="00566FB0" w:rsidP="00566FB0">
      <w:pPr>
        <w:pStyle w:val="Heading3"/>
      </w:pPr>
      <w:bookmarkStart w:id="27" w:name="_Toc407458596"/>
      <w:bookmarkStart w:id="28" w:name="_Toc405827637"/>
      <w:bookmarkStart w:id="29" w:name="_Toc408510030"/>
      <w:r>
        <w:t>获取</w:t>
      </w:r>
      <w:r>
        <w:rPr>
          <w:rFonts w:hint="eastAsia"/>
        </w:rPr>
        <w:t>用户</w:t>
      </w:r>
      <w:r>
        <w:t>信息</w:t>
      </w:r>
      <w:bookmarkEnd w:id="27"/>
      <w:bookmarkEnd w:id="29"/>
    </w:p>
    <w:p w14:paraId="1F1CB25D" w14:textId="77777777" w:rsidR="00566FB0" w:rsidRPr="002C5312" w:rsidRDefault="00566FB0" w:rsidP="00566FB0">
      <w:pPr>
        <w:pStyle w:val="NoSpacing"/>
        <w:numPr>
          <w:ilvl w:val="0"/>
          <w:numId w:val="24"/>
        </w:numPr>
        <w:rPr>
          <w:color w:val="FF0000"/>
        </w:rPr>
      </w:pPr>
      <w:r>
        <w:t>URL</w:t>
      </w:r>
      <w:r>
        <w:t>：</w:t>
      </w:r>
      <w:r w:rsidRPr="002C5312">
        <w:t>http://192</w:t>
      </w:r>
      <w:r>
        <w:t>.168.0.100:8080/eorder-ws/rest/users/myuser/13988888888</w:t>
      </w:r>
    </w:p>
    <w:p w14:paraId="2AF35F8C" w14:textId="77777777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55A53575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</w:t>
      </w:r>
      <w:r>
        <w:rPr>
          <w:rFonts w:hint="eastAsia"/>
        </w:rPr>
        <w:t>手机号码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406"/>
        <w:gridCol w:w="1495"/>
        <w:gridCol w:w="1880"/>
        <w:gridCol w:w="2959"/>
      </w:tblGrid>
      <w:tr w:rsidR="00566FB0" w14:paraId="63F229A0" w14:textId="77777777" w:rsidTr="00566FB0">
        <w:trPr>
          <w:trHeight w:val="270"/>
        </w:trPr>
        <w:tc>
          <w:tcPr>
            <w:tcW w:w="1406" w:type="dxa"/>
            <w:shd w:val="clear" w:color="auto" w:fill="BFBFBF" w:themeFill="background1" w:themeFillShade="BF"/>
          </w:tcPr>
          <w:p w14:paraId="3E009ACD" w14:textId="77777777" w:rsidR="00566FB0" w:rsidRDefault="00566FB0" w:rsidP="00566FB0">
            <w:pPr>
              <w:pStyle w:val="Tabletext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383F8762" w14:textId="77777777" w:rsidR="00566FB0" w:rsidRDefault="00566FB0" w:rsidP="00566FB0">
            <w:pPr>
              <w:pStyle w:val="Tabletext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78399D6E" w14:textId="77777777" w:rsidR="00566FB0" w:rsidRDefault="00566FB0" w:rsidP="00566FB0">
            <w:pPr>
              <w:pStyle w:val="Tabletext"/>
            </w:pPr>
            <w:r>
              <w:t>说明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55597534" w14:textId="77777777" w:rsidR="00566FB0" w:rsidRDefault="00566FB0" w:rsidP="00566FB0">
            <w:pPr>
              <w:pStyle w:val="Tabletext"/>
            </w:pPr>
            <w:r>
              <w:t>备注</w:t>
            </w:r>
          </w:p>
        </w:tc>
      </w:tr>
      <w:tr w:rsidR="00566FB0" w14:paraId="0D1DCE44" w14:textId="77777777" w:rsidTr="00566FB0">
        <w:trPr>
          <w:trHeight w:val="285"/>
        </w:trPr>
        <w:tc>
          <w:tcPr>
            <w:tcW w:w="1406" w:type="dxa"/>
          </w:tcPr>
          <w:p w14:paraId="5C33C1E1" w14:textId="77777777" w:rsidR="00566FB0" w:rsidRDefault="00566FB0" w:rsidP="00566FB0">
            <w:pPr>
              <w:pStyle w:val="Tabletext"/>
            </w:pPr>
            <w:r>
              <w:t>cellphone</w:t>
            </w:r>
          </w:p>
        </w:tc>
        <w:tc>
          <w:tcPr>
            <w:tcW w:w="1495" w:type="dxa"/>
          </w:tcPr>
          <w:p w14:paraId="48A1BE03" w14:textId="77777777" w:rsidR="00566FB0" w:rsidRDefault="00566FB0" w:rsidP="00566FB0">
            <w:pPr>
              <w:pStyle w:val="Tabletext"/>
            </w:pPr>
            <w:r>
              <w:t>String</w:t>
            </w:r>
          </w:p>
        </w:tc>
        <w:tc>
          <w:tcPr>
            <w:tcW w:w="1880" w:type="dxa"/>
          </w:tcPr>
          <w:p w14:paraId="00035ACD" w14:textId="77777777" w:rsidR="00566FB0" w:rsidRDefault="00566FB0" w:rsidP="00566FB0">
            <w:pPr>
              <w:pStyle w:val="Tabletext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2959" w:type="dxa"/>
          </w:tcPr>
          <w:p w14:paraId="1BBF188E" w14:textId="77777777" w:rsidR="00566FB0" w:rsidRDefault="00566FB0" w:rsidP="00566FB0">
            <w:pPr>
              <w:pStyle w:val="Tabletext"/>
            </w:pPr>
            <w:r>
              <w:t>例如：</w:t>
            </w:r>
            <w:r>
              <w:t>13988888888</w:t>
            </w:r>
          </w:p>
        </w:tc>
      </w:tr>
    </w:tbl>
    <w:p w14:paraId="583372E3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</w:t>
      </w:r>
      <w:r>
        <w:t xml:space="preserve"> </w:t>
      </w:r>
      <w:r>
        <w:rPr>
          <w:rFonts w:hint="eastAsia"/>
        </w:rPr>
        <w:t>会员</w:t>
      </w:r>
      <w:r>
        <w:t>信息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406"/>
        <w:gridCol w:w="1495"/>
        <w:gridCol w:w="1880"/>
        <w:gridCol w:w="2959"/>
      </w:tblGrid>
      <w:tr w:rsidR="00566FB0" w14:paraId="56A0E8FC" w14:textId="77777777" w:rsidTr="00566FB0">
        <w:trPr>
          <w:trHeight w:val="270"/>
        </w:trPr>
        <w:tc>
          <w:tcPr>
            <w:tcW w:w="1406" w:type="dxa"/>
            <w:shd w:val="clear" w:color="auto" w:fill="BFBFBF" w:themeFill="background1" w:themeFillShade="BF"/>
          </w:tcPr>
          <w:p w14:paraId="48CB4562" w14:textId="77777777" w:rsidR="00566FB0" w:rsidRDefault="00566FB0" w:rsidP="00566FB0">
            <w:pPr>
              <w:pStyle w:val="NoSpacing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39318F0D" w14:textId="77777777" w:rsidR="00566FB0" w:rsidRDefault="00566FB0" w:rsidP="00566FB0">
            <w:pPr>
              <w:pStyle w:val="NoSpacing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3D49C661" w14:textId="77777777" w:rsidR="00566FB0" w:rsidRDefault="00566FB0" w:rsidP="00566FB0">
            <w:pPr>
              <w:pStyle w:val="NoSpacing"/>
            </w:pPr>
            <w:r>
              <w:t>说明</w:t>
            </w:r>
          </w:p>
        </w:tc>
        <w:tc>
          <w:tcPr>
            <w:tcW w:w="2959" w:type="dxa"/>
            <w:shd w:val="clear" w:color="auto" w:fill="BFBFBF" w:themeFill="background1" w:themeFillShade="BF"/>
          </w:tcPr>
          <w:p w14:paraId="524C5D37" w14:textId="77777777" w:rsidR="00566FB0" w:rsidRDefault="00566FB0" w:rsidP="00566FB0">
            <w:pPr>
              <w:pStyle w:val="NoSpacing"/>
            </w:pPr>
            <w:r>
              <w:t>备注</w:t>
            </w:r>
          </w:p>
        </w:tc>
      </w:tr>
      <w:tr w:rsidR="00566FB0" w14:paraId="063C7FE0" w14:textId="77777777" w:rsidTr="00566FB0">
        <w:trPr>
          <w:trHeight w:val="285"/>
        </w:trPr>
        <w:tc>
          <w:tcPr>
            <w:tcW w:w="1406" w:type="dxa"/>
          </w:tcPr>
          <w:p w14:paraId="7616FBDD" w14:textId="77777777" w:rsidR="00566FB0" w:rsidRDefault="00566FB0" w:rsidP="00566FB0">
            <w:pPr>
              <w:pStyle w:val="NoSpacing"/>
            </w:pPr>
            <w:r>
              <w:t>userId</w:t>
            </w:r>
          </w:p>
        </w:tc>
        <w:tc>
          <w:tcPr>
            <w:tcW w:w="1495" w:type="dxa"/>
          </w:tcPr>
          <w:p w14:paraId="6AC931D6" w14:textId="77777777" w:rsidR="00566FB0" w:rsidRDefault="00566FB0" w:rsidP="00566FB0">
            <w:pPr>
              <w:pStyle w:val="NoSpacing"/>
            </w:pPr>
            <w:r>
              <w:t>int</w:t>
            </w:r>
          </w:p>
        </w:tc>
        <w:tc>
          <w:tcPr>
            <w:tcW w:w="1880" w:type="dxa"/>
          </w:tcPr>
          <w:p w14:paraId="4389D5F4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2959" w:type="dxa"/>
          </w:tcPr>
          <w:p w14:paraId="19E1CB2F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 xml:space="preserve"> 1</w:t>
            </w:r>
          </w:p>
        </w:tc>
      </w:tr>
      <w:tr w:rsidR="00566FB0" w14:paraId="76C7D6A3" w14:textId="77777777" w:rsidTr="00566FB0">
        <w:trPr>
          <w:trHeight w:val="285"/>
        </w:trPr>
        <w:tc>
          <w:tcPr>
            <w:tcW w:w="1406" w:type="dxa"/>
          </w:tcPr>
          <w:p w14:paraId="5A0277E2" w14:textId="77777777" w:rsidR="00566FB0" w:rsidRDefault="00566FB0" w:rsidP="00566FB0">
            <w:pPr>
              <w:pStyle w:val="NoSpacing"/>
            </w:pPr>
            <w:r>
              <w:t>userName</w:t>
            </w:r>
          </w:p>
        </w:tc>
        <w:tc>
          <w:tcPr>
            <w:tcW w:w="1495" w:type="dxa"/>
          </w:tcPr>
          <w:p w14:paraId="2BBE0C31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14:paraId="34E68DA4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2959" w:type="dxa"/>
          </w:tcPr>
          <w:p w14:paraId="0BD49E41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rPr>
                <w:rFonts w:hint="eastAsia"/>
              </w:rPr>
              <w:t>张三</w:t>
            </w:r>
          </w:p>
        </w:tc>
      </w:tr>
      <w:tr w:rsidR="00566FB0" w14:paraId="5AD8B19E" w14:textId="77777777" w:rsidTr="00566FB0">
        <w:trPr>
          <w:trHeight w:val="365"/>
        </w:trPr>
        <w:tc>
          <w:tcPr>
            <w:tcW w:w="1406" w:type="dxa"/>
          </w:tcPr>
          <w:p w14:paraId="6B821FCD" w14:textId="77777777" w:rsidR="00566FB0" w:rsidRDefault="00566FB0" w:rsidP="00566FB0">
            <w:pPr>
              <w:pStyle w:val="NoSpacing"/>
            </w:pPr>
            <w:r>
              <w:t>cellphone</w:t>
            </w:r>
          </w:p>
        </w:tc>
        <w:tc>
          <w:tcPr>
            <w:tcW w:w="1495" w:type="dxa"/>
          </w:tcPr>
          <w:p w14:paraId="7A0AED96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14:paraId="104985E9" w14:textId="77777777" w:rsidR="00566FB0" w:rsidRDefault="00566FB0" w:rsidP="00566FB0">
            <w:pPr>
              <w:pStyle w:val="NoSpacing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2959" w:type="dxa"/>
          </w:tcPr>
          <w:p w14:paraId="6FA2FD34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>13988888888</w:t>
            </w:r>
          </w:p>
        </w:tc>
      </w:tr>
      <w:tr w:rsidR="00566FB0" w14:paraId="549F5E0C" w14:textId="77777777" w:rsidTr="00566FB0">
        <w:trPr>
          <w:trHeight w:val="365"/>
        </w:trPr>
        <w:tc>
          <w:tcPr>
            <w:tcW w:w="1406" w:type="dxa"/>
          </w:tcPr>
          <w:p w14:paraId="4622F2CF" w14:textId="77777777" w:rsidR="00566FB0" w:rsidRDefault="00566FB0" w:rsidP="00566FB0">
            <w:pPr>
              <w:pStyle w:val="NoSpacing"/>
            </w:pPr>
            <w:r>
              <w:lastRenderedPageBreak/>
              <w:t>levelName</w:t>
            </w:r>
          </w:p>
        </w:tc>
        <w:tc>
          <w:tcPr>
            <w:tcW w:w="1495" w:type="dxa"/>
          </w:tcPr>
          <w:p w14:paraId="45C9C511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880" w:type="dxa"/>
          </w:tcPr>
          <w:p w14:paraId="6899FD28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2959" w:type="dxa"/>
          </w:tcPr>
          <w:p w14:paraId="7691DB84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566FB0" w14:paraId="2B29B403" w14:textId="77777777" w:rsidTr="00566FB0">
        <w:trPr>
          <w:trHeight w:val="365"/>
        </w:trPr>
        <w:tc>
          <w:tcPr>
            <w:tcW w:w="1406" w:type="dxa"/>
          </w:tcPr>
          <w:p w14:paraId="00E7DF62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di</w:t>
            </w:r>
            <w:r>
              <w:t>scount</w:t>
            </w:r>
          </w:p>
        </w:tc>
        <w:tc>
          <w:tcPr>
            <w:tcW w:w="1495" w:type="dxa"/>
          </w:tcPr>
          <w:p w14:paraId="5A717117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14:paraId="4D0C6BED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2959" w:type="dxa"/>
          </w:tcPr>
          <w:p w14:paraId="70954FF7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</w:tbl>
    <w:p w14:paraId="3F454E83" w14:textId="14AEEB19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样列</w:t>
      </w:r>
      <w:r>
        <w:t>：</w:t>
      </w:r>
    </w:p>
    <w:p w14:paraId="4FBC76B2" w14:textId="77777777" w:rsidR="00566FB0" w:rsidRDefault="00566FB0" w:rsidP="00566FB0">
      <w:r>
        <w:tab/>
        <w:t>{</w:t>
      </w:r>
    </w:p>
    <w:p w14:paraId="0C226FF8" w14:textId="77777777" w:rsidR="00566FB0" w:rsidRDefault="00566FB0" w:rsidP="00566FB0">
      <w:r>
        <w:t xml:space="preserve">    "user": </w:t>
      </w:r>
    </w:p>
    <w:p w14:paraId="202E46C0" w14:textId="77777777" w:rsidR="00566FB0" w:rsidRDefault="00566FB0" w:rsidP="00566FB0">
      <w:r>
        <w:t xml:space="preserve">        {</w:t>
      </w:r>
    </w:p>
    <w:p w14:paraId="2A5CFC6F" w14:textId="77777777" w:rsidR="00566FB0" w:rsidRDefault="00566FB0" w:rsidP="00566FB0">
      <w:r>
        <w:t xml:space="preserve">            "userId": 1,</w:t>
      </w:r>
    </w:p>
    <w:p w14:paraId="4C4CE924" w14:textId="77777777" w:rsidR="00566FB0" w:rsidRDefault="00566FB0" w:rsidP="00566FB0">
      <w:r>
        <w:rPr>
          <w:rFonts w:hint="eastAsia"/>
        </w:rPr>
        <w:t xml:space="preserve">            "</w:t>
      </w:r>
      <w:r>
        <w:t>userName</w:t>
      </w:r>
      <w:r>
        <w:rPr>
          <w:rFonts w:hint="eastAsia"/>
        </w:rPr>
        <w:t>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14:paraId="3D98FA79" w14:textId="77777777" w:rsidR="00566FB0" w:rsidRDefault="00566FB0" w:rsidP="00566FB0">
      <w:r>
        <w:t xml:space="preserve">            "cellphone": “13988888888”,</w:t>
      </w:r>
      <w:r w:rsidRPr="00A52D59">
        <w:t xml:space="preserve"> </w:t>
      </w:r>
    </w:p>
    <w:p w14:paraId="30CDB91E" w14:textId="77777777" w:rsidR="00566FB0" w:rsidRDefault="00566FB0" w:rsidP="00566FB0">
      <w:pPr>
        <w:ind w:left="376"/>
      </w:pPr>
      <w:r>
        <w:rPr>
          <w:rFonts w:hint="eastAsia"/>
        </w:rPr>
        <w:t xml:space="preserve">     </w:t>
      </w:r>
      <w:r>
        <w:t xml:space="preserve"> "levelName": “</w:t>
      </w:r>
      <w:r>
        <w:rPr>
          <w:rFonts w:hint="eastAsia"/>
        </w:rPr>
        <w:t>金牌会员</w:t>
      </w:r>
      <w:r>
        <w:t>”</w:t>
      </w:r>
      <w:r>
        <w:rPr>
          <w:rFonts w:hint="eastAsia"/>
        </w:rPr>
        <w:t>,</w:t>
      </w:r>
    </w:p>
    <w:p w14:paraId="5F438079" w14:textId="77777777" w:rsidR="00566FB0" w:rsidRDefault="00566FB0" w:rsidP="00566FB0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14:paraId="3BA49439" w14:textId="77777777" w:rsidR="00566FB0" w:rsidRDefault="00566FB0" w:rsidP="00566FB0">
      <w:r>
        <w:t xml:space="preserve">        }</w:t>
      </w:r>
    </w:p>
    <w:p w14:paraId="40E19185" w14:textId="0CFF4F17" w:rsidR="00566FB0" w:rsidRPr="004F5C59" w:rsidRDefault="00566FB0" w:rsidP="00566FB0">
      <w:r>
        <w:t>}</w:t>
      </w:r>
    </w:p>
    <w:p w14:paraId="28987E13" w14:textId="77777777" w:rsidR="00566FB0" w:rsidRDefault="00566FB0" w:rsidP="00566FB0">
      <w:pPr>
        <w:pStyle w:val="Heading3"/>
      </w:pPr>
      <w:bookmarkStart w:id="30" w:name="_Toc407458597"/>
      <w:bookmarkStart w:id="31" w:name="_Toc408510031"/>
      <w:r>
        <w:t>获取目前所有分类列表</w:t>
      </w:r>
      <w:bookmarkEnd w:id="28"/>
      <w:bookmarkEnd w:id="30"/>
      <w:bookmarkEnd w:id="31"/>
    </w:p>
    <w:p w14:paraId="7D2978D0" w14:textId="77777777" w:rsidR="00566FB0" w:rsidRPr="00566FB0" w:rsidRDefault="00566FB0" w:rsidP="00566FB0">
      <w:pPr>
        <w:pStyle w:val="NoSpacing"/>
        <w:numPr>
          <w:ilvl w:val="0"/>
          <w:numId w:val="24"/>
        </w:numPr>
        <w:rPr>
          <w:color w:val="FF0000"/>
        </w:rPr>
      </w:pPr>
      <w:r>
        <w:t>URL</w:t>
      </w:r>
      <w:r>
        <w:t>：</w:t>
      </w:r>
      <w:r w:rsidRPr="009E7455">
        <w:t>http://192.168.0.100:8080/eorder-ws/rest/categories</w:t>
      </w:r>
    </w:p>
    <w:p w14:paraId="3B0CC291" w14:textId="77777777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73910A04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输入：无</w:t>
      </w:r>
    </w:p>
    <w:p w14:paraId="1E3A3763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输出：分类列表，包含分类名，分类</w:t>
      </w:r>
      <w:r>
        <w:t>id</w:t>
      </w:r>
      <w:r>
        <w:t>字段，分类图片</w:t>
      </w:r>
      <w:r>
        <w:t>URL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800"/>
        <w:gridCol w:w="1260"/>
        <w:gridCol w:w="1721"/>
        <w:gridCol w:w="3229"/>
      </w:tblGrid>
      <w:tr w:rsidR="00566FB0" w14:paraId="3FC1589B" w14:textId="77777777" w:rsidTr="00566FB0">
        <w:trPr>
          <w:trHeight w:val="270"/>
        </w:trPr>
        <w:tc>
          <w:tcPr>
            <w:tcW w:w="1800" w:type="dxa"/>
            <w:shd w:val="clear" w:color="auto" w:fill="BFBFBF" w:themeFill="background1" w:themeFillShade="BF"/>
          </w:tcPr>
          <w:p w14:paraId="3A6B953A" w14:textId="77777777" w:rsidR="00566FB0" w:rsidRDefault="00566FB0" w:rsidP="00566FB0">
            <w:pPr>
              <w:pStyle w:val="NoSpacing"/>
            </w:pPr>
            <w:r>
              <w:t>名称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4C4897C1" w14:textId="77777777" w:rsidR="00566FB0" w:rsidRDefault="00566FB0" w:rsidP="00566FB0">
            <w:pPr>
              <w:pStyle w:val="NoSpacing"/>
            </w:pPr>
            <w:r>
              <w:t>参数类型</w:t>
            </w:r>
          </w:p>
        </w:tc>
        <w:tc>
          <w:tcPr>
            <w:tcW w:w="1721" w:type="dxa"/>
            <w:shd w:val="clear" w:color="auto" w:fill="BFBFBF" w:themeFill="background1" w:themeFillShade="BF"/>
          </w:tcPr>
          <w:p w14:paraId="17F29E1C" w14:textId="77777777" w:rsidR="00566FB0" w:rsidRDefault="00566FB0" w:rsidP="00566FB0">
            <w:pPr>
              <w:pStyle w:val="NoSpacing"/>
            </w:pPr>
            <w:r>
              <w:t>说明</w:t>
            </w:r>
          </w:p>
        </w:tc>
        <w:tc>
          <w:tcPr>
            <w:tcW w:w="3229" w:type="dxa"/>
            <w:shd w:val="clear" w:color="auto" w:fill="BFBFBF" w:themeFill="background1" w:themeFillShade="BF"/>
          </w:tcPr>
          <w:p w14:paraId="51A8473A" w14:textId="77777777" w:rsidR="00566FB0" w:rsidRDefault="00566FB0" w:rsidP="00566FB0">
            <w:pPr>
              <w:pStyle w:val="NoSpacing"/>
            </w:pPr>
            <w:r>
              <w:t>备注</w:t>
            </w:r>
          </w:p>
        </w:tc>
      </w:tr>
      <w:tr w:rsidR="00566FB0" w14:paraId="08756C3D" w14:textId="77777777" w:rsidTr="00566FB0">
        <w:trPr>
          <w:trHeight w:val="285"/>
        </w:trPr>
        <w:tc>
          <w:tcPr>
            <w:tcW w:w="1800" w:type="dxa"/>
          </w:tcPr>
          <w:p w14:paraId="777118A8" w14:textId="77777777" w:rsidR="00566FB0" w:rsidRDefault="00566FB0" w:rsidP="00566FB0">
            <w:pPr>
              <w:pStyle w:val="NoSpacing"/>
            </w:pPr>
            <w:r>
              <w:t>categoryId</w:t>
            </w:r>
          </w:p>
        </w:tc>
        <w:tc>
          <w:tcPr>
            <w:tcW w:w="1260" w:type="dxa"/>
          </w:tcPr>
          <w:p w14:paraId="48CBE9E1" w14:textId="77777777" w:rsidR="00566FB0" w:rsidRDefault="00566FB0" w:rsidP="00566FB0">
            <w:pPr>
              <w:pStyle w:val="NoSpacing"/>
            </w:pPr>
            <w:r>
              <w:t>int</w:t>
            </w:r>
          </w:p>
        </w:tc>
        <w:tc>
          <w:tcPr>
            <w:tcW w:w="1721" w:type="dxa"/>
          </w:tcPr>
          <w:p w14:paraId="51D83886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229" w:type="dxa"/>
          </w:tcPr>
          <w:p w14:paraId="6EFD5A13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 xml:space="preserve"> 1</w:t>
            </w:r>
          </w:p>
        </w:tc>
      </w:tr>
      <w:tr w:rsidR="00566FB0" w14:paraId="6DBCBAEA" w14:textId="77777777" w:rsidTr="00566FB0">
        <w:trPr>
          <w:trHeight w:val="285"/>
        </w:trPr>
        <w:tc>
          <w:tcPr>
            <w:tcW w:w="1800" w:type="dxa"/>
          </w:tcPr>
          <w:p w14:paraId="1BC611D7" w14:textId="77777777" w:rsidR="00566FB0" w:rsidRDefault="00566FB0" w:rsidP="00566FB0">
            <w:pPr>
              <w:pStyle w:val="NoSpacing"/>
            </w:pPr>
            <w:r>
              <w:t>categoryName</w:t>
            </w:r>
          </w:p>
        </w:tc>
        <w:tc>
          <w:tcPr>
            <w:tcW w:w="1260" w:type="dxa"/>
          </w:tcPr>
          <w:p w14:paraId="18A728FE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721" w:type="dxa"/>
          </w:tcPr>
          <w:p w14:paraId="5FDC617A" w14:textId="77777777" w:rsidR="00566FB0" w:rsidRDefault="00566FB0" w:rsidP="00566FB0">
            <w:pPr>
              <w:pStyle w:val="NoSpacing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229" w:type="dxa"/>
          </w:tcPr>
          <w:p w14:paraId="249470EB" w14:textId="77777777" w:rsidR="00566FB0" w:rsidRDefault="00566FB0" w:rsidP="00566FB0">
            <w:pPr>
              <w:pStyle w:val="NoSpacing"/>
            </w:pPr>
            <w:r>
              <w:t>例如：最新</w:t>
            </w:r>
          </w:p>
        </w:tc>
      </w:tr>
      <w:tr w:rsidR="00566FB0" w14:paraId="4F039227" w14:textId="77777777" w:rsidTr="00566FB0">
        <w:trPr>
          <w:trHeight w:val="365"/>
        </w:trPr>
        <w:tc>
          <w:tcPr>
            <w:tcW w:w="1800" w:type="dxa"/>
          </w:tcPr>
          <w:p w14:paraId="7C5B9126" w14:textId="77777777" w:rsidR="00566FB0" w:rsidRDefault="00566FB0" w:rsidP="00566FB0">
            <w:pPr>
              <w:pStyle w:val="NoSpacing"/>
            </w:pPr>
            <w:r>
              <w:t>categoryPicture</w:t>
            </w:r>
          </w:p>
        </w:tc>
        <w:tc>
          <w:tcPr>
            <w:tcW w:w="1260" w:type="dxa"/>
          </w:tcPr>
          <w:p w14:paraId="5FDC5F9B" w14:textId="77777777" w:rsidR="00566FB0" w:rsidRDefault="00566FB0" w:rsidP="00566FB0">
            <w:pPr>
              <w:pStyle w:val="NoSpacing"/>
            </w:pPr>
            <w:r>
              <w:t>String</w:t>
            </w:r>
          </w:p>
        </w:tc>
        <w:tc>
          <w:tcPr>
            <w:tcW w:w="1721" w:type="dxa"/>
          </w:tcPr>
          <w:p w14:paraId="244CA071" w14:textId="77777777" w:rsidR="00566FB0" w:rsidRDefault="00566FB0" w:rsidP="00566FB0">
            <w:pPr>
              <w:pStyle w:val="NoSpacing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229" w:type="dxa"/>
          </w:tcPr>
          <w:p w14:paraId="2AB3CE71" w14:textId="77777777" w:rsidR="00566FB0" w:rsidRDefault="00566FB0" w:rsidP="00566FB0">
            <w:pPr>
              <w:pStyle w:val="NoSpacing"/>
            </w:pPr>
            <w:r>
              <w:t>例如：</w:t>
            </w:r>
            <w:r>
              <w:t>http://www....33/21.jpg</w:t>
            </w:r>
          </w:p>
        </w:tc>
      </w:tr>
    </w:tbl>
    <w:p w14:paraId="7B750FFC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举例：</w:t>
      </w:r>
    </w:p>
    <w:p w14:paraId="10DBBD42" w14:textId="77777777" w:rsidR="00566FB0" w:rsidRDefault="00566FB0" w:rsidP="00566FB0">
      <w:r>
        <w:tab/>
        <w:t>{</w:t>
      </w:r>
    </w:p>
    <w:p w14:paraId="58F8580E" w14:textId="77777777" w:rsidR="00566FB0" w:rsidRDefault="00566FB0" w:rsidP="00566FB0">
      <w:r>
        <w:t xml:space="preserve">    "categories": [</w:t>
      </w:r>
    </w:p>
    <w:p w14:paraId="4A56EB13" w14:textId="77777777" w:rsidR="00566FB0" w:rsidRDefault="00566FB0" w:rsidP="00566FB0">
      <w:r>
        <w:t xml:space="preserve">        {</w:t>
      </w:r>
    </w:p>
    <w:p w14:paraId="03851784" w14:textId="77777777" w:rsidR="00566FB0" w:rsidRDefault="00566FB0" w:rsidP="00566FB0">
      <w:r>
        <w:t xml:space="preserve">            "categoryId": 1,</w:t>
      </w:r>
    </w:p>
    <w:p w14:paraId="23E3CDBD" w14:textId="77777777" w:rsidR="00566FB0" w:rsidRDefault="00566FB0" w:rsidP="00566FB0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14:paraId="75589AA2" w14:textId="77777777" w:rsidR="00566FB0" w:rsidRDefault="00566FB0" w:rsidP="00566FB0">
      <w:r>
        <w:t xml:space="preserve">            "categoryPicture": null</w:t>
      </w:r>
    </w:p>
    <w:p w14:paraId="633123EC" w14:textId="77777777" w:rsidR="00566FB0" w:rsidRDefault="00566FB0" w:rsidP="00566FB0">
      <w:r>
        <w:t xml:space="preserve">        },</w:t>
      </w:r>
    </w:p>
    <w:p w14:paraId="6F3C044D" w14:textId="77777777" w:rsidR="00566FB0" w:rsidRDefault="00566FB0" w:rsidP="00566FB0">
      <w:r>
        <w:lastRenderedPageBreak/>
        <w:t xml:space="preserve">        {</w:t>
      </w:r>
    </w:p>
    <w:p w14:paraId="6C7DE991" w14:textId="77777777" w:rsidR="00566FB0" w:rsidRDefault="00566FB0" w:rsidP="00566FB0">
      <w:r>
        <w:t xml:space="preserve">            "categoryId": 2,</w:t>
      </w:r>
    </w:p>
    <w:p w14:paraId="35765996" w14:textId="77777777" w:rsidR="00566FB0" w:rsidRDefault="00566FB0" w:rsidP="00566FB0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14:paraId="1857975A" w14:textId="77777777" w:rsidR="00566FB0" w:rsidRDefault="00566FB0" w:rsidP="00566FB0">
      <w:r>
        <w:t xml:space="preserve">            "categoryPicture": null</w:t>
      </w:r>
    </w:p>
    <w:p w14:paraId="73561296" w14:textId="77777777" w:rsidR="00566FB0" w:rsidRDefault="00566FB0" w:rsidP="00566FB0">
      <w:r>
        <w:t xml:space="preserve">        },</w:t>
      </w:r>
    </w:p>
    <w:p w14:paraId="4813FBDA" w14:textId="77777777" w:rsidR="00566FB0" w:rsidRDefault="00566FB0" w:rsidP="00566FB0">
      <w:r>
        <w:t xml:space="preserve">        {</w:t>
      </w:r>
    </w:p>
    <w:p w14:paraId="41B1C1AC" w14:textId="77777777" w:rsidR="00566FB0" w:rsidRDefault="00566FB0" w:rsidP="00566FB0">
      <w:r>
        <w:t xml:space="preserve">            "categoryId": 3,</w:t>
      </w:r>
    </w:p>
    <w:p w14:paraId="5B5FB767" w14:textId="77777777" w:rsidR="00566FB0" w:rsidRDefault="00566FB0" w:rsidP="00566FB0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14:paraId="020BD50C" w14:textId="77777777" w:rsidR="00566FB0" w:rsidRDefault="00566FB0" w:rsidP="00566FB0">
      <w:r>
        <w:t xml:space="preserve">            "categoryPicture": null</w:t>
      </w:r>
    </w:p>
    <w:p w14:paraId="1AF8CCAF" w14:textId="77777777" w:rsidR="00566FB0" w:rsidRDefault="00566FB0" w:rsidP="00566FB0">
      <w:r>
        <w:t xml:space="preserve">        }</w:t>
      </w:r>
    </w:p>
    <w:p w14:paraId="55D10634" w14:textId="77777777" w:rsidR="00566FB0" w:rsidRDefault="00566FB0" w:rsidP="00566FB0">
      <w:r>
        <w:t xml:space="preserve">    ]</w:t>
      </w:r>
    </w:p>
    <w:p w14:paraId="76EFB2F6" w14:textId="08234E01" w:rsidR="00566FB0" w:rsidRPr="00215D3A" w:rsidRDefault="00566FB0" w:rsidP="00566FB0">
      <w:r>
        <w:t>}</w:t>
      </w:r>
    </w:p>
    <w:p w14:paraId="64B1706B" w14:textId="6711FBB4" w:rsidR="00566FB0" w:rsidRDefault="00566FB0" w:rsidP="00566FB0">
      <w:pPr>
        <w:pStyle w:val="Heading3"/>
      </w:pPr>
      <w:bookmarkStart w:id="32" w:name="_Toc405827638"/>
      <w:bookmarkStart w:id="33" w:name="_Toc407458598"/>
      <w:bookmarkStart w:id="34" w:name="_Toc408510032"/>
      <w:r>
        <w:t>获取某一个分类下面所有菜品列表</w:t>
      </w:r>
      <w:bookmarkEnd w:id="32"/>
      <w:bookmarkEnd w:id="33"/>
      <w:bookmarkEnd w:id="34"/>
    </w:p>
    <w:p w14:paraId="06329CC1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URL</w:t>
      </w:r>
      <w:r>
        <w:t>：</w:t>
      </w:r>
      <w:r w:rsidRPr="00430561">
        <w:t>http://localhost:8080/eorder-ws/rest/dishes/mydishes/6</w:t>
      </w:r>
    </w:p>
    <w:p w14:paraId="5EB45075" w14:textId="77777777" w:rsidR="00566FB0" w:rsidRPr="009D360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467F891F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输入：分类</w:t>
      </w:r>
      <w:r>
        <w:t>id</w:t>
      </w:r>
    </w:p>
    <w:tbl>
      <w:tblPr>
        <w:tblStyle w:val="TableContent1"/>
        <w:tblW w:w="78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260"/>
        <w:gridCol w:w="1385"/>
        <w:gridCol w:w="2338"/>
        <w:gridCol w:w="2847"/>
      </w:tblGrid>
      <w:tr w:rsidR="00566FB0" w14:paraId="4290E408" w14:textId="77777777" w:rsidTr="00566FB0">
        <w:trPr>
          <w:trHeight w:val="270"/>
        </w:trPr>
        <w:tc>
          <w:tcPr>
            <w:tcW w:w="1260" w:type="dxa"/>
            <w:shd w:val="clear" w:color="auto" w:fill="BFBFBF" w:themeFill="background1" w:themeFillShade="BF"/>
          </w:tcPr>
          <w:p w14:paraId="25BC445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42960AB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112674F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847" w:type="dxa"/>
            <w:shd w:val="clear" w:color="auto" w:fill="BFBFBF" w:themeFill="background1" w:themeFillShade="BF"/>
          </w:tcPr>
          <w:p w14:paraId="0B61D0B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19AC6ACD" w14:textId="77777777" w:rsidTr="00566FB0">
        <w:trPr>
          <w:trHeight w:val="285"/>
        </w:trPr>
        <w:tc>
          <w:tcPr>
            <w:tcW w:w="1260" w:type="dxa"/>
          </w:tcPr>
          <w:p w14:paraId="4B88E1C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categoryId</w:t>
            </w:r>
          </w:p>
        </w:tc>
        <w:tc>
          <w:tcPr>
            <w:tcW w:w="1385" w:type="dxa"/>
          </w:tcPr>
          <w:p w14:paraId="5D4B0F3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14:paraId="2394D04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>
              <w:rPr>
                <w:rFonts w:cs="宋体"/>
              </w:rPr>
              <w:t>id</w:t>
            </w:r>
          </w:p>
        </w:tc>
        <w:tc>
          <w:tcPr>
            <w:tcW w:w="2847" w:type="dxa"/>
          </w:tcPr>
          <w:p w14:paraId="1F083A2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14:paraId="7529AD0F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输出：菜品列表，包含菜品名</w:t>
      </w:r>
      <w:r>
        <w:rPr>
          <w:rFonts w:hint="eastAsia"/>
        </w:rPr>
        <w:t>、</w:t>
      </w:r>
      <w:r>
        <w:t>菜品</w:t>
      </w:r>
      <w:r>
        <w:t>id</w:t>
      </w:r>
      <w:r>
        <w:t>字段</w:t>
      </w:r>
      <w:r>
        <w:rPr>
          <w:rFonts w:hint="eastAsia"/>
        </w:rPr>
        <w:t>、</w:t>
      </w:r>
      <w:r>
        <w:t>菜品价格</w:t>
      </w:r>
      <w:r>
        <w:rPr>
          <w:rFonts w:hint="eastAsia"/>
        </w:rPr>
        <w:t>和</w:t>
      </w:r>
      <w:r>
        <w:t>菜品图片</w:t>
      </w:r>
      <w:r>
        <w:t>URL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95"/>
        <w:gridCol w:w="1945"/>
        <w:gridCol w:w="3330"/>
      </w:tblGrid>
      <w:tr w:rsidR="00566FB0" w14:paraId="7E6A1ECD" w14:textId="77777777" w:rsidTr="00566FB0">
        <w:trPr>
          <w:trHeight w:val="270"/>
        </w:trPr>
        <w:tc>
          <w:tcPr>
            <w:tcW w:w="1350" w:type="dxa"/>
            <w:shd w:val="clear" w:color="auto" w:fill="BFBFBF" w:themeFill="background1" w:themeFillShade="BF"/>
          </w:tcPr>
          <w:p w14:paraId="5AE102F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14:paraId="053CD5D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945" w:type="dxa"/>
            <w:shd w:val="clear" w:color="auto" w:fill="BFBFBF" w:themeFill="background1" w:themeFillShade="BF"/>
          </w:tcPr>
          <w:p w14:paraId="09E5685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40E0780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29018C5E" w14:textId="77777777" w:rsidTr="00566FB0">
        <w:trPr>
          <w:trHeight w:val="285"/>
        </w:trPr>
        <w:tc>
          <w:tcPr>
            <w:tcW w:w="1350" w:type="dxa"/>
          </w:tcPr>
          <w:p w14:paraId="482C926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295" w:type="dxa"/>
          </w:tcPr>
          <w:p w14:paraId="70F8B9C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945" w:type="dxa"/>
          </w:tcPr>
          <w:p w14:paraId="10FCE58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30" w:type="dxa"/>
          </w:tcPr>
          <w:p w14:paraId="50FD85C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566FB0" w14:paraId="5804EF49" w14:textId="77777777" w:rsidTr="00566FB0">
        <w:trPr>
          <w:trHeight w:val="285"/>
        </w:trPr>
        <w:tc>
          <w:tcPr>
            <w:tcW w:w="1350" w:type="dxa"/>
          </w:tcPr>
          <w:p w14:paraId="3B72B5A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295" w:type="dxa"/>
          </w:tcPr>
          <w:p w14:paraId="3AAFE11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945" w:type="dxa"/>
          </w:tcPr>
          <w:p w14:paraId="085C3C1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t>菜品</w:t>
            </w:r>
            <w:r>
              <w:rPr>
                <w:rFonts w:cs="宋体"/>
              </w:rPr>
              <w:t>名称</w:t>
            </w:r>
          </w:p>
        </w:tc>
        <w:tc>
          <w:tcPr>
            <w:tcW w:w="3330" w:type="dxa"/>
          </w:tcPr>
          <w:p w14:paraId="557A831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66FB0" w14:paraId="370D218A" w14:textId="77777777" w:rsidTr="00566FB0">
        <w:trPr>
          <w:trHeight w:val="365"/>
        </w:trPr>
        <w:tc>
          <w:tcPr>
            <w:tcW w:w="1350" w:type="dxa"/>
          </w:tcPr>
          <w:p w14:paraId="505CB81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295" w:type="dxa"/>
          </w:tcPr>
          <w:p w14:paraId="100FD5E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945" w:type="dxa"/>
          </w:tcPr>
          <w:p w14:paraId="4A8EB11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30" w:type="dxa"/>
          </w:tcPr>
          <w:p w14:paraId="5F2C06C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566FB0" w14:paraId="2E40D031" w14:textId="77777777" w:rsidTr="00566FB0">
        <w:trPr>
          <w:trHeight w:val="365"/>
        </w:trPr>
        <w:tc>
          <w:tcPr>
            <w:tcW w:w="1350" w:type="dxa"/>
          </w:tcPr>
          <w:p w14:paraId="0DCC80C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dishPrice</w:t>
            </w:r>
          </w:p>
        </w:tc>
        <w:tc>
          <w:tcPr>
            <w:tcW w:w="1295" w:type="dxa"/>
          </w:tcPr>
          <w:p w14:paraId="79751D5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945" w:type="dxa"/>
          </w:tcPr>
          <w:p w14:paraId="1CF49F81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30" w:type="dxa"/>
          </w:tcPr>
          <w:p w14:paraId="6F97D12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14:paraId="48F59C1D" w14:textId="38D8936B" w:rsidR="00566FB0" w:rsidRDefault="00566FB0" w:rsidP="00566FB0">
      <w:pPr>
        <w:pStyle w:val="NoSpacing"/>
        <w:numPr>
          <w:ilvl w:val="0"/>
          <w:numId w:val="24"/>
        </w:numPr>
      </w:pPr>
      <w:r>
        <w:tab/>
      </w:r>
      <w:r>
        <w:t>举例：</w:t>
      </w:r>
    </w:p>
    <w:p w14:paraId="01817B41" w14:textId="77777777" w:rsidR="00566FB0" w:rsidRDefault="00566FB0" w:rsidP="00566FB0">
      <w:pPr>
        <w:ind w:firstLine="0"/>
      </w:pPr>
      <w:r>
        <w:tab/>
      </w:r>
      <w:r>
        <w:t>｛</w:t>
      </w:r>
      <w:r>
        <w:rPr>
          <w:rFonts w:hint="eastAsia"/>
        </w:rPr>
        <w:t>dishes:[</w:t>
      </w:r>
    </w:p>
    <w:p w14:paraId="5F621FCA" w14:textId="77777777" w:rsidR="00566FB0" w:rsidRDefault="00566FB0" w:rsidP="00566FB0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dishPrice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14:paraId="526A648C" w14:textId="77777777" w:rsidR="00566FB0" w:rsidRDefault="00566FB0" w:rsidP="00566FB0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dishPrice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14:paraId="56A01DD5" w14:textId="77777777" w:rsidR="00566FB0" w:rsidRDefault="00566FB0" w:rsidP="00566FB0">
      <w:r>
        <w:lastRenderedPageBreak/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dishPrice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14:paraId="57A55F73" w14:textId="77777777" w:rsidR="00566FB0" w:rsidRDefault="00566FB0" w:rsidP="00566FB0">
      <w:r>
        <w:tab/>
      </w:r>
      <w:r>
        <w:tab/>
        <w:t>.......</w:t>
      </w:r>
    </w:p>
    <w:p w14:paraId="185913AF" w14:textId="30D62A0F" w:rsidR="00566FB0" w:rsidRDefault="00566FB0" w:rsidP="00566FB0">
      <w:r>
        <w:tab/>
        <w:t>}</w:t>
      </w:r>
      <w:r>
        <w:tab/>
      </w:r>
    </w:p>
    <w:p w14:paraId="2C54EE0D" w14:textId="77777777" w:rsidR="00566FB0" w:rsidRDefault="00566FB0" w:rsidP="00566FB0">
      <w:pPr>
        <w:pStyle w:val="Heading3"/>
      </w:pPr>
      <w:bookmarkStart w:id="35" w:name="_Toc405827639"/>
      <w:bookmarkStart w:id="36" w:name="_Toc407458599"/>
      <w:bookmarkStart w:id="37" w:name="_Toc408510033"/>
      <w:r>
        <w:t>查询某个会员的历史订餐记录</w:t>
      </w:r>
      <w:bookmarkEnd w:id="35"/>
      <w:bookmarkEnd w:id="36"/>
      <w:bookmarkEnd w:id="37"/>
    </w:p>
    <w:p w14:paraId="513D3B85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URL</w:t>
      </w:r>
      <w:r>
        <w:t>：</w:t>
      </w:r>
      <w:r w:rsidRPr="00382BF3">
        <w:t>http://localhost:8080/eorder-ws/rest/orders/myorders/13912345673</w:t>
      </w:r>
    </w:p>
    <w:p w14:paraId="35212C24" w14:textId="77777777" w:rsidR="00566FB0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54A73E37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输入：会员</w:t>
      </w:r>
      <w:r>
        <w:rPr>
          <w:rFonts w:hint="eastAsia"/>
        </w:rPr>
        <w:t>手机</w:t>
      </w:r>
      <w:r>
        <w:t>号码</w:t>
      </w:r>
    </w:p>
    <w:tbl>
      <w:tblPr>
        <w:tblStyle w:val="TableContent1"/>
        <w:tblW w:w="76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260"/>
        <w:gridCol w:w="1385"/>
        <w:gridCol w:w="2338"/>
        <w:gridCol w:w="2667"/>
      </w:tblGrid>
      <w:tr w:rsidR="00566FB0" w14:paraId="33BF9473" w14:textId="77777777" w:rsidTr="00566FB0">
        <w:trPr>
          <w:trHeight w:val="270"/>
        </w:trPr>
        <w:tc>
          <w:tcPr>
            <w:tcW w:w="1260" w:type="dxa"/>
            <w:shd w:val="clear" w:color="auto" w:fill="BFBFBF" w:themeFill="background1" w:themeFillShade="BF"/>
          </w:tcPr>
          <w:p w14:paraId="2F0A955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14:paraId="4410819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4847C31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667" w:type="dxa"/>
            <w:shd w:val="clear" w:color="auto" w:fill="BFBFBF" w:themeFill="background1" w:themeFillShade="BF"/>
          </w:tcPr>
          <w:p w14:paraId="0414F9C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0782D27F" w14:textId="77777777" w:rsidTr="00566FB0">
        <w:trPr>
          <w:trHeight w:val="285"/>
        </w:trPr>
        <w:tc>
          <w:tcPr>
            <w:tcW w:w="1260" w:type="dxa"/>
          </w:tcPr>
          <w:p w14:paraId="57AEBFF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14:paraId="6608404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14:paraId="6597995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2667" w:type="dxa"/>
          </w:tcPr>
          <w:p w14:paraId="03E1C65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13988888888</w:t>
            </w:r>
          </w:p>
        </w:tc>
      </w:tr>
    </w:tbl>
    <w:p w14:paraId="5613F3DA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608"/>
        <w:gridCol w:w="1495"/>
        <w:gridCol w:w="1880"/>
        <w:gridCol w:w="2667"/>
      </w:tblGrid>
      <w:tr w:rsidR="00566FB0" w14:paraId="6C28FEAE" w14:textId="77777777" w:rsidTr="00566FB0">
        <w:trPr>
          <w:trHeight w:val="270"/>
        </w:trPr>
        <w:tc>
          <w:tcPr>
            <w:tcW w:w="1608" w:type="dxa"/>
            <w:shd w:val="clear" w:color="auto" w:fill="BFBFBF" w:themeFill="background1" w:themeFillShade="BF"/>
          </w:tcPr>
          <w:p w14:paraId="567EC5AA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14:paraId="5871F1EF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265B3C3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667" w:type="dxa"/>
            <w:shd w:val="clear" w:color="auto" w:fill="BFBFBF" w:themeFill="background1" w:themeFillShade="BF"/>
          </w:tcPr>
          <w:p w14:paraId="15229E8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08EB02A1" w14:textId="77777777" w:rsidTr="00566FB0">
        <w:trPr>
          <w:trHeight w:val="285"/>
        </w:trPr>
        <w:tc>
          <w:tcPr>
            <w:tcW w:w="1608" w:type="dxa"/>
          </w:tcPr>
          <w:p w14:paraId="7BBF3E4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14:paraId="72C57811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14:paraId="1C9C26A1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2667" w:type="dxa"/>
          </w:tcPr>
          <w:p w14:paraId="2D82AB1B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  <w:tr w:rsidR="00566FB0" w14:paraId="6266FC14" w14:textId="77777777" w:rsidTr="00566FB0">
        <w:trPr>
          <w:trHeight w:val="285"/>
        </w:trPr>
        <w:tc>
          <w:tcPr>
            <w:tcW w:w="1608" w:type="dxa"/>
          </w:tcPr>
          <w:p w14:paraId="3AD0897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14:paraId="6D36962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14:paraId="622B8D5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2667" w:type="dxa"/>
          </w:tcPr>
          <w:p w14:paraId="3BDB2D55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566FB0" w14:paraId="5FAC21E9" w14:textId="77777777" w:rsidTr="00566FB0">
        <w:trPr>
          <w:trHeight w:val="365"/>
        </w:trPr>
        <w:tc>
          <w:tcPr>
            <w:tcW w:w="1608" w:type="dxa"/>
          </w:tcPr>
          <w:p w14:paraId="23E1822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totalPrice</w:t>
            </w:r>
          </w:p>
        </w:tc>
        <w:tc>
          <w:tcPr>
            <w:tcW w:w="1495" w:type="dxa"/>
          </w:tcPr>
          <w:p w14:paraId="1D4BDC4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14:paraId="024F5BA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2667" w:type="dxa"/>
          </w:tcPr>
          <w:p w14:paraId="397BDBC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</w:tbl>
    <w:p w14:paraId="3BB94FA5" w14:textId="6AFCA2EA" w:rsidR="00566FB0" w:rsidRDefault="00566FB0" w:rsidP="00566FB0">
      <w:pPr>
        <w:pStyle w:val="NoSpacing"/>
        <w:numPr>
          <w:ilvl w:val="0"/>
          <w:numId w:val="24"/>
        </w:numPr>
      </w:pPr>
      <w:r>
        <w:tab/>
      </w:r>
      <w:r>
        <w:t>举例：</w:t>
      </w:r>
    </w:p>
    <w:p w14:paraId="3066D8FA" w14:textId="77777777" w:rsidR="00566FB0" w:rsidRDefault="00566FB0" w:rsidP="00566FB0">
      <w:r>
        <w:tab/>
      </w:r>
      <w:r>
        <w:t>｛</w:t>
      </w:r>
      <w:r>
        <w:t>”orders”:</w:t>
      </w:r>
    </w:p>
    <w:p w14:paraId="749EB673" w14:textId="77777777" w:rsidR="00566FB0" w:rsidRDefault="00566FB0" w:rsidP="00566FB0">
      <w:r>
        <w:t>[</w:t>
      </w:r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40001</w:t>
      </w:r>
      <w:r>
        <w:t>＂，＂</w:t>
      </w:r>
      <w:r w:rsidRPr="000D253B">
        <w:rPr>
          <w:rFonts w:cs="宋体"/>
        </w:rPr>
        <w:t>createAt</w:t>
      </w:r>
      <w:r>
        <w:t>＂：＂</w:t>
      </w:r>
      <w:r>
        <w:t>2014-8-1</w:t>
      </w:r>
      <w:r>
        <w:t>＂</w:t>
      </w:r>
      <w:r>
        <w:t>,</w:t>
      </w:r>
      <w:r>
        <w:t>＂</w:t>
      </w:r>
      <w:r>
        <w:rPr>
          <w:rFonts w:cs="宋体"/>
        </w:rPr>
        <w:t>totalPrice</w:t>
      </w:r>
      <w:r>
        <w:t>＂：</w:t>
      </w:r>
      <w:r>
        <w:t xml:space="preserve"> "104.5"</w:t>
      </w:r>
      <w:r>
        <w:t>｝</w:t>
      </w:r>
    </w:p>
    <w:p w14:paraId="07CA4C7F" w14:textId="77777777" w:rsidR="00566FB0" w:rsidRDefault="00566FB0" w:rsidP="00566FB0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14:paraId="76E55B35" w14:textId="77777777" w:rsidR="00566FB0" w:rsidRDefault="00566FB0" w:rsidP="00566FB0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>
        <w:rPr>
          <w:rFonts w:hint="eastAsia"/>
        </w:rPr>
        <w:t>]</w:t>
      </w:r>
    </w:p>
    <w:p w14:paraId="57E8ED80" w14:textId="77777777" w:rsidR="00566FB0" w:rsidRDefault="00566FB0" w:rsidP="00566FB0">
      <w:r>
        <w:tab/>
      </w:r>
      <w:r>
        <w:tab/>
        <w:t>.......</w:t>
      </w:r>
    </w:p>
    <w:p w14:paraId="25F40514" w14:textId="6EAF385D" w:rsidR="00566FB0" w:rsidRDefault="00566FB0" w:rsidP="00566FB0">
      <w:r>
        <w:tab/>
      </w:r>
      <w:r>
        <w:t>｝</w:t>
      </w:r>
    </w:p>
    <w:p w14:paraId="1D739CFF" w14:textId="77777777" w:rsidR="00566FB0" w:rsidRDefault="00566FB0" w:rsidP="00566FB0">
      <w:pPr>
        <w:pStyle w:val="Heading3"/>
      </w:pPr>
      <w:bookmarkStart w:id="38" w:name="_Toc405827640"/>
      <w:bookmarkStart w:id="39" w:name="_Toc407458600"/>
      <w:bookmarkStart w:id="40" w:name="_Toc408510034"/>
      <w:r>
        <w:t>查询某个订单详情</w:t>
      </w:r>
      <w:bookmarkEnd w:id="38"/>
      <w:bookmarkEnd w:id="39"/>
      <w:bookmarkEnd w:id="40"/>
    </w:p>
    <w:p w14:paraId="775A961C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URL</w:t>
      </w:r>
      <w:r>
        <w:rPr>
          <w:rFonts w:hint="eastAsia"/>
        </w:rPr>
        <w:t>：</w:t>
      </w:r>
      <w:r w:rsidRPr="00627497">
        <w:t>http://localhost:8080/eorder-w</w:t>
      </w:r>
      <w:r>
        <w:t>s/rest/orderitems/myorderitems/{</w:t>
      </w:r>
      <w:r w:rsidRPr="00A609F0">
        <w:t>orderId}</w:t>
      </w:r>
    </w:p>
    <w:p w14:paraId="693DA834" w14:textId="77777777" w:rsidR="00566FB0" w:rsidRPr="000F4EC5" w:rsidRDefault="00566FB0" w:rsidP="00566FB0">
      <w:pPr>
        <w:pStyle w:val="NoSpacing"/>
        <w:numPr>
          <w:ilvl w:val="0"/>
          <w:numId w:val="24"/>
        </w:numPr>
      </w:pPr>
      <w:r>
        <w:rPr>
          <w:rFonts w:hint="eastAsia"/>
        </w:rPr>
        <w:t>方法</w:t>
      </w:r>
      <w:r>
        <w:t>：</w:t>
      </w:r>
      <w:r>
        <w:t>GET</w:t>
      </w:r>
    </w:p>
    <w:p w14:paraId="7D6AD2CA" w14:textId="77777777" w:rsidR="00566FB0" w:rsidRDefault="00566FB0" w:rsidP="00566FB0">
      <w:pPr>
        <w:pStyle w:val="NoSpacing"/>
        <w:numPr>
          <w:ilvl w:val="0"/>
          <w:numId w:val="24"/>
        </w:numPr>
      </w:pPr>
      <w:r>
        <w:t>输入：订单</w:t>
      </w:r>
      <w:r>
        <w:t>id</w:t>
      </w:r>
    </w:p>
    <w:tbl>
      <w:tblPr>
        <w:tblStyle w:val="TableContent1"/>
        <w:tblW w:w="792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592"/>
        <w:gridCol w:w="1369"/>
        <w:gridCol w:w="2022"/>
        <w:gridCol w:w="2937"/>
      </w:tblGrid>
      <w:tr w:rsidR="00566FB0" w14:paraId="63969700" w14:textId="77777777" w:rsidTr="00566FB0">
        <w:trPr>
          <w:trHeight w:val="270"/>
        </w:trPr>
        <w:tc>
          <w:tcPr>
            <w:tcW w:w="1592" w:type="dxa"/>
            <w:shd w:val="clear" w:color="auto" w:fill="BFBFBF" w:themeFill="background1" w:themeFillShade="BF"/>
          </w:tcPr>
          <w:p w14:paraId="062591E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6A5B5B4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4DCA9A00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2937" w:type="dxa"/>
            <w:shd w:val="clear" w:color="auto" w:fill="BFBFBF" w:themeFill="background1" w:themeFillShade="BF"/>
          </w:tcPr>
          <w:p w14:paraId="7082C398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46000F40" w14:textId="77777777" w:rsidTr="00566FB0">
        <w:trPr>
          <w:trHeight w:val="285"/>
        </w:trPr>
        <w:tc>
          <w:tcPr>
            <w:tcW w:w="1592" w:type="dxa"/>
          </w:tcPr>
          <w:p w14:paraId="232BD3B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14:paraId="6365B87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14:paraId="5063AFA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2937" w:type="dxa"/>
          </w:tcPr>
          <w:p w14:paraId="1B55CF5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14:paraId="0B55F181" w14:textId="77777777" w:rsidR="00566FB0" w:rsidRPr="00C44BBC" w:rsidRDefault="00566FB0" w:rsidP="00566FB0"/>
    <w:p w14:paraId="7B1EA0E0" w14:textId="77777777" w:rsidR="00566FB0" w:rsidRDefault="00566FB0" w:rsidP="00566FB0">
      <w:pPr>
        <w:pStyle w:val="NoSpacing"/>
        <w:numPr>
          <w:ilvl w:val="0"/>
          <w:numId w:val="25"/>
        </w:numPr>
      </w:pPr>
      <w:r>
        <w:lastRenderedPageBreak/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440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1682"/>
        <w:gridCol w:w="1369"/>
        <w:gridCol w:w="2022"/>
        <w:gridCol w:w="3367"/>
      </w:tblGrid>
      <w:tr w:rsidR="00566FB0" w14:paraId="73FE5A23" w14:textId="77777777" w:rsidTr="00566FB0">
        <w:trPr>
          <w:trHeight w:val="270"/>
        </w:trPr>
        <w:tc>
          <w:tcPr>
            <w:tcW w:w="1682" w:type="dxa"/>
            <w:shd w:val="clear" w:color="auto" w:fill="BFBFBF" w:themeFill="background1" w:themeFillShade="BF"/>
          </w:tcPr>
          <w:p w14:paraId="610EA85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14:paraId="0A5DBC59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490F5D8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14:paraId="6D83CA8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566FB0" w14:paraId="470E658F" w14:textId="77777777" w:rsidTr="00566FB0">
        <w:trPr>
          <w:trHeight w:val="285"/>
        </w:trPr>
        <w:tc>
          <w:tcPr>
            <w:tcW w:w="1682" w:type="dxa"/>
          </w:tcPr>
          <w:p w14:paraId="7FD4E58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14:paraId="25764CC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14:paraId="466C34F3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14:paraId="4038332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  <w:tr w:rsidR="00566FB0" w14:paraId="7E67A9E1" w14:textId="77777777" w:rsidTr="00566FB0">
        <w:trPr>
          <w:trHeight w:val="285"/>
        </w:trPr>
        <w:tc>
          <w:tcPr>
            <w:tcW w:w="1682" w:type="dxa"/>
          </w:tcPr>
          <w:p w14:paraId="0E5B005C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14:paraId="542981F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14:paraId="576CCC6E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菜品名称</w:t>
            </w:r>
          </w:p>
        </w:tc>
        <w:tc>
          <w:tcPr>
            <w:tcW w:w="3367" w:type="dxa"/>
          </w:tcPr>
          <w:p w14:paraId="03EB8C0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566FB0" w14:paraId="1F73BB9B" w14:textId="77777777" w:rsidTr="00566FB0">
        <w:trPr>
          <w:trHeight w:val="365"/>
        </w:trPr>
        <w:tc>
          <w:tcPr>
            <w:tcW w:w="1682" w:type="dxa"/>
          </w:tcPr>
          <w:p w14:paraId="69ED0590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dishPrice</w:t>
            </w:r>
          </w:p>
        </w:tc>
        <w:tc>
          <w:tcPr>
            <w:tcW w:w="1369" w:type="dxa"/>
          </w:tcPr>
          <w:p w14:paraId="44FB43A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14:paraId="765F051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菜品的单价</w:t>
            </w:r>
          </w:p>
        </w:tc>
        <w:tc>
          <w:tcPr>
            <w:tcW w:w="3367" w:type="dxa"/>
          </w:tcPr>
          <w:p w14:paraId="3652BEF0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566FB0" w14:paraId="79174277" w14:textId="77777777" w:rsidTr="00566FB0">
        <w:trPr>
          <w:trHeight w:val="365"/>
        </w:trPr>
        <w:tc>
          <w:tcPr>
            <w:tcW w:w="1682" w:type="dxa"/>
          </w:tcPr>
          <w:p w14:paraId="35F0E88D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dishAmount</w:t>
            </w:r>
          </w:p>
        </w:tc>
        <w:tc>
          <w:tcPr>
            <w:tcW w:w="1369" w:type="dxa"/>
          </w:tcPr>
          <w:p w14:paraId="7616286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14:paraId="4B183C86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菜品的数量</w:t>
            </w:r>
          </w:p>
        </w:tc>
        <w:tc>
          <w:tcPr>
            <w:tcW w:w="3367" w:type="dxa"/>
          </w:tcPr>
          <w:p w14:paraId="7BD6C382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566FB0" w14:paraId="60B860B5" w14:textId="77777777" w:rsidTr="00566FB0">
        <w:trPr>
          <w:trHeight w:val="364"/>
        </w:trPr>
        <w:tc>
          <w:tcPr>
            <w:tcW w:w="1682" w:type="dxa"/>
          </w:tcPr>
          <w:p w14:paraId="0C5DD355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14:paraId="0681205A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14:paraId="22C2C037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14:paraId="2454B534" w14:textId="77777777" w:rsidR="00566FB0" w:rsidRDefault="00566FB0" w:rsidP="00566FB0">
            <w:pPr>
              <w:numPr>
                <w:ilvl w:val="0"/>
                <w:numId w:val="23"/>
              </w:numPr>
              <w:suppressAutoHyphens/>
              <w:kinsoku w:val="0"/>
              <w:overflowPunct w:val="0"/>
              <w:autoSpaceDE w:val="0"/>
              <w:snapToGrid w:val="0"/>
              <w:spacing w:before="0" w:after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14:paraId="1ACEC507" w14:textId="0AAB4729" w:rsidR="00566FB0" w:rsidRDefault="00566FB0" w:rsidP="00566FB0">
      <w:pPr>
        <w:pStyle w:val="NoSpacing"/>
        <w:numPr>
          <w:ilvl w:val="0"/>
          <w:numId w:val="25"/>
        </w:numPr>
      </w:pPr>
      <w:r>
        <w:t>举例：</w:t>
      </w:r>
    </w:p>
    <w:p w14:paraId="28953BA5" w14:textId="77777777" w:rsidR="00566FB0" w:rsidRDefault="00566FB0" w:rsidP="00566FB0">
      <w:pPr>
        <w:jc w:val="left"/>
      </w:pPr>
      <w:r>
        <w:tab/>
      </w:r>
      <w:r>
        <w:t>｛</w:t>
      </w:r>
      <w:r>
        <w:tab/>
        <w:t>“</w:t>
      </w:r>
      <w:r>
        <w:rPr>
          <w:rFonts w:hint="eastAsia"/>
        </w:rPr>
        <w:t>orderitems</w:t>
      </w:r>
      <w:r>
        <w:t>”</w:t>
      </w:r>
      <w:r>
        <w:rPr>
          <w:rFonts w:hint="eastAsia"/>
        </w:rPr>
        <w:t>：</w:t>
      </w:r>
      <w:r>
        <w:t>[</w:t>
      </w:r>
    </w:p>
    <w:p w14:paraId="001DF466" w14:textId="77777777" w:rsidR="00566FB0" w:rsidRDefault="00566FB0" w:rsidP="00566FB0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>
        <w:rPr>
          <w:rFonts w:hint="eastAsia"/>
        </w:rPr>
        <w:t>d</w:t>
      </w:r>
      <w:r>
        <w:t>ishA</w:t>
      </w:r>
      <w:r>
        <w:rPr>
          <w:rFonts w:cs="宋体"/>
        </w:rPr>
        <w:t>mount</w:t>
      </w:r>
      <w:r>
        <w:t>＂：＂１＂，＂</w:t>
      </w:r>
      <w:r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14:paraId="18359D29" w14:textId="77777777" w:rsidR="00566FB0" w:rsidRDefault="00566FB0" w:rsidP="00566FB0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>
        <w:rPr>
          <w:rFonts w:cs="宋体"/>
        </w:rPr>
        <w:t>dishPrice</w:t>
      </w:r>
      <w:r>
        <w:t>＂：＂</w:t>
      </w:r>
      <w:r>
        <w:t>32</w:t>
      </w:r>
      <w:r>
        <w:t>＂，＂</w:t>
      </w:r>
      <w:r>
        <w:rPr>
          <w:rFonts w:hint="eastAsia"/>
        </w:rPr>
        <w:t>d</w:t>
      </w:r>
      <w:r>
        <w:t>ishA</w:t>
      </w:r>
      <w:r>
        <w:rPr>
          <w:rFonts w:cs="宋体"/>
        </w:rPr>
        <w:t>mount</w:t>
      </w:r>
      <w:r>
        <w:t>＂：＂１＂，＂</w:t>
      </w:r>
      <w:r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14:paraId="5BDAF8E6" w14:textId="77777777" w:rsidR="00566FB0" w:rsidRDefault="00566FB0" w:rsidP="00566FB0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>
        <w:rPr>
          <w:rFonts w:cs="宋体"/>
        </w:rPr>
        <w:t>dishPrice</w:t>
      </w:r>
      <w:r>
        <w:t>＂：＂</w:t>
      </w:r>
      <w:r>
        <w:t>28</w:t>
      </w:r>
      <w:r>
        <w:t>＂，＂</w:t>
      </w:r>
      <w:r>
        <w:rPr>
          <w:rFonts w:hint="eastAsia"/>
        </w:rPr>
        <w:t>d</w:t>
      </w:r>
      <w:r>
        <w:t>ishA</w:t>
      </w:r>
      <w:r>
        <w:rPr>
          <w:rFonts w:cs="宋体"/>
        </w:rPr>
        <w:t>mount</w:t>
      </w:r>
      <w:r>
        <w:t>＂：＂１＂，＂</w:t>
      </w:r>
      <w:r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14:paraId="459C672E" w14:textId="0A17B5D1" w:rsidR="00566FB0" w:rsidRDefault="00566FB0" w:rsidP="00566FB0">
      <w:pPr>
        <w:jc w:val="left"/>
      </w:pPr>
      <w:r>
        <w:tab/>
        <w:t>]</w:t>
      </w:r>
      <w:r>
        <w:t>｝</w:t>
      </w:r>
    </w:p>
    <w:p w14:paraId="5BC24EF6" w14:textId="77777777" w:rsidR="00F02E08" w:rsidRPr="002C1C00" w:rsidRDefault="00F02E08" w:rsidP="002C1C00"/>
    <w:p w14:paraId="230B651B" w14:textId="77777777" w:rsidR="00A67CBB" w:rsidRDefault="00A67CBB">
      <w:pPr>
        <w:spacing w:before="0" w:after="160" w:line="259" w:lineRule="auto"/>
        <w:ind w:firstLine="0"/>
        <w:jc w:val="left"/>
        <w:rPr>
          <w:rFonts w:cstheme="majorBidi"/>
          <w:b/>
          <w:sz w:val="32"/>
          <w:szCs w:val="32"/>
        </w:rPr>
      </w:pPr>
      <w:r>
        <w:br w:type="page"/>
      </w:r>
    </w:p>
    <w:p w14:paraId="21FF1298" w14:textId="5626A16B" w:rsidR="002A7628" w:rsidRPr="002A7628" w:rsidRDefault="00DC79CA" w:rsidP="002A7628">
      <w:pPr>
        <w:pStyle w:val="Heading1"/>
      </w:pPr>
      <w:bookmarkStart w:id="41" w:name="_Toc408510035"/>
      <w:r>
        <w:rPr>
          <w:rFonts w:hint="eastAsia"/>
        </w:rPr>
        <w:lastRenderedPageBreak/>
        <w:t>数据库</w:t>
      </w:r>
      <w:r>
        <w:t>设计</w:t>
      </w:r>
      <w:bookmarkEnd w:id="41"/>
    </w:p>
    <w:p w14:paraId="076FE55D" w14:textId="33527D80" w:rsidR="00EC512D" w:rsidRPr="00EC512D" w:rsidRDefault="00EC512D" w:rsidP="00EC512D">
      <w:pPr>
        <w:pStyle w:val="Heading2"/>
      </w:pPr>
      <w:bookmarkStart w:id="42" w:name="_Toc408510036"/>
      <w:r>
        <w:rPr>
          <w:rFonts w:hint="eastAsia"/>
        </w:rPr>
        <w:t>数据</w:t>
      </w:r>
      <w:r>
        <w:t>字典</w:t>
      </w:r>
      <w:bookmarkEnd w:id="42"/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77"/>
        <w:gridCol w:w="1349"/>
        <w:gridCol w:w="1157"/>
        <w:gridCol w:w="1069"/>
        <w:gridCol w:w="1335"/>
        <w:gridCol w:w="2223"/>
      </w:tblGrid>
      <w:tr w:rsidR="00EC512D" w14:paraId="14714F1C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741046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2F6A0B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分类表</w:t>
            </w:r>
          </w:p>
        </w:tc>
        <w:tc>
          <w:tcPr>
            <w:tcW w:w="4680" w:type="dxa"/>
            <w:gridSpan w:val="3"/>
          </w:tcPr>
          <w:p w14:paraId="123B9F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t_dish_category</w:t>
            </w:r>
          </w:p>
        </w:tc>
      </w:tr>
      <w:tr w:rsidR="00EC512D" w14:paraId="736A4E17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59F4ACE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A99071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7BB0A3A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2847D9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FD2DDF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79B7F2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311A5E1E" w14:textId="77777777" w:rsidTr="00566FB0">
        <w:tc>
          <w:tcPr>
            <w:tcW w:w="1800" w:type="dxa"/>
          </w:tcPr>
          <w:p w14:paraId="5042AE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260" w:type="dxa"/>
          </w:tcPr>
          <w:p w14:paraId="2929B4E8" w14:textId="77777777" w:rsidR="00EC512D" w:rsidRDefault="00EC512D" w:rsidP="00566FB0">
            <w:pPr>
              <w:pStyle w:val="Tabletext"/>
            </w:pPr>
            <w:r>
              <w:t>category_id</w:t>
            </w:r>
          </w:p>
        </w:tc>
        <w:tc>
          <w:tcPr>
            <w:tcW w:w="1170" w:type="dxa"/>
          </w:tcPr>
          <w:p w14:paraId="400DFC0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38B5B68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443E9912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30831DC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5CFA8422" w14:textId="77777777" w:rsidTr="00566FB0">
        <w:tc>
          <w:tcPr>
            <w:tcW w:w="1800" w:type="dxa"/>
          </w:tcPr>
          <w:p w14:paraId="5B99844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类别</w:t>
            </w:r>
            <w:r>
              <w:t>名称</w:t>
            </w:r>
          </w:p>
        </w:tc>
        <w:tc>
          <w:tcPr>
            <w:tcW w:w="1260" w:type="dxa"/>
          </w:tcPr>
          <w:p w14:paraId="2B74A0C3" w14:textId="77777777" w:rsidR="00EC512D" w:rsidRDefault="00EC512D" w:rsidP="00566FB0">
            <w:pPr>
              <w:pStyle w:val="Tabletext"/>
            </w:pPr>
            <w:r>
              <w:t>name</w:t>
            </w:r>
          </w:p>
        </w:tc>
        <w:tc>
          <w:tcPr>
            <w:tcW w:w="1170" w:type="dxa"/>
          </w:tcPr>
          <w:p w14:paraId="344834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80" w:type="dxa"/>
          </w:tcPr>
          <w:p w14:paraId="51068C4C" w14:textId="77777777" w:rsidR="00EC512D" w:rsidRDefault="00EC512D" w:rsidP="00566FB0">
            <w:pPr>
              <w:pStyle w:val="Tabletext"/>
            </w:pPr>
            <w:r>
              <w:t>12</w:t>
            </w:r>
          </w:p>
        </w:tc>
        <w:tc>
          <w:tcPr>
            <w:tcW w:w="1350" w:type="dxa"/>
          </w:tcPr>
          <w:p w14:paraId="0341134F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728E6D0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52AFFA43" w14:textId="77777777" w:rsidTr="00566FB0">
        <w:tc>
          <w:tcPr>
            <w:tcW w:w="1800" w:type="dxa"/>
          </w:tcPr>
          <w:p w14:paraId="11ABF93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0D84D6A1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3C2A869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4679960F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417EA36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32506E9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58788D2" w14:textId="77777777" w:rsidTr="00566FB0">
        <w:tc>
          <w:tcPr>
            <w:tcW w:w="1800" w:type="dxa"/>
          </w:tcPr>
          <w:p w14:paraId="4420C0E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3794E1E4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65AAB35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60AF877E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48EDDA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7D1C53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6B98E92E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674"/>
        <w:gridCol w:w="1563"/>
        <w:gridCol w:w="1103"/>
        <w:gridCol w:w="1033"/>
        <w:gridCol w:w="1293"/>
        <w:gridCol w:w="2244"/>
      </w:tblGrid>
      <w:tr w:rsidR="00EC512D" w14:paraId="0BAA9877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6436848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6" w:type="dxa"/>
            <w:gridSpan w:val="2"/>
          </w:tcPr>
          <w:p w14:paraId="1A86B11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表</w:t>
            </w:r>
          </w:p>
        </w:tc>
        <w:tc>
          <w:tcPr>
            <w:tcW w:w="4570" w:type="dxa"/>
            <w:gridSpan w:val="3"/>
          </w:tcPr>
          <w:p w14:paraId="3C43AF5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t_dish</w:t>
            </w:r>
          </w:p>
        </w:tc>
      </w:tr>
      <w:tr w:rsidR="00EC512D" w14:paraId="40B6BA48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2AA7CA6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020B80B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0E56D7E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34A4D14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31FE131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7B2E77C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0F1E32DC" w14:textId="77777777" w:rsidTr="00566FB0">
        <w:tc>
          <w:tcPr>
            <w:tcW w:w="1674" w:type="dxa"/>
          </w:tcPr>
          <w:p w14:paraId="3D1528A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菜品类别</w:t>
            </w:r>
            <w:r>
              <w:t>ID</w:t>
            </w:r>
          </w:p>
        </w:tc>
        <w:tc>
          <w:tcPr>
            <w:tcW w:w="1563" w:type="dxa"/>
          </w:tcPr>
          <w:p w14:paraId="6FC5A053" w14:textId="77777777" w:rsidR="00EC512D" w:rsidRDefault="00EC512D" w:rsidP="00566FB0">
            <w:pPr>
              <w:pStyle w:val="Tabletext"/>
            </w:pPr>
            <w:r>
              <w:t>dish_id</w:t>
            </w:r>
          </w:p>
        </w:tc>
        <w:tc>
          <w:tcPr>
            <w:tcW w:w="1103" w:type="dxa"/>
          </w:tcPr>
          <w:p w14:paraId="0BA4948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43E3BD90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12EC1D13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07241AA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34E8C426" w14:textId="77777777" w:rsidTr="00566FB0">
        <w:tc>
          <w:tcPr>
            <w:tcW w:w="1674" w:type="dxa"/>
          </w:tcPr>
          <w:p w14:paraId="1491E76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分类</w:t>
            </w:r>
            <w:r>
              <w:t>ID</w:t>
            </w:r>
          </w:p>
        </w:tc>
        <w:tc>
          <w:tcPr>
            <w:tcW w:w="1563" w:type="dxa"/>
          </w:tcPr>
          <w:p w14:paraId="3C665CB0" w14:textId="77777777" w:rsidR="00EC512D" w:rsidRDefault="00EC512D" w:rsidP="00566FB0">
            <w:pPr>
              <w:pStyle w:val="Tabletext"/>
            </w:pPr>
            <w:r>
              <w:t>category_id</w:t>
            </w:r>
          </w:p>
        </w:tc>
        <w:tc>
          <w:tcPr>
            <w:tcW w:w="1103" w:type="dxa"/>
          </w:tcPr>
          <w:p w14:paraId="3DFEADB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6E5B4741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3EC97988" w14:textId="77777777" w:rsidR="00EC512D" w:rsidRDefault="00EC512D" w:rsidP="00566FB0">
            <w:pPr>
              <w:pStyle w:val="Tabletext"/>
            </w:pPr>
            <w:r>
              <w:t>0</w:t>
            </w:r>
          </w:p>
        </w:tc>
        <w:tc>
          <w:tcPr>
            <w:tcW w:w="2244" w:type="dxa"/>
          </w:tcPr>
          <w:p w14:paraId="5248260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BB32F8B" w14:textId="77777777" w:rsidTr="00566FB0">
        <w:tc>
          <w:tcPr>
            <w:tcW w:w="1674" w:type="dxa"/>
          </w:tcPr>
          <w:p w14:paraId="60B9B03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名称</w:t>
            </w:r>
          </w:p>
        </w:tc>
        <w:tc>
          <w:tcPr>
            <w:tcW w:w="1563" w:type="dxa"/>
          </w:tcPr>
          <w:p w14:paraId="4EA9C941" w14:textId="77777777" w:rsidR="00EC512D" w:rsidRDefault="00EC512D" w:rsidP="00566FB0">
            <w:pPr>
              <w:pStyle w:val="Tabletext"/>
            </w:pPr>
            <w:r>
              <w:t>name</w:t>
            </w:r>
          </w:p>
        </w:tc>
        <w:tc>
          <w:tcPr>
            <w:tcW w:w="1103" w:type="dxa"/>
          </w:tcPr>
          <w:p w14:paraId="629AA0F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</w:t>
            </w:r>
            <w:r>
              <w:t>型</w:t>
            </w:r>
          </w:p>
        </w:tc>
        <w:tc>
          <w:tcPr>
            <w:tcW w:w="1033" w:type="dxa"/>
          </w:tcPr>
          <w:p w14:paraId="611D580D" w14:textId="77777777" w:rsidR="00EC512D" w:rsidRDefault="00EC512D" w:rsidP="00566FB0">
            <w:pPr>
              <w:pStyle w:val="Tabletext"/>
            </w:pPr>
            <w:r>
              <w:t>12</w:t>
            </w:r>
          </w:p>
        </w:tc>
        <w:tc>
          <w:tcPr>
            <w:tcW w:w="1293" w:type="dxa"/>
          </w:tcPr>
          <w:p w14:paraId="3DC7D964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36EBB60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5E2C02B9" w14:textId="77777777" w:rsidTr="00566FB0">
        <w:tc>
          <w:tcPr>
            <w:tcW w:w="1674" w:type="dxa"/>
          </w:tcPr>
          <w:p w14:paraId="7433AAC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价格</w:t>
            </w:r>
          </w:p>
        </w:tc>
        <w:tc>
          <w:tcPr>
            <w:tcW w:w="1563" w:type="dxa"/>
          </w:tcPr>
          <w:p w14:paraId="7D2B98D6" w14:textId="77777777" w:rsidR="00EC512D" w:rsidRDefault="00EC512D" w:rsidP="00566FB0">
            <w:pPr>
              <w:pStyle w:val="Tabletext"/>
            </w:pPr>
            <w:r>
              <w:t>price</w:t>
            </w:r>
          </w:p>
        </w:tc>
        <w:tc>
          <w:tcPr>
            <w:tcW w:w="1103" w:type="dxa"/>
          </w:tcPr>
          <w:p w14:paraId="0C93566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浮点</w:t>
            </w:r>
            <w:r>
              <w:t>型</w:t>
            </w:r>
          </w:p>
        </w:tc>
        <w:tc>
          <w:tcPr>
            <w:tcW w:w="1033" w:type="dxa"/>
          </w:tcPr>
          <w:p w14:paraId="0B65C532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5A4ACF9A" w14:textId="77777777" w:rsidR="00EC512D" w:rsidRDefault="00EC512D" w:rsidP="00566FB0">
            <w:pPr>
              <w:pStyle w:val="Tabletext"/>
            </w:pPr>
            <w:r>
              <w:t>0.0</w:t>
            </w:r>
          </w:p>
        </w:tc>
        <w:tc>
          <w:tcPr>
            <w:tcW w:w="2244" w:type="dxa"/>
          </w:tcPr>
          <w:p w14:paraId="030B28E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到小数点后一位</w:t>
            </w:r>
          </w:p>
        </w:tc>
      </w:tr>
      <w:tr w:rsidR="00EC512D" w14:paraId="1906896D" w14:textId="77777777" w:rsidTr="00566FB0">
        <w:tc>
          <w:tcPr>
            <w:tcW w:w="1674" w:type="dxa"/>
          </w:tcPr>
          <w:p w14:paraId="59715B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是否</w:t>
            </w:r>
            <w:r>
              <w:t>在售</w:t>
            </w:r>
          </w:p>
        </w:tc>
        <w:tc>
          <w:tcPr>
            <w:tcW w:w="1563" w:type="dxa"/>
          </w:tcPr>
          <w:p w14:paraId="6CDED46D" w14:textId="77777777" w:rsidR="00EC512D" w:rsidRDefault="00EC512D" w:rsidP="00566FB0">
            <w:pPr>
              <w:pStyle w:val="Tabletext"/>
            </w:pPr>
            <w:r>
              <w:t>on_sell</w:t>
            </w:r>
          </w:p>
        </w:tc>
        <w:tc>
          <w:tcPr>
            <w:tcW w:w="1103" w:type="dxa"/>
          </w:tcPr>
          <w:p w14:paraId="3B8845F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布尔型</w:t>
            </w:r>
          </w:p>
        </w:tc>
        <w:tc>
          <w:tcPr>
            <w:tcW w:w="1033" w:type="dxa"/>
          </w:tcPr>
          <w:p w14:paraId="75F02190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293" w:type="dxa"/>
          </w:tcPr>
          <w:p w14:paraId="18448A8D" w14:textId="77777777" w:rsidR="00EC512D" w:rsidRDefault="00EC512D" w:rsidP="00566FB0">
            <w:pPr>
              <w:pStyle w:val="Tabletext"/>
            </w:pPr>
            <w:r>
              <w:t>True</w:t>
            </w:r>
          </w:p>
        </w:tc>
        <w:tc>
          <w:tcPr>
            <w:tcW w:w="2244" w:type="dxa"/>
          </w:tcPr>
          <w:p w14:paraId="1883F2C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32D895B7" w14:textId="77777777" w:rsidTr="00566FB0">
        <w:tc>
          <w:tcPr>
            <w:tcW w:w="1674" w:type="dxa"/>
          </w:tcPr>
          <w:p w14:paraId="2AD2E41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其他</w:t>
            </w:r>
            <w:r>
              <w:t>信息</w:t>
            </w:r>
          </w:p>
        </w:tc>
        <w:tc>
          <w:tcPr>
            <w:tcW w:w="1563" w:type="dxa"/>
          </w:tcPr>
          <w:p w14:paraId="77859A8D" w14:textId="77777777" w:rsidR="00EC512D" w:rsidRDefault="00EC512D" w:rsidP="00566FB0">
            <w:pPr>
              <w:pStyle w:val="Tabletext"/>
            </w:pPr>
            <w:r>
              <w:t>misc</w:t>
            </w:r>
          </w:p>
        </w:tc>
        <w:tc>
          <w:tcPr>
            <w:tcW w:w="1103" w:type="dxa"/>
          </w:tcPr>
          <w:p w14:paraId="5B86FCA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33" w:type="dxa"/>
          </w:tcPr>
          <w:p w14:paraId="649735A8" w14:textId="77777777" w:rsidR="00EC512D" w:rsidRDefault="00EC512D" w:rsidP="00566FB0">
            <w:pPr>
              <w:pStyle w:val="Tabletext"/>
            </w:pPr>
            <w:r>
              <w:t>128</w:t>
            </w:r>
          </w:p>
        </w:tc>
        <w:tc>
          <w:tcPr>
            <w:tcW w:w="1293" w:type="dxa"/>
          </w:tcPr>
          <w:p w14:paraId="17F26791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497BF0FA" w14:textId="77777777" w:rsidR="00EC512D" w:rsidRDefault="00EC512D" w:rsidP="00566FB0">
            <w:pPr>
              <w:pStyle w:val="Tabletext"/>
            </w:pPr>
            <w:r>
              <w:t>n/a</w:t>
            </w:r>
          </w:p>
        </w:tc>
      </w:tr>
      <w:tr w:rsidR="00EC512D" w14:paraId="226801DE" w14:textId="77777777" w:rsidTr="00566FB0">
        <w:tc>
          <w:tcPr>
            <w:tcW w:w="1674" w:type="dxa"/>
          </w:tcPr>
          <w:p w14:paraId="39F460B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563" w:type="dxa"/>
          </w:tcPr>
          <w:p w14:paraId="6F2F91D7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103" w:type="dxa"/>
          </w:tcPr>
          <w:p w14:paraId="0EFACF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4705BE6F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42677E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175B3E0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993B8F8" w14:textId="77777777" w:rsidTr="00566FB0">
        <w:tc>
          <w:tcPr>
            <w:tcW w:w="1674" w:type="dxa"/>
          </w:tcPr>
          <w:p w14:paraId="0B1C5B4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3" w:type="dxa"/>
          </w:tcPr>
          <w:p w14:paraId="59E633B1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103" w:type="dxa"/>
          </w:tcPr>
          <w:p w14:paraId="6F59EE0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680D95DA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6C3AAA3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21A171B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268D6690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02212E3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666" w:type="dxa"/>
            <w:gridSpan w:val="2"/>
          </w:tcPr>
          <w:p w14:paraId="4DF78A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表</w:t>
            </w:r>
          </w:p>
        </w:tc>
        <w:tc>
          <w:tcPr>
            <w:tcW w:w="4570" w:type="dxa"/>
            <w:gridSpan w:val="3"/>
          </w:tcPr>
          <w:p w14:paraId="2C85DD74" w14:textId="77777777" w:rsidR="00EC512D" w:rsidRDefault="00EC512D" w:rsidP="00566FB0">
            <w:pPr>
              <w:pStyle w:val="Tabletext"/>
            </w:pPr>
            <w:r>
              <w:t>t_order</w:t>
            </w:r>
          </w:p>
        </w:tc>
      </w:tr>
      <w:tr w:rsidR="00EC512D" w14:paraId="55394C37" w14:textId="77777777" w:rsidTr="00566FB0">
        <w:tc>
          <w:tcPr>
            <w:tcW w:w="1674" w:type="dxa"/>
            <w:shd w:val="clear" w:color="auto" w:fill="BFBFBF" w:themeFill="background1" w:themeFillShade="BF"/>
          </w:tcPr>
          <w:p w14:paraId="19A457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50B8555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4AAEBA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33" w:type="dxa"/>
            <w:shd w:val="clear" w:color="auto" w:fill="BFBFBF" w:themeFill="background1" w:themeFillShade="BF"/>
          </w:tcPr>
          <w:p w14:paraId="2C294CC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4774495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532F360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2B0DD94F" w14:textId="77777777" w:rsidTr="00566FB0">
        <w:tc>
          <w:tcPr>
            <w:tcW w:w="1674" w:type="dxa"/>
          </w:tcPr>
          <w:p w14:paraId="122DBC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563" w:type="dxa"/>
          </w:tcPr>
          <w:p w14:paraId="7FA00237" w14:textId="77777777" w:rsidR="00EC512D" w:rsidRDefault="00EC512D" w:rsidP="00566FB0">
            <w:pPr>
              <w:pStyle w:val="Tabletext"/>
            </w:pPr>
            <w:r>
              <w:t>order_id</w:t>
            </w:r>
          </w:p>
        </w:tc>
        <w:tc>
          <w:tcPr>
            <w:tcW w:w="1103" w:type="dxa"/>
          </w:tcPr>
          <w:p w14:paraId="3881EE4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6B9F85E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61E06314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7845DBC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:rsidRPr="00625CB3" w14:paraId="6E30A757" w14:textId="77777777" w:rsidTr="00566FB0">
        <w:tc>
          <w:tcPr>
            <w:tcW w:w="1674" w:type="dxa"/>
          </w:tcPr>
          <w:p w14:paraId="4D56682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流水号</w:t>
            </w:r>
          </w:p>
        </w:tc>
        <w:tc>
          <w:tcPr>
            <w:tcW w:w="1563" w:type="dxa"/>
          </w:tcPr>
          <w:p w14:paraId="06E70381" w14:textId="77777777" w:rsidR="00EC512D" w:rsidRDefault="00EC512D" w:rsidP="00566FB0">
            <w:pPr>
              <w:pStyle w:val="Tabletext"/>
            </w:pPr>
            <w:r>
              <w:t>order_seq</w:t>
            </w:r>
          </w:p>
        </w:tc>
        <w:tc>
          <w:tcPr>
            <w:tcW w:w="1103" w:type="dxa"/>
          </w:tcPr>
          <w:p w14:paraId="677E231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33" w:type="dxa"/>
          </w:tcPr>
          <w:p w14:paraId="6D14D7CF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53A811B7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71BC7A8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>&lt;yyyymmddxxxxx</w:t>
            </w:r>
            <w:r>
              <w:t>&gt;</w:t>
            </w:r>
          </w:p>
          <w:p w14:paraId="66B4D60B" w14:textId="77777777" w:rsidR="00EC512D" w:rsidRDefault="00EC512D" w:rsidP="00566FB0">
            <w:pPr>
              <w:pStyle w:val="Tabletext"/>
            </w:pPr>
            <w:r>
              <w:t>yyyy</w:t>
            </w:r>
            <w:r>
              <w:rPr>
                <w:rFonts w:hint="eastAsia"/>
              </w:rPr>
              <w:t>四位数</w:t>
            </w:r>
            <w:r>
              <w:t>年份</w:t>
            </w:r>
          </w:p>
          <w:p w14:paraId="428457E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两位数</w:t>
            </w:r>
            <w:r>
              <w:t>月份</w:t>
            </w:r>
          </w:p>
          <w:p w14:paraId="6A2D5F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dd</w:t>
            </w:r>
            <w:r>
              <w:t>两位日期</w:t>
            </w:r>
          </w:p>
          <w:p w14:paraId="69B209D9" w14:textId="77777777" w:rsidR="00EC512D" w:rsidRPr="00625CB3" w:rsidRDefault="00EC512D" w:rsidP="00566FB0">
            <w:pPr>
              <w:pStyle w:val="Tabletext"/>
            </w:pPr>
            <w:r>
              <w:t>xxxxx</w:t>
            </w:r>
            <w:r>
              <w:t>当天订单序号</w:t>
            </w:r>
          </w:p>
        </w:tc>
      </w:tr>
      <w:tr w:rsidR="00EC512D" w14:paraId="6ED60AA7" w14:textId="77777777" w:rsidTr="00566FB0">
        <w:tc>
          <w:tcPr>
            <w:tcW w:w="1674" w:type="dxa"/>
          </w:tcPr>
          <w:p w14:paraId="5B90A8D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1563" w:type="dxa"/>
          </w:tcPr>
          <w:p w14:paraId="57A94FA3" w14:textId="77777777" w:rsidR="00EC512D" w:rsidRDefault="00EC512D" w:rsidP="00566FB0">
            <w:pPr>
              <w:pStyle w:val="Tabletext"/>
            </w:pPr>
            <w:r>
              <w:t>order_status</w:t>
            </w:r>
          </w:p>
        </w:tc>
        <w:tc>
          <w:tcPr>
            <w:tcW w:w="1103" w:type="dxa"/>
          </w:tcPr>
          <w:p w14:paraId="156107C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33" w:type="dxa"/>
          </w:tcPr>
          <w:p w14:paraId="4673C517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625CE9DB" w14:textId="77777777" w:rsidR="00EC512D" w:rsidRDefault="00EC512D" w:rsidP="00566FB0">
            <w:pPr>
              <w:pStyle w:val="Tabletext"/>
            </w:pPr>
            <w:r>
              <w:t>‘new’</w:t>
            </w:r>
          </w:p>
        </w:tc>
        <w:tc>
          <w:tcPr>
            <w:tcW w:w="2244" w:type="dxa"/>
          </w:tcPr>
          <w:p w14:paraId="218462F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438AF3B" w14:textId="77777777" w:rsidTr="00566FB0">
        <w:tc>
          <w:tcPr>
            <w:tcW w:w="1674" w:type="dxa"/>
          </w:tcPr>
          <w:p w14:paraId="24638FD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台号</w:t>
            </w:r>
          </w:p>
        </w:tc>
        <w:tc>
          <w:tcPr>
            <w:tcW w:w="1563" w:type="dxa"/>
          </w:tcPr>
          <w:p w14:paraId="1A922FF5" w14:textId="77777777" w:rsidR="00EC512D" w:rsidRDefault="00EC512D" w:rsidP="00566FB0">
            <w:pPr>
              <w:pStyle w:val="Tabletext"/>
            </w:pPr>
            <w:r>
              <w:t>table_num</w:t>
            </w:r>
          </w:p>
        </w:tc>
        <w:tc>
          <w:tcPr>
            <w:tcW w:w="1103" w:type="dxa"/>
          </w:tcPr>
          <w:p w14:paraId="75467F5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2C908620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3F7638C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356D7BF1" w14:textId="77777777" w:rsidR="00EC512D" w:rsidRDefault="00EC512D" w:rsidP="00566FB0">
            <w:pPr>
              <w:pStyle w:val="Tabletext"/>
            </w:pPr>
          </w:p>
        </w:tc>
      </w:tr>
      <w:tr w:rsidR="00EC512D" w14:paraId="3D28649C" w14:textId="77777777" w:rsidTr="00566FB0">
        <w:tc>
          <w:tcPr>
            <w:tcW w:w="1674" w:type="dxa"/>
          </w:tcPr>
          <w:p w14:paraId="4DA74CB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人数</w:t>
            </w:r>
          </w:p>
        </w:tc>
        <w:tc>
          <w:tcPr>
            <w:tcW w:w="1563" w:type="dxa"/>
          </w:tcPr>
          <w:p w14:paraId="2637D47D" w14:textId="77777777" w:rsidR="00EC512D" w:rsidRDefault="00EC512D" w:rsidP="00566FB0">
            <w:pPr>
              <w:pStyle w:val="Tabletext"/>
            </w:pPr>
            <w:r>
              <w:t>attendee_num</w:t>
            </w:r>
          </w:p>
        </w:tc>
        <w:tc>
          <w:tcPr>
            <w:tcW w:w="1103" w:type="dxa"/>
          </w:tcPr>
          <w:p w14:paraId="46DF937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0A29A7E2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293" w:type="dxa"/>
          </w:tcPr>
          <w:p w14:paraId="7B1A468A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2244" w:type="dxa"/>
          </w:tcPr>
          <w:p w14:paraId="3A111A3D" w14:textId="77777777" w:rsidR="00EC512D" w:rsidRDefault="00EC512D" w:rsidP="00566FB0">
            <w:pPr>
              <w:pStyle w:val="Tabletext"/>
            </w:pPr>
          </w:p>
        </w:tc>
      </w:tr>
      <w:tr w:rsidR="00EC512D" w14:paraId="35C91AFC" w14:textId="77777777" w:rsidTr="00566FB0">
        <w:tc>
          <w:tcPr>
            <w:tcW w:w="1674" w:type="dxa"/>
          </w:tcPr>
          <w:p w14:paraId="51A8955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实收</w:t>
            </w:r>
            <w:r>
              <w:t>金额</w:t>
            </w:r>
          </w:p>
        </w:tc>
        <w:tc>
          <w:tcPr>
            <w:tcW w:w="1563" w:type="dxa"/>
          </w:tcPr>
          <w:p w14:paraId="4B759D7E" w14:textId="77777777" w:rsidR="00EC512D" w:rsidRDefault="00EC512D" w:rsidP="00566FB0">
            <w:pPr>
              <w:pStyle w:val="Tabletext"/>
            </w:pPr>
            <w:r>
              <w:t>total_price</w:t>
            </w:r>
          </w:p>
        </w:tc>
        <w:tc>
          <w:tcPr>
            <w:tcW w:w="1103" w:type="dxa"/>
          </w:tcPr>
          <w:p w14:paraId="7A27CCC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浮点型</w:t>
            </w:r>
          </w:p>
        </w:tc>
        <w:tc>
          <w:tcPr>
            <w:tcW w:w="1033" w:type="dxa"/>
          </w:tcPr>
          <w:p w14:paraId="63E7DE9C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5153EB4D" w14:textId="77777777" w:rsidR="00EC512D" w:rsidRDefault="00EC512D" w:rsidP="00566FB0">
            <w:pPr>
              <w:pStyle w:val="Tabletext"/>
            </w:pPr>
            <w:r>
              <w:t>0.0</w:t>
            </w:r>
          </w:p>
        </w:tc>
        <w:tc>
          <w:tcPr>
            <w:tcW w:w="2244" w:type="dxa"/>
          </w:tcPr>
          <w:p w14:paraId="1B76C0A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精确</w:t>
            </w:r>
            <w:r>
              <w:t>小数点后一位</w:t>
            </w:r>
          </w:p>
        </w:tc>
      </w:tr>
      <w:tr w:rsidR="00EC512D" w14:paraId="16859879" w14:textId="77777777" w:rsidTr="00566FB0">
        <w:tc>
          <w:tcPr>
            <w:tcW w:w="1674" w:type="dxa"/>
          </w:tcPr>
          <w:p w14:paraId="7F1D135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服务员</w:t>
            </w:r>
            <w:r>
              <w:t>ID</w:t>
            </w:r>
          </w:p>
        </w:tc>
        <w:tc>
          <w:tcPr>
            <w:tcW w:w="1563" w:type="dxa"/>
          </w:tcPr>
          <w:p w14:paraId="197C73C9" w14:textId="77777777" w:rsidR="00EC512D" w:rsidRDefault="00EC512D" w:rsidP="00566FB0">
            <w:pPr>
              <w:pStyle w:val="Tabletext"/>
            </w:pPr>
            <w:r>
              <w:t>servent_id</w:t>
            </w:r>
          </w:p>
        </w:tc>
        <w:tc>
          <w:tcPr>
            <w:tcW w:w="1103" w:type="dxa"/>
          </w:tcPr>
          <w:p w14:paraId="5672A4E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072C5B28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4BB1B3F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7B5211E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8C88816" w14:textId="77777777" w:rsidTr="00566FB0">
        <w:tc>
          <w:tcPr>
            <w:tcW w:w="1674" w:type="dxa"/>
          </w:tcPr>
          <w:p w14:paraId="1E370D6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ID</w:t>
            </w:r>
          </w:p>
        </w:tc>
        <w:tc>
          <w:tcPr>
            <w:tcW w:w="1563" w:type="dxa"/>
          </w:tcPr>
          <w:p w14:paraId="410B2CFF" w14:textId="77777777" w:rsidR="00EC512D" w:rsidRDefault="00EC512D" w:rsidP="00566FB0">
            <w:pPr>
              <w:pStyle w:val="Tabletext"/>
            </w:pPr>
            <w:r>
              <w:t>member_id</w:t>
            </w:r>
          </w:p>
        </w:tc>
        <w:tc>
          <w:tcPr>
            <w:tcW w:w="1103" w:type="dxa"/>
          </w:tcPr>
          <w:p w14:paraId="64CA0C0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363C36C5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3F0DEF52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44" w:type="dxa"/>
          </w:tcPr>
          <w:p w14:paraId="14A2E8C5" w14:textId="77777777" w:rsidR="00EC512D" w:rsidRDefault="00EC512D" w:rsidP="00566FB0">
            <w:pPr>
              <w:pStyle w:val="Tabletext"/>
            </w:pPr>
            <w:r>
              <w:t>n/a</w:t>
            </w:r>
          </w:p>
        </w:tc>
      </w:tr>
      <w:tr w:rsidR="00EC512D" w14:paraId="7F55B15F" w14:textId="77777777" w:rsidTr="00566FB0">
        <w:tc>
          <w:tcPr>
            <w:tcW w:w="1674" w:type="dxa"/>
          </w:tcPr>
          <w:p w14:paraId="5019888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收银员</w:t>
            </w:r>
            <w:r>
              <w:t>ID</w:t>
            </w:r>
          </w:p>
        </w:tc>
        <w:tc>
          <w:tcPr>
            <w:tcW w:w="1563" w:type="dxa"/>
          </w:tcPr>
          <w:p w14:paraId="7E96DF3B" w14:textId="77777777" w:rsidR="00EC512D" w:rsidRDefault="00EC512D" w:rsidP="00566FB0">
            <w:pPr>
              <w:pStyle w:val="Tabletext"/>
            </w:pPr>
            <w:r>
              <w:t>casher_id</w:t>
            </w:r>
          </w:p>
        </w:tc>
        <w:tc>
          <w:tcPr>
            <w:tcW w:w="1103" w:type="dxa"/>
          </w:tcPr>
          <w:p w14:paraId="7CFECBD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33" w:type="dxa"/>
          </w:tcPr>
          <w:p w14:paraId="55E02A83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93" w:type="dxa"/>
          </w:tcPr>
          <w:p w14:paraId="13CBD13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44" w:type="dxa"/>
          </w:tcPr>
          <w:p w14:paraId="0D25D47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</w:tr>
      <w:tr w:rsidR="00EC512D" w14:paraId="7FF800E4" w14:textId="77777777" w:rsidTr="00566FB0">
        <w:tc>
          <w:tcPr>
            <w:tcW w:w="1674" w:type="dxa"/>
          </w:tcPr>
          <w:p w14:paraId="1582944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lastRenderedPageBreak/>
              <w:t>创建</w:t>
            </w:r>
            <w:r>
              <w:t>时间</w:t>
            </w:r>
          </w:p>
        </w:tc>
        <w:tc>
          <w:tcPr>
            <w:tcW w:w="1563" w:type="dxa"/>
          </w:tcPr>
          <w:p w14:paraId="4D7F50EB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103" w:type="dxa"/>
          </w:tcPr>
          <w:p w14:paraId="28501B2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242E10C4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1645FD2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160CB13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54A8A70" w14:textId="77777777" w:rsidTr="00566FB0">
        <w:tc>
          <w:tcPr>
            <w:tcW w:w="1674" w:type="dxa"/>
          </w:tcPr>
          <w:p w14:paraId="6847309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563" w:type="dxa"/>
          </w:tcPr>
          <w:p w14:paraId="0E1F5A16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103" w:type="dxa"/>
          </w:tcPr>
          <w:p w14:paraId="63CFB9E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33" w:type="dxa"/>
          </w:tcPr>
          <w:p w14:paraId="331CEBA7" w14:textId="77777777" w:rsidR="00EC512D" w:rsidRDefault="00EC512D" w:rsidP="00566FB0">
            <w:pPr>
              <w:pStyle w:val="Tabletext"/>
            </w:pPr>
          </w:p>
        </w:tc>
        <w:tc>
          <w:tcPr>
            <w:tcW w:w="1293" w:type="dxa"/>
          </w:tcPr>
          <w:p w14:paraId="778939B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44" w:type="dxa"/>
          </w:tcPr>
          <w:p w14:paraId="6678D9D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57ADC965" w14:textId="77777777" w:rsidR="00EC512D" w:rsidRDefault="00EC512D" w:rsidP="00EC512D">
      <w:pPr>
        <w:pStyle w:val="Tabletext"/>
      </w:pPr>
    </w:p>
    <w:p w14:paraId="4114184F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EC512D" w14:paraId="624706E7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3AF568C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73C0E7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表</w:t>
            </w:r>
          </w:p>
        </w:tc>
        <w:tc>
          <w:tcPr>
            <w:tcW w:w="4680" w:type="dxa"/>
            <w:gridSpan w:val="3"/>
          </w:tcPr>
          <w:p w14:paraId="4A7AC0E6" w14:textId="77777777" w:rsidR="00EC512D" w:rsidRDefault="00EC512D" w:rsidP="00566FB0">
            <w:pPr>
              <w:pStyle w:val="Tabletext"/>
            </w:pPr>
            <w:r>
              <w:t>t_order_item</w:t>
            </w:r>
          </w:p>
        </w:tc>
      </w:tr>
      <w:tr w:rsidR="00EC512D" w14:paraId="2B103475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59E0B37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1C51DD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0BAA9E3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B835D7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69A6A49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3905B5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10475C57" w14:textId="77777777" w:rsidTr="00566FB0">
        <w:tc>
          <w:tcPr>
            <w:tcW w:w="1800" w:type="dxa"/>
          </w:tcPr>
          <w:p w14:paraId="27B9414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订单条目</w:t>
            </w:r>
            <w:r>
              <w:t>ID</w:t>
            </w:r>
          </w:p>
        </w:tc>
        <w:tc>
          <w:tcPr>
            <w:tcW w:w="1260" w:type="dxa"/>
          </w:tcPr>
          <w:p w14:paraId="0908F870" w14:textId="77777777" w:rsidR="00EC512D" w:rsidRDefault="00EC512D" w:rsidP="00566FB0">
            <w:pPr>
              <w:pStyle w:val="Tabletext"/>
            </w:pPr>
            <w:r>
              <w:t>item_id</w:t>
            </w:r>
          </w:p>
        </w:tc>
        <w:tc>
          <w:tcPr>
            <w:tcW w:w="1170" w:type="dxa"/>
          </w:tcPr>
          <w:p w14:paraId="382F9F6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16030D89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0E2AEF74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2030EED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46654AE7" w14:textId="77777777" w:rsidTr="00566FB0">
        <w:trPr>
          <w:trHeight w:val="233"/>
        </w:trPr>
        <w:tc>
          <w:tcPr>
            <w:tcW w:w="1800" w:type="dxa"/>
          </w:tcPr>
          <w:p w14:paraId="1CAE2BD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订单</w:t>
            </w:r>
            <w:r>
              <w:t>ID</w:t>
            </w:r>
          </w:p>
        </w:tc>
        <w:tc>
          <w:tcPr>
            <w:tcW w:w="1260" w:type="dxa"/>
          </w:tcPr>
          <w:p w14:paraId="60D53784" w14:textId="77777777" w:rsidR="00EC512D" w:rsidRDefault="00EC512D" w:rsidP="00566FB0">
            <w:pPr>
              <w:pStyle w:val="Tabletext"/>
            </w:pPr>
            <w:r>
              <w:t>order_id</w:t>
            </w:r>
          </w:p>
        </w:tc>
        <w:tc>
          <w:tcPr>
            <w:tcW w:w="1170" w:type="dxa"/>
          </w:tcPr>
          <w:p w14:paraId="6EBF9D5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48030883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376A6C92" w14:textId="77777777" w:rsidR="00EC512D" w:rsidRDefault="00EC512D" w:rsidP="00566FB0">
            <w:pPr>
              <w:pStyle w:val="Tabletext"/>
            </w:pPr>
            <w:r>
              <w:t>0</w:t>
            </w:r>
          </w:p>
        </w:tc>
        <w:tc>
          <w:tcPr>
            <w:tcW w:w="2250" w:type="dxa"/>
          </w:tcPr>
          <w:p w14:paraId="08D3F4DC" w14:textId="77777777" w:rsidR="00EC512D" w:rsidRDefault="00EC512D" w:rsidP="00566FB0">
            <w:pPr>
              <w:pStyle w:val="Tabletext"/>
            </w:pPr>
          </w:p>
        </w:tc>
      </w:tr>
      <w:tr w:rsidR="00EC512D" w14:paraId="55196321" w14:textId="77777777" w:rsidTr="00566FB0">
        <w:tc>
          <w:tcPr>
            <w:tcW w:w="1800" w:type="dxa"/>
          </w:tcPr>
          <w:p w14:paraId="36F7557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菜品</w:t>
            </w:r>
            <w:r>
              <w:t>ID</w:t>
            </w:r>
          </w:p>
        </w:tc>
        <w:tc>
          <w:tcPr>
            <w:tcW w:w="1260" w:type="dxa"/>
          </w:tcPr>
          <w:p w14:paraId="49976085" w14:textId="77777777" w:rsidR="00EC512D" w:rsidRDefault="00EC512D" w:rsidP="00566FB0">
            <w:pPr>
              <w:pStyle w:val="Tabletext"/>
            </w:pPr>
            <w:r>
              <w:t>dish_id</w:t>
            </w:r>
          </w:p>
        </w:tc>
        <w:tc>
          <w:tcPr>
            <w:tcW w:w="1170" w:type="dxa"/>
          </w:tcPr>
          <w:p w14:paraId="4F5EAC6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E09B0D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54D1B00C" w14:textId="77777777" w:rsidR="00EC512D" w:rsidRDefault="00EC512D" w:rsidP="00566FB0">
            <w:pPr>
              <w:pStyle w:val="Tabletext"/>
            </w:pPr>
            <w:r>
              <w:t>0</w:t>
            </w:r>
          </w:p>
        </w:tc>
        <w:tc>
          <w:tcPr>
            <w:tcW w:w="2250" w:type="dxa"/>
          </w:tcPr>
          <w:p w14:paraId="0B5BA01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514D2704" w14:textId="77777777" w:rsidTr="00566FB0">
        <w:tc>
          <w:tcPr>
            <w:tcW w:w="1800" w:type="dxa"/>
          </w:tcPr>
          <w:p w14:paraId="49FCBB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份数</w:t>
            </w:r>
          </w:p>
        </w:tc>
        <w:tc>
          <w:tcPr>
            <w:tcW w:w="1260" w:type="dxa"/>
          </w:tcPr>
          <w:p w14:paraId="7FB15D5C" w14:textId="77777777" w:rsidR="00EC512D" w:rsidRDefault="00EC512D" w:rsidP="00566FB0">
            <w:pPr>
              <w:pStyle w:val="Tabletext"/>
            </w:pPr>
            <w:r>
              <w:t>dish_acc</w:t>
            </w:r>
          </w:p>
        </w:tc>
        <w:tc>
          <w:tcPr>
            <w:tcW w:w="1170" w:type="dxa"/>
          </w:tcPr>
          <w:p w14:paraId="525780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01D7F5F3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5503177C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2250" w:type="dxa"/>
          </w:tcPr>
          <w:p w14:paraId="72A8D05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最大</w:t>
            </w:r>
            <w:r>
              <w:t>99</w:t>
            </w:r>
          </w:p>
        </w:tc>
      </w:tr>
      <w:tr w:rsidR="00EC512D" w14:paraId="4F8A967F" w14:textId="77777777" w:rsidTr="00566FB0">
        <w:tc>
          <w:tcPr>
            <w:tcW w:w="1800" w:type="dxa"/>
          </w:tcPr>
          <w:p w14:paraId="17DEB21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556252C6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380E67E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1BB4A099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7B81D05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3E2293B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E45CBD5" w14:textId="77777777" w:rsidTr="00566FB0">
        <w:tc>
          <w:tcPr>
            <w:tcW w:w="1800" w:type="dxa"/>
          </w:tcPr>
          <w:p w14:paraId="12BC620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60086800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3D8AA53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0AF0E0F6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55F2F6C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4F175E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692382F1" w14:textId="77777777" w:rsidR="00EC512D" w:rsidRDefault="00EC512D" w:rsidP="00EC512D">
      <w:pPr>
        <w:pStyle w:val="Tabletext"/>
      </w:pPr>
    </w:p>
    <w:p w14:paraId="12633C8F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94"/>
        <w:gridCol w:w="1283"/>
        <w:gridCol w:w="1241"/>
        <w:gridCol w:w="1003"/>
        <w:gridCol w:w="1346"/>
        <w:gridCol w:w="2243"/>
      </w:tblGrid>
      <w:tr w:rsidR="00EC512D" w14:paraId="264C3765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0416E7B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05" w:type="dxa"/>
            <w:gridSpan w:val="2"/>
          </w:tcPr>
          <w:p w14:paraId="7DC4CA1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用户表</w:t>
            </w:r>
          </w:p>
        </w:tc>
        <w:tc>
          <w:tcPr>
            <w:tcW w:w="4605" w:type="dxa"/>
            <w:gridSpan w:val="3"/>
          </w:tcPr>
          <w:p w14:paraId="018A00C5" w14:textId="77777777" w:rsidR="00EC512D" w:rsidRDefault="00EC512D" w:rsidP="00566FB0">
            <w:pPr>
              <w:pStyle w:val="Tabletext"/>
            </w:pPr>
            <w:r>
              <w:t>t_user</w:t>
            </w:r>
          </w:p>
        </w:tc>
      </w:tr>
      <w:tr w:rsidR="00EC512D" w14:paraId="4C2C8E3A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54F5EF8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79F267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45" w:type="dxa"/>
            <w:shd w:val="clear" w:color="auto" w:fill="BFBFBF" w:themeFill="background1" w:themeFillShade="BF"/>
          </w:tcPr>
          <w:p w14:paraId="6376488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05" w:type="dxa"/>
            <w:shd w:val="clear" w:color="auto" w:fill="BFBFBF" w:themeFill="background1" w:themeFillShade="BF"/>
          </w:tcPr>
          <w:p w14:paraId="4BC9B9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14EC241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423025F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15B7B7C7" w14:textId="77777777" w:rsidTr="00566FB0">
        <w:tc>
          <w:tcPr>
            <w:tcW w:w="1800" w:type="dxa"/>
          </w:tcPr>
          <w:p w14:paraId="645934B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4D473A2D" w14:textId="77777777" w:rsidR="00EC512D" w:rsidRDefault="00EC512D" w:rsidP="00566FB0">
            <w:pPr>
              <w:pStyle w:val="Tabletext"/>
            </w:pPr>
            <w:r>
              <w:t>user_id</w:t>
            </w:r>
          </w:p>
        </w:tc>
        <w:tc>
          <w:tcPr>
            <w:tcW w:w="1245" w:type="dxa"/>
          </w:tcPr>
          <w:p w14:paraId="408F9BF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5" w:type="dxa"/>
          </w:tcPr>
          <w:p w14:paraId="605E9DAE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28D40556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68DD880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0C2B2203" w14:textId="77777777" w:rsidTr="00566FB0">
        <w:trPr>
          <w:trHeight w:val="233"/>
        </w:trPr>
        <w:tc>
          <w:tcPr>
            <w:tcW w:w="1800" w:type="dxa"/>
          </w:tcPr>
          <w:p w14:paraId="44121B3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60" w:type="dxa"/>
          </w:tcPr>
          <w:p w14:paraId="05AB0997" w14:textId="77777777" w:rsidR="00EC512D" w:rsidRDefault="00EC512D" w:rsidP="00566FB0">
            <w:pPr>
              <w:pStyle w:val="Tabletext"/>
            </w:pPr>
            <w:r>
              <w:t>username</w:t>
            </w:r>
          </w:p>
        </w:tc>
        <w:tc>
          <w:tcPr>
            <w:tcW w:w="1245" w:type="dxa"/>
          </w:tcPr>
          <w:p w14:paraId="0D9B9BF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5" w:type="dxa"/>
          </w:tcPr>
          <w:p w14:paraId="25BABF07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350" w:type="dxa"/>
          </w:tcPr>
          <w:p w14:paraId="083F2BC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14:paraId="7A7F995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  <w:r>
              <w:t>，英文字母和数字组成不少于</w:t>
            </w:r>
            <w:r>
              <w:t>6</w:t>
            </w:r>
            <w:r>
              <w:t>位</w:t>
            </w:r>
          </w:p>
        </w:tc>
      </w:tr>
      <w:tr w:rsidR="00EC512D" w14:paraId="7A9408C9" w14:textId="77777777" w:rsidTr="00566FB0">
        <w:tc>
          <w:tcPr>
            <w:tcW w:w="1800" w:type="dxa"/>
          </w:tcPr>
          <w:p w14:paraId="6DC47A9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  <w:tc>
          <w:tcPr>
            <w:tcW w:w="1260" w:type="dxa"/>
          </w:tcPr>
          <w:p w14:paraId="259F16B2" w14:textId="77777777" w:rsidR="00EC512D" w:rsidRDefault="00EC512D" w:rsidP="00566FB0">
            <w:pPr>
              <w:pStyle w:val="Tabletext"/>
            </w:pPr>
            <w:r>
              <w:t>password</w:t>
            </w:r>
          </w:p>
        </w:tc>
        <w:tc>
          <w:tcPr>
            <w:tcW w:w="1245" w:type="dxa"/>
          </w:tcPr>
          <w:p w14:paraId="6336749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5" w:type="dxa"/>
          </w:tcPr>
          <w:p w14:paraId="3B24B5F4" w14:textId="77777777" w:rsidR="00EC512D" w:rsidRDefault="00EC512D" w:rsidP="00566FB0">
            <w:pPr>
              <w:pStyle w:val="Tabletext"/>
            </w:pPr>
            <w:r>
              <w:t>128</w:t>
            </w:r>
          </w:p>
        </w:tc>
        <w:tc>
          <w:tcPr>
            <w:tcW w:w="1350" w:type="dxa"/>
          </w:tcPr>
          <w:p w14:paraId="0A65225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50" w:type="dxa"/>
          </w:tcPr>
          <w:p w14:paraId="64E32F2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非空，</w:t>
            </w:r>
            <w:r>
              <w:t>英文字母和数字组成不少于</w:t>
            </w:r>
            <w:r>
              <w:t>6</w:t>
            </w:r>
            <w:r>
              <w:t>位</w:t>
            </w:r>
          </w:p>
        </w:tc>
      </w:tr>
      <w:tr w:rsidR="00EC512D" w14:paraId="2AEBAB8C" w14:textId="77777777" w:rsidTr="00566FB0">
        <w:tc>
          <w:tcPr>
            <w:tcW w:w="1800" w:type="dxa"/>
          </w:tcPr>
          <w:p w14:paraId="1C21F44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260" w:type="dxa"/>
          </w:tcPr>
          <w:p w14:paraId="5DA4A83F" w14:textId="77777777" w:rsidR="00EC512D" w:rsidRDefault="00EC512D" w:rsidP="00566FB0">
            <w:pPr>
              <w:pStyle w:val="Tabletext"/>
            </w:pPr>
            <w:r>
              <w:t>cellphone</w:t>
            </w:r>
          </w:p>
        </w:tc>
        <w:tc>
          <w:tcPr>
            <w:tcW w:w="1245" w:type="dxa"/>
          </w:tcPr>
          <w:p w14:paraId="10D7670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5" w:type="dxa"/>
          </w:tcPr>
          <w:p w14:paraId="32987832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350" w:type="dxa"/>
          </w:tcPr>
          <w:p w14:paraId="1E47EB49" w14:textId="77777777" w:rsidR="00EC512D" w:rsidRDefault="00EC512D" w:rsidP="00566FB0">
            <w:pPr>
              <w:pStyle w:val="Tabletext"/>
            </w:pPr>
          </w:p>
        </w:tc>
        <w:tc>
          <w:tcPr>
            <w:tcW w:w="2250" w:type="dxa"/>
          </w:tcPr>
          <w:p w14:paraId="481A102F" w14:textId="77777777" w:rsidR="00EC512D" w:rsidRDefault="00EC512D" w:rsidP="00566FB0">
            <w:pPr>
              <w:pStyle w:val="Tabletext"/>
            </w:pPr>
          </w:p>
        </w:tc>
      </w:tr>
      <w:tr w:rsidR="00EC512D" w14:paraId="6472CB36" w14:textId="77777777" w:rsidTr="00566FB0">
        <w:tc>
          <w:tcPr>
            <w:tcW w:w="1800" w:type="dxa"/>
          </w:tcPr>
          <w:p w14:paraId="2E20F6D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t>ID</w:t>
            </w:r>
          </w:p>
        </w:tc>
        <w:tc>
          <w:tcPr>
            <w:tcW w:w="1260" w:type="dxa"/>
          </w:tcPr>
          <w:p w14:paraId="41AAA645" w14:textId="77777777" w:rsidR="00EC512D" w:rsidRDefault="00EC512D" w:rsidP="00566FB0">
            <w:pPr>
              <w:pStyle w:val="Tabletext"/>
            </w:pPr>
            <w:r>
              <w:t>level_id</w:t>
            </w:r>
          </w:p>
        </w:tc>
        <w:tc>
          <w:tcPr>
            <w:tcW w:w="1245" w:type="dxa"/>
          </w:tcPr>
          <w:p w14:paraId="4AB96AD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5" w:type="dxa"/>
          </w:tcPr>
          <w:p w14:paraId="4643FE9D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398B9E55" w14:textId="77777777" w:rsidR="00EC512D" w:rsidRDefault="00EC512D" w:rsidP="00566FB0">
            <w:pPr>
              <w:pStyle w:val="Tabletext"/>
            </w:pPr>
          </w:p>
        </w:tc>
        <w:tc>
          <w:tcPr>
            <w:tcW w:w="2250" w:type="dxa"/>
          </w:tcPr>
          <w:p w14:paraId="3C45FFCA" w14:textId="77777777" w:rsidR="00EC512D" w:rsidRDefault="00EC512D" w:rsidP="00566FB0">
            <w:pPr>
              <w:pStyle w:val="Tabletext"/>
            </w:pPr>
          </w:p>
        </w:tc>
      </w:tr>
      <w:tr w:rsidR="00EC512D" w14:paraId="6E22C1DA" w14:textId="77777777" w:rsidTr="00566FB0">
        <w:tc>
          <w:tcPr>
            <w:tcW w:w="1800" w:type="dxa"/>
          </w:tcPr>
          <w:p w14:paraId="22EAC6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状态</w:t>
            </w:r>
          </w:p>
        </w:tc>
        <w:tc>
          <w:tcPr>
            <w:tcW w:w="1260" w:type="dxa"/>
          </w:tcPr>
          <w:p w14:paraId="23DBC382" w14:textId="77777777" w:rsidR="00EC512D" w:rsidRDefault="00EC512D" w:rsidP="00566FB0">
            <w:pPr>
              <w:pStyle w:val="Tabletext"/>
            </w:pPr>
            <w:r>
              <w:t>user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45" w:type="dxa"/>
          </w:tcPr>
          <w:p w14:paraId="40E8270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1005" w:type="dxa"/>
          </w:tcPr>
          <w:p w14:paraId="252EC284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350" w:type="dxa"/>
          </w:tcPr>
          <w:p w14:paraId="0DE8FC8D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3E2D625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6C0F0958" w14:textId="77777777" w:rsidTr="00566FB0">
        <w:tc>
          <w:tcPr>
            <w:tcW w:w="1800" w:type="dxa"/>
          </w:tcPr>
          <w:p w14:paraId="4673BA0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60B3DBA1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245" w:type="dxa"/>
          </w:tcPr>
          <w:p w14:paraId="6EFDA7D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5" w:type="dxa"/>
          </w:tcPr>
          <w:p w14:paraId="141C188E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14E6BD6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72FCECA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9552091" w14:textId="77777777" w:rsidTr="00566FB0">
        <w:tc>
          <w:tcPr>
            <w:tcW w:w="1800" w:type="dxa"/>
          </w:tcPr>
          <w:p w14:paraId="17E676F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7F6EE7A0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245" w:type="dxa"/>
          </w:tcPr>
          <w:p w14:paraId="5CB8D5A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5" w:type="dxa"/>
          </w:tcPr>
          <w:p w14:paraId="39E9D45E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5A84EC6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386EAFA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21CF0310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75"/>
        <w:gridCol w:w="1350"/>
        <w:gridCol w:w="1231"/>
        <w:gridCol w:w="997"/>
        <w:gridCol w:w="1335"/>
        <w:gridCol w:w="2222"/>
      </w:tblGrid>
      <w:tr w:rsidR="00EC512D" w14:paraId="34740AED" w14:textId="77777777" w:rsidTr="00566FB0">
        <w:tc>
          <w:tcPr>
            <w:tcW w:w="1783" w:type="dxa"/>
            <w:shd w:val="clear" w:color="auto" w:fill="BFBFBF" w:themeFill="background1" w:themeFillShade="BF"/>
          </w:tcPr>
          <w:p w14:paraId="1DB552F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558" w:type="dxa"/>
            <w:gridSpan w:val="2"/>
          </w:tcPr>
          <w:p w14:paraId="503D3CA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表</w:t>
            </w:r>
          </w:p>
        </w:tc>
        <w:tc>
          <w:tcPr>
            <w:tcW w:w="4569" w:type="dxa"/>
            <w:gridSpan w:val="3"/>
          </w:tcPr>
          <w:p w14:paraId="584D9C5A" w14:textId="77777777" w:rsidR="00EC512D" w:rsidRDefault="00EC512D" w:rsidP="00566FB0">
            <w:pPr>
              <w:pStyle w:val="Tabletext"/>
            </w:pPr>
            <w:r>
              <w:t>t_user</w:t>
            </w:r>
            <w:r>
              <w:rPr>
                <w:rFonts w:hint="eastAsia"/>
              </w:rPr>
              <w:t>_level</w:t>
            </w:r>
          </w:p>
        </w:tc>
      </w:tr>
      <w:tr w:rsidR="00EC512D" w14:paraId="6EE19ACA" w14:textId="77777777" w:rsidTr="00566FB0">
        <w:tc>
          <w:tcPr>
            <w:tcW w:w="1783" w:type="dxa"/>
            <w:shd w:val="clear" w:color="auto" w:fill="BFBFBF" w:themeFill="background1" w:themeFillShade="BF"/>
          </w:tcPr>
          <w:p w14:paraId="62D404F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323" w:type="dxa"/>
            <w:shd w:val="clear" w:color="auto" w:fill="BFBFBF" w:themeFill="background1" w:themeFillShade="BF"/>
          </w:tcPr>
          <w:p w14:paraId="7ACF033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235" w:type="dxa"/>
            <w:shd w:val="clear" w:color="auto" w:fill="BFBFBF" w:themeFill="background1" w:themeFillShade="BF"/>
          </w:tcPr>
          <w:p w14:paraId="72BA66F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00" w:type="dxa"/>
            <w:shd w:val="clear" w:color="auto" w:fill="BFBFBF" w:themeFill="background1" w:themeFillShade="BF"/>
          </w:tcPr>
          <w:p w14:paraId="740DB8D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9" w:type="dxa"/>
            <w:shd w:val="clear" w:color="auto" w:fill="BFBFBF" w:themeFill="background1" w:themeFillShade="BF"/>
          </w:tcPr>
          <w:p w14:paraId="4D7A2F6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30" w:type="dxa"/>
            <w:shd w:val="clear" w:color="auto" w:fill="BFBFBF" w:themeFill="background1" w:themeFillShade="BF"/>
          </w:tcPr>
          <w:p w14:paraId="637A88D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0C6F19CE" w14:textId="77777777" w:rsidTr="00566FB0">
        <w:tc>
          <w:tcPr>
            <w:tcW w:w="1783" w:type="dxa"/>
          </w:tcPr>
          <w:p w14:paraId="5FFC380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 w14:paraId="69FE8676" w14:textId="77777777" w:rsidR="00EC512D" w:rsidRDefault="00EC512D" w:rsidP="00566FB0">
            <w:pPr>
              <w:pStyle w:val="Tabletext"/>
            </w:pPr>
            <w:r>
              <w:t>level_id</w:t>
            </w:r>
          </w:p>
        </w:tc>
        <w:tc>
          <w:tcPr>
            <w:tcW w:w="1235" w:type="dxa"/>
          </w:tcPr>
          <w:p w14:paraId="64794AD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0" w:type="dxa"/>
          </w:tcPr>
          <w:p w14:paraId="1C39CCA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39" w:type="dxa"/>
          </w:tcPr>
          <w:p w14:paraId="706C6693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30" w:type="dxa"/>
          </w:tcPr>
          <w:p w14:paraId="09A7FBA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主键，</w:t>
            </w:r>
            <w:r>
              <w:t>自动增加</w:t>
            </w:r>
          </w:p>
        </w:tc>
      </w:tr>
      <w:tr w:rsidR="00EC512D" w14:paraId="785F39C7" w14:textId="77777777" w:rsidTr="00566FB0">
        <w:trPr>
          <w:trHeight w:val="233"/>
        </w:trPr>
        <w:tc>
          <w:tcPr>
            <w:tcW w:w="1783" w:type="dxa"/>
          </w:tcPr>
          <w:p w14:paraId="1D3DB44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名称</w:t>
            </w:r>
          </w:p>
        </w:tc>
        <w:tc>
          <w:tcPr>
            <w:tcW w:w="1323" w:type="dxa"/>
          </w:tcPr>
          <w:p w14:paraId="6339C35C" w14:textId="77777777" w:rsidR="00EC512D" w:rsidRDefault="00EC512D" w:rsidP="00566FB0">
            <w:pPr>
              <w:pStyle w:val="Tabletext"/>
            </w:pPr>
            <w:r>
              <w:t>level_name</w:t>
            </w:r>
          </w:p>
        </w:tc>
        <w:tc>
          <w:tcPr>
            <w:tcW w:w="1235" w:type="dxa"/>
          </w:tcPr>
          <w:p w14:paraId="3A0889C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字符型</w:t>
            </w:r>
          </w:p>
        </w:tc>
        <w:tc>
          <w:tcPr>
            <w:tcW w:w="1000" w:type="dxa"/>
          </w:tcPr>
          <w:p w14:paraId="749A333D" w14:textId="77777777" w:rsidR="00EC512D" w:rsidRDefault="00EC512D" w:rsidP="00566FB0">
            <w:pPr>
              <w:pStyle w:val="Tabletext"/>
            </w:pPr>
            <w:r>
              <w:t>16</w:t>
            </w:r>
          </w:p>
        </w:tc>
        <w:tc>
          <w:tcPr>
            <w:tcW w:w="1339" w:type="dxa"/>
          </w:tcPr>
          <w:p w14:paraId="5AACA1D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30" w:type="dxa"/>
          </w:tcPr>
          <w:p w14:paraId="2BC9D0E2" w14:textId="77777777" w:rsidR="00EC512D" w:rsidRDefault="00EC512D" w:rsidP="00566FB0">
            <w:pPr>
              <w:pStyle w:val="Tabletext"/>
            </w:pPr>
          </w:p>
        </w:tc>
      </w:tr>
      <w:tr w:rsidR="00EC512D" w14:paraId="16E8E2FD" w14:textId="77777777" w:rsidTr="00566FB0">
        <w:tc>
          <w:tcPr>
            <w:tcW w:w="1783" w:type="dxa"/>
          </w:tcPr>
          <w:p w14:paraId="783872A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分数</w:t>
            </w:r>
          </w:p>
        </w:tc>
        <w:tc>
          <w:tcPr>
            <w:tcW w:w="1323" w:type="dxa"/>
          </w:tcPr>
          <w:p w14:paraId="2893C8D6" w14:textId="77777777" w:rsidR="00EC512D" w:rsidRDefault="00EC512D" w:rsidP="00566FB0">
            <w:pPr>
              <w:pStyle w:val="Tabletext"/>
            </w:pPr>
            <w:r>
              <w:t>level_score</w:t>
            </w:r>
          </w:p>
        </w:tc>
        <w:tc>
          <w:tcPr>
            <w:tcW w:w="1235" w:type="dxa"/>
          </w:tcPr>
          <w:p w14:paraId="488C94E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00" w:type="dxa"/>
          </w:tcPr>
          <w:p w14:paraId="543A4A79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39" w:type="dxa"/>
          </w:tcPr>
          <w:p w14:paraId="5B47DFE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230" w:type="dxa"/>
          </w:tcPr>
          <w:p w14:paraId="6F652928" w14:textId="77777777" w:rsidR="00EC512D" w:rsidRDefault="00EC512D" w:rsidP="00566FB0">
            <w:pPr>
              <w:pStyle w:val="Tabletext"/>
            </w:pPr>
          </w:p>
        </w:tc>
      </w:tr>
      <w:tr w:rsidR="00EC512D" w14:paraId="1FC9DEC1" w14:textId="77777777" w:rsidTr="00566FB0">
        <w:tc>
          <w:tcPr>
            <w:tcW w:w="1783" w:type="dxa"/>
          </w:tcPr>
          <w:p w14:paraId="7F58B65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等级</w:t>
            </w:r>
            <w:r>
              <w:t>状态</w:t>
            </w:r>
          </w:p>
        </w:tc>
        <w:tc>
          <w:tcPr>
            <w:tcW w:w="1323" w:type="dxa"/>
          </w:tcPr>
          <w:p w14:paraId="0957E473" w14:textId="77777777" w:rsidR="00EC512D" w:rsidRDefault="00EC512D" w:rsidP="00566FB0">
            <w:pPr>
              <w:pStyle w:val="Tabletext"/>
            </w:pPr>
            <w:r>
              <w:t>level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235" w:type="dxa"/>
          </w:tcPr>
          <w:p w14:paraId="0BE3D62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1000" w:type="dxa"/>
          </w:tcPr>
          <w:p w14:paraId="3E9AC5B2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339" w:type="dxa"/>
          </w:tcPr>
          <w:p w14:paraId="529F145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30" w:type="dxa"/>
          </w:tcPr>
          <w:p w14:paraId="3BDCC6F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5FCDAB2" w14:textId="77777777" w:rsidTr="00566FB0">
        <w:tc>
          <w:tcPr>
            <w:tcW w:w="1783" w:type="dxa"/>
          </w:tcPr>
          <w:p w14:paraId="1E73509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323" w:type="dxa"/>
          </w:tcPr>
          <w:p w14:paraId="48E81084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235" w:type="dxa"/>
          </w:tcPr>
          <w:p w14:paraId="09CE79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0" w:type="dxa"/>
          </w:tcPr>
          <w:p w14:paraId="51129D5B" w14:textId="77777777" w:rsidR="00EC512D" w:rsidRDefault="00EC512D" w:rsidP="00566FB0">
            <w:pPr>
              <w:pStyle w:val="Tabletext"/>
            </w:pPr>
          </w:p>
        </w:tc>
        <w:tc>
          <w:tcPr>
            <w:tcW w:w="1339" w:type="dxa"/>
          </w:tcPr>
          <w:p w14:paraId="522B8B3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30" w:type="dxa"/>
          </w:tcPr>
          <w:p w14:paraId="6B88B1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3BD96593" w14:textId="77777777" w:rsidTr="00566FB0">
        <w:tc>
          <w:tcPr>
            <w:tcW w:w="1783" w:type="dxa"/>
          </w:tcPr>
          <w:p w14:paraId="005EC77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323" w:type="dxa"/>
          </w:tcPr>
          <w:p w14:paraId="4F17E4BF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235" w:type="dxa"/>
          </w:tcPr>
          <w:p w14:paraId="62AF412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00" w:type="dxa"/>
          </w:tcPr>
          <w:p w14:paraId="7863BEF2" w14:textId="77777777" w:rsidR="00EC512D" w:rsidRDefault="00EC512D" w:rsidP="00566FB0">
            <w:pPr>
              <w:pStyle w:val="Tabletext"/>
            </w:pPr>
          </w:p>
        </w:tc>
        <w:tc>
          <w:tcPr>
            <w:tcW w:w="1339" w:type="dxa"/>
          </w:tcPr>
          <w:p w14:paraId="25A1503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30" w:type="dxa"/>
          </w:tcPr>
          <w:p w14:paraId="388E081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1E1A7E9D" w14:textId="77777777" w:rsidR="00EC512D" w:rsidRDefault="00EC512D" w:rsidP="00EC512D">
      <w:pPr>
        <w:pStyle w:val="Tabletext"/>
      </w:pPr>
    </w:p>
    <w:p w14:paraId="79780813" w14:textId="77777777" w:rsidR="00EC512D" w:rsidRDefault="00EC512D" w:rsidP="00EC512D">
      <w:pPr>
        <w:pStyle w:val="Tabletext"/>
      </w:pPr>
    </w:p>
    <w:p w14:paraId="23AEB50C" w14:textId="77777777" w:rsidR="00EC512D" w:rsidRDefault="00EC512D" w:rsidP="00EC512D">
      <w:pPr>
        <w:pStyle w:val="Tabletext"/>
      </w:pPr>
    </w:p>
    <w:p w14:paraId="0064616F" w14:textId="77777777" w:rsidR="00EC512D" w:rsidRDefault="00EC512D" w:rsidP="00EC512D">
      <w:pPr>
        <w:pStyle w:val="Tabletext"/>
      </w:pPr>
    </w:p>
    <w:p w14:paraId="25FA8B29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692"/>
        <w:gridCol w:w="1683"/>
        <w:gridCol w:w="1355"/>
        <w:gridCol w:w="794"/>
        <w:gridCol w:w="1282"/>
        <w:gridCol w:w="2104"/>
      </w:tblGrid>
      <w:tr w:rsidR="00EC512D" w14:paraId="391CD0CF" w14:textId="77777777" w:rsidTr="00566FB0">
        <w:tc>
          <w:tcPr>
            <w:tcW w:w="1692" w:type="dxa"/>
            <w:shd w:val="clear" w:color="auto" w:fill="BFBFBF" w:themeFill="background1" w:themeFillShade="BF"/>
          </w:tcPr>
          <w:p w14:paraId="0CDAC63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38" w:type="dxa"/>
            <w:gridSpan w:val="2"/>
          </w:tcPr>
          <w:p w14:paraId="3FF271C3" w14:textId="77777777" w:rsidR="00EC512D" w:rsidRDefault="00EC512D" w:rsidP="00566FB0">
            <w:pPr>
              <w:pStyle w:val="Tabletext"/>
            </w:pPr>
            <w:r>
              <w:t>角色表</w:t>
            </w:r>
          </w:p>
        </w:tc>
        <w:tc>
          <w:tcPr>
            <w:tcW w:w="4180" w:type="dxa"/>
            <w:gridSpan w:val="3"/>
          </w:tcPr>
          <w:p w14:paraId="53031A82" w14:textId="77777777" w:rsidR="00EC512D" w:rsidRDefault="00EC512D" w:rsidP="00566FB0">
            <w:pPr>
              <w:pStyle w:val="Tabletext"/>
            </w:pPr>
            <w:r>
              <w:t>t_role</w:t>
            </w:r>
          </w:p>
        </w:tc>
      </w:tr>
      <w:tr w:rsidR="00EC512D" w14:paraId="3876FAB2" w14:textId="77777777" w:rsidTr="00566FB0">
        <w:tc>
          <w:tcPr>
            <w:tcW w:w="1692" w:type="dxa"/>
            <w:shd w:val="clear" w:color="auto" w:fill="BFBFBF" w:themeFill="background1" w:themeFillShade="BF"/>
          </w:tcPr>
          <w:p w14:paraId="2183580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46D52C0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55" w:type="dxa"/>
            <w:shd w:val="clear" w:color="auto" w:fill="BFBFBF" w:themeFill="background1" w:themeFillShade="BF"/>
          </w:tcPr>
          <w:p w14:paraId="7B06214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794" w:type="dxa"/>
            <w:shd w:val="clear" w:color="auto" w:fill="BFBFBF" w:themeFill="background1" w:themeFillShade="BF"/>
          </w:tcPr>
          <w:p w14:paraId="3538088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82" w:type="dxa"/>
            <w:shd w:val="clear" w:color="auto" w:fill="BFBFBF" w:themeFill="background1" w:themeFillShade="BF"/>
          </w:tcPr>
          <w:p w14:paraId="41ACB5A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04" w:type="dxa"/>
            <w:shd w:val="clear" w:color="auto" w:fill="BFBFBF" w:themeFill="background1" w:themeFillShade="BF"/>
          </w:tcPr>
          <w:p w14:paraId="19C1BCD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21BCAB65" w14:textId="77777777" w:rsidTr="00566FB0">
        <w:tc>
          <w:tcPr>
            <w:tcW w:w="1692" w:type="dxa"/>
          </w:tcPr>
          <w:p w14:paraId="477C500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ID</w:t>
            </w:r>
          </w:p>
        </w:tc>
        <w:tc>
          <w:tcPr>
            <w:tcW w:w="1683" w:type="dxa"/>
          </w:tcPr>
          <w:p w14:paraId="07174D27" w14:textId="77777777" w:rsidR="00EC512D" w:rsidRDefault="00EC512D" w:rsidP="00566FB0">
            <w:pPr>
              <w:pStyle w:val="Tabletext"/>
            </w:pPr>
            <w:r>
              <w:t>role_id</w:t>
            </w:r>
          </w:p>
        </w:tc>
        <w:tc>
          <w:tcPr>
            <w:tcW w:w="1355" w:type="dxa"/>
          </w:tcPr>
          <w:p w14:paraId="23F7898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794" w:type="dxa"/>
          </w:tcPr>
          <w:p w14:paraId="6A635734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82" w:type="dxa"/>
          </w:tcPr>
          <w:p w14:paraId="00156652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104" w:type="dxa"/>
          </w:tcPr>
          <w:p w14:paraId="5003180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29D7C036" w14:textId="77777777" w:rsidTr="00566FB0">
        <w:tc>
          <w:tcPr>
            <w:tcW w:w="1692" w:type="dxa"/>
          </w:tcPr>
          <w:p w14:paraId="5E07F85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  <w:tc>
          <w:tcPr>
            <w:tcW w:w="1683" w:type="dxa"/>
          </w:tcPr>
          <w:p w14:paraId="72CDFEDC" w14:textId="77777777" w:rsidR="00EC512D" w:rsidRDefault="00EC512D" w:rsidP="00566FB0">
            <w:pPr>
              <w:pStyle w:val="Tabletext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name</w:t>
            </w:r>
          </w:p>
        </w:tc>
        <w:tc>
          <w:tcPr>
            <w:tcW w:w="1355" w:type="dxa"/>
          </w:tcPr>
          <w:p w14:paraId="63B72A0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94" w:type="dxa"/>
          </w:tcPr>
          <w:p w14:paraId="04D4C60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32</w:t>
            </w:r>
          </w:p>
        </w:tc>
        <w:tc>
          <w:tcPr>
            <w:tcW w:w="1282" w:type="dxa"/>
          </w:tcPr>
          <w:p w14:paraId="71BDF92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104" w:type="dxa"/>
          </w:tcPr>
          <w:p w14:paraId="200CE5C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1D8B348" w14:textId="77777777" w:rsidTr="00566FB0">
        <w:tc>
          <w:tcPr>
            <w:tcW w:w="1692" w:type="dxa"/>
          </w:tcPr>
          <w:p w14:paraId="54F5A4F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描述</w:t>
            </w:r>
          </w:p>
        </w:tc>
        <w:tc>
          <w:tcPr>
            <w:tcW w:w="1683" w:type="dxa"/>
          </w:tcPr>
          <w:p w14:paraId="6EC59CC5" w14:textId="77777777" w:rsidR="00EC512D" w:rsidRDefault="00EC512D" w:rsidP="00566FB0">
            <w:pPr>
              <w:pStyle w:val="Tabletext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desc</w:t>
            </w:r>
          </w:p>
        </w:tc>
        <w:tc>
          <w:tcPr>
            <w:tcW w:w="1355" w:type="dxa"/>
          </w:tcPr>
          <w:p w14:paraId="2E1C2EF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794" w:type="dxa"/>
          </w:tcPr>
          <w:p w14:paraId="0A43C92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128</w:t>
            </w:r>
          </w:p>
        </w:tc>
        <w:tc>
          <w:tcPr>
            <w:tcW w:w="1282" w:type="dxa"/>
          </w:tcPr>
          <w:p w14:paraId="6589835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104" w:type="dxa"/>
          </w:tcPr>
          <w:p w14:paraId="678058B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980E4F7" w14:textId="77777777" w:rsidTr="00566FB0">
        <w:tc>
          <w:tcPr>
            <w:tcW w:w="1692" w:type="dxa"/>
          </w:tcPr>
          <w:p w14:paraId="3162B79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t>状态</w:t>
            </w:r>
          </w:p>
        </w:tc>
        <w:tc>
          <w:tcPr>
            <w:tcW w:w="1683" w:type="dxa"/>
          </w:tcPr>
          <w:p w14:paraId="3329B495" w14:textId="77777777" w:rsidR="00EC512D" w:rsidRDefault="00EC512D" w:rsidP="00566FB0">
            <w:pPr>
              <w:pStyle w:val="Tabletext"/>
            </w:pPr>
            <w:r>
              <w:t>role</w:t>
            </w:r>
            <w:r>
              <w:rPr>
                <w:rFonts w:hint="eastAsia"/>
              </w:rPr>
              <w:t>_</w:t>
            </w:r>
            <w:r>
              <w:t>status</w:t>
            </w:r>
          </w:p>
        </w:tc>
        <w:tc>
          <w:tcPr>
            <w:tcW w:w="1355" w:type="dxa"/>
          </w:tcPr>
          <w:p w14:paraId="62018FB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794" w:type="dxa"/>
          </w:tcPr>
          <w:p w14:paraId="70F36CA5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282" w:type="dxa"/>
          </w:tcPr>
          <w:p w14:paraId="459BD7DF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104" w:type="dxa"/>
          </w:tcPr>
          <w:p w14:paraId="06B56F7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7BA6F561" w14:textId="77777777" w:rsidTr="00566FB0">
        <w:tc>
          <w:tcPr>
            <w:tcW w:w="1692" w:type="dxa"/>
          </w:tcPr>
          <w:p w14:paraId="60DCCA4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683" w:type="dxa"/>
          </w:tcPr>
          <w:p w14:paraId="1149951D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355" w:type="dxa"/>
          </w:tcPr>
          <w:p w14:paraId="4EEA224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794" w:type="dxa"/>
          </w:tcPr>
          <w:p w14:paraId="07329042" w14:textId="77777777" w:rsidR="00EC512D" w:rsidRDefault="00EC512D" w:rsidP="00566FB0">
            <w:pPr>
              <w:pStyle w:val="Tabletext"/>
            </w:pPr>
          </w:p>
        </w:tc>
        <w:tc>
          <w:tcPr>
            <w:tcW w:w="1282" w:type="dxa"/>
          </w:tcPr>
          <w:p w14:paraId="39D4F4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104" w:type="dxa"/>
          </w:tcPr>
          <w:p w14:paraId="39C2A7A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C927453" w14:textId="77777777" w:rsidTr="00566FB0">
        <w:tc>
          <w:tcPr>
            <w:tcW w:w="1692" w:type="dxa"/>
          </w:tcPr>
          <w:p w14:paraId="4F20752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683" w:type="dxa"/>
          </w:tcPr>
          <w:p w14:paraId="2B3B8787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355" w:type="dxa"/>
          </w:tcPr>
          <w:p w14:paraId="25CB138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794" w:type="dxa"/>
          </w:tcPr>
          <w:p w14:paraId="7AB8A81C" w14:textId="77777777" w:rsidR="00EC512D" w:rsidRDefault="00EC512D" w:rsidP="00566FB0">
            <w:pPr>
              <w:pStyle w:val="Tabletext"/>
            </w:pPr>
          </w:p>
        </w:tc>
        <w:tc>
          <w:tcPr>
            <w:tcW w:w="1282" w:type="dxa"/>
          </w:tcPr>
          <w:p w14:paraId="19162F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104" w:type="dxa"/>
          </w:tcPr>
          <w:p w14:paraId="0323B99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0609802A" w14:textId="77777777" w:rsidR="00EC512D" w:rsidRDefault="00EC512D" w:rsidP="00EC512D">
      <w:pPr>
        <w:pStyle w:val="Tabletext"/>
      </w:pPr>
    </w:p>
    <w:p w14:paraId="3586881A" w14:textId="77777777" w:rsidR="00EC512D" w:rsidRDefault="00EC512D" w:rsidP="00EC512D">
      <w:pPr>
        <w:pStyle w:val="Tabletext"/>
      </w:pPr>
    </w:p>
    <w:p w14:paraId="052013CF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800"/>
        <w:gridCol w:w="1260"/>
        <w:gridCol w:w="1170"/>
        <w:gridCol w:w="1080"/>
        <w:gridCol w:w="1350"/>
        <w:gridCol w:w="2250"/>
      </w:tblGrid>
      <w:tr w:rsidR="00EC512D" w14:paraId="69A8045B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3AA48ED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5607BE9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角色关联表</w:t>
            </w:r>
          </w:p>
        </w:tc>
        <w:tc>
          <w:tcPr>
            <w:tcW w:w="4680" w:type="dxa"/>
            <w:gridSpan w:val="3"/>
          </w:tcPr>
          <w:p w14:paraId="02289350" w14:textId="77777777" w:rsidR="00EC512D" w:rsidRDefault="00EC512D" w:rsidP="00566FB0">
            <w:pPr>
              <w:pStyle w:val="Tabletext"/>
            </w:pPr>
            <w:r>
              <w:t>t_user_role</w:t>
            </w:r>
          </w:p>
        </w:tc>
      </w:tr>
      <w:tr w:rsidR="00EC512D" w14:paraId="05F301B1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6DBBFBE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5FBC1D3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4EB9C5A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47E1AA5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37505DF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2131937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0508CFCD" w14:textId="77777777" w:rsidTr="00566FB0">
        <w:tc>
          <w:tcPr>
            <w:tcW w:w="1800" w:type="dxa"/>
          </w:tcPr>
          <w:p w14:paraId="5694A56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60" w:type="dxa"/>
          </w:tcPr>
          <w:p w14:paraId="1F99A8C0" w14:textId="77777777" w:rsidR="00EC512D" w:rsidRDefault="00EC512D" w:rsidP="00566FB0">
            <w:pPr>
              <w:pStyle w:val="Tabletext"/>
            </w:pPr>
            <w:r>
              <w:t>user_id</w:t>
            </w:r>
          </w:p>
        </w:tc>
        <w:tc>
          <w:tcPr>
            <w:tcW w:w="1170" w:type="dxa"/>
          </w:tcPr>
          <w:p w14:paraId="64EB82C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3A05BD07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0931851F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4BCCA5F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6C891A65" w14:textId="77777777" w:rsidTr="00566FB0">
        <w:tc>
          <w:tcPr>
            <w:tcW w:w="1800" w:type="dxa"/>
          </w:tcPr>
          <w:p w14:paraId="3E18ACB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53A78A27" w14:textId="77777777" w:rsidR="00EC512D" w:rsidRDefault="00EC512D" w:rsidP="00566FB0">
            <w:pPr>
              <w:pStyle w:val="Tabletext"/>
            </w:pPr>
            <w:r>
              <w:t>role_id</w:t>
            </w:r>
          </w:p>
        </w:tc>
        <w:tc>
          <w:tcPr>
            <w:tcW w:w="1170" w:type="dxa"/>
          </w:tcPr>
          <w:p w14:paraId="5D6BDC8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0DF8D3A9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1DDCA3F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348BA6C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5A3993F4" w14:textId="77777777" w:rsidTr="00566FB0">
        <w:tc>
          <w:tcPr>
            <w:tcW w:w="1800" w:type="dxa"/>
          </w:tcPr>
          <w:p w14:paraId="62C67E3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73E3EE0C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0A3030C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75CD1EC8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5922D79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28B59C4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3E9EB5D" w14:textId="77777777" w:rsidTr="00566FB0">
        <w:tc>
          <w:tcPr>
            <w:tcW w:w="1800" w:type="dxa"/>
          </w:tcPr>
          <w:p w14:paraId="6DEDE60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5A9DC9EB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170" w:type="dxa"/>
          </w:tcPr>
          <w:p w14:paraId="72582B7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3B894290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1BCB545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27093F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0FF706D6" w14:textId="77777777" w:rsidR="00EC512D" w:rsidRDefault="00EC512D" w:rsidP="00EC512D">
      <w:pPr>
        <w:pStyle w:val="Tabletext"/>
      </w:pPr>
    </w:p>
    <w:p w14:paraId="12CDEE20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679"/>
        <w:gridCol w:w="1736"/>
        <w:gridCol w:w="1315"/>
        <w:gridCol w:w="822"/>
        <w:gridCol w:w="1273"/>
        <w:gridCol w:w="2085"/>
      </w:tblGrid>
      <w:tr w:rsidR="00EC512D" w14:paraId="579A3DCA" w14:textId="77777777" w:rsidTr="00566FB0">
        <w:tc>
          <w:tcPr>
            <w:tcW w:w="1679" w:type="dxa"/>
            <w:shd w:val="clear" w:color="auto" w:fill="BFBFBF" w:themeFill="background1" w:themeFillShade="BF"/>
          </w:tcPr>
          <w:p w14:paraId="013505D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3051" w:type="dxa"/>
            <w:gridSpan w:val="2"/>
          </w:tcPr>
          <w:p w14:paraId="6A2CBB4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表</w:t>
            </w:r>
          </w:p>
        </w:tc>
        <w:tc>
          <w:tcPr>
            <w:tcW w:w="4180" w:type="dxa"/>
            <w:gridSpan w:val="3"/>
          </w:tcPr>
          <w:p w14:paraId="51196DE8" w14:textId="77777777" w:rsidR="00EC512D" w:rsidRDefault="00EC512D" w:rsidP="00566FB0">
            <w:pPr>
              <w:pStyle w:val="Tabletext"/>
            </w:pPr>
            <w:r>
              <w:t>t_function</w:t>
            </w:r>
          </w:p>
        </w:tc>
      </w:tr>
      <w:tr w:rsidR="00EC512D" w14:paraId="3F8C621B" w14:textId="77777777" w:rsidTr="00566FB0">
        <w:tc>
          <w:tcPr>
            <w:tcW w:w="1679" w:type="dxa"/>
            <w:shd w:val="clear" w:color="auto" w:fill="BFBFBF" w:themeFill="background1" w:themeFillShade="BF"/>
          </w:tcPr>
          <w:p w14:paraId="5341466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736" w:type="dxa"/>
            <w:shd w:val="clear" w:color="auto" w:fill="BFBFBF" w:themeFill="background1" w:themeFillShade="BF"/>
          </w:tcPr>
          <w:p w14:paraId="0A37877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14:paraId="0F55694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822" w:type="dxa"/>
            <w:shd w:val="clear" w:color="auto" w:fill="BFBFBF" w:themeFill="background1" w:themeFillShade="BF"/>
          </w:tcPr>
          <w:p w14:paraId="5AB3A7D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273" w:type="dxa"/>
            <w:shd w:val="clear" w:color="auto" w:fill="BFBFBF" w:themeFill="background1" w:themeFillShade="BF"/>
          </w:tcPr>
          <w:p w14:paraId="393B036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85" w:type="dxa"/>
            <w:shd w:val="clear" w:color="auto" w:fill="BFBFBF" w:themeFill="background1" w:themeFillShade="BF"/>
          </w:tcPr>
          <w:p w14:paraId="27FD68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60F515B9" w14:textId="77777777" w:rsidTr="00566FB0">
        <w:tc>
          <w:tcPr>
            <w:tcW w:w="1679" w:type="dxa"/>
          </w:tcPr>
          <w:p w14:paraId="079C7AE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736" w:type="dxa"/>
          </w:tcPr>
          <w:p w14:paraId="1924BD20" w14:textId="77777777" w:rsidR="00EC512D" w:rsidRDefault="00EC512D" w:rsidP="00566FB0">
            <w:pPr>
              <w:pStyle w:val="Tabletext"/>
            </w:pPr>
            <w:r>
              <w:t>function_id</w:t>
            </w:r>
          </w:p>
        </w:tc>
        <w:tc>
          <w:tcPr>
            <w:tcW w:w="1315" w:type="dxa"/>
          </w:tcPr>
          <w:p w14:paraId="3178451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822" w:type="dxa"/>
          </w:tcPr>
          <w:p w14:paraId="6DFFAD11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73" w:type="dxa"/>
          </w:tcPr>
          <w:p w14:paraId="049F4EFA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6EA5929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25811B34" w14:textId="77777777" w:rsidTr="00566FB0">
        <w:tc>
          <w:tcPr>
            <w:tcW w:w="1679" w:type="dxa"/>
          </w:tcPr>
          <w:p w14:paraId="354F52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名称</w:t>
            </w:r>
          </w:p>
        </w:tc>
        <w:tc>
          <w:tcPr>
            <w:tcW w:w="1736" w:type="dxa"/>
          </w:tcPr>
          <w:p w14:paraId="3F0A4E4D" w14:textId="77777777" w:rsidR="00EC512D" w:rsidRDefault="00EC512D" w:rsidP="00566FB0">
            <w:pPr>
              <w:pStyle w:val="Tabletext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name</w:t>
            </w:r>
          </w:p>
        </w:tc>
        <w:tc>
          <w:tcPr>
            <w:tcW w:w="1315" w:type="dxa"/>
          </w:tcPr>
          <w:p w14:paraId="096ABA9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5E83F0F1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32</w:t>
            </w:r>
          </w:p>
        </w:tc>
        <w:tc>
          <w:tcPr>
            <w:tcW w:w="1273" w:type="dxa"/>
          </w:tcPr>
          <w:p w14:paraId="06BF2419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6DD87EB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A718BBD" w14:textId="77777777" w:rsidTr="00566FB0">
        <w:tc>
          <w:tcPr>
            <w:tcW w:w="1679" w:type="dxa"/>
          </w:tcPr>
          <w:p w14:paraId="64FD57B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1736" w:type="dxa"/>
          </w:tcPr>
          <w:p w14:paraId="661A8EF9" w14:textId="77777777" w:rsidR="00EC512D" w:rsidRDefault="00EC512D" w:rsidP="00566FB0">
            <w:pPr>
              <w:pStyle w:val="Tabletext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desc</w:t>
            </w:r>
          </w:p>
        </w:tc>
        <w:tc>
          <w:tcPr>
            <w:tcW w:w="1315" w:type="dxa"/>
          </w:tcPr>
          <w:p w14:paraId="23EBC69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272E6A6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128</w:t>
            </w:r>
          </w:p>
        </w:tc>
        <w:tc>
          <w:tcPr>
            <w:tcW w:w="1273" w:type="dxa"/>
          </w:tcPr>
          <w:p w14:paraId="3AB5635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085" w:type="dxa"/>
          </w:tcPr>
          <w:p w14:paraId="5BB1AE1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908C6D1" w14:textId="77777777" w:rsidTr="00566FB0">
        <w:tc>
          <w:tcPr>
            <w:tcW w:w="1679" w:type="dxa"/>
          </w:tcPr>
          <w:p w14:paraId="010ABF8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功能路径</w:t>
            </w:r>
          </w:p>
        </w:tc>
        <w:tc>
          <w:tcPr>
            <w:tcW w:w="1736" w:type="dxa"/>
          </w:tcPr>
          <w:p w14:paraId="14619CA5" w14:textId="77777777" w:rsidR="00EC512D" w:rsidRDefault="00EC512D" w:rsidP="00566FB0">
            <w:pPr>
              <w:pStyle w:val="Tabletext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path</w:t>
            </w:r>
          </w:p>
        </w:tc>
        <w:tc>
          <w:tcPr>
            <w:tcW w:w="1315" w:type="dxa"/>
          </w:tcPr>
          <w:p w14:paraId="7FC3252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7C7646BD" w14:textId="77777777" w:rsidR="00EC512D" w:rsidRDefault="00EC512D" w:rsidP="00566FB0">
            <w:pPr>
              <w:pStyle w:val="Tabletext"/>
            </w:pPr>
            <w:r>
              <w:t>128</w:t>
            </w:r>
          </w:p>
        </w:tc>
        <w:tc>
          <w:tcPr>
            <w:tcW w:w="1273" w:type="dxa"/>
          </w:tcPr>
          <w:p w14:paraId="6084ADF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5D13509F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1B25695" w14:textId="77777777" w:rsidTr="00566FB0">
        <w:tc>
          <w:tcPr>
            <w:tcW w:w="1679" w:type="dxa"/>
          </w:tcPr>
          <w:p w14:paraId="70C01EB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父功能</w:t>
            </w:r>
            <w:r>
              <w:rPr>
                <w:rFonts w:hint="eastAsia"/>
              </w:rPr>
              <w:t>ID</w:t>
            </w:r>
          </w:p>
        </w:tc>
        <w:tc>
          <w:tcPr>
            <w:tcW w:w="1736" w:type="dxa"/>
          </w:tcPr>
          <w:p w14:paraId="1566FD58" w14:textId="77777777" w:rsidR="00EC512D" w:rsidRDefault="00EC512D" w:rsidP="00566FB0">
            <w:pPr>
              <w:pStyle w:val="Tabletext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parent</w:t>
            </w:r>
          </w:p>
        </w:tc>
        <w:tc>
          <w:tcPr>
            <w:tcW w:w="1315" w:type="dxa"/>
          </w:tcPr>
          <w:p w14:paraId="2B11C88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822" w:type="dxa"/>
          </w:tcPr>
          <w:p w14:paraId="644789CF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73" w:type="dxa"/>
          </w:tcPr>
          <w:p w14:paraId="277EBA1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n/a</w:t>
            </w:r>
          </w:p>
        </w:tc>
        <w:tc>
          <w:tcPr>
            <w:tcW w:w="2085" w:type="dxa"/>
          </w:tcPr>
          <w:p w14:paraId="43B4FF4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可</w:t>
            </w:r>
            <w:r>
              <w:t>为</w:t>
            </w:r>
            <w:r>
              <w:rPr>
                <w:rFonts w:hint="eastAsia"/>
              </w:rPr>
              <w:t>空</w:t>
            </w:r>
          </w:p>
        </w:tc>
      </w:tr>
      <w:tr w:rsidR="00EC512D" w14:paraId="193C3F74" w14:textId="77777777" w:rsidTr="00566FB0">
        <w:tc>
          <w:tcPr>
            <w:tcW w:w="1679" w:type="dxa"/>
          </w:tcPr>
          <w:p w14:paraId="01B05B6A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功能排序</w:t>
            </w:r>
          </w:p>
        </w:tc>
        <w:tc>
          <w:tcPr>
            <w:tcW w:w="1736" w:type="dxa"/>
          </w:tcPr>
          <w:p w14:paraId="65AF9758" w14:textId="77777777" w:rsidR="00EC512D" w:rsidRDefault="00EC512D" w:rsidP="00566FB0">
            <w:pPr>
              <w:pStyle w:val="Tabletext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order</w:t>
            </w:r>
          </w:p>
        </w:tc>
        <w:tc>
          <w:tcPr>
            <w:tcW w:w="1315" w:type="dxa"/>
          </w:tcPr>
          <w:p w14:paraId="1C4E00C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字符串</w:t>
            </w:r>
          </w:p>
        </w:tc>
        <w:tc>
          <w:tcPr>
            <w:tcW w:w="822" w:type="dxa"/>
          </w:tcPr>
          <w:p w14:paraId="777FF1A2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273" w:type="dxa"/>
          </w:tcPr>
          <w:p w14:paraId="0265C7EB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15B343C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17B8EBED" w14:textId="77777777" w:rsidTr="00566FB0">
        <w:tc>
          <w:tcPr>
            <w:tcW w:w="1679" w:type="dxa"/>
          </w:tcPr>
          <w:p w14:paraId="375B0FE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状态</w:t>
            </w:r>
          </w:p>
        </w:tc>
        <w:tc>
          <w:tcPr>
            <w:tcW w:w="1736" w:type="dxa"/>
          </w:tcPr>
          <w:p w14:paraId="3B7E8EDA" w14:textId="77777777" w:rsidR="00EC512D" w:rsidRDefault="00EC512D" w:rsidP="00566FB0">
            <w:pPr>
              <w:pStyle w:val="Tabletext"/>
            </w:pPr>
            <w:r>
              <w:t>f</w:t>
            </w:r>
            <w:r>
              <w:rPr>
                <w:rFonts w:hint="eastAsia"/>
              </w:rPr>
              <w:t>unction_</w:t>
            </w:r>
            <w:r>
              <w:t>status</w:t>
            </w:r>
          </w:p>
        </w:tc>
        <w:tc>
          <w:tcPr>
            <w:tcW w:w="1315" w:type="dxa"/>
          </w:tcPr>
          <w:p w14:paraId="013B0AE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822" w:type="dxa"/>
          </w:tcPr>
          <w:p w14:paraId="511EF5BF" w14:textId="77777777" w:rsidR="00EC512D" w:rsidRDefault="00EC512D" w:rsidP="00566FB0">
            <w:pPr>
              <w:pStyle w:val="Tabletext"/>
            </w:pPr>
            <w:r>
              <w:t>1</w:t>
            </w:r>
          </w:p>
        </w:tc>
        <w:tc>
          <w:tcPr>
            <w:tcW w:w="1273" w:type="dxa"/>
          </w:tcPr>
          <w:p w14:paraId="2BC67D73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085" w:type="dxa"/>
          </w:tcPr>
          <w:p w14:paraId="78C77AA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4ED5AEE0" w14:textId="77777777" w:rsidTr="00566FB0">
        <w:tc>
          <w:tcPr>
            <w:tcW w:w="1679" w:type="dxa"/>
          </w:tcPr>
          <w:p w14:paraId="2C3FB0C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1736" w:type="dxa"/>
          </w:tcPr>
          <w:p w14:paraId="226E69D0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315" w:type="dxa"/>
          </w:tcPr>
          <w:p w14:paraId="00DE130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822" w:type="dxa"/>
          </w:tcPr>
          <w:p w14:paraId="628CAB70" w14:textId="77777777" w:rsidR="00EC512D" w:rsidRDefault="00EC512D" w:rsidP="00566FB0">
            <w:pPr>
              <w:pStyle w:val="Tabletext"/>
            </w:pPr>
          </w:p>
        </w:tc>
        <w:tc>
          <w:tcPr>
            <w:tcW w:w="1273" w:type="dxa"/>
          </w:tcPr>
          <w:p w14:paraId="4999D4D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085" w:type="dxa"/>
          </w:tcPr>
          <w:p w14:paraId="2D87D3D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2E72140F" w14:textId="77777777" w:rsidTr="00566FB0">
        <w:tc>
          <w:tcPr>
            <w:tcW w:w="1679" w:type="dxa"/>
          </w:tcPr>
          <w:p w14:paraId="76A298D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736" w:type="dxa"/>
          </w:tcPr>
          <w:p w14:paraId="56CD9B23" w14:textId="77777777" w:rsidR="00EC512D" w:rsidRDefault="00EC512D" w:rsidP="00566FB0">
            <w:pPr>
              <w:pStyle w:val="Tabletext"/>
            </w:pPr>
            <w:r>
              <w:t>update_at</w:t>
            </w:r>
          </w:p>
        </w:tc>
        <w:tc>
          <w:tcPr>
            <w:tcW w:w="1315" w:type="dxa"/>
          </w:tcPr>
          <w:p w14:paraId="28C5687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822" w:type="dxa"/>
          </w:tcPr>
          <w:p w14:paraId="384502B5" w14:textId="77777777" w:rsidR="00EC512D" w:rsidRDefault="00EC512D" w:rsidP="00566FB0">
            <w:pPr>
              <w:pStyle w:val="Tabletext"/>
            </w:pPr>
          </w:p>
        </w:tc>
        <w:tc>
          <w:tcPr>
            <w:tcW w:w="1273" w:type="dxa"/>
          </w:tcPr>
          <w:p w14:paraId="4A85A80E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085" w:type="dxa"/>
          </w:tcPr>
          <w:p w14:paraId="048CF3D0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</w:tbl>
    <w:p w14:paraId="69783E57" w14:textId="77777777" w:rsidR="00EC512D" w:rsidRDefault="00EC512D" w:rsidP="00EC512D">
      <w:pPr>
        <w:pStyle w:val="Tabletext"/>
      </w:pPr>
    </w:p>
    <w:tbl>
      <w:tblPr>
        <w:tblStyle w:val="TableGrid"/>
        <w:tblW w:w="8910" w:type="dxa"/>
        <w:tblInd w:w="198" w:type="dxa"/>
        <w:tblLook w:val="04A0" w:firstRow="1" w:lastRow="0" w:firstColumn="1" w:lastColumn="0" w:noHBand="0" w:noVBand="1"/>
      </w:tblPr>
      <w:tblGrid>
        <w:gridCol w:w="1783"/>
        <w:gridCol w:w="1323"/>
        <w:gridCol w:w="1161"/>
        <w:gridCol w:w="1073"/>
        <w:gridCol w:w="1341"/>
        <w:gridCol w:w="2229"/>
      </w:tblGrid>
      <w:tr w:rsidR="00EC512D" w14:paraId="35E5CAB8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44FC86F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</w:t>
            </w:r>
            <w:r>
              <w:t>表名</w:t>
            </w:r>
          </w:p>
        </w:tc>
        <w:tc>
          <w:tcPr>
            <w:tcW w:w="2430" w:type="dxa"/>
            <w:gridSpan w:val="2"/>
          </w:tcPr>
          <w:p w14:paraId="26D2992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角色功能</w:t>
            </w:r>
            <w:r>
              <w:t>关联表</w:t>
            </w:r>
          </w:p>
        </w:tc>
        <w:tc>
          <w:tcPr>
            <w:tcW w:w="4680" w:type="dxa"/>
            <w:gridSpan w:val="3"/>
          </w:tcPr>
          <w:p w14:paraId="78497A4D" w14:textId="77777777" w:rsidR="00EC512D" w:rsidRDefault="00EC512D" w:rsidP="00566FB0">
            <w:pPr>
              <w:pStyle w:val="Tabletext"/>
            </w:pPr>
            <w:r>
              <w:t>t_role_function</w:t>
            </w:r>
          </w:p>
        </w:tc>
      </w:tr>
      <w:tr w:rsidR="00EC512D" w14:paraId="25251D32" w14:textId="77777777" w:rsidTr="00566FB0">
        <w:tc>
          <w:tcPr>
            <w:tcW w:w="1800" w:type="dxa"/>
            <w:shd w:val="clear" w:color="auto" w:fill="BFBFBF" w:themeFill="background1" w:themeFillShade="BF"/>
          </w:tcPr>
          <w:p w14:paraId="4B9EBA4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数据项描述</w:t>
            </w:r>
          </w:p>
        </w:tc>
        <w:tc>
          <w:tcPr>
            <w:tcW w:w="1260" w:type="dxa"/>
            <w:shd w:val="clear" w:color="auto" w:fill="BFBFBF" w:themeFill="background1" w:themeFillShade="BF"/>
          </w:tcPr>
          <w:p w14:paraId="235E046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数据项</w:t>
            </w:r>
            <w:r>
              <w:t>名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68DC8503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类型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6EE7C5DD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长度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4C9EA03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7C74BA89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限制</w:t>
            </w:r>
          </w:p>
        </w:tc>
      </w:tr>
      <w:tr w:rsidR="00EC512D" w14:paraId="484AB1D5" w14:textId="77777777" w:rsidTr="00566FB0">
        <w:tc>
          <w:tcPr>
            <w:tcW w:w="1800" w:type="dxa"/>
          </w:tcPr>
          <w:p w14:paraId="1BDDD1B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  <w:tc>
          <w:tcPr>
            <w:tcW w:w="1260" w:type="dxa"/>
          </w:tcPr>
          <w:p w14:paraId="27C34F6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function</w:t>
            </w:r>
            <w:r>
              <w:t>_id</w:t>
            </w:r>
          </w:p>
        </w:tc>
        <w:tc>
          <w:tcPr>
            <w:tcW w:w="1170" w:type="dxa"/>
          </w:tcPr>
          <w:p w14:paraId="0ACA91F8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184E7F42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1674C83E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1932AE05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6E6CEE07" w14:textId="77777777" w:rsidTr="00566FB0">
        <w:tc>
          <w:tcPr>
            <w:tcW w:w="1800" w:type="dxa"/>
          </w:tcPr>
          <w:p w14:paraId="7495252C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260" w:type="dxa"/>
          </w:tcPr>
          <w:p w14:paraId="18BFFF4D" w14:textId="77777777" w:rsidR="00EC512D" w:rsidRDefault="00EC512D" w:rsidP="00566FB0">
            <w:pPr>
              <w:pStyle w:val="Tabletext"/>
            </w:pPr>
            <w:r>
              <w:t>role_id</w:t>
            </w:r>
          </w:p>
        </w:tc>
        <w:tc>
          <w:tcPr>
            <w:tcW w:w="1170" w:type="dxa"/>
          </w:tcPr>
          <w:p w14:paraId="18B1D942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整型</w:t>
            </w:r>
          </w:p>
        </w:tc>
        <w:tc>
          <w:tcPr>
            <w:tcW w:w="1080" w:type="dxa"/>
          </w:tcPr>
          <w:p w14:paraId="79E879DC" w14:textId="77777777" w:rsidR="00EC512D" w:rsidRDefault="00EC512D" w:rsidP="00566FB0">
            <w:pPr>
              <w:pStyle w:val="Tabletext"/>
            </w:pPr>
            <w:r>
              <w:t>32</w:t>
            </w:r>
          </w:p>
        </w:tc>
        <w:tc>
          <w:tcPr>
            <w:tcW w:w="1350" w:type="dxa"/>
          </w:tcPr>
          <w:p w14:paraId="6697F8A9" w14:textId="77777777" w:rsidR="00EC512D" w:rsidRDefault="00EC512D" w:rsidP="00566FB0">
            <w:pPr>
              <w:pStyle w:val="Tabletext"/>
            </w:pPr>
            <w:r>
              <w:t>n/a</w:t>
            </w:r>
          </w:p>
        </w:tc>
        <w:tc>
          <w:tcPr>
            <w:tcW w:w="2250" w:type="dxa"/>
          </w:tcPr>
          <w:p w14:paraId="6F2B627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主键</w:t>
            </w:r>
          </w:p>
        </w:tc>
      </w:tr>
      <w:tr w:rsidR="00EC512D" w14:paraId="1674474C" w14:textId="77777777" w:rsidTr="00566FB0">
        <w:tc>
          <w:tcPr>
            <w:tcW w:w="1800" w:type="dxa"/>
          </w:tcPr>
          <w:p w14:paraId="63F48657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lastRenderedPageBreak/>
              <w:t>创建</w:t>
            </w:r>
            <w:r>
              <w:t>时间</w:t>
            </w:r>
          </w:p>
        </w:tc>
        <w:tc>
          <w:tcPr>
            <w:tcW w:w="1260" w:type="dxa"/>
          </w:tcPr>
          <w:p w14:paraId="36D2A4ED" w14:textId="77777777" w:rsidR="00EC512D" w:rsidRDefault="00EC512D" w:rsidP="00566FB0">
            <w:pPr>
              <w:pStyle w:val="Tabletext"/>
            </w:pPr>
            <w:r>
              <w:t>create_at</w:t>
            </w:r>
          </w:p>
        </w:tc>
        <w:tc>
          <w:tcPr>
            <w:tcW w:w="1170" w:type="dxa"/>
          </w:tcPr>
          <w:p w14:paraId="4A0DF276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141B74F5" w14:textId="77777777" w:rsidR="00EC512D" w:rsidRDefault="00EC512D" w:rsidP="00566FB0">
            <w:pPr>
              <w:pStyle w:val="Tabletext"/>
            </w:pPr>
          </w:p>
        </w:tc>
        <w:tc>
          <w:tcPr>
            <w:tcW w:w="1350" w:type="dxa"/>
          </w:tcPr>
          <w:p w14:paraId="7C62978B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6D5CA6B4" w14:textId="77777777" w:rsidR="00EC512D" w:rsidRDefault="00EC512D" w:rsidP="00566FB0">
            <w:pPr>
              <w:pStyle w:val="Tabletext"/>
            </w:pPr>
            <w:r>
              <w:rPr>
                <w:rFonts w:hint="eastAsia"/>
              </w:rPr>
              <w:t>非空</w:t>
            </w:r>
          </w:p>
        </w:tc>
      </w:tr>
      <w:tr w:rsidR="00EC512D" w14:paraId="09B4518B" w14:textId="77777777" w:rsidTr="00566FB0">
        <w:tc>
          <w:tcPr>
            <w:tcW w:w="1800" w:type="dxa"/>
          </w:tcPr>
          <w:p w14:paraId="05DFE47D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  <w:tc>
          <w:tcPr>
            <w:tcW w:w="1260" w:type="dxa"/>
          </w:tcPr>
          <w:p w14:paraId="794D3386" w14:textId="77777777" w:rsidR="00EC512D" w:rsidRDefault="00EC512D" w:rsidP="00566FB0">
            <w:pPr>
              <w:pStyle w:val="NoSpacing"/>
            </w:pPr>
            <w:r>
              <w:t>update_at</w:t>
            </w:r>
          </w:p>
        </w:tc>
        <w:tc>
          <w:tcPr>
            <w:tcW w:w="1170" w:type="dxa"/>
          </w:tcPr>
          <w:p w14:paraId="21BE8AA7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日期</w:t>
            </w:r>
            <w:r>
              <w:t>型</w:t>
            </w:r>
          </w:p>
        </w:tc>
        <w:tc>
          <w:tcPr>
            <w:tcW w:w="1080" w:type="dxa"/>
          </w:tcPr>
          <w:p w14:paraId="25D9DC98" w14:textId="77777777" w:rsidR="00EC512D" w:rsidRDefault="00EC512D" w:rsidP="00566FB0">
            <w:pPr>
              <w:pStyle w:val="NoSpacing"/>
            </w:pPr>
          </w:p>
        </w:tc>
        <w:tc>
          <w:tcPr>
            <w:tcW w:w="1350" w:type="dxa"/>
          </w:tcPr>
          <w:p w14:paraId="31F08857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当前</w:t>
            </w:r>
            <w:r>
              <w:t>日期</w:t>
            </w:r>
          </w:p>
        </w:tc>
        <w:tc>
          <w:tcPr>
            <w:tcW w:w="2250" w:type="dxa"/>
          </w:tcPr>
          <w:p w14:paraId="73AB3244" w14:textId="77777777" w:rsidR="00EC512D" w:rsidRDefault="00EC512D" w:rsidP="00566FB0">
            <w:pPr>
              <w:pStyle w:val="NoSpacing"/>
            </w:pPr>
            <w:r>
              <w:rPr>
                <w:rFonts w:hint="eastAsia"/>
              </w:rPr>
              <w:t>非空</w:t>
            </w:r>
          </w:p>
        </w:tc>
      </w:tr>
    </w:tbl>
    <w:p w14:paraId="0FE8E119" w14:textId="51A78BE5" w:rsidR="00EC512D" w:rsidRPr="00EC512D" w:rsidRDefault="00EC512D" w:rsidP="00EC512D">
      <w:pPr>
        <w:ind w:firstLine="0"/>
        <w:rPr>
          <w:rFonts w:cstheme="majorBidi"/>
          <w:sz w:val="32"/>
          <w:szCs w:val="32"/>
        </w:rPr>
      </w:pPr>
    </w:p>
    <w:sectPr w:rsidR="00EC512D" w:rsidRPr="00EC512D" w:rsidSect="00C61CEE">
      <w:pgSz w:w="12240" w:h="15840"/>
      <w:pgMar w:top="1440" w:right="1797" w:bottom="1440" w:left="175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44898" w14:textId="77777777" w:rsidR="003864A2" w:rsidRDefault="003864A2" w:rsidP="00CD1C50">
      <w:r>
        <w:separator/>
      </w:r>
    </w:p>
    <w:p w14:paraId="5DB1AAB6" w14:textId="77777777" w:rsidR="003864A2" w:rsidRDefault="003864A2" w:rsidP="00CD1C50"/>
  </w:endnote>
  <w:endnote w:type="continuationSeparator" w:id="0">
    <w:p w14:paraId="7FA6F6EE" w14:textId="77777777" w:rsidR="003864A2" w:rsidRDefault="003864A2" w:rsidP="00CD1C50">
      <w:r>
        <w:continuationSeparator/>
      </w:r>
    </w:p>
    <w:p w14:paraId="435BFEC6" w14:textId="77777777" w:rsidR="003864A2" w:rsidRDefault="003864A2" w:rsidP="00CD1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831D8" w14:textId="047561A0" w:rsidR="00566FB0" w:rsidRDefault="00566FB0" w:rsidP="00CD1C50">
    <w:pPr>
      <w:pStyle w:val="Footer"/>
    </w:pPr>
  </w:p>
  <w:p w14:paraId="23FD368A" w14:textId="77777777" w:rsidR="00566FB0" w:rsidRDefault="00566FB0" w:rsidP="00CD1C50">
    <w:pPr>
      <w:pStyle w:val="Footer"/>
    </w:pPr>
  </w:p>
  <w:p w14:paraId="44220467" w14:textId="77777777" w:rsidR="00566FB0" w:rsidRDefault="00566FB0" w:rsidP="00CD1C5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8EA2E" w14:textId="77777777" w:rsidR="003864A2" w:rsidRDefault="003864A2" w:rsidP="00CD1C50">
      <w:r>
        <w:separator/>
      </w:r>
    </w:p>
    <w:p w14:paraId="496CCF76" w14:textId="77777777" w:rsidR="003864A2" w:rsidRDefault="003864A2" w:rsidP="00CD1C50"/>
  </w:footnote>
  <w:footnote w:type="continuationSeparator" w:id="0">
    <w:p w14:paraId="6954E490" w14:textId="77777777" w:rsidR="003864A2" w:rsidRDefault="003864A2" w:rsidP="00CD1C50">
      <w:r>
        <w:continuationSeparator/>
      </w:r>
    </w:p>
    <w:p w14:paraId="78D152A2" w14:textId="77777777" w:rsidR="003864A2" w:rsidRDefault="003864A2" w:rsidP="00CD1C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1B48C" w14:textId="77777777" w:rsidR="00566FB0" w:rsidRDefault="00566FB0" w:rsidP="00CD1C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B3126A1" wp14:editId="77A398A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35B1131" w14:textId="591AE0E9" w:rsidR="00566FB0" w:rsidRDefault="00566FB0" w:rsidP="00CD1C50">
                              <w:r>
                                <w:t>餐厅订餐系统</w:t>
                              </w:r>
                              <w:r>
                                <w:t>-</w:t>
                              </w:r>
                              <w:r>
                                <w:t>概要设计说明书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3126A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35B1131" w14:textId="591AE0E9" w:rsidR="00566FB0" w:rsidRDefault="00566FB0" w:rsidP="00CD1C50">
                        <w:r>
                          <w:t>餐厅订餐系统</w:t>
                        </w:r>
                        <w:r>
                          <w:t>-</w:t>
                        </w:r>
                        <w:r>
                          <w:t>概要设计说明书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A24E270" wp14:editId="540FC88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9425FA0" w14:textId="77777777" w:rsidR="00566FB0" w:rsidRDefault="00566FB0" w:rsidP="00CD1C50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F45D1B" w:rsidRPr="00F45D1B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4E270" id="Text Box 219" o:spid="_x0000_s1029" type="#_x0000_t202" style="position:absolute;left:0;text-align:left;margin-left:0;margin-top:0;width:1in;height:13.45pt;z-index:251656192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79425FA0" w14:textId="77777777" w:rsidR="00566FB0" w:rsidRDefault="00566FB0" w:rsidP="00CD1C50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F45D1B" w:rsidRPr="00F45D1B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  <w:p w14:paraId="79985B50" w14:textId="77777777" w:rsidR="00566FB0" w:rsidRDefault="00566FB0" w:rsidP="00CD1C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130FD4"/>
    <w:multiLevelType w:val="hybridMultilevel"/>
    <w:tmpl w:val="ED0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2594983"/>
    <w:multiLevelType w:val="hybridMultilevel"/>
    <w:tmpl w:val="B588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B6D93"/>
    <w:multiLevelType w:val="hybridMultilevel"/>
    <w:tmpl w:val="ED6E5C0E"/>
    <w:lvl w:ilvl="0" w:tplc="04090001">
      <w:start w:val="1"/>
      <w:numFmt w:val="bullet"/>
      <w:lvlText w:val=""/>
      <w:lvlJc w:val="left"/>
      <w:pPr>
        <w:ind w:left="996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4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5">
    <w:nsid w:val="11397644"/>
    <w:multiLevelType w:val="hybridMultilevel"/>
    <w:tmpl w:val="344A8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20212"/>
    <w:multiLevelType w:val="hybridMultilevel"/>
    <w:tmpl w:val="29480932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6D29E8"/>
    <w:multiLevelType w:val="hybridMultilevel"/>
    <w:tmpl w:val="A492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B2F17"/>
    <w:multiLevelType w:val="hybridMultilevel"/>
    <w:tmpl w:val="7EB68E5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>
    <w:nsid w:val="2978167F"/>
    <w:multiLevelType w:val="hybridMultilevel"/>
    <w:tmpl w:val="9A48570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0">
    <w:nsid w:val="29AB469A"/>
    <w:multiLevelType w:val="hybridMultilevel"/>
    <w:tmpl w:val="ABF6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E91D2E"/>
    <w:multiLevelType w:val="hybridMultilevel"/>
    <w:tmpl w:val="E4B6CDA6"/>
    <w:lvl w:ilvl="0" w:tplc="901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EE3B3A"/>
    <w:multiLevelType w:val="hybridMultilevel"/>
    <w:tmpl w:val="DB1C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82991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B54137"/>
    <w:multiLevelType w:val="hybridMultilevel"/>
    <w:tmpl w:val="4198DF6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>
    <w:nsid w:val="4A5F700E"/>
    <w:multiLevelType w:val="hybridMultilevel"/>
    <w:tmpl w:val="A9746F5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4C07726F"/>
    <w:multiLevelType w:val="hybridMultilevel"/>
    <w:tmpl w:val="047C8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430F18"/>
    <w:multiLevelType w:val="hybridMultilevel"/>
    <w:tmpl w:val="6596C2E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8">
    <w:nsid w:val="52491199"/>
    <w:multiLevelType w:val="multilevel"/>
    <w:tmpl w:val="BA863EA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>
    <w:nsid w:val="54B26A77"/>
    <w:multiLevelType w:val="hybridMultilevel"/>
    <w:tmpl w:val="4044D7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591E0DB7"/>
    <w:multiLevelType w:val="hybridMultilevel"/>
    <w:tmpl w:val="FE06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40B8C"/>
    <w:multiLevelType w:val="hybridMultilevel"/>
    <w:tmpl w:val="49D267D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7B8851BC"/>
    <w:multiLevelType w:val="hybridMultilevel"/>
    <w:tmpl w:val="9B546012"/>
    <w:lvl w:ilvl="0" w:tplc="735AAF46">
      <w:start w:val="1"/>
      <w:numFmt w:val="decimalEnclosedParen"/>
      <w:lvlText w:val="%1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23">
    <w:nsid w:val="7D4B072D"/>
    <w:multiLevelType w:val="hybridMultilevel"/>
    <w:tmpl w:val="02F6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21"/>
  </w:num>
  <w:num w:numId="5">
    <w:abstractNumId w:val="8"/>
  </w:num>
  <w:num w:numId="6">
    <w:abstractNumId w:val="5"/>
  </w:num>
  <w:num w:numId="7">
    <w:abstractNumId w:val="14"/>
  </w:num>
  <w:num w:numId="8">
    <w:abstractNumId w:val="4"/>
  </w:num>
  <w:num w:numId="9">
    <w:abstractNumId w:val="3"/>
  </w:num>
  <w:num w:numId="10">
    <w:abstractNumId w:val="10"/>
  </w:num>
  <w:num w:numId="11">
    <w:abstractNumId w:val="23"/>
  </w:num>
  <w:num w:numId="12">
    <w:abstractNumId w:val="22"/>
  </w:num>
  <w:num w:numId="13">
    <w:abstractNumId w:val="15"/>
  </w:num>
  <w:num w:numId="14">
    <w:abstractNumId w:val="18"/>
  </w:num>
  <w:num w:numId="15">
    <w:abstractNumId w:val="16"/>
  </w:num>
  <w:num w:numId="16">
    <w:abstractNumId w:val="7"/>
  </w:num>
  <w:num w:numId="17">
    <w:abstractNumId w:val="20"/>
  </w:num>
  <w:num w:numId="18">
    <w:abstractNumId w:val="13"/>
  </w:num>
  <w:num w:numId="19">
    <w:abstractNumId w:val="17"/>
  </w:num>
  <w:num w:numId="20">
    <w:abstractNumId w:val="12"/>
  </w:num>
  <w:num w:numId="21">
    <w:abstractNumId w:val="1"/>
  </w:num>
  <w:num w:numId="22">
    <w:abstractNumId w:val="2"/>
  </w:num>
  <w:num w:numId="23">
    <w:abstractNumId w:val="0"/>
  </w:num>
  <w:num w:numId="24">
    <w:abstractNumId w:val="11"/>
  </w:num>
  <w:num w:numId="25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E0"/>
    <w:rsid w:val="000012DA"/>
    <w:rsid w:val="000028A5"/>
    <w:rsid w:val="00003568"/>
    <w:rsid w:val="00022179"/>
    <w:rsid w:val="00025696"/>
    <w:rsid w:val="0003212B"/>
    <w:rsid w:val="00042DA7"/>
    <w:rsid w:val="00045F37"/>
    <w:rsid w:val="00057098"/>
    <w:rsid w:val="00057706"/>
    <w:rsid w:val="0006492E"/>
    <w:rsid w:val="00066186"/>
    <w:rsid w:val="00076087"/>
    <w:rsid w:val="00081A69"/>
    <w:rsid w:val="000B08F3"/>
    <w:rsid w:val="000B2BD1"/>
    <w:rsid w:val="000B6D9F"/>
    <w:rsid w:val="000C0324"/>
    <w:rsid w:val="000D0967"/>
    <w:rsid w:val="000D7D2B"/>
    <w:rsid w:val="000E1225"/>
    <w:rsid w:val="000E14CA"/>
    <w:rsid w:val="000E46B0"/>
    <w:rsid w:val="000F03F4"/>
    <w:rsid w:val="001103AB"/>
    <w:rsid w:val="00116054"/>
    <w:rsid w:val="001174FB"/>
    <w:rsid w:val="0012639F"/>
    <w:rsid w:val="00130326"/>
    <w:rsid w:val="0013057B"/>
    <w:rsid w:val="0013443C"/>
    <w:rsid w:val="001375AA"/>
    <w:rsid w:val="001453E9"/>
    <w:rsid w:val="00157329"/>
    <w:rsid w:val="001606E1"/>
    <w:rsid w:val="001612FF"/>
    <w:rsid w:val="0016794A"/>
    <w:rsid w:val="0019554A"/>
    <w:rsid w:val="00196AFB"/>
    <w:rsid w:val="001A07DE"/>
    <w:rsid w:val="001A3BA8"/>
    <w:rsid w:val="001A5A8E"/>
    <w:rsid w:val="001B2A94"/>
    <w:rsid w:val="001B6E19"/>
    <w:rsid w:val="001C0009"/>
    <w:rsid w:val="001C0F84"/>
    <w:rsid w:val="001C7CB9"/>
    <w:rsid w:val="001D078E"/>
    <w:rsid w:val="001E18DA"/>
    <w:rsid w:val="001E25E1"/>
    <w:rsid w:val="001E47BD"/>
    <w:rsid w:val="001E5107"/>
    <w:rsid w:val="001E689A"/>
    <w:rsid w:val="001F0E5E"/>
    <w:rsid w:val="001F18E9"/>
    <w:rsid w:val="00206B52"/>
    <w:rsid w:val="00217999"/>
    <w:rsid w:val="00220AC7"/>
    <w:rsid w:val="0023781E"/>
    <w:rsid w:val="00251E5D"/>
    <w:rsid w:val="00256DA6"/>
    <w:rsid w:val="00256EF2"/>
    <w:rsid w:val="0027111F"/>
    <w:rsid w:val="00274DDC"/>
    <w:rsid w:val="002764B2"/>
    <w:rsid w:val="002828E1"/>
    <w:rsid w:val="00285D22"/>
    <w:rsid w:val="00290756"/>
    <w:rsid w:val="00293B36"/>
    <w:rsid w:val="002A1B8F"/>
    <w:rsid w:val="002A1FC1"/>
    <w:rsid w:val="002A6636"/>
    <w:rsid w:val="002A7628"/>
    <w:rsid w:val="002B02A1"/>
    <w:rsid w:val="002B4771"/>
    <w:rsid w:val="002C1C00"/>
    <w:rsid w:val="002C5F6F"/>
    <w:rsid w:val="002E2D18"/>
    <w:rsid w:val="002F4C34"/>
    <w:rsid w:val="002F7351"/>
    <w:rsid w:val="003024D8"/>
    <w:rsid w:val="0031246F"/>
    <w:rsid w:val="00314AB3"/>
    <w:rsid w:val="003468A5"/>
    <w:rsid w:val="00357731"/>
    <w:rsid w:val="0037605A"/>
    <w:rsid w:val="003864A2"/>
    <w:rsid w:val="00391EA6"/>
    <w:rsid w:val="00397F76"/>
    <w:rsid w:val="003A0657"/>
    <w:rsid w:val="003A1670"/>
    <w:rsid w:val="003A20D8"/>
    <w:rsid w:val="003A78B4"/>
    <w:rsid w:val="003B177A"/>
    <w:rsid w:val="003B2BCB"/>
    <w:rsid w:val="003C26AC"/>
    <w:rsid w:val="003C478E"/>
    <w:rsid w:val="003C79EA"/>
    <w:rsid w:val="003D3C26"/>
    <w:rsid w:val="003E2705"/>
    <w:rsid w:val="003E69D8"/>
    <w:rsid w:val="003F137A"/>
    <w:rsid w:val="003F63BA"/>
    <w:rsid w:val="00402852"/>
    <w:rsid w:val="00405283"/>
    <w:rsid w:val="00414632"/>
    <w:rsid w:val="0041586E"/>
    <w:rsid w:val="0041597F"/>
    <w:rsid w:val="004222D6"/>
    <w:rsid w:val="00425293"/>
    <w:rsid w:val="0043084D"/>
    <w:rsid w:val="00436D92"/>
    <w:rsid w:val="004377D5"/>
    <w:rsid w:val="00440DD5"/>
    <w:rsid w:val="00443C6A"/>
    <w:rsid w:val="004450AB"/>
    <w:rsid w:val="0047691E"/>
    <w:rsid w:val="00487EB2"/>
    <w:rsid w:val="00494EBD"/>
    <w:rsid w:val="004A3CB4"/>
    <w:rsid w:val="004A66BF"/>
    <w:rsid w:val="004C2152"/>
    <w:rsid w:val="004D293E"/>
    <w:rsid w:val="004D2CEC"/>
    <w:rsid w:val="004E2AC9"/>
    <w:rsid w:val="004E2C7E"/>
    <w:rsid w:val="004E5037"/>
    <w:rsid w:val="004E52E7"/>
    <w:rsid w:val="004E70D3"/>
    <w:rsid w:val="004F024D"/>
    <w:rsid w:val="004F2E71"/>
    <w:rsid w:val="004F5E5E"/>
    <w:rsid w:val="004F7955"/>
    <w:rsid w:val="00503E4D"/>
    <w:rsid w:val="005103B0"/>
    <w:rsid w:val="00514186"/>
    <w:rsid w:val="00515176"/>
    <w:rsid w:val="00521388"/>
    <w:rsid w:val="005223DF"/>
    <w:rsid w:val="00527ADB"/>
    <w:rsid w:val="00534BCC"/>
    <w:rsid w:val="00536CFA"/>
    <w:rsid w:val="0054319D"/>
    <w:rsid w:val="005437C3"/>
    <w:rsid w:val="005442E7"/>
    <w:rsid w:val="00547F4B"/>
    <w:rsid w:val="005514EC"/>
    <w:rsid w:val="005577C1"/>
    <w:rsid w:val="00563A0B"/>
    <w:rsid w:val="00566FB0"/>
    <w:rsid w:val="00572E0C"/>
    <w:rsid w:val="0058249C"/>
    <w:rsid w:val="005B265C"/>
    <w:rsid w:val="005B4489"/>
    <w:rsid w:val="005B7242"/>
    <w:rsid w:val="005C0C25"/>
    <w:rsid w:val="005C2F47"/>
    <w:rsid w:val="005C2F7A"/>
    <w:rsid w:val="005C3423"/>
    <w:rsid w:val="005C4089"/>
    <w:rsid w:val="005D2B03"/>
    <w:rsid w:val="005D779C"/>
    <w:rsid w:val="005E0D0D"/>
    <w:rsid w:val="005F22A3"/>
    <w:rsid w:val="00604A4A"/>
    <w:rsid w:val="006103C3"/>
    <w:rsid w:val="006106C2"/>
    <w:rsid w:val="00614F4D"/>
    <w:rsid w:val="0061608C"/>
    <w:rsid w:val="00616AA5"/>
    <w:rsid w:val="00625CB3"/>
    <w:rsid w:val="00631ADC"/>
    <w:rsid w:val="00631C09"/>
    <w:rsid w:val="00636FF8"/>
    <w:rsid w:val="006664CC"/>
    <w:rsid w:val="00671704"/>
    <w:rsid w:val="006806C3"/>
    <w:rsid w:val="00683065"/>
    <w:rsid w:val="0069690B"/>
    <w:rsid w:val="006A0D85"/>
    <w:rsid w:val="006B133A"/>
    <w:rsid w:val="006B2CF6"/>
    <w:rsid w:val="006C013B"/>
    <w:rsid w:val="006C2B87"/>
    <w:rsid w:val="006C3318"/>
    <w:rsid w:val="006C7800"/>
    <w:rsid w:val="006D2AD3"/>
    <w:rsid w:val="006D692F"/>
    <w:rsid w:val="006E0930"/>
    <w:rsid w:val="006E6DFD"/>
    <w:rsid w:val="006F02C3"/>
    <w:rsid w:val="006F252D"/>
    <w:rsid w:val="006F6079"/>
    <w:rsid w:val="00701C25"/>
    <w:rsid w:val="007104C2"/>
    <w:rsid w:val="007131AF"/>
    <w:rsid w:val="0071747B"/>
    <w:rsid w:val="00721A92"/>
    <w:rsid w:val="007243D0"/>
    <w:rsid w:val="00727474"/>
    <w:rsid w:val="007406A0"/>
    <w:rsid w:val="00740CE8"/>
    <w:rsid w:val="00740E0B"/>
    <w:rsid w:val="00752573"/>
    <w:rsid w:val="00754907"/>
    <w:rsid w:val="00763DB0"/>
    <w:rsid w:val="00764745"/>
    <w:rsid w:val="00775BD5"/>
    <w:rsid w:val="00777785"/>
    <w:rsid w:val="00784F43"/>
    <w:rsid w:val="00790393"/>
    <w:rsid w:val="00793A18"/>
    <w:rsid w:val="007A05D0"/>
    <w:rsid w:val="007A06A9"/>
    <w:rsid w:val="007A6CBB"/>
    <w:rsid w:val="007B18ED"/>
    <w:rsid w:val="007C2744"/>
    <w:rsid w:val="007D2517"/>
    <w:rsid w:val="007D4FBF"/>
    <w:rsid w:val="007E1036"/>
    <w:rsid w:val="007E5943"/>
    <w:rsid w:val="007F2454"/>
    <w:rsid w:val="007F2E25"/>
    <w:rsid w:val="007F48ED"/>
    <w:rsid w:val="007F5CE2"/>
    <w:rsid w:val="007F62D9"/>
    <w:rsid w:val="007F6346"/>
    <w:rsid w:val="00810DA0"/>
    <w:rsid w:val="008145EF"/>
    <w:rsid w:val="00814DA6"/>
    <w:rsid w:val="00816B93"/>
    <w:rsid w:val="0082028D"/>
    <w:rsid w:val="008218DF"/>
    <w:rsid w:val="00822598"/>
    <w:rsid w:val="00834AEB"/>
    <w:rsid w:val="008402CF"/>
    <w:rsid w:val="008416C8"/>
    <w:rsid w:val="00841AC0"/>
    <w:rsid w:val="0085594A"/>
    <w:rsid w:val="0086232B"/>
    <w:rsid w:val="00864BB9"/>
    <w:rsid w:val="0086534A"/>
    <w:rsid w:val="00865CCC"/>
    <w:rsid w:val="00876B07"/>
    <w:rsid w:val="00891B51"/>
    <w:rsid w:val="00894AB9"/>
    <w:rsid w:val="008A206F"/>
    <w:rsid w:val="008B1030"/>
    <w:rsid w:val="008B58E9"/>
    <w:rsid w:val="008B735D"/>
    <w:rsid w:val="008C40A1"/>
    <w:rsid w:val="008D211F"/>
    <w:rsid w:val="008D3E36"/>
    <w:rsid w:val="008D4110"/>
    <w:rsid w:val="008E6426"/>
    <w:rsid w:val="008F5788"/>
    <w:rsid w:val="008F7309"/>
    <w:rsid w:val="008F7704"/>
    <w:rsid w:val="00903093"/>
    <w:rsid w:val="00906809"/>
    <w:rsid w:val="009160DB"/>
    <w:rsid w:val="00917478"/>
    <w:rsid w:val="009175BC"/>
    <w:rsid w:val="00931A72"/>
    <w:rsid w:val="009543FE"/>
    <w:rsid w:val="009555C5"/>
    <w:rsid w:val="009744DE"/>
    <w:rsid w:val="00984FEB"/>
    <w:rsid w:val="009920FF"/>
    <w:rsid w:val="0099700B"/>
    <w:rsid w:val="009A1BA3"/>
    <w:rsid w:val="009B0127"/>
    <w:rsid w:val="009B0B32"/>
    <w:rsid w:val="009B2318"/>
    <w:rsid w:val="009B4295"/>
    <w:rsid w:val="009B6F60"/>
    <w:rsid w:val="009C07A8"/>
    <w:rsid w:val="009D7312"/>
    <w:rsid w:val="009E44EC"/>
    <w:rsid w:val="009E7A80"/>
    <w:rsid w:val="009F2EAD"/>
    <w:rsid w:val="009F5071"/>
    <w:rsid w:val="009F538E"/>
    <w:rsid w:val="00A02C27"/>
    <w:rsid w:val="00A1103B"/>
    <w:rsid w:val="00A11A1E"/>
    <w:rsid w:val="00A213C0"/>
    <w:rsid w:val="00A258CC"/>
    <w:rsid w:val="00A3331B"/>
    <w:rsid w:val="00A33516"/>
    <w:rsid w:val="00A419B8"/>
    <w:rsid w:val="00A460C9"/>
    <w:rsid w:val="00A47046"/>
    <w:rsid w:val="00A529ED"/>
    <w:rsid w:val="00A55DBF"/>
    <w:rsid w:val="00A60CD9"/>
    <w:rsid w:val="00A67CBB"/>
    <w:rsid w:val="00A72C22"/>
    <w:rsid w:val="00A809A6"/>
    <w:rsid w:val="00A81F37"/>
    <w:rsid w:val="00A85AE9"/>
    <w:rsid w:val="00A85F7B"/>
    <w:rsid w:val="00A86363"/>
    <w:rsid w:val="00A864C8"/>
    <w:rsid w:val="00A93EF7"/>
    <w:rsid w:val="00AA58F8"/>
    <w:rsid w:val="00AB04B8"/>
    <w:rsid w:val="00AB6A9A"/>
    <w:rsid w:val="00AB7A27"/>
    <w:rsid w:val="00AC2F50"/>
    <w:rsid w:val="00AC50FD"/>
    <w:rsid w:val="00AD0A32"/>
    <w:rsid w:val="00AD2ED3"/>
    <w:rsid w:val="00AE03DC"/>
    <w:rsid w:val="00AE19BE"/>
    <w:rsid w:val="00AE47CF"/>
    <w:rsid w:val="00AE6BA6"/>
    <w:rsid w:val="00AE75FB"/>
    <w:rsid w:val="00AF0EBD"/>
    <w:rsid w:val="00AF2971"/>
    <w:rsid w:val="00AF53B7"/>
    <w:rsid w:val="00B003F8"/>
    <w:rsid w:val="00B00615"/>
    <w:rsid w:val="00B0576C"/>
    <w:rsid w:val="00B11726"/>
    <w:rsid w:val="00B1185C"/>
    <w:rsid w:val="00B12FDB"/>
    <w:rsid w:val="00B13409"/>
    <w:rsid w:val="00B152BB"/>
    <w:rsid w:val="00B176DC"/>
    <w:rsid w:val="00B2065E"/>
    <w:rsid w:val="00B26F9C"/>
    <w:rsid w:val="00B35830"/>
    <w:rsid w:val="00B37FDA"/>
    <w:rsid w:val="00B427DB"/>
    <w:rsid w:val="00B454E0"/>
    <w:rsid w:val="00B504A9"/>
    <w:rsid w:val="00B61A2B"/>
    <w:rsid w:val="00B62D17"/>
    <w:rsid w:val="00B6544D"/>
    <w:rsid w:val="00B71904"/>
    <w:rsid w:val="00B72972"/>
    <w:rsid w:val="00B8045E"/>
    <w:rsid w:val="00B86A55"/>
    <w:rsid w:val="00B92F8B"/>
    <w:rsid w:val="00BA2C22"/>
    <w:rsid w:val="00BA47B3"/>
    <w:rsid w:val="00BD1F26"/>
    <w:rsid w:val="00BD244B"/>
    <w:rsid w:val="00BD41F1"/>
    <w:rsid w:val="00BE1B6E"/>
    <w:rsid w:val="00BE3BAF"/>
    <w:rsid w:val="00BE65BE"/>
    <w:rsid w:val="00BE752A"/>
    <w:rsid w:val="00BF2AAF"/>
    <w:rsid w:val="00C0745A"/>
    <w:rsid w:val="00C10230"/>
    <w:rsid w:val="00C2156D"/>
    <w:rsid w:val="00C23F9F"/>
    <w:rsid w:val="00C256CB"/>
    <w:rsid w:val="00C34848"/>
    <w:rsid w:val="00C34E30"/>
    <w:rsid w:val="00C364CA"/>
    <w:rsid w:val="00C43A77"/>
    <w:rsid w:val="00C45E17"/>
    <w:rsid w:val="00C465EB"/>
    <w:rsid w:val="00C47871"/>
    <w:rsid w:val="00C50658"/>
    <w:rsid w:val="00C50840"/>
    <w:rsid w:val="00C61CEE"/>
    <w:rsid w:val="00C637BA"/>
    <w:rsid w:val="00C765D5"/>
    <w:rsid w:val="00C76E05"/>
    <w:rsid w:val="00C800B7"/>
    <w:rsid w:val="00C805BF"/>
    <w:rsid w:val="00C8670C"/>
    <w:rsid w:val="00C90B1A"/>
    <w:rsid w:val="00CA6ECC"/>
    <w:rsid w:val="00CB09D9"/>
    <w:rsid w:val="00CB1686"/>
    <w:rsid w:val="00CB659E"/>
    <w:rsid w:val="00CC4719"/>
    <w:rsid w:val="00CC5BE7"/>
    <w:rsid w:val="00CC7312"/>
    <w:rsid w:val="00CD1C50"/>
    <w:rsid w:val="00CD6FD8"/>
    <w:rsid w:val="00CD7260"/>
    <w:rsid w:val="00CE0767"/>
    <w:rsid w:val="00CE3858"/>
    <w:rsid w:val="00CE7E67"/>
    <w:rsid w:val="00CF72CE"/>
    <w:rsid w:val="00CF768B"/>
    <w:rsid w:val="00D05F32"/>
    <w:rsid w:val="00D165CB"/>
    <w:rsid w:val="00D22773"/>
    <w:rsid w:val="00D32C2C"/>
    <w:rsid w:val="00D353D8"/>
    <w:rsid w:val="00D3650C"/>
    <w:rsid w:val="00D5045C"/>
    <w:rsid w:val="00D51551"/>
    <w:rsid w:val="00D567E5"/>
    <w:rsid w:val="00D60F94"/>
    <w:rsid w:val="00D617CB"/>
    <w:rsid w:val="00D62252"/>
    <w:rsid w:val="00D63733"/>
    <w:rsid w:val="00D6663C"/>
    <w:rsid w:val="00D71390"/>
    <w:rsid w:val="00D73C68"/>
    <w:rsid w:val="00D769AA"/>
    <w:rsid w:val="00D769D0"/>
    <w:rsid w:val="00D7759E"/>
    <w:rsid w:val="00D838F2"/>
    <w:rsid w:val="00D861F5"/>
    <w:rsid w:val="00D90B2D"/>
    <w:rsid w:val="00D9122C"/>
    <w:rsid w:val="00D92802"/>
    <w:rsid w:val="00D96E74"/>
    <w:rsid w:val="00DA2270"/>
    <w:rsid w:val="00DB2502"/>
    <w:rsid w:val="00DC2168"/>
    <w:rsid w:val="00DC6647"/>
    <w:rsid w:val="00DC740F"/>
    <w:rsid w:val="00DC79CA"/>
    <w:rsid w:val="00DD76C8"/>
    <w:rsid w:val="00DE2E1D"/>
    <w:rsid w:val="00DE3E4B"/>
    <w:rsid w:val="00DE51AB"/>
    <w:rsid w:val="00DE68D0"/>
    <w:rsid w:val="00DF00EF"/>
    <w:rsid w:val="00DF261E"/>
    <w:rsid w:val="00DF7041"/>
    <w:rsid w:val="00E01BEF"/>
    <w:rsid w:val="00E01EF5"/>
    <w:rsid w:val="00E049C0"/>
    <w:rsid w:val="00E04F19"/>
    <w:rsid w:val="00E0566D"/>
    <w:rsid w:val="00E127A7"/>
    <w:rsid w:val="00E12B2F"/>
    <w:rsid w:val="00E160A2"/>
    <w:rsid w:val="00E17AF5"/>
    <w:rsid w:val="00E251D9"/>
    <w:rsid w:val="00E31E9A"/>
    <w:rsid w:val="00E327D4"/>
    <w:rsid w:val="00E328FB"/>
    <w:rsid w:val="00E33883"/>
    <w:rsid w:val="00E34B98"/>
    <w:rsid w:val="00E447E4"/>
    <w:rsid w:val="00E45998"/>
    <w:rsid w:val="00E56020"/>
    <w:rsid w:val="00E57300"/>
    <w:rsid w:val="00E574A7"/>
    <w:rsid w:val="00E62ED5"/>
    <w:rsid w:val="00E65B23"/>
    <w:rsid w:val="00E65B46"/>
    <w:rsid w:val="00E83437"/>
    <w:rsid w:val="00E84053"/>
    <w:rsid w:val="00E855E4"/>
    <w:rsid w:val="00E85618"/>
    <w:rsid w:val="00E92CCB"/>
    <w:rsid w:val="00E96DD4"/>
    <w:rsid w:val="00EA069F"/>
    <w:rsid w:val="00EA223A"/>
    <w:rsid w:val="00EB1BA8"/>
    <w:rsid w:val="00EB54D8"/>
    <w:rsid w:val="00EB7368"/>
    <w:rsid w:val="00EB78B6"/>
    <w:rsid w:val="00EC512D"/>
    <w:rsid w:val="00EC5706"/>
    <w:rsid w:val="00ED5720"/>
    <w:rsid w:val="00ED61DA"/>
    <w:rsid w:val="00EF2AAE"/>
    <w:rsid w:val="00EF37E4"/>
    <w:rsid w:val="00F02A82"/>
    <w:rsid w:val="00F02E08"/>
    <w:rsid w:val="00F17CE0"/>
    <w:rsid w:val="00F23BB2"/>
    <w:rsid w:val="00F24906"/>
    <w:rsid w:val="00F2643A"/>
    <w:rsid w:val="00F319F5"/>
    <w:rsid w:val="00F31F5B"/>
    <w:rsid w:val="00F37286"/>
    <w:rsid w:val="00F45D1B"/>
    <w:rsid w:val="00F67978"/>
    <w:rsid w:val="00F71F15"/>
    <w:rsid w:val="00F91A31"/>
    <w:rsid w:val="00F931EB"/>
    <w:rsid w:val="00FA0A4F"/>
    <w:rsid w:val="00FA0EF9"/>
    <w:rsid w:val="00FA21FD"/>
    <w:rsid w:val="00FB2E79"/>
    <w:rsid w:val="00FC2442"/>
    <w:rsid w:val="00FC27E8"/>
    <w:rsid w:val="00FC4C8C"/>
    <w:rsid w:val="00FC68D9"/>
    <w:rsid w:val="00FD0A75"/>
    <w:rsid w:val="00FD238F"/>
    <w:rsid w:val="00FD4610"/>
    <w:rsid w:val="00FD5123"/>
    <w:rsid w:val="00FD551B"/>
    <w:rsid w:val="00FD61F7"/>
    <w:rsid w:val="00FE1236"/>
    <w:rsid w:val="00FE6F7D"/>
    <w:rsid w:val="00FF381F"/>
    <w:rsid w:val="00FF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40B8"/>
  <w15:docId w15:val="{4FAA10A9-8348-413B-AFFC-6265BC0B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C7"/>
    <w:pPr>
      <w:spacing w:before="120" w:after="120" w:line="240" w:lineRule="auto"/>
      <w:ind w:firstLine="576"/>
      <w:jc w:val="both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3B36"/>
    <w:pPr>
      <w:keepNext/>
      <w:keepLines/>
      <w:numPr>
        <w:numId w:val="1"/>
      </w:numPr>
      <w:spacing w:before="240"/>
      <w:contextualSpacing/>
      <w:mirrorIndents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71704"/>
    <w:pPr>
      <w:keepNext/>
      <w:keepLines/>
      <w:numPr>
        <w:ilvl w:val="1"/>
        <w:numId w:val="1"/>
      </w:numPr>
      <w:mirrorIndents/>
      <w:outlineLvl w:val="1"/>
    </w:pPr>
    <w:rPr>
      <w:rFonts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6DA6"/>
    <w:pPr>
      <w:keepNext/>
      <w:keepLines/>
      <w:numPr>
        <w:ilvl w:val="2"/>
        <w:numId w:val="1"/>
      </w:numPr>
      <w:outlineLvl w:val="2"/>
    </w:pPr>
    <w:rPr>
      <w:rFonts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04"/>
    <w:pPr>
      <w:keepNext/>
      <w:keepLines/>
      <w:numPr>
        <w:ilvl w:val="3"/>
        <w:numId w:val="1"/>
      </w:numPr>
      <w:spacing w:before="40"/>
      <w:outlineLvl w:val="3"/>
    </w:pPr>
    <w:rPr>
      <w:rFonts w:cstheme="majorBidi"/>
      <w:i/>
      <w:iCs/>
      <w:color w:val="2E74B5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64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64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64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64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64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64CA"/>
    <w:pPr>
      <w:spacing w:after="0" w:line="240" w:lineRule="auto"/>
    </w:pPr>
    <w:rPr>
      <w:rFonts w:ascii="Times New Roman" w:eastAsia="楷体" w:hAnsi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C364CA"/>
    <w:rPr>
      <w:rFonts w:ascii="Times New Roman" w:eastAsia="楷体" w:hAnsi="Times New Roman"/>
      <w:sz w:val="24"/>
    </w:rPr>
  </w:style>
  <w:style w:type="table" w:styleId="TableGrid">
    <w:name w:val="Table Grid"/>
    <w:basedOn w:val="TableNormal"/>
    <w:uiPriority w:val="39"/>
    <w:rsid w:val="00FA0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3B36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06C3"/>
    <w:pPr>
      <w:tabs>
        <w:tab w:val="right" w:leader="dot" w:pos="8675"/>
      </w:tabs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1704"/>
    <w:rPr>
      <w:rFonts w:ascii="Times New Roman" w:eastAsia="楷体" w:hAnsi="Times New Roman" w:cstheme="majorBidi"/>
      <w:b/>
      <w:sz w:val="28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256DA6"/>
    <w:rPr>
      <w:rFonts w:ascii="Times New Roman" w:eastAsia="楷体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04"/>
    <w:rPr>
      <w:rFonts w:ascii="Times New Roman" w:eastAsia="楷体" w:hAnsi="Times New Roman" w:cstheme="majorBidi"/>
      <w:i/>
      <w:iCs/>
      <w:color w:val="2E74B5" w:themeColor="accent1" w:themeShade="BF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5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7B"/>
    <w:rPr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64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64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64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6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6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30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3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326"/>
    <w:rPr>
      <w:rFonts w:ascii="Times New Roman" w:eastAsia="楷体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326"/>
    <w:rPr>
      <w:rFonts w:ascii="Times New Roman" w:eastAsia="楷体" w:hAnsi="Times New Roman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4FEB"/>
    <w:rPr>
      <w:rFonts w:asciiTheme="majorHAnsi" w:eastAsia="黑体" w:hAnsiTheme="majorHAnsi" w:cstheme="majorBidi"/>
      <w:sz w:val="20"/>
      <w:szCs w:val="2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9B0B32"/>
    <w:pPr>
      <w:numPr>
        <w:numId w:val="0"/>
      </w:numPr>
      <w:ind w:left="36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B0B32"/>
    <w:rPr>
      <w:rFonts w:ascii="Times New Roman" w:eastAsia="楷体" w:hAnsi="Times New Roman" w:cstheme="majorBidi"/>
      <w:b/>
      <w:sz w:val="32"/>
      <w:szCs w:val="32"/>
    </w:rPr>
  </w:style>
  <w:style w:type="paragraph" w:customStyle="1" w:styleId="Tabletext">
    <w:name w:val="Tabletext"/>
    <w:basedOn w:val="NoSpacing"/>
    <w:link w:val="TabletextChar"/>
    <w:qFormat/>
    <w:rsid w:val="00906809"/>
  </w:style>
  <w:style w:type="character" w:customStyle="1" w:styleId="TabletextChar">
    <w:name w:val="Tabletext Char"/>
    <w:basedOn w:val="NoSpacingChar"/>
    <w:link w:val="Tabletext"/>
    <w:rsid w:val="00906809"/>
    <w:rPr>
      <w:rFonts w:ascii="Times New Roman" w:eastAsia="楷体" w:hAnsi="Times New Roman"/>
      <w:sz w:val="24"/>
    </w:rPr>
  </w:style>
  <w:style w:type="table" w:customStyle="1" w:styleId="TableContent1">
    <w:name w:val="TableContent1"/>
    <w:basedOn w:val="TableNormal"/>
    <w:uiPriority w:val="99"/>
    <w:rsid w:val="00566FB0"/>
    <w:pPr>
      <w:spacing w:after="0" w:line="240" w:lineRule="auto"/>
    </w:pPr>
    <w:rPr>
      <w:rFonts w:ascii="Times New Roman" w:eastAsia="楷体" w:hAnsi="Times New Roman"/>
      <w:sz w:val="24"/>
      <w:szCs w:val="24"/>
    </w:r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/ws/user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17" Type="http://schemas.openxmlformats.org/officeDocument/2006/relationships/hyperlink" Target="http://host/ws/users/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host/ws/users/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hyperlink" Target="http://host/ws/users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host/ws/users/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ACAE4B-CBA4-416B-92BD-A7A31D15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1448</TotalTime>
  <Pages>17</Pages>
  <Words>1528</Words>
  <Characters>8711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餐厅订餐系统-概要设计说明书</vt:lpstr>
    </vt:vector>
  </TitlesOfParts>
  <Company/>
  <LinksUpToDate>false</LinksUpToDate>
  <CharactersWithSpaces>10219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餐厅订餐系统-概要设计说明书</dc:title>
  <dc:subject/>
  <dc:creator>Su-Fang Nie</dc:creator>
  <cp:keywords/>
  <dc:description/>
  <cp:lastModifiedBy>Luo, Zhi (Aaron, ES-Apps-GD-China-WH)</cp:lastModifiedBy>
  <cp:revision>396</cp:revision>
  <cp:lastPrinted>2014-12-02T12:48:00Z</cp:lastPrinted>
  <dcterms:created xsi:type="dcterms:W3CDTF">2014-11-19T12:34:00Z</dcterms:created>
  <dcterms:modified xsi:type="dcterms:W3CDTF">2015-01-08T11:51:00Z</dcterms:modified>
</cp:coreProperties>
</file>