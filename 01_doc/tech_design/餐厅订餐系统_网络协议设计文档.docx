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91440" distB="91440" distL="114300" distR="114300" simplePos="0" relativeHeight="251665408" behindDoc="1" locked="0" layoutInCell="1" hidden="0" allowOverlap="1" wp14:anchorId="1A4AFC5D" wp14:editId="49C028AB">
                <wp:simplePos x="0" y="0"/>
                <wp:positionH relativeFrom="page">
                  <wp:posOffset>962025</wp:posOffset>
                </wp:positionH>
                <wp:positionV relativeFrom="paragraph">
                  <wp:posOffset>0</wp:posOffset>
                </wp:positionV>
                <wp:extent cx="4000500" cy="1428750"/>
                <wp:effectExtent l="0" t="0" r="0" b="0"/>
                <wp:wrapTopAndBottom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00" cy="14287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noFill/>
                          <a:prstDash val="solid"/>
                          <a:miter/>
                        </a:ln>
                      </wps:spPr>
                      <wps:txbx>
                        <w:txbxContent>
                          <w:p w:rsidR="001A7132" w:rsidRDefault="001A7132" w:rsidP="00D7223C">
                            <w:pPr>
                              <w:pBdr>
                                <w:top w:val="single" w:sz="24" w:space="8" w:color="5B9BD5"/>
                                <w:bottom w:val="single" w:sz="24" w:space="8" w:color="5B9BD5"/>
                              </w:pBdr>
                              <w:spacing w:after="0"/>
                              <w:rPr>
                                <w:iCs/>
                              </w:rPr>
                            </w:pPr>
                            <w:r>
                              <w:rPr>
                                <w:rFonts w:hint="eastAsia"/>
                                <w:iCs/>
                                <w:szCs w:val="24"/>
                              </w:rPr>
                              <w:t>客户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名字和</w:t>
                            </w:r>
                            <w:r>
                              <w:rPr>
                                <w:iCs/>
                                <w:szCs w:val="24"/>
                              </w:rPr>
                              <w:t>logo</w:t>
                            </w:r>
                          </w:p>
                        </w:txbxContent>
                      </wps:txbx>
                      <wps:bodyPr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4AFC5D" id="文本框 7" o:spid="_x0000_s1026" style="position:absolute;left:0;text-align:left;margin-left:75.75pt;margin-top:0;width:315pt;height:112.5pt;z-index:-251651072;visibility:visible;mso-wrap-style:square;mso-wrap-distance-left:9pt;mso-wrap-distance-top:7.2pt;mso-wrap-distance-right:9pt;mso-wrap-distance-bottom:7.2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" filled="f" stroked="f">
                <v:path arrowok="t"/>
                <v:textbox>
                  <w:txbxContent>
                    <w:p w:rsidR="001A7132" w:rsidRDefault="001A7132" w:rsidP="00D7223C">
                      <w:pPr>
                        <w:pBdr>
                          <w:top w:val="single" w:sz="24" w:space="8" w:color="5B9BD5"/>
                          <w:bottom w:val="single" w:sz="24" w:space="8" w:color="5B9BD5"/>
                        </w:pBdr>
                        <w:spacing w:after="0"/>
                        <w:rPr>
                          <w:iCs/>
                        </w:rPr>
                      </w:pPr>
                      <w:r>
                        <w:rPr>
                          <w:rFonts w:hint="eastAsia"/>
                          <w:iCs/>
                          <w:szCs w:val="24"/>
                        </w:rPr>
                        <w:t>客户</w:t>
                      </w:r>
                      <w:r>
                        <w:rPr>
                          <w:iCs/>
                          <w:szCs w:val="24"/>
                        </w:rPr>
                        <w:t>名字和</w:t>
                      </w:r>
                      <w:r>
                        <w:rPr>
                          <w:iCs/>
                          <w:szCs w:val="24"/>
                        </w:rPr>
                        <w:t>logo</w:t>
                      </w: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:rsidR="00D7223C" w:rsidRDefault="00D7223C" w:rsidP="00D7223C">
      <w:pPr>
        <w:rPr>
          <w:rFonts w:ascii="宋体"/>
        </w:rPr>
      </w:pPr>
    </w:p>
    <w:p w:rsidR="00D7223C" w:rsidRDefault="00D7223C" w:rsidP="00D7223C">
      <w:r>
        <w:rPr>
          <w:noProof/>
          <w:lang w:bidi="ml-IN"/>
        </w:rPr>
        <mc:AlternateContent>
          <mc:Choice Requires="wps">
            <w:drawing>
              <wp:anchor distT="0" distB="0" distL="182880" distR="182880" simplePos="0" relativeHeight="251664384" behindDoc="0" locked="0" layoutInCell="1" hidden="0" allowOverlap="1" wp14:anchorId="6BE4FA64" wp14:editId="4A66B91A">
                <wp:simplePos x="0" y="0"/>
                <wp:positionH relativeFrom="margin">
                  <wp:posOffset>-635</wp:posOffset>
                </wp:positionH>
                <wp:positionV relativeFrom="page">
                  <wp:posOffset>3079521</wp:posOffset>
                </wp:positionV>
                <wp:extent cx="4686299" cy="2695134"/>
                <wp:effectExtent l="0" t="0" r="0" b="0"/>
                <wp:wrapSquare wrapText="bothSides"/>
                <wp:docPr id="10" name="文本框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86299" cy="2695134"/>
                        </a:xfrm>
                        <a:prstGeom prst="rect">
                          <a:avLst/>
                        </a:prstGeom>
                        <a:noFill/>
                        <a:ln w="6350" cap="flat" cmpd="sng">
                          <a:noFill/>
                          <a:prstDash val="solid"/>
                          <a:round/>
                        </a:ln>
                      </wps:spPr>
                      <wps:txbx>
                        <w:txbxContent>
                          <w:p w:rsidR="001A7132" w:rsidRDefault="001A7132" w:rsidP="000954FA">
                            <w:pPr>
                              <w:pStyle w:val="ab"/>
                            </w:pPr>
                            <w:r>
                              <w:rPr>
                                <w:rFonts w:hint="eastAsia"/>
                              </w:rPr>
                              <w:t>餐厅订餐系统</w:t>
                            </w:r>
                            <w:r>
                              <w:rPr>
                                <w:rFonts w:hint="eastAsia"/>
                              </w:rPr>
                              <w:t xml:space="preserve">- </w:t>
                            </w:r>
                            <w:r>
                              <w:t>网络协议</w:t>
                            </w:r>
                            <w:r>
                              <w:rPr>
                                <w:rFonts w:hint="eastAsia"/>
                              </w:rPr>
                              <w:t>设计文档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40" w:after="40"/>
                              <w:rPr>
                                <w:cap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/>
                                <w:caps/>
                                <w:sz w:val="24"/>
                                <w:szCs w:val="24"/>
                              </w:rPr>
                              <w:t>wanglinglong</w:t>
                            </w:r>
                          </w:p>
                          <w:p w:rsidR="001A7132" w:rsidRDefault="001A7132" w:rsidP="00D7223C">
                            <w:pPr>
                              <w:pStyle w:val="11"/>
                              <w:spacing w:before="80" w:after="40"/>
                              <w:rPr>
                                <w:caps/>
                                <w:sz w:val="24"/>
                                <w:szCs w:val="24"/>
                              </w:rPr>
                            </w:pPr>
                          </w:p>
                          <w:p w:rsidR="001A7132" w:rsidRDefault="001A7132" w:rsidP="000954FA">
                            <w:pPr>
                              <w:pStyle w:val="a3"/>
                            </w:pPr>
                            <w:r>
                              <w:rPr>
                                <w:rFonts w:hint="eastAsia"/>
                              </w:rPr>
                              <w:t>日期</w:t>
                            </w:r>
                            <w:r>
                              <w:t>：</w:t>
                            </w:r>
                            <w:r>
                              <w:fldChar w:fldCharType="begin"/>
                            </w:r>
                            <w:r>
                              <w:instrText>DATE \@ "yyyy-MM-dd"</w:instrText>
                            </w:r>
                            <w:r>
                              <w:fldChar w:fldCharType="separate"/>
                            </w:r>
                            <w:r w:rsidR="007C49C2">
                              <w:rPr>
                                <w:noProof/>
                              </w:rPr>
                              <w:t>2014-12-11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E4FA64" id="文本框 10" o:spid="_x0000_s1027" style="position:absolute;left:0;text-align:left;margin-left:-.05pt;margin-top:242.5pt;width:369pt;height:212.2pt;z-index:251664384;visibility:visible;mso-wrap-style:square;mso-wrap-distance-left:14.4pt;mso-wrap-distance-top:0;mso-wrap-distance-right:14.4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" filled="f" stroked="f" strokeweight=".5pt">
                <v:stroke joinstyle="round"/>
                <v:path arrowok="t"/>
                <v:textbox style="mso-fit-shape-to-text:t" inset="0,0,0,0">
                  <w:txbxContent>
                    <w:p w:rsidR="001A7132" w:rsidRDefault="001A7132" w:rsidP="000954FA">
                      <w:pPr>
                        <w:pStyle w:val="ab"/>
                      </w:pPr>
                      <w:r>
                        <w:rPr>
                          <w:rFonts w:hint="eastAsia"/>
                        </w:rPr>
                        <w:t>餐厅订餐系统</w:t>
                      </w:r>
                      <w:r>
                        <w:rPr>
                          <w:rFonts w:hint="eastAsia"/>
                        </w:rPr>
                        <w:t xml:space="preserve">- </w:t>
                      </w:r>
                      <w:r>
                        <w:t>网络协议</w:t>
                      </w:r>
                      <w:r>
                        <w:rPr>
                          <w:rFonts w:hint="eastAsia"/>
                        </w:rPr>
                        <w:t>设计文档</w:t>
                      </w:r>
                    </w:p>
                    <w:p w:rsidR="001A7132" w:rsidRDefault="001A7132" w:rsidP="00D7223C">
                      <w:pPr>
                        <w:pStyle w:val="11"/>
                        <w:spacing w:before="40" w:after="40"/>
                        <w:rPr>
                          <w:caps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caps/>
                          <w:sz w:val="28"/>
                          <w:szCs w:val="28"/>
                        </w:rPr>
                        <w:t xml:space="preserve"> 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  <w:r>
                        <w:rPr>
                          <w:rFonts w:hint="eastAsia"/>
                          <w:caps/>
                          <w:sz w:val="24"/>
                          <w:szCs w:val="24"/>
                        </w:rPr>
                        <w:t>wanglinglong</w:t>
                      </w:r>
                    </w:p>
                    <w:p w:rsidR="001A7132" w:rsidRDefault="001A7132" w:rsidP="00D7223C">
                      <w:pPr>
                        <w:pStyle w:val="11"/>
                        <w:spacing w:before="80" w:after="40"/>
                        <w:rPr>
                          <w:caps/>
                          <w:sz w:val="24"/>
                          <w:szCs w:val="24"/>
                        </w:rPr>
                      </w:pPr>
                    </w:p>
                    <w:p w:rsidR="001A7132" w:rsidRDefault="001A7132" w:rsidP="000954FA">
                      <w:pPr>
                        <w:pStyle w:val="a3"/>
                      </w:pPr>
                      <w:r>
                        <w:rPr>
                          <w:rFonts w:hint="eastAsia"/>
                        </w:rPr>
                        <w:t>日期</w:t>
                      </w:r>
                      <w:r>
                        <w:t>：</w:t>
                      </w:r>
                      <w:r>
                        <w:fldChar w:fldCharType="begin"/>
                      </w:r>
                      <w:r>
                        <w:instrText>DATE \@ "yyyy-MM-dd"</w:instrText>
                      </w:r>
                      <w:r>
                        <w:fldChar w:fldCharType="separate"/>
                      </w:r>
                      <w:r w:rsidR="007C49C2">
                        <w:rPr>
                          <w:noProof/>
                        </w:rPr>
                        <w:t>2014-12-11</w:t>
                      </w:r>
                      <w:r>
                        <w:fldChar w:fldCharType="end"/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  <w:r>
        <w:br w:type="page"/>
      </w:r>
    </w:p>
    <w:p w:rsidR="00D7223C" w:rsidRDefault="00D7223C" w:rsidP="00D7223C">
      <w:pPr>
        <w:pStyle w:val="a3"/>
      </w:pPr>
      <w:r>
        <w:rPr>
          <w:rFonts w:hint="eastAsia"/>
        </w:rPr>
        <w:lastRenderedPageBreak/>
        <w:t>文档版本</w:t>
      </w:r>
      <w:r>
        <w:t>历史</w:t>
      </w:r>
    </w:p>
    <w:p w:rsidR="00D7223C" w:rsidRPr="00273036" w:rsidRDefault="00D7223C" w:rsidP="00D7223C">
      <w:pPr>
        <w:ind w:firstLine="0"/>
      </w:pPr>
    </w:p>
    <w:tbl>
      <w:tblPr>
        <w:tblStyle w:val="a4"/>
        <w:tblW w:w="8505" w:type="dxa"/>
        <w:tblLook w:val="04A0" w:firstRow="1" w:lastRow="0" w:firstColumn="1" w:lastColumn="0" w:noHBand="0" w:noVBand="1"/>
      </w:tblPr>
      <w:tblGrid>
        <w:gridCol w:w="1056"/>
        <w:gridCol w:w="1456"/>
        <w:gridCol w:w="1726"/>
        <w:gridCol w:w="1726"/>
        <w:gridCol w:w="2541"/>
      </w:tblGrid>
      <w:tr w:rsidR="00D7223C" w:rsidRPr="00273036" w:rsidTr="00B30A31">
        <w:tc>
          <w:tcPr>
            <w:tcW w:w="10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版本号</w:t>
            </w:r>
          </w:p>
        </w:tc>
        <w:tc>
          <w:tcPr>
            <w:tcW w:w="145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修订日期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修订人</w:t>
            </w:r>
          </w:p>
        </w:tc>
        <w:tc>
          <w:tcPr>
            <w:tcW w:w="1726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审核</w:t>
            </w:r>
            <w:r w:rsidRPr="00273036">
              <w:t>人</w:t>
            </w:r>
          </w:p>
        </w:tc>
        <w:tc>
          <w:tcPr>
            <w:tcW w:w="2541" w:type="dxa"/>
            <w:shd w:val="clear" w:color="auto" w:fill="BFBFBF" w:themeFill="background1" w:themeFillShade="BF"/>
          </w:tcPr>
          <w:p w:rsidR="00D7223C" w:rsidRPr="00273036" w:rsidRDefault="00D7223C" w:rsidP="00B30A31">
            <w:pPr>
              <w:pStyle w:val="a3"/>
            </w:pPr>
            <w:r w:rsidRPr="00273036">
              <w:rPr>
                <w:rFonts w:hint="eastAsia"/>
              </w:rPr>
              <w:t>变更内容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V0.1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2014-11-19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初始化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V0.2</w:t>
            </w:r>
          </w:p>
        </w:tc>
        <w:tc>
          <w:tcPr>
            <w:tcW w:w="145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2014-12-7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D7223C" w:rsidRPr="00312BCA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312BCA" w:rsidRDefault="00D7223C" w:rsidP="00B30A31">
            <w:pPr>
              <w:pStyle w:val="a3"/>
            </w:pPr>
            <w:r w:rsidRPr="00312BCA">
              <w:rPr>
                <w:rFonts w:hint="eastAsia"/>
              </w:rPr>
              <w:t>修改部分内容</w:t>
            </w:r>
          </w:p>
        </w:tc>
      </w:tr>
      <w:tr w:rsidR="00D7223C" w:rsidRPr="00273036" w:rsidTr="00D7223C">
        <w:tc>
          <w:tcPr>
            <w:tcW w:w="1056" w:type="dxa"/>
          </w:tcPr>
          <w:p w:rsidR="00D7223C" w:rsidRPr="00273036" w:rsidRDefault="00B30A31" w:rsidP="00B30A31">
            <w:pPr>
              <w:pStyle w:val="a3"/>
            </w:pPr>
            <w:r>
              <w:t>V0.3</w:t>
            </w:r>
          </w:p>
        </w:tc>
        <w:tc>
          <w:tcPr>
            <w:tcW w:w="1456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2014-12-08</w:t>
            </w:r>
          </w:p>
        </w:tc>
        <w:tc>
          <w:tcPr>
            <w:tcW w:w="1726" w:type="dxa"/>
          </w:tcPr>
          <w:p w:rsidR="00D7223C" w:rsidRPr="00273036" w:rsidRDefault="00B30A31" w:rsidP="00B30A31">
            <w:pPr>
              <w:pStyle w:val="a3"/>
            </w:pPr>
            <w:r>
              <w:t>LUO ZHI</w:t>
            </w:r>
          </w:p>
        </w:tc>
        <w:tc>
          <w:tcPr>
            <w:tcW w:w="1726" w:type="dxa"/>
          </w:tcPr>
          <w:p w:rsidR="00D7223C" w:rsidRPr="00273036" w:rsidRDefault="00D7223C" w:rsidP="00B30A31">
            <w:pPr>
              <w:pStyle w:val="a3"/>
            </w:pPr>
          </w:p>
        </w:tc>
        <w:tc>
          <w:tcPr>
            <w:tcW w:w="2541" w:type="dxa"/>
          </w:tcPr>
          <w:p w:rsidR="00D7223C" w:rsidRPr="00273036" w:rsidRDefault="00B30A31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格式</w:t>
            </w:r>
          </w:p>
        </w:tc>
      </w:tr>
      <w:tr w:rsidR="00220CD4" w:rsidRPr="00273036" w:rsidTr="00D7223C">
        <w:tc>
          <w:tcPr>
            <w:tcW w:w="105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V0.4</w:t>
            </w:r>
          </w:p>
        </w:tc>
        <w:tc>
          <w:tcPr>
            <w:tcW w:w="1456" w:type="dxa"/>
          </w:tcPr>
          <w:p w:rsidR="00220CD4" w:rsidRDefault="00220CD4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20CD4" w:rsidRPr="00273036" w:rsidRDefault="00220CD4" w:rsidP="00B30A31">
            <w:pPr>
              <w:pStyle w:val="a3"/>
            </w:pPr>
          </w:p>
        </w:tc>
        <w:tc>
          <w:tcPr>
            <w:tcW w:w="2541" w:type="dxa"/>
          </w:tcPr>
          <w:p w:rsidR="00220CD4" w:rsidRDefault="00220CD4" w:rsidP="00B30A31">
            <w:pPr>
              <w:pStyle w:val="a3"/>
            </w:pPr>
            <w:r>
              <w:rPr>
                <w:rFonts w:hint="eastAsia"/>
              </w:rPr>
              <w:t>新增</w:t>
            </w:r>
            <w:r>
              <w:t>获取用户信息接口</w:t>
            </w:r>
          </w:p>
        </w:tc>
      </w:tr>
      <w:tr w:rsidR="003A086F" w:rsidRPr="00273036" w:rsidTr="00D7223C">
        <w:tc>
          <w:tcPr>
            <w:tcW w:w="105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V0.5</w:t>
            </w:r>
          </w:p>
        </w:tc>
        <w:tc>
          <w:tcPr>
            <w:tcW w:w="1456" w:type="dxa"/>
          </w:tcPr>
          <w:p w:rsidR="003A086F" w:rsidRDefault="003A086F" w:rsidP="00B30A31">
            <w:pPr>
              <w:pStyle w:val="a3"/>
            </w:pPr>
            <w:r>
              <w:t>2014/12/8</w:t>
            </w:r>
          </w:p>
        </w:tc>
        <w:tc>
          <w:tcPr>
            <w:tcW w:w="1726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3A086F" w:rsidRPr="00273036" w:rsidRDefault="003A086F" w:rsidP="00B30A31">
            <w:pPr>
              <w:pStyle w:val="a3"/>
            </w:pPr>
          </w:p>
        </w:tc>
        <w:tc>
          <w:tcPr>
            <w:tcW w:w="2541" w:type="dxa"/>
          </w:tcPr>
          <w:p w:rsidR="003A086F" w:rsidRDefault="003A086F" w:rsidP="00B30A31">
            <w:pPr>
              <w:pStyle w:val="a3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  <w:tr w:rsidR="00E92BA7" w:rsidRPr="00273036" w:rsidTr="00D7223C">
        <w:tc>
          <w:tcPr>
            <w:tcW w:w="1056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V0.6</w:t>
            </w:r>
          </w:p>
        </w:tc>
        <w:tc>
          <w:tcPr>
            <w:tcW w:w="1456" w:type="dxa"/>
          </w:tcPr>
          <w:p w:rsidR="00E92BA7" w:rsidRDefault="00E92BA7" w:rsidP="00B30A31">
            <w:pPr>
              <w:pStyle w:val="a3"/>
            </w:pPr>
            <w:r>
              <w:t>2014/12/9</w:t>
            </w:r>
          </w:p>
        </w:tc>
        <w:tc>
          <w:tcPr>
            <w:tcW w:w="1726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E92BA7" w:rsidRPr="00273036" w:rsidRDefault="00E92BA7" w:rsidP="00B30A31">
            <w:pPr>
              <w:pStyle w:val="a3"/>
            </w:pPr>
          </w:p>
        </w:tc>
        <w:tc>
          <w:tcPr>
            <w:tcW w:w="2541" w:type="dxa"/>
          </w:tcPr>
          <w:p w:rsidR="00E92BA7" w:rsidRDefault="00E92BA7" w:rsidP="00B30A31">
            <w:pPr>
              <w:pStyle w:val="a3"/>
            </w:pPr>
            <w:r>
              <w:rPr>
                <w:rFonts w:hint="eastAsia"/>
              </w:rPr>
              <w:t>加入</w:t>
            </w:r>
            <w:r>
              <w:t>测试记录</w:t>
            </w:r>
          </w:p>
        </w:tc>
      </w:tr>
      <w:tr w:rsidR="00280598" w:rsidRPr="00273036" w:rsidTr="00D7223C">
        <w:tc>
          <w:tcPr>
            <w:tcW w:w="1056" w:type="dxa"/>
          </w:tcPr>
          <w:p w:rsidR="00280598" w:rsidRDefault="00280598" w:rsidP="00280598">
            <w:pPr>
              <w:pStyle w:val="a3"/>
            </w:pPr>
            <w:r>
              <w:rPr>
                <w:rFonts w:hint="eastAsia"/>
              </w:rPr>
              <w:t>V0.</w:t>
            </w:r>
            <w:r>
              <w:t>7</w:t>
            </w:r>
          </w:p>
        </w:tc>
        <w:tc>
          <w:tcPr>
            <w:tcW w:w="1456" w:type="dxa"/>
          </w:tcPr>
          <w:p w:rsidR="00280598" w:rsidRDefault="00280598" w:rsidP="00280598">
            <w:pPr>
              <w:pStyle w:val="a3"/>
            </w:pPr>
            <w:r>
              <w:t>2014/12/10</w:t>
            </w:r>
          </w:p>
        </w:tc>
        <w:tc>
          <w:tcPr>
            <w:tcW w:w="1726" w:type="dxa"/>
          </w:tcPr>
          <w:p w:rsidR="00280598" w:rsidRDefault="00280598" w:rsidP="00280598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280598" w:rsidRPr="00273036" w:rsidRDefault="00280598" w:rsidP="00280598">
            <w:pPr>
              <w:pStyle w:val="a3"/>
            </w:pPr>
          </w:p>
        </w:tc>
        <w:tc>
          <w:tcPr>
            <w:tcW w:w="2541" w:type="dxa"/>
          </w:tcPr>
          <w:p w:rsidR="00280598" w:rsidRDefault="00280598" w:rsidP="00280598">
            <w:pPr>
              <w:pStyle w:val="a3"/>
            </w:pPr>
            <w:r>
              <w:t>更新</w:t>
            </w:r>
            <w:r w:rsidRPr="00280598">
              <w:rPr>
                <w:rFonts w:hint="eastAsia"/>
              </w:rPr>
              <w:t>获取用户信息</w:t>
            </w:r>
            <w:r>
              <w:t>返回信息描述</w:t>
            </w:r>
          </w:p>
        </w:tc>
      </w:tr>
      <w:tr w:rsidR="00401392" w:rsidRPr="00273036" w:rsidTr="00D7223C">
        <w:tc>
          <w:tcPr>
            <w:tcW w:w="1056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V0.8</w:t>
            </w:r>
          </w:p>
        </w:tc>
        <w:tc>
          <w:tcPr>
            <w:tcW w:w="1456" w:type="dxa"/>
          </w:tcPr>
          <w:p w:rsidR="00401392" w:rsidRDefault="00401392" w:rsidP="00280598">
            <w:pPr>
              <w:pStyle w:val="a3"/>
            </w:pPr>
            <w:r>
              <w:t>2014/12/10</w:t>
            </w:r>
          </w:p>
        </w:tc>
        <w:tc>
          <w:tcPr>
            <w:tcW w:w="1726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wanglinglong</w:t>
            </w:r>
          </w:p>
        </w:tc>
        <w:tc>
          <w:tcPr>
            <w:tcW w:w="1726" w:type="dxa"/>
          </w:tcPr>
          <w:p w:rsidR="00401392" w:rsidRPr="00273036" w:rsidRDefault="00401392" w:rsidP="00280598">
            <w:pPr>
              <w:pStyle w:val="a3"/>
            </w:pPr>
          </w:p>
        </w:tc>
        <w:tc>
          <w:tcPr>
            <w:tcW w:w="2541" w:type="dxa"/>
          </w:tcPr>
          <w:p w:rsidR="00401392" w:rsidRDefault="00401392" w:rsidP="00280598">
            <w:pPr>
              <w:pStyle w:val="a3"/>
            </w:pPr>
            <w:r>
              <w:rPr>
                <w:rFonts w:hint="eastAsia"/>
              </w:rPr>
              <w:t>修改文中的几处错误</w:t>
            </w:r>
          </w:p>
        </w:tc>
      </w:tr>
      <w:tr w:rsidR="00CA7B01" w:rsidRPr="00273036" w:rsidTr="00D7223C">
        <w:tc>
          <w:tcPr>
            <w:tcW w:w="1056" w:type="dxa"/>
          </w:tcPr>
          <w:p w:rsidR="00CA7B01" w:rsidRDefault="00CA7B01" w:rsidP="00280598">
            <w:pPr>
              <w:pStyle w:val="a3"/>
            </w:pPr>
            <w:r>
              <w:rPr>
                <w:rFonts w:hint="eastAsia"/>
              </w:rPr>
              <w:t>V0.9</w:t>
            </w:r>
          </w:p>
        </w:tc>
        <w:tc>
          <w:tcPr>
            <w:tcW w:w="1456" w:type="dxa"/>
          </w:tcPr>
          <w:p w:rsidR="00CA7B01" w:rsidRDefault="00CA7B01" w:rsidP="00280598">
            <w:pPr>
              <w:pStyle w:val="a3"/>
            </w:pPr>
            <w:r>
              <w:t>2014/12/11</w:t>
            </w:r>
          </w:p>
        </w:tc>
        <w:tc>
          <w:tcPr>
            <w:tcW w:w="1726" w:type="dxa"/>
          </w:tcPr>
          <w:p w:rsidR="00CA7B01" w:rsidRDefault="00CA7B01" w:rsidP="00280598">
            <w:pPr>
              <w:pStyle w:val="a3"/>
            </w:pPr>
            <w:r>
              <w:rPr>
                <w:rFonts w:hint="eastAsia"/>
              </w:rPr>
              <w:t>Xu Lin</w:t>
            </w:r>
          </w:p>
        </w:tc>
        <w:tc>
          <w:tcPr>
            <w:tcW w:w="1726" w:type="dxa"/>
          </w:tcPr>
          <w:p w:rsidR="00CA7B01" w:rsidRPr="00273036" w:rsidRDefault="00CA7B01" w:rsidP="00280598">
            <w:pPr>
              <w:pStyle w:val="a3"/>
            </w:pPr>
          </w:p>
        </w:tc>
        <w:tc>
          <w:tcPr>
            <w:tcW w:w="2541" w:type="dxa"/>
          </w:tcPr>
          <w:p w:rsidR="00CA7B01" w:rsidRDefault="00CA7B01" w:rsidP="00280598">
            <w:pPr>
              <w:pStyle w:val="a3"/>
            </w:pPr>
            <w:r>
              <w:rPr>
                <w:rFonts w:hint="eastAsia"/>
              </w:rPr>
              <w:t>更新</w:t>
            </w:r>
            <w:r>
              <w:t>URL</w:t>
            </w:r>
          </w:p>
        </w:tc>
      </w:tr>
    </w:tbl>
    <w:p w:rsidR="00D7223C" w:rsidRDefault="00D7223C" w:rsidP="00D7223C">
      <w:pPr>
        <w:rPr>
          <w:rFonts w:ascii="宋体"/>
        </w:rPr>
      </w:pPr>
      <w:r>
        <w:rPr>
          <w:rFonts w:ascii="宋体"/>
        </w:rPr>
        <w:br w:type="page"/>
      </w:r>
    </w:p>
    <w:p w:rsidR="00D7223C" w:rsidRDefault="00D7223C" w:rsidP="00D7223C">
      <w:pPr>
        <w:ind w:firstLine="0"/>
        <w:rPr>
          <w:rFonts w:ascii="宋体"/>
          <w:b/>
          <w:bCs/>
        </w:rPr>
      </w:pPr>
    </w:p>
    <w:sdt>
      <w:sdtPr>
        <w:rPr>
          <w:rFonts w:cstheme="minorBidi"/>
          <w:b w:val="0"/>
          <w:sz w:val="24"/>
          <w:szCs w:val="22"/>
        </w:rPr>
        <w:id w:val="-127099911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D7223C" w:rsidRPr="00D7223C" w:rsidRDefault="00D7223C" w:rsidP="00D7223C">
          <w:pPr>
            <w:pStyle w:val="TOC"/>
            <w:numPr>
              <w:ilvl w:val="0"/>
              <w:numId w:val="0"/>
            </w:numPr>
            <w:ind w:left="432" w:hanging="432"/>
            <w:jc w:val="center"/>
            <w:rPr>
              <w:rStyle w:val="Char4"/>
            </w:rPr>
          </w:pPr>
          <w:r w:rsidRPr="00D7223C">
            <w:rPr>
              <w:rStyle w:val="Char4"/>
            </w:rPr>
            <w:t xml:space="preserve"> </w:t>
          </w:r>
          <w:r w:rsidRPr="00D7223C">
            <w:rPr>
              <w:rStyle w:val="Char4"/>
              <w:rFonts w:hint="eastAsia"/>
            </w:rPr>
            <w:t>目录</w:t>
          </w:r>
        </w:p>
        <w:p w:rsidR="00220CD4" w:rsidRDefault="00D7223C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5836391" w:history="1">
            <w:r w:rsidR="00220CD4" w:rsidRPr="00F17FA1">
              <w:rPr>
                <w:rStyle w:val="a8"/>
                <w:noProof/>
              </w:rPr>
              <w:t>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文档介绍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目的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范围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缩写词列表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5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参考内容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_Toc405836395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1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6" w:history="1">
            <w:r w:rsidR="00220CD4" w:rsidRPr="00F17FA1">
              <w:rPr>
                <w:rStyle w:val="a8"/>
                <w:noProof/>
              </w:rPr>
              <w:t>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项目概述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_Toc405836396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7" w:history="1">
            <w:r w:rsidR="00220CD4" w:rsidRPr="00F17FA1">
              <w:rPr>
                <w:rStyle w:val="a8"/>
                <w:noProof/>
              </w:rPr>
              <w:t>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协议说明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_Toc405836397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10"/>
            <w:tabs>
              <w:tab w:val="left" w:pos="105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8" w:history="1">
            <w:r w:rsidR="00220CD4" w:rsidRPr="00F17FA1">
              <w:rPr>
                <w:rStyle w:val="a8"/>
                <w:noProof/>
              </w:rPr>
              <w:t>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接口协议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_Toc405836398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399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4.1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获取用户信息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_Toc405836399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2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0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4.2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获取目前所有分类列表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_Toc405836400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3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1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4.3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获取某一个分类下面所有菜品列表：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_Toc405836401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4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2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4.4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查询某个会员的历史订餐记录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_Toc405836402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3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4.5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查询某个订单详情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_Toc405836403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5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220CD4" w:rsidRDefault="001F4147">
          <w:pPr>
            <w:pStyle w:val="20"/>
            <w:tabs>
              <w:tab w:val="left" w:pos="1470"/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lang w:eastAsia="zh-CN" w:bidi="ml-IN"/>
            </w:rPr>
          </w:pPr>
          <w:hyperlink w:anchor="_Toc405836404" w:history="1">
            <w:r w:rsidR="00220CD4" w:rsidRPr="00F17FA1">
              <w:rPr>
                <w:rStyle w:val="a8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4.6</w:t>
            </w:r>
            <w:r w:rsidR="00220CD4">
              <w:rPr>
                <w:rFonts w:asciiTheme="minorHAnsi" w:eastAsiaTheme="minorEastAsia" w:hAnsiTheme="minorHAnsi" w:cstheme="minorBidi"/>
                <w:noProof/>
                <w:kern w:val="2"/>
                <w:sz w:val="21"/>
                <w:lang w:eastAsia="zh-CN" w:bidi="ml-IN"/>
              </w:rPr>
              <w:tab/>
            </w:r>
            <w:r w:rsidR="00220CD4" w:rsidRPr="00F17FA1">
              <w:rPr>
                <w:rStyle w:val="a8"/>
                <w:rFonts w:hint="eastAsia"/>
                <w:noProof/>
              </w:rPr>
              <w:t>提交订单</w:t>
            </w:r>
            <w:r w:rsidR="00220CD4">
              <w:rPr>
                <w:noProof/>
                <w:webHidden/>
              </w:rPr>
              <w:tab/>
            </w:r>
            <w:r w:rsidR="00220CD4">
              <w:rPr>
                <w:noProof/>
                <w:webHidden/>
              </w:rPr>
              <w:fldChar w:fldCharType="begin"/>
            </w:r>
            <w:r w:rsidR="00220CD4">
              <w:rPr>
                <w:noProof/>
                <w:webHidden/>
              </w:rPr>
              <w:instrText xml:space="preserve"> PAGEREF _Toc405836404 \h </w:instrText>
            </w:r>
            <w:r w:rsidR="00220CD4">
              <w:rPr>
                <w:noProof/>
                <w:webHidden/>
              </w:rPr>
            </w:r>
            <w:r w:rsidR="00220CD4">
              <w:rPr>
                <w:noProof/>
                <w:webHidden/>
              </w:rPr>
              <w:fldChar w:fldCharType="separate"/>
            </w:r>
            <w:r w:rsidR="00220CD4">
              <w:rPr>
                <w:noProof/>
                <w:webHidden/>
              </w:rPr>
              <w:t>6</w:t>
            </w:r>
            <w:r w:rsidR="00220CD4">
              <w:rPr>
                <w:noProof/>
                <w:webHidden/>
              </w:rPr>
              <w:fldChar w:fldCharType="end"/>
            </w:r>
          </w:hyperlink>
        </w:p>
        <w:p w:rsidR="00D7223C" w:rsidRDefault="00D7223C">
          <w:r>
            <w:rPr>
              <w:b/>
              <w:bCs/>
              <w:noProof/>
            </w:rPr>
            <w:fldChar w:fldCharType="end"/>
          </w:r>
        </w:p>
      </w:sdtContent>
    </w:sdt>
    <w:p w:rsidR="00D7223C" w:rsidRDefault="00D7223C" w:rsidP="00D7223C">
      <w:pPr>
        <w:ind w:firstLine="0"/>
        <w:rPr>
          <w:rFonts w:ascii="宋体"/>
          <w:b/>
          <w:bCs/>
        </w:rPr>
        <w:sectPr w:rsidR="00D7223C" w:rsidSect="00721A92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start="0"/>
          <w:cols w:space="720"/>
          <w:titlePg/>
          <w:docGrid w:linePitch="360"/>
        </w:sectPr>
      </w:pPr>
    </w:p>
    <w:p w:rsidR="00D7223C" w:rsidRDefault="00D7223C" w:rsidP="00D7223C">
      <w:pPr>
        <w:ind w:firstLine="0"/>
        <w:rPr>
          <w:rFonts w:ascii="宋体"/>
        </w:rPr>
      </w:pPr>
    </w:p>
    <w:p w:rsidR="00D7223C" w:rsidRDefault="00D7223C" w:rsidP="00D7223C">
      <w:pPr>
        <w:pStyle w:val="1"/>
      </w:pPr>
      <w:bookmarkStart w:id="0" w:name="_Toc405827627"/>
      <w:bookmarkStart w:id="1" w:name="_Toc405836391"/>
      <w:r>
        <w:rPr>
          <w:rFonts w:hint="eastAsia"/>
        </w:rPr>
        <w:t>文档</w:t>
      </w:r>
      <w:r>
        <w:t>介绍</w:t>
      </w:r>
      <w:bookmarkEnd w:id="0"/>
      <w:bookmarkEnd w:id="1"/>
    </w:p>
    <w:p w:rsidR="00D7223C" w:rsidRDefault="00D7223C" w:rsidP="00D7223C">
      <w:pPr>
        <w:pStyle w:val="2"/>
      </w:pPr>
      <w:bookmarkStart w:id="2" w:name="_Toc405827628"/>
      <w:bookmarkStart w:id="3" w:name="_Toc405836392"/>
      <w:r>
        <w:rPr>
          <w:rFonts w:hint="eastAsia"/>
        </w:rPr>
        <w:t>目的</w:t>
      </w:r>
      <w:bookmarkEnd w:id="2"/>
      <w:bookmarkEnd w:id="3"/>
    </w:p>
    <w:p w:rsidR="00D7223C" w:rsidRDefault="00D7223C" w:rsidP="00D7223C">
      <w:pPr>
        <w:ind w:left="28"/>
      </w:pPr>
      <w:r>
        <w:rPr>
          <w:rFonts w:hint="eastAsia"/>
        </w:rPr>
        <w:t>为</w:t>
      </w:r>
      <w:r>
        <w:t>客户端开发工程师和服务端开发工程师共同开发订餐系统提供指导，本文档特别规定了服务端和客户端的通讯协议</w:t>
      </w:r>
      <w:r>
        <w:rPr>
          <w:rFonts w:hint="eastAsia"/>
        </w:rPr>
        <w:t>。</w:t>
      </w:r>
    </w:p>
    <w:p w:rsidR="00D7223C" w:rsidRDefault="00D7223C" w:rsidP="00D7223C">
      <w:pPr>
        <w:pStyle w:val="2"/>
        <w:tabs>
          <w:tab w:val="num" w:pos="0"/>
        </w:tabs>
      </w:pPr>
      <w:bookmarkStart w:id="4" w:name="_Toc405827629"/>
      <w:bookmarkStart w:id="5" w:name="_Toc405836393"/>
      <w:r>
        <w:rPr>
          <w:rFonts w:hint="eastAsia"/>
        </w:rPr>
        <w:t>范围</w:t>
      </w:r>
      <w:bookmarkEnd w:id="4"/>
      <w:bookmarkEnd w:id="5"/>
    </w:p>
    <w:p w:rsidR="00D7223C" w:rsidRDefault="00D7223C" w:rsidP="00D7223C">
      <w:r>
        <w:rPr>
          <w:rFonts w:hint="eastAsia"/>
        </w:rPr>
        <w:t>餐厅订餐系统</w:t>
      </w:r>
      <w:r>
        <w:t>详细</w:t>
      </w:r>
      <w:r>
        <w:rPr>
          <w:rFonts w:hint="eastAsia"/>
        </w:rPr>
        <w:t>设计阶段</w:t>
      </w:r>
      <w:r>
        <w:t>，代码编写阶段</w:t>
      </w:r>
      <w:r>
        <w:rPr>
          <w:rFonts w:hint="eastAsia"/>
        </w:rPr>
        <w:t>，供</w:t>
      </w:r>
      <w:r>
        <w:t>服务端开发工程师和客户端开发工程师</w:t>
      </w:r>
      <w:r>
        <w:rPr>
          <w:rFonts w:hint="eastAsia"/>
        </w:rPr>
        <w:t>参考使用。</w:t>
      </w:r>
    </w:p>
    <w:p w:rsidR="00D7223C" w:rsidRDefault="00D7223C" w:rsidP="00D7223C">
      <w:pPr>
        <w:pStyle w:val="2"/>
        <w:tabs>
          <w:tab w:val="num" w:pos="0"/>
        </w:tabs>
      </w:pPr>
      <w:bookmarkStart w:id="6" w:name="_Toc405827630"/>
      <w:bookmarkStart w:id="7" w:name="_Toc405836394"/>
      <w:r>
        <w:rPr>
          <w:rFonts w:hint="eastAsia"/>
        </w:rPr>
        <w:t>缩写词列表</w:t>
      </w:r>
      <w:bookmarkEnd w:id="6"/>
      <w:bookmarkEnd w:id="7"/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795"/>
        <w:gridCol w:w="6835"/>
      </w:tblGrid>
      <w:tr w:rsidR="005075C7" w:rsidTr="005075C7">
        <w:tc>
          <w:tcPr>
            <w:tcW w:w="179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缩写</w:t>
            </w:r>
          </w:p>
        </w:tc>
        <w:tc>
          <w:tcPr>
            <w:tcW w:w="6835" w:type="dxa"/>
            <w:shd w:val="clear" w:color="auto" w:fill="BFBFBF" w:themeFill="background1" w:themeFillShade="BF"/>
          </w:tcPr>
          <w:p w:rsidR="005075C7" w:rsidRDefault="005075C7" w:rsidP="00D7223C">
            <w:pPr>
              <w:ind w:firstLine="0"/>
            </w:pPr>
            <w:r>
              <w:rPr>
                <w:rFonts w:hint="eastAsia"/>
              </w:rPr>
              <w:t>说明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HTTP</w:t>
            </w:r>
          </w:p>
        </w:tc>
        <w:tc>
          <w:tcPr>
            <w:tcW w:w="6835" w:type="dxa"/>
          </w:tcPr>
          <w:p w:rsidR="005075C7" w:rsidRDefault="00581597" w:rsidP="00D7223C">
            <w:pPr>
              <w:ind w:firstLine="0"/>
            </w:pPr>
            <w:r w:rsidRPr="00581597">
              <w:rPr>
                <w:rFonts w:hint="eastAsia"/>
              </w:rPr>
              <w:t>超文本传送协议</w:t>
            </w:r>
            <w:r w:rsidRPr="00581597">
              <w:rPr>
                <w:rFonts w:hint="eastAsia"/>
              </w:rPr>
              <w:t xml:space="preserve"> (HTTP-Hypertext transfer protocol)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JSON</w:t>
            </w:r>
          </w:p>
        </w:tc>
        <w:tc>
          <w:tcPr>
            <w:tcW w:w="6835" w:type="dxa"/>
          </w:tcPr>
          <w:p w:rsidR="005075C7" w:rsidRDefault="00581597" w:rsidP="00581597">
            <w:pPr>
              <w:ind w:firstLine="0"/>
            </w:pPr>
            <w:r>
              <w:t>J</w:t>
            </w:r>
            <w:r w:rsidRPr="00581597">
              <w:rPr>
                <w:rFonts w:hint="eastAsia"/>
              </w:rPr>
              <w:t>avaScript</w:t>
            </w:r>
            <w:r w:rsidRPr="00581597">
              <w:rPr>
                <w:rFonts w:hint="eastAsia"/>
              </w:rPr>
              <w:t>对象表示法</w:t>
            </w:r>
            <w:r w:rsidRPr="00581597">
              <w:t>(JavaScript Object Notation)</w:t>
            </w:r>
            <w:r>
              <w:rPr>
                <w:rFonts w:hint="eastAsia"/>
              </w:rPr>
              <w:t xml:space="preserve"> 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  <w:r>
              <w:t>URL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统一资源定位符（</w:t>
            </w:r>
            <w:r w:rsidRPr="00201DC7">
              <w:rPr>
                <w:rFonts w:hint="eastAsia"/>
              </w:rPr>
              <w:t>Uniform Resource Locator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316E6A" w:rsidP="00D7223C">
            <w:pPr>
              <w:ind w:firstLine="0"/>
            </w:pPr>
            <w:r>
              <w:t>REST</w:t>
            </w:r>
          </w:p>
        </w:tc>
        <w:tc>
          <w:tcPr>
            <w:tcW w:w="6835" w:type="dxa"/>
          </w:tcPr>
          <w:p w:rsidR="005075C7" w:rsidRDefault="00201DC7" w:rsidP="00201DC7">
            <w:pPr>
              <w:ind w:firstLine="0"/>
            </w:pPr>
            <w:r w:rsidRPr="00201DC7">
              <w:rPr>
                <w:rFonts w:hint="eastAsia"/>
              </w:rPr>
              <w:t>表述性状态传递（</w:t>
            </w:r>
            <w:r w:rsidRPr="00201DC7">
              <w:rPr>
                <w:rFonts w:hint="eastAsia"/>
              </w:rPr>
              <w:t>Representational State Transfer</w:t>
            </w:r>
            <w:r w:rsidRPr="00201DC7">
              <w:rPr>
                <w:rFonts w:hint="eastAsia"/>
              </w:rPr>
              <w:t>）</w:t>
            </w:r>
          </w:p>
        </w:tc>
      </w:tr>
      <w:tr w:rsidR="005075C7" w:rsidTr="005075C7">
        <w:tc>
          <w:tcPr>
            <w:tcW w:w="1795" w:type="dxa"/>
          </w:tcPr>
          <w:p w:rsidR="005075C7" w:rsidRDefault="005075C7" w:rsidP="00D7223C">
            <w:pPr>
              <w:ind w:firstLine="0"/>
            </w:pPr>
          </w:p>
        </w:tc>
        <w:tc>
          <w:tcPr>
            <w:tcW w:w="6835" w:type="dxa"/>
          </w:tcPr>
          <w:p w:rsidR="005075C7" w:rsidRDefault="005075C7" w:rsidP="00D7223C">
            <w:pPr>
              <w:ind w:firstLine="0"/>
            </w:pPr>
          </w:p>
        </w:tc>
      </w:tr>
    </w:tbl>
    <w:p w:rsidR="00D7223C" w:rsidRDefault="00D7223C" w:rsidP="00D7223C"/>
    <w:p w:rsidR="00D7223C" w:rsidRDefault="00D7223C" w:rsidP="00D7223C">
      <w:pPr>
        <w:pStyle w:val="2"/>
        <w:tabs>
          <w:tab w:val="num" w:pos="0"/>
        </w:tabs>
      </w:pPr>
      <w:bookmarkStart w:id="8" w:name="_Toc405827631"/>
      <w:bookmarkStart w:id="9" w:name="_Toc405836395"/>
      <w:r>
        <w:rPr>
          <w:rFonts w:hint="eastAsia"/>
        </w:rPr>
        <w:t>参考内容</w:t>
      </w:r>
      <w:bookmarkEnd w:id="8"/>
      <w:bookmarkEnd w:id="9"/>
    </w:p>
    <w:p w:rsidR="00D7223C" w:rsidRDefault="00D7223C" w:rsidP="00D7223C">
      <w:r>
        <w:rPr>
          <w:rFonts w:hint="eastAsia"/>
        </w:rPr>
        <w:t>无</w:t>
      </w:r>
    </w:p>
    <w:p w:rsidR="00D7223C" w:rsidRDefault="00D7223C" w:rsidP="00D7223C"/>
    <w:p w:rsidR="005075C7" w:rsidRDefault="005075C7">
      <w:pPr>
        <w:ind w:firstLine="0"/>
        <w:jc w:val="left"/>
        <w:rPr>
          <w:rFonts w:cstheme="majorBidi"/>
          <w:b/>
          <w:sz w:val="32"/>
          <w:szCs w:val="32"/>
          <w14:scene3d>
            <w14:camera w14:prst="orthographicFront"/>
            <w14:lightRig w14:rig="threePt" w14:dir="t">
              <w14:rot w14:lat="0" w14:lon="0" w14:rev="0"/>
            </w14:lightRig>
          </w14:scene3d>
        </w:rPr>
      </w:pPr>
      <w:bookmarkStart w:id="10" w:name="_Toc405827632"/>
      <w:r>
        <w:br w:type="page"/>
      </w:r>
    </w:p>
    <w:p w:rsidR="00D7223C" w:rsidRDefault="00D7223C" w:rsidP="00D7223C">
      <w:pPr>
        <w:pStyle w:val="1"/>
        <w:tabs>
          <w:tab w:val="num" w:pos="0"/>
        </w:tabs>
      </w:pPr>
      <w:bookmarkStart w:id="11" w:name="_Toc405836396"/>
      <w:r>
        <w:rPr>
          <w:rFonts w:hint="eastAsia"/>
        </w:rPr>
        <w:lastRenderedPageBreak/>
        <w:t>项目</w:t>
      </w:r>
      <w:r>
        <w:t>概述</w:t>
      </w:r>
      <w:bookmarkEnd w:id="10"/>
      <w:bookmarkEnd w:id="11"/>
    </w:p>
    <w:p w:rsidR="00D7223C" w:rsidRDefault="00D7223C" w:rsidP="00D7223C">
      <w:r>
        <w:rPr>
          <w:rFonts w:hint="eastAsia"/>
        </w:rPr>
        <w:t>为餐厅设计的整套订餐系统，包括前端</w:t>
      </w:r>
      <w:r>
        <w:rPr>
          <w:rFonts w:hint="eastAsia"/>
        </w:rPr>
        <w:t>App</w:t>
      </w:r>
      <w:r>
        <w:rPr>
          <w:rFonts w:hint="eastAsia"/>
        </w:rPr>
        <w:t>订餐客户端软件，</w:t>
      </w:r>
      <w:r>
        <w:rPr>
          <w:rFonts w:hint="eastAsia"/>
        </w:rPr>
        <w:t>Web</w:t>
      </w:r>
      <w:r>
        <w:rPr>
          <w:rFonts w:hint="eastAsia"/>
        </w:rPr>
        <w:t>端订餐软件，</w:t>
      </w:r>
      <w:r>
        <w:rPr>
          <w:rFonts w:hint="eastAsia"/>
        </w:rPr>
        <w:t>Web</w:t>
      </w:r>
      <w:r>
        <w:rPr>
          <w:rFonts w:hint="eastAsia"/>
        </w:rPr>
        <w:t>端后台管理软件。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2" w:name="_Toc405827633"/>
      <w:bookmarkStart w:id="13" w:name="_Toc405836397"/>
      <w:r>
        <w:t>协议说明</w:t>
      </w:r>
      <w:bookmarkEnd w:id="12"/>
      <w:bookmarkEnd w:id="13"/>
    </w:p>
    <w:p w:rsidR="00D7223C" w:rsidRDefault="00316E6A" w:rsidP="00D7223C">
      <w:r>
        <w:rPr>
          <w:rFonts w:hint="eastAsia"/>
        </w:rPr>
        <w:t>Web</w:t>
      </w:r>
      <w:r>
        <w:t xml:space="preserve"> Service</w:t>
      </w:r>
      <w:r>
        <w:rPr>
          <w:rFonts w:hint="eastAsia"/>
        </w:rPr>
        <w:t>使用</w:t>
      </w:r>
      <w:r>
        <w:t>REST</w:t>
      </w:r>
      <w:r>
        <w:t>风格定义，接口</w:t>
      </w:r>
      <w:r w:rsidR="00D7223C">
        <w:t>交互的数据格式为</w:t>
      </w:r>
      <w:r w:rsidR="00C73019">
        <w:t>JSON</w:t>
      </w:r>
      <w:r w:rsidR="00D7223C">
        <w:t>格式。</w:t>
      </w:r>
    </w:p>
    <w:p w:rsidR="00D7223C" w:rsidRDefault="00D7223C" w:rsidP="00D7223C"/>
    <w:p w:rsidR="00D7223C" w:rsidRDefault="00D7223C" w:rsidP="00D7223C">
      <w:pPr>
        <w:pStyle w:val="1"/>
        <w:tabs>
          <w:tab w:val="num" w:pos="0"/>
        </w:tabs>
      </w:pPr>
      <w:bookmarkStart w:id="14" w:name="_Toc405827636"/>
      <w:bookmarkStart w:id="15" w:name="_Toc405836398"/>
      <w:r>
        <w:t>接口协议</w:t>
      </w:r>
      <w:bookmarkEnd w:id="14"/>
      <w:bookmarkEnd w:id="15"/>
    </w:p>
    <w:p w:rsidR="004F5C59" w:rsidRDefault="004F5C59" w:rsidP="004F5C59">
      <w:pPr>
        <w:pStyle w:val="2"/>
        <w:tabs>
          <w:tab w:val="num" w:pos="0"/>
        </w:tabs>
      </w:pPr>
      <w:bookmarkStart w:id="16" w:name="_Toc405836399"/>
      <w:bookmarkStart w:id="17" w:name="_Toc405827637"/>
      <w:r>
        <w:t>获取</w:t>
      </w:r>
      <w:r>
        <w:rPr>
          <w:rFonts w:hint="eastAsia"/>
        </w:rPr>
        <w:t>用户</w:t>
      </w:r>
      <w:r>
        <w:t>信息</w:t>
      </w:r>
      <w:bookmarkEnd w:id="16"/>
    </w:p>
    <w:p w:rsidR="004F5C59" w:rsidRPr="002C5312" w:rsidRDefault="004F5C59" w:rsidP="005E196D">
      <w:pPr>
        <w:jc w:val="left"/>
        <w:rPr>
          <w:color w:val="FF0000"/>
        </w:rPr>
      </w:pPr>
      <w:r>
        <w:t>URL</w:t>
      </w:r>
      <w:r>
        <w:t>：</w:t>
      </w:r>
      <w:r w:rsidRPr="002C5312">
        <w:t>http://192</w:t>
      </w:r>
      <w:r w:rsidR="002C5312">
        <w:t>.168.0.100:8080/eorder-ws/rest/users</w:t>
      </w:r>
      <w:r w:rsidR="005E196D">
        <w:t>/myuser/</w:t>
      </w:r>
      <w:r w:rsidR="008E3E6E">
        <w:t>13988888888</w:t>
      </w:r>
    </w:p>
    <w:p w:rsidR="004F5C59" w:rsidRDefault="004F5C59" w:rsidP="004F5C59">
      <w:r>
        <w:rPr>
          <w:rFonts w:hint="eastAsia"/>
        </w:rPr>
        <w:t>方法</w:t>
      </w:r>
      <w:r>
        <w:t>：</w:t>
      </w:r>
      <w:r>
        <w:t>GET</w:t>
      </w:r>
    </w:p>
    <w:p w:rsidR="004F5C59" w:rsidRDefault="004F5C59" w:rsidP="004F5C59">
      <w:r>
        <w:t>输入：</w:t>
      </w:r>
      <w:r w:rsidR="009A3FA7">
        <w:rPr>
          <w:rFonts w:hint="eastAsia"/>
        </w:rPr>
        <w:t>手机号码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手机</w:t>
            </w:r>
            <w:r>
              <w:t>号码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>13988888888</w:t>
            </w:r>
          </w:p>
        </w:tc>
      </w:tr>
    </w:tbl>
    <w:p w:rsidR="00D0182E" w:rsidRDefault="00D0182E" w:rsidP="00D0182E">
      <w:pPr>
        <w:ind w:firstLine="0"/>
      </w:pPr>
    </w:p>
    <w:p w:rsidR="004F5C59" w:rsidRDefault="004F5C59" w:rsidP="00D0182E">
      <w:r>
        <w:t>输出：</w:t>
      </w:r>
      <w:r w:rsidR="009A3FA7">
        <w:t xml:space="preserve"> </w:t>
      </w:r>
      <w:r w:rsidR="00CD68A8">
        <w:rPr>
          <w:rFonts w:hint="eastAsia"/>
        </w:rPr>
        <w:t>会员</w:t>
      </w:r>
      <w:r w:rsidR="009A3FA7">
        <w:t>信息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0182E" w:rsidTr="0012531D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0182E" w:rsidRDefault="00D0182E" w:rsidP="0012531D">
            <w:pPr>
              <w:pStyle w:val="a3"/>
            </w:pPr>
            <w:r>
              <w:t>备注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userId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id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>
              <w:t xml:space="preserve"> 1</w:t>
            </w:r>
          </w:p>
        </w:tc>
      </w:tr>
      <w:tr w:rsidR="00D0182E" w:rsidTr="0012531D">
        <w:trPr>
          <w:trHeight w:val="285"/>
        </w:trPr>
        <w:tc>
          <w:tcPr>
            <w:tcW w:w="1874" w:type="dxa"/>
          </w:tcPr>
          <w:p w:rsidR="00D0182E" w:rsidRDefault="00D0182E" w:rsidP="0012531D">
            <w:pPr>
              <w:pStyle w:val="a3"/>
            </w:pPr>
            <w:r>
              <w:t>userName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rPr>
                <w:rFonts w:hint="eastAsia"/>
              </w:rPr>
              <w:t>分类</w:t>
            </w:r>
            <w:r>
              <w:t>名称</w:t>
            </w:r>
          </w:p>
        </w:tc>
        <w:tc>
          <w:tcPr>
            <w:tcW w:w="3367" w:type="dxa"/>
          </w:tcPr>
          <w:p w:rsidR="00D0182E" w:rsidRDefault="00D0182E" w:rsidP="00981BD9">
            <w:pPr>
              <w:pStyle w:val="a3"/>
            </w:pPr>
            <w:r>
              <w:t>例如：</w:t>
            </w:r>
            <w:r w:rsidR="00981BD9">
              <w:rPr>
                <w:rFonts w:hint="eastAsia"/>
              </w:rPr>
              <w:t>张三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cellphone</w:t>
            </w:r>
          </w:p>
        </w:tc>
        <w:tc>
          <w:tcPr>
            <w:tcW w:w="1495" w:type="dxa"/>
          </w:tcPr>
          <w:p w:rsidR="00D0182E" w:rsidRDefault="00D0182E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D0182E" w:rsidP="0012531D">
            <w:pPr>
              <w:pStyle w:val="a3"/>
            </w:pPr>
            <w:r>
              <w:t>该</w:t>
            </w:r>
            <w:r>
              <w:rPr>
                <w:rFonts w:hint="eastAsia"/>
              </w:rPr>
              <w:t>分类</w:t>
            </w:r>
            <w:r>
              <w:t>的图</w:t>
            </w:r>
            <w:r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0182E" w:rsidRDefault="00D0182E" w:rsidP="0012531D">
            <w:pPr>
              <w:pStyle w:val="a3"/>
            </w:pPr>
            <w:r>
              <w:t>例如：</w:t>
            </w:r>
            <w:r w:rsidR="0045206D">
              <w:t>13988888888</w:t>
            </w:r>
          </w:p>
        </w:tc>
      </w:tr>
      <w:tr w:rsidR="00D0182E" w:rsidTr="0012531D">
        <w:trPr>
          <w:trHeight w:val="365"/>
        </w:trPr>
        <w:tc>
          <w:tcPr>
            <w:tcW w:w="1874" w:type="dxa"/>
          </w:tcPr>
          <w:p w:rsidR="00D0182E" w:rsidRDefault="00101B08" w:rsidP="0012531D">
            <w:pPr>
              <w:pStyle w:val="a3"/>
            </w:pPr>
            <w:r>
              <w:t>levelName</w:t>
            </w:r>
          </w:p>
        </w:tc>
        <w:tc>
          <w:tcPr>
            <w:tcW w:w="1495" w:type="dxa"/>
          </w:tcPr>
          <w:p w:rsidR="00D0182E" w:rsidRDefault="00101B08" w:rsidP="0012531D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用户</w:t>
            </w:r>
            <w:r>
              <w:t>等级名称</w:t>
            </w:r>
          </w:p>
        </w:tc>
        <w:tc>
          <w:tcPr>
            <w:tcW w:w="3367" w:type="dxa"/>
          </w:tcPr>
          <w:p w:rsidR="00D0182E" w:rsidRDefault="00101B08" w:rsidP="0012531D">
            <w:pPr>
              <w:pStyle w:val="a3"/>
            </w:pPr>
            <w:r>
              <w:rPr>
                <w:rFonts w:hint="eastAsia"/>
              </w:rPr>
              <w:t>金牌</w:t>
            </w:r>
            <w:r>
              <w:t>会员</w:t>
            </w:r>
          </w:p>
        </w:tc>
      </w:tr>
      <w:tr w:rsidR="0005371D" w:rsidTr="0012531D">
        <w:trPr>
          <w:trHeight w:val="365"/>
        </w:trPr>
        <w:tc>
          <w:tcPr>
            <w:tcW w:w="1874" w:type="dxa"/>
          </w:tcPr>
          <w:p w:rsidR="0005371D" w:rsidRDefault="0005371D" w:rsidP="0012531D">
            <w:pPr>
              <w:pStyle w:val="a3"/>
            </w:pPr>
            <w:r>
              <w:rPr>
                <w:rFonts w:hint="eastAsia"/>
              </w:rPr>
              <w:t>di</w:t>
            </w:r>
            <w:r w:rsidR="007A53AE">
              <w:t>scount</w:t>
            </w:r>
          </w:p>
        </w:tc>
        <w:tc>
          <w:tcPr>
            <w:tcW w:w="1495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Float</w:t>
            </w:r>
          </w:p>
        </w:tc>
        <w:tc>
          <w:tcPr>
            <w:tcW w:w="1880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折扣</w:t>
            </w:r>
            <w:r>
              <w:t>信息</w:t>
            </w:r>
          </w:p>
        </w:tc>
        <w:tc>
          <w:tcPr>
            <w:tcW w:w="3367" w:type="dxa"/>
          </w:tcPr>
          <w:p w:rsidR="0005371D" w:rsidRDefault="007A53AE" w:rsidP="0012531D">
            <w:pPr>
              <w:pStyle w:val="a3"/>
            </w:pPr>
            <w:r>
              <w:rPr>
                <w:rFonts w:hint="eastAsia"/>
              </w:rPr>
              <w:t>例如</w:t>
            </w:r>
            <w:r>
              <w:t>：</w:t>
            </w:r>
            <w:r>
              <w:rPr>
                <w:rFonts w:hint="eastAsia"/>
              </w:rPr>
              <w:t>钻石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折、</w:t>
            </w:r>
            <w:r>
              <w:t>白金</w:t>
            </w:r>
            <w:r>
              <w:rPr>
                <w:rFonts w:hint="eastAsia"/>
              </w:rPr>
              <w:t>8.5</w:t>
            </w:r>
            <w:r>
              <w:rPr>
                <w:rFonts w:hint="eastAsia"/>
              </w:rPr>
              <w:t>折</w:t>
            </w:r>
            <w:r>
              <w:t>、金牌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折</w:t>
            </w:r>
            <w:r>
              <w:t>、普通会员</w:t>
            </w:r>
            <w:r>
              <w:rPr>
                <w:rFonts w:hint="eastAsia"/>
              </w:rPr>
              <w:t>9.5</w:t>
            </w:r>
            <w:r>
              <w:rPr>
                <w:rFonts w:hint="eastAsia"/>
              </w:rPr>
              <w:t>折</w:t>
            </w:r>
            <w:r>
              <w:t>等等。</w:t>
            </w:r>
          </w:p>
        </w:tc>
      </w:tr>
      <w:tr w:rsidR="0005371D" w:rsidTr="0012531D">
        <w:trPr>
          <w:trHeight w:val="365"/>
        </w:trPr>
        <w:tc>
          <w:tcPr>
            <w:tcW w:w="1874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1495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1880" w:type="dxa"/>
          </w:tcPr>
          <w:p w:rsidR="0005371D" w:rsidRDefault="0005371D" w:rsidP="0012531D">
            <w:pPr>
              <w:pStyle w:val="a3"/>
            </w:pPr>
          </w:p>
        </w:tc>
        <w:tc>
          <w:tcPr>
            <w:tcW w:w="3367" w:type="dxa"/>
          </w:tcPr>
          <w:p w:rsidR="0005371D" w:rsidRDefault="0005371D" w:rsidP="0012531D">
            <w:pPr>
              <w:pStyle w:val="a3"/>
            </w:pPr>
          </w:p>
        </w:tc>
      </w:tr>
    </w:tbl>
    <w:p w:rsidR="00D0182E" w:rsidRPr="00D0182E" w:rsidRDefault="00D0182E" w:rsidP="004F5C59"/>
    <w:p w:rsidR="004F5C59" w:rsidRDefault="004F5C59" w:rsidP="004F5C59">
      <w:r>
        <w:t>举例：</w:t>
      </w:r>
    </w:p>
    <w:p w:rsidR="004F5C59" w:rsidRDefault="004F5C59" w:rsidP="004F5C59">
      <w:r>
        <w:tab/>
      </w:r>
      <w:r>
        <w:t>获取到当前列表为</w:t>
      </w:r>
    </w:p>
    <w:p w:rsidR="004F5C59" w:rsidRDefault="004F5C59" w:rsidP="004F5C59">
      <w:r>
        <w:tab/>
        <w:t>{</w:t>
      </w:r>
    </w:p>
    <w:p w:rsidR="004F5C59" w:rsidRDefault="004F5C59" w:rsidP="004F5C59">
      <w:r>
        <w:t xml:space="preserve">    "</w:t>
      </w:r>
      <w:r w:rsidR="005D4742">
        <w:t>user</w:t>
      </w:r>
      <w:r>
        <w:t xml:space="preserve">": </w:t>
      </w:r>
    </w:p>
    <w:p w:rsidR="004F5C59" w:rsidRDefault="004F5C59" w:rsidP="004F5C59">
      <w:r>
        <w:lastRenderedPageBreak/>
        <w:t xml:space="preserve">        {</w:t>
      </w:r>
    </w:p>
    <w:p w:rsidR="004F5C59" w:rsidRDefault="004F5C59" w:rsidP="004F5C59">
      <w:r>
        <w:t xml:space="preserve">            "</w:t>
      </w:r>
      <w:r w:rsidR="005D4742">
        <w:t>userId</w:t>
      </w:r>
      <w:r>
        <w:t>": 1,</w:t>
      </w:r>
    </w:p>
    <w:p w:rsidR="004F5C59" w:rsidRDefault="004F5C59" w:rsidP="004F5C59">
      <w:r>
        <w:rPr>
          <w:rFonts w:hint="eastAsia"/>
        </w:rPr>
        <w:t xml:space="preserve">            "</w:t>
      </w:r>
      <w:r w:rsidR="005D4742">
        <w:t>userName</w:t>
      </w:r>
      <w:r w:rsidR="005D4742">
        <w:rPr>
          <w:rFonts w:hint="eastAsia"/>
        </w:rPr>
        <w:t xml:space="preserve">": </w:t>
      </w:r>
      <w:r>
        <w:rPr>
          <w:rFonts w:hint="eastAsia"/>
        </w:rPr>
        <w:t>"</w:t>
      </w:r>
      <w:r w:rsidR="005D4742">
        <w:rPr>
          <w:rFonts w:hint="eastAsia"/>
        </w:rPr>
        <w:t>张三</w:t>
      </w:r>
      <w:r w:rsidR="005D4742">
        <w:rPr>
          <w:rFonts w:hint="eastAsia"/>
        </w:rPr>
        <w:t>"</w:t>
      </w:r>
      <w:r>
        <w:rPr>
          <w:rFonts w:hint="eastAsia"/>
        </w:rPr>
        <w:t>,</w:t>
      </w:r>
    </w:p>
    <w:p w:rsidR="00A52D59" w:rsidRDefault="004F5C59" w:rsidP="004F5C59">
      <w:r>
        <w:t xml:space="preserve">            "</w:t>
      </w:r>
      <w:r w:rsidR="00C90189">
        <w:t>cellphone</w:t>
      </w:r>
      <w:r>
        <w:t xml:space="preserve">": </w:t>
      </w:r>
      <w:r w:rsidR="00101B08">
        <w:t>“</w:t>
      </w:r>
      <w:r w:rsidR="00C90189">
        <w:t>13988888888</w:t>
      </w:r>
      <w:r w:rsidR="00101B08">
        <w:t>”</w:t>
      </w:r>
      <w:r>
        <w:t>,</w:t>
      </w:r>
      <w:r w:rsidR="00A52D59" w:rsidRPr="00A52D59">
        <w:t xml:space="preserve"> </w:t>
      </w:r>
    </w:p>
    <w:p w:rsidR="004F5C59" w:rsidRDefault="00A52D59" w:rsidP="00A52D59">
      <w:pPr>
        <w:ind w:left="376"/>
      </w:pPr>
      <w:r>
        <w:rPr>
          <w:rFonts w:hint="eastAsia"/>
        </w:rPr>
        <w:t xml:space="preserve">     </w:t>
      </w:r>
      <w:r>
        <w:t xml:space="preserve"> "levelName": </w:t>
      </w:r>
      <w:r w:rsidR="00E225CA">
        <w:t>“</w:t>
      </w:r>
      <w:r w:rsidR="00E225CA">
        <w:rPr>
          <w:rFonts w:hint="eastAsia"/>
        </w:rPr>
        <w:t>金牌</w:t>
      </w:r>
      <w:r w:rsidR="00160339">
        <w:rPr>
          <w:rFonts w:hint="eastAsia"/>
        </w:rPr>
        <w:t>会员</w:t>
      </w:r>
      <w:r w:rsidR="00E225CA">
        <w:t>”</w:t>
      </w:r>
      <w:r w:rsidR="00630E8A">
        <w:rPr>
          <w:rFonts w:hint="eastAsia"/>
        </w:rPr>
        <w:t>,</w:t>
      </w:r>
    </w:p>
    <w:p w:rsidR="00630E8A" w:rsidRDefault="00630E8A" w:rsidP="00630E8A">
      <w:pPr>
        <w:ind w:left="390" w:firstLineChars="400" w:firstLine="960"/>
      </w:pPr>
      <w:r>
        <w:t>"discount</w:t>
      </w:r>
      <w:r>
        <w:t>：</w:t>
      </w:r>
      <w:r>
        <w:rPr>
          <w:rFonts w:hint="eastAsia"/>
        </w:rPr>
        <w:t>9</w:t>
      </w:r>
    </w:p>
    <w:p w:rsidR="004F5C59" w:rsidRDefault="004F5C59" w:rsidP="005D4742">
      <w:r>
        <w:t xml:space="preserve">        }</w:t>
      </w:r>
    </w:p>
    <w:p w:rsidR="004F5C59" w:rsidRDefault="004F5C59" w:rsidP="004F5C59">
      <w:r>
        <w:t>}</w:t>
      </w:r>
    </w:p>
    <w:p w:rsidR="004F5C59" w:rsidRDefault="004F5C59" w:rsidP="004F5C59"/>
    <w:p w:rsidR="00704515" w:rsidRDefault="00704515" w:rsidP="004F5C59">
      <w:r>
        <w:rPr>
          <w:rFonts w:hint="eastAsia"/>
        </w:rPr>
        <w:t>测试</w:t>
      </w:r>
      <w:r>
        <w:t>URL</w:t>
      </w:r>
      <w:r>
        <w:t>：</w:t>
      </w:r>
      <w:r w:rsidRPr="00704515">
        <w:t>http://localhost:8080/eorder-ws/rest/users/myuser/13912345673</w:t>
      </w:r>
    </w:p>
    <w:p w:rsidR="00704515" w:rsidRDefault="00704515" w:rsidP="004F5C59">
      <w:r>
        <w:rPr>
          <w:rFonts w:hint="eastAsia"/>
        </w:rPr>
        <w:t>测试</w:t>
      </w:r>
      <w:r>
        <w:t>结果：</w:t>
      </w:r>
    </w:p>
    <w:p w:rsidR="00704515" w:rsidRDefault="00704515" w:rsidP="004F5C59">
      <w:r>
        <w:rPr>
          <w:noProof/>
          <w:lang w:bidi="ml-IN"/>
        </w:rPr>
        <w:drawing>
          <wp:inline distT="0" distB="0" distL="0" distR="0" wp14:anchorId="629BF77A" wp14:editId="4383E6B4">
            <wp:extent cx="5486400" cy="40855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8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4F5C59" w:rsidRDefault="00704515" w:rsidP="004F5C59"/>
    <w:p w:rsidR="00D7223C" w:rsidRDefault="00D7223C" w:rsidP="00D7223C">
      <w:pPr>
        <w:pStyle w:val="2"/>
        <w:tabs>
          <w:tab w:val="num" w:pos="0"/>
        </w:tabs>
      </w:pPr>
      <w:bookmarkStart w:id="18" w:name="_Toc405836400"/>
      <w:r>
        <w:t>获取目前所有分类列表</w:t>
      </w:r>
      <w:bookmarkEnd w:id="17"/>
      <w:bookmarkEnd w:id="18"/>
    </w:p>
    <w:p w:rsidR="00D7223C" w:rsidRDefault="005075C7" w:rsidP="00D7223C">
      <w:pPr>
        <w:rPr>
          <w:color w:val="FF0000"/>
        </w:rPr>
      </w:pPr>
      <w:r>
        <w:lastRenderedPageBreak/>
        <w:t>URL</w:t>
      </w:r>
      <w:r w:rsidR="00D7223C">
        <w:t>：</w:t>
      </w:r>
      <w:r w:rsidR="00D7223C" w:rsidRPr="009E7455">
        <w:t>http://192.168.0.100:8080/eorder-ws/rest/categories</w:t>
      </w:r>
    </w:p>
    <w:p w:rsidR="004F5C59" w:rsidRDefault="004F5C59" w:rsidP="00D7223C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输入：无</w:t>
      </w:r>
    </w:p>
    <w:p w:rsidR="00D7223C" w:rsidRDefault="00D7223C" w:rsidP="00D7223C">
      <w:r>
        <w:t>输出：分类列表，包含分类名，分类</w:t>
      </w:r>
      <w:r>
        <w:t>id</w:t>
      </w:r>
      <w:r>
        <w:t>字段，分类图片</w:t>
      </w:r>
      <w:r w:rsidR="005075C7">
        <w:t>URL</w:t>
      </w:r>
    </w:p>
    <w:tbl>
      <w:tblPr>
        <w:tblStyle w:val="TableContent1"/>
        <w:tblW w:w="0" w:type="auto"/>
        <w:tblInd w:w="0" w:type="dxa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316E6A">
            <w:pPr>
              <w:pStyle w:val="a3"/>
            </w:pPr>
            <w: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categoryId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int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id</w:t>
            </w:r>
          </w:p>
        </w:tc>
        <w:tc>
          <w:tcPr>
            <w:tcW w:w="3367" w:type="dxa"/>
          </w:tcPr>
          <w:p w:rsidR="00D7223C" w:rsidRDefault="00D7223C" w:rsidP="00BE4321">
            <w:pPr>
              <w:pStyle w:val="a3"/>
            </w:pPr>
            <w:r>
              <w:t>例如：</w:t>
            </w:r>
            <w:r w:rsidR="00BE4321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316E6A">
            <w:pPr>
              <w:pStyle w:val="a3"/>
            </w:pPr>
            <w:r>
              <w:t>categoryName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041C7D" w:rsidP="00316E6A">
            <w:pPr>
              <w:pStyle w:val="a3"/>
            </w:pPr>
            <w:r>
              <w:rPr>
                <w:rFonts w:hint="eastAsia"/>
              </w:rPr>
              <w:t>分类</w:t>
            </w:r>
            <w:r w:rsidR="00D7223C">
              <w:t>名称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例如：最新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BE4321" w:rsidP="00316E6A">
            <w:pPr>
              <w:pStyle w:val="a3"/>
            </w:pPr>
            <w:r>
              <w:t>categoryPicture</w:t>
            </w:r>
          </w:p>
        </w:tc>
        <w:tc>
          <w:tcPr>
            <w:tcW w:w="1495" w:type="dxa"/>
          </w:tcPr>
          <w:p w:rsidR="00D7223C" w:rsidRDefault="00D7223C" w:rsidP="00316E6A">
            <w:pPr>
              <w:pStyle w:val="a3"/>
            </w:pPr>
            <w:r>
              <w:t>String</w:t>
            </w:r>
          </w:p>
        </w:tc>
        <w:tc>
          <w:tcPr>
            <w:tcW w:w="1880" w:type="dxa"/>
          </w:tcPr>
          <w:p w:rsidR="00D7223C" w:rsidRDefault="00D7223C" w:rsidP="00041C7D">
            <w:pPr>
              <w:pStyle w:val="a3"/>
            </w:pPr>
            <w:r>
              <w:t>该</w:t>
            </w:r>
            <w:r w:rsidR="00041C7D">
              <w:rPr>
                <w:rFonts w:hint="eastAsia"/>
              </w:rPr>
              <w:t>分类</w:t>
            </w:r>
            <w:r>
              <w:t>的图</w:t>
            </w:r>
            <w:r w:rsidR="00BE4321">
              <w:rPr>
                <w:rFonts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316E6A">
            <w:pPr>
              <w:pStyle w:val="a3"/>
            </w:pPr>
            <w:r>
              <w:t>例如：</w:t>
            </w:r>
            <w:r>
              <w:t>http://www....33/21.jpg</w:t>
            </w:r>
          </w:p>
        </w:tc>
      </w:tr>
    </w:tbl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获取到当前列表为</w:t>
      </w:r>
    </w:p>
    <w:p w:rsidR="00D7223C" w:rsidRDefault="00D7223C" w:rsidP="00D7223C">
      <w:r>
        <w:tab/>
        <w:t>{</w:t>
      </w:r>
    </w:p>
    <w:p w:rsidR="00D7223C" w:rsidRDefault="00D7223C" w:rsidP="00D7223C">
      <w:r>
        <w:t xml:space="preserve">    "categories": [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1,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最热</w:t>
      </w:r>
      <w:r>
        <w:rPr>
          <w:rFonts w:hint="eastAsia"/>
        </w:rPr>
        <w:t>",</w:t>
      </w:r>
    </w:p>
    <w:p w:rsidR="00D7223C" w:rsidRDefault="00D7223C" w:rsidP="00E611CC">
      <w:r>
        <w:t xml:space="preserve">    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2,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最新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D7223C">
      <w:r>
        <w:t xml:space="preserve">        },</w:t>
      </w:r>
    </w:p>
    <w:p w:rsidR="00D7223C" w:rsidRDefault="00D7223C" w:rsidP="00D7223C">
      <w:r>
        <w:t xml:space="preserve">        {</w:t>
      </w:r>
    </w:p>
    <w:p w:rsidR="00D7223C" w:rsidRDefault="00D7223C" w:rsidP="00D7223C">
      <w:r>
        <w:t xml:space="preserve">            "categoryId": 3,</w:t>
      </w:r>
    </w:p>
    <w:p w:rsidR="00D7223C" w:rsidRDefault="00D7223C" w:rsidP="00D7223C">
      <w:r>
        <w:rPr>
          <w:rFonts w:hint="eastAsia"/>
        </w:rPr>
        <w:t xml:space="preserve">            "categoryName": "</w:t>
      </w:r>
      <w:r>
        <w:rPr>
          <w:rFonts w:hint="eastAsia"/>
        </w:rPr>
        <w:t>湘菜</w:t>
      </w:r>
      <w:r>
        <w:rPr>
          <w:rFonts w:hint="eastAsia"/>
        </w:rPr>
        <w:t>",</w:t>
      </w:r>
    </w:p>
    <w:p w:rsidR="00D7223C" w:rsidRDefault="00D7223C" w:rsidP="00D7223C">
      <w:r>
        <w:t xml:space="preserve">    </w:t>
      </w:r>
      <w:r w:rsidR="00E611CC">
        <w:t xml:space="preserve">        "categoryPicture": null</w:t>
      </w:r>
    </w:p>
    <w:p w:rsidR="00D7223C" w:rsidRDefault="00D7223C" w:rsidP="00E611CC">
      <w:r>
        <w:t xml:space="preserve">        }</w:t>
      </w:r>
    </w:p>
    <w:p w:rsidR="00D7223C" w:rsidRDefault="00D7223C" w:rsidP="00D7223C">
      <w:r>
        <w:t xml:space="preserve">    ]</w:t>
      </w:r>
    </w:p>
    <w:p w:rsidR="00D7223C" w:rsidRDefault="00D7223C" w:rsidP="00D7223C">
      <w:r>
        <w:lastRenderedPageBreak/>
        <w:t>}</w:t>
      </w:r>
    </w:p>
    <w:p w:rsidR="00D7223C" w:rsidRDefault="00D7223C" w:rsidP="00E611CC">
      <w:r>
        <w:t>说明：因为分类不会非常多，一次性下发所有分类</w:t>
      </w:r>
      <w:r w:rsidR="00E611CC">
        <w:rPr>
          <w:rFonts w:hint="eastAsia"/>
        </w:rPr>
        <w:t>。</w:t>
      </w:r>
    </w:p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134677" w:rsidRPr="00134677">
        <w:t>http://localhost:8080/eorder-ws/rest/categories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1A7132" w:rsidRDefault="00134677" w:rsidP="00D7223C">
      <w:r>
        <w:rPr>
          <w:noProof/>
          <w:lang w:bidi="ml-IN"/>
        </w:rPr>
        <w:drawing>
          <wp:inline distT="0" distB="0" distL="0" distR="0" wp14:anchorId="73B870C5" wp14:editId="3E58B732">
            <wp:extent cx="5486400" cy="4639310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Pr="00215D3A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19" w:name="_Toc405827638"/>
      <w:bookmarkStart w:id="20" w:name="_Toc405836401"/>
      <w:r>
        <w:t>获取某一个分类下面所有菜品列表：</w:t>
      </w:r>
      <w:bookmarkEnd w:id="19"/>
      <w:bookmarkEnd w:id="20"/>
    </w:p>
    <w:p w:rsidR="00D7223C" w:rsidRDefault="00365DFB" w:rsidP="00E803ED">
      <w:r>
        <w:t>URL</w:t>
      </w:r>
      <w:r>
        <w:t>：</w:t>
      </w:r>
      <w:r w:rsidR="00430561" w:rsidRPr="00430561">
        <w:t>http://localhost:8080/eorder-ws/rest/dishes/mydishes/6</w:t>
      </w:r>
    </w:p>
    <w:p w:rsidR="00365DFB" w:rsidRPr="009D3600" w:rsidRDefault="00365DFB" w:rsidP="00E803ED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输入：分类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8C2337" w:rsidTr="008C2337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8C2337" w:rsidTr="008C2337">
        <w:trPr>
          <w:trHeight w:val="285"/>
        </w:trPr>
        <w:tc>
          <w:tcPr>
            <w:tcW w:w="1526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lastRenderedPageBreak/>
              <w:t>categoryId</w:t>
            </w:r>
          </w:p>
        </w:tc>
        <w:tc>
          <w:tcPr>
            <w:tcW w:w="1385" w:type="dxa"/>
          </w:tcPr>
          <w:p w:rsidR="008C2337" w:rsidRDefault="008C2337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8C2337" w:rsidRDefault="006E652A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分类</w:t>
            </w:r>
            <w:r w:rsidR="008C2337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8C2337" w:rsidRDefault="008C2337" w:rsidP="008960E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8960E5">
              <w:t xml:space="preserve"> </w:t>
            </w:r>
            <w:r>
              <w:t>1</w:t>
            </w:r>
          </w:p>
        </w:tc>
      </w:tr>
    </w:tbl>
    <w:p w:rsidR="008C2337" w:rsidRDefault="008C2337" w:rsidP="00D7223C"/>
    <w:p w:rsidR="00D7223C" w:rsidRDefault="00D7223C" w:rsidP="00D7223C">
      <w:r>
        <w:t>输出：菜品列表，包含菜品名</w:t>
      </w:r>
      <w:r w:rsidR="00B83C4C">
        <w:rPr>
          <w:rFonts w:hint="eastAsia"/>
        </w:rPr>
        <w:t>、</w:t>
      </w:r>
      <w:r>
        <w:t>菜品</w:t>
      </w:r>
      <w:r>
        <w:t>id</w:t>
      </w:r>
      <w:r>
        <w:t>字段</w:t>
      </w:r>
      <w:r w:rsidR="00B83C4C">
        <w:rPr>
          <w:rFonts w:hint="eastAsia"/>
        </w:rPr>
        <w:t>、</w:t>
      </w:r>
      <w:r>
        <w:t>菜品价格</w:t>
      </w:r>
      <w:r w:rsidR="00B83C4C">
        <w:rPr>
          <w:rFonts w:hint="eastAsia"/>
        </w:rPr>
        <w:t>和</w:t>
      </w:r>
      <w:r>
        <w:t>菜品图片</w:t>
      </w:r>
      <w:r w:rsidR="00E803ED">
        <w:t>URL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D7223C" w:rsidTr="00D7223C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30001</w:t>
            </w:r>
          </w:p>
        </w:tc>
      </w:tr>
      <w:tr w:rsidR="00D7223C" w:rsidTr="00D7223C">
        <w:trPr>
          <w:trHeight w:val="28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8960E5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8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的图</w:t>
            </w:r>
            <w:r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  <w:tr w:rsidR="00D7223C" w:rsidTr="00D7223C">
        <w:trPr>
          <w:trHeight w:val="365"/>
        </w:trPr>
        <w:tc>
          <w:tcPr>
            <w:tcW w:w="1526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price</w:t>
            </w:r>
          </w:p>
        </w:tc>
        <w:tc>
          <w:tcPr>
            <w:tcW w:w="138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33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该</w:t>
            </w:r>
            <w:r w:rsidR="008960E5">
              <w:t>菜品</w:t>
            </w:r>
            <w:r>
              <w:rPr>
                <w:rFonts w:cs="宋体"/>
              </w:rPr>
              <w:t>的价格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rPr>
                <w:rFonts w:cs="宋体"/>
              </w:rPr>
              <w:t>48.5</w:t>
            </w: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获取川菜下面菜品列表为：</w:t>
      </w:r>
    </w:p>
    <w:p w:rsidR="00D7223C" w:rsidRDefault="00D7223C" w:rsidP="00D7223C">
      <w:r>
        <w:tab/>
      </w:r>
      <w:r>
        <w:t>｛</w:t>
      </w:r>
      <w:r>
        <w:rPr>
          <w:rFonts w:hint="eastAsia"/>
        </w:rPr>
        <w:t>dishes:[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http://www.google.com/2332333/31.jpg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30002</w:t>
      </w:r>
      <w:r>
        <w:t>＂，＂</w:t>
      </w:r>
      <w:r>
        <w:rPr>
          <w:rFonts w:cs="宋体"/>
        </w:rPr>
        <w:t>dishName</w:t>
      </w:r>
      <w:r>
        <w:t>＂：＂豆花鱼＂，＂</w:t>
      </w:r>
      <w:r>
        <w:rPr>
          <w:rFonts w:cs="宋体"/>
        </w:rPr>
        <w:t>price</w:t>
      </w:r>
      <w:r>
        <w:t>＂：＂</w:t>
      </w:r>
      <w:r>
        <w:t>38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http://www.google.com/2332333/32.jpg</w:t>
      </w:r>
      <w:r>
        <w:t>＂｝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30003</w:t>
      </w:r>
      <w:r>
        <w:t>＂，＂</w:t>
      </w:r>
      <w:r>
        <w:rPr>
          <w:rFonts w:cs="宋体"/>
        </w:rPr>
        <w:t>dishName</w:t>
      </w:r>
      <w:r>
        <w:t>＂：＂夫妻肺片＂，＂</w:t>
      </w:r>
      <w:r>
        <w:rPr>
          <w:rFonts w:cs="宋体"/>
        </w:rPr>
        <w:t>price</w:t>
      </w:r>
      <w:r>
        <w:t>＂：＂</w:t>
      </w:r>
      <w:r>
        <w:t>28</w:t>
      </w:r>
      <w:r>
        <w:rPr>
          <w:rFonts w:hint="eastAsia"/>
        </w:rPr>
        <w:t>.9</w:t>
      </w:r>
      <w:r>
        <w:t>＂，＂</w:t>
      </w:r>
      <w:r>
        <w:rPr>
          <w:rFonts w:cs="宋体"/>
        </w:rPr>
        <w:t>dishPicture</w:t>
      </w:r>
      <w:r>
        <w:t>＂：＂</w:t>
      </w:r>
      <w:r>
        <w:t>http://www.google.com/2332333/33.jpg</w:t>
      </w:r>
      <w:r>
        <w:t>＂｝</w:t>
      </w:r>
      <w:r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  <w:t>}</w:t>
      </w:r>
      <w:r>
        <w:tab/>
      </w:r>
    </w:p>
    <w:p w:rsidR="00D7223C" w:rsidRDefault="00D7223C" w:rsidP="00D7223C">
      <w:r>
        <w:t>说明：因为某个分类下面</w:t>
      </w:r>
      <w:r w:rsidR="00C44BBC">
        <w:t>菜品</w:t>
      </w:r>
      <w:r>
        <w:t>不会非常多，所以一次性下发完成，不用增加</w:t>
      </w:r>
      <w:r>
        <w:t>page</w:t>
      </w:r>
      <w:r>
        <w:t>页．</w:t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430561" w:rsidRPr="00430561">
        <w:t>http://localhost:8080/eorder-ws/rest/dishes/mydishes/6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555502" w:rsidP="00D7223C">
      <w:r>
        <w:rPr>
          <w:noProof/>
          <w:lang w:bidi="ml-IN"/>
        </w:rPr>
        <w:lastRenderedPageBreak/>
        <w:drawing>
          <wp:inline distT="0" distB="0" distL="0" distR="0" wp14:anchorId="63728648" wp14:editId="260BCF57">
            <wp:extent cx="5486400" cy="46888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68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1" w:name="_Toc405827639"/>
      <w:bookmarkStart w:id="22" w:name="_Toc405836402"/>
      <w:r>
        <w:t>查询某个会员的历史订餐记录</w:t>
      </w:r>
      <w:bookmarkEnd w:id="21"/>
      <w:bookmarkEnd w:id="22"/>
    </w:p>
    <w:p w:rsidR="00D7223C" w:rsidRDefault="00E611CC" w:rsidP="001A7132">
      <w:r>
        <w:t>URL</w:t>
      </w:r>
      <w:r>
        <w:t>：</w:t>
      </w:r>
      <w:r w:rsidR="00CF3DF3" w:rsidRPr="00382BF3">
        <w:t>http://localhost:8080/eorder-ws/rest/orders/myorders/13912345673</w:t>
      </w:r>
    </w:p>
    <w:p w:rsidR="00E611CC" w:rsidRDefault="00E611CC" w:rsidP="00D7223C">
      <w:r>
        <w:rPr>
          <w:rFonts w:hint="eastAsia"/>
        </w:rPr>
        <w:t>方法</w:t>
      </w:r>
      <w:r>
        <w:t>：</w:t>
      </w:r>
      <w:r>
        <w:t>GET</w:t>
      </w:r>
    </w:p>
    <w:p w:rsidR="00E611CC" w:rsidRDefault="00D7223C" w:rsidP="00E611CC">
      <w:r>
        <w:t>输入：会员</w:t>
      </w:r>
      <w:r w:rsidR="003163CD">
        <w:rPr>
          <w:rFonts w:hint="eastAsia"/>
        </w:rPr>
        <w:t>手机</w:t>
      </w:r>
      <w:r>
        <w:t>号码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526"/>
        <w:gridCol w:w="1385"/>
        <w:gridCol w:w="2338"/>
        <w:gridCol w:w="3367"/>
      </w:tblGrid>
      <w:tr w:rsidR="003163CD" w:rsidTr="0012531D">
        <w:trPr>
          <w:trHeight w:val="270"/>
        </w:trPr>
        <w:tc>
          <w:tcPr>
            <w:tcW w:w="1526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85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338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3163CD" w:rsidTr="0012531D">
        <w:trPr>
          <w:trHeight w:val="285"/>
        </w:trPr>
        <w:tc>
          <w:tcPr>
            <w:tcW w:w="1526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t>cellphone</w:t>
            </w:r>
          </w:p>
        </w:tc>
        <w:tc>
          <w:tcPr>
            <w:tcW w:w="1385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338" w:type="dxa"/>
          </w:tcPr>
          <w:p w:rsidR="003163CD" w:rsidRDefault="003163CD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 w:hint="eastAsia"/>
              </w:rPr>
              <w:t>手机号码</w:t>
            </w:r>
          </w:p>
        </w:tc>
        <w:tc>
          <w:tcPr>
            <w:tcW w:w="3367" w:type="dxa"/>
          </w:tcPr>
          <w:p w:rsidR="003163CD" w:rsidRDefault="003163CD" w:rsidP="00724E12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  <w:r w:rsidR="000F5A46">
              <w:t>39</w:t>
            </w:r>
            <w:r w:rsidR="00724E12">
              <w:t>88888888</w:t>
            </w:r>
          </w:p>
        </w:tc>
      </w:tr>
    </w:tbl>
    <w:p w:rsidR="003163CD" w:rsidRDefault="003163CD" w:rsidP="00E611CC"/>
    <w:p w:rsidR="00D7223C" w:rsidRDefault="00D7223C" w:rsidP="00D7223C">
      <w:r>
        <w:t>输出：会员历史订单记录列表</w:t>
      </w:r>
      <w:r>
        <w:t xml:space="preserve">, </w:t>
      </w:r>
      <w:r>
        <w:t>包含订单</w:t>
      </w:r>
      <w:r>
        <w:t>id,</w:t>
      </w:r>
      <w:r>
        <w:t xml:space="preserve">　订单日期，总价</w:t>
      </w:r>
      <w:r>
        <w:t>;</w:t>
      </w:r>
    </w:p>
    <w:tbl>
      <w:tblPr>
        <w:tblStyle w:val="TableContent1"/>
        <w:tblW w:w="0" w:type="auto"/>
        <w:tblLayout w:type="fixed"/>
        <w:tblLook w:val="0000" w:firstRow="0" w:lastRow="0" w:firstColumn="0" w:lastColumn="0" w:noHBand="0" w:noVBand="0"/>
      </w:tblPr>
      <w:tblGrid>
        <w:gridCol w:w="1874"/>
        <w:gridCol w:w="1495"/>
        <w:gridCol w:w="1880"/>
        <w:gridCol w:w="3367"/>
      </w:tblGrid>
      <w:tr w:rsidR="00D7223C" w:rsidTr="00D7223C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495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1880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D264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D26407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74" w:type="dxa"/>
          </w:tcPr>
          <w:p w:rsidR="00D7223C" w:rsidRDefault="000D253B" w:rsidP="000D253B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 w:rsidRPr="000D253B">
              <w:rPr>
                <w:rFonts w:cs="宋体"/>
              </w:rPr>
              <w:t>createAt</w:t>
            </w: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订单时间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2014-8-1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totalPrice</w:t>
            </w:r>
          </w:p>
        </w:tc>
        <w:tc>
          <w:tcPr>
            <w:tcW w:w="1495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订单的总价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104.5</w:t>
            </w:r>
          </w:p>
        </w:tc>
      </w:tr>
      <w:tr w:rsidR="00D7223C" w:rsidTr="00D7223C">
        <w:trPr>
          <w:trHeight w:val="365"/>
        </w:trPr>
        <w:tc>
          <w:tcPr>
            <w:tcW w:w="1874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495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1880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</w:p>
        </w:tc>
      </w:tr>
    </w:tbl>
    <w:p w:rsidR="00D7223C" w:rsidRDefault="00D7223C" w:rsidP="00D7223C"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获取某个会员的订单列表为：</w:t>
      </w:r>
    </w:p>
    <w:p w:rsidR="00D7223C" w:rsidRDefault="00D7223C" w:rsidP="00D7223C">
      <w:r>
        <w:tab/>
      </w:r>
      <w:r>
        <w:t>｛</w:t>
      </w:r>
      <w:r w:rsidR="000F4B6F">
        <w:t>”orders”:</w:t>
      </w:r>
    </w:p>
    <w:p w:rsidR="00D7223C" w:rsidRDefault="001F7007" w:rsidP="00D7223C">
      <w:r>
        <w:t>[</w:t>
      </w:r>
      <w:r w:rsidR="00D7223C">
        <w:tab/>
      </w:r>
      <w:r w:rsidR="00D7223C">
        <w:tab/>
      </w:r>
      <w:r w:rsidR="00D7223C">
        <w:t>｛＂</w:t>
      </w:r>
      <w:r w:rsidR="00D7223C">
        <w:rPr>
          <w:rFonts w:cs="宋体"/>
        </w:rPr>
        <w:t>orderId</w:t>
      </w:r>
      <w:r w:rsidR="00D7223C">
        <w:t>＂：＂</w:t>
      </w:r>
      <w:r w:rsidR="00D7223C">
        <w:t>40001</w:t>
      </w:r>
      <w:r w:rsidR="00D7223C">
        <w:t>＂，＂</w:t>
      </w:r>
      <w:r w:rsidR="000D253B" w:rsidRPr="000D253B">
        <w:rPr>
          <w:rFonts w:cs="宋体"/>
        </w:rPr>
        <w:t>createAt</w:t>
      </w:r>
      <w:r w:rsidR="00D7223C">
        <w:t>＂：＂</w:t>
      </w:r>
      <w:r w:rsidR="00D7223C">
        <w:t>2014-8-1</w:t>
      </w:r>
      <w:r w:rsidR="00D7223C">
        <w:t>＂</w:t>
      </w:r>
      <w:r w:rsidR="00D7223C">
        <w:t>,</w:t>
      </w:r>
      <w:r w:rsidR="00D7223C">
        <w:t>＂</w:t>
      </w:r>
      <w:r w:rsidR="00D7223C">
        <w:rPr>
          <w:rFonts w:cs="宋体"/>
        </w:rPr>
        <w:t>totalPrice</w:t>
      </w:r>
      <w:r w:rsidR="00D7223C">
        <w:t>＂：</w:t>
      </w:r>
      <w:r w:rsidR="00D7223C">
        <w:t xml:space="preserve"> "104.5"</w:t>
      </w:r>
      <w:r w:rsidR="00D7223C"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40002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2014-9-15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"234.5"</w:t>
      </w:r>
      <w:r>
        <w:t>｝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orderId</w:t>
      </w:r>
      <w:r>
        <w:t>＂：＂</w:t>
      </w:r>
      <w:r>
        <w:t>40003</w:t>
      </w:r>
      <w:r>
        <w:t>＂，＂</w:t>
      </w:r>
      <w:r w:rsidR="000D253B" w:rsidRPr="000D253B">
        <w:rPr>
          <w:rFonts w:cs="宋体"/>
        </w:rPr>
        <w:t>createAt</w:t>
      </w:r>
      <w:r>
        <w:t>＂：＂</w:t>
      </w:r>
      <w:r>
        <w:t>2014-10-11</w:t>
      </w:r>
      <w:r>
        <w:t>＂</w:t>
      </w:r>
      <w:r>
        <w:t xml:space="preserve">, </w:t>
      </w:r>
      <w:r>
        <w:t>＂</w:t>
      </w:r>
      <w:r>
        <w:rPr>
          <w:rFonts w:cs="宋体"/>
        </w:rPr>
        <w:t>totalPrice</w:t>
      </w:r>
      <w:r>
        <w:t>＂：</w:t>
      </w:r>
      <w:r>
        <w:t>"800"</w:t>
      </w:r>
      <w:r>
        <w:t>｝</w:t>
      </w:r>
      <w:r w:rsidR="001F7007">
        <w:rPr>
          <w:rFonts w:hint="eastAsia"/>
        </w:rPr>
        <w:t>]</w:t>
      </w:r>
    </w:p>
    <w:p w:rsidR="00D7223C" w:rsidRDefault="00D7223C" w:rsidP="00D7223C">
      <w:r>
        <w:tab/>
      </w:r>
      <w:r>
        <w:tab/>
        <w:t>.......</w:t>
      </w:r>
    </w:p>
    <w:p w:rsidR="00D7223C" w:rsidRDefault="00D7223C" w:rsidP="00D7223C">
      <w:r>
        <w:tab/>
      </w:r>
      <w:r>
        <w:t>｝</w:t>
      </w:r>
    </w:p>
    <w:p w:rsidR="00D7223C" w:rsidRDefault="00D7223C" w:rsidP="00D7223C">
      <w:r>
        <w:t>说明：一次性下发</w:t>
      </w:r>
      <w:r>
        <w:rPr>
          <w:rFonts w:hint="eastAsia"/>
        </w:rPr>
        <w:t>，</w:t>
      </w:r>
      <w:r>
        <w:t>后续考虑是否要按时间段查询下发</w:t>
      </w:r>
      <w:r>
        <w:t>;</w:t>
      </w:r>
    </w:p>
    <w:p w:rsidR="00382BF3" w:rsidRDefault="00382BF3" w:rsidP="00D7223C"/>
    <w:p w:rsidR="00382BF3" w:rsidRDefault="00382BF3" w:rsidP="00382BF3">
      <w:r>
        <w:rPr>
          <w:rFonts w:hint="eastAsia"/>
        </w:rPr>
        <w:t>测试</w:t>
      </w:r>
      <w:r>
        <w:t>URL</w:t>
      </w:r>
      <w:r>
        <w:t>：</w:t>
      </w:r>
      <w:r w:rsidRPr="00382BF3">
        <w:t>http://localhost:8080/eorder-ws/rest/orders/myorders/13912345673</w:t>
      </w:r>
    </w:p>
    <w:p w:rsidR="00382BF3" w:rsidRDefault="00382BF3" w:rsidP="00382BF3">
      <w:r>
        <w:rPr>
          <w:rFonts w:hint="eastAsia"/>
        </w:rPr>
        <w:t>测试</w:t>
      </w:r>
      <w:r>
        <w:t>结果：</w:t>
      </w:r>
    </w:p>
    <w:p w:rsidR="00382BF3" w:rsidRDefault="00382BF3" w:rsidP="00D7223C"/>
    <w:p w:rsidR="00382BF3" w:rsidRDefault="00382BF3" w:rsidP="00D7223C">
      <w:r>
        <w:rPr>
          <w:noProof/>
          <w:lang w:bidi="ml-IN"/>
        </w:rPr>
        <w:lastRenderedPageBreak/>
        <w:drawing>
          <wp:inline distT="0" distB="0" distL="0" distR="0" wp14:anchorId="66998FDB" wp14:editId="21352CF1">
            <wp:extent cx="5486400" cy="4372610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23C" w:rsidRDefault="00D7223C" w:rsidP="00D7223C">
      <w:pPr>
        <w:ind w:firstLine="0"/>
      </w:pPr>
    </w:p>
    <w:p w:rsidR="00D7223C" w:rsidRDefault="00D7223C" w:rsidP="00D7223C">
      <w:pPr>
        <w:pStyle w:val="2"/>
        <w:tabs>
          <w:tab w:val="num" w:pos="0"/>
        </w:tabs>
      </w:pPr>
      <w:bookmarkStart w:id="23" w:name="_Toc405827640"/>
      <w:bookmarkStart w:id="24" w:name="_Toc405836403"/>
      <w:r>
        <w:t>查询某个订单详情</w:t>
      </w:r>
      <w:bookmarkEnd w:id="23"/>
      <w:bookmarkEnd w:id="24"/>
    </w:p>
    <w:p w:rsidR="00D7223C" w:rsidRDefault="000F4EC5" w:rsidP="008B5984">
      <w:pPr>
        <w:jc w:val="left"/>
      </w:pPr>
      <w:r>
        <w:t>URL</w:t>
      </w:r>
      <w:r>
        <w:rPr>
          <w:rFonts w:hint="eastAsia"/>
        </w:rPr>
        <w:t>：</w:t>
      </w:r>
      <w:r w:rsidR="005A087C" w:rsidRPr="00627497">
        <w:t>http://localhost:8080/eorder-w</w:t>
      </w:r>
      <w:r w:rsidR="005A087C">
        <w:t>s/rest/orderitems/myorderitems/</w:t>
      </w:r>
      <w:r w:rsidR="00D7223C">
        <w:t>{</w:t>
      </w:r>
      <w:r w:rsidR="00D7223C" w:rsidRPr="00A609F0">
        <w:t>orderId}</w:t>
      </w:r>
    </w:p>
    <w:p w:rsidR="000F4EC5" w:rsidRPr="000F4EC5" w:rsidRDefault="000F4EC5" w:rsidP="00A609F0">
      <w:r>
        <w:rPr>
          <w:rFonts w:hint="eastAsia"/>
        </w:rPr>
        <w:t>方法</w:t>
      </w:r>
      <w:r>
        <w:t>：</w:t>
      </w:r>
      <w:r>
        <w:t>GET</w:t>
      </w:r>
    </w:p>
    <w:p w:rsidR="00D7223C" w:rsidRDefault="00D7223C" w:rsidP="00D7223C">
      <w:r>
        <w:t>输入：订单</w:t>
      </w:r>
      <w:r>
        <w:t>id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C44BBC" w:rsidTr="0012531D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C44BBC" w:rsidTr="0012531D">
        <w:trPr>
          <w:trHeight w:val="285"/>
        </w:trPr>
        <w:tc>
          <w:tcPr>
            <w:tcW w:w="1858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orderId</w:t>
            </w:r>
          </w:p>
        </w:tc>
        <w:tc>
          <w:tcPr>
            <w:tcW w:w="1369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C44BBC" w:rsidRDefault="00C44BBC" w:rsidP="0012531D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 xml:space="preserve"> 1</w:t>
            </w:r>
          </w:p>
        </w:tc>
      </w:tr>
    </w:tbl>
    <w:p w:rsidR="00C44BBC" w:rsidRPr="00C44BBC" w:rsidRDefault="00C44BBC" w:rsidP="00D7223C"/>
    <w:p w:rsidR="00D7223C" w:rsidRDefault="00D7223C" w:rsidP="00D7223C">
      <w:r>
        <w:t>输出：订单详情，包括订单号，订单日期，订单总价，订单菜品列表，单项菜品数量</w:t>
      </w:r>
      <w:r>
        <w:t>;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58"/>
        <w:gridCol w:w="1369"/>
        <w:gridCol w:w="2022"/>
        <w:gridCol w:w="3367"/>
      </w:tblGrid>
      <w:tr w:rsidR="00D7223C" w:rsidTr="00D7223C">
        <w:trPr>
          <w:trHeight w:val="270"/>
        </w:trPr>
        <w:tc>
          <w:tcPr>
            <w:tcW w:w="1858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名称</w:t>
            </w:r>
          </w:p>
        </w:tc>
        <w:tc>
          <w:tcPr>
            <w:tcW w:w="1369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备注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dishId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id</w:t>
            </w:r>
          </w:p>
        </w:tc>
        <w:tc>
          <w:tcPr>
            <w:tcW w:w="3367" w:type="dxa"/>
          </w:tcPr>
          <w:p w:rsidR="00D7223C" w:rsidRDefault="00D7223C" w:rsidP="000F4EC5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 w:rsidR="000F4EC5">
              <w:t xml:space="preserve"> </w:t>
            </w:r>
            <w:r>
              <w:t>1</w:t>
            </w:r>
          </w:p>
        </w:tc>
      </w:tr>
      <w:tr w:rsidR="00D7223C" w:rsidTr="00D7223C">
        <w:trPr>
          <w:trHeight w:val="285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dishName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名称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麻婆豆腐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667D07" w:rsidP="00667D07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</w:t>
            </w:r>
            <w:r w:rsidR="00D7223C">
              <w:rPr>
                <w:rFonts w:cs="宋体"/>
              </w:rPr>
              <w:t>rice</w:t>
            </w:r>
          </w:p>
        </w:tc>
        <w:tc>
          <w:tcPr>
            <w:tcW w:w="1369" w:type="dxa"/>
          </w:tcPr>
          <w:p w:rsidR="00D7223C" w:rsidRDefault="0096497A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Float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的单价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18</w:t>
            </w:r>
          </w:p>
        </w:tc>
      </w:tr>
      <w:tr w:rsidR="00D7223C" w:rsidTr="00D7223C">
        <w:trPr>
          <w:trHeight w:val="365"/>
        </w:trPr>
        <w:tc>
          <w:tcPr>
            <w:tcW w:w="1858" w:type="dxa"/>
          </w:tcPr>
          <w:p w:rsidR="00D7223C" w:rsidRDefault="00F74C90" w:rsidP="00F74C90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lastRenderedPageBreak/>
              <w:t>dishA</w:t>
            </w:r>
            <w:r w:rsidR="00E43781">
              <w:rPr>
                <w:rFonts w:cs="宋体"/>
              </w:rPr>
              <w:t>mount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int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D7223C">
              <w:rPr>
                <w:rFonts w:cs="宋体"/>
              </w:rPr>
              <w:t>的数量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１</w:t>
            </w:r>
          </w:p>
        </w:tc>
      </w:tr>
      <w:tr w:rsidR="00D7223C" w:rsidTr="00D7223C">
        <w:trPr>
          <w:trHeight w:val="364"/>
        </w:trPr>
        <w:tc>
          <w:tcPr>
            <w:tcW w:w="1858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dishPicture</w:t>
            </w:r>
          </w:p>
        </w:tc>
        <w:tc>
          <w:tcPr>
            <w:tcW w:w="1369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String</w:t>
            </w:r>
          </w:p>
        </w:tc>
        <w:tc>
          <w:tcPr>
            <w:tcW w:w="2022" w:type="dxa"/>
          </w:tcPr>
          <w:p w:rsidR="00D7223C" w:rsidRDefault="00C44BB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菜品</w:t>
            </w:r>
            <w:r w:rsidR="008B4175">
              <w:rPr>
                <w:rFonts w:cs="宋体"/>
              </w:rPr>
              <w:t>的图</w:t>
            </w:r>
            <w:r w:rsidR="008B4175">
              <w:rPr>
                <w:rFonts w:cs="宋体" w:hint="eastAsia"/>
              </w:rPr>
              <w:t>片</w:t>
            </w:r>
          </w:p>
        </w:tc>
        <w:tc>
          <w:tcPr>
            <w:tcW w:w="3367" w:type="dxa"/>
          </w:tcPr>
          <w:p w:rsidR="00D7223C" w:rsidRDefault="00D7223C" w:rsidP="00D7223C">
            <w:pPr>
              <w:numPr>
                <w:ilvl w:val="0"/>
                <w:numId w:val="50"/>
              </w:numPr>
              <w:suppressAutoHyphens/>
              <w:kinsoku w:val="0"/>
              <w:overflowPunct w:val="0"/>
              <w:autoSpaceDE w:val="0"/>
              <w:snapToGrid w:val="0"/>
              <w:jc w:val="left"/>
              <w:rPr>
                <w:rFonts w:cs="宋体"/>
              </w:rPr>
            </w:pPr>
            <w:r>
              <w:rPr>
                <w:rFonts w:cs="宋体"/>
              </w:rPr>
              <w:t>例如：</w:t>
            </w:r>
            <w:r>
              <w:t>http://www....33/31.jpg</w:t>
            </w:r>
          </w:p>
        </w:tc>
      </w:tr>
    </w:tbl>
    <w:p w:rsidR="00D7223C" w:rsidRDefault="00D7223C" w:rsidP="00D7223C">
      <w:r>
        <w:tab/>
      </w:r>
      <w:r>
        <w:tab/>
      </w:r>
      <w:r>
        <w:tab/>
      </w:r>
    </w:p>
    <w:p w:rsidR="00D7223C" w:rsidRDefault="00D7223C" w:rsidP="00D7223C">
      <w:r>
        <w:t>举例：</w:t>
      </w:r>
    </w:p>
    <w:p w:rsidR="00D7223C" w:rsidRDefault="00D7223C" w:rsidP="00D7223C">
      <w:r>
        <w:tab/>
      </w:r>
      <w:r>
        <w:t>获取某个订单的详情为：</w:t>
      </w:r>
    </w:p>
    <w:p w:rsidR="00D7223C" w:rsidRDefault="00D7223C" w:rsidP="00AE7F5A">
      <w:pPr>
        <w:jc w:val="left"/>
      </w:pPr>
      <w:r>
        <w:tab/>
      </w:r>
      <w:r>
        <w:t>｛</w:t>
      </w:r>
      <w:r>
        <w:tab/>
      </w:r>
      <w:r w:rsidR="000F4EC5">
        <w:t>“</w:t>
      </w:r>
      <w:r w:rsidR="002A6699">
        <w:rPr>
          <w:rFonts w:hint="eastAsia"/>
        </w:rPr>
        <w:t>orderitems</w:t>
      </w:r>
      <w:r w:rsidR="000F4EC5">
        <w:t>”</w:t>
      </w:r>
      <w:r w:rsidR="000F4EC5">
        <w:rPr>
          <w:rFonts w:hint="eastAsia"/>
        </w:rPr>
        <w:t>：</w:t>
      </w:r>
      <w:r w:rsidR="005150ED">
        <w:t>[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 w:rsidR="00AE7F5A">
        <w:rPr>
          <w:rFonts w:cs="宋体"/>
        </w:rPr>
        <w:t>dishPrice</w:t>
      </w:r>
      <w:r>
        <w:t>＂：＂</w:t>
      </w:r>
      <w:r>
        <w:t>18</w:t>
      </w:r>
      <w:r>
        <w:t>＂，　＂</w:t>
      </w:r>
      <w:r w:rsidR="007C49C2">
        <w:rPr>
          <w:rFonts w:hint="eastAsia"/>
        </w:rPr>
        <w:t>d</w:t>
      </w:r>
      <w:r w:rsidR="007C49C2">
        <w:t>ishA</w:t>
      </w:r>
      <w:r w:rsidR="00E43781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AE7F5A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7C49C2">
        <w:rPr>
          <w:rFonts w:hint="eastAsia"/>
        </w:rPr>
        <w:t>d</w:t>
      </w:r>
      <w:r w:rsidR="007C49C2">
        <w:t>ishA</w:t>
      </w:r>
      <w:r w:rsidR="007C49C2">
        <w:rPr>
          <w:rFonts w:cs="宋体"/>
        </w:rPr>
        <w:t>mount</w:t>
      </w:r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AE7F5A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AE7F5A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7C49C2">
        <w:rPr>
          <w:rFonts w:hint="eastAsia"/>
        </w:rPr>
        <w:t>d</w:t>
      </w:r>
      <w:r w:rsidR="007C49C2">
        <w:t>ishA</w:t>
      </w:r>
      <w:r w:rsidR="007C49C2">
        <w:rPr>
          <w:rFonts w:cs="宋体"/>
        </w:rPr>
        <w:t>mount</w:t>
      </w:r>
      <w:bookmarkStart w:id="25" w:name="_GoBack"/>
      <w:bookmarkEnd w:id="25"/>
      <w:r>
        <w:t>＂：＂１＂，＂</w:t>
      </w:r>
      <w:r w:rsidR="00AE7F5A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AE7F5A">
      <w:pPr>
        <w:jc w:val="left"/>
      </w:pPr>
      <w:r>
        <w:tab/>
      </w:r>
      <w:r w:rsidR="005150ED">
        <w:t>]</w:t>
      </w:r>
      <w:r>
        <w:t>｝</w:t>
      </w:r>
      <w:r>
        <w:tab/>
      </w:r>
      <w:r>
        <w:tab/>
      </w:r>
      <w:r>
        <w:tab/>
      </w:r>
    </w:p>
    <w:p w:rsidR="00D7223C" w:rsidRDefault="00D7223C" w:rsidP="00D7223C"/>
    <w:p w:rsidR="00704515" w:rsidRDefault="00704515" w:rsidP="00704515"/>
    <w:p w:rsidR="00704515" w:rsidRDefault="00704515" w:rsidP="00704515">
      <w:r>
        <w:rPr>
          <w:rFonts w:hint="eastAsia"/>
        </w:rPr>
        <w:t>测试</w:t>
      </w:r>
      <w:r>
        <w:t>URL</w:t>
      </w:r>
      <w:r>
        <w:t>：</w:t>
      </w:r>
      <w:r w:rsidR="00627497" w:rsidRPr="00627497">
        <w:t>http://localhost:8080/eorder-ws/rest/orderitems/myorderitems/1</w:t>
      </w:r>
    </w:p>
    <w:p w:rsidR="00704515" w:rsidRDefault="00704515" w:rsidP="00704515">
      <w:r>
        <w:rPr>
          <w:rFonts w:hint="eastAsia"/>
        </w:rPr>
        <w:t>测试</w:t>
      </w:r>
      <w:r>
        <w:t>结果：</w:t>
      </w:r>
    </w:p>
    <w:p w:rsidR="00704515" w:rsidRDefault="00627497" w:rsidP="00D7223C">
      <w:r>
        <w:rPr>
          <w:noProof/>
          <w:lang w:bidi="ml-IN"/>
        </w:rPr>
        <w:lastRenderedPageBreak/>
        <w:drawing>
          <wp:inline distT="0" distB="0" distL="0" distR="0" wp14:anchorId="1507C05E" wp14:editId="581604D9">
            <wp:extent cx="5486400" cy="51149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515" w:rsidRDefault="00704515" w:rsidP="00D7223C"/>
    <w:p w:rsidR="00D7223C" w:rsidRDefault="00D7223C" w:rsidP="00D7223C">
      <w:pPr>
        <w:pStyle w:val="2"/>
        <w:tabs>
          <w:tab w:val="num" w:pos="0"/>
        </w:tabs>
      </w:pPr>
      <w:bookmarkStart w:id="26" w:name="_Toc405827641"/>
      <w:bookmarkStart w:id="27" w:name="_Toc405836404"/>
      <w:r>
        <w:t>提交订单</w:t>
      </w:r>
      <w:bookmarkEnd w:id="26"/>
      <w:bookmarkEnd w:id="27"/>
      <w:r>
        <w:t xml:space="preserve"> </w:t>
      </w:r>
    </w:p>
    <w:p w:rsidR="00D7223C" w:rsidRDefault="00015E69" w:rsidP="00A609F0">
      <w:r>
        <w:t>URL</w:t>
      </w:r>
      <w:r>
        <w:rPr>
          <w:rFonts w:hint="eastAsia"/>
        </w:rPr>
        <w:t>：</w:t>
      </w:r>
      <w:r w:rsidR="00D7223C" w:rsidRPr="008A18F5">
        <w:t>http://192.168.0.100:8080/eorder-ws/rest/</w:t>
      </w:r>
      <w:r w:rsidR="00D7223C">
        <w:t>orders</w:t>
      </w:r>
      <w:r w:rsidR="00D7223C">
        <w:rPr>
          <w:rFonts w:hint="eastAsia"/>
        </w:rPr>
        <w:t>/</w:t>
      </w:r>
    </w:p>
    <w:p w:rsidR="00015E69" w:rsidRPr="00015E69" w:rsidRDefault="00015E69" w:rsidP="00A609F0">
      <w:r>
        <w:rPr>
          <w:rFonts w:hint="eastAsia"/>
        </w:rPr>
        <w:t>方法：</w:t>
      </w:r>
      <w:r w:rsidR="00C64A3E">
        <w:t>POST</w:t>
      </w:r>
    </w:p>
    <w:p w:rsidR="00D7223C" w:rsidRDefault="00D7223C" w:rsidP="00D7223C">
      <w:r>
        <w:t>输入：</w:t>
      </w:r>
      <w:r w:rsidR="00B9069F">
        <w:rPr>
          <w:rFonts w:hint="eastAsia"/>
        </w:rPr>
        <w:t>电话号码</w:t>
      </w:r>
      <w:r>
        <w:rPr>
          <w:rFonts w:hint="eastAsia"/>
        </w:rPr>
        <w:t>，</w:t>
      </w:r>
      <w:r w:rsidR="00A609F0">
        <w:rPr>
          <w:rFonts w:hint="eastAsia"/>
        </w:rPr>
        <w:t>桌号</w:t>
      </w:r>
      <w:r w:rsidR="00A609F0">
        <w:t>，员工号，</w:t>
      </w:r>
      <w:r>
        <w:rPr>
          <w:rFonts w:hint="eastAsia"/>
        </w:rPr>
        <w:t>总价，菜品列表</w:t>
      </w:r>
    </w:p>
    <w:p w:rsidR="00D7223C" w:rsidRDefault="00D7223C" w:rsidP="00D7223C">
      <w:r>
        <w:t>输出：</w:t>
      </w:r>
      <w:r>
        <w:t>ok</w:t>
      </w:r>
      <w:r>
        <w:t>或者</w:t>
      </w:r>
      <w:r>
        <w:t>fail</w:t>
      </w:r>
    </w:p>
    <w:tbl>
      <w:tblPr>
        <w:tblStyle w:val="TableContent1"/>
        <w:tblW w:w="8616" w:type="dxa"/>
        <w:tblLayout w:type="fixed"/>
        <w:tblLook w:val="0000" w:firstRow="0" w:lastRow="0" w:firstColumn="0" w:lastColumn="0" w:noHBand="0" w:noVBand="0"/>
      </w:tblPr>
      <w:tblGrid>
        <w:gridCol w:w="1874"/>
        <w:gridCol w:w="1353"/>
        <w:gridCol w:w="2022"/>
        <w:gridCol w:w="3367"/>
      </w:tblGrid>
      <w:tr w:rsidR="00D7223C" w:rsidTr="00A609F0">
        <w:trPr>
          <w:trHeight w:val="270"/>
        </w:trPr>
        <w:tc>
          <w:tcPr>
            <w:tcW w:w="1874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名称</w:t>
            </w:r>
          </w:p>
        </w:tc>
        <w:tc>
          <w:tcPr>
            <w:tcW w:w="1353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参数类型</w:t>
            </w:r>
          </w:p>
        </w:tc>
        <w:tc>
          <w:tcPr>
            <w:tcW w:w="2022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说明</w:t>
            </w:r>
          </w:p>
        </w:tc>
        <w:tc>
          <w:tcPr>
            <w:tcW w:w="3367" w:type="dxa"/>
            <w:shd w:val="clear" w:color="auto" w:fill="BFBFBF" w:themeFill="background1" w:themeFillShade="BF"/>
          </w:tcPr>
          <w:p w:rsidR="00D7223C" w:rsidRDefault="00D7223C" w:rsidP="00A609F0">
            <w:pPr>
              <w:pStyle w:val="a3"/>
            </w:pPr>
            <w:r>
              <w:t>备注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0B75E6" w:rsidP="00A609F0">
            <w:pPr>
              <w:pStyle w:val="a3"/>
            </w:pPr>
            <w:r>
              <w:t>cellphone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D7223C" w:rsidRDefault="0031533E" w:rsidP="00A609F0">
            <w:pPr>
              <w:pStyle w:val="a3"/>
            </w:pPr>
            <w:r>
              <w:rPr>
                <w:rFonts w:hint="eastAsia"/>
              </w:rPr>
              <w:t>会员</w:t>
            </w:r>
            <w:r w:rsidR="000B75E6">
              <w:rPr>
                <w:rFonts w:hint="eastAsia"/>
              </w:rPr>
              <w:t>手机号码</w:t>
            </w:r>
          </w:p>
        </w:tc>
        <w:tc>
          <w:tcPr>
            <w:tcW w:w="3367" w:type="dxa"/>
          </w:tcPr>
          <w:p w:rsidR="00D7223C" w:rsidRDefault="00D7223C" w:rsidP="0031533E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13788886666</w:t>
            </w:r>
            <w:r w:rsidR="0031533E">
              <w:t xml:space="preserve"> 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tableId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Int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桌号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不可以</w:t>
            </w:r>
            <w:r>
              <w:t>为空</w:t>
            </w:r>
          </w:p>
        </w:tc>
      </w:tr>
      <w:tr w:rsidR="00A609F0" w:rsidTr="00A609F0">
        <w:trPr>
          <w:trHeight w:val="285"/>
        </w:trPr>
        <w:tc>
          <w:tcPr>
            <w:tcW w:w="1874" w:type="dxa"/>
          </w:tcPr>
          <w:p w:rsidR="00A609F0" w:rsidRDefault="00A609F0" w:rsidP="00A609F0">
            <w:pPr>
              <w:pStyle w:val="a3"/>
            </w:pPr>
            <w:r>
              <w:t>servantId</w:t>
            </w:r>
          </w:p>
        </w:tc>
        <w:tc>
          <w:tcPr>
            <w:tcW w:w="1353" w:type="dxa"/>
          </w:tcPr>
          <w:p w:rsidR="00A609F0" w:rsidRDefault="00A609F0" w:rsidP="00A609F0">
            <w:pPr>
              <w:pStyle w:val="a3"/>
            </w:pPr>
            <w:r>
              <w:t>String</w:t>
            </w:r>
          </w:p>
        </w:tc>
        <w:tc>
          <w:tcPr>
            <w:tcW w:w="2022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员工号</w:t>
            </w:r>
          </w:p>
        </w:tc>
        <w:tc>
          <w:tcPr>
            <w:tcW w:w="3367" w:type="dxa"/>
          </w:tcPr>
          <w:p w:rsidR="00A609F0" w:rsidRDefault="00A609F0" w:rsidP="00A609F0">
            <w:pPr>
              <w:pStyle w:val="a3"/>
            </w:pPr>
            <w:r>
              <w:rPr>
                <w:rFonts w:hint="eastAsia"/>
              </w:rPr>
              <w:t>二维码</w:t>
            </w:r>
            <w:r>
              <w:t>扫描</w:t>
            </w:r>
          </w:p>
        </w:tc>
      </w:tr>
      <w:tr w:rsidR="00D7223C" w:rsidTr="00A609F0">
        <w:trPr>
          <w:trHeight w:val="285"/>
        </w:trPr>
        <w:tc>
          <w:tcPr>
            <w:tcW w:w="1874" w:type="dxa"/>
          </w:tcPr>
          <w:p w:rsidR="00D7223C" w:rsidRDefault="00543CDE" w:rsidP="00A609F0">
            <w:pPr>
              <w:pStyle w:val="a3"/>
            </w:pPr>
            <w:r>
              <w:rPr>
                <w:rFonts w:cs="宋体"/>
              </w:rPr>
              <w:t>dishPrice</w:t>
            </w:r>
          </w:p>
        </w:tc>
        <w:tc>
          <w:tcPr>
            <w:tcW w:w="1353" w:type="dxa"/>
          </w:tcPr>
          <w:p w:rsidR="00D7223C" w:rsidRDefault="0096497A" w:rsidP="00A609F0">
            <w:pPr>
              <w:pStyle w:val="a3"/>
            </w:pPr>
            <w:r>
              <w:t>Float</w:t>
            </w:r>
          </w:p>
        </w:tc>
        <w:tc>
          <w:tcPr>
            <w:tcW w:w="2022" w:type="dxa"/>
          </w:tcPr>
          <w:p w:rsidR="00D7223C" w:rsidRDefault="00DA240E" w:rsidP="00A609F0">
            <w:pPr>
              <w:pStyle w:val="a3"/>
            </w:pPr>
            <w:r>
              <w:rPr>
                <w:rFonts w:hint="eastAsia"/>
              </w:rPr>
              <w:t>菜</w:t>
            </w:r>
            <w:r w:rsidR="00D7223C">
              <w:t>品的</w:t>
            </w:r>
            <w:r w:rsidR="00D7223C">
              <w:rPr>
                <w:rFonts w:hint="eastAsia"/>
              </w:rPr>
              <w:t>总</w:t>
            </w:r>
            <w:r w:rsidR="00D7223C">
              <w:t>价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90</w:t>
            </w:r>
            <w:r w:rsidR="00A609F0">
              <w:t>.5</w:t>
            </w:r>
          </w:p>
        </w:tc>
      </w:tr>
      <w:tr w:rsidR="00D7223C" w:rsidTr="00A609F0">
        <w:trPr>
          <w:trHeight w:val="365"/>
        </w:trPr>
        <w:tc>
          <w:tcPr>
            <w:tcW w:w="1874" w:type="dxa"/>
          </w:tcPr>
          <w:p w:rsidR="00D7223C" w:rsidRDefault="00D7223C" w:rsidP="00A609F0">
            <w:pPr>
              <w:pStyle w:val="a3"/>
            </w:pPr>
            <w:r>
              <w:lastRenderedPageBreak/>
              <w:t>dish</w:t>
            </w:r>
            <w:r>
              <w:rPr>
                <w:rFonts w:hint="eastAsia"/>
              </w:rPr>
              <w:t>List</w:t>
            </w:r>
          </w:p>
        </w:tc>
        <w:tc>
          <w:tcPr>
            <w:tcW w:w="1353" w:type="dxa"/>
          </w:tcPr>
          <w:p w:rsidR="00D7223C" w:rsidRDefault="00A609F0" w:rsidP="00A609F0">
            <w:pPr>
              <w:pStyle w:val="a3"/>
            </w:pPr>
            <w:r>
              <w:rPr>
                <w:rFonts w:hint="eastAsia"/>
              </w:rPr>
              <w:t>Aarry</w:t>
            </w:r>
          </w:p>
        </w:tc>
        <w:tc>
          <w:tcPr>
            <w:tcW w:w="2022" w:type="dxa"/>
          </w:tcPr>
          <w:p w:rsidR="00D7223C" w:rsidRDefault="00DA240E" w:rsidP="00DA240E">
            <w:pPr>
              <w:pStyle w:val="a3"/>
            </w:pPr>
            <w:r>
              <w:rPr>
                <w:rFonts w:hint="eastAsia"/>
              </w:rPr>
              <w:t>菜品</w:t>
            </w:r>
            <w:r w:rsidR="00D7223C">
              <w:rPr>
                <w:rFonts w:hint="eastAsia"/>
              </w:rPr>
              <w:t>列表</w:t>
            </w:r>
          </w:p>
        </w:tc>
        <w:tc>
          <w:tcPr>
            <w:tcW w:w="3367" w:type="dxa"/>
          </w:tcPr>
          <w:p w:rsidR="00D7223C" w:rsidRDefault="00D7223C" w:rsidP="00A609F0">
            <w:pPr>
              <w:pStyle w:val="a3"/>
            </w:pPr>
            <w:r>
              <w:t>例如：</w:t>
            </w:r>
            <w:r>
              <w:rPr>
                <w:rFonts w:hint="eastAsia"/>
              </w:rPr>
              <w:t>见下图示例</w:t>
            </w:r>
          </w:p>
        </w:tc>
      </w:tr>
    </w:tbl>
    <w:p w:rsidR="00D7223C" w:rsidRDefault="00D7223C" w:rsidP="00D7223C">
      <w:r>
        <w:t>举例：</w:t>
      </w:r>
    </w:p>
    <w:p w:rsidR="00D7223C" w:rsidRPr="00C3422E" w:rsidRDefault="00D7223C" w:rsidP="00D7223C">
      <w:r>
        <w:tab/>
      </w:r>
      <w:r>
        <w:rPr>
          <w:rFonts w:hint="eastAsia"/>
        </w:rPr>
        <w:t>提交</w:t>
      </w:r>
      <w:r>
        <w:t>某个订单的</w:t>
      </w:r>
      <w:r>
        <w:rPr>
          <w:rFonts w:hint="eastAsia"/>
        </w:rPr>
        <w:t>数据</w:t>
      </w:r>
      <w:r>
        <w:t>为：</w:t>
      </w:r>
    </w:p>
    <w:p w:rsidR="00D7223C" w:rsidRDefault="00D7223C" w:rsidP="00D7223C">
      <w:r>
        <w:t>｛</w:t>
      </w:r>
      <w:r>
        <w:tab/>
      </w:r>
    </w:p>
    <w:p w:rsidR="00D7223C" w:rsidRDefault="00D7223C" w:rsidP="00D7223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＂</w:t>
      </w:r>
      <w:r w:rsidR="009437A9">
        <w:t>cellphone</w:t>
      </w:r>
      <w:r w:rsidR="00A609F0">
        <w:t>＂</w:t>
      </w:r>
      <w:r>
        <w:t>：＂</w:t>
      </w:r>
      <w:r>
        <w:rPr>
          <w:rFonts w:hint="eastAsia"/>
        </w:rPr>
        <w:t>13788886666</w:t>
      </w:r>
      <w:r>
        <w:t>＂，</w:t>
      </w:r>
    </w:p>
    <w:p w:rsidR="00A609F0" w:rsidRDefault="00530563" w:rsidP="00D7223C">
      <w:r>
        <w:t>＂</w:t>
      </w:r>
      <w:r w:rsidR="00A609F0">
        <w:t>tableId</w:t>
      </w:r>
      <w:r>
        <w:t>＂</w:t>
      </w:r>
      <w:r w:rsidR="00A609F0">
        <w:t>:</w:t>
      </w:r>
      <w:r>
        <w:t xml:space="preserve"> </w:t>
      </w:r>
      <w:r>
        <w:t>＂</w:t>
      </w:r>
      <w:r>
        <w:rPr>
          <w:rFonts w:hint="eastAsia"/>
        </w:rPr>
        <w:t>2003</w:t>
      </w:r>
      <w:r>
        <w:t>＂</w:t>
      </w:r>
      <w:r>
        <w:rPr>
          <w:rFonts w:hint="eastAsia"/>
        </w:rPr>
        <w:t>,</w:t>
      </w:r>
    </w:p>
    <w:p w:rsidR="00530563" w:rsidRDefault="00530563" w:rsidP="00D7223C">
      <w:r>
        <w:t>＂</w:t>
      </w:r>
      <w:r>
        <w:rPr>
          <w:rFonts w:hint="eastAsia"/>
        </w:rPr>
        <w:t>servantId</w:t>
      </w:r>
      <w:r>
        <w:t>＂</w:t>
      </w:r>
      <w:r>
        <w:rPr>
          <w:rFonts w:hint="eastAsia"/>
        </w:rPr>
        <w:t xml:space="preserve">: </w:t>
      </w:r>
      <w:r>
        <w:t>＂</w:t>
      </w:r>
      <w:r w:rsidR="00525D26">
        <w:rPr>
          <w:rFonts w:hint="eastAsia"/>
        </w:rPr>
        <w:t>2014003</w:t>
      </w:r>
      <w:r>
        <w:t>＂</w:t>
      </w:r>
    </w:p>
    <w:p w:rsidR="00A609F0" w:rsidRDefault="00D7223C" w:rsidP="00A609F0">
      <w:r>
        <w:t>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90</w:t>
      </w:r>
      <w:r>
        <w:t>＂，</w:t>
      </w:r>
    </w:p>
    <w:p w:rsidR="00D7223C" w:rsidRDefault="00D7223C" w:rsidP="00D7223C">
      <w:r>
        <w:t>＂</w:t>
      </w:r>
      <w:r>
        <w:rPr>
          <w:rFonts w:cs="宋体" w:hint="eastAsia"/>
        </w:rPr>
        <w:t>dishList</w:t>
      </w:r>
      <w:r>
        <w:t>＂：</w:t>
      </w:r>
      <w:r>
        <w:rPr>
          <w:rFonts w:hint="eastAsia"/>
        </w:rPr>
        <w:t>[</w:t>
      </w:r>
    </w:p>
    <w:p w:rsidR="00D7223C" w:rsidRDefault="00D7223C" w:rsidP="00D7223C"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30001</w:t>
      </w:r>
      <w:r>
        <w:t>＂，＂</w:t>
      </w:r>
      <w:r>
        <w:rPr>
          <w:rFonts w:cs="宋体"/>
        </w:rPr>
        <w:t>dishName</w:t>
      </w:r>
      <w:r>
        <w:t>＂：＂麻婆豆腐＂，＂</w:t>
      </w:r>
      <w:r>
        <w:rPr>
          <w:rFonts w:cs="宋体"/>
        </w:rPr>
        <w:t>price</w:t>
      </w:r>
      <w:r>
        <w:t>＂：＂</w:t>
      </w:r>
      <w:r>
        <w:t>18</w:t>
      </w:r>
      <w:r w:rsidR="00262BC6">
        <w:t>＂，</w:t>
      </w:r>
      <w:r>
        <w:t>＂</w:t>
      </w:r>
      <w:r w:rsidR="00C37782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http://www.google.com/2332/31.jpg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60001</w:t>
      </w:r>
      <w:r>
        <w:t>＂，＂</w:t>
      </w:r>
      <w:r>
        <w:rPr>
          <w:rFonts w:cs="宋体"/>
        </w:rPr>
        <w:t>dishName</w:t>
      </w:r>
      <w:r>
        <w:t>＂：＂鱼香肉丝＂，＂</w:t>
      </w:r>
      <w:r w:rsidR="009E213C">
        <w:rPr>
          <w:rFonts w:cs="宋体"/>
        </w:rPr>
        <w:t>dishPrice</w:t>
      </w:r>
      <w:r>
        <w:t>＂：＂</w:t>
      </w:r>
      <w:r>
        <w:t>32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http://www.google.com/2332/88.jpg</w:t>
      </w:r>
      <w:r>
        <w:t>＂｝</w:t>
      </w:r>
    </w:p>
    <w:p w:rsidR="00D7223C" w:rsidRDefault="00D7223C" w:rsidP="001F1BE2">
      <w:pPr>
        <w:jc w:val="left"/>
      </w:pPr>
      <w:r>
        <w:tab/>
      </w:r>
      <w:r>
        <w:tab/>
      </w:r>
      <w:r>
        <w:t>｛＂</w:t>
      </w:r>
      <w:r>
        <w:rPr>
          <w:rFonts w:cs="宋体"/>
        </w:rPr>
        <w:t>dishId</w:t>
      </w:r>
      <w:r>
        <w:t>＂：＂</w:t>
      </w:r>
      <w:r>
        <w:t>80001</w:t>
      </w:r>
      <w:r>
        <w:t>＂，＂</w:t>
      </w:r>
      <w:r>
        <w:rPr>
          <w:rFonts w:cs="宋体"/>
        </w:rPr>
        <w:t>dishName</w:t>
      </w:r>
      <w:r>
        <w:t>＂：＂紫菜蛋汤＂，＂</w:t>
      </w:r>
      <w:r w:rsidR="009E213C">
        <w:rPr>
          <w:rFonts w:cs="宋体"/>
        </w:rPr>
        <w:t>dishPrice</w:t>
      </w:r>
      <w:r>
        <w:t>＂：＂</w:t>
      </w:r>
      <w:r>
        <w:t>28</w:t>
      </w:r>
      <w:r>
        <w:t>＂，＂</w:t>
      </w:r>
      <w:r w:rsidR="00B71011">
        <w:rPr>
          <w:rFonts w:cs="宋体"/>
        </w:rPr>
        <w:t>dishAmount</w:t>
      </w:r>
      <w:r>
        <w:t>＂：＂１＂，＂</w:t>
      </w:r>
      <w:r w:rsidR="00D03BB9">
        <w:rPr>
          <w:rFonts w:cs="宋体"/>
        </w:rPr>
        <w:t>dishPicture</w:t>
      </w:r>
      <w:r>
        <w:t>＂：＂</w:t>
      </w:r>
      <w:r>
        <w:t>http://www.google.com/2333/92.jpg</w:t>
      </w:r>
      <w:r>
        <w:t>＂｝</w:t>
      </w:r>
    </w:p>
    <w:p w:rsidR="00D7223C" w:rsidRDefault="00D7223C" w:rsidP="001F1BE2">
      <w:pPr>
        <w:jc w:val="left"/>
      </w:pPr>
      <w:r>
        <w:t>｛＂</w:t>
      </w:r>
      <w:r>
        <w:rPr>
          <w:rFonts w:cs="宋体"/>
        </w:rPr>
        <w:t>dishId</w:t>
      </w:r>
      <w:r>
        <w:t>＂：＂</w:t>
      </w:r>
      <w:r>
        <w:rPr>
          <w:rFonts w:hint="eastAsia"/>
        </w:rPr>
        <w:t>9</w:t>
      </w:r>
      <w:r>
        <w:t>000</w:t>
      </w:r>
      <w:r>
        <w:rPr>
          <w:rFonts w:hint="eastAsia"/>
        </w:rPr>
        <w:t>2</w:t>
      </w:r>
      <w:r>
        <w:t>＂，＂</w:t>
      </w:r>
      <w:r>
        <w:rPr>
          <w:rFonts w:cs="宋体"/>
        </w:rPr>
        <w:t>dishName</w:t>
      </w:r>
      <w:r>
        <w:t>＂：＂</w:t>
      </w:r>
      <w:r>
        <w:rPr>
          <w:rFonts w:hint="eastAsia"/>
        </w:rPr>
        <w:t>米饭</w:t>
      </w:r>
      <w:r>
        <w:t>＂，＂</w:t>
      </w:r>
      <w:r w:rsidR="009E213C">
        <w:rPr>
          <w:rFonts w:cs="宋体"/>
        </w:rPr>
        <w:t>dishPrice</w:t>
      </w:r>
      <w:r>
        <w:t>＂：＂</w:t>
      </w:r>
      <w:r>
        <w:rPr>
          <w:rFonts w:hint="eastAsia"/>
        </w:rPr>
        <w:t>4</w:t>
      </w:r>
      <w:r>
        <w:t>＂，＂</w:t>
      </w:r>
      <w:r w:rsidR="00B71011">
        <w:rPr>
          <w:rFonts w:cs="宋体"/>
        </w:rPr>
        <w:t>dishAmount</w:t>
      </w:r>
      <w:r>
        <w:t>＂：＂</w:t>
      </w:r>
      <w:r>
        <w:rPr>
          <w:rFonts w:hint="eastAsia"/>
        </w:rPr>
        <w:t>3</w:t>
      </w:r>
      <w:r>
        <w:t>＂，＂</w:t>
      </w:r>
      <w:r w:rsidR="00B71011">
        <w:rPr>
          <w:rFonts w:cs="宋体"/>
        </w:rPr>
        <w:t>dishPicture</w:t>
      </w:r>
      <w:r>
        <w:t>＂：＂</w:t>
      </w:r>
      <w:r>
        <w:t>http://www.google.com/2333/</w:t>
      </w:r>
      <w:r>
        <w:rPr>
          <w:rFonts w:hint="eastAsia"/>
        </w:rPr>
        <w:t>02</w:t>
      </w:r>
      <w:r>
        <w:t>2.jpg</w:t>
      </w:r>
      <w:r>
        <w:t>＂｝</w:t>
      </w:r>
    </w:p>
    <w:p w:rsidR="00D7223C" w:rsidRPr="007C4320" w:rsidRDefault="00D7223C" w:rsidP="001F1BE2">
      <w:pPr>
        <w:jc w:val="left"/>
      </w:pPr>
      <w:r>
        <w:rPr>
          <w:rFonts w:hint="eastAsia"/>
        </w:rPr>
        <w:t>]</w:t>
      </w:r>
    </w:p>
    <w:p w:rsidR="00FA0A4F" w:rsidRPr="00DE3E4B" w:rsidRDefault="00D7223C" w:rsidP="001F1BE2">
      <w:pPr>
        <w:jc w:val="left"/>
      </w:pPr>
      <w:r>
        <w:tab/>
      </w:r>
      <w:r>
        <w:t>｝</w:t>
      </w:r>
      <w:r>
        <w:tab/>
      </w:r>
      <w:r>
        <w:tab/>
      </w:r>
      <w:r>
        <w:tab/>
      </w:r>
    </w:p>
    <w:sectPr w:rsidR="00FA0A4F" w:rsidRPr="00DE3E4B" w:rsidSect="00D7223C">
      <w:pgSz w:w="12240" w:h="15840"/>
      <w:pgMar w:top="1440" w:right="1800" w:bottom="1440" w:left="180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47" w:rsidRDefault="001F4147" w:rsidP="00273036">
      <w:r>
        <w:separator/>
      </w:r>
    </w:p>
  </w:endnote>
  <w:endnote w:type="continuationSeparator" w:id="0">
    <w:p w:rsidR="001F4147" w:rsidRDefault="001F4147" w:rsidP="00273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6615770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1A7132" w:rsidRDefault="001A7132" w:rsidP="0027303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9C2">
          <w:rPr>
            <w:noProof/>
          </w:rPr>
          <w:t>10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1A7132" w:rsidRDefault="001A7132" w:rsidP="00273036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47" w:rsidRDefault="001F4147" w:rsidP="00273036">
      <w:r>
        <w:separator/>
      </w:r>
    </w:p>
  </w:footnote>
  <w:footnote w:type="continuationSeparator" w:id="0">
    <w:p w:rsidR="001F4147" w:rsidRDefault="001F4147" w:rsidP="0027303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7132" w:rsidRDefault="001A7132" w:rsidP="00273036">
    <w:pPr>
      <w:pStyle w:val="a6"/>
    </w:pP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117823358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1A7132" w:rsidRDefault="001A7132" w:rsidP="00273036">
                              <w:r>
                                <w:rPr>
                                  <w:rFonts w:hint="eastAsia"/>
                                </w:rPr>
                                <w:t>网络</w:t>
                              </w:r>
                              <w:r>
                                <w:t>协议</w:t>
                              </w:r>
                              <w:r>
                                <w:rPr>
                                  <w:rFonts w:hint="eastAsia"/>
                                </w:rPr>
                                <w:t>设计</w:t>
                              </w:r>
                              <w:r>
                                <w:t>文档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8" o:spid="_x0000_s1028" type="#_x0000_t202" style="position:absolute;left:0;text-align:left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117823358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1A7132" w:rsidRDefault="001A7132" w:rsidP="00273036">
                        <w:r>
                          <w:rPr>
                            <w:rFonts w:hint="eastAsia"/>
                          </w:rPr>
                          <w:t>网络</w:t>
                        </w:r>
                        <w:r>
                          <w:t>协议</w:t>
                        </w:r>
                        <w:r>
                          <w:rPr>
                            <w:rFonts w:hint="eastAsia"/>
                          </w:rPr>
                          <w:t>设计</w:t>
                        </w:r>
                        <w:r>
                          <w:t>文档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w:rPr>
        <w:noProof/>
        <w:lang w:bidi="ml-IN"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1A7132" w:rsidRDefault="001A7132" w:rsidP="00273036">
                          <w:pPr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="007C49C2" w:rsidRPr="007C49C2">
                            <w:rPr>
                              <w:noProof/>
                              <w:color w:val="FFFFFF" w:themeColor="background1"/>
                            </w:rPr>
                            <w:t>10</w:t>
                          </w:r>
                          <w:r>
                            <w:rPr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19" o:spid="_x0000_s1029" type="#_x0000_t202" style="position:absolute;left:0;text-align:left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" o:allowincell="f" fillcolor="#a8d08d [1945]" stroked="f">
              <v:textbox style="mso-fit-shape-to-text:t" inset=",0,,0">
                <w:txbxContent>
                  <w:p w:rsidR="001A7132" w:rsidRDefault="001A7132" w:rsidP="00273036">
                    <w:pPr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="007C49C2" w:rsidRPr="007C49C2">
                      <w:rPr>
                        <w:noProof/>
                        <w:color w:val="FFFFFF" w:themeColor="background1"/>
                      </w:rPr>
                      <w:t>10</w:t>
                    </w:r>
                    <w:r>
                      <w:rPr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3"/>
    <w:multiLevelType w:val="multilevel"/>
    <w:tmpl w:val="00000003"/>
    <w:lvl w:ilvl="0">
      <w:start w:val="1"/>
      <w:numFmt w:val="none"/>
      <w:lvlRestart w:val="0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bullet"/>
      <w:suff w:val="nothing"/>
      <w:lvlText w:val=""/>
      <w:lvlJc w:val="left"/>
      <w:pPr>
        <w:tabs>
          <w:tab w:val="num" w:pos="0"/>
        </w:tabs>
        <w:ind w:left="864" w:hanging="864"/>
      </w:pPr>
      <w:rPr>
        <w:rFonts w:ascii="Wingdings" w:hAnsi="Wingdings" w:cs="OpenSymbol"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1E2779F"/>
    <w:multiLevelType w:val="hybridMultilevel"/>
    <w:tmpl w:val="15081A2C"/>
    <w:lvl w:ilvl="0" w:tplc="131C9C6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2B47472"/>
    <w:multiLevelType w:val="multilevel"/>
    <w:tmpl w:val="B3428C7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">
    <w:nsid w:val="05901565"/>
    <w:multiLevelType w:val="multilevel"/>
    <w:tmpl w:val="8C5871F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4">
    <w:nsid w:val="07834FC9"/>
    <w:multiLevelType w:val="multilevel"/>
    <w:tmpl w:val="6AEC46B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10861FDD"/>
    <w:multiLevelType w:val="multilevel"/>
    <w:tmpl w:val="A05A30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DA75031"/>
    <w:multiLevelType w:val="multilevel"/>
    <w:tmpl w:val="B5BEAA2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7C61B64"/>
    <w:multiLevelType w:val="multilevel"/>
    <w:tmpl w:val="A9D4D5A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2F737A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2FFB7E34"/>
    <w:multiLevelType w:val="hybridMultilevel"/>
    <w:tmpl w:val="FD9E2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84414A"/>
    <w:multiLevelType w:val="hybridMultilevel"/>
    <w:tmpl w:val="E44267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64826B7"/>
    <w:multiLevelType w:val="multilevel"/>
    <w:tmpl w:val="955A357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4A00357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E876445"/>
    <w:multiLevelType w:val="hybridMultilevel"/>
    <w:tmpl w:val="EB4ED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FC54A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3160400"/>
    <w:multiLevelType w:val="multilevel"/>
    <w:tmpl w:val="A43657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667A30A6"/>
    <w:multiLevelType w:val="multilevel"/>
    <w:tmpl w:val="13C4BA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7">
    <w:nsid w:val="67C538CC"/>
    <w:multiLevelType w:val="multilevel"/>
    <w:tmpl w:val="F22E73F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>
    <w:nsid w:val="69AE062E"/>
    <w:multiLevelType w:val="multilevel"/>
    <w:tmpl w:val="116A5B1A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eastAsia"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19">
    <w:nsid w:val="717B3D02"/>
    <w:multiLevelType w:val="multilevel"/>
    <w:tmpl w:val="5E5EA43E"/>
    <w:lvl w:ilvl="0">
      <w:start w:val="1"/>
      <w:numFmt w:val="decimal"/>
      <w:pStyle w:val="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0">
    <w:nsid w:val="79D94A83"/>
    <w:multiLevelType w:val="multilevel"/>
    <w:tmpl w:val="4EC8A71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11"/>
  </w:num>
  <w:num w:numId="6">
    <w:abstractNumId w:val="15"/>
  </w:num>
  <w:num w:numId="7">
    <w:abstractNumId w:val="8"/>
  </w:num>
  <w:num w:numId="8">
    <w:abstractNumId w:val="11"/>
  </w:num>
  <w:num w:numId="9">
    <w:abstractNumId w:val="15"/>
  </w:num>
  <w:num w:numId="10">
    <w:abstractNumId w:val="9"/>
  </w:num>
  <w:num w:numId="11">
    <w:abstractNumId w:val="20"/>
  </w:num>
  <w:num w:numId="12">
    <w:abstractNumId w:val="12"/>
  </w:num>
  <w:num w:numId="13">
    <w:abstractNumId w:val="6"/>
  </w:num>
  <w:num w:numId="14">
    <w:abstractNumId w:val="18"/>
  </w:num>
  <w:num w:numId="15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0"/>
  </w:num>
  <w:num w:numId="17">
    <w:abstractNumId w:val="14"/>
  </w:num>
  <w:num w:numId="18">
    <w:abstractNumId w:val="10"/>
  </w:num>
  <w:num w:numId="19">
    <w:abstractNumId w:val="5"/>
  </w:num>
  <w:num w:numId="20">
    <w:abstractNumId w:val="1"/>
  </w:num>
  <w:num w:numId="21">
    <w:abstractNumId w:val="1"/>
  </w:num>
  <w:num w:numId="22">
    <w:abstractNumId w:val="1"/>
  </w:num>
  <w:num w:numId="23">
    <w:abstractNumId w:val="7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17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7"/>
  </w:num>
  <w:num w:numId="35">
    <w:abstractNumId w:val="16"/>
  </w:num>
  <w:num w:numId="36">
    <w:abstractNumId w:val="16"/>
  </w:num>
  <w:num w:numId="37">
    <w:abstractNumId w:val="16"/>
  </w:num>
  <w:num w:numId="38">
    <w:abstractNumId w:val="16"/>
  </w:num>
  <w:num w:numId="39">
    <w:abstractNumId w:val="19"/>
  </w:num>
  <w:num w:numId="40">
    <w:abstractNumId w:val="19"/>
  </w:num>
  <w:num w:numId="41">
    <w:abstractNumId w:val="19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9"/>
  </w:num>
  <w:num w:numId="47">
    <w:abstractNumId w:val="19"/>
  </w:num>
  <w:num w:numId="48">
    <w:abstractNumId w:val="19"/>
  </w:num>
  <w:num w:numId="4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attachedTemplate r:id="rId1"/>
  <w:defaultTabStop w:val="1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223C"/>
    <w:rsid w:val="00015E69"/>
    <w:rsid w:val="00041C7D"/>
    <w:rsid w:val="00045F37"/>
    <w:rsid w:val="0005371D"/>
    <w:rsid w:val="00055C46"/>
    <w:rsid w:val="0009105C"/>
    <w:rsid w:val="000954FA"/>
    <w:rsid w:val="000B6D9F"/>
    <w:rsid w:val="000B75E6"/>
    <w:rsid w:val="000D253B"/>
    <w:rsid w:val="000E3621"/>
    <w:rsid w:val="000F2AFB"/>
    <w:rsid w:val="000F4B6F"/>
    <w:rsid w:val="000F4EC5"/>
    <w:rsid w:val="000F5A46"/>
    <w:rsid w:val="00101B08"/>
    <w:rsid w:val="00124C1F"/>
    <w:rsid w:val="00134677"/>
    <w:rsid w:val="00160339"/>
    <w:rsid w:val="00162C27"/>
    <w:rsid w:val="001A7132"/>
    <w:rsid w:val="001F1BE2"/>
    <w:rsid w:val="001F4147"/>
    <w:rsid w:val="001F7007"/>
    <w:rsid w:val="00201DC7"/>
    <w:rsid w:val="00220CD4"/>
    <w:rsid w:val="00251103"/>
    <w:rsid w:val="00262BC6"/>
    <w:rsid w:val="00273036"/>
    <w:rsid w:val="00280598"/>
    <w:rsid w:val="00292119"/>
    <w:rsid w:val="002A6699"/>
    <w:rsid w:val="002C5312"/>
    <w:rsid w:val="002D2487"/>
    <w:rsid w:val="00314AB3"/>
    <w:rsid w:val="0031533E"/>
    <w:rsid w:val="003163CD"/>
    <w:rsid w:val="00316E6A"/>
    <w:rsid w:val="003206C0"/>
    <w:rsid w:val="00365DFB"/>
    <w:rsid w:val="00382BF3"/>
    <w:rsid w:val="003840EB"/>
    <w:rsid w:val="003874D3"/>
    <w:rsid w:val="003A086F"/>
    <w:rsid w:val="003A7945"/>
    <w:rsid w:val="003C26AC"/>
    <w:rsid w:val="003C478E"/>
    <w:rsid w:val="003D3C26"/>
    <w:rsid w:val="00401392"/>
    <w:rsid w:val="00430561"/>
    <w:rsid w:val="0045206D"/>
    <w:rsid w:val="004834BB"/>
    <w:rsid w:val="00484BB1"/>
    <w:rsid w:val="004C6AD1"/>
    <w:rsid w:val="004E1D51"/>
    <w:rsid w:val="004F0A4C"/>
    <w:rsid w:val="004F5C59"/>
    <w:rsid w:val="00506353"/>
    <w:rsid w:val="005075C7"/>
    <w:rsid w:val="005150ED"/>
    <w:rsid w:val="00525D26"/>
    <w:rsid w:val="00530563"/>
    <w:rsid w:val="00543CDE"/>
    <w:rsid w:val="00555502"/>
    <w:rsid w:val="00555B97"/>
    <w:rsid w:val="00581597"/>
    <w:rsid w:val="005A087C"/>
    <w:rsid w:val="005D4742"/>
    <w:rsid w:val="005E196D"/>
    <w:rsid w:val="005F67C2"/>
    <w:rsid w:val="00627497"/>
    <w:rsid w:val="00627F19"/>
    <w:rsid w:val="00630E8A"/>
    <w:rsid w:val="006444D5"/>
    <w:rsid w:val="00653F15"/>
    <w:rsid w:val="00667D07"/>
    <w:rsid w:val="00682ED7"/>
    <w:rsid w:val="00686160"/>
    <w:rsid w:val="006B2CF6"/>
    <w:rsid w:val="006E652A"/>
    <w:rsid w:val="00704515"/>
    <w:rsid w:val="00706AD3"/>
    <w:rsid w:val="007104C2"/>
    <w:rsid w:val="00720FB5"/>
    <w:rsid w:val="00721A92"/>
    <w:rsid w:val="00724E12"/>
    <w:rsid w:val="00754907"/>
    <w:rsid w:val="00775576"/>
    <w:rsid w:val="00797826"/>
    <w:rsid w:val="007A53AE"/>
    <w:rsid w:val="007C49C2"/>
    <w:rsid w:val="007E2C0E"/>
    <w:rsid w:val="00853396"/>
    <w:rsid w:val="00890D5E"/>
    <w:rsid w:val="008960E5"/>
    <w:rsid w:val="008B1030"/>
    <w:rsid w:val="008B4175"/>
    <w:rsid w:val="008B5984"/>
    <w:rsid w:val="008C2337"/>
    <w:rsid w:val="008C3BB5"/>
    <w:rsid w:val="008E3E6E"/>
    <w:rsid w:val="008F7704"/>
    <w:rsid w:val="009173C2"/>
    <w:rsid w:val="009437A9"/>
    <w:rsid w:val="0094428C"/>
    <w:rsid w:val="0096497A"/>
    <w:rsid w:val="00981BD9"/>
    <w:rsid w:val="00985E0C"/>
    <w:rsid w:val="009A3FA7"/>
    <w:rsid w:val="009E213C"/>
    <w:rsid w:val="009E250E"/>
    <w:rsid w:val="009E44EC"/>
    <w:rsid w:val="009E7455"/>
    <w:rsid w:val="00A315F9"/>
    <w:rsid w:val="00A52D59"/>
    <w:rsid w:val="00A609F0"/>
    <w:rsid w:val="00A80BCE"/>
    <w:rsid w:val="00A85AE9"/>
    <w:rsid w:val="00A85F7B"/>
    <w:rsid w:val="00AE52D8"/>
    <w:rsid w:val="00AE7F5A"/>
    <w:rsid w:val="00AF53B7"/>
    <w:rsid w:val="00B053D3"/>
    <w:rsid w:val="00B1783A"/>
    <w:rsid w:val="00B30A31"/>
    <w:rsid w:val="00B50B5B"/>
    <w:rsid w:val="00B71011"/>
    <w:rsid w:val="00B83C4C"/>
    <w:rsid w:val="00B84CEE"/>
    <w:rsid w:val="00B9069F"/>
    <w:rsid w:val="00BE4321"/>
    <w:rsid w:val="00BE752A"/>
    <w:rsid w:val="00C37782"/>
    <w:rsid w:val="00C44BBC"/>
    <w:rsid w:val="00C46A03"/>
    <w:rsid w:val="00C46AC9"/>
    <w:rsid w:val="00C50840"/>
    <w:rsid w:val="00C64A3E"/>
    <w:rsid w:val="00C73019"/>
    <w:rsid w:val="00C801AD"/>
    <w:rsid w:val="00C84B8F"/>
    <w:rsid w:val="00C90189"/>
    <w:rsid w:val="00CA2E37"/>
    <w:rsid w:val="00CA7B01"/>
    <w:rsid w:val="00CD68A8"/>
    <w:rsid w:val="00CE0767"/>
    <w:rsid w:val="00CE3858"/>
    <w:rsid w:val="00CF3DF3"/>
    <w:rsid w:val="00CF72CE"/>
    <w:rsid w:val="00D0182E"/>
    <w:rsid w:val="00D03BB9"/>
    <w:rsid w:val="00D05F32"/>
    <w:rsid w:val="00D26407"/>
    <w:rsid w:val="00D27670"/>
    <w:rsid w:val="00D353D8"/>
    <w:rsid w:val="00D35A5C"/>
    <w:rsid w:val="00D7223C"/>
    <w:rsid w:val="00D838F2"/>
    <w:rsid w:val="00D94263"/>
    <w:rsid w:val="00DA240E"/>
    <w:rsid w:val="00DA2AB2"/>
    <w:rsid w:val="00DA57E8"/>
    <w:rsid w:val="00DE38CD"/>
    <w:rsid w:val="00DE3E4B"/>
    <w:rsid w:val="00DF05D2"/>
    <w:rsid w:val="00DF174E"/>
    <w:rsid w:val="00DF7041"/>
    <w:rsid w:val="00E00A56"/>
    <w:rsid w:val="00E04F19"/>
    <w:rsid w:val="00E225CA"/>
    <w:rsid w:val="00E327D4"/>
    <w:rsid w:val="00E36BF0"/>
    <w:rsid w:val="00E43781"/>
    <w:rsid w:val="00E611CC"/>
    <w:rsid w:val="00E803ED"/>
    <w:rsid w:val="00E83437"/>
    <w:rsid w:val="00E92BA7"/>
    <w:rsid w:val="00E92CCB"/>
    <w:rsid w:val="00E97FDD"/>
    <w:rsid w:val="00EC6200"/>
    <w:rsid w:val="00F3433B"/>
    <w:rsid w:val="00F74C90"/>
    <w:rsid w:val="00F8737E"/>
    <w:rsid w:val="00FA0A4F"/>
    <w:rsid w:val="00FC0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52E1688-C810-465E-B711-462FAC0E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楷体" w:hAnsi="Times New Roman" w:cstheme="minorBidi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23C"/>
    <w:pPr>
      <w:ind w:firstLine="576"/>
      <w:jc w:val="both"/>
    </w:pPr>
    <w:rPr>
      <w:szCs w:val="22"/>
    </w:rPr>
  </w:style>
  <w:style w:type="paragraph" w:styleId="1">
    <w:name w:val="heading 1"/>
    <w:basedOn w:val="a"/>
    <w:next w:val="a"/>
    <w:link w:val="1Char"/>
    <w:autoRedefine/>
    <w:uiPriority w:val="9"/>
    <w:qFormat/>
    <w:rsid w:val="00D7223C"/>
    <w:pPr>
      <w:keepNext/>
      <w:keepLines/>
      <w:numPr>
        <w:numId w:val="39"/>
      </w:numPr>
      <w:spacing w:before="240" w:after="0"/>
      <w:jc w:val="left"/>
      <w:outlineLvl w:val="0"/>
    </w:pPr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D7223C"/>
    <w:pPr>
      <w:numPr>
        <w:ilvl w:val="1"/>
        <w:numId w:val="39"/>
      </w:numPr>
      <w:spacing w:line="240" w:lineRule="auto"/>
      <w:contextualSpacing/>
      <w:jc w:val="left"/>
      <w:outlineLvl w:val="1"/>
    </w:pPr>
    <w:rPr>
      <w:b/>
      <w:sz w:val="28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F8737E"/>
    <w:pPr>
      <w:spacing w:before="120" w:after="120" w:line="360" w:lineRule="auto"/>
      <w:outlineLvl w:val="2"/>
    </w:pPr>
    <w:rPr>
      <w:rFonts w:ascii="楷体" w:hAnsi="楷体"/>
      <w:b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D2487"/>
    <w:pPr>
      <w:keepNext/>
      <w:keepLines/>
      <w:numPr>
        <w:ilvl w:val="3"/>
        <w:numId w:val="3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3840EB"/>
    <w:pPr>
      <w:keepNext/>
      <w:keepLines/>
      <w:numPr>
        <w:ilvl w:val="4"/>
        <w:numId w:val="3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3840EB"/>
    <w:pPr>
      <w:keepNext/>
      <w:keepLines/>
      <w:numPr>
        <w:ilvl w:val="5"/>
        <w:numId w:val="3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840EB"/>
    <w:pPr>
      <w:keepNext/>
      <w:keepLines/>
      <w:numPr>
        <w:ilvl w:val="6"/>
        <w:numId w:val="3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840EB"/>
    <w:pPr>
      <w:keepNext/>
      <w:keepLines/>
      <w:numPr>
        <w:ilvl w:val="7"/>
        <w:numId w:val="3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840EB"/>
    <w:pPr>
      <w:keepNext/>
      <w:keepLines/>
      <w:numPr>
        <w:ilvl w:val="8"/>
        <w:numId w:val="39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721A92"/>
    <w:pPr>
      <w:spacing w:after="0" w:line="240" w:lineRule="auto"/>
    </w:pPr>
  </w:style>
  <w:style w:type="character" w:customStyle="1" w:styleId="Char">
    <w:name w:val="无间隔 Char"/>
    <w:basedOn w:val="a0"/>
    <w:link w:val="a3"/>
    <w:uiPriority w:val="1"/>
    <w:rsid w:val="00721A92"/>
  </w:style>
  <w:style w:type="table" w:styleId="a4">
    <w:name w:val="Table Grid"/>
    <w:basedOn w:val="a1"/>
    <w:uiPriority w:val="39"/>
    <w:rsid w:val="00FA0A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D7223C"/>
    <w:rPr>
      <w:rFonts w:cstheme="majorBidi"/>
      <w:b/>
      <w:sz w:val="32"/>
      <w:szCs w:val="32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styleId="a5">
    <w:name w:val="List Paragraph"/>
    <w:basedOn w:val="a"/>
    <w:link w:val="Char0"/>
    <w:uiPriority w:val="34"/>
    <w:qFormat/>
    <w:rsid w:val="00FA0A4F"/>
    <w:pPr>
      <w:ind w:left="720"/>
      <w:contextualSpacing/>
    </w:pPr>
  </w:style>
  <w:style w:type="paragraph" w:styleId="a6">
    <w:name w:val="header"/>
    <w:basedOn w:val="a"/>
    <w:link w:val="Char1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1">
    <w:name w:val="页眉 Char"/>
    <w:basedOn w:val="a0"/>
    <w:link w:val="a6"/>
    <w:uiPriority w:val="99"/>
    <w:rsid w:val="00FA0A4F"/>
  </w:style>
  <w:style w:type="paragraph" w:styleId="a7">
    <w:name w:val="footer"/>
    <w:basedOn w:val="a"/>
    <w:link w:val="Char2"/>
    <w:uiPriority w:val="99"/>
    <w:unhideWhenUsed/>
    <w:rsid w:val="00FA0A4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2">
    <w:name w:val="页脚 Char"/>
    <w:basedOn w:val="a0"/>
    <w:link w:val="a7"/>
    <w:uiPriority w:val="99"/>
    <w:rsid w:val="00FA0A4F"/>
  </w:style>
  <w:style w:type="paragraph" w:styleId="TOC">
    <w:name w:val="TOC Heading"/>
    <w:basedOn w:val="1"/>
    <w:next w:val="a"/>
    <w:uiPriority w:val="39"/>
    <w:unhideWhenUsed/>
    <w:qFormat/>
    <w:rsid w:val="00D838F2"/>
    <w:pPr>
      <w:outlineLvl w:val="9"/>
    </w:pPr>
  </w:style>
  <w:style w:type="paragraph" w:styleId="20">
    <w:name w:val="toc 2"/>
    <w:basedOn w:val="a"/>
    <w:next w:val="a"/>
    <w:autoRedefine/>
    <w:uiPriority w:val="39"/>
    <w:unhideWhenUsed/>
    <w:rsid w:val="00D838F2"/>
    <w:pPr>
      <w:spacing w:after="100"/>
      <w:ind w:left="220"/>
    </w:pPr>
    <w:rPr>
      <w:rFonts w:cs="Times New Roman"/>
      <w:lang w:eastAsia="en-US"/>
    </w:rPr>
  </w:style>
  <w:style w:type="paragraph" w:styleId="10">
    <w:name w:val="toc 1"/>
    <w:basedOn w:val="a"/>
    <w:next w:val="a"/>
    <w:autoRedefine/>
    <w:uiPriority w:val="39"/>
    <w:unhideWhenUsed/>
    <w:rsid w:val="00D838F2"/>
    <w:pPr>
      <w:spacing w:after="100"/>
    </w:pPr>
    <w:rPr>
      <w:rFonts w:cs="Times New Roman"/>
      <w:lang w:eastAsia="en-US"/>
    </w:rPr>
  </w:style>
  <w:style w:type="paragraph" w:styleId="30">
    <w:name w:val="toc 3"/>
    <w:basedOn w:val="a"/>
    <w:next w:val="a"/>
    <w:autoRedefine/>
    <w:uiPriority w:val="39"/>
    <w:unhideWhenUsed/>
    <w:rsid w:val="00D838F2"/>
    <w:pPr>
      <w:spacing w:after="100"/>
      <w:ind w:left="440"/>
    </w:pPr>
    <w:rPr>
      <w:rFonts w:cs="Times New Roman"/>
      <w:lang w:eastAsia="en-US"/>
    </w:rPr>
  </w:style>
  <w:style w:type="character" w:styleId="a8">
    <w:name w:val="Hyperlink"/>
    <w:basedOn w:val="a0"/>
    <w:uiPriority w:val="99"/>
    <w:unhideWhenUsed/>
    <w:rsid w:val="00D838F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D7223C"/>
    <w:rPr>
      <w:b/>
      <w:sz w:val="28"/>
      <w:szCs w:val="22"/>
    </w:rPr>
  </w:style>
  <w:style w:type="character" w:customStyle="1" w:styleId="Char0">
    <w:name w:val="列出段落 Char"/>
    <w:basedOn w:val="a0"/>
    <w:link w:val="a5"/>
    <w:uiPriority w:val="34"/>
    <w:rsid w:val="00E327D4"/>
  </w:style>
  <w:style w:type="character" w:customStyle="1" w:styleId="3Char">
    <w:name w:val="标题 3 Char"/>
    <w:basedOn w:val="a0"/>
    <w:link w:val="3"/>
    <w:uiPriority w:val="9"/>
    <w:rsid w:val="00F8737E"/>
    <w:rPr>
      <w:rFonts w:ascii="楷体" w:hAnsi="楷体"/>
      <w:b/>
    </w:rPr>
  </w:style>
  <w:style w:type="character" w:customStyle="1" w:styleId="4Char">
    <w:name w:val="标题 4 Char"/>
    <w:basedOn w:val="a0"/>
    <w:link w:val="4"/>
    <w:uiPriority w:val="9"/>
    <w:semiHidden/>
    <w:rsid w:val="007104C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9">
    <w:name w:val="footnote text"/>
    <w:basedOn w:val="a"/>
    <w:link w:val="Char3"/>
    <w:uiPriority w:val="99"/>
    <w:semiHidden/>
    <w:unhideWhenUsed/>
    <w:rsid w:val="00754907"/>
    <w:pPr>
      <w:spacing w:after="0" w:line="240" w:lineRule="auto"/>
    </w:pPr>
    <w:rPr>
      <w:sz w:val="20"/>
      <w:szCs w:val="20"/>
    </w:rPr>
  </w:style>
  <w:style w:type="character" w:customStyle="1" w:styleId="Char3">
    <w:name w:val="脚注文本 Char"/>
    <w:basedOn w:val="a0"/>
    <w:link w:val="a9"/>
    <w:uiPriority w:val="99"/>
    <w:semiHidden/>
    <w:rsid w:val="00754907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754907"/>
    <w:rPr>
      <w:vertAlign w:val="superscript"/>
    </w:rPr>
  </w:style>
  <w:style w:type="character" w:customStyle="1" w:styleId="5Char">
    <w:name w:val="标题 5 Char"/>
    <w:basedOn w:val="a0"/>
    <w:link w:val="5"/>
    <w:uiPriority w:val="9"/>
    <w:semiHidden/>
    <w:rsid w:val="003840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Char">
    <w:name w:val="标题 6 Char"/>
    <w:basedOn w:val="a0"/>
    <w:link w:val="6"/>
    <w:uiPriority w:val="9"/>
    <w:semiHidden/>
    <w:rsid w:val="003840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3840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Char">
    <w:name w:val="标题 8 Char"/>
    <w:basedOn w:val="a0"/>
    <w:link w:val="8"/>
    <w:uiPriority w:val="9"/>
    <w:semiHidden/>
    <w:rsid w:val="003840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Char">
    <w:name w:val="标题 9 Char"/>
    <w:basedOn w:val="a0"/>
    <w:link w:val="9"/>
    <w:uiPriority w:val="9"/>
    <w:semiHidden/>
    <w:rsid w:val="003840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b">
    <w:name w:val="Title"/>
    <w:basedOn w:val="TOC"/>
    <w:next w:val="a"/>
    <w:link w:val="Char4"/>
    <w:autoRedefine/>
    <w:uiPriority w:val="10"/>
    <w:qFormat/>
    <w:rsid w:val="000954FA"/>
    <w:pPr>
      <w:numPr>
        <w:numId w:val="0"/>
      </w:numPr>
      <w:ind w:left="432" w:hanging="432"/>
    </w:pPr>
    <w:rPr>
      <w:sz w:val="72"/>
      <w:szCs w:val="48"/>
    </w:rPr>
  </w:style>
  <w:style w:type="character" w:customStyle="1" w:styleId="Char4">
    <w:name w:val="标题 Char"/>
    <w:basedOn w:val="a0"/>
    <w:link w:val="ab"/>
    <w:uiPriority w:val="10"/>
    <w:rsid w:val="000954FA"/>
    <w:rPr>
      <w:rFonts w:cstheme="majorBidi"/>
      <w:b/>
      <w:sz w:val="72"/>
      <w:szCs w:val="48"/>
      <w14:scene3d>
        <w14:camera w14:prst="orthographicFront"/>
        <w14:lightRig w14:rig="threePt" w14:dir="t">
          <w14:rot w14:lat="0" w14:lon="0" w14:rev="0"/>
        </w14:lightRig>
      </w14:scene3d>
    </w:rPr>
  </w:style>
  <w:style w:type="paragraph" w:customStyle="1" w:styleId="11">
    <w:name w:val="无间隔1"/>
    <w:rsid w:val="00D7223C"/>
    <w:pPr>
      <w:spacing w:after="0" w:line="240" w:lineRule="auto"/>
    </w:pPr>
    <w:rPr>
      <w:rFonts w:ascii="Calibri" w:eastAsia="宋体" w:hAnsi="Calibri" w:cs="Arial"/>
      <w:sz w:val="22"/>
      <w:szCs w:val="22"/>
    </w:rPr>
  </w:style>
  <w:style w:type="table" w:customStyle="1" w:styleId="TableContent1">
    <w:name w:val="TableContent1"/>
    <w:basedOn w:val="a1"/>
    <w:uiPriority w:val="99"/>
    <w:rsid w:val="00D7223C"/>
    <w:pPr>
      <w:spacing w:after="0" w:line="240" w:lineRule="auto"/>
    </w:pPr>
    <w:tblPr>
      <w:tblInd w:w="20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Subtitle"/>
    <w:basedOn w:val="a"/>
    <w:next w:val="a"/>
    <w:link w:val="Char5"/>
    <w:uiPriority w:val="11"/>
    <w:qFormat/>
    <w:rsid w:val="00D7223C"/>
    <w:pPr>
      <w:numPr>
        <w:ilvl w:val="1"/>
      </w:numPr>
      <w:ind w:firstLine="576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Char5">
    <w:name w:val="副标题 Char"/>
    <w:basedOn w:val="a0"/>
    <w:link w:val="ac"/>
    <w:uiPriority w:val="11"/>
    <w:rsid w:val="00D7223C"/>
    <w:rPr>
      <w:rFonts w:asciiTheme="minorHAnsi" w:eastAsiaTheme="minorEastAsia" w:hAnsiTheme="minorHAnsi"/>
      <w:color w:val="5A5A5A" w:themeColor="text1" w:themeTint="A5"/>
      <w:spacing w:val="15"/>
      <w:sz w:val="22"/>
      <w:szCs w:val="22"/>
    </w:rPr>
  </w:style>
  <w:style w:type="paragraph" w:styleId="ad">
    <w:name w:val="Balloon Text"/>
    <w:basedOn w:val="a"/>
    <w:link w:val="Char6"/>
    <w:uiPriority w:val="99"/>
    <w:semiHidden/>
    <w:unhideWhenUsed/>
    <w:rsid w:val="00A315F9"/>
    <w:pPr>
      <w:spacing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d"/>
    <w:uiPriority w:val="99"/>
    <w:semiHidden/>
    <w:rsid w:val="00A315F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esu\Documents\GitHub\cuoxiazi\cuoxiazi\01_doc\&#39033;&#30446;&#21517;_&#25991;&#26723;&#21517;_&#27169;&#26495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7CB56CD-87B3-471F-8F07-10F1C3E72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项目名_文档名_模板.dotx</Template>
  <TotalTime>336</TotalTime>
  <Pages>15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网络协议设计文档</vt:lpstr>
    </vt:vector>
  </TitlesOfParts>
  <Company/>
  <LinksUpToDate>false</LinksUpToDate>
  <CharactersWithSpaces>6389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网络协议设计文档</dc:title>
  <dc:subject/>
  <dc:creator>Su-Fang Nie</dc:creator>
  <cp:keywords/>
  <dc:description/>
  <cp:lastModifiedBy>Xu, Lin (XuLin,ES-Apps-GD-China-WH)</cp:lastModifiedBy>
  <cp:revision>106</cp:revision>
  <dcterms:created xsi:type="dcterms:W3CDTF">2014-12-08T10:32:00Z</dcterms:created>
  <dcterms:modified xsi:type="dcterms:W3CDTF">2014-12-11T15:34:00Z</dcterms:modified>
</cp:coreProperties>
</file>