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CF6" w:rsidRPr="00DE3E4B" w:rsidRDefault="006B2CF6" w:rsidP="008F7704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CA58E7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 APP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端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UI</w:t>
                                    </w:r>
                                    <w:r w:rsidR="00585661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设计</w:t>
                                    </w:r>
                                    <w:r w:rsidR="00BB00EA" w:rsidRPr="00BB00E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:rsidR="00FA0A4F" w:rsidRPr="00AF53B7" w:rsidRDefault="00D83B2D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BB00EA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4"/>
                                        <w:szCs w:val="24"/>
                                      </w:rPr>
                                      <w:t>wanglinglong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4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7500D3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2014-11-23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CA58E7">
                          <w:pPr>
                            <w:pStyle w:val="a4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 APP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端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UI</w:t>
                              </w:r>
                              <w:r w:rsidR="00585661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设计</w:t>
                              </w:r>
                              <w:r w:rsidR="00BB00EA" w:rsidRPr="00BB00E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:rsidR="00FA0A4F" w:rsidRPr="00AF53B7" w:rsidRDefault="00D83B2D">
                          <w:pPr>
                            <w:pStyle w:val="a4"/>
                            <w:spacing w:before="40" w:after="40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BB00EA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4"/>
                                  <w:szCs w:val="24"/>
                                </w:rPr>
                                <w:t>wanglinglong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4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500D3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2014-11-23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  <w:bookmarkStart w:id="0" w:name="_GoBack" w:displacedByCustomXml="next"/>
        <w:bookmarkEnd w:id="0" w:displacedByCustomXml="next"/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 w:hint="eastAsia"/>
        </w:rPr>
        <w:lastRenderedPageBreak/>
        <w:t>文档版本</w:t>
      </w:r>
      <w:r w:rsidRPr="00DE3E4B">
        <w:rPr>
          <w:rFonts w:asciiTheme="majorEastAsia" w:eastAsiaTheme="majorEastAsia" w:hAnsiTheme="majorEastAsia"/>
        </w:rPr>
        <w:t>历史</w:t>
      </w:r>
    </w:p>
    <w:tbl>
      <w:tblPr>
        <w:tblStyle w:val="a5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V0.1</w:t>
            </w:r>
          </w:p>
        </w:tc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2014-11-19</w:t>
            </w:r>
          </w:p>
        </w:tc>
        <w:tc>
          <w:tcPr>
            <w:tcW w:w="1726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</w:rPr>
              <w:t>wanglinglong</w:t>
            </w:r>
            <w:proofErr w:type="spellEnd"/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501B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1" w:name="_Toc404435269" w:displacedByCustomXml="next"/>
    <w:sdt>
      <w:sdtPr>
        <w:rPr>
          <w:rFonts w:asciiTheme="minorHAnsi" w:eastAsiaTheme="minorEastAsia" w:hAnsiTheme="minorHAnsi" w:cstheme="minorBidi"/>
          <w:bCs w:val="0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D838F2" w:rsidRPr="00E04F19" w:rsidRDefault="00D838F2" w:rsidP="002F07A7">
          <w:pPr>
            <w:pStyle w:val="1"/>
            <w:numPr>
              <w:ilvl w:val="0"/>
              <w:numId w:val="0"/>
            </w:numPr>
            <w:ind w:left="360"/>
          </w:pPr>
          <w:r w:rsidRPr="00E04F19">
            <w:rPr>
              <w:rFonts w:hint="eastAsia"/>
            </w:rPr>
            <w:t>目录</w:t>
          </w:r>
          <w:bookmarkEnd w:id="1"/>
        </w:p>
        <w:p w:rsidR="00DE7147" w:rsidRDefault="00D838F2">
          <w:pPr>
            <w:pStyle w:val="10"/>
            <w:tabs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35269" w:history="1">
            <w:r w:rsidR="00DE7147" w:rsidRPr="003C0F48">
              <w:rPr>
                <w:rStyle w:val="a8"/>
                <w:rFonts w:hint="eastAsia"/>
                <w:noProof/>
              </w:rPr>
              <w:t>目录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_Toc404435269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2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0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文档介绍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_Toc404435270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1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目的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_Toc404435271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2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范围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_Toc404435272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3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缩写词列表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_Toc404435273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4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参考内容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_Toc404435274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5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项目概述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_Toc404435275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6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客户端实现方案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_Toc404435276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7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菜单浏览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_Toc404435277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3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8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订单查询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_Toc404435278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5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20"/>
            <w:tabs>
              <w:tab w:val="left" w:pos="8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79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系统设置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_Toc404435279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6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E7147" w:rsidRDefault="00CA58E7">
          <w:pPr>
            <w:pStyle w:val="10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1"/>
              <w:lang w:eastAsia="zh-CN"/>
            </w:rPr>
          </w:pPr>
          <w:hyperlink w:anchor="_Toc404435280" w:history="1">
            <w:r w:rsidR="00DE7147" w:rsidRPr="003C0F48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DE7147">
              <w:rPr>
                <w:rFonts w:cstheme="minorBidi"/>
                <w:noProof/>
                <w:kern w:val="2"/>
                <w:sz w:val="21"/>
                <w:lang w:eastAsia="zh-CN"/>
              </w:rPr>
              <w:tab/>
            </w:r>
            <w:r w:rsidR="00DE7147" w:rsidRPr="003C0F48">
              <w:rPr>
                <w:rStyle w:val="a8"/>
                <w:rFonts w:hint="eastAsia"/>
                <w:noProof/>
              </w:rPr>
              <w:t>附录</w:t>
            </w:r>
            <w:r w:rsidR="00DE7147">
              <w:rPr>
                <w:noProof/>
                <w:webHidden/>
              </w:rPr>
              <w:tab/>
            </w:r>
            <w:r w:rsidR="00DE7147">
              <w:rPr>
                <w:noProof/>
                <w:webHidden/>
              </w:rPr>
              <w:fldChar w:fldCharType="begin"/>
            </w:r>
            <w:r w:rsidR="00DE7147">
              <w:rPr>
                <w:noProof/>
                <w:webHidden/>
              </w:rPr>
              <w:instrText xml:space="preserve"> PAGEREF _Toc404435280 \h </w:instrText>
            </w:r>
            <w:r w:rsidR="00DE7147">
              <w:rPr>
                <w:noProof/>
                <w:webHidden/>
              </w:rPr>
            </w:r>
            <w:r w:rsidR="00DE7147">
              <w:rPr>
                <w:noProof/>
                <w:webHidden/>
              </w:rPr>
              <w:fldChar w:fldCharType="separate"/>
            </w:r>
            <w:r w:rsidR="00DE7147">
              <w:rPr>
                <w:noProof/>
                <w:webHidden/>
              </w:rPr>
              <w:t>6</w:t>
            </w:r>
            <w:r w:rsidR="00DE7147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p w:rsidR="00C50840" w:rsidRPr="004C6AD1" w:rsidRDefault="00FA0A4F" w:rsidP="002F07A7">
      <w:pPr>
        <w:pStyle w:val="1"/>
      </w:pPr>
      <w:bookmarkStart w:id="2" w:name="_Toc404435270"/>
      <w:r w:rsidRPr="004C6AD1">
        <w:rPr>
          <w:rFonts w:hint="eastAsia"/>
        </w:rPr>
        <w:lastRenderedPageBreak/>
        <w:t>文档</w:t>
      </w:r>
      <w:r w:rsidRPr="004C6AD1">
        <w:t>介绍</w:t>
      </w:r>
      <w:bookmarkEnd w:id="2"/>
    </w:p>
    <w:p w:rsidR="004C6AD1" w:rsidRDefault="00C50840" w:rsidP="004C6AD1">
      <w:pPr>
        <w:pStyle w:val="2"/>
      </w:pPr>
      <w:bookmarkStart w:id="3" w:name="_Toc404435271"/>
      <w:r w:rsidRPr="004C6AD1">
        <w:rPr>
          <w:rFonts w:hint="eastAsia"/>
        </w:rPr>
        <w:t>目的</w:t>
      </w:r>
      <w:bookmarkEnd w:id="3"/>
    </w:p>
    <w:p w:rsidR="004D0BB8" w:rsidRPr="004D0BB8" w:rsidRDefault="00930E04" w:rsidP="00930E04">
      <w:pPr>
        <w:ind w:left="28"/>
      </w:pPr>
      <w:r>
        <w:rPr>
          <w:rFonts w:hint="eastAsia"/>
        </w:rPr>
        <w:t>为了使</w:t>
      </w:r>
      <w:r>
        <w:rPr>
          <w:rFonts w:hint="eastAsia"/>
        </w:rPr>
        <w:t>UI</w:t>
      </w:r>
      <w:r>
        <w:rPr>
          <w:rFonts w:hint="eastAsia"/>
        </w:rPr>
        <w:t>设计师能更快的了解客户端的产品需求，基本功能和交互，特编写该</w:t>
      </w:r>
      <w:r>
        <w:rPr>
          <w:rFonts w:hint="eastAsia"/>
        </w:rPr>
        <w:t>APP</w:t>
      </w:r>
      <w:r>
        <w:rPr>
          <w:rFonts w:hint="eastAsia"/>
        </w:rPr>
        <w:t>端</w:t>
      </w:r>
      <w:r>
        <w:rPr>
          <w:rFonts w:hint="eastAsia"/>
        </w:rPr>
        <w:t>UI</w:t>
      </w:r>
      <w:r>
        <w:rPr>
          <w:rFonts w:hint="eastAsia"/>
        </w:rPr>
        <w:t>需求原型图设计文档。</w:t>
      </w:r>
    </w:p>
    <w:p w:rsidR="00C50840" w:rsidRDefault="00C50840" w:rsidP="004C6AD1">
      <w:pPr>
        <w:pStyle w:val="2"/>
      </w:pPr>
      <w:bookmarkStart w:id="4" w:name="_Toc404435272"/>
      <w:r w:rsidRPr="004C6AD1">
        <w:rPr>
          <w:rFonts w:hint="eastAsia"/>
        </w:rPr>
        <w:t>范围</w:t>
      </w:r>
      <w:bookmarkEnd w:id="4"/>
    </w:p>
    <w:p w:rsidR="004D0BB8" w:rsidRPr="004D0BB8" w:rsidRDefault="00F05681" w:rsidP="004D0BB8">
      <w:r w:rsidRPr="007925A9">
        <w:rPr>
          <w:rFonts w:hint="eastAsia"/>
        </w:rPr>
        <w:t>餐厅订餐系统项目</w:t>
      </w:r>
      <w:r>
        <w:rPr>
          <w:rFonts w:hint="eastAsia"/>
        </w:rPr>
        <w:t>分析</w:t>
      </w:r>
      <w:r w:rsidR="00AA5B27">
        <w:rPr>
          <w:rFonts w:hint="eastAsia"/>
        </w:rPr>
        <w:t>设计阶段</w:t>
      </w:r>
      <w:r>
        <w:rPr>
          <w:rFonts w:hint="eastAsia"/>
        </w:rPr>
        <w:t>，</w:t>
      </w:r>
      <w:r w:rsidR="00906A7D">
        <w:rPr>
          <w:rFonts w:hint="eastAsia"/>
        </w:rPr>
        <w:t>供</w:t>
      </w:r>
      <w:r>
        <w:rPr>
          <w:rFonts w:hint="eastAsia"/>
        </w:rPr>
        <w:t>UI</w:t>
      </w:r>
      <w:r>
        <w:rPr>
          <w:rFonts w:hint="eastAsia"/>
        </w:rPr>
        <w:t>设计师设计效果参考使用。</w:t>
      </w:r>
    </w:p>
    <w:p w:rsidR="00C50840" w:rsidRDefault="00C50840" w:rsidP="004C6AD1">
      <w:pPr>
        <w:pStyle w:val="2"/>
      </w:pPr>
      <w:bookmarkStart w:id="5" w:name="_Toc404435273"/>
      <w:r w:rsidRPr="004C6AD1">
        <w:rPr>
          <w:rFonts w:hint="eastAsia"/>
        </w:rPr>
        <w:t>缩写词列表</w:t>
      </w:r>
      <w:bookmarkEnd w:id="5"/>
    </w:p>
    <w:p w:rsidR="004D0BB8" w:rsidRPr="004D0BB8" w:rsidRDefault="0043464A" w:rsidP="004D0BB8">
      <w:r>
        <w:rPr>
          <w:rFonts w:hint="eastAsia"/>
        </w:rPr>
        <w:t>无</w:t>
      </w:r>
    </w:p>
    <w:p w:rsidR="00C50840" w:rsidRDefault="00C50840" w:rsidP="004C6AD1">
      <w:pPr>
        <w:pStyle w:val="2"/>
      </w:pPr>
      <w:bookmarkStart w:id="6" w:name="_Toc404435274"/>
      <w:r w:rsidRPr="004C6AD1">
        <w:rPr>
          <w:rFonts w:hint="eastAsia"/>
        </w:rPr>
        <w:t>参考内容</w:t>
      </w:r>
      <w:bookmarkEnd w:id="6"/>
    </w:p>
    <w:p w:rsidR="004D0BB8" w:rsidRDefault="0043464A" w:rsidP="004D0BB8">
      <w:r>
        <w:rPr>
          <w:rFonts w:hint="eastAsia"/>
        </w:rPr>
        <w:t>无</w:t>
      </w:r>
    </w:p>
    <w:p w:rsidR="00DC24E8" w:rsidRPr="004D0BB8" w:rsidRDefault="00DC24E8" w:rsidP="004D0BB8"/>
    <w:p w:rsidR="003840EB" w:rsidRDefault="00C50840" w:rsidP="002F07A7">
      <w:pPr>
        <w:pStyle w:val="1"/>
      </w:pPr>
      <w:bookmarkStart w:id="7" w:name="_Toc404435275"/>
      <w:r w:rsidRPr="004C6AD1">
        <w:rPr>
          <w:rFonts w:hint="eastAsia"/>
        </w:rPr>
        <w:t>项目</w:t>
      </w:r>
      <w:r w:rsidRPr="004C6AD1">
        <w:t>概述</w:t>
      </w:r>
      <w:bookmarkEnd w:id="7"/>
    </w:p>
    <w:p w:rsidR="00685D11" w:rsidRDefault="00995008" w:rsidP="00DC24E8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</w:t>
      </w:r>
      <w:r w:rsidR="00653F5F">
        <w:rPr>
          <w:rFonts w:hint="eastAsia"/>
        </w:rPr>
        <w:t>订餐软件，</w:t>
      </w:r>
      <w:r w:rsidR="00653F5F">
        <w:rPr>
          <w:rFonts w:hint="eastAsia"/>
        </w:rPr>
        <w:t>Web</w:t>
      </w:r>
      <w:r w:rsidR="00653F5F">
        <w:rPr>
          <w:rFonts w:hint="eastAsia"/>
        </w:rPr>
        <w:t>端后台管理软件</w:t>
      </w:r>
      <w:r w:rsidR="00404168">
        <w:rPr>
          <w:rFonts w:hint="eastAsia"/>
        </w:rPr>
        <w:t>。</w:t>
      </w:r>
    </w:p>
    <w:p w:rsidR="00685D11" w:rsidRPr="00685D11" w:rsidRDefault="00685D11" w:rsidP="00DC24E8"/>
    <w:p w:rsidR="00DF7041" w:rsidRDefault="003958F3" w:rsidP="002F07A7">
      <w:pPr>
        <w:pStyle w:val="1"/>
      </w:pPr>
      <w:bookmarkStart w:id="8" w:name="_Toc404089750"/>
      <w:bookmarkStart w:id="9" w:name="_Toc404089802"/>
      <w:bookmarkStart w:id="10" w:name="_Toc404090602"/>
      <w:bookmarkStart w:id="11" w:name="_Toc404091204"/>
      <w:bookmarkStart w:id="12" w:name="_Toc404091530"/>
      <w:bookmarkStart w:id="13" w:name="_Toc404196803"/>
      <w:bookmarkStart w:id="14" w:name="_Toc404091206"/>
      <w:bookmarkStart w:id="15" w:name="_Toc404091532"/>
      <w:bookmarkStart w:id="16" w:name="_Toc404196805"/>
      <w:bookmarkStart w:id="17" w:name="_Toc404091207"/>
      <w:bookmarkStart w:id="18" w:name="_Toc404091533"/>
      <w:bookmarkStart w:id="19" w:name="_Toc404196806"/>
      <w:bookmarkStart w:id="20" w:name="_Toc404435276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2F07A7">
        <w:t>客户端实现方案</w:t>
      </w:r>
      <w:bookmarkEnd w:id="20"/>
    </w:p>
    <w:p w:rsidR="001B04B4" w:rsidRDefault="00570A7E" w:rsidP="00570A7E">
      <w:r>
        <w:t>客户端参考目前大部分电商，购物，导购软件，底部采用</w:t>
      </w:r>
      <w:r>
        <w:t>Tab</w:t>
      </w:r>
      <w:r>
        <w:t>栏，通过点击</w:t>
      </w:r>
      <w:r>
        <w:t>Tab</w:t>
      </w:r>
      <w:r>
        <w:t>栏选项卡，切换不同</w:t>
      </w:r>
      <w:proofErr w:type="spellStart"/>
      <w:r>
        <w:t>acitivity</w:t>
      </w:r>
      <w:proofErr w:type="spellEnd"/>
      <w:r>
        <w:t xml:space="preserve">, </w:t>
      </w:r>
      <w:r>
        <w:t>该种设计模式方便用户切换不同的界面。</w:t>
      </w:r>
    </w:p>
    <w:p w:rsidR="00570A7E" w:rsidRPr="00570A7E" w:rsidRDefault="00570A7E" w:rsidP="00570A7E">
      <w:r>
        <w:t>Tab</w:t>
      </w:r>
      <w:proofErr w:type="gramStart"/>
      <w:r>
        <w:t>栏分为</w:t>
      </w:r>
      <w:proofErr w:type="gramEnd"/>
      <w:r>
        <w:t>三个选项卡：（１）菜单浏览；（２）订单查询；（３）系统设置；</w:t>
      </w:r>
    </w:p>
    <w:p w:rsidR="004C6AD1" w:rsidRDefault="009228FA" w:rsidP="004C6AD1">
      <w:pPr>
        <w:pStyle w:val="2"/>
      </w:pPr>
      <w:bookmarkStart w:id="21" w:name="_Toc404435277"/>
      <w:r w:rsidRPr="009228FA">
        <w:t>菜单浏览</w:t>
      </w:r>
      <w:bookmarkEnd w:id="21"/>
    </w:p>
    <w:p w:rsidR="008B7A78" w:rsidRDefault="00404168" w:rsidP="00315122">
      <w:r>
        <w:t>选择该选项卡，则切换到菜品浏览界面，该界面共分三层</w:t>
      </w:r>
      <w:r>
        <w:rPr>
          <w:rFonts w:hint="eastAsia"/>
        </w:rPr>
        <w:t>。</w:t>
      </w:r>
    </w:p>
    <w:p w:rsidR="008B7A78" w:rsidRDefault="008B7A78" w:rsidP="00315122">
      <w:r>
        <w:t>第一层界面为菜品分类界面，采用</w:t>
      </w:r>
      <w:proofErr w:type="spellStart"/>
      <w:r>
        <w:t>GridView</w:t>
      </w:r>
      <w:proofErr w:type="spellEnd"/>
      <w:r>
        <w:t>控件</w:t>
      </w:r>
      <w:r>
        <w:t>+</w:t>
      </w:r>
      <w:r>
        <w:t>自定义</w:t>
      </w:r>
      <w:r>
        <w:t>View</w:t>
      </w:r>
      <w:r>
        <w:t>实现，展示界面为九宫格样式。每项</w:t>
      </w:r>
      <w:r>
        <w:t>Item</w:t>
      </w:r>
      <w:r>
        <w:t>里面为自定义布局，元素包含</w:t>
      </w:r>
      <w:proofErr w:type="spellStart"/>
      <w:r>
        <w:t>ImageView</w:t>
      </w:r>
      <w:proofErr w:type="spellEnd"/>
      <w:r>
        <w:t>（菜品类别展示），</w:t>
      </w:r>
      <w:proofErr w:type="spellStart"/>
      <w:r>
        <w:t>TextView</w:t>
      </w:r>
      <w:proofErr w:type="spellEnd"/>
      <w:r>
        <w:t>（类别名），点击</w:t>
      </w:r>
      <w:r>
        <w:t>Item</w:t>
      </w:r>
      <w:r w:rsidR="00404168">
        <w:t>即可进入下一层界面</w:t>
      </w:r>
      <w:r w:rsidR="00404168">
        <w:rPr>
          <w:rFonts w:hint="eastAsia"/>
        </w:rPr>
        <w:t>。</w:t>
      </w:r>
    </w:p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1B2B58" w:rsidRDefault="001B2B58" w:rsidP="00315122"/>
    <w:p w:rsidR="003724BC" w:rsidRDefault="003724BC" w:rsidP="00315122"/>
    <w:p w:rsidR="003724BC" w:rsidRDefault="007A0873" w:rsidP="00315122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3360" behindDoc="0" locked="0" layoutInCell="1" allowOverlap="1" wp14:anchorId="0C3F2DC0" wp14:editId="6ECAC808">
                <wp:simplePos x="0" y="0"/>
                <wp:positionH relativeFrom="column">
                  <wp:posOffset>1158240</wp:posOffset>
                </wp:positionH>
                <wp:positionV relativeFrom="paragraph">
                  <wp:posOffset>-167640</wp:posOffset>
                </wp:positionV>
                <wp:extent cx="2354580" cy="3406140"/>
                <wp:effectExtent l="0" t="0" r="26670" b="2286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4580" cy="3406140"/>
                          <a:chOff x="3690" y="8292"/>
                          <a:chExt cx="4620" cy="6564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690" y="8292"/>
                            <a:ext cx="4620" cy="6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95" y="8460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90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37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840" y="9240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0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37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840" y="11268"/>
                            <a:ext cx="1260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90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7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840" y="13296"/>
                            <a:ext cx="1260" cy="109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t>分类九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690" y="14388"/>
                            <a:ext cx="1575" cy="468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菜品浏览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160" y="14388"/>
                            <a:ext cx="168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840" y="14388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724BC" w:rsidRDefault="003724BC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8" style="position:absolute;margin-left:91.2pt;margin-top:-13.2pt;width:185.4pt;height:268.2pt;z-index:251663360;mso-wrap-distance-left:6.75pt;mso-wrap-distance-right:6.75pt" coordorigin="3690,8292" coordsize="4620,6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">
                <v:rect id="Rectangle 3" o:spid="_x0000_s1029" style="position:absolute;left:3690;top:8292;width:4620;height:6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4" o:spid="_x0000_s1030" style="position:absolute;left:3795;top:8460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zgX8MA&#10;AADaAAAADwAAAGRycy9kb3ducmV2LnhtbESPQWvCQBSE7wX/w/IEb3WjlirRVWJRECyCmoPHR/aZ&#10;BLNv0+wa47/vCoUeh5n5hlmsOlOJlhpXWlYwGkYgiDOrS84VpOft+wyE88gaK8uk4EkOVsve2wJj&#10;bR98pPbkcxEg7GJUUHhfx1K6rCCDbmhr4uBdbWPQB9nkUjf4CHBTyXEUfUqDJYeFAmv6Kii7ne5G&#10;wRTX6fqyf6ZRsrn/4OEj/560iVKDfpfMQXjq/H/4r73TCibwuhJu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zgX8MAAADaAAAADwAAAAAAAAAAAAAAAACYAgAAZHJzL2Rv&#10;d25yZXYueG1sUEsFBgAAAAAEAAQA9QAAAIgDAAAAAA==&#10;" fillcolor="#3c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5" o:spid="_x0000_s1031" style="position:absolute;left:390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0B28MA&#10;AADaAAAADwAAAGRycy9kb3ducmV2LnhtbESPQWvCQBSE7wX/w/KE3pqNJZQQs4qKluKttpDry+4z&#10;CWbfxuxW03/fLRR6HGbmG6ZcT7YXNxp951jBIklBEGtnOm4UfH4cnnIQPiAb7B2Tgm/ysF7NHkos&#10;jLvzO91OoRERwr5ABW0IQyGl1y1Z9IkbiKN3dqPFEOXYSDPiPcJtL5/T9EVa7DgutDjQriV9OX1Z&#10;Bce8P9TTNd8fs+uWdV1VWf1aKfU4nzZLEIGm8B/+a78ZBR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0B28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分类一</w:t>
                        </w:r>
                      </w:p>
                    </w:txbxContent>
                  </v:textbox>
                </v:rect>
                <v:rect id="Rectangle 6" o:spid="_x0000_s1032" style="position:absolute;left:537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GkQMMA&#10;AADaAAAADwAAAGRycy9kb3ducmV2LnhtbESPQWvCQBSE7wX/w/KE3urGkpYQXUVLLSW3qpDrS/aZ&#10;BLNvY3abpP++Wyh4HGbmG2a9nUwrBupdY1nBchGBIC6tbrhScD4dnhIQziNrbC2Tgh9ysN3MHtaY&#10;ajvyFw1HX4kAYZeigtr7LpXSlTUZdAvbEQfvYnuDPsi+krrHMcBNK5+j6FUabDgs1NjRW03l9fht&#10;FGRJeyimW/Kexbc9l0Wex8VHrtTjfNqtQHia/D383/7UCl7g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GkQM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分类二</w:t>
                        </w:r>
                      </w:p>
                    </w:txbxContent>
                  </v:textbox>
                </v:rect>
                <v:rect id="Rectangle 7" o:spid="_x0000_s1033" style="position:absolute;left:6840;top:9240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M6N8EA&#10;AADaAAAADwAAAGRycy9kb3ducmV2LnhtbESPT4vCMBTE74LfITxhb5oqIqUaRUWXxZt/oNfX5tkW&#10;m5faZLX77TeC4HGYmd8wi1VnavGg1lWWFYxHEQji3OqKCwWX834Yg3AeWWNtmRT8kYPVst9bYKLt&#10;k4/0OPlCBAi7BBWU3jeJlC4vyaAb2YY4eFfbGvRBtoXULT4D3NRyEkUzabDisFBiQ9uS8tvp1yg4&#10;xPU+6+7x7jC9bzjP0nSafadKfQ269RyEp85/wu/2j1Ywg9eVc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TOjfBAAAA2gAAAA8AAAAAAAAAAAAAAAAAmAIAAGRycy9kb3du&#10;cmV2LnhtbFBLBQYAAAAABAAEAPUAAACGAwAAAAA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分类三</w:t>
                        </w:r>
                      </w:p>
                    </w:txbxContent>
                  </v:textbox>
                </v:rect>
                <v:rect id="Rectangle 8" o:spid="_x0000_s1034" style="position:absolute;left:390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+frMMA&#10;AADaAAAADwAAAGRycy9kb3ducmV2LnhtbESPQWvCQBSE7wX/w/KE3urGEtoQXUVLLSW3qpDrS/aZ&#10;BLNvY3abpP++Wyh4HGbmG2a9nUwrBupdY1nBchGBIC6tbrhScD4dnhIQziNrbC2Tgh9ysN3MHtaY&#10;ajvyFw1HX4kAYZeigtr7LpXSlTUZdAvbEQfvYnuDPsi+krrHMcBNK5+j6EUabDgs1NjRW03l9fht&#10;FGRJeyimW/Kexbc9l0Wex8VHrtTjfNqtQHia/D383/7UCl7h70q4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+frMMAAADa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分类四</w:t>
                        </w:r>
                      </w:p>
                    </w:txbxContent>
                  </v:textbox>
                </v:rect>
                <v:rect id="Rectangle 9" o:spid="_x0000_s1035" style="position:absolute;left:537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L3r8A&#10;AADaAAAADwAAAGRycy9kb3ducmV2LnhtbERPTYvCMBC9L/gfwgje1lQRKdW07IqKeFsVep02s23Z&#10;ZlKbqPXfm4Owx8f7XmeDacWdetdYVjCbRiCIS6sbrhRczrvPGITzyBpby6TgSQ6ydPSxxkTbB//Q&#10;/eQrEULYJaig9r5LpHRlTQbd1HbEgfu1vUEfYF9J3eMjhJtWzqNoKQ02HBpq7GhTU/l3uhkFx7jd&#10;FcM13h4X128uizxfFPtcqcl4+FqB8DT4f/HbfdAKwtZwJdwAm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AvevwAAANoAAAAPAAAAAAAAAAAAAAAAAJgCAABkcnMvZG93bnJl&#10;di54bWxQSwUGAAAAAAQABAD1AAAAhAMAAAAA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分类五</w:t>
                        </w:r>
                      </w:p>
                    </w:txbxContent>
                  </v:textbox>
                </v:rect>
                <v:rect id="Rectangle 10" o:spid="_x0000_s1036" style="position:absolute;left:6840;top:11268;width:1260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yuRcIA&#10;AADaAAAADwAAAGRycy9kb3ducmV2LnhtbESPQYvCMBSE78L+h/AWvGmqiHS7RlHRRbzpLvT62jzb&#10;YvNSm6jdf28EweMwM98ws0VnanGj1lWWFYyGEQji3OqKCwV/v9tBDMJ5ZI21ZVLwTw4W84/eDBNt&#10;73yg29EXIkDYJaig9L5JpHR5SQbd0DbEwTvZ1qAPsi2kbvEe4KaW4yiaSoMVh4USG1qXlJ+PV6Ng&#10;H9fbrLvEm/3ksuI8S9NJ9pMq1f/slt8gPHX+HX61d1rBFzyvh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K5FwgAAANoAAAAPAAAAAAAAAAAAAAAAAJgCAABkcnMvZG93&#10;bnJldi54bWxQSwUGAAAAAAQABAD1AAAAhwMAAAAA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分类六</w:t>
                        </w:r>
                      </w:p>
                    </w:txbxContent>
                  </v:textbox>
                </v:rect>
                <v:rect id="Rectangle 11" o:spid="_x0000_s1037" style="position:absolute;left:390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UkcMA&#10;AADbAAAADwAAAGRycy9kb3ducmV2LnhtbESPQWvCQBCF7wX/wzKCt7qxiIToKq1UEW9VIddJdpqE&#10;ZmdjdtX033cOQm8zvDfvfbPaDK5Vd+pD49nAbJqAIi69bbgycDnvXlNQISJbbD2TgV8KsFmPXlaY&#10;Wf/gL7qfYqUkhEOGBuoYu0zrUNbkMEx9Ryzat+8dRln7StseHxLuWv2WJAvtsGFpqLGjbU3lz+nm&#10;DBzTdlcM1/TzOL9+cFnk+bzY58ZMxsP7ElSkIf6bn9cHK/hCL7/IAHr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IUkcMAAADbAAAADwAAAAAAAAAAAAAAAACYAgAAZHJzL2Rv&#10;d25yZXYueG1sUEsFBgAAAAAEAAQA9QAAAIg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分类七</w:t>
                        </w:r>
                      </w:p>
                    </w:txbxContent>
                  </v:textbox>
                </v:rect>
                <v:rect id="Rectangle 12" o:spid="_x0000_s1038" style="position:absolute;left:537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6xCsEA&#10;AADbAAAADwAAAGRycy9kb3ducmV2LnhtbERPTWvCQBC9F/wPywi91Y1FSojZSCtaxFtVyHWyOybB&#10;7GzMbjX++26h0Ns83ufkq9F24kaDbx0rmM8SEMTamZZrBafj9iUF4QOywc4xKXiQh1UxecoxM+7O&#10;X3Q7hFrEEPYZKmhC6DMpvW7Iop+5njhyZzdYDBEOtTQD3mO47eRrkrxJiy3HhgZ7WjekL4dvq2Cf&#10;dttqvKab/eL6wboqy0X1WSr1PB3flyACjeFf/OfemTh/Dr+/x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usQrBAAAA2wAAAA8AAAAAAAAAAAAAAAAAmAIAAGRycy9kb3du&#10;cmV2LnhtbFBLBQYAAAAABAAEAPUAAACGAwAAAAA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分类八</w:t>
                        </w:r>
                      </w:p>
                    </w:txbxContent>
                  </v:textbox>
                </v:rect>
                <v:rect id="Rectangle 13" o:spid="_x0000_s1039" style="position:absolute;left:6840;top:13296;width:126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wvfcAA&#10;AADbAAAADwAAAGRycy9kb3ducmV2LnhtbERPTYvCMBC9C/sfwgjebKqIlK5RdhcV8ba60Ou0Gdti&#10;M6lN1PrvzYLgbR7vcxar3jTiRp2rLSuYRDEI4sLqmksFf8fNOAHhPLLGxjIpeJCD1fJjsMBU2zv/&#10;0u3gSxFC2KWooPK+TaV0RUUGXWRb4sCdbGfQB9iVUnd4D+GmkdM4nkuDNYeGClv6qag4H65GwT5p&#10;Nnl/Sdb72eWbizzLZvk2U2o07L8+QXjq/Vv8cu90mD+F/1/C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wvfcAAAADbAAAADwAAAAAAAAAAAAAAAACYAgAAZHJzL2Rvd25y&#10;ZXYueG1sUEsFBgAAAAAEAAQA9QAAAIUDAAAAAA==&#10;" fillcolor="#9cf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t>分类九</w:t>
                        </w:r>
                      </w:p>
                    </w:txbxContent>
                  </v:textbox>
                </v:rect>
                <v:rect id="Rectangle 14" o:spid="_x0000_s1040" style="position:absolute;left:3690;top:14388;width:15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jrnsIA&#10;AADbAAAADwAAAGRycy9kb3ducmV2LnhtbERPS2vCQBC+F/wPywheSt1oQSR1FV8FLV6MPdTbkB2T&#10;YHY2ZKea/nu3UOhtPr7nzBadq9WN2lB5NjAaJqCIc28rLgx8nt5fpqCCIFusPZOBHwqwmPeeZpha&#10;f+cj3TIpVAzhkKKBUqRJtQ55SQ7D0DfEkbv41qFE2BbatniP4a7W4ySZaIcVx4YSG1qXlF+zb2dg&#10;V5315GPzZfenVXbdHnJJngsxZtDvlm+ghDr5F/+5dzbOf4XfX+IBe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COuewgAAANsAAAAPAAAAAAAAAAAAAAAAAJgCAABkcnMvZG93&#10;bnJldi54bWxQSwUGAAAAAAQABAD1AAAAhwMAAAAA&#10;" fillcolor="aqua">
                  <v:textbox>
                    <w:txbxContent>
                      <w:p w:rsidR="003724BC" w:rsidRDefault="003724BC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菜品浏览</w:t>
                        </w:r>
                      </w:p>
                    </w:txbxContent>
                  </v:textbox>
                </v:rect>
                <v:rect id="Rectangle 15" o:spid="_x0000_s1041" style="position:absolute;left:5160;top:14388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RBTcIA&#10;AADbAAAADwAAAGRycy9kb3ducmV2LnhtbERP22rCQBB9L/gPywi+FN0opUp0lWCptqXg9QOG7JgE&#10;s7Nhd43x77uFQt/mcK6zWHWmFi05X1lWMB4lIIhzqysuFJxP78MZCB+QNdaWScGDPKyWvacFptre&#10;+UDtMRQihrBPUUEZQpNK6fOSDPqRbYgjd7HOYIjQFVI7vMdwU8tJkrxKgxXHhhIbWpeUX483o8B9&#10;7zfPzVs2fVz5a7Y9Je1nNtkpNeh32RxEoC78i//cHzrOf4HfX+I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EFNwgAAANsAAAAPAAAAAAAAAAAAAAAAAJgCAABkcnMvZG93&#10;bnJldi54bWxQSwUGAAAAAAQABAD1AAAAhwMAAAAA&#10;" fillcolor="#cf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rect>
                <v:rect id="Rectangle 16" o:spid="_x0000_s1042" style="position:absolute;left:6840;top:14388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jk1sIA&#10;AADbAAAADwAAAGRycy9kb3ducmV2LnhtbERP22rCQBB9L/gPywi+FN0otEp0lWCptqXg9QOG7JgE&#10;s7Nhd43x77uFQt/mcK6zWHWmFi05X1lWMB4lIIhzqysuFJxP78MZCB+QNdaWScGDPKyWvacFptre&#10;+UDtMRQihrBPUUEZQpNK6fOSDPqRbYgjd7HOYIjQFVI7vMdwU8tJkrxKgxXHhhIbWpeUX483o8B9&#10;7zfPzVs2fVz5a7Y9Je1nNtkpNeh32RxEoC78i//cHzrOf4HfX+IB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yOTWwgAAANsAAAAPAAAAAAAAAAAAAAAAAJgCAABkcnMvZG93&#10;bnJldi54bWxQSwUGAAAAAAQABAD1AAAAhwMAAAAA&#10;" fillcolor="#cfc">
                  <v:textbox>
                    <w:txbxContent>
                      <w:p w:rsidR="003724BC" w:rsidRDefault="003724BC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设置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3724BC" w:rsidRDefault="003724BC" w:rsidP="00315122"/>
    <w:p w:rsidR="00E47350" w:rsidRDefault="00E47350" w:rsidP="00315122"/>
    <w:p w:rsidR="0006760E" w:rsidRDefault="0006760E" w:rsidP="00315122"/>
    <w:p w:rsidR="00FE335A" w:rsidRDefault="00FE335A" w:rsidP="00FE335A">
      <w:r>
        <w:t>第二层界面为详细菜品展示界面，同样采用</w:t>
      </w:r>
      <w:proofErr w:type="spellStart"/>
      <w:r>
        <w:t>GridView</w:t>
      </w:r>
      <w:proofErr w:type="spellEnd"/>
      <w:r>
        <w:t>+</w:t>
      </w:r>
      <w:r>
        <w:t>自定义</w:t>
      </w:r>
      <w:r>
        <w:t>View</w:t>
      </w:r>
      <w:r>
        <w:t>实现，展示界面同样按九宫格布局实现。每项</w:t>
      </w:r>
      <w:r>
        <w:t>Item</w:t>
      </w:r>
      <w:r>
        <w:t>里面为自定义布局，元素包含</w:t>
      </w:r>
      <w:proofErr w:type="spellStart"/>
      <w:r>
        <w:t>ImageView</w:t>
      </w:r>
      <w:proofErr w:type="spellEnd"/>
      <w:r>
        <w:t>（菜品图片展示），</w:t>
      </w:r>
      <w:proofErr w:type="spellStart"/>
      <w:r>
        <w:t>TextView</w:t>
      </w:r>
      <w:proofErr w:type="spellEnd"/>
      <w:r>
        <w:t>（价格展示）</w:t>
      </w:r>
      <w:r w:rsidR="006F6DE5">
        <w:rPr>
          <w:rFonts w:hint="eastAsia"/>
        </w:rPr>
        <w:t>，</w:t>
      </w:r>
      <w:r>
        <w:t>Button</w:t>
      </w:r>
      <w:r>
        <w:t>（下单按钮）</w:t>
      </w:r>
      <w:r w:rsidR="00D02AB3">
        <w:rPr>
          <w:rFonts w:hint="eastAsia"/>
        </w:rPr>
        <w:t>，</w:t>
      </w:r>
      <w:r>
        <w:t>点击其中每项</w:t>
      </w:r>
      <w:proofErr w:type="spellStart"/>
      <w:r>
        <w:t>ImageView</w:t>
      </w:r>
      <w:proofErr w:type="spellEnd"/>
      <w:r w:rsidR="001E5147">
        <w:t>能进入详情页面</w:t>
      </w:r>
      <w:r w:rsidR="001E5147">
        <w:rPr>
          <w:rFonts w:hint="eastAsia"/>
        </w:rPr>
        <w:t>。</w:t>
      </w:r>
    </w:p>
    <w:p w:rsidR="008B7A78" w:rsidRDefault="008B7A78" w:rsidP="008B7A78"/>
    <w:p w:rsidR="008543E9" w:rsidRDefault="003A25F3" w:rsidP="008B7A78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4384" behindDoc="0" locked="0" layoutInCell="1" allowOverlap="1" wp14:anchorId="7F510646" wp14:editId="626AAC4E">
                <wp:simplePos x="0" y="0"/>
                <wp:positionH relativeFrom="column">
                  <wp:posOffset>483140</wp:posOffset>
                </wp:positionH>
                <wp:positionV relativeFrom="paragraph">
                  <wp:posOffset>3175</wp:posOffset>
                </wp:positionV>
                <wp:extent cx="4625340" cy="3261360"/>
                <wp:effectExtent l="0" t="0" r="22860" b="15240"/>
                <wp:wrapNone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5340" cy="3261360"/>
                          <a:chOff x="1905" y="4404"/>
                          <a:chExt cx="8400" cy="6552"/>
                        </a:xfrm>
                      </wpg:grpSpPr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05" y="4404"/>
                            <a:ext cx="4619" cy="6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010" y="4560"/>
                            <a:ext cx="4409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585" y="5340"/>
                            <a:ext cx="1259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055" y="5340"/>
                            <a:ext cx="1259" cy="1566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11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58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菜品五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055" y="7368"/>
                            <a:ext cx="1259" cy="1567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11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58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5055" y="9396"/>
                            <a:ext cx="1259" cy="1560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7A0873" w:rsidRDefault="007A0873">
                              <w:pPr>
                                <w:jc w:val="center"/>
                              </w:pPr>
                              <w:r>
                                <w:t>菜品九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" name="Group 28"/>
                        <wpg:cNvGrpSpPr>
                          <a:grpSpLocks/>
                        </wpg:cNvGrpSpPr>
                        <wpg:grpSpPr bwMode="auto">
                          <a:xfrm>
                            <a:off x="6945" y="4710"/>
                            <a:ext cx="3360" cy="4375"/>
                            <a:chOff x="6945" y="4710"/>
                            <a:chExt cx="3360" cy="4375"/>
                          </a:xfrm>
                        </wpg:grpSpPr>
                        <wps:wsp>
                          <wps:cNvPr id="2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6945" y="4710"/>
                              <a:ext cx="3360" cy="4375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0" y="5031"/>
                              <a:ext cx="2730" cy="24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t>菜品一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050" y="8305"/>
                              <a:ext cx="1469" cy="623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8305"/>
                              <a:ext cx="1470" cy="623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75" y="7680"/>
                              <a:ext cx="1995" cy="468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菜品名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9" name="Group 34"/>
                        <wpg:cNvGrpSpPr>
                          <a:grpSpLocks/>
                        </wpg:cNvGrpSpPr>
                        <wpg:grpSpPr bwMode="auto">
                          <a:xfrm>
                            <a:off x="2115" y="5334"/>
                            <a:ext cx="1259" cy="1566"/>
                            <a:chOff x="2115" y="5334"/>
                            <a:chExt cx="1259" cy="1566"/>
                          </a:xfrm>
                        </wpg:grpSpPr>
                        <wps:wsp>
                          <wps:cNvPr id="290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15" y="5334"/>
                              <a:ext cx="1259" cy="1566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1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3" y="5449"/>
                              <a:ext cx="1022" cy="8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t>菜品一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2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4" y="6621"/>
                              <a:ext cx="550" cy="224"/>
                            </a:xfrm>
                            <a:prstGeom prst="rect">
                              <a:avLst/>
                            </a:prstGeom>
                            <a:solidFill>
                              <a:srgbClr val="CC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3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745" y="6621"/>
                              <a:ext cx="550" cy="224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下单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1" y="6398"/>
                              <a:ext cx="747" cy="167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7A0873" w:rsidRDefault="007A0873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菜品名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5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5970" y="6360"/>
                            <a:ext cx="839" cy="468"/>
                          </a:xfrm>
                          <a:prstGeom prst="rightArrow">
                            <a:avLst>
                              <a:gd name="adj1" fmla="val 50000"/>
                              <a:gd name="adj2" fmla="val 44818"/>
                            </a:avLst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2115" y="4711"/>
                            <a:ext cx="419" cy="312"/>
                          </a:xfrm>
                          <a:prstGeom prst="leftArrow">
                            <a:avLst>
                              <a:gd name="adj1" fmla="val 50000"/>
                              <a:gd name="adj2" fmla="val 3357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6" o:spid="_x0000_s1043" style="position:absolute;margin-left:38.05pt;margin-top:.25pt;width:364.2pt;height:256.8pt;z-index:251664384;mso-wrap-distance-left:6.75pt;mso-wrap-distance-right:6.75pt" coordorigin="1905,4404" coordsize="8400,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">
                <v:rect id="Rectangle 18" o:spid="_x0000_s1044" style="position:absolute;left:1905;top:4404;width:4619;height:6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9" o:spid="_x0000_s1045" style="position:absolute;left:2010;top:4560;width:4409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mecUA&#10;AADbAAAADwAAAGRycy9kb3ducmV2LnhtbESPQWvCQBCF7wX/wzKF3uqmVmpJXSVKC4IiaHPocchO&#10;k9DsbMyuMf575yD0NsN789438+XgGtVTF2rPBl7GCSjiwtuaSwP599fzO6gQkS02nsnAlQIsF6OH&#10;OabWX/hA/TGWSkI4pGigirFNtQ5FRQ7D2LfEov36zmGUtSu17fAi4a7RkyR50w5rloYKW1pXVPwd&#10;z87ADFf56md7zZPs83zC/bTcvfaZMU+PQ/YBKtIQ/833640VfIGVX2QA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OZ5xQAAANsAAAAPAAAAAAAAAAAAAAAAAJgCAABkcnMv&#10;ZG93bnJldi54bWxQSwUGAAAAAAQABAD1AAAAigMAAAAA&#10;" fillcolor="#3cc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20" o:spid="_x0000_s1046" style="position:absolute;left:3585;top:5340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9DMAA&#10;AADbAAAADwAAAGRycy9kb3ducmV2LnhtbERPTYvCMBC9C/sfwix401QR6XaNoqKLeNNd6HXajG2x&#10;mdQmavffG0HwNo/3ObNFZ2pxo9ZVlhWMhhEI4tzqigsFf7/bQQzCeWSNtWVS8E8OFvOP3gwTbe98&#10;oNvRFyKEsEtQQel9k0jp8pIMuqFtiAN3sq1BH2BbSN3iPYSbWo6jaCoNVhwaSmxoXVJ+Pl6Ngn1c&#10;b7PuEm/2k8uK8yxNJ9lPqlT/s1t+g/DU+bf45d7pMP8Lnr+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i9DMAAAADbAAAADwAAAAAAAAAAAAAAAACYAgAAZHJzL2Rvd25y&#10;ZXYueG1sUEsFBgAAAAAEAAQA9QAAAIU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菜品二</w:t>
                        </w:r>
                      </w:p>
                    </w:txbxContent>
                  </v:textbox>
                </v:rect>
                <v:rect id="Rectangle 21" o:spid="_x0000_s1047" style="position:absolute;left:5055;top:5340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7eLMAA&#10;AADbAAAADwAAAGRycy9kb3ducmV2LnhtbERPTYvCMBC9C/6HMII3TRVZSte0rKIi3nQXep02s23Z&#10;ZlKbqPXfm8OCx8f7XmeDacWdetdYVrCYRyCIS6sbrhT8fO9nMQjnkTW2lknBkxxk6Xi0xkTbB5/p&#10;fvGVCCHsElRQe98lUrqyJoNubjviwP3a3qAPsK+k7vERwk0rl1H0IQ02HBpq7GhbU/l3uRkFp7jd&#10;F8M13p1W1w2XRZ6vikOu1HQyfH2C8DT4t/jffdQKlmF9+BJ+gE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7eLMAAAADbAAAADwAAAAAAAAAAAAAAAACYAgAAZHJzL2Rvd25y&#10;ZXYueG1sUEsFBgAAAAAEAAQA9QAAAIU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菜品三</w:t>
                        </w:r>
                      </w:p>
                    </w:txbxContent>
                  </v:textbox>
                </v:rect>
                <v:rect id="Rectangle 22" o:spid="_x0000_s1048" style="position:absolute;left:211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J7t8IA&#10;AADbAAAADwAAAGRycy9kb3ducmV2LnhtbESPQYvCMBSE7wv+h/AEb2uqyFKqUVRUxJvuQq+vzbMt&#10;Ni+1iVr//UYQPA4z8w0zW3SmFndqXWVZwWgYgSDOra64UPD3u/2OQTiPrLG2TAqe5GAx733NMNH2&#10;wUe6n3whAoRdggpK75tESpeXZNANbUMcvLNtDfog20LqFh8Bbmo5jqIfabDisFBiQ+uS8svpZhQc&#10;4nqbddd4c5hcV5xnaTrJdqlSg363nILw1PlP+N3eawXjEby+hB8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nu3wgAAANsAAAAPAAAAAAAAAAAAAAAAAJgCAABkcnMvZG93&#10;bnJldi54bWxQSwUGAAAAAAQABAD1AAAAhwMAAAAA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菜品四</w:t>
                        </w:r>
                      </w:p>
                    </w:txbxContent>
                  </v:textbox>
                </v:rect>
                <v:rect id="Rectangle 23" o:spid="_x0000_s1049" style="position:absolute;left:358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DlwMQA&#10;AADbAAAADwAAAGRycy9kb3ducmV2LnhtbESPT2uDQBTE74V8h+UFemvWiBQx2YQ2NKV4yx/w+nRf&#10;Veq+Ne5W7bfvBgo9DjPzG2a7n00nRhpca1nBehWBIK6sbrlWcL0cn1IQziNr7CyTgh9ysN8tHraY&#10;aTvxicazr0WAsMtQQeN9n0npqoYMupXtiYP3aQeDPsihlnrAKcBNJ+MoepYGWw4LDfZ0aKj6On8b&#10;BXnaHcv5lr7lye2Vq7IokvK9UOpxOb9sQHia/X/4r/2hFcQx3L+EH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Q5cD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菜品五</w:t>
                        </w:r>
                      </w:p>
                    </w:txbxContent>
                  </v:textbox>
                </v:rect>
                <v:rect id="Rectangle 24" o:spid="_x0000_s1050" style="position:absolute;left:5055;top:7368;width:1259;height:15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AW8QA&#10;AADbAAAADwAAAGRycy9kb3ducmV2LnhtbESPQWvCQBSE74X+h+UVvNVNo5SQukpbjBRv1UKuL9ln&#10;Esy+TbJrjP++Wyh4HGbmG2a1mUwrRhpcY1nByzwCQVxa3XCl4OeYPScgnEfW2FomBTdysFk/Pqww&#10;1fbK3zQefCUChF2KCmrvu1RKV9Zk0M1tRxy8kx0M+iCHSuoBrwFuWhlH0as02HBYqLGjz5rK8+Fi&#10;FOyTNiumPtnul/0Hl0WeL4tdrtTsaXp/A+Fp8vfwf/tLK4gX8Pcl/A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QFv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菜品六</w:t>
                        </w:r>
                      </w:p>
                    </w:txbxContent>
                  </v:textbox>
                </v:rect>
                <v:rect id="Rectangle 25" o:spid="_x0000_s1051" style="position:absolute;left:211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YL8QA&#10;AADbAAAADwAAAGRycy9kb3ducmV2LnhtbESPT2uDQBTE74V8h+UFemvWBClisgltqKV4yx/w+nRf&#10;Veq+Ne5W7bfvBgo9DjPzG2Z3mE0nRhpca1nBehWBIK6sbrlWcL1kTwkI55E1dpZJwQ85OOwXDztM&#10;tZ34ROPZ1yJA2KWooPG+T6V0VUMG3cr2xMH7tINBH+RQSz3gFOCmk5soepYGWw4LDfZ0bKj6On8b&#10;BXnSZeV8S97y+PbKVVkUcfleKPW4nF+2IDzN/j/81/7QCjYx3L+EHyD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12C/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菜品七</w:t>
                        </w:r>
                      </w:p>
                    </w:txbxContent>
                  </v:textbox>
                </v:rect>
                <v:rect id="Rectangle 26" o:spid="_x0000_s1052" style="position:absolute;left:358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l9tMQA&#10;AADbAAAADwAAAGRycy9kb3ducmV2LnhtbESPQWvCQBSE7wX/w/KE3pqNEktIs4pKU4q32kKuL9ln&#10;Esy+jdmtpv/eLRR6HGbmGybfTKYXVxpdZ1nBIopBENdWd9wo+PosnlIQziNr7C2Tgh9ysFnPHnLM&#10;tL3xB12PvhEBwi5DBa33Qyalq1sy6CI7EAfvZEeDPsixkXrEW4CbXi7j+Fka7DgstDjQvqX6fPw2&#10;Cg5pX1TTJX09JJcd11VZJtVbqdTjfNq+gPA0+f/wX/tdK1iu4PdL+AF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5fbTEAAAA2wAAAA8AAAAAAAAAAAAAAAAAmAIAAGRycy9k&#10;b3ducmV2LnhtbFBLBQYAAAAABAAEAPUAAACJAwAAAAA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菜品八</w:t>
                        </w:r>
                      </w:p>
                    </w:txbxContent>
                  </v:textbox>
                </v:rect>
                <v:rect id="Rectangle 27" o:spid="_x0000_s1053" style="position:absolute;left:5055;top:9396;width:1259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vjw8MA&#10;AADbAAAADwAAAGRycy9kb3ducmV2LnhtbESPT4vCMBTE78J+h/AWvNl0RaR0jeKKinjzD/T62rxt&#10;i81LbaLWb2+EhT0OM/MbZrboTSPu1LnasoKvKAZBXFhdc6ngfNqMEhDOI2tsLJOCJzlYzD8GM0y1&#10;ffCB7kdfigBhl6KCyvs2ldIVFRl0kW2Jg/drO4M+yK6UusNHgJtGjuN4Kg3WHBYqbGlVUXE53oyC&#10;fdJs8v6arPeT6w8XeZZN8m2m1PCzX36D8NT7//Bfe6cVjK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Wvjw8MAAADbAAAADwAAAAAAAAAAAAAAAACYAgAAZHJzL2Rv&#10;d25yZXYueG1sUEsFBgAAAAAEAAQA9QAAAIgDAAAAAA==&#10;" fillcolor="#9cf">
                  <v:textbox>
                    <w:txbxContent>
                      <w:p w:rsidR="007A0873" w:rsidRDefault="007A0873">
                        <w:pPr>
                          <w:jc w:val="center"/>
                        </w:pPr>
                        <w:r>
                          <w:t>菜品九</w:t>
                        </w:r>
                      </w:p>
                    </w:txbxContent>
                  </v:textbox>
                </v:rect>
                <v:group id="Group 28" o:spid="_x0000_s1054" style="position:absolute;left:6945;top:4710;width:3360;height:4375" coordorigin="6945,4710" coordsize="3360,4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tangle 29" o:spid="_x0000_s1055" style="position:absolute;left:6945;top:4710;width:3360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jSKsAA&#10;AADbAAAADwAAAGRycy9kb3ducmV2LnhtbERPTYvCMBC9C/6HMII3TRVZSte0rKIi3nQXep02s23Z&#10;ZlKbqPXfm8OCx8f7XmeDacWdetdYVrCYRyCIS6sbrhT8fO9nMQjnkTW2lknBkxxk6Xi0xkTbB5/p&#10;fvGVCCHsElRQe98lUrqyJoNubjviwP3a3qAPsK+k7vERwk0rl1H0IQ02HBpq7GhbU/l3uRkFp7jd&#10;F8M13p1W1w2XRZ6vikOu1HQyfH2C8DT4t/jffdQKlmFs+BJ+gE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7jSKsAAAADbAAAADwAAAAAAAAAAAAAAAACYAgAAZHJzL2Rvd25y&#10;ZXYueG1sUEsFBgAAAAAEAAQA9QAAAIUDAAAAAA==&#10;" fillcolor="#9c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0" o:spid="_x0000_s1056" style="position:absolute;left:7260;top:5031;width:2730;height:24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J1vsQA&#10;AADbAAAADwAAAGRycy9kb3ducmV2LnhtbESPT2sCMRTE74LfITyhN81WQet2o4go1VPVFnp93bz9&#10;QzcvS5Lq1k/fCILHYWZ+w2TLzjTiTM7XlhU8jxIQxLnVNZcKPj+2wxcQPiBrbCyTgj/ysFz0exmm&#10;2l74SOdTKEWEsE9RQRVCm0rp84oM+pFtiaNXWGcwROlKqR1eItw0cpwkU2mw5rhQYUvrivKf069R&#10;8PX95t5n+91kerU6mZRhvjkUWqmnQbd6BRGoC4/wvb3TCsZzuH2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ydb7EAAAA2wAAAA8AAAAAAAAAAAAAAAAAmAIAAGRycy9k&#10;b3ducmV2LnhtbFBLBQYAAAAABAAEAPUAAACJAwAAAAA=&#10;" fillcolor="#c9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t>菜品一</w:t>
                          </w:r>
                        </w:p>
                      </w:txbxContent>
                    </v:textbox>
                  </v:rect>
                  <v:rect id="Rectangle 31" o:spid="_x0000_s1057" style="position:absolute;left:7050;top:8305;width:1469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NXVMIA&#10;AADbAAAADwAAAGRycy9kb3ducmV2LnhtbERPTWvCQBC9F/oflil4EbNRQWp0DSWltYJUjEp7HLLT&#10;JJidDdmtxn/fPQg9Pt73Mu1NIy7UudqygnEUgyAurK65VHA8vI2eQTiPrLGxTApu5CBdPT4sMdH2&#10;ynu65L4UIYRdggoq79tESldUZNBFtiUO3I/tDPoAu1LqDq8h3DRyEsczabDm0FBhS1lFxTn/NQp2&#10;p/XcbHDz+mXqb6L3be4/h5lSg6f+ZQHCU+//xXf3h1YwD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1dUwgAAANsAAAAPAAAAAAAAAAAAAAAAAJgCAABkcnMvZG93&#10;bnJldi54bWxQSwUGAAAAAAQABAD1AAAAhwMAAAAA&#10;" fillcolor="#cff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Rectangle 32" o:spid="_x0000_s1058" style="position:absolute;left:8625;top:8305;width:147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a+tcUA&#10;AADbAAAADwAAAGRycy9kb3ducmV2LnhtbESP3WrCQBSE7wu+w3KE3hTdqNBKdJWg2Fop+PsAh+wx&#10;CWbPht1tjG/fLRR6OczMN8x82ZlatOR8ZVnBaJiAIM6trrhQcDlvBlMQPiBrrC2Tggd5WC56T3NM&#10;tb3zkdpTKESEsE9RQRlCk0rp85IM+qFtiKN3tc5giNIVUju8R7ip5ThJXqXBiuNCiQ2tSspvp2+j&#10;wH0d3l+adfb2uPFu+nFO2s9svFfqud9lMxCBuvAf/mtvtYLJCH6/x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Rr61xQAAANsAAAAPAAAAAAAAAAAAAAAAAJgCAABkcnMv&#10;ZG93bnJldi54bWxQSwUGAAAAAAQABAD1AAAAigMAAAAA&#10;" fillcolor="#cfc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下单</w:t>
                          </w:r>
                        </w:p>
                      </w:txbxContent>
                    </v:textbox>
                  </v:rect>
                  <v:shape id="Text Box 33" o:spid="_x0000_s1059" type="#_x0000_t202" style="position:absolute;left:7575;top:7680;width:199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dkD78A&#10;AADcAAAADwAAAGRycy9kb3ducmV2LnhtbERPTWsCMRC9F/wPYYTeatYcRLZGEdHi0aoFj+Nm3A1u&#10;JssmNdt/3xwEj4/3vVgNrhUP6oP1rGE6KUAQV95YrjWcT7uPOYgQkQ22nknDHwVYLUdvCyyNT/xN&#10;j2OsRQ7hUKKGJsaulDJUDTkME98RZ+7me4cxw76WpseUw10rVVHMpEPLuaHBjjYNVffjr9Pwdd3/&#10;pMsl2K3yhyIlq27urrR+Hw/rTxCRhvgSP917o0HN89p8Jh8Bufw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x2QPvwAAANwAAAAPAAAAAAAAAAAAAAAAAJgCAABkcnMvZG93bnJl&#10;di54bWxQSwUGAAAAAAQABAD1AAAAhAMAAAAA&#10;" fillcolor="#9cf" stroked="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菜品名</w:t>
                          </w:r>
                        </w:p>
                      </w:txbxContent>
                    </v:textbox>
                  </v:shape>
                </v:group>
                <v:group id="Group 34" o:spid="_x0000_s1060" style="position:absolute;left:2115;top:5334;width:1259;height:1566" coordorigin="2115,5334" coordsize="1259,15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rect id="Rectangle 35" o:spid="_x0000_s1061" style="position:absolute;left:2115;top:5334;width:1259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3uGcEA&#10;AADcAAAADwAAAGRycy9kb3ducmV2LnhtbERPTYvCMBC9L/gfwgh7W1NFpFaj6LKKeNsq9DptxrbY&#10;TGqT1frvzUHY4+N9L9e9acSdOldbVjAeRSCIC6trLhWcT7uvGITzyBoby6TgSQ7Wq8HHEhNtH/xL&#10;99SXIoSwS1BB5X2bSOmKigy6kW2JA3exnUEfYFdK3eEjhJtGTqJoJg3WHBoqbOm7ouKa/hkFx7jZ&#10;5f0t/jlOb1su8iyb5vtMqc9hv1mA8NT7f/HbfdAKJvMwP5wJR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t7hnBAAAA3AAAAA8AAAAAAAAAAAAAAAAAmAIAAGRycy9kb3du&#10;cmV2LnhtbFBLBQYAAAAABAAEAPUAAACGAwAAAAA=&#10;" fillcolor="#9c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36" o:spid="_x0000_s1062" style="position:absolute;left:2233;top:5449;width:1022;height: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rzkMUA&#10;AADcAAAADwAAAGRycy9kb3ducmV2LnhtbESPQWsCMRSE70L/Q3gFb5pVwepqFJGW2pO6LXh9bp67&#10;i5uXJYm67a83BcHjMDPfMPNla2pxJecrywoG/QQEcW51xYWCn++P3gSED8gaa8uk4Jc8LBcvnTmm&#10;2t54T9csFCJC2KeooAyhSaX0eUkGfd82xNE7WWcwROkKqR3eItzUcpgkY2mw4rhQYkPrkvJzdjEK&#10;DsdPt3372ozGf1YnoyJM33cnrVT3tV3NQARqwzP8aG+0guF0AP9n4hG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vOQxQAAANwAAAAPAAAAAAAAAAAAAAAAAJgCAABkcnMv&#10;ZG93bnJldi54bWxQSwUGAAAAAAQABAD1AAAAigMAAAAA&#10;" fillcolor="#c9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t>菜品一</w:t>
                          </w:r>
                        </w:p>
                      </w:txbxContent>
                    </v:textbox>
                  </v:rect>
                  <v:rect id="Rectangle 37" o:spid="_x0000_s1063" style="position:absolute;left:2154;top:6621;width:55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IexMUA&#10;AADcAAAADwAAAGRycy9kb3ducmV2LnhtbESPQWvCQBSE74L/YXlCL6Kb5lBqdBVRWisUxajo8ZF9&#10;JsHs25BdNf333ULB4zAz3zCTWWsqcafGlZYVvA4jEMSZ1SXnCg77j8E7COeRNVaWScEPOZhNu50J&#10;Jto+eEf31OciQNglqKDwvk6kdFlBBt3Q1sTBu9jGoA+yyaVu8BHgppJxFL1JgyWHhQJrWhSUXdOb&#10;UbA9rkZmjevlyZRnos/v1G/6C6Veeu18DMJT65/h//aXVhCPYvg7E46A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Ih7ExQAAANwAAAAPAAAAAAAAAAAAAAAAAJgCAABkcnMv&#10;ZG93bnJldi54bWxQSwUGAAAAAAQABAD1AAAAigMAAAAA&#10;" fillcolor="#cff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Rectangle 38" o:spid="_x0000_s1064" style="position:absolute;left:2745;top:6621;width:55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HPMcA&#10;AADcAAAADwAAAGRycy9kb3ducmV2LnhtbESP3WrCQBSE7wXfYTmF3pS6MQVNU1cJSn+UQlvtAxyy&#10;p0kwezbsbmN8+65Q8HKYmW+YxWowrejJ+caygukkAUFcWt1wpeD78HyfgfABWWNrmRScycNqOR4t&#10;MNf2xF/U70MlIoR9jgrqELpcSl/WZNBPbEccvR/rDIYoXSW1w1OEm1amSTKTBhuOCzV2tK6pPO5/&#10;jQL3/vly122K+fnIu+z1kPTbIv1Q6vZmKJ5ABBrCNfzfftMK0scHuJy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OxzzHAAAA3AAAAA8AAAAAAAAAAAAAAAAAmAIAAGRy&#10;cy9kb3ducmV2LnhtbFBLBQYAAAAABAAEAPUAAACMAwAAAAA=&#10;" fillcolor="#cfc">
                    <v:textbox>
                      <w:txbxContent>
                        <w:p w:rsidR="007A0873" w:rsidRDefault="007A0873">
                          <w:pPr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>
                            <w:rPr>
                              <w:sz w:val="28"/>
                            </w:rPr>
                            <w:t>下单</w:t>
                          </w:r>
                        </w:p>
                      </w:txbxContent>
                    </v:textbox>
                  </v:rect>
                  <v:shape id="Text Box 39" o:spid="_x0000_s1065" type="#_x0000_t202" style="position:absolute;left:2351;top:6398;width:747;height: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P418MA&#10;AADcAAAADwAAAGRycy9kb3ducmV2LnhtbESPQWsCMRSE70L/Q3gFb5ptkNJujVLEike1LXh83Tx3&#10;g5uXZZOa9d+bgtDjMDPfMPPl4FpxoT5YzxqepgUI4soby7WGr8+PyQuIEJENtp5Jw5UCLBcPozmW&#10;xife0+UQa5EhHErU0MTYlVKGqiGHYeo74uydfO8wZtnX0vSYMty1UhXFs3RoOS802NGqoep8+HUa&#10;Nj/b73Q8BrtWflekZNXJnZXW48fh/Q1EpCH+h+/trdGgXmfwdyYfAb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P418MAAADcAAAADwAAAAAAAAAAAAAAAACYAgAAZHJzL2Rv&#10;d25yZXYueG1sUEsFBgAAAAAEAAQA9QAAAIgDAAAAAA==&#10;" fillcolor="#9cf" stroked="f">
                    <v:textbox>
                      <w:txbxContent>
                        <w:p w:rsidR="007A0873" w:rsidRDefault="007A0873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菜品名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40" o:spid="_x0000_s1066" type="#_x0000_t13" style="position:absolute;left:5970;top:6360;width:839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pj0cUA&#10;AADcAAAADwAAAGRycy9kb3ducmV2LnhtbESPT2vCQBTE74V+h+UVeqsvCkob3QSxFLzVPz30+Mw+&#10;k2D2bcyuJu2nd4VCj8PM/IZZ5INt1JU7XzvRMB4loFgKZ2opNXztP15eQflAYqhxwhp+2EOePT4s&#10;KDWuly1fd6FUESI+JQ1VCG2K6IuKLfmRa1mid3SdpRBlV6LpqI9w2+AkSWZoqZa4UFHLq4qL0+5i&#10;NRya99n3pj2v0WC/4d8E98P2U+vnp2E5BxV4CP/hv/baaJi8TeF+Jh4B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ymPRxQAAANwAAAAPAAAAAAAAAAAAAAAAAJgCAABkcnMv&#10;ZG93bnJldi54bWxQSwUGAAAAAAQABAD1AAAAigMAAAAA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41" o:spid="_x0000_s1067" type="#_x0000_t66" style="position:absolute;left:2115;top:4711;width:419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60cQA&#10;AADcAAAADwAAAGRycy9kb3ducmV2LnhtbESPwYrCQBBE7wv+w9CCt3ViWIIbHUUEwcMeXBXcY5Np&#10;k2CmJ2RajX/vCAsei6p6Rc2XvWvUjbpQezYwGSegiAtvay4NHA+bzymoIMgWG89k4EEBlovBxxxz&#10;6+/8S7e9lCpCOORooBJpc61DUZHDMPYtcfTOvnMoUXalth3eI9w1Ok2STDusOS5U2NK6ouKyvzoD&#10;6/PXRo7lT3s67E67NKz+pMi2xoyG/WoGSqiXd/i/vbUG0u8MXmfiEd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RutHEAAAA3AAAAA8AAAAAAAAAAAAAAAAAmAIAAGRycy9k&#10;b3ducmV2LnhtbFBLBQYAAAAABAAEAPUAAACJAwAAAAA=&#10;" fillcolor="#36f"/>
              </v:group>
            </w:pict>
          </mc:Fallback>
        </mc:AlternateContent>
      </w:r>
    </w:p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8543E9" w:rsidRDefault="008543E9" w:rsidP="008B7A78"/>
    <w:p w:rsidR="00490C7C" w:rsidRDefault="00490C7C" w:rsidP="008B7A78"/>
    <w:p w:rsidR="00A330DE" w:rsidRDefault="00A330DE" w:rsidP="008B7A78"/>
    <w:p w:rsidR="00A330DE" w:rsidRPr="00FE335A" w:rsidRDefault="00A330DE" w:rsidP="008B7A78"/>
    <w:p w:rsidR="00990B20" w:rsidRDefault="00990B20" w:rsidP="001D7BCB">
      <w:r>
        <w:lastRenderedPageBreak/>
        <w:t>第三层界面为单项菜品的详情页面，采用标准</w:t>
      </w:r>
      <w:r>
        <w:t>activity</w:t>
      </w:r>
      <w:r>
        <w:t>控件，包含元素为</w:t>
      </w:r>
      <w:proofErr w:type="spellStart"/>
      <w:r>
        <w:t>ScrollView</w:t>
      </w:r>
      <w:proofErr w:type="spellEnd"/>
      <w:r>
        <w:t>控件，自定义控件</w:t>
      </w:r>
      <w:proofErr w:type="spellStart"/>
      <w:r>
        <w:t>ViewPager</w:t>
      </w:r>
      <w:proofErr w:type="spellEnd"/>
      <w:r>
        <w:t>和指示器，通过该自定义控件</w:t>
      </w:r>
      <w:proofErr w:type="spellStart"/>
      <w:r>
        <w:t>ViewPager</w:t>
      </w:r>
      <w:proofErr w:type="spellEnd"/>
      <w:r>
        <w:t>可以切换浏览菜品详情大图，指示器展示目前显示照片位置。该界面还包含多项</w:t>
      </w:r>
      <w:proofErr w:type="spellStart"/>
      <w:r>
        <w:t>TextView</w:t>
      </w:r>
      <w:proofErr w:type="spellEnd"/>
      <w:r>
        <w:t>，其中之一控件显示菜名和价格，另一个</w:t>
      </w:r>
      <w:proofErr w:type="spellStart"/>
      <w:r>
        <w:t>TextView</w:t>
      </w:r>
      <w:proofErr w:type="spellEnd"/>
      <w:r w:rsidR="006F6DE5">
        <w:t>显示菜品介绍，如果该项服务器没有下发，则不显示</w:t>
      </w:r>
      <w:r w:rsidR="006F6DE5">
        <w:rPr>
          <w:rFonts w:hint="eastAsia"/>
        </w:rPr>
        <w:t>。</w:t>
      </w:r>
    </w:p>
    <w:p w:rsidR="008B7A78" w:rsidRDefault="007E64B1" w:rsidP="008B7A78"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5408" behindDoc="0" locked="0" layoutInCell="1" allowOverlap="1" wp14:anchorId="373E9BEE" wp14:editId="77F0D518">
                <wp:simplePos x="0" y="0"/>
                <wp:positionH relativeFrom="column">
                  <wp:posOffset>1356360</wp:posOffset>
                </wp:positionH>
                <wp:positionV relativeFrom="paragraph">
                  <wp:posOffset>62865</wp:posOffset>
                </wp:positionV>
                <wp:extent cx="2529840" cy="3667125"/>
                <wp:effectExtent l="0" t="0" r="22860" b="28575"/>
                <wp:wrapNone/>
                <wp:docPr id="297" name="组合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9840" cy="3667125"/>
                          <a:chOff x="3585" y="4713"/>
                          <a:chExt cx="4620" cy="6555"/>
                        </a:xfrm>
                      </wpg:grpSpPr>
                      <wps:wsp>
                        <wps:cNvPr id="29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585" y="4713"/>
                            <a:ext cx="4620" cy="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690" y="4869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740" y="5963"/>
                            <a:ext cx="2415" cy="3118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菜品一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900" y="5028"/>
                            <a:ext cx="420" cy="312"/>
                          </a:xfrm>
                          <a:prstGeom prst="leftArrow">
                            <a:avLst>
                              <a:gd name="adj1" fmla="val 50000"/>
                              <a:gd name="adj2" fmla="val 3365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89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631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475" y="9396"/>
                            <a:ext cx="105" cy="1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425" y="9708"/>
                            <a:ext cx="3045" cy="624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菜名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425" y="10644"/>
                            <a:ext cx="3045" cy="624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E65C4" w:rsidRDefault="001E65C4">
                              <w:pPr>
                                <w:jc w:val="center"/>
                              </w:pPr>
                              <w:r>
                                <w:t>详细介绍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7890" y="5495"/>
                            <a:ext cx="210" cy="5773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890" y="8934"/>
                            <a:ext cx="210" cy="623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97" o:spid="_x0000_s1068" style="position:absolute;margin-left:106.8pt;margin-top:4.95pt;width:199.2pt;height:288.75pt;z-index:251665408;mso-wrap-distance-left:6.75pt;mso-wrap-distance-right:6.75pt" coordorigin="3585,4713" coordsize="4620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">
                <v:rect id="Rectangle 43" o:spid="_x0000_s1069" style="position:absolute;left:3585;top:4713;width:4620;height: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aHb8EA&#10;AADcAAAADwAAAGRycy9kb3ducmV2LnhtbERPTYvCMBC9L/gfwgje1tQKslbTIoqiR62Xvc02Y1tt&#10;JqWJWv31m8PCHh/ve5n1phEP6lxtWcFkHIEgLqyuuVRwzrefXyCcR9bYWCYFL3KQpYOPJSbaPvlI&#10;j5MvRQhhl6CCyvs2kdIVFRl0Y9sSB+5iO4M+wK6UusNnCDeNjKNoJg3WHBoqbGldUXE73Y2Cnzo+&#10;4/uY7yIz3079oc+v9++NUqNhv1qA8NT7f/Gfe68VxPOwNpwJR0C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2h2/BAAAA3AAAAA8AAAAAAAAAAAAAAAAAmAIAAGRycy9kb3du&#10;cmV2LnhtbFBLBQYAAAAABAAEAPUAAACGAwAAAAA=&#10;"/>
                <v:rect id="Rectangle 44" o:spid="_x0000_s1070" style="position:absolute;left:3690;top:4869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3Eg8YA&#10;AADcAAAADwAAAGRycy9kb3ducmV2LnhtbESPT2vCQBTE70K/w/IK3nTjH2xNXSUWBUEp1ObQ4yP7&#10;mgSzb9PsGuO3dwXB4zAzv2EWq85UoqXGlZYVjIYRCOLM6pJzBenPdvAOwnlkjZVlUnAlB6vlS2+B&#10;sbYX/qb26HMRIOxiVFB4X8dSuqwgg25oa+Lg/dnGoA+yyaVu8BLgppLjKJpJgyWHhQJr+iwoOx3P&#10;RsEbrtP17/6aRsnm/I9f0/wwaROl+q9d8gHCU+ef4Ud7pxWM53O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3Eg8YAAADcAAAADwAAAAAAAAAAAAAAAACYAgAAZHJz&#10;L2Rvd25yZXYueG1sUEsFBgAAAAAEAAQA9QAAAIsDAAAAAA==&#10;" fillcolor="#3cc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45" o:spid="_x0000_s1071" style="position:absolute;left:4740;top:5963;width:2415;height:3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Z0A8EA&#10;AADcAAAADwAAAGRycy9kb3ducmV2LnhtbERPy4rCMBTdD/gP4QruxtQHQ+kYZRQVcTdV6Pa2udOW&#10;aW5qE7X+vVkILg/nvVj1phE36lxtWcFkHIEgLqyuuVRwPu0+YxDOI2tsLJOCBzlYLQcfC0y0vfMv&#10;3VJfihDCLkEFlfdtIqUrKjLoxrYlDtyf7Qz6ALtS6g7vIdw0chpFX9JgzaGhwpY2FRX/6dUoOMbN&#10;Lu8v8fY4v6y5yLNsnu8zpUbD/ucbhKfev8Uv90ErmEVhfjgTjo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GdAPBAAAA3AAAAA8AAAAAAAAAAAAAAAAAmAIAAGRycy9kb3du&#10;cmV2LnhtbFBLBQYAAAAABAAEAPUAAACGAwAAAAA=&#10;" fillcolor="#9cf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菜品一</w:t>
                        </w:r>
                      </w:p>
                    </w:txbxContent>
                  </v:textbox>
                </v:rect>
                <v:shape id="AutoShape 46" o:spid="_x0000_s1072" type="#_x0000_t66" style="position:absolute;left:3900;top:5028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O4v8IA&#10;AADcAAAADwAAAGRycy9kb3ducmV2LnhtbESPQavCMBCE74L/IazgTVN9D5FqFBEED+/gU0GPS7O2&#10;xWZTmlXrvzeC4HGYmW+Y+bJ1lbpTE0rPBkbDBBRx5m3JuYHjYTOYggqCbLHyTAaeFGC56HbmmFr/&#10;4H+67yVXEcIhRQOFSJ1qHbKCHIahr4mjd/GNQ4myybVt8BHhrtLjJJlohyXHhQJrWheUXfc3Z2B9&#10;+d3IMf+rT4fdaTcOq7Nkk60x/V67moESauUb/rS31sBPMoL3mXgE9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7i/wgAAANwAAAAPAAAAAAAAAAAAAAAAAJgCAABkcnMvZG93&#10;bnJldi54bWxQSwUGAAAAAAQABAD1AAAAhwMAAAAA&#10;" fillcolor="#36f"/>
                <v:rect id="Rectangle 47" o:spid="_x0000_s1073" style="position:absolute;left:589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qn8QA&#10;AADcAAAADwAAAGRycy9kb3ducmV2LnhtbESPQWvCQBSE7wX/w/IEb3XXCNJGN6FYLHrUeOntmX0m&#10;sdm3Ibtq2l/fLRQ8DjPzDbPKB9uKG/W+caxhNlUgiEtnGq40HIvN8wsIH5ANto5Jwzd5yLPR0wpT&#10;4+68p9shVCJC2KeooQ6hS6X0ZU0W/dR1xNE7u95iiLKvpOnxHuG2lYlSC2mx4bhQY0frmsqvw9Vq&#10;ODXJEX/2xYeyr5t52A3F5fr5rvVkPLwtQQQawiP8394aDXOV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1Kp/EAAAA3AAAAA8AAAAAAAAAAAAAAAAAmAIAAGRycy9k&#10;b3ducmV2LnhtbFBLBQYAAAAABAAEAPUAAACJAwAAAAA=&#10;"/>
                <v:rect id="Rectangle 48" o:spid="_x0000_s1074" style="position:absolute;left:631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mPBMUA&#10;AADcAAAADwAAAGRycy9kb3ducmV2LnhtbESPQWvCQBSE7wX/w/KE3uquBkpN3QRRlPaoycXba/Y1&#10;Sc2+DdlV0/76bqHgcZiZb5hVPtpOXGnwrWMN85kCQVw503KtoSx2Ty8gfEA22DkmDd/kIc8mDytM&#10;jbvxga7HUIsIYZ+ihiaEPpXSVw1Z9DPXE0fv0w0WQ5RDLc2Atwi3nVwo9SwtthwXGuxp01B1Pl6s&#10;ho92UeLPodgru9wl4X0svi6nrdaP03H9CiLQGO7h//ab0ZCoBP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uY8ExQAAANwAAAAPAAAAAAAAAAAAAAAAAJgCAABkcnMv&#10;ZG93bnJldi54bWxQSwUGAAAAAAQABAD1AAAAigMAAAAA&#10;"/>
                <v:rect id="Rectangle 49" o:spid="_x0000_s1075" style="position:absolute;left:5475;top:9396;width:105;height: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XcMQA&#10;AADcAAAADwAAAGRycy9kb3ducmV2LnhtbESPQWsCMRSE7wX/Q3iCt5pUS9HVKKIo9ajrxdtz89xd&#10;u3lZNlHX/vpGKHgcZuYbZjpvbSVu1PjSsYaPvgJBnDlTcq7hkK7fRyB8QDZYOSYND/Iwn3XeppgY&#10;d+cd3fYhFxHCPkENRQh1IqXPCrLo+64mjt7ZNRZDlE0uTYP3CLeVHCj1JS2WHBcKrGlZUPazv1oN&#10;p3JwwN9dulF2vB6GbZterseV1r1uu5iACNSGV/i//W00DNUnPM/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QF3DEAAAA3AAAAA8AAAAAAAAAAAAAAAAAmAIAAGRycy9k&#10;b3ducmV2LnhtbFBLBQYAAAAABAAEAPUAAACJAwAAAAA=&#10;"/>
                <v:rect id="Rectangle 50" o:spid="_x0000_s1076" style="position:absolute;left:4425;top:9708;width:30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AcqsYA&#10;AADcAAAADwAAAGRycy9kb3ducmV2LnhtbESP3WrCQBSE7wu+w3IEb8RsrFhs6ipi8Q9KS9OW9vKQ&#10;PSbB7NmQXTW+vSsIvRxm5htmOm9NJU7UuNKygmEUgyDOrC45V/D9tRpMQDiPrLGyTAou5GA+6zxM&#10;MdH2zJ90Sn0uAoRdggoK7+tESpcVZNBFtiYO3t42Bn2QTS51g+cAN5V8jOMnabDksFBgTcuCskN6&#10;NAo+fjbPZoe7119T/hGt31L/3l8q1eu2ixcQnlr/H763t1rBKB7D7Uw4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iAcqsYAAADcAAAADwAAAAAAAAAAAAAAAACYAgAAZHJz&#10;L2Rvd25yZXYueG1sUEsFBgAAAAAEAAQA9QAAAIsDAAAAAA==&#10;" fillcolor="#cff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菜名</w:t>
                        </w:r>
                      </w:p>
                    </w:txbxContent>
                  </v:textbox>
                </v:rect>
                <v:rect id="Rectangle 51" o:spid="_x0000_s1077" style="position:absolute;left:4425;top:10644;width:304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+vsYA&#10;AADcAAAADwAAAGRycy9kb3ducmV2LnhtbESP0WoCMRRE34X+Q7iFvhRNasHK1ihLS61KoVX7AZfN&#10;7e7i5mZJ4rr+vREKPg4zc4aZLXrbiI58qB1reBopEMSFMzWXGn73H8MpiBCRDTaOScOZAizmd4MZ&#10;ZsadeEvdLpYiQThkqKGKsc2kDEVFFsPItcTJ+3PeYkzSl9J4PCW4beRYqYm0WHNaqLClt4qKw+5o&#10;Nfivn+Vj+56/nA+8mX7uVbfOx99aP9z3+SuISH28hf/bK6PhWU3geiYdAT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L+vsYAAADcAAAADwAAAAAAAAAAAAAAAACYAgAAZHJz&#10;L2Rvd25yZXYueG1sUEsFBgAAAAAEAAQA9QAAAIsDAAAAAA==&#10;" fillcolor="#cfc">
                  <v:textbox>
                    <w:txbxContent>
                      <w:p w:rsidR="001E65C4" w:rsidRDefault="001E65C4">
                        <w:pPr>
                          <w:jc w:val="center"/>
                        </w:pPr>
                        <w:r>
                          <w:t>详细介绍</w:t>
                        </w:r>
                      </w:p>
                    </w:txbxContent>
                  </v:textbox>
                </v:rect>
                <v:rect id="Rectangle 52" o:spid="_x0000_s1078" style="position:absolute;left:7890;top:5495;width:210;height: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y/m8MA&#10;AADcAAAADwAAAGRycy9kb3ducmV2LnhtbERPz2vCMBS+D/Y/hDfwNtOpOOmMMgZjw4Oy6sXba/Ns&#10;i81LbDKN/vXmMNjx4/s9X0bTiTP1vrWs4GWYgSCurG65VrDbfj7PQPiArLGzTAqu5GG5eHyYY67t&#10;hX/oXIRapBD2OSpoQnC5lL5qyKAfWkecuIPtDYYE+1rqHi8p3HRylGVTabDl1NCgo4+GqmPxaxQc&#10;TkcXv/bBlZPV+mZfy82tjBulBk/x/Q1EoBj+xX/ub61gnKW16Uw6An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Vy/m8MAAADcAAAADwAAAAAAAAAAAAAAAACYAgAAZHJzL2Rv&#10;d25yZXYueG1sUEsFBgAAAAAEAAQA9QAAAIgDAAAAAA==&#10;" fillcolor="#ff9"/>
                <v:rect id="Rectangle 53" o:spid="_x0000_s1079" style="position:absolute;left:7890;top:8934;width:210;height: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jAicQA&#10;AADcAAAADwAAAGRycy9kb3ducmV2LnhtbESP3YrCMBSE74V9h3AWvNNUBdGuUWRh8WdBUPcBDs2x&#10;rTYnJYm1+vQbQfBymJlvmNmiNZVoyPnSsoJBPwFBnFldcq7g7/jTm4DwAVljZZkU3MnDYv7RmWGq&#10;7Y331BxCLiKEfYoKihDqVEqfFWTQ921NHL2TdQZDlC6X2uEtwk0lh0kylgZLjgsF1vRdUHY5XI2C&#10;8eS0OrrpboP5/rfi8/baPFY7pbqf7fILRKA2vMOv9lorGCVTeJ6JR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IwInEAAAA3AAAAA8AAAAAAAAAAAAAAAAAmAIAAGRycy9k&#10;b3ducmV2LnhtbFBLBQYAAAAABAAEAPUAAACJAwAAAAA=&#10;" fillcolor="#f90"/>
              </v:group>
            </w:pict>
          </mc:Fallback>
        </mc:AlternateContent>
      </w:r>
    </w:p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1E65C4" w:rsidRDefault="001E65C4" w:rsidP="008B7A78"/>
    <w:p w:rsidR="007E64B1" w:rsidRPr="00990B20" w:rsidRDefault="007E64B1" w:rsidP="008B7A78"/>
    <w:p w:rsidR="004C6AD1" w:rsidRDefault="00E94520" w:rsidP="004C6AD1">
      <w:pPr>
        <w:pStyle w:val="2"/>
      </w:pPr>
      <w:bookmarkStart w:id="22" w:name="_Toc404435278"/>
      <w:r>
        <w:t>订单查询</w:t>
      </w:r>
      <w:bookmarkEnd w:id="22"/>
    </w:p>
    <w:p w:rsidR="00FF2AE2" w:rsidRDefault="002B6794" w:rsidP="00FF2AE2">
      <w:r>
        <w:t>选择该选项卡，则可以看到当前用户选择的菜品列表</w:t>
      </w:r>
      <w:r>
        <w:rPr>
          <w:rFonts w:hint="eastAsia"/>
        </w:rPr>
        <w:t>。</w:t>
      </w:r>
    </w:p>
    <w:p w:rsidR="00FF2AE2" w:rsidRDefault="00FF2AE2" w:rsidP="00FF2AE2">
      <w:r>
        <w:tab/>
      </w:r>
      <w:r>
        <w:t>该界面只有一层，采用标准</w:t>
      </w:r>
      <w:r>
        <w:t>activity</w:t>
      </w:r>
      <w:r>
        <w:t>实现，里面包含多项自定义控件，其中包含自定义</w:t>
      </w:r>
      <w:proofErr w:type="spellStart"/>
      <w:r>
        <w:t>listview</w:t>
      </w:r>
      <w:proofErr w:type="spellEnd"/>
      <w:r>
        <w:t xml:space="preserve">, </w:t>
      </w:r>
      <w:r>
        <w:t>每项</w:t>
      </w:r>
      <w:r>
        <w:t>Item</w:t>
      </w:r>
      <w:r>
        <w:t>则为自定义</w:t>
      </w:r>
      <w:r>
        <w:t xml:space="preserve">View, </w:t>
      </w:r>
      <w:r>
        <w:t>包括多项</w:t>
      </w:r>
      <w:proofErr w:type="spellStart"/>
      <w:r>
        <w:t>TextView</w:t>
      </w:r>
      <w:proofErr w:type="spellEnd"/>
      <w:r>
        <w:t>，</w:t>
      </w:r>
      <w:proofErr w:type="spellStart"/>
      <w:r>
        <w:t>EditText</w:t>
      </w:r>
      <w:proofErr w:type="spellEnd"/>
      <w:r>
        <w:t>和</w:t>
      </w:r>
      <w:proofErr w:type="spellStart"/>
      <w:r>
        <w:t>CheckBox</w:t>
      </w:r>
      <w:proofErr w:type="spellEnd"/>
      <w:r>
        <w:t>控件。</w:t>
      </w:r>
    </w:p>
    <w:p w:rsidR="00FF2AE2" w:rsidRDefault="00FF2AE2" w:rsidP="00FF2AE2">
      <w:r>
        <w:tab/>
      </w:r>
      <w:proofErr w:type="spellStart"/>
      <w:r>
        <w:t>TextView</w:t>
      </w:r>
      <w:proofErr w:type="spellEnd"/>
      <w:r>
        <w:t>显示菜名，单独每项价格</w:t>
      </w:r>
      <w:r w:rsidR="002B6794">
        <w:rPr>
          <w:rFonts w:hint="eastAsia"/>
        </w:rPr>
        <w:t>。</w:t>
      </w:r>
    </w:p>
    <w:p w:rsidR="00FF2AE2" w:rsidRDefault="00FF2AE2" w:rsidP="00FF2AE2">
      <w:proofErr w:type="spellStart"/>
      <w:r>
        <w:t>EditText</w:t>
      </w:r>
      <w:proofErr w:type="spellEnd"/>
      <w:r>
        <w:t>显示</w:t>
      </w:r>
      <w:r w:rsidR="002B6794">
        <w:t>每项订购数量，用户可以编辑数量，或者点击左右按钮选择减少或增加</w:t>
      </w:r>
      <w:r w:rsidR="002B6794">
        <w:rPr>
          <w:rFonts w:hint="eastAsia"/>
        </w:rPr>
        <w:t>。</w:t>
      </w:r>
    </w:p>
    <w:p w:rsidR="00FF2AE2" w:rsidRDefault="00FF2AE2" w:rsidP="00FF2AE2">
      <w:proofErr w:type="spellStart"/>
      <w:r>
        <w:t>CheckBox</w:t>
      </w:r>
      <w:proofErr w:type="spellEnd"/>
      <w:r>
        <w:t>为是否需要取消或则选择该菜品，默认勾选。</w:t>
      </w:r>
    </w:p>
    <w:p w:rsidR="00FF2AE2" w:rsidRDefault="00FF2AE2" w:rsidP="00FF2AE2">
      <w:r>
        <w:t>界面最下方，包含</w:t>
      </w:r>
      <w:proofErr w:type="spellStart"/>
      <w:r>
        <w:t>TextView</w:t>
      </w:r>
      <w:proofErr w:type="spellEnd"/>
      <w:r>
        <w:t>（显示总价），</w:t>
      </w:r>
      <w:r>
        <w:t>Button</w:t>
      </w:r>
      <w:r>
        <w:t>（确认按钮）。</w:t>
      </w:r>
    </w:p>
    <w:p w:rsidR="007E1F51" w:rsidRDefault="007E1F51" w:rsidP="007E1F51"/>
    <w:p w:rsidR="007E1F51" w:rsidRDefault="007E1F51" w:rsidP="007E1F51"/>
    <w:p w:rsidR="0014468B" w:rsidRDefault="0014468B" w:rsidP="007E1F51"/>
    <w:p w:rsidR="007E1F51" w:rsidRDefault="00C2729B" w:rsidP="007E1F51"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85725" distR="85725" simplePos="0" relativeHeight="251667456" behindDoc="0" locked="0" layoutInCell="1" allowOverlap="1" wp14:anchorId="08DA7D54" wp14:editId="4106C08E">
                <wp:simplePos x="0" y="0"/>
                <wp:positionH relativeFrom="column">
                  <wp:posOffset>2948940</wp:posOffset>
                </wp:positionH>
                <wp:positionV relativeFrom="paragraph">
                  <wp:posOffset>236220</wp:posOffset>
                </wp:positionV>
                <wp:extent cx="2369820" cy="3261360"/>
                <wp:effectExtent l="0" t="0" r="11430" b="15240"/>
                <wp:wrapNone/>
                <wp:docPr id="157" name="组合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9820" cy="3261360"/>
                          <a:chOff x="6315" y="8148"/>
                          <a:chExt cx="4620" cy="6555"/>
                        </a:xfrm>
                      </wpg:grpSpPr>
                      <wps:wsp>
                        <wps:cNvPr id="15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6315" y="8148"/>
                            <a:ext cx="4620" cy="65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6420" y="8304"/>
                            <a:ext cx="4410" cy="624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t>标题栏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6630" y="9087"/>
                            <a:ext cx="3780" cy="5142"/>
                          </a:xfrm>
                          <a:prstGeom prst="rect">
                            <a:avLst/>
                          </a:prstGeom>
                          <a:solidFill>
                            <a:srgbClr val="99CC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6630" y="8463"/>
                            <a:ext cx="420" cy="312"/>
                          </a:xfrm>
                          <a:prstGeom prst="leftArrow">
                            <a:avLst>
                              <a:gd name="adj1" fmla="val 50000"/>
                              <a:gd name="adj2" fmla="val 33654"/>
                            </a:avLst>
                          </a:prstGeom>
                          <a:solidFill>
                            <a:srgbClr val="3366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620" y="8930"/>
                            <a:ext cx="210" cy="5773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620" y="13608"/>
                            <a:ext cx="210" cy="624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6315" y="14235"/>
                            <a:ext cx="1575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</w:rPr>
                                <w:t>菜品浏览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7785" y="14235"/>
                            <a:ext cx="1680" cy="468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9465" y="14235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7680" y="9243"/>
                            <a:ext cx="1890" cy="468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我的订单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0" name="Group 103"/>
                        <wpg:cNvGrpSpPr>
                          <a:grpSpLocks/>
                        </wpg:cNvGrpSpPr>
                        <wpg:grpSpPr bwMode="auto">
                          <a:xfrm>
                            <a:off x="6735" y="9867"/>
                            <a:ext cx="3570" cy="1404"/>
                            <a:chOff x="6735" y="9867"/>
                            <a:chExt cx="3570" cy="1404"/>
                          </a:xfrm>
                        </wpg:grpSpPr>
                        <wps:wsp>
                          <wps:cNvPr id="201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9867"/>
                              <a:ext cx="3570" cy="1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0491"/>
                              <a:ext cx="31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0023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064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10335"/>
                              <a:ext cx="52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utoShape 109"/>
                          <wps:cNvSpPr>
                            <a:spLocks noChangeArrowheads="1"/>
                          </wps:cNvSpPr>
                          <wps:spPr bwMode="auto">
                            <a:xfrm rot="16199996">
                              <a:off x="8284" y="10568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AutoShape 110"/>
                          <wps:cNvSpPr>
                            <a:spLocks noChangeArrowheads="1"/>
                          </wps:cNvSpPr>
                          <wps:spPr bwMode="auto">
                            <a:xfrm rot="5400002">
                              <a:off x="9124" y="10568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11"/>
                        <wpg:cNvGrpSpPr>
                          <a:grpSpLocks/>
                        </wpg:cNvGrpSpPr>
                        <wpg:grpSpPr bwMode="auto">
                          <a:xfrm>
                            <a:off x="6735" y="11271"/>
                            <a:ext cx="3570" cy="1404"/>
                            <a:chOff x="6735" y="11271"/>
                            <a:chExt cx="3570" cy="1404"/>
                          </a:xfrm>
                        </wpg:grpSpPr>
                        <wps:wsp>
                          <wps:cNvPr id="209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5" y="11271"/>
                              <a:ext cx="3570" cy="14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675" y="11895"/>
                              <a:ext cx="315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1427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菜名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5" y="12051"/>
                              <a:ext cx="945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r>
                                  <w:rPr>
                                    <w:sz w:val="18"/>
                                    <w:szCs w:val="18"/>
                                  </w:rPr>
                                  <w:t>单价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25" y="11739"/>
                              <a:ext cx="525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AutoShape 117"/>
                          <wps:cNvSpPr>
                            <a:spLocks noChangeArrowheads="1"/>
                          </wps:cNvSpPr>
                          <wps:spPr bwMode="auto">
                            <a:xfrm rot="16199996">
                              <a:off x="8284" y="11972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AutoShape 118"/>
                          <wps:cNvSpPr>
                            <a:spLocks noChangeArrowheads="1"/>
                          </wps:cNvSpPr>
                          <wps:spPr bwMode="auto">
                            <a:xfrm rot="5400002">
                              <a:off x="9124" y="11972"/>
                              <a:ext cx="315" cy="156"/>
                            </a:xfrm>
                            <a:prstGeom prst="flowChartExtra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6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9675" y="11898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8730" y="13452"/>
                            <a:ext cx="147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</w:pPr>
                              <w:r>
                                <w:t>下单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840" y="13452"/>
                            <a:ext cx="1785" cy="62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2729B" w:rsidRDefault="00C2729B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总价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57" o:spid="_x0000_s1080" style="position:absolute;margin-left:232.2pt;margin-top:18.6pt;width:186.6pt;height:256.8pt;z-index:251667456;mso-wrap-distance-left:6.75pt;mso-wrap-distance-right:6.75pt" coordorigin="6315,8148" coordsize="4620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">
                <v:rect id="Rectangle 93" o:spid="_x0000_s1081" style="position:absolute;left:6315;top:8148;width:4620;height:6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pcicQA&#10;AADcAAAADwAAAGRycy9kb3ducmV2LnhtbESPQW/CMAyF70j8h8hIu0EKa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qXInEAAAA3AAAAA8AAAAAAAAAAAAAAAAAmAIAAGRycy9k&#10;b3ducmV2LnhtbFBLBQYAAAAABAAEAPUAAACJAwAAAAA=&#10;"/>
                <v:rect id="Rectangle 94" o:spid="_x0000_s1082" style="position:absolute;left:6420;top:8304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EfZcQA&#10;AADcAAAADwAAAGRycy9kb3ducmV2LnhtbERPTWvCQBC9C/6HZQq96aat2hpdJYpCoUWozcHjkB2T&#10;YHY2za4x/vuuIHibx/uc+bIzlWipcaVlBS/DCARxZnXJuYL0dzv4AOE8ssbKMim4koPlot+bY6zt&#10;hX+o3ftchBB2MSoovK9jKV1WkEE3tDVx4I62MegDbHKpG7yEcFPJ1yiaSIMlh4YCa1oXlJ32Z6Pg&#10;HVfp6vB1TaNkc/7D3Sj/fmsTpZ6fumQGwlPnH+K7+1OH+eMp3J4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xH2XEAAAA3AAAAA8AAAAAAAAAAAAAAAAAmAIAAGRycy9k&#10;b3ducmV2LnhtbFBLBQYAAAAABAAEAPUAAACJAwAAAAA=&#10;" fillcolor="#3cc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t>标题栏</w:t>
                        </w:r>
                      </w:p>
                    </w:txbxContent>
                  </v:textbox>
                </v:rect>
                <v:rect id="Rectangle 95" o:spid="_x0000_s1083" style="position:absolute;left:6630;top:9087;width:3780;height:5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a0icEA&#10;AADcAAAADwAAAGRycy9kb3ducmV2LnhtbERPTYvCMBC9C/sfwix403RFpNs1iisq4k1d6HXazLbF&#10;ZlKbqPXfG0HwNo/3OdN5Z2pxpdZVlhV8DSMQxLnVFRcK/o7rQQzCeWSNtWVScCcH89lHb4qJtjfe&#10;0/XgCxFC2CWooPS+SaR0eUkG3dA2xIH7t61BH2BbSN3iLYSbWo6iaCINVhwaSmxoWVJ+OlyMgl1c&#10;r7PuHK924/Mv51majrNNqlT/s1v8gPDU+bf45d7qMP97BM9nwgVy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WtInBAAAA3AAAAA8AAAAAAAAAAAAAAAAAmAIAAGRycy9kb3du&#10;cmV2LnhtbFBLBQYAAAAABAAEAPUAAACGAwAAAAA=&#10;" fillcolor="#9cf">
                  <v:textbox>
                    <w:txbxContent>
                      <w:p w:rsidR="00C2729B" w:rsidRDefault="00C2729B">
                        <w:pPr>
                          <w:jc w:val="center"/>
                        </w:pPr>
                      </w:p>
                    </w:txbxContent>
                  </v:textbox>
                </v:rect>
                <v:shape id="AutoShape 96" o:spid="_x0000_s1084" type="#_x0000_t66" style="position:absolute;left:6630;top:8463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4NcEA&#10;AADcAAAADwAAAGRycy9kb3ducmV2LnhtbERPTYvCMBC9C/6HMMLeNNVdRKtRRBA8eHBV0OPQjG2x&#10;mZRm1PrvN4Kwt3m8z5kvW1epBzWh9GxgOEhAEWfelpwbOB03/QmoIMgWK89k4EUBlotuZ46p9U/+&#10;pcdBchVDOKRooBCpU61DVpDDMPA1ceSuvnEoETa5tg0+Y7ir9ChJxtphybGhwJrWBWW3w90ZWF9/&#10;NnLKd/X5uD/vR2F1kWy8Near165moIRa+Rd/3Fsb50+/4f1MvEA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DeDXBAAAA3AAAAA8AAAAAAAAAAAAAAAAAmAIAAGRycy9kb3du&#10;cmV2LnhtbFBLBQYAAAAABAAEAPUAAACGAwAAAAA=&#10;" fillcolor="#36f"/>
                <v:rect id="Rectangle 97" o:spid="_x0000_s1085" style="position:absolute;left:10620;top:8930;width:210;height:5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9O+MQA&#10;AADcAAAADwAAAGRycy9kb3ducmV2LnhtbERPTWsCMRC9F/wPYYTealaRtq5GEaG09KDUevE2uxl3&#10;FzeTdJNq9NcbodDbPN7nzBbRtOJEnW8sKxgOMhDEpdUNVwp2329PryB8QNbYWiYFF/KwmPceZphr&#10;e+YvOm1DJVII+xwV1CG4XEpf1mTQD6wjTtzBdgZDgl0ldYfnFG5aOcqyZ2mw4dRQo6NVTeVx+2sU&#10;HH6OLr7vgyvGn+urfSk21yJulHrsx+UURKAY/sV/7g+d5k/GcH8mXS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fTvjEAAAA3AAAAA8AAAAAAAAAAAAAAAAAmAIAAGRycy9k&#10;b3ducmV2LnhtbFBLBQYAAAAABAAEAPUAAACJAwAAAAA=&#10;" fillcolor="#ff9"/>
                <v:rect id="Rectangle 98" o:spid="_x0000_s1086" style="position:absolute;left:10620;top:13608;width:2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sx6sMA&#10;AADcAAAADwAAAGRycy9kb3ducmV2LnhtbERP3WrCMBS+F/YO4Qx2p+mEldoZZQyGuoFQ3QMcmmNb&#10;bU5KEtu6p18GA+/Ox/d7luvRtKIn5xvLCp5nCQji0uqGKwXfx49pBsIHZI2tZVJwIw/r1cNkibm2&#10;AxfUH0IlYgj7HBXUIXS5lL6syaCf2Y44cifrDIYIXSW1wyGGm1bOkySVBhuODTV29F5TeTlcjYI0&#10;O22ObrHfYVV8tXz+vPY/m71ST4/j2yuIQGO4i//dWx3nL17g75l4gV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8sx6sMAAADcAAAADwAAAAAAAAAAAAAAAACYAgAAZHJzL2Rv&#10;d25yZXYueG1sUEsFBgAAAAAEAAQA9QAAAIgDAAAAAA==&#10;" fillcolor="#f90"/>
                <v:rect id="Rectangle 99" o:spid="_x0000_s1087" style="position:absolute;left:6315;top:14235;width:157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wF2MQA&#10;AADcAAAADwAAAGRycy9kb3ducmV2LnhtbERP22rCQBB9L/Qflin0pehGH6xGVwmKbRWh9fIBQ3ZM&#10;gtnZsLuN8e+7QsG3OZzrzBadqUVLzleWFQz6CQji3OqKCwWn47o3BuEDssbaMim4kYfF/Plphqm2&#10;V95TewiFiCHsU1RQhtCkUvq8JIO+bxviyJ2tMxgidIXUDq8x3NRymCQjabDi2FBiQ8uS8svh1yhw&#10;u5+Pt2aVvd8uvB1/HpN2kw2/lXp96bIpiEBdeIj/3V86zp+M4P5MvE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cBdjEAAAA3AAAAA8AAAAAAAAAAAAAAAAAmAIAAGRycy9k&#10;b3ducmV2LnhtbFBLBQYAAAAABAAEAPUAAACJAwAAAAA=&#10;" fillcolor="#cfc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18"/>
                            <w:szCs w:val="18"/>
                          </w:rPr>
                          <w:t>菜品浏览</w:t>
                        </w:r>
                      </w:p>
                    </w:txbxContent>
                  </v:textbox>
                </v:rect>
                <v:rect id="Rectangle 100" o:spid="_x0000_s1088" style="position:absolute;left:7785;top:14235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oCHMQA&#10;AADcAAAADwAAAGRycy9kb3ducmV2LnhtbERPS2vCQBC+F/wPywi9FN3Yg9XoKtoHaOnF6EFvQ3ZM&#10;gtnZkJ1q+u/dQqG3+fieM192rlZXakPl2cBomIAizr2tuDBw2H8MJqCCIFusPZOBHwqwXPQe5pha&#10;f+MdXTMpVAzhkKKBUqRJtQ55SQ7D0DfEkTv71qFE2BbatniL4a7Wz0ky1g4rjg0lNvRaUn7Jvp2B&#10;TXXS48+3o93u19nl/SuX5KkQYx773WoGSqiTf/Gfe2Pj/OkL/D4TL9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AhzEAAAA3AAAAA8AAAAAAAAAAAAAAAAAmAIAAGRycy9k&#10;b3ducmV2LnhtbFBLBQYAAAAABAAEAPUAAACJAwAAAAA=&#10;" fillcolor="aqua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rect>
                <v:rect id="Rectangle 101" o:spid="_x0000_s1089" style="position:absolute;left:9465;top:14235;width:147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80MccA&#10;AADcAAAADwAAAGRycy9kb3ducmV2LnhtbESPzU7DQAyE70i8w8pIvaB2Qw/Qhm6rCNQCFRL94QGs&#10;rEmiZr3R7jZN3x4fkLjZmvHM58VqcK3qKcTGs4GHSQaKuPS24crA93E9noGKCdli65kMXCnCanl7&#10;s8Dc+gvvqT+kSkkIxxwN1Cl1udaxrMlhnPiOWLQfHxwmWUOlbcCLhLtWT7PsUTtsWBpq7OilpvJ0&#10;ODsD4XO3ue9ei6fribezt2PWfxTTL2NGd0PxDCrRkP7Nf9fvVvDnQivPyAR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nPNDHHAAAA3AAAAA8AAAAAAAAAAAAAAAAAmAIAAGRy&#10;cy9kb3ducmV2LnhtbFBLBQYAAAAABAAEAPUAAACMAwAAAAA=&#10;" fillcolor="#cfc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rPr>
                            <w:sz w:val="18"/>
                            <w:szCs w:val="18"/>
                          </w:rPr>
                          <w:t>设置</w:t>
                        </w:r>
                      </w:p>
                    </w:txbxContent>
                  </v:textbox>
                </v:rect>
                <v:shape id="Text Box 102" o:spid="_x0000_s1090" type="#_x0000_t202" style="position:absolute;left:7680;top:9243;width:189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BaP8UA&#10;AADcAAAADwAAAGRycy9kb3ducmV2LnhtbESPT2vCQBDF7wW/wzKF3nRThWqiG5HaQo8abb2O2ckf&#10;zM6G7FZTP70rCL3N8N7vzZvFsjeNOFPnassKXkcRCOLc6ppLBfvd53AGwnlkjY1lUvBHDpbp4GmB&#10;ibYX3tI586UIIewSVFB53yZSurwig25kW+KgFbYz6MPalVJ3eAnhppHjKHqTBmsOFyps6b2i/JT9&#10;mlBjfNhP1puMplM8TtYf1++4+GmUennuV3MQnnr/b37QXzpwcQz3Z8IE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Fo/xQAAANwAAAAPAAAAAAAAAAAAAAAAAJgCAABkcnMv&#10;ZG93bnJldi54bWxQSwUGAAAAAAQABAD1AAAAigMAAAAA&#10;" filled="f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我的订单</w:t>
                        </w:r>
                      </w:p>
                    </w:txbxContent>
                  </v:textbox>
                </v:shape>
                <v:group id="Group 103" o:spid="_x0000_s1091" style="position:absolute;left:6735;top:9867;width:3570;height:1404" coordorigin="6735,9867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<v:rect id="Rectangle 104" o:spid="_x0000_s1092" style="position:absolute;left:6735;top:9867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7dcUA&#10;AADcAAAADwAAAGRycy9kb3ducmV2LnhtbESPQWvCQBSE74L/YXmCN901Qqmpm1BaFHvU5OLtNfua&#10;pM2+DdlV0/76bqHgcZiZb5htPtpOXGnwrWMNq6UCQVw503KtoSx2i0cQPiAb7ByThm/ykGfTyRZT&#10;4258pOsp1CJC2KeooQmhT6X0VUMW/dL1xNH7cIPFEOVQSzPgLcJtJxOlHqTFluNCgz29NFR9nS5W&#10;w3ublPhzLPbKbnbr8DYWn5fzq9bz2fj8BCLQGO7h//bBaEjU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rt1xQAAANwAAAAPAAAAAAAAAAAAAAAAAJgCAABkcnMv&#10;ZG93bnJldi54bWxQSwUGAAAAAAQABAD1AAAAigMAAAAA&#10;"/>
                  <v:rect id="Rectangle 105" o:spid="_x0000_s1093" style="position:absolute;left:9675;top:10491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QlAsQA&#10;AADcAAAADwAAAGRycy9kb3ducmV2LnhtbESPQWvCQBSE70L/w/IK3nS3KRSNrlIUiz1qcuntNftM&#10;0mbfhuyq0V/vCoLHYWa+YebL3jbiRJ2vHWt4GysQxIUzNZca8mwzmoDwAdlg45g0XMjDcvEymGNq&#10;3Jl3dNqHUkQI+xQ1VCG0qZS+qMiiH7uWOHoH11kMUXalNB2eI9w2MlHqQ1qsOS5U2NKqouJ/f7Qa&#10;fuskx+su+1J2unkP3332d/xZaz187T9nIAL14Rl+tLdGQ6ISuJ+JR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UJQLEAAAA3AAAAA8AAAAAAAAAAAAAAAAAmAIAAGRycy9k&#10;b3ducmV2LnhtbFBLBQYAAAAABAAEAPUAAACJAwAAAAA=&#10;"/>
                  <v:shape id="Text Box 106" o:spid="_x0000_s1094" type="#_x0000_t202" style="position:absolute;left:6945;top:10023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DLcYA&#10;AADc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JJnC35l4BG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ifDLc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菜名</w:t>
                          </w:r>
                        </w:p>
                      </w:txbxContent>
                    </v:textbox>
                  </v:shape>
                  <v:shape id="Text Box 107" o:spid="_x0000_s1095" type="#_x0000_t202" style="position:absolute;left:6945;top:1064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bWcYA&#10;AADc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yR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5bWc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shape id="Text Box 108" o:spid="_x0000_s1096" type="#_x0000_t202" style="position:absolute;left:8625;top:10335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L+wsYA&#10;AADc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5B3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L+wsYAAADcAAAADwAAAAAAAAAAAAAAAACYAgAAZHJz&#10;L2Rvd25yZXYueG1sUEsFBgAAAAAEAAQA9QAAAIsDAAAAAA==&#10;">
                    <v:textbox>
                      <w:txbxContent>
                        <w:p w:rsidR="00C2729B" w:rsidRDefault="00C2729B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２</w:t>
                          </w:r>
                        </w:p>
                      </w:txbxContent>
                    </v:textbox>
                  </v:shape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AutoShape 109" o:spid="_x0000_s1097" type="#_x0000_t127" style="position:absolute;left:8284;top:10568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y0MIA&#10;AADcAAAADwAAAGRycy9kb3ducmV2LnhtbESPwWrDMBBE74H+g9hCb4kUQ0VxoxgT2qbXuiHnxdra&#10;JtLKWEri/n0VCPQ4zMwbZlPN3okLTXEIbGC9UiCI22AH7gwcvt+XLyBiQrboApOBX4pQbR8WGyxt&#10;uPIXXZrUiQzhWKKBPqWxlDK2PXmMqzASZ+8nTB5TllMn7YTXDPdOFkpp6XHgvNDjSLue2lNz9ga0&#10;dbXaH89F4/b6Wb8dCoW7D2OeHuf6FUSiOf2H7+1Pa6BQGm5n8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1bLQwgAAANwAAAAPAAAAAAAAAAAAAAAAAJgCAABkcnMvZG93&#10;bnJldi54bWxQSwUGAAAAAAQABAD1AAAAhwMAAAAA&#10;"/>
                  <v:shape id="AutoShape 110" o:spid="_x0000_s1098" type="#_x0000_t127" style="position:absolute;left:9124;top:10568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isxsMA&#10;AADcAAAADwAAAGRycy9kb3ducmV2LnhtbESPQUsDMRSE70L/Q3iCN5t0RVu2TUtRhOJJq94fm9dk&#10;183LksR29debQsHjMDPfMKvN6HtxpJjawBpmUwWCuAmmZavh4/35dgEiZWSDfWDS8EMJNuvJ1Qpr&#10;E078Rsd9tqJAONWoweU81FKmxpHHNA0DcfEOIXrMRUYrTcRTgfteVko9SI8tlwWHAz06ar72317D&#10;3c7Fxcvr/Lf7vHeqeyI76yqr9c31uF2CyDTm//ClvTMaKjWH85ly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isxsMAAADcAAAADwAAAAAAAAAAAAAAAACYAgAAZHJzL2Rv&#10;d25yZXYueG1sUEsFBgAAAAAEAAQA9QAAAIgDAAAAAA==&#10;"/>
                </v:group>
                <v:group id="Group 111" o:spid="_x0000_s1099" style="position:absolute;left:6735;top:11271;width:3570;height:1404" coordorigin="6735,11271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<v:rect id="Rectangle 112" o:spid="_x0000_s1100" style="position:absolute;left:6735;top:11271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C3c8UA&#10;AADcAAAADwAAAGRycy9kb3ducmV2LnhtbESPQWvCQBSE70L/w/IKveluU5AmuobSklKPGi+9vWaf&#10;STT7NmRXTfvrXaHgcZiZb5hlPtpOnGnwrWMNzzMFgrhypuVaw64spq8gfEA22DkmDb/kIV89TJaY&#10;GXfhDZ23oRYRwj5DDU0IfSalrxqy6GeuJ47e3g0WQ5RDLc2Alwi3nUyUmkuLLceFBnt6b6g6bk9W&#10;w0+b7PBvU34qmxYvYT2Wh9P3h9ZPj+PbAkSgMdzD/+0voyFRKdzOx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sLdzxQAAANwAAAAPAAAAAAAAAAAAAAAAAJgCAABkcnMv&#10;ZG93bnJldi54bWxQSwUGAAAAAAQABAD1AAAAigMAAAAA&#10;"/>
                  <v:rect id="Rectangle 113" o:spid="_x0000_s1101" style="position:absolute;left:9675;top:11895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IM8EA&#10;AADcAAAADwAAAGRycy9kb3ducmV2LnhtbERPTYvCMBC9L/gfwgje1rQVZLcaiyiKHrVe9jY2Y1tt&#10;JqWJWv31m8PCHh/ve571phEP6lxtWUE8jkAQF1bXXCo45ZvPLxDOI2tsLJOCFznIFoOPOabaPvlA&#10;j6MvRQhhl6KCyvs2ldIVFRl0Y9sSB+5iO4M+wK6UusNnCDeNTKJoKg3WHBoqbGlVUXE73o2Cc52c&#10;8H3It5H53kz8vs+v95+1UqNhv5yB8NT7f/Gfe6cVJHGYH86E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TiDPBAAAA3AAAAA8AAAAAAAAAAAAAAAAAmAIAAGRycy9kb3du&#10;cmV2LnhtbFBLBQYAAAAABAAEAPUAAACGAwAAAAA=&#10;"/>
                  <v:shape id="Text Box 114" o:spid="_x0000_s1102" type="#_x0000_t202" style="position:absolute;left:6945;top:11427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BuHMUA&#10;AADcAAAADwAAAGRycy9kb3ducmV2LnhtbESPQWvCQBSE7wX/w/IEL0U3sUVt6ioiWPTWWrHXR/aZ&#10;hGbfxt01xn/vCoUeh5n5hpkvO1OLlpyvLCtIRwkI4tzqigsFh+/NcAbCB2SNtWVScCMPy0XvaY6Z&#10;tlf+onYfChEh7DNUUIbQZFL6vCSDfmQb4uidrDMYonSF1A6vEW5qOU6SiTRYcVwosaF1Sfnv/mIU&#10;zF637Y/fvXwe88mpfgvP0/bj7JQa9LvVO4hAXfgP/7W3WsE4Te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G4cxQAAANwAAAAPAAAAAAAAAAAAAAAAAJgCAABkcnMv&#10;ZG93bnJldi54bWxQSwUGAAAAAAQABAD1AAAAigMAAAAA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菜名</w:t>
                          </w:r>
                        </w:p>
                      </w:txbxContent>
                    </v:textbox>
                  </v:shape>
                  <v:shape id="Text Box 115" o:spid="_x0000_s1103" type="#_x0000_t202" style="position:absolute;left:6945;top:12051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Lwa8YA&#10;AADcAAAADwAAAGRycy9kb3ducmV2LnhtbESPW2vCQBSE3wv9D8sp9KXoxli8RFeRQsW+eUNfD9lj&#10;EsyejbvbmP77bqHg4zAz3zDzZWdq0ZLzlWUFg34Cgji3uuJCwfHw2ZuA8AFZY22ZFPyQh+Xi+WmO&#10;mbZ33lG7D4WIEPYZKihDaDIpfV6SQd+3DXH0LtYZDFG6QmqH9wg3tUyTZCQNVhwXSmzoo6T8uv82&#10;Cibvm/bsv4bbUz661NPwNm7XN6fU60u3moEI1IVH+L+90QrSQQp/Z+IR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LLwa8YAAADcAAAADwAAAAAAAAAAAAAAAACYAgAAZHJz&#10;L2Rvd25yZXYueG1sUEsFBgAAAAAEAAQA9QAAAIsDAAAAAA==&#10;">
                    <v:textbox>
                      <w:txbxContent>
                        <w:p w:rsidR="00C2729B" w:rsidRDefault="00C2729B">
                          <w:r>
                            <w:rPr>
                              <w:sz w:val="18"/>
                              <w:szCs w:val="18"/>
                            </w:rPr>
                            <w:t>单价</w:t>
                          </w:r>
                        </w:p>
                      </w:txbxContent>
                    </v:textbox>
                  </v:shape>
                  <v:shape id="Text Box 116" o:spid="_x0000_s1104" type="#_x0000_t202" style="position:absolute;left:8625;top:11739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  <v:textbox>
                      <w:txbxContent>
                        <w:p w:rsidR="00C2729B" w:rsidRDefault="00C2729B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１</w:t>
                          </w:r>
                        </w:p>
                      </w:txbxContent>
                    </v:textbox>
                  </v:shape>
                  <v:shape id="AutoShape 117" o:spid="_x0000_s1105" type="#_x0000_t127" style="position:absolute;left:8284;top:11972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If4cIA&#10;AADcAAAADwAAAGRycy9kb3ducmV2LnhtbESPQWvCQBSE7wX/w/IK3uquQUNJ3QQRW3s1Ss+P7GsS&#10;uvs2ZFdN/323IHgcZuYbZlNNzoorjaH3rGG5UCCIG296bjWcT+8vryBCRDZoPZOGXwpQlbOnDRbG&#10;3/hI1zq2IkE4FKihi3EopAxNRw7Dwg/Eyfv2o8OY5NhKM+ItwZ2VmVK5dNhzWuhwoF1HzU99cRpy&#10;Y7fq8HXJanvI1/n+nCncfWg9f562byAiTfERvrc/jYZsuYL/M+kIy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kh/hwgAAANwAAAAPAAAAAAAAAAAAAAAAAJgCAABkcnMvZG93&#10;bnJldi54bWxQSwUGAAAAAAQABAD1AAAAhwMAAAAA&#10;"/>
                  <v:shape id="AutoShape 118" o:spid="_x0000_s1106" type="#_x0000_t127" style="position:absolute;left:9124;top:11972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8B98QA&#10;AADcAAAADwAAAGRycy9kb3ducmV2LnhtbESPQUsDMRSE74L/ITyhN5vdLdWybVpEKRRPWu39sXlN&#10;drt5WZLYbv31RhA8DjPzDbPajK4XZwqx9aygnBYgiBuvWzYKPj+29wsQMSFr7D2TgitF2Kxvb1ZY&#10;a3/hdzrvkxEZwrFGBTaloZYyNpYcxqkfiLN39MFhyjIYqQNeMtz1siqKB+mw5bxgcaBnS81p/+UU&#10;zHY2LF7fHr+7w9wW3QuZsquMUpO78WkJItGY/sN/7Z1WUJVz+D2Tj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vAffEAAAA3AAAAA8AAAAAAAAAAAAAAAAAmAIAAGRycy9k&#10;b3ducmV2LnhtbFBLBQYAAAAABAAEAPUAAACJAwAAAAA=&#10;"/>
                </v:group>
                <v:oval id="Oval 119" o:spid="_x0000_s1107" style="position:absolute;left:9675;top:11898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5pMMA&#10;AADcAAAADwAAAGRycy9kb3ducmV2LnhtbESPQWvCQBSE74L/YXmCF6mbCA2SukoJWLwaPXh8zb4m&#10;odm3YXdrkn/vCgWPw8x8w+wOo+nEnZxvLStI1wkI4srqlmsF18vxbQvCB2SNnWVSMJGHw34+22Gu&#10;7cBnupehFhHCPkcFTQh9LqWvGjLo17Ynjt6PdQZDlK6W2uEQ4aaTmyTJpMGW40KDPRUNVb/ln1Hg&#10;Vv1UTKfimH7zV/k+bPUtu2qllovx8wNEoDG8wv/tk1awSTN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A5pMMAAADcAAAADwAAAAAAAAAAAAAAAACYAgAAZHJzL2Rv&#10;d25yZXYueG1sUEsFBgAAAAAEAAQA9QAAAIgDAAAAAA==&#10;" fillcolor="black"/>
                <v:rect id="Rectangle 120" o:spid="_x0000_s1108" style="position:absolute;left:8730;top:13452;width:147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oQR8UA&#10;AADcAAAADwAAAGRycy9kb3ducmV2LnhtbESPQWvCQBSE74L/YXmF3nRjCrZNXUWUiD0m8dLba/Y1&#10;SZt9G7Ibjf56t1DocZiZb5jVZjStOFPvGssKFvMIBHFpdcOVglORzl5AOI+ssbVMCq7kYLOeTlaY&#10;aHvhjM65r0SAsEtQQe19l0jpypoMurntiIP3ZXuDPsi+krrHS4CbVsZRtJQGGw4LNXa0q6n8yQej&#10;4LOJT3jLikNkXtMn/z4W38PHXqnHh3H7BsLT6P/Df+2jVhAvnuH3TDg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uhBHxQAAANwAAAAPAAAAAAAAAAAAAAAAAJgCAABkcnMv&#10;ZG93bnJldi54bWxQSwUGAAAAAAQABAD1AAAAigMAAAAA&#10;">
                  <v:textbox>
                    <w:txbxContent>
                      <w:p w:rsidR="00C2729B" w:rsidRDefault="00C2729B">
                        <w:pPr>
                          <w:jc w:val="center"/>
                        </w:pPr>
                        <w:r>
                          <w:t>下单</w:t>
                        </w:r>
                      </w:p>
                    </w:txbxContent>
                  </v:textbox>
                </v:rect>
                <v:shape id="Text Box 121" o:spid="_x0000_s1109" type="#_x0000_t202" style="position:absolute;left:6840;top:13452;width:178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bOcUA&#10;AADcAAAADwAAAGRycy9kb3ducmV2LnhtbESPwW7CMAyG70i8Q2QkbpCuSGPrCAgBk3ZkHduuXmPa&#10;ao1TNRkUnh4fJnG0fv+fPy9WvWvUibpQezbwME1AERfe1lwaOHy8Tp5AhYhssfFMBi4UYLUcDhaY&#10;WX/mdzrlsVQC4ZChgSrGNtM6FBU5DFPfEkt29J3DKGNXatvhWeCu0WmSPGqHNcuFClvaVFT85n9O&#10;NNLvw2y7z2k+x5/Zdnf9fD5+NcaMR/36BVSkPt6X/9tv1kCair48IwT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0Fs5xQAAANwAAAAPAAAAAAAAAAAAAAAAAJgCAABkcnMv&#10;ZG93bnJldi54bWxQSwUGAAAAAAQABAD1AAAAigMAAAAA&#10;" filled="f">
                  <v:textbox>
                    <w:txbxContent>
                      <w:p w:rsidR="00C2729B" w:rsidRDefault="00C2729B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总价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85725" distR="85725" simplePos="0" relativeHeight="251666432" behindDoc="0" locked="0" layoutInCell="1" allowOverlap="1" wp14:anchorId="3B15D48A" wp14:editId="4F877A83">
                <wp:simplePos x="0" y="0"/>
                <wp:positionH relativeFrom="column">
                  <wp:posOffset>29210</wp:posOffset>
                </wp:positionH>
                <wp:positionV relativeFrom="paragraph">
                  <wp:posOffset>233680</wp:posOffset>
                </wp:positionV>
                <wp:extent cx="2423160" cy="3261360"/>
                <wp:effectExtent l="0" t="0" r="15240" b="15240"/>
                <wp:wrapNone/>
                <wp:docPr id="310" name="组合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160" cy="3261360"/>
                          <a:chOff x="1171" y="8145"/>
                          <a:chExt cx="4619" cy="6555"/>
                        </a:xfrm>
                      </wpg:grpSpPr>
                      <wpg:grpSp>
                        <wpg:cNvPr id="311" name="Group 55"/>
                        <wpg:cNvGrpSpPr>
                          <a:grpSpLocks/>
                        </wpg:cNvGrpSpPr>
                        <wpg:grpSpPr bwMode="auto">
                          <a:xfrm>
                            <a:off x="1171" y="8145"/>
                            <a:ext cx="4619" cy="6555"/>
                            <a:chOff x="1171" y="8145"/>
                            <a:chExt cx="4619" cy="6555"/>
                          </a:xfrm>
                        </wpg:grpSpPr>
                        <wps:wsp>
                          <wps:cNvPr id="312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8145"/>
                              <a:ext cx="4619" cy="65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75" y="8300"/>
                              <a:ext cx="4410" cy="624"/>
                            </a:xfrm>
                            <a:prstGeom prst="rect">
                              <a:avLst/>
                            </a:prstGeom>
                            <a:solidFill>
                              <a:srgbClr val="33CC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t>标题栏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5" y="9084"/>
                              <a:ext cx="3780" cy="5142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5" name="AutoShap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85" y="8459"/>
                              <a:ext cx="420" cy="312"/>
                            </a:xfrm>
                            <a:prstGeom prst="leftArrow">
                              <a:avLst>
                                <a:gd name="adj1" fmla="val 50000"/>
                                <a:gd name="adj2" fmla="val 33654"/>
                              </a:avLst>
                            </a:prstGeom>
                            <a:solidFill>
                              <a:srgbClr val="3366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5" y="8927"/>
                              <a:ext cx="210" cy="5772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5" y="12365"/>
                              <a:ext cx="210" cy="624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Rectangle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1" y="14232"/>
                              <a:ext cx="1574" cy="468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菜品浏览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0" y="14232"/>
                              <a:ext cx="1680" cy="468"/>
                            </a:xfrm>
                            <a:prstGeom prst="rect">
                              <a:avLst/>
                            </a:prstGeom>
                            <a:solidFill>
                              <a:srgbClr val="00FFFF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4232"/>
                              <a:ext cx="1470" cy="467"/>
                            </a:xfrm>
                            <a:prstGeom prst="rect">
                              <a:avLst/>
                            </a:prstGeom>
                            <a:solidFill>
                              <a:srgbClr val="CCFFCC"/>
                            </a:solidFill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设置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5" y="9240"/>
                              <a:ext cx="1890" cy="468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C2729B" w:rsidRDefault="00C2729B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我的订单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0" name="Group 66"/>
                          <wpg:cNvGrpSpPr>
                            <a:grpSpLocks/>
                          </wpg:cNvGrpSpPr>
                          <wpg:grpSpPr bwMode="auto">
                            <a:xfrm>
                              <a:off x="1590" y="9864"/>
                              <a:ext cx="3570" cy="1404"/>
                              <a:chOff x="1590" y="9864"/>
                              <a:chExt cx="3570" cy="1404"/>
                            </a:xfrm>
                          </wpg:grpSpPr>
                          <wps:wsp>
                            <wps:cNvPr id="132" name="Rectangle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9864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Rectangle 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0488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Text Box 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0020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Text Box 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0644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Text Box 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0332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３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AutoShape 72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0566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AutoShape 73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0566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39" name="Group 74"/>
                          <wpg:cNvGrpSpPr>
                            <a:grpSpLocks/>
                          </wpg:cNvGrpSpPr>
                          <wpg:grpSpPr bwMode="auto">
                            <a:xfrm>
                              <a:off x="1590" y="11268"/>
                              <a:ext cx="3570" cy="1404"/>
                              <a:chOff x="1590" y="11268"/>
                              <a:chExt cx="3570" cy="1404"/>
                            </a:xfrm>
                          </wpg:grpSpPr>
                          <wps:wsp>
                            <wps:cNvPr id="140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11268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1892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1424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2048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1736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AutoShape 80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1969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AutoShape 81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1969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82"/>
                          <wpg:cNvGrpSpPr>
                            <a:grpSpLocks/>
                          </wpg:cNvGrpSpPr>
                          <wpg:grpSpPr bwMode="auto">
                            <a:xfrm>
                              <a:off x="1590" y="12672"/>
                              <a:ext cx="3570" cy="1404"/>
                              <a:chOff x="1590" y="12672"/>
                              <a:chExt cx="3570" cy="1404"/>
                            </a:xfrm>
                          </wpg:grpSpPr>
                          <wps:wsp>
                            <wps:cNvPr id="148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0" y="12672"/>
                                <a:ext cx="3570" cy="14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13296"/>
                                <a:ext cx="315" cy="3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2828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菜名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00" y="13452"/>
                                <a:ext cx="945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单价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80" y="13140"/>
                                <a:ext cx="525" cy="6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2729B" w:rsidRDefault="00C2729B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２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utoShape 88"/>
                            <wps:cNvSpPr>
                              <a:spLocks noChangeArrowheads="1"/>
                            </wps:cNvSpPr>
                            <wps:spPr bwMode="auto">
                              <a:xfrm rot="16199996">
                                <a:off x="3140" y="13373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AutoShape 89"/>
                            <wps:cNvSpPr>
                              <a:spLocks noChangeArrowheads="1"/>
                            </wps:cNvSpPr>
                            <wps:spPr bwMode="auto">
                              <a:xfrm rot="5400002">
                                <a:off x="3979" y="13373"/>
                                <a:ext cx="315" cy="156"/>
                              </a:xfrm>
                              <a:prstGeom prst="flowChartExtra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55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4530" y="13302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Oval 91"/>
                        <wps:cNvSpPr>
                          <a:spLocks noChangeArrowheads="1"/>
                        </wps:cNvSpPr>
                        <wps:spPr bwMode="auto">
                          <a:xfrm>
                            <a:off x="4530" y="11895"/>
                            <a:ext cx="285" cy="31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10" o:spid="_x0000_s1110" style="position:absolute;margin-left:2.3pt;margin-top:18.4pt;width:190.8pt;height:256.8pt;z-index:251666432;mso-wrap-distance-left:6.75pt;mso-wrap-distance-right:6.75pt" coordorigin="1171,8145" coordsize="4619,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">
                <v:group id="Group 55" o:spid="_x0000_s1111" style="position:absolute;left:1171;top:8145;width:4619;height:6555" coordorigin="1171,8145" coordsize="4619,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rect id="Rectangle 56" o:spid="_x0000_s1112" style="position:absolute;left:1171;top:8145;width:4619;height:6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y8QsUA&#10;AADcAAAADwAAAGRycy9kb3ducmV2LnhtbESPQWvCQBSE74L/YXmF3nSTCKWmrlKUSHvU5NLba/Y1&#10;SZt9G7KbGP313ULB4zAz3zCb3WRaMVLvGssK4mUEgri0uuFKQZFni2cQziNrbC2Tgis52G3nsw2m&#10;2l74ROPZVyJA2KWooPa+S6V0ZU0G3dJ2xMH7sr1BH2RfSd3jJcBNK5MoepIGGw4LNXa0r6n8OQ9G&#10;wWeTFHg75cfIrLOVf5/y7+HjoNTjw/T6AsLT5O/h//abVrCKE/g7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LLxCxQAAANwAAAAPAAAAAAAAAAAAAAAAAJgCAABkcnMv&#10;ZG93bnJldi54bWxQSwUGAAAAAAQABAD1AAAAigMAAAAA&#10;"/>
                  <v:rect id="Rectangle 57" o:spid="_x0000_s1113" style="position:absolute;left:1275;top:8300;width:44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/rsYA&#10;AADcAAAADwAAAGRycy9kb3ducmV2LnhtbESPQWvCQBSE74X+h+UVvNWNTbESs5FYFISKoM3B4yP7&#10;TEKzb9PsGuO/7xYKPQ4z8w2TrkbTioF611hWMJtGIIhLqxuuFBSf2+cFCOeRNbaWScGdHKyyx4cU&#10;E21vfKTh5CsRIOwSVFB73yVSurImg25qO+LgXWxv0AfZV1L3eAtw08qXKJpLgw2HhRo7eq+p/Dpd&#10;jYI3XBfr88e9iPLN9RsPr9U+HnKlJk9jvgThafT/4b/2TiuIZzH8nglHQG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f/rsYAAADcAAAADwAAAAAAAAAAAAAAAACYAgAAZHJz&#10;L2Rvd25yZXYueG1sUEsFBgAAAAAEAAQA9QAAAIsDAAAAAA==&#10;" fillcolor="#3cc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t>标题栏</w:t>
                          </w:r>
                        </w:p>
                      </w:txbxContent>
                    </v:textbox>
                  </v:rect>
                  <v:rect id="Rectangle 58" o:spid="_x0000_s1114" style="position:absolute;left:1485;top:9084;width:3780;height:5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k3cQA&#10;AADcAAAADwAAAGRycy9kb3ducmV2LnhtbESPQWvCQBSE7wX/w/KE3urGNpQQXUWLSvFWFXJ9yT6T&#10;YPZtzK4a/31XEDwOM/MNM533phFX6lxtWcF4FIEgLqyuuVRw2K8/EhDOI2tsLJOCOzmYzwZvU0y1&#10;vfEfXXe+FAHCLkUFlfdtKqUrKjLoRrYlDt7RdgZ9kF0pdYe3ADeN/Iyib2mw5rBQYUs/FRWn3cUo&#10;2CbNOu/PyWobn5dc5FkW55tMqfdhv5iA8NT7V/jZ/tUKvsYxPM6E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k5N3EAAAA3AAAAA8AAAAAAAAAAAAAAAAAmAIAAGRycy9k&#10;b3ducmV2LnhtbFBLBQYAAAAABAAEAPUAAACJAwAAAAA=&#10;" fillcolor="#9cf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AutoShape 59" o:spid="_x0000_s1115" type="#_x0000_t66" style="position:absolute;left:1485;top:8459;width:42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oYcQA&#10;AADcAAAADwAAAGRycy9kb3ducmV2LnhtbESPS4vCQBCE7wv+h6EFb+vEx8oSHUUEwYMHX+Aem0yb&#10;BDM9IdNq/PeOIOyxqKqvqNmidZW6UxNKzwYG/QQUceZtybmB03H9/QsqCLLFyjMZeFKAxbzzNcPU&#10;+gfv6X6QXEUIhxQNFCJ1qnXICnIY+r4mjt7FNw4lyibXtsFHhLtKD5Nkoh2WHBcKrGlVUHY93JyB&#10;1WW8llO+rc/H3Xk3DMs/ySYbY3rddjkFJdTKf/jT3lgDo8EPvM/EI6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xKGHEAAAA3AAAAA8AAAAAAAAAAAAAAAAAmAIAAGRycy9k&#10;b3ducmV2LnhtbFBLBQYAAAAABAAEAPUAAACJAwAAAAA=&#10;" fillcolor="#36f"/>
                  <v:rect id="Rectangle 60" o:spid="_x0000_s1116" style="position:absolute;left:5475;top:8927;width:210;height:5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Yr8YA&#10;AADcAAAADwAAAGRycy9kb3ducmV2LnhtbESPT2sCMRTE7wW/Q3hCbzVrK1pWo0ihtPRQ8c+lt7eb&#10;5+7i5iXdpBr99KYgeBxm5jfMbBFNK47U+cayguEgA0FcWt1wpWC3fX96BeEDssbWMik4k4fFvPcw&#10;w1zbE6/puAmVSBD2OSqoQ3C5lL6syaAfWEecvL3tDIYku0rqDk8Jblr5nGVjabDhtFCjo7eaysPm&#10;zyjY/x5c/PgJrhh9fV/spFhdirhS6rEfl1MQgWK4h2/tT63gZTiG/zPpCM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lYYr8YAAADcAAAADwAAAAAAAAAAAAAAAACYAgAAZHJz&#10;L2Rvd25yZXYueG1sUEsFBgAAAAAEAAQA9QAAAIsDAAAAAA==&#10;" fillcolor="#ff9"/>
                  <v:rect id="Rectangle 61" o:spid="_x0000_s1117" style="position:absolute;left:5475;top:12365;width:21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JnvcUA&#10;AADcAAAADwAAAGRycy9kb3ducmV2LnhtbESP3WoCMRSE74W+QziF3mnWCv6sRikFsVYQ/HmAw+a4&#10;u3ZzsiRxXX16UxC8HGbmG2a2aE0lGnK+tKyg30tAEGdWl5wrOB6W3TEIH5A1VpZJwY08LOZvnRmm&#10;2l55R80+5CJC2KeooAihTqX0WUEGfc/WxNE7WWcwROlyqR1eI9xU8jNJhtJgyXGhwJq+C8r+9hej&#10;YDg+rQ5usl1jvttUfP69NPfVVqmP9/ZrCiJQG17hZ/tHKxj0R/B/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me9xQAAANwAAAAPAAAAAAAAAAAAAAAAAJgCAABkcnMv&#10;ZG93bnJldi54bWxQSwUGAAAAAAQABAD1AAAAigMAAAAA&#10;" fillcolor="#f90"/>
                  <v:rect id="Rectangle 62" o:spid="_x0000_s1118" style="position:absolute;left:1171;top:14232;width:1574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hZisMA&#10;AADcAAAADwAAAGRycy9kb3ducmV2LnhtbERPW2vCMBR+F/YfwhnsRTRVwUlnlLKxeUGYtx9waM7a&#10;YnNSkqzWf28eBB8/vvt82ZlatOR8ZVnBaJiAIM6trrhQcD59D2YgfEDWWFsmBTfysFy89OaYanvl&#10;A7XHUIgYwj5FBWUITSqlz0sy6Ie2IY7cn3UGQ4SukNrhNYabWo6TZCoNVhwbSmzos6T8cvw3Ctxu&#10;/9NvvrL324W3s9UpaTfZ+Fept9cu+wARqAtP8cO91gomo7g2nolH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hZisMAAADcAAAADwAAAAAAAAAAAAAAAACYAgAAZHJzL2Rv&#10;d25yZXYueG1sUEsFBgAAAAAEAAQA9QAAAIgDAAAAAA==&#10;" fillcolor="#cfc">
                    <v:textbox>
                      <w:txbxContent>
                        <w:p w:rsidR="00C2729B" w:rsidRDefault="00C2729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菜品浏览</w:t>
                          </w:r>
                        </w:p>
                      </w:txbxContent>
                    </v:textbox>
                  </v:rect>
                  <v:rect id="Rectangle 63" o:spid="_x0000_s1119" style="position:absolute;left:2640;top:14232;width:16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5eTsYA&#10;AADcAAAADwAAAGRycy9kb3ducmV2LnhtbESPQWvCQBSE70L/w/IKvRTd2IJo6iqttmDFi9GD3h7Z&#10;1ySYfRuyrxr/vVsoeBxm5htmOu9crc7UhsqzgeEgAUWce1txYWC/++qPQQVBtlh7JgNXCjCfPfSm&#10;mFp/4S2dMylUhHBI0UAp0qRah7wkh2HgG+Lo/fjWoUTZFtq2eIlwV+uXJBlphxXHhRIbWpSUn7Jf&#10;Z2BVHfVovTzY791Hdvrc5JI8F2LM02P3/gZKqJN7+L+9sgZehxP4OxOPgJ7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y5eTsYAAADcAAAADwAAAAAAAAAAAAAAAACYAgAAZHJz&#10;L2Rvd25yZXYueG1sUEsFBgAAAAAEAAQA9QAAAIsDAAAAAA==&#10;" fillcolor="aqua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我的订单</w:t>
                          </w:r>
                        </w:p>
                      </w:txbxContent>
                    </v:textbox>
                  </v:rect>
                  <v:rect id="Rectangle 64" o:spid="_x0000_s1120" style="position:absolute;left:4320;top:14232;width:147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91scA&#10;AADcAAAADwAAAGRycy9kb3ducmV2LnhtbESPQUvDQBCF74L/YRmhF7Ebc9ASuy2hxWqLoLb+gCE7&#10;JqHZ2bC7pum/7xwK3mZ4b977Zr4cXacGCrH1bOBxmoEirrxtuTbwc3h9mIGKCdli55kMnCnCcnF7&#10;M8fC+hN/07BPtZIQjgUaaFLqC61j1ZDDOPU9sWi/PjhMsoZa24AnCXedzrPsSTtsWRoa7GnVUHXc&#10;/zkD4eNrc9+vy+fzkXezt0M2bMv805jJ3Vi+gEo0pn/z9frdCn4utPKMTK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w/dbHAAAA3AAAAA8AAAAAAAAAAAAAAAAAmAIAAGRy&#10;cy9kb3ducmV2LnhtbFBLBQYAAAAABAAEAPUAAACMAwAAAAA=&#10;" fillcolor="#cfc">
                    <v:textbox>
                      <w:txbxContent>
                        <w:p w:rsidR="00C2729B" w:rsidRDefault="00C2729B">
                          <w:pPr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设置</w:t>
                          </w:r>
                        </w:p>
                      </w:txbxContent>
                    </v:textbox>
                  </v:rect>
                  <v:shape id="Text Box 65" o:spid="_x0000_s1121" type="#_x0000_t202" style="position:absolute;left:2535;top:9240;width:189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+T2MUA&#10;AADcAAAADwAAAGRycy9kb3ducmV2LnhtbESPQW/CMAyF75P4D5GRdhspVBrQERCiQ9px62C7eo1p&#10;KxqnSgIUfv2CNGk3W+99z8+LVW9acSbnG8sKxqMEBHFpdcOVgt3n9mkGwgdkja1lUnAlD6vl4GGB&#10;mbYX/qBzESoRQ9hnqKAOocuk9GVNBv3IdsRRO1hnMMTVVVI7vMRw08pJkjxLgw3HCzV2tKmpPBYn&#10;E2tMvndp/l7QdIo/af56288PX61Sj8N+/QIiUB/+zX/0m75zc7g/Eye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5PYxQAAANwAAAAPAAAAAAAAAAAAAAAAAJgCAABkcnMv&#10;ZG93bnJldi54bWxQSwUGAAAAAAQABAD1AAAAigMAAAAA&#10;" filled="f">
                    <v:textbox>
                      <w:txbxContent>
                        <w:p w:rsidR="00C2729B" w:rsidRDefault="00C2729B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我的订单</w:t>
                          </w:r>
                        </w:p>
                      </w:txbxContent>
                    </v:textbox>
                  </v:shape>
                  <v:group id="Group 66" o:spid="_x0000_s1122" style="position:absolute;left:1590;top:9864;width:3570;height:1404" coordorigin="1590,9864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rect id="Rectangle 67" o:spid="_x0000_s1123" style="position:absolute;left:1590;top:9864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2Ow8IA&#10;AADcAAAADwAAAGRycy9kb3ducmV2LnhtbERPTWvCQBC9C/0PyxR6000jlBpdpbSktEeNF29jdkxi&#10;s7Mhu9HVX+8KBW/zeJ+zWAXTihP1rrGs4HWSgCAurW64UrAt8vE7COeRNbaWScGFHKyWT6MFZtqe&#10;eU2nja9EDGGXoYLa+y6T0pU1GXQT2xFH7mB7gz7CvpK6x3MMN61Mk+RNGmw4NtTY0WdN5d9mMAr2&#10;TbrF67r4Tswsn/rfUByH3ZdSL8/hYw7CU/AP8b/7R8f5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XY7DwgAAANwAAAAPAAAAAAAAAAAAAAAAAJgCAABkcnMvZG93&#10;bnJldi54bWxQSwUGAAAAAAQABAD1AAAAhwMAAAAA&#10;"/>
                    <v:rect id="Rectangle 68" o:spid="_x0000_s1124" style="position:absolute;left:4530;top:10488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rWMIA&#10;AADcAAAADwAAAGRycy9kb3ducmV2LnhtbERPTWvCQBC9C/6HZQq96aYJlBpdpVhS2qPGi7cxOyax&#10;2dmQXXXbX+8KBW/zeJ+zWAXTiQsNrrWs4GWagCCurG65VrAri8kbCOeRNXaWScEvOVgtx6MF5tpe&#10;eUOXra9FDGGXo4LG+z6X0lUNGXRT2xNH7mgHgz7CoZZ6wGsMN51Mk+RVGmw5NjTY07qh6md7NgoO&#10;bbrDv035mZhZkfnvUJ7O+w+lnp/C+xyEp+Af4n/3l47zswz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tYwgAAANwAAAAPAAAAAAAAAAAAAAAAAJgCAABkcnMvZG93&#10;bnJldi54bWxQSwUGAAAAAAQABAD1AAAAhwMAAAAA&#10;"/>
                    <v:shape id="Text Box 69" o:spid="_x0000_s1125" type="#_x0000_t202" style="position:absolute;left:1800;top:10020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fwmM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57A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Ifwm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70" o:spid="_x0000_s1126" type="#_x0000_t202" style="position:absolute;left:1800;top:1064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VA8MA&#10;AADcAAAADwAAAGRycy9kb3ducmV2LnhtbERPS2sCMRC+C/6HMEIvpWat9dGtUURosbdqRa/DZtxd&#10;3EzWJK7rvzeFgrf5+J4zW7SmEg05X1pWMOgnIIgzq0vOFex+P1+mIHxA1lhZJgU38rCYdzszTLW9&#10;8oaabchFDGGfooIihDqV0mcFGfR9WxNH7midwRChy6V2eI3hppKvSTKWBkuODQXWtCooO20vRsH0&#10;bd0c/PfwZ5+Nj9V7eJ40X2en1FOvXX6ACNSGh/jfvdZx/nAEf8/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8tVA8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71" o:spid="_x0000_s1127" type="#_x0000_t202" style="position:absolute;left:3480;top:10332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３</w:t>
                            </w:r>
                          </w:p>
                        </w:txbxContent>
                      </v:textbox>
                    </v:shape>
                    <v:shape id="AutoShape 72" o:spid="_x0000_s1128" type="#_x0000_t127" style="position:absolute;left:3140;top:10566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C8isAA&#10;AADcAAAADwAAAGRycy9kb3ducmV2LnhtbERP32vCMBB+H/g/hBN8m4kdq6MziohTX1fF56O5tWXJ&#10;pTRR639vBsLe7uP7eYvV4Ky4Uh9azxpmUwWCuPKm5VrD6fj1+gEiRGSD1jNpuFOA1XL0ssDC+Bt/&#10;07WMtUghHArU0MTYFVKGqiGHYeo74sT9+N5hTLCvpenxlsKdlZlSuXTYcmposKNNQ9VveXEacmPX&#10;an++ZKXd5+/59pQp3Oy0noyH9SeISEP8Fz/dB5Pmv83h75l0gV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C8isAAAADcAAAADwAAAAAAAAAAAAAAAACYAgAAZHJzL2Rvd25y&#10;ZXYueG1sUEsFBgAAAAAEAAQA9QAAAIUDAAAAAA==&#10;"/>
                    <v:shape id="AutoShape 73" o:spid="_x0000_s1129" type="#_x0000_t127" style="position:absolute;left:3979;top:10566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6TdcQA&#10;AADcAAAADwAAAGRycy9kb3ducmV2LnhtbESPQUsDMRCF70L/Q5iCN5tti7asTYsoQvGkbb0PmzHZ&#10;dTNZktiu/nrnIHib4b1575vNbgy9OlPKbWQD81kFiriJtmVn4HR8vlmDygXZYh+ZDHxTht12crXB&#10;2sYLv9H5UJySEM41GvClDLXWufEUMM/iQCzaR0wBi6zJaZvwIuGh14uqutMBW5YGjwM9emo+D1/B&#10;wHLv0/rldfXTvd/6qnsiN+8Wzpjr6fhwD6rQWP7Nf9d7K/hLoZVnZAK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+k3XEAAAA3AAAAA8AAAAAAAAAAAAAAAAAmAIAAGRycy9k&#10;b3ducmV2LnhtbFBLBQYAAAAABAAEAPUAAACJAwAAAAA=&#10;"/>
                  </v:group>
                  <v:group id="Group 74" o:spid="_x0000_s1130" style="position:absolute;left:1590;top:11268;width:3570;height:1404" coordorigin="1590,11268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<v:rect id="Rectangle 75" o:spid="_x0000_s1131" style="position:absolute;left:1590;top:11268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GUs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gi/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FxlLEAAAA3AAAAA8AAAAAAAAAAAAAAAAAmAIAAGRycy9k&#10;b3ducmV2LnhtbFBLBQYAAAAABAAEAPUAAACJAwAAAAA=&#10;"/>
                    <v:rect id="Rectangle 76" o:spid="_x0000_s1132" style="position:absolute;left:4530;top:11892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ljyc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aB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ljycMAAADcAAAADwAAAAAAAAAAAAAAAACYAgAAZHJzL2Rv&#10;d25yZXYueG1sUEsFBgAAAAAEAAQA9QAAAIgDAAAAAA==&#10;"/>
                    <v:shape id="Text Box 77" o:spid="_x0000_s1133" type="#_x0000_t202" style="position:absolute;left:1800;top:11424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S+CsMA&#10;AADcAAAADwAAAGRycy9kb3ducmV2LnhtbERPS2vCQBC+C/6HZYRepG60Ym3MRkqhxd58Ya9DdkyC&#10;2dm4u43pv+8WCt7m43tOtu5NIzpyvrasYDpJQBAXVtdcKjge3h+XIHxA1thYJgU/5GGdDwcZptre&#10;eEfdPpQihrBPUUEVQptK6YuKDPqJbYkjd7bOYIjQlVI7vMVw08hZkiykwZpjQ4UtvVVUXPbfRsFy&#10;vum+/OfT9lQszs1LGD93H1en1MOof12BCNSHu/jfvdFx/nwGf8/EC2T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S+Cs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78" o:spid="_x0000_s1134" type="#_x0000_t202" style="position:absolute;left:1800;top:1204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gbkcMA&#10;AADcAAAADwAAAGRycy9kb3ducmV2LnhtbERPS2sCMRC+F/wPYQQvRbM+8LE1iggVe2ut6HXYjLtL&#10;N5M1Sdf13xuh0Nt8fM9ZrltTiYacLy0rGA4SEMSZ1SXnCo7f7/05CB+QNVaWScGdPKxXnZclptre&#10;+IuaQ8hFDGGfooIihDqV0mcFGfQDWxNH7mKdwRChy6V2eIvhppKjJJlKgyXHhgJr2haU/Rx+jYL5&#10;ZN+c/cf485RNL9UivM6a3dUp1eu2mzcQgdrwL/5z73WcPxnD85l4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gbkc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79" o:spid="_x0000_s1135" type="#_x0000_t202" style="position:absolute;left:3480;top:11736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D5cMA&#10;AADcAAAADwAAAGRycy9kb3ducmV2LnhtbERPTWvCQBC9F/wPyxS8lLrRBqvRVURo0Zumpb0O2TEJ&#10;zc7G3TWm/75bELzN433Oct2bRnTkfG1ZwXiUgCAurK65VPD58fY8A+EDssbGMin4JQ/r1eBhiZm2&#10;Vz5Sl4dSxBD2GSqoQmgzKX1RkUE/si1x5E7WGQwRulJqh9cYbho5SZKpNFhzbKiwpW1FxU9+MQpm&#10;6a779vuXw1cxPTXz8PTavZ+dUsPHfrMAEagPd/HNvdNxfprC/zPxAr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IGD5c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１</w:t>
                            </w:r>
                          </w:p>
                        </w:txbxContent>
                      </v:textbox>
                    </v:shape>
                    <v:shape id="AutoShape 80" o:spid="_x0000_s1136" type="#_x0000_t127" style="position:absolute;left:3140;top:11969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0G8AA&#10;AADcAAAADwAAAGRycy9kb3ducmV2LnhtbERP32vCMBB+F/wfwgl702RlltEZRUSnr9ay56O5tWXJ&#10;pTRRu/9+GQi+3cf381ab0VlxoyF0njW8LhQI4tqbjhsN1eUwfwcRIrJB65k0/FKAzXo6WWFh/J3P&#10;dCtjI1IIhwI1tDH2hZShbslhWPieOHHffnAYExwaaQa8p3BnZaZULh12nBpa7GnXUv1TXp2G3Nit&#10;On5ds9Ie82W+rzKFu0+tX2bj9gNEpDE+xQ/3yaT5b0v4fyZ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j0G8AAAADcAAAADwAAAAAAAAAAAAAAAACYAgAAZHJzL2Rvd25y&#10;ZXYueG1sUEsFBgAAAAAEAAQA9QAAAIUDAAAAAA==&#10;"/>
                    <v:shape id="AutoShape 81" o:spid="_x0000_s1137" type="#_x0000_t127" style="position:absolute;left:3979;top:11969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vR4cIA&#10;AADcAAAADwAAAGRycy9kb3ducmV2LnhtbERPS2sCMRC+F/ofwhR6q1ltfbAaRSwF6am1eh82Y7Lr&#10;ZrIkqW7765uC4G0+vucsVr1rxZlCrD0rGA4KEMSV1zUbBfuvt6cZiJiQNbaeScEPRVgt7+8WWGp/&#10;4U8675IROYRjiQpsSl0pZawsOYwD3xFn7uiDw5RhMFIHvORw18pRUUykw5pzg8WONpaq0+7bKXje&#10;2jB7/5j+NoexLZpXMsNmZJR6fOjXcxCJ+nQTX91bnee/TOD/mXyB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9HhwgAAANwAAAAPAAAAAAAAAAAAAAAAAJgCAABkcnMvZG93&#10;bnJldi54bWxQSwUGAAAAAAQABAD1AAAAhwMAAAAA&#10;"/>
                  </v:group>
                  <v:group id="Group 82" o:spid="_x0000_s1138" style="position:absolute;left:1590;top:12672;width:3570;height:1404" coordorigin="1590,12672" coordsize="3570,1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<v:rect id="Rectangle 83" o:spid="_x0000_s1139" style="position:absolute;left:1590;top:12672;width:3570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KVMQA&#10;AADcAAAADwAAAGRycy9kb3ducmV2LnhtbESPQW/CMAyF70j8h8hIu0EKTGh0BIRATOwI5cLNa7y2&#10;o3GqJkDZr58PSLvZes/vfV6sOlerG7Wh8mxgPEpAEefeVlwYOGW74RuoEJEt1p7JwIMCrJb93gJT&#10;6+98oNsxFkpCOKRooIyxSbUOeUkOw8g3xKJ9+9ZhlLUttG3xLuGu1pMkmWmHFUtDiQ1tSsovx6sz&#10;8FVNTvh7yD4SN99N42eX/VzPW2NeBt36HVSkLv6bn9d7K/ivQivPyAR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zylTEAAAA3AAAAA8AAAAAAAAAAAAAAAAAmAIAAGRycy9k&#10;b3ducmV2LnhtbFBLBQYAAAAABAAEAPUAAACJAwAAAAA=&#10;"/>
                    <v:rect id="Rectangle 84" o:spid="_x0000_s1140" style="position:absolute;left:4530;top:13296;width:31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9vz8MA&#10;AADcAAAADwAAAGRycy9kb3ducmV2LnhtbERPTWvCQBC9F/wPywi9NRutlCa6iigWPWpy6W2aHZO0&#10;2dmQXZO0v74rFHqbx/uc1WY0jeipc7VlBbMoBkFcWF1zqSDPDk+vIJxH1thYJgXf5GCznjysMNV2&#10;4DP1F1+KEMIuRQWV920qpSsqMugi2xIH7mo7gz7ArpS6wyGEm0bO4/hFGqw5NFTY0q6i4utyMwo+&#10;6nmOP+fsLTbJ4dmfxuzz9r5X6nE6bpcgPI3+X/znPuowf5H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9vz8MAAADcAAAADwAAAAAAAAAAAAAAAACYAgAAZHJzL2Rv&#10;d25yZXYueG1sUEsFBgAAAAAEAAQA9QAAAIgDAAAAAA==&#10;"/>
                    <v:shape id="Text Box 85" o:spid="_x0000_s1141" type="#_x0000_t202" style="position:absolute;left:1800;top:12828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TO8cA&#10;AADcAAAADwAAAGRycy9kb3ducmV2LnhtbESPT0/CQBDF7yZ8h82QeDGyVf6IlYUQEwjeBI1eJ92h&#10;bezOlt21lG/PHEy8zeS9ee83i1XvGtVRiLVnAw+jDBRx4W3NpYHPj839HFRMyBYbz2TgQhFWy8HN&#10;AnPrz7yn7pBKJSEcczRQpdTmWseiIodx5Fti0Y4+OEyyhlLbgGcJd41+zLKZdlizNFTY0mtFxc/h&#10;1xmYT3bdd3wbv38Vs2PznO6euu0pGHM77NcvoBL16d/8d72zgj8V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jEzvHAAAA3AAAAA8AAAAAAAAAAAAAAAAAmAIAAGRy&#10;cy9kb3ducmV2LnhtbFBLBQYAAAAABAAEAPUAAACMAwAAAAA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菜名</w:t>
                            </w:r>
                          </w:p>
                        </w:txbxContent>
                      </v:textbox>
                    </v:shape>
                    <v:shape id="Text Box 86" o:spid="_x0000_s1142" type="#_x0000_t202" style="position:absolute;left:1800;top:13452;width:94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+2oM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MkI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+2oM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r>
                              <w:rPr>
                                <w:sz w:val="18"/>
                                <w:szCs w:val="18"/>
                              </w:rPr>
                              <w:t>单价</w:t>
                            </w:r>
                          </w:p>
                        </w:txbxContent>
                      </v:textbox>
                    </v:shape>
                    <v:shape id="Text Box 87" o:spid="_x0000_s1143" type="#_x0000_t202" style="position:absolute;left:3480;top:13140;width:525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o18MA&#10;AADcAAAADwAAAGRycy9kb3ducmV2LnhtbERPS2sCMRC+C/0PYQpeimarrY/VKCIo9taqtNdhM+4u&#10;3UzWJK7rvzeFgrf5+J4zX7amEg05X1pW8NpPQBBnVpecKzgeNr0JCB+QNVaWScGNPCwXT505ptpe&#10;+YuafchFDGGfooIihDqV0mcFGfR9WxNH7mSdwRChy6V2eI3hppKDJBlJgyXHhgJrWheU/e4vRsHk&#10;bdf8+I/h53c2OlXT8DJutmenVPe5Xc1ABGrDQ/zv3uk4/30Af8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0o18MAAADcAAAADwAAAAAAAAAAAAAAAACYAgAAZHJzL2Rv&#10;d25yZXYueG1sUEsFBgAAAAAEAAQA9QAAAIgDAAAAAA==&#10;">
                      <v:textbox>
                        <w:txbxContent>
                          <w:p w:rsidR="00C2729B" w:rsidRDefault="00C2729B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２</w:t>
                            </w:r>
                          </w:p>
                        </w:txbxContent>
                      </v:textbox>
                    </v:shape>
                    <v:shape id="AutoShape 88" o:spid="_x0000_s1144" type="#_x0000_t127" style="position:absolute;left:3140;top:13373;width:315;height:156;rotation:-589824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RfKcAA&#10;AADcAAAADwAAAGRycy9kb3ducmV2LnhtbERP32vCMBB+F/wfwgl702QdltEZRUSnr9ay56O5tWXJ&#10;pTRRu/9+GQi+3cf381ab0VlxoyF0njW8LhQI4tqbjhsN1eUwfwcRIrJB65k0/FKAzXo6WWFh/J3P&#10;dCtjI1IIhwI1tDH2hZShbslhWPieOHHffnAYExwaaQa8p3BnZaZULh12nBpa7GnXUv1TXp2G3Nit&#10;On5ds9Ie82W+rzKFu0+tX2bj9gNEpDE+xQ/3yaT5yzf4fyZdIN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RfKcAAAADcAAAADwAAAAAAAAAAAAAAAACYAgAAZHJzL2Rvd25y&#10;ZXYueG1sUEsFBgAAAAAEAAQA9QAAAIUDAAAAAA==&#10;"/>
                    <v:shape id="AutoShape 89" o:spid="_x0000_s1145" type="#_x0000_t127" style="position:absolute;left:3979;top:13373;width:315;height:156;rotation:58982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x80MIA&#10;AADcAAAADwAAAGRycy9kb3ducmV2LnhtbERPTWsCMRC9F/ofwhR606y2VlmNIpaC9FSt3ofNmOy6&#10;mSxJqtv++qYg9DaP9zmLVe9acaEQa88KRsMCBHHldc1GweHzbTADEROyxtYzKfimCKvl/d0CS+2v&#10;vKPLPhmRQziWqMCm1JVSxsqSwzj0HXHmTj44TBkGI3XAaw53rRwXxYt0WHNusNjRxlJ13n85BU9b&#10;G2bvH9Of5jixRfNKZtSMjVKPD/16DiJRn/7FN/dW5/mTZ/h7Jl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bHzQwgAAANwAAAAPAAAAAAAAAAAAAAAAAJgCAABkcnMvZG93&#10;bnJldi54bWxQSwUGAAAAAAQABAD1AAAAhwMAAAAA&#10;"/>
                  </v:group>
                </v:group>
                <v:oval id="Oval 90" o:spid="_x0000_s1146" style="position:absolute;left:4530;top:13302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1/b8AA&#10;AADcAAAADwAAAGRycy9kb3ducmV2LnhtbERPTYvCMBC9C/6HMIIX0VShIl2jLAXF63Y9eByb2bZs&#10;MylJtO2/3wjC3ubxPmd/HEwrnuR8Y1nBepWAIC6tbrhScP0+LXcgfEDW2FomBSN5OB6mkz1m2vb8&#10;Rc8iVCKGsM9QQR1Cl0npy5oM+pXtiCP3Y53BEKGrpHbYx3DTyk2SbKXBhmNDjR3lNZW/xcMocItu&#10;zMdLflrf+Vyk/U7ftlet1Hw2fH6ACDSEf/HbfdFxfprC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B1/b8AAAADcAAAADwAAAAAAAAAAAAAAAACYAgAAZHJzL2Rvd25y&#10;ZXYueG1sUEsFBgAAAAAEAAQA9QAAAIUDAAAAAA==&#10;" fillcolor="black"/>
                <v:oval id="Oval 91" o:spid="_x0000_s1147" style="position:absolute;left:4530;top:11895;width:285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hGMAA&#10;AADcAAAADwAAAGRycy9kb3ducmV2LnhtbERPTYvCMBC9C/6HMIIX0VTBIl2jLAXF63Y9eByb2bZs&#10;MylJtO2/3wjC3ubxPmd/HEwrnuR8Y1nBepWAIC6tbrhScP0+LXcgfEDW2FomBSN5OB6mkz1m2vb8&#10;Rc8iVCKGsM9QQR1Cl0npy5oM+pXtiCP3Y53BEKGrpHbYx3DTyk2SpNJgw7Ghxo7ymsrf4mEUuEU3&#10;5uMlP63vfC62/U7f0qtWaj4bPj9ABBrCv/jtvug4f5vC65l4gT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M/hGMAAAADcAAAADwAAAAAAAAAAAAAAAACYAgAAZHJzL2Rvd25y&#10;ZXYueG1sUEsFBgAAAAAEAAQA9QAAAIUDAAAAAA==&#10;" fillcolor="black"/>
              </v:group>
            </w:pict>
          </mc:Fallback>
        </mc:AlternateContent>
      </w:r>
    </w:p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5C6300" w:rsidRDefault="005C6300" w:rsidP="007E1F51"/>
    <w:p w:rsidR="007E1F51" w:rsidRDefault="007E1F51" w:rsidP="007E1F51"/>
    <w:p w:rsidR="007E1F51" w:rsidRDefault="007E1F51" w:rsidP="007E1F51"/>
    <w:p w:rsidR="007E1F51" w:rsidRDefault="007E1F51" w:rsidP="007E1F51"/>
    <w:p w:rsidR="007E1F51" w:rsidRPr="007E1F51" w:rsidRDefault="007E1F51" w:rsidP="007E1F51"/>
    <w:p w:rsidR="004C6AD1" w:rsidRDefault="00C428D1" w:rsidP="004C6AD1">
      <w:pPr>
        <w:pStyle w:val="2"/>
      </w:pPr>
      <w:bookmarkStart w:id="23" w:name="_Toc404435279"/>
      <w:r w:rsidRPr="00C428D1">
        <w:t>系统设置</w:t>
      </w:r>
      <w:bookmarkEnd w:id="23"/>
    </w:p>
    <w:p w:rsidR="006928BE" w:rsidRDefault="0063313A" w:rsidP="0063313A">
      <w:r>
        <w:t>选择该</w:t>
      </w:r>
      <w:r w:rsidR="00C833FD">
        <w:t>选项卡，则可以进入系统设置界面，可以对当前软件进行一下设置操作</w:t>
      </w:r>
      <w:r w:rsidR="00C833FD">
        <w:rPr>
          <w:rFonts w:hint="eastAsia"/>
        </w:rPr>
        <w:t>。</w:t>
      </w:r>
      <w:r>
        <w:t>该界面只有一层，采用标准</w:t>
      </w:r>
      <w:r>
        <w:t>activity</w:t>
      </w:r>
      <w:r>
        <w:t>实现，主要由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CheckBox</w:t>
      </w:r>
      <w:proofErr w:type="spellEnd"/>
      <w:r>
        <w:t>，</w:t>
      </w:r>
      <w:r>
        <w:t>Button</w:t>
      </w:r>
      <w:r>
        <w:t>组成</w:t>
      </w:r>
      <w:r w:rsidR="00BA311D">
        <w:rPr>
          <w:rFonts w:hint="eastAsia"/>
        </w:rPr>
        <w:t>。</w:t>
      </w:r>
    </w:p>
    <w:p w:rsidR="0063313A" w:rsidRDefault="006928BE" w:rsidP="0063313A">
      <w:r>
        <w:t>界面图略</w:t>
      </w:r>
      <w:r>
        <w:rPr>
          <w:rFonts w:hint="eastAsia"/>
        </w:rPr>
        <w:t>。</w:t>
      </w:r>
    </w:p>
    <w:p w:rsidR="004C6AD1" w:rsidRPr="0063313A" w:rsidRDefault="004C6AD1" w:rsidP="004C6AD1"/>
    <w:p w:rsidR="00FA0A4F" w:rsidRDefault="009E44EC" w:rsidP="002F07A7">
      <w:pPr>
        <w:pStyle w:val="1"/>
      </w:pPr>
      <w:bookmarkStart w:id="24" w:name="_Toc404435280"/>
      <w:r w:rsidRPr="004C6AD1">
        <w:rPr>
          <w:rFonts w:hint="eastAsia"/>
        </w:rPr>
        <w:t>附录</w:t>
      </w:r>
      <w:bookmarkEnd w:id="24"/>
    </w:p>
    <w:p w:rsidR="00312FCD" w:rsidRPr="00312FCD" w:rsidRDefault="00312FCD" w:rsidP="00312FCD">
      <w:r>
        <w:rPr>
          <w:rFonts w:hint="eastAsia"/>
        </w:rPr>
        <w:t>略</w:t>
      </w:r>
    </w:p>
    <w:sectPr w:rsidR="00312FCD" w:rsidRPr="00312FCD" w:rsidSect="00721A9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8E7" w:rsidRDefault="00CA58E7" w:rsidP="00FA0A4F">
      <w:pPr>
        <w:spacing w:after="0" w:line="240" w:lineRule="auto"/>
      </w:pPr>
      <w:r>
        <w:separator/>
      </w:r>
    </w:p>
  </w:endnote>
  <w:endnote w:type="continuationSeparator" w:id="0">
    <w:p w:rsidR="00CA58E7" w:rsidRDefault="00CA58E7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F6" w:rsidRDefault="006B2CF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00D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F6" w:rsidRDefault="006B2CF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8E7" w:rsidRDefault="00CA58E7" w:rsidP="00FA0A4F">
      <w:pPr>
        <w:spacing w:after="0" w:line="240" w:lineRule="auto"/>
      </w:pPr>
      <w:r>
        <w:separator/>
      </w:r>
    </w:p>
  </w:footnote>
  <w:footnote w:type="continuationSeparator" w:id="0">
    <w:p w:rsidR="00CA58E7" w:rsidRDefault="00CA58E7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F6" w:rsidRDefault="006B2CF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0A4F" w:rsidRDefault="00FA0A4F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7500D3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hint="eastAsia"/>
                                </w:rPr>
                                <w:t>餐厅订单系统</w:t>
                              </w:r>
                              <w:r>
                                <w:rPr>
                                  <w:rFonts w:hint="eastAsia"/>
                                </w:rPr>
                                <w:t>- APP</w:t>
                              </w:r>
                              <w:r>
                                <w:rPr>
                                  <w:rFonts w:hint="eastAsia"/>
                                </w:rPr>
                                <w:t>端</w:t>
                              </w:r>
                              <w:r>
                                <w:rPr>
                                  <w:rFonts w:hint="eastAsia"/>
                                </w:rPr>
                                <w:t>UI</w:t>
                              </w:r>
                              <w:r>
                                <w:rPr>
                                  <w:rFonts w:hint="eastAsia"/>
                                </w:rPr>
                                <w:t>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14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7500D3">
                        <w:pPr>
                          <w:spacing w:after="0" w:line="240" w:lineRule="auto"/>
                        </w:pPr>
                        <w:r>
                          <w:rPr>
                            <w:rFonts w:hint="eastAsia"/>
                          </w:rPr>
                          <w:t>餐厅订单系统</w:t>
                        </w:r>
                        <w:r>
                          <w:rPr>
                            <w:rFonts w:hint="eastAsia"/>
                          </w:rPr>
                          <w:t>- APP</w:t>
                        </w:r>
                        <w:r>
                          <w:rPr>
                            <w:rFonts w:hint="eastAsia"/>
                          </w:rPr>
                          <w:t>端</w:t>
                        </w:r>
                        <w:r>
                          <w:rPr>
                            <w:rFonts w:hint="eastAsia"/>
                          </w:rPr>
                          <w:t>UI</w:t>
                        </w:r>
                        <w:r>
                          <w:rPr>
                            <w:rFonts w:hint="eastAsia"/>
                          </w:rPr>
                          <w:t>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500D3" w:rsidRPr="007500D3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14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500D3" w:rsidRPr="007500D3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CF6" w:rsidRDefault="006B2CF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8">
    <w:nsid w:val="717B3D02"/>
    <w:multiLevelType w:val="multilevel"/>
    <w:tmpl w:val="FB5A4160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2"/>
  </w:num>
  <w:num w:numId="5">
    <w:abstractNumId w:val="10"/>
  </w:num>
  <w:num w:numId="6">
    <w:abstractNumId w:val="14"/>
  </w:num>
  <w:num w:numId="7">
    <w:abstractNumId w:val="7"/>
  </w:num>
  <w:num w:numId="8">
    <w:abstractNumId w:val="10"/>
  </w:num>
  <w:num w:numId="9">
    <w:abstractNumId w:val="14"/>
  </w:num>
  <w:num w:numId="10">
    <w:abstractNumId w:val="8"/>
  </w:num>
  <w:num w:numId="11">
    <w:abstractNumId w:val="19"/>
  </w:num>
  <w:num w:numId="12">
    <w:abstractNumId w:val="11"/>
  </w:num>
  <w:num w:numId="13">
    <w:abstractNumId w:val="5"/>
  </w:num>
  <w:num w:numId="14">
    <w:abstractNumId w:val="17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3"/>
  </w:num>
  <w:num w:numId="18">
    <w:abstractNumId w:val="9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6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EA"/>
    <w:rsid w:val="00045F37"/>
    <w:rsid w:val="0006760E"/>
    <w:rsid w:val="000B6D9F"/>
    <w:rsid w:val="0014468B"/>
    <w:rsid w:val="0018237F"/>
    <w:rsid w:val="001B04B4"/>
    <w:rsid w:val="001B2B58"/>
    <w:rsid w:val="001D7BCB"/>
    <w:rsid w:val="001E5147"/>
    <w:rsid w:val="001E65C4"/>
    <w:rsid w:val="00200B88"/>
    <w:rsid w:val="002B6794"/>
    <w:rsid w:val="002F07A7"/>
    <w:rsid w:val="00312FCD"/>
    <w:rsid w:val="00314AB3"/>
    <w:rsid w:val="00315122"/>
    <w:rsid w:val="003724BC"/>
    <w:rsid w:val="003840EB"/>
    <w:rsid w:val="003958F3"/>
    <w:rsid w:val="003A25F3"/>
    <w:rsid w:val="003C26AC"/>
    <w:rsid w:val="003C478E"/>
    <w:rsid w:val="003D3C26"/>
    <w:rsid w:val="00404168"/>
    <w:rsid w:val="0043464A"/>
    <w:rsid w:val="00490C7C"/>
    <w:rsid w:val="004C6AD1"/>
    <w:rsid w:val="004D0BB8"/>
    <w:rsid w:val="00501B1C"/>
    <w:rsid w:val="00570A7E"/>
    <w:rsid w:val="00585661"/>
    <w:rsid w:val="005C6300"/>
    <w:rsid w:val="0063313A"/>
    <w:rsid w:val="00640A78"/>
    <w:rsid w:val="00653F5F"/>
    <w:rsid w:val="00685D11"/>
    <w:rsid w:val="006928BE"/>
    <w:rsid w:val="006B1D2D"/>
    <w:rsid w:val="006B2CF6"/>
    <w:rsid w:val="006F6DE5"/>
    <w:rsid w:val="007104C2"/>
    <w:rsid w:val="00721A92"/>
    <w:rsid w:val="007500D3"/>
    <w:rsid w:val="00754907"/>
    <w:rsid w:val="007A0873"/>
    <w:rsid w:val="007E1F51"/>
    <w:rsid w:val="007E64B1"/>
    <w:rsid w:val="0082151A"/>
    <w:rsid w:val="00827A25"/>
    <w:rsid w:val="008543E9"/>
    <w:rsid w:val="008B1030"/>
    <w:rsid w:val="008B7A78"/>
    <w:rsid w:val="008F7704"/>
    <w:rsid w:val="00906A7D"/>
    <w:rsid w:val="009228FA"/>
    <w:rsid w:val="00930E04"/>
    <w:rsid w:val="00990B20"/>
    <w:rsid w:val="00995008"/>
    <w:rsid w:val="009A5C8D"/>
    <w:rsid w:val="009E44EC"/>
    <w:rsid w:val="00A330DE"/>
    <w:rsid w:val="00A85AE9"/>
    <w:rsid w:val="00A85F7B"/>
    <w:rsid w:val="00AA5B27"/>
    <w:rsid w:val="00AF53B7"/>
    <w:rsid w:val="00BA311D"/>
    <w:rsid w:val="00BB00EA"/>
    <w:rsid w:val="00BC326D"/>
    <w:rsid w:val="00BE752A"/>
    <w:rsid w:val="00C2729B"/>
    <w:rsid w:val="00C428D1"/>
    <w:rsid w:val="00C50840"/>
    <w:rsid w:val="00C77A85"/>
    <w:rsid w:val="00C833FD"/>
    <w:rsid w:val="00CA58E7"/>
    <w:rsid w:val="00CB0CDA"/>
    <w:rsid w:val="00CE0767"/>
    <w:rsid w:val="00CE3858"/>
    <w:rsid w:val="00CF72CE"/>
    <w:rsid w:val="00D02AB3"/>
    <w:rsid w:val="00D05F32"/>
    <w:rsid w:val="00D353D8"/>
    <w:rsid w:val="00D35A5C"/>
    <w:rsid w:val="00D838F2"/>
    <w:rsid w:val="00D83B2D"/>
    <w:rsid w:val="00DA3ED3"/>
    <w:rsid w:val="00DC24E8"/>
    <w:rsid w:val="00DE3E4B"/>
    <w:rsid w:val="00DE7147"/>
    <w:rsid w:val="00DF7041"/>
    <w:rsid w:val="00E04F19"/>
    <w:rsid w:val="00E327D4"/>
    <w:rsid w:val="00E47350"/>
    <w:rsid w:val="00E5064F"/>
    <w:rsid w:val="00E83437"/>
    <w:rsid w:val="00E92CCB"/>
    <w:rsid w:val="00E94520"/>
    <w:rsid w:val="00F05681"/>
    <w:rsid w:val="00FA0A4F"/>
    <w:rsid w:val="00FA1BC8"/>
    <w:rsid w:val="00FE335A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2F07A7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bCs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4C6AD1"/>
    <w:pPr>
      <w:numPr>
        <w:ilvl w:val="1"/>
        <w:numId w:val="39"/>
      </w:numPr>
      <w:spacing w:line="240" w:lineRule="auto"/>
      <w:mirrorIndents/>
      <w:outlineLvl w:val="1"/>
    </w:p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2F07A7"/>
    <w:rPr>
      <w:rFonts w:asciiTheme="majorEastAsia" w:eastAsiaTheme="majorEastAsia" w:hAnsiTheme="majorEastAsia" w:cstheme="majorBidi"/>
      <w:bCs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4C6AD1"/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BB00EA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BB00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CF6"/>
  </w:style>
  <w:style w:type="paragraph" w:styleId="1">
    <w:name w:val="heading 1"/>
    <w:basedOn w:val="a"/>
    <w:next w:val="a"/>
    <w:link w:val="1Char"/>
    <w:autoRedefine/>
    <w:uiPriority w:val="9"/>
    <w:qFormat/>
    <w:rsid w:val="002F07A7"/>
    <w:pPr>
      <w:keepNext/>
      <w:keepLines/>
      <w:numPr>
        <w:numId w:val="39"/>
      </w:numPr>
      <w:spacing w:before="240" w:after="0"/>
      <w:outlineLvl w:val="0"/>
    </w:pPr>
    <w:rPr>
      <w:rFonts w:asciiTheme="majorEastAsia" w:eastAsiaTheme="majorEastAsia" w:hAnsiTheme="majorEastAsia" w:cstheme="majorBidi"/>
      <w:bCs/>
      <w:sz w:val="32"/>
      <w:szCs w:val="32"/>
    </w:rPr>
  </w:style>
  <w:style w:type="paragraph" w:styleId="2">
    <w:name w:val="heading 2"/>
    <w:basedOn w:val="a0"/>
    <w:next w:val="a"/>
    <w:link w:val="2Char"/>
    <w:autoRedefine/>
    <w:uiPriority w:val="9"/>
    <w:unhideWhenUsed/>
    <w:qFormat/>
    <w:rsid w:val="004C6AD1"/>
    <w:pPr>
      <w:numPr>
        <w:ilvl w:val="1"/>
        <w:numId w:val="39"/>
      </w:numPr>
      <w:spacing w:line="240" w:lineRule="auto"/>
      <w:mirrorIndents/>
      <w:outlineLvl w:val="1"/>
    </w:pPr>
  </w:style>
  <w:style w:type="paragraph" w:styleId="3">
    <w:name w:val="heading 3"/>
    <w:basedOn w:val="L3"/>
    <w:next w:val="a"/>
    <w:link w:val="3Char"/>
    <w:autoRedefine/>
    <w:uiPriority w:val="9"/>
    <w:unhideWhenUsed/>
    <w:qFormat/>
    <w:rsid w:val="004C6AD1"/>
    <w:pPr>
      <w:keepNext/>
      <w:keepLines/>
      <w:numPr>
        <w:ilvl w:val="2"/>
        <w:numId w:val="39"/>
      </w:numPr>
      <w:spacing w:before="40" w:after="0"/>
      <w:mirrorIndents/>
      <w:outlineLvl w:val="2"/>
    </w:pPr>
    <w:rPr>
      <w:rFonts w:asciiTheme="majorEastAsia" w:eastAsiaTheme="majorEastAsia" w:hAnsiTheme="majorEastAsia" w:cstheme="majorBidi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3"/>
        <w:numId w:val="39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1"/>
    <w:link w:val="a4"/>
    <w:uiPriority w:val="1"/>
    <w:rsid w:val="00721A92"/>
  </w:style>
  <w:style w:type="table" w:styleId="a5">
    <w:name w:val="Table Grid"/>
    <w:basedOn w:val="a2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"/>
    <w:uiPriority w:val="9"/>
    <w:rsid w:val="002F07A7"/>
    <w:rPr>
      <w:rFonts w:asciiTheme="majorEastAsia" w:eastAsiaTheme="majorEastAsia" w:hAnsiTheme="majorEastAsia" w:cstheme="majorBidi"/>
      <w:bCs/>
      <w:sz w:val="32"/>
      <w:szCs w:val="32"/>
    </w:rPr>
  </w:style>
  <w:style w:type="paragraph" w:styleId="a0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1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1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1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1"/>
    <w:link w:val="2"/>
    <w:uiPriority w:val="9"/>
    <w:rsid w:val="004C6AD1"/>
  </w:style>
  <w:style w:type="paragraph" w:customStyle="1" w:styleId="Level1">
    <w:name w:val="Level1"/>
    <w:basedOn w:val="a0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a0"/>
    <w:link w:val="L3Char"/>
    <w:rsid w:val="007104C2"/>
    <w:pPr>
      <w:numPr>
        <w:ilvl w:val="1"/>
        <w:numId w:val="6"/>
      </w:numPr>
    </w:pPr>
  </w:style>
  <w:style w:type="character" w:customStyle="1" w:styleId="Char0">
    <w:name w:val="列出段落 Char"/>
    <w:basedOn w:val="a1"/>
    <w:link w:val="a0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1"/>
    <w:link w:val="3"/>
    <w:uiPriority w:val="9"/>
    <w:rsid w:val="004C6AD1"/>
    <w:rPr>
      <w:rFonts w:asciiTheme="majorEastAsia" w:eastAsiaTheme="majorEastAsia" w:hAnsiTheme="majorEastAsia" w:cstheme="majorBidi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0"/>
    <w:link w:val="311Char"/>
    <w:rsid w:val="007104C2"/>
    <w:pPr>
      <w:numPr>
        <w:ilvl w:val="2"/>
        <w:numId w:val="6"/>
      </w:numPr>
    </w:pPr>
  </w:style>
  <w:style w:type="character" w:customStyle="1" w:styleId="4Char">
    <w:name w:val="标题 4 Char"/>
    <w:basedOn w:val="a1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1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1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1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1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1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1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Balloon Text"/>
    <w:basedOn w:val="a"/>
    <w:link w:val="Char4"/>
    <w:uiPriority w:val="99"/>
    <w:semiHidden/>
    <w:unhideWhenUsed/>
    <w:rsid w:val="00BB00EA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b"/>
    <w:uiPriority w:val="99"/>
    <w:semiHidden/>
    <w:rsid w:val="00BB00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.wang\Desktop\&#39184;&#21381;&#35746;&#39184;&#31995;&#32479;_APP&#31471;UI&#38656;&#27714;&#21407;&#22411;&#22270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91D9F0-688A-4DBF-93FB-57273BC30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餐厅订餐系统_APP端UI需求原型图文档.dotx</Template>
  <TotalTime>26</TotalTime>
  <Pages>7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 APP端UI设计文档</dc:title>
  <dc:creator>wanglinglong</dc:creator>
  <cp:lastModifiedBy>wanglinglong</cp:lastModifiedBy>
  <cp:revision>66</cp:revision>
  <dcterms:created xsi:type="dcterms:W3CDTF">2014-11-22T07:25:00Z</dcterms:created>
  <dcterms:modified xsi:type="dcterms:W3CDTF">2014-11-23T07:16:00Z</dcterms:modified>
</cp:coreProperties>
</file>