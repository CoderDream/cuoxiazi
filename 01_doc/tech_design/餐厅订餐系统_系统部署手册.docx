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4B2C7F">
      <w:r w:rsidRPr="00DE3E4B">
        <w:rPr>
          <w:noProof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2329BFD0" wp14:editId="13B05DC4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9DC" w:rsidRPr="00DE3E4B" w:rsidRDefault="005D29DC" w:rsidP="004B2C7F">
                            <w:r w:rsidRPr="00DE3E4B">
                              <w:rPr>
                                <w:rFonts w:hint="eastAsia"/>
                              </w:rPr>
                              <w:t>客户</w:t>
                            </w:r>
                            <w:r w:rsidRPr="00DE3E4B">
                              <w:t>名字和</w:t>
                            </w:r>
                            <w:r w:rsidRPr="00DE3E4B"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9BF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5D29DC" w:rsidRPr="00DE3E4B" w:rsidRDefault="005D29DC" w:rsidP="004B2C7F">
                      <w:r w:rsidRPr="00DE3E4B">
                        <w:rPr>
                          <w:rFonts w:hint="eastAsia"/>
                        </w:rPr>
                        <w:t>客户</w:t>
                      </w:r>
                      <w:r w:rsidRPr="00DE3E4B">
                        <w:t>名字和</w:t>
                      </w:r>
                      <w:r w:rsidRPr="00DE3E4B"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id w:val="-429969057"/>
        <w:docPartObj>
          <w:docPartGallery w:val="Cover Pages"/>
          <w:docPartUnique/>
        </w:docPartObj>
      </w:sdtPr>
      <w:sdtEndPr/>
      <w:sdtContent>
        <w:p w:rsidR="00FA0A4F" w:rsidRPr="00DE3E4B" w:rsidRDefault="00FA0A4F" w:rsidP="004B2C7F"/>
        <w:p w:rsidR="00314AB3" w:rsidRPr="00DE3E4B" w:rsidRDefault="00FA0A4F" w:rsidP="004B2C7F">
          <w:r w:rsidRPr="00DE3E4B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009DB74" wp14:editId="4534D445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29DC" w:rsidRPr="00AF53B7" w:rsidRDefault="00D52C5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餐厅订餐</w:t>
                                    </w:r>
                                    <w:r w:rsidR="005D29DC">
                                      <w:rPr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_</w:t>
                                    </w:r>
                                    <w:r w:rsidR="005D29DC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8D2BFA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部署</w:t>
                                    </w:r>
                                    <w:r w:rsidR="008D2BFA">
                                      <w:rPr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项目</w:t>
                                    </w: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ID#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29DC" w:rsidRPr="00AF53B7" w:rsidRDefault="005D29D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Zhi Luo</w:t>
                                    </w:r>
                                  </w:p>
                                </w:sdtContent>
                              </w:sdt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5D29DC" w:rsidRPr="00AF53B7" w:rsidRDefault="005D29D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4B2C7F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2014-12-16</w:t>
                                </w:r>
                                <w: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009DB74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5D29DC" w:rsidRPr="00AF53B7" w:rsidRDefault="00D52C58">
                          <w:pPr>
                            <w:pStyle w:val="NoSpacing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餐厅订餐</w:t>
                              </w:r>
                              <w:r w:rsidR="005D29DC">
                                <w:rPr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_</w:t>
                              </w:r>
                              <w:r w:rsidR="005D29DC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8D2BFA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部署</w:t>
                              </w:r>
                              <w:r w:rsidR="008D2BFA">
                                <w:rPr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ID#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D29DC" w:rsidRPr="00AF53B7" w:rsidRDefault="005D29D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Zhi Luo</w:t>
                              </w:r>
                            </w:p>
                          </w:sdtContent>
                        </w:sdt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5D29DC" w:rsidRPr="00AF53B7" w:rsidRDefault="005D29DC">
                          <w:pPr>
                            <w:pStyle w:val="NoSpacing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B2C7F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2014-12-16</w:t>
                          </w:r>
                          <w:r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B2C7F">
      <w:r w:rsidRPr="00DE3E4B">
        <w:rPr>
          <w:rFonts w:hint="eastAsia"/>
        </w:rPr>
        <w:lastRenderedPageBreak/>
        <w:t>文档版本</w:t>
      </w:r>
      <w:r w:rsidRPr="00DE3E4B">
        <w:t>历史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审核</w:t>
            </w:r>
            <w:r w:rsidRPr="00DE3E4B">
              <w:t>人</w:t>
            </w:r>
          </w:p>
        </w:tc>
        <w:tc>
          <w:tcPr>
            <w:tcW w:w="2541" w:type="dxa"/>
          </w:tcPr>
          <w:p w:rsidR="00FA0A4F" w:rsidRPr="00DE3E4B" w:rsidRDefault="00FA0A4F" w:rsidP="004B2C7F">
            <w:r w:rsidRPr="00DE3E4B">
              <w:rPr>
                <w:rFonts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9D6E61" w:rsidP="004B2C7F">
            <w:r>
              <w:t>0.1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2014-11-21</w:t>
            </w:r>
          </w:p>
        </w:tc>
        <w:tc>
          <w:tcPr>
            <w:tcW w:w="1726" w:type="dxa"/>
          </w:tcPr>
          <w:p w:rsidR="00FA0A4F" w:rsidRPr="00DE3E4B" w:rsidRDefault="009D6E61" w:rsidP="004B2C7F">
            <w:r>
              <w:t>LUO ZHI</w:t>
            </w:r>
          </w:p>
        </w:tc>
        <w:tc>
          <w:tcPr>
            <w:tcW w:w="1726" w:type="dxa"/>
          </w:tcPr>
          <w:p w:rsidR="00FA0A4F" w:rsidRPr="00DE3E4B" w:rsidRDefault="00EE3036" w:rsidP="004B2C7F">
            <w:r>
              <w:t>Nie Annie</w:t>
            </w:r>
          </w:p>
        </w:tc>
        <w:tc>
          <w:tcPr>
            <w:tcW w:w="2541" w:type="dxa"/>
          </w:tcPr>
          <w:p w:rsidR="00FA0A4F" w:rsidRPr="00DE3E4B" w:rsidRDefault="009D6E61" w:rsidP="004B2C7F">
            <w:r>
              <w:rPr>
                <w:rFonts w:hint="eastAsia"/>
              </w:rPr>
              <w:t>初始化</w:t>
            </w:r>
            <w:r>
              <w:t>文档结构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4B2C7F" w:rsidP="004B2C7F">
            <w:r>
              <w:t>1.0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2014-12-16</w:t>
            </w:r>
          </w:p>
        </w:tc>
        <w:tc>
          <w:tcPr>
            <w:tcW w:w="1726" w:type="dxa"/>
          </w:tcPr>
          <w:p w:rsidR="00FA0A4F" w:rsidRPr="00DE3E4B" w:rsidRDefault="004B2C7F" w:rsidP="004B2C7F">
            <w:r>
              <w:t>Nie Annie</w:t>
            </w:r>
          </w:p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4B2C7F" w:rsidP="004B2C7F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V1.0</w:t>
            </w:r>
            <w:r>
              <w:rPr>
                <w:rFonts w:hint="eastAsia"/>
              </w:rPr>
              <w:t>实施</w:t>
            </w:r>
            <w:r>
              <w:t>指南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1726" w:type="dxa"/>
          </w:tcPr>
          <w:p w:rsidR="00FA0A4F" w:rsidRPr="00DE3E4B" w:rsidRDefault="00FA0A4F" w:rsidP="004B2C7F"/>
        </w:tc>
        <w:tc>
          <w:tcPr>
            <w:tcW w:w="2541" w:type="dxa"/>
          </w:tcPr>
          <w:p w:rsidR="00FA0A4F" w:rsidRPr="00DE3E4B" w:rsidRDefault="00FA0A4F" w:rsidP="004B2C7F"/>
        </w:tc>
      </w:tr>
    </w:tbl>
    <w:p w:rsidR="00FA0A4F" w:rsidRPr="00DE3E4B" w:rsidRDefault="00FA0A4F" w:rsidP="004B2C7F"/>
    <w:p w:rsidR="00FA0A4F" w:rsidRPr="00DE3E4B" w:rsidRDefault="00FA0A4F" w:rsidP="004B2C7F">
      <w:r w:rsidRPr="00DE3E4B">
        <w:br w:type="page"/>
      </w: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rFonts w:ascii="Times New Roman" w:eastAsia="楷体" w:hAnsi="Times New Roman"/>
          <w:b w:val="0"/>
          <w:noProof/>
          <w:sz w:val="24"/>
        </w:rPr>
      </w:sdtEndPr>
      <w:sdtContent>
        <w:p w:rsidR="00D838F2" w:rsidRPr="00C811F2" w:rsidRDefault="00C811F2" w:rsidP="00C811F2">
          <w:pPr>
            <w:pStyle w:val="Heading1"/>
            <w:numPr>
              <w:ilvl w:val="0"/>
              <w:numId w:val="0"/>
            </w:numPr>
            <w:rPr>
              <w:b w:val="0"/>
            </w:rPr>
          </w:pPr>
          <w:r w:rsidRPr="00C811F2">
            <w:t xml:space="preserve">                                   </w:t>
          </w:r>
          <w:bookmarkStart w:id="0" w:name="_Toc406510798"/>
          <w:r w:rsidRPr="00C811F2">
            <w:t xml:space="preserve"> </w:t>
          </w:r>
          <w:r w:rsidR="00D838F2" w:rsidRPr="00C811F2">
            <w:rPr>
              <w:rStyle w:val="TitleChar"/>
              <w:rFonts w:hint="eastAsia"/>
              <w:b/>
            </w:rPr>
            <w:t>目录</w:t>
          </w:r>
          <w:bookmarkEnd w:id="0"/>
        </w:p>
        <w:p w:rsidR="00C811F2" w:rsidRDefault="00D838F2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6510798" w:history="1">
            <w:r w:rsidR="00C811F2" w:rsidRPr="00831934">
              <w:rPr>
                <w:rStyle w:val="Hyperlink"/>
                <w:noProof/>
              </w:rPr>
              <w:t xml:space="preserve"> </w:t>
            </w:r>
            <w:r w:rsidR="00C811F2" w:rsidRPr="00831934">
              <w:rPr>
                <w:rStyle w:val="Hyperlink"/>
                <w:rFonts w:hint="eastAsia"/>
                <w:noProof/>
                <w:spacing w:val="-10"/>
                <w:kern w:val="28"/>
              </w:rPr>
              <w:t>目录</w:t>
            </w:r>
            <w:r w:rsidR="00C811F2">
              <w:rPr>
                <w:noProof/>
                <w:webHidden/>
              </w:rPr>
              <w:tab/>
            </w:r>
            <w:r w:rsidR="00C811F2">
              <w:rPr>
                <w:noProof/>
                <w:webHidden/>
              </w:rPr>
              <w:fldChar w:fldCharType="begin"/>
            </w:r>
            <w:r w:rsidR="00C811F2">
              <w:rPr>
                <w:noProof/>
                <w:webHidden/>
              </w:rPr>
              <w:instrText xml:space="preserve"> PAGEREF _Toc406510798 \h </w:instrText>
            </w:r>
            <w:r w:rsidR="00C811F2">
              <w:rPr>
                <w:noProof/>
                <w:webHidden/>
              </w:rPr>
            </w:r>
            <w:r w:rsidR="00C811F2">
              <w:rPr>
                <w:noProof/>
                <w:webHidden/>
              </w:rPr>
              <w:fldChar w:fldCharType="separate"/>
            </w:r>
            <w:r w:rsidR="00C811F2">
              <w:rPr>
                <w:noProof/>
                <w:webHidden/>
              </w:rPr>
              <w:t>2</w:t>
            </w:r>
            <w:r w:rsidR="00C811F2"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799" w:history="1">
            <w:r w:rsidRPr="0083193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文档介绍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0" w:history="1">
            <w:r w:rsidRPr="0083193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1" w:history="1">
            <w:r w:rsidRPr="0083193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2" w:history="1">
            <w:r w:rsidRPr="00831934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缩写词列表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3" w:history="1">
            <w:r w:rsidRPr="00831934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参考内容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4" w:history="1">
            <w:r w:rsidRPr="0083193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硬件环境部署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5" w:history="1">
            <w:r w:rsidRPr="0083193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硬件拓扑图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6" w:history="1">
            <w:r w:rsidRPr="0083193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硬件配置说明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7" w:history="1">
            <w:r w:rsidRPr="00831934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后台服务器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8" w:history="1">
            <w:r w:rsidRPr="00831934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移动端设备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09" w:history="1">
            <w:r w:rsidRPr="0083193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软件环境部署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0" w:history="1">
            <w:r w:rsidRPr="0083193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软件环境清单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1" w:history="1">
            <w:r w:rsidRPr="0083193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操作系统安装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2" w:history="1">
            <w:r w:rsidRPr="0083193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数据库安装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3" w:history="1">
            <w:r w:rsidRPr="00831934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数据库初始化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4" w:history="1">
            <w:r w:rsidRPr="00831934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应用服务器安装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5" w:history="1">
            <w:r w:rsidRPr="00831934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第三方支持系统安装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6" w:history="1">
            <w:r w:rsidRPr="0083193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应用系统部署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7" w:history="1">
            <w:r w:rsidRPr="0083193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应用系统模块清单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8" w:history="1">
            <w:r w:rsidRPr="0083193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部署前检查列表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19" w:history="1">
            <w:r w:rsidRPr="0083193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系统部署步骤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20" w:history="1">
            <w:r w:rsidRPr="00831934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系统配置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21" w:history="1">
            <w:r w:rsidRPr="0083193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应用系统初始化与确认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22" w:history="1">
            <w:r w:rsidRPr="0083193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23" w:history="1">
            <w:r w:rsidRPr="0083193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部署确认检查表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1F2" w:rsidRDefault="00C811F2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lang w:eastAsia="zh-CN"/>
            </w:rPr>
          </w:pPr>
          <w:hyperlink w:anchor="_Toc406510824" w:history="1">
            <w:r w:rsidRPr="0083193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zh-CN"/>
              </w:rPr>
              <w:tab/>
            </w:r>
            <w:r w:rsidRPr="00831934">
              <w:rPr>
                <w:rStyle w:val="Hyperlink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_Toc406510824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 w:rsidP="004B2C7F">
          <w:r w:rsidRPr="00DE3E4B">
            <w:rPr>
              <w:noProof/>
            </w:rPr>
            <w:fldChar w:fldCharType="end"/>
          </w:r>
        </w:p>
      </w:sdtContent>
    </w:sdt>
    <w:p w:rsidR="004B2C7F" w:rsidRDefault="004B2C7F" w:rsidP="004B2C7F">
      <w:pPr>
        <w:sectPr w:rsidR="004B2C7F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FA0A4F" w:rsidRPr="00DE3E4B" w:rsidRDefault="00FA0A4F" w:rsidP="004B2C7F"/>
    <w:p w:rsidR="00FA0A4F" w:rsidRPr="00DE3E4B" w:rsidRDefault="00FA0A4F" w:rsidP="004B2C7F"/>
    <w:p w:rsidR="00C50840" w:rsidRPr="00E04F19" w:rsidRDefault="00FA0A4F" w:rsidP="004B2C7F">
      <w:pPr>
        <w:pStyle w:val="Heading1"/>
        <w:spacing w:before="120" w:after="120" w:line="360" w:lineRule="auto"/>
      </w:pPr>
      <w:bookmarkStart w:id="1" w:name="_Toc406510799"/>
      <w:r w:rsidRPr="00E04F19">
        <w:rPr>
          <w:rFonts w:hint="eastAsia"/>
        </w:rPr>
        <w:t>文档</w:t>
      </w:r>
      <w:r w:rsidRPr="00E04F19">
        <w:t>介绍</w:t>
      </w:r>
      <w:bookmarkEnd w:id="1"/>
    </w:p>
    <w:p w:rsidR="00C50840" w:rsidRPr="003840EB" w:rsidRDefault="00C50840" w:rsidP="008E666E">
      <w:pPr>
        <w:pStyle w:val="Heading2"/>
      </w:pPr>
      <w:bookmarkStart w:id="2" w:name="_Toc406510800"/>
      <w:r w:rsidRPr="003840EB">
        <w:rPr>
          <w:rFonts w:hint="eastAsia"/>
        </w:rPr>
        <w:t>目的</w:t>
      </w:r>
      <w:bookmarkEnd w:id="2"/>
    </w:p>
    <w:p w:rsidR="00C50840" w:rsidRPr="003840EB" w:rsidRDefault="00C50840" w:rsidP="008E666E">
      <w:pPr>
        <w:pStyle w:val="Heading2"/>
      </w:pPr>
      <w:bookmarkStart w:id="3" w:name="_Toc406510801"/>
      <w:r w:rsidRPr="003840EB">
        <w:rPr>
          <w:rFonts w:hint="eastAsia"/>
        </w:rPr>
        <w:t>范围</w:t>
      </w:r>
      <w:bookmarkEnd w:id="3"/>
    </w:p>
    <w:p w:rsidR="00C50840" w:rsidRPr="003840EB" w:rsidRDefault="00C50840" w:rsidP="008E666E">
      <w:pPr>
        <w:pStyle w:val="Heading2"/>
      </w:pPr>
      <w:bookmarkStart w:id="4" w:name="_Toc406510802"/>
      <w:r w:rsidRPr="003840EB">
        <w:rPr>
          <w:rFonts w:hint="eastAsia"/>
        </w:rPr>
        <w:t>缩写词列表</w:t>
      </w:r>
      <w:bookmarkEnd w:id="4"/>
    </w:p>
    <w:p w:rsidR="00C50840" w:rsidRDefault="00C50840" w:rsidP="008E666E">
      <w:pPr>
        <w:pStyle w:val="Heading2"/>
      </w:pPr>
      <w:bookmarkStart w:id="5" w:name="_Toc406510803"/>
      <w:r w:rsidRPr="003840EB">
        <w:rPr>
          <w:rFonts w:hint="eastAsia"/>
        </w:rPr>
        <w:t>参考内容</w:t>
      </w:r>
      <w:bookmarkEnd w:id="5"/>
    </w:p>
    <w:p w:rsidR="004C0643" w:rsidRDefault="004C0643" w:rsidP="004B2C7F">
      <w:pPr>
        <w:pStyle w:val="Heading1"/>
      </w:pPr>
      <w:bookmarkStart w:id="6" w:name="_Toc406510804"/>
      <w:r>
        <w:rPr>
          <w:rFonts w:hint="eastAsia"/>
        </w:rPr>
        <w:t>硬件</w:t>
      </w:r>
      <w:r>
        <w:t>环境部署</w:t>
      </w:r>
      <w:bookmarkEnd w:id="6"/>
    </w:p>
    <w:p w:rsidR="004C0643" w:rsidRDefault="004C0643" w:rsidP="008E666E">
      <w:pPr>
        <w:pStyle w:val="Heading2"/>
      </w:pPr>
      <w:bookmarkStart w:id="7" w:name="_Toc406510805"/>
      <w:r>
        <w:rPr>
          <w:rFonts w:hint="eastAsia"/>
        </w:rPr>
        <w:t>硬件</w:t>
      </w:r>
      <w:r>
        <w:t>拓扑图</w:t>
      </w:r>
      <w:bookmarkEnd w:id="7"/>
    </w:p>
    <w:p w:rsidR="004B2C7F" w:rsidRPr="004B2C7F" w:rsidRDefault="004B2C7F" w:rsidP="004B2C7F">
      <w:r>
        <w:object w:dxaOrig="11535" w:dyaOrig="7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1pt;height:236pt" o:ole="">
            <v:imagedata r:id="rId11" o:title=""/>
          </v:shape>
          <o:OLEObject Type="Embed" ProgID="Visio.Drawing.15" ShapeID="_x0000_i1025" DrawAspect="Content" ObjectID="_1480256404" r:id="rId12"/>
        </w:object>
      </w:r>
    </w:p>
    <w:p w:rsidR="004C0643" w:rsidRPr="004B2C7F" w:rsidRDefault="004C0643" w:rsidP="008E666E">
      <w:pPr>
        <w:pStyle w:val="Heading2"/>
      </w:pPr>
      <w:bookmarkStart w:id="8" w:name="_Toc406510806"/>
      <w:r w:rsidRPr="004B2C7F">
        <w:rPr>
          <w:rFonts w:hint="eastAsia"/>
        </w:rPr>
        <w:t>硬件</w:t>
      </w:r>
      <w:r w:rsidRPr="004B2C7F">
        <w:t>配置说明</w:t>
      </w:r>
      <w:bookmarkEnd w:id="8"/>
    </w:p>
    <w:p w:rsidR="004B2C7F" w:rsidRDefault="004B2C7F" w:rsidP="008E666E">
      <w:pPr>
        <w:pStyle w:val="Heading3"/>
      </w:pPr>
      <w:bookmarkStart w:id="9" w:name="_Toc406510807"/>
      <w:r w:rsidRPr="004B2C7F">
        <w:rPr>
          <w:rFonts w:hint="eastAsia"/>
        </w:rPr>
        <w:t>后台</w:t>
      </w:r>
      <w:r w:rsidRPr="004B2C7F">
        <w:t>服务器</w:t>
      </w:r>
      <w:bookmarkEnd w:id="9"/>
    </w:p>
    <w:p w:rsidR="00C811F2" w:rsidRPr="00C811F2" w:rsidRDefault="008640B8" w:rsidP="00C811F2">
      <w:pPr>
        <w:rPr>
          <w:rFonts w:hint="eastAsia"/>
        </w:rPr>
      </w:pPr>
      <w:r>
        <w:rPr>
          <w:rFonts w:hint="eastAsia"/>
        </w:rPr>
        <w:t>没有</w:t>
      </w:r>
      <w:r>
        <w:t>特别要求</w:t>
      </w:r>
    </w:p>
    <w:p w:rsidR="00712DBB" w:rsidRDefault="00712DBB" w:rsidP="008E666E">
      <w:pPr>
        <w:pStyle w:val="Heading3"/>
      </w:pPr>
      <w:bookmarkStart w:id="10" w:name="_Toc406510808"/>
      <w:r>
        <w:t>Wi-Fi</w:t>
      </w:r>
      <w:r>
        <w:rPr>
          <w:rFonts w:hint="eastAsia"/>
        </w:rPr>
        <w:t>交换机</w:t>
      </w:r>
    </w:p>
    <w:p w:rsidR="00712DBB" w:rsidRPr="00712DBB" w:rsidRDefault="00712DBB" w:rsidP="00712DBB">
      <w:pPr>
        <w:rPr>
          <w:rFonts w:hint="eastAsia"/>
        </w:rPr>
      </w:pPr>
      <w:r>
        <w:rPr>
          <w:rFonts w:hint="eastAsia"/>
        </w:rPr>
        <w:t>没有</w:t>
      </w:r>
      <w:r>
        <w:t>型号限制</w:t>
      </w:r>
    </w:p>
    <w:p w:rsidR="004B2C7F" w:rsidRDefault="004B2C7F" w:rsidP="008E666E">
      <w:pPr>
        <w:pStyle w:val="Heading3"/>
      </w:pPr>
      <w:r>
        <w:rPr>
          <w:rFonts w:hint="eastAsia"/>
        </w:rPr>
        <w:t>移动端</w:t>
      </w:r>
      <w:r>
        <w:t>设备</w:t>
      </w:r>
      <w:bookmarkEnd w:id="10"/>
    </w:p>
    <w:p w:rsidR="008640B8" w:rsidRDefault="00C811F2" w:rsidP="004B2C7F">
      <w:r>
        <w:rPr>
          <w:rFonts w:hint="eastAsia"/>
        </w:rPr>
        <w:t>手机</w:t>
      </w:r>
      <w:r w:rsidR="004B2C7F" w:rsidRPr="004B2C7F">
        <w:t>屏幕分辨率为</w:t>
      </w:r>
      <w:r w:rsidR="004B2C7F" w:rsidRPr="004B2C7F">
        <w:rPr>
          <w:rFonts w:hint="eastAsia"/>
        </w:rPr>
        <w:t>720p</w:t>
      </w:r>
      <w:r w:rsidR="004B2C7F" w:rsidRPr="004B2C7F">
        <w:t>或者</w:t>
      </w:r>
      <w:r w:rsidR="004B2C7F" w:rsidRPr="004B2C7F">
        <w:rPr>
          <w:rFonts w:hint="eastAsia"/>
        </w:rPr>
        <w:t>1080</w:t>
      </w:r>
      <w:r w:rsidR="004B2C7F" w:rsidRPr="004B2C7F">
        <w:t>p</w:t>
      </w:r>
    </w:p>
    <w:p w:rsidR="004C0643" w:rsidRPr="004B2C7F" w:rsidRDefault="004C0643" w:rsidP="004B2C7F">
      <w:pPr>
        <w:pStyle w:val="Heading1"/>
      </w:pPr>
      <w:bookmarkStart w:id="11" w:name="_Toc406510809"/>
      <w:r w:rsidRPr="004B2C7F">
        <w:rPr>
          <w:rFonts w:hint="eastAsia"/>
        </w:rPr>
        <w:lastRenderedPageBreak/>
        <w:t>软件环境</w:t>
      </w:r>
      <w:r w:rsidRPr="004B2C7F">
        <w:t>部署</w:t>
      </w:r>
      <w:bookmarkEnd w:id="11"/>
    </w:p>
    <w:p w:rsidR="004C0643" w:rsidRDefault="004C0643" w:rsidP="008E666E">
      <w:pPr>
        <w:pStyle w:val="Heading2"/>
      </w:pPr>
      <w:bookmarkStart w:id="12" w:name="_Toc406510810"/>
      <w:r>
        <w:rPr>
          <w:rFonts w:hint="eastAsia"/>
        </w:rPr>
        <w:t>软件</w:t>
      </w:r>
      <w:r>
        <w:t>环境清单</w:t>
      </w:r>
      <w:bookmarkEnd w:id="12"/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341"/>
        <w:gridCol w:w="2877"/>
        <w:gridCol w:w="2612"/>
      </w:tblGrid>
      <w:tr w:rsidR="004B2C7F" w:rsidRPr="008E666E" w:rsidTr="004B2C7F">
        <w:tc>
          <w:tcPr>
            <w:tcW w:w="2341" w:type="dxa"/>
            <w:shd w:val="clear" w:color="auto" w:fill="74D280" w:themeFill="background1" w:themeFillShade="BF"/>
          </w:tcPr>
          <w:p w:rsidR="004B2C7F" w:rsidRPr="008E666E" w:rsidRDefault="004B2C7F" w:rsidP="008E666E">
            <w:pPr>
              <w:rPr>
                <w:rFonts w:hint="eastAsia"/>
              </w:rPr>
            </w:pPr>
            <w:r w:rsidRPr="008E666E">
              <w:rPr>
                <w:rFonts w:hint="eastAsia"/>
              </w:rPr>
              <w:t>软件</w:t>
            </w:r>
            <w:r w:rsidR="008640B8" w:rsidRPr="008E666E">
              <w:rPr>
                <w:rFonts w:hint="eastAsia"/>
              </w:rPr>
              <w:t>分类</w:t>
            </w:r>
          </w:p>
        </w:tc>
        <w:tc>
          <w:tcPr>
            <w:tcW w:w="2877" w:type="dxa"/>
            <w:shd w:val="clear" w:color="auto" w:fill="74D280" w:themeFill="background1" w:themeFillShade="BF"/>
          </w:tcPr>
          <w:p w:rsidR="004B2C7F" w:rsidRPr="008E666E" w:rsidRDefault="008640B8" w:rsidP="008E666E">
            <w:pPr>
              <w:rPr>
                <w:rFonts w:hint="eastAsia"/>
              </w:rPr>
            </w:pPr>
            <w:r w:rsidRPr="008E666E">
              <w:rPr>
                <w:rFonts w:hint="eastAsia"/>
              </w:rPr>
              <w:t>软件名</w:t>
            </w:r>
          </w:p>
        </w:tc>
        <w:tc>
          <w:tcPr>
            <w:tcW w:w="2612" w:type="dxa"/>
            <w:shd w:val="clear" w:color="auto" w:fill="74D280" w:themeFill="background1" w:themeFillShade="BF"/>
          </w:tcPr>
          <w:p w:rsidR="004B2C7F" w:rsidRPr="008E666E" w:rsidRDefault="008640B8" w:rsidP="008E666E">
            <w:pPr>
              <w:rPr>
                <w:rFonts w:hint="eastAsia"/>
              </w:rPr>
            </w:pPr>
            <w:r w:rsidRPr="008E666E">
              <w:rPr>
                <w:rFonts w:hint="eastAsia"/>
              </w:rPr>
              <w:t>版本要求</w:t>
            </w:r>
          </w:p>
        </w:tc>
      </w:tr>
      <w:tr w:rsidR="004B2C7F" w:rsidRPr="008E666E" w:rsidTr="004B2C7F">
        <w:tc>
          <w:tcPr>
            <w:tcW w:w="2341" w:type="dxa"/>
          </w:tcPr>
          <w:p w:rsidR="004B2C7F" w:rsidRPr="008E666E" w:rsidRDefault="008640B8" w:rsidP="008E666E">
            <w:pPr>
              <w:rPr>
                <w:rFonts w:hint="eastAsia"/>
              </w:rPr>
            </w:pPr>
            <w:r w:rsidRPr="008E666E">
              <w:rPr>
                <w:rFonts w:hint="eastAsia"/>
              </w:rPr>
              <w:t>操作系统</w:t>
            </w:r>
          </w:p>
        </w:tc>
        <w:tc>
          <w:tcPr>
            <w:tcW w:w="2877" w:type="dxa"/>
          </w:tcPr>
          <w:p w:rsidR="004B2C7F" w:rsidRPr="008E666E" w:rsidRDefault="004B2C7F" w:rsidP="008E666E"/>
        </w:tc>
        <w:tc>
          <w:tcPr>
            <w:tcW w:w="2612" w:type="dxa"/>
          </w:tcPr>
          <w:p w:rsidR="004B2C7F" w:rsidRPr="008E666E" w:rsidRDefault="004B2C7F" w:rsidP="008E666E"/>
        </w:tc>
      </w:tr>
      <w:tr w:rsidR="008640B8" w:rsidRPr="008E666E" w:rsidTr="004B2C7F">
        <w:tc>
          <w:tcPr>
            <w:tcW w:w="2341" w:type="dxa"/>
          </w:tcPr>
          <w:p w:rsidR="008640B8" w:rsidRPr="008E666E" w:rsidRDefault="008640B8" w:rsidP="008E666E">
            <w:pPr>
              <w:rPr>
                <w:rFonts w:hint="eastAsia"/>
              </w:rPr>
            </w:pPr>
            <w:r w:rsidRPr="008E666E">
              <w:rPr>
                <w:rFonts w:hint="eastAsia"/>
              </w:rPr>
              <w:t>服务端</w:t>
            </w:r>
          </w:p>
        </w:tc>
        <w:tc>
          <w:tcPr>
            <w:tcW w:w="2877" w:type="dxa"/>
          </w:tcPr>
          <w:p w:rsidR="008640B8" w:rsidRPr="008E666E" w:rsidRDefault="008640B8" w:rsidP="008E666E">
            <w:r w:rsidRPr="008E666E">
              <w:t>JDK</w:t>
            </w:r>
          </w:p>
        </w:tc>
        <w:tc>
          <w:tcPr>
            <w:tcW w:w="2612" w:type="dxa"/>
          </w:tcPr>
          <w:p w:rsidR="008640B8" w:rsidRPr="008E666E" w:rsidRDefault="008640B8" w:rsidP="008E666E">
            <w:r w:rsidRPr="008E666E">
              <w:t>1.7+</w:t>
            </w:r>
          </w:p>
        </w:tc>
      </w:tr>
      <w:tr w:rsidR="008640B8" w:rsidRPr="008E666E" w:rsidTr="004B2C7F">
        <w:tc>
          <w:tcPr>
            <w:tcW w:w="2341" w:type="dxa"/>
          </w:tcPr>
          <w:p w:rsidR="008640B8" w:rsidRPr="008E666E" w:rsidRDefault="008640B8" w:rsidP="008E666E"/>
        </w:tc>
        <w:tc>
          <w:tcPr>
            <w:tcW w:w="2877" w:type="dxa"/>
          </w:tcPr>
          <w:p w:rsidR="008640B8" w:rsidRPr="008E666E" w:rsidRDefault="008640B8" w:rsidP="008E666E">
            <w:r w:rsidRPr="008E666E">
              <w:t>Tomcat</w:t>
            </w:r>
          </w:p>
        </w:tc>
        <w:tc>
          <w:tcPr>
            <w:tcW w:w="2612" w:type="dxa"/>
          </w:tcPr>
          <w:p w:rsidR="008640B8" w:rsidRPr="008E666E" w:rsidRDefault="008640B8" w:rsidP="008E666E">
            <w:r w:rsidRPr="008E666E">
              <w:t>7.0.42</w:t>
            </w:r>
          </w:p>
        </w:tc>
      </w:tr>
      <w:tr w:rsidR="008640B8" w:rsidRPr="008E666E" w:rsidTr="004B2C7F">
        <w:tc>
          <w:tcPr>
            <w:tcW w:w="2341" w:type="dxa"/>
          </w:tcPr>
          <w:p w:rsidR="008640B8" w:rsidRPr="008E666E" w:rsidRDefault="008640B8" w:rsidP="008E666E"/>
        </w:tc>
        <w:tc>
          <w:tcPr>
            <w:tcW w:w="2877" w:type="dxa"/>
          </w:tcPr>
          <w:p w:rsidR="008640B8" w:rsidRPr="008E666E" w:rsidRDefault="008640B8" w:rsidP="008E666E">
            <w:r w:rsidRPr="008E666E">
              <w:t>MySQL</w:t>
            </w:r>
          </w:p>
        </w:tc>
        <w:tc>
          <w:tcPr>
            <w:tcW w:w="2612" w:type="dxa"/>
          </w:tcPr>
          <w:p w:rsidR="008640B8" w:rsidRPr="008E666E" w:rsidRDefault="008640B8" w:rsidP="008E666E">
            <w:r w:rsidRPr="008E666E">
              <w:t>5.0</w:t>
            </w:r>
          </w:p>
        </w:tc>
      </w:tr>
      <w:tr w:rsidR="008640B8" w:rsidRPr="008E666E" w:rsidTr="004B2C7F">
        <w:tc>
          <w:tcPr>
            <w:tcW w:w="2341" w:type="dxa"/>
          </w:tcPr>
          <w:p w:rsidR="008640B8" w:rsidRPr="008E666E" w:rsidRDefault="008640B8" w:rsidP="008E666E"/>
        </w:tc>
        <w:tc>
          <w:tcPr>
            <w:tcW w:w="2877" w:type="dxa"/>
          </w:tcPr>
          <w:p w:rsidR="008640B8" w:rsidRPr="008E666E" w:rsidRDefault="008640B8" w:rsidP="008E666E">
            <w:r w:rsidRPr="008E666E">
              <w:t>Maven</w:t>
            </w:r>
          </w:p>
        </w:tc>
        <w:tc>
          <w:tcPr>
            <w:tcW w:w="2612" w:type="dxa"/>
          </w:tcPr>
          <w:p w:rsidR="008640B8" w:rsidRPr="008E666E" w:rsidRDefault="008640B8" w:rsidP="008E666E">
            <w:r w:rsidRPr="008E666E">
              <w:t>3.0+</w:t>
            </w:r>
          </w:p>
        </w:tc>
      </w:tr>
      <w:tr w:rsidR="008640B8" w:rsidRPr="008E666E" w:rsidTr="004B2C7F">
        <w:tc>
          <w:tcPr>
            <w:tcW w:w="2341" w:type="dxa"/>
          </w:tcPr>
          <w:p w:rsidR="008640B8" w:rsidRPr="008E666E" w:rsidRDefault="008640B8" w:rsidP="008E666E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:rsidR="008640B8" w:rsidRPr="008E666E" w:rsidRDefault="008640B8" w:rsidP="008E666E">
            <w:pPr>
              <w:rPr>
                <w:rFonts w:hint="eastAsia"/>
              </w:rPr>
            </w:pPr>
            <w:r w:rsidRPr="008E666E">
              <w:t>Explorer</w:t>
            </w:r>
          </w:p>
        </w:tc>
        <w:tc>
          <w:tcPr>
            <w:tcW w:w="2612" w:type="dxa"/>
          </w:tcPr>
          <w:p w:rsidR="008640B8" w:rsidRPr="008E666E" w:rsidRDefault="008640B8" w:rsidP="008E666E">
            <w:r w:rsidRPr="008E666E">
              <w:t>IE 10+</w:t>
            </w:r>
          </w:p>
        </w:tc>
      </w:tr>
      <w:tr w:rsidR="008640B8" w:rsidRPr="008E666E" w:rsidTr="004B2C7F">
        <w:tc>
          <w:tcPr>
            <w:tcW w:w="2341" w:type="dxa"/>
          </w:tcPr>
          <w:p w:rsidR="008640B8" w:rsidRPr="008E666E" w:rsidRDefault="008640B8" w:rsidP="008E666E">
            <w:pPr>
              <w:rPr>
                <w:rFonts w:hint="eastAsia"/>
              </w:rPr>
            </w:pPr>
            <w:r w:rsidRPr="008E666E">
              <w:rPr>
                <w:rFonts w:hint="eastAsia"/>
              </w:rPr>
              <w:t>移动端</w:t>
            </w:r>
          </w:p>
        </w:tc>
        <w:tc>
          <w:tcPr>
            <w:tcW w:w="2877" w:type="dxa"/>
          </w:tcPr>
          <w:p w:rsidR="008640B8" w:rsidRPr="008E666E" w:rsidRDefault="008640B8" w:rsidP="008E666E">
            <w:r w:rsidRPr="008E666E">
              <w:t>Android OS</w:t>
            </w:r>
          </w:p>
        </w:tc>
        <w:tc>
          <w:tcPr>
            <w:tcW w:w="2612" w:type="dxa"/>
          </w:tcPr>
          <w:p w:rsidR="008640B8" w:rsidRPr="008E666E" w:rsidRDefault="008640B8" w:rsidP="008E666E">
            <w:r w:rsidRPr="008E666E">
              <w:t>4.0+</w:t>
            </w:r>
          </w:p>
        </w:tc>
      </w:tr>
    </w:tbl>
    <w:p w:rsidR="004B2C7F" w:rsidRPr="004B2C7F" w:rsidRDefault="004B2C7F" w:rsidP="004B2C7F"/>
    <w:p w:rsidR="004C0643" w:rsidRDefault="004C0643" w:rsidP="008E666E">
      <w:pPr>
        <w:pStyle w:val="Heading2"/>
      </w:pPr>
      <w:bookmarkStart w:id="13" w:name="_Toc406510811"/>
      <w:r>
        <w:rPr>
          <w:rFonts w:hint="eastAsia"/>
        </w:rPr>
        <w:t>操作系统</w:t>
      </w:r>
      <w:r>
        <w:t>安装</w:t>
      </w:r>
      <w:bookmarkEnd w:id="13"/>
    </w:p>
    <w:p w:rsidR="004B2C7F" w:rsidRPr="004B2C7F" w:rsidRDefault="00C811F2" w:rsidP="00C811F2">
      <w:r>
        <w:t xml:space="preserve">  </w:t>
      </w:r>
      <w:r w:rsidR="008E666E"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4" w:name="_Toc406510812"/>
      <w:r>
        <w:rPr>
          <w:rFonts w:hint="eastAsia"/>
        </w:rPr>
        <w:t>数据库</w:t>
      </w:r>
      <w:r>
        <w:t>安装</w:t>
      </w:r>
      <w:bookmarkEnd w:id="14"/>
    </w:p>
    <w:p w:rsidR="004B2C7F" w:rsidRPr="004B2C7F" w:rsidRDefault="008E666E" w:rsidP="008640B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15" w:name="_Toc406510813"/>
      <w:r>
        <w:rPr>
          <w:rFonts w:hint="eastAsia"/>
        </w:rPr>
        <w:t>数据库</w:t>
      </w:r>
      <w:r>
        <w:t>初始化</w:t>
      </w:r>
      <w:bookmarkEnd w:id="15"/>
    </w:p>
    <w:p w:rsidR="008E666E" w:rsidRPr="008E666E" w:rsidRDefault="008E666E" w:rsidP="008E666E"/>
    <w:p w:rsidR="004B2C7F" w:rsidRPr="004B2C7F" w:rsidRDefault="004B2C7F" w:rsidP="004B2C7F"/>
    <w:p w:rsidR="004C0643" w:rsidRDefault="004C0643" w:rsidP="008E666E">
      <w:pPr>
        <w:pStyle w:val="Heading2"/>
      </w:pPr>
      <w:bookmarkStart w:id="16" w:name="_Toc406510814"/>
      <w:r>
        <w:rPr>
          <w:rFonts w:hint="eastAsia"/>
        </w:rPr>
        <w:t>应用</w:t>
      </w:r>
      <w:r>
        <w:t>服务器安装</w:t>
      </w:r>
      <w:bookmarkEnd w:id="16"/>
    </w:p>
    <w:p w:rsidR="008E666E" w:rsidRPr="008E666E" w:rsidRDefault="008E666E" w:rsidP="008E666E">
      <w:r>
        <w:rPr>
          <w:rFonts w:hint="eastAsia"/>
        </w:rPr>
        <w:t>待更新</w:t>
      </w:r>
    </w:p>
    <w:p w:rsidR="004B2C7F" w:rsidRPr="004B2C7F" w:rsidRDefault="004B2C7F" w:rsidP="004B2C7F"/>
    <w:p w:rsidR="004C0643" w:rsidRDefault="004C0643" w:rsidP="008E666E">
      <w:pPr>
        <w:pStyle w:val="Heading2"/>
      </w:pPr>
      <w:bookmarkStart w:id="17" w:name="_Toc406510815"/>
      <w:r>
        <w:rPr>
          <w:rFonts w:hint="eastAsia"/>
        </w:rPr>
        <w:t>第三方</w:t>
      </w:r>
      <w:r>
        <w:t>支持系统安装</w:t>
      </w:r>
      <w:bookmarkEnd w:id="17"/>
    </w:p>
    <w:p w:rsidR="004B2C7F" w:rsidRPr="004B2C7F" w:rsidRDefault="008E666E" w:rsidP="004B2C7F">
      <w:r>
        <w:rPr>
          <w:rFonts w:hint="eastAsia"/>
        </w:rPr>
        <w:t>待更新</w:t>
      </w:r>
    </w:p>
    <w:p w:rsidR="004C0643" w:rsidRDefault="004C0643" w:rsidP="004B2C7F"/>
    <w:p w:rsidR="004C0643" w:rsidRDefault="004C0643" w:rsidP="004B2C7F">
      <w:pPr>
        <w:pStyle w:val="Heading1"/>
      </w:pPr>
      <w:bookmarkStart w:id="18" w:name="_Toc406510816"/>
      <w:r>
        <w:rPr>
          <w:rFonts w:hint="eastAsia"/>
        </w:rPr>
        <w:lastRenderedPageBreak/>
        <w:t>应用</w:t>
      </w:r>
      <w:r>
        <w:t>系统部署</w:t>
      </w:r>
      <w:bookmarkEnd w:id="18"/>
    </w:p>
    <w:p w:rsidR="004C0643" w:rsidRDefault="004C0643" w:rsidP="008E666E">
      <w:pPr>
        <w:pStyle w:val="Heading2"/>
      </w:pPr>
      <w:bookmarkStart w:id="19" w:name="_Toc406510817"/>
      <w:r>
        <w:rPr>
          <w:rFonts w:hint="eastAsia"/>
        </w:rPr>
        <w:t>应用</w:t>
      </w:r>
      <w:r>
        <w:t>系统模块清单</w:t>
      </w:r>
      <w:bookmarkEnd w:id="19"/>
    </w:p>
    <w:p w:rsidR="008E666E" w:rsidRPr="008E666E" w:rsidRDefault="008E666E" w:rsidP="008E666E">
      <w:r>
        <w:rPr>
          <w:rFonts w:hint="eastAsia"/>
        </w:rPr>
        <w:t>待更新</w:t>
      </w:r>
    </w:p>
    <w:p w:rsidR="004C0643" w:rsidRDefault="004C0643" w:rsidP="008E666E">
      <w:pPr>
        <w:pStyle w:val="Heading2"/>
      </w:pPr>
      <w:bookmarkStart w:id="20" w:name="_Toc406510818"/>
      <w:r>
        <w:rPr>
          <w:rFonts w:hint="eastAsia"/>
        </w:rPr>
        <w:t>部署</w:t>
      </w:r>
      <w:r>
        <w:t>前检查列表</w:t>
      </w:r>
      <w:bookmarkEnd w:id="20"/>
    </w:p>
    <w:p w:rsidR="004C0643" w:rsidRDefault="004C0643" w:rsidP="008E666E">
      <w:pPr>
        <w:pStyle w:val="Heading2"/>
      </w:pPr>
      <w:bookmarkStart w:id="21" w:name="_Toc406510819"/>
      <w:r>
        <w:rPr>
          <w:rFonts w:hint="eastAsia"/>
        </w:rPr>
        <w:t>系统</w:t>
      </w:r>
      <w:r>
        <w:t>部署步骤</w:t>
      </w:r>
      <w:bookmarkEnd w:id="21"/>
    </w:p>
    <w:p w:rsidR="004C0643" w:rsidRDefault="004C0643" w:rsidP="008E666E">
      <w:pPr>
        <w:pStyle w:val="Heading2"/>
      </w:pPr>
      <w:bookmarkStart w:id="22" w:name="_Toc406510820"/>
      <w:r>
        <w:rPr>
          <w:rFonts w:hint="eastAsia"/>
        </w:rPr>
        <w:t>系统</w:t>
      </w:r>
      <w:r>
        <w:t>配置</w:t>
      </w:r>
      <w:bookmarkEnd w:id="22"/>
    </w:p>
    <w:p w:rsidR="008E666E" w:rsidRPr="008E666E" w:rsidRDefault="008E666E" w:rsidP="008E666E">
      <w:pPr>
        <w:pStyle w:val="Heading3"/>
      </w:pPr>
      <w:r>
        <w:rPr>
          <w:rFonts w:hint="eastAsia"/>
        </w:rPr>
        <w:t>服务器</w:t>
      </w:r>
      <w:r>
        <w:t>端配置</w:t>
      </w:r>
    </w:p>
    <w:p w:rsidR="008E666E" w:rsidRPr="008E666E" w:rsidRDefault="008E666E" w:rsidP="008E666E">
      <w:pPr>
        <w:pStyle w:val="Heading3"/>
        <w:rPr>
          <w:rFonts w:hint="eastAsia"/>
        </w:rPr>
      </w:pPr>
      <w:r>
        <w:rPr>
          <w:rFonts w:hint="eastAsia"/>
        </w:rPr>
        <w:t>移动端配置</w:t>
      </w:r>
    </w:p>
    <w:p w:rsidR="004C0643" w:rsidRDefault="004C0643" w:rsidP="004B2C7F"/>
    <w:p w:rsidR="004C0643" w:rsidRDefault="004C0643" w:rsidP="004B2C7F">
      <w:pPr>
        <w:pStyle w:val="Heading1"/>
      </w:pPr>
      <w:bookmarkStart w:id="23" w:name="_Toc406510821"/>
      <w:r>
        <w:rPr>
          <w:rFonts w:hint="eastAsia"/>
        </w:rPr>
        <w:t>应用</w:t>
      </w:r>
      <w:r>
        <w:t>系统初始化与确认</w:t>
      </w:r>
      <w:bookmarkEnd w:id="23"/>
    </w:p>
    <w:p w:rsidR="004C0643" w:rsidRDefault="004C0643" w:rsidP="008E666E">
      <w:pPr>
        <w:pStyle w:val="Heading2"/>
      </w:pPr>
      <w:bookmarkStart w:id="24" w:name="_Toc406510822"/>
      <w:r>
        <w:rPr>
          <w:rFonts w:hint="eastAsia"/>
        </w:rPr>
        <w:t>初始化</w:t>
      </w:r>
      <w:bookmarkEnd w:id="24"/>
    </w:p>
    <w:p w:rsidR="004C0643" w:rsidRDefault="004C0643" w:rsidP="008E666E">
      <w:pPr>
        <w:pStyle w:val="Heading2"/>
      </w:pPr>
      <w:bookmarkStart w:id="25" w:name="_Toc406510823"/>
      <w:r>
        <w:rPr>
          <w:rFonts w:hint="eastAsia"/>
        </w:rPr>
        <w:t>部署</w:t>
      </w:r>
      <w:r>
        <w:t>确认</w:t>
      </w:r>
      <w:r>
        <w:rPr>
          <w:rFonts w:hint="eastAsia"/>
        </w:rPr>
        <w:t>检查表</w:t>
      </w:r>
      <w:bookmarkEnd w:id="25"/>
    </w:p>
    <w:p w:rsidR="00F5326D" w:rsidRDefault="00F5326D" w:rsidP="004B2C7F"/>
    <w:p w:rsidR="00F5326D" w:rsidRDefault="00F5326D" w:rsidP="004B2C7F">
      <w:pPr>
        <w:pStyle w:val="Heading1"/>
      </w:pPr>
      <w:bookmarkStart w:id="26" w:name="_Toc406510824"/>
      <w:r>
        <w:rPr>
          <w:rFonts w:hint="eastAsia"/>
        </w:rPr>
        <w:t>附录</w:t>
      </w:r>
      <w:bookmarkEnd w:id="26"/>
    </w:p>
    <w:p w:rsidR="008640B8" w:rsidRDefault="008E666E" w:rsidP="008E666E">
      <w:pPr>
        <w:pStyle w:val="Heading2"/>
      </w:pPr>
      <w:r>
        <w:rPr>
          <w:rFonts w:hint="eastAsia"/>
        </w:rPr>
        <w:t>已知</w:t>
      </w:r>
      <w:r w:rsidR="008640B8">
        <w:t>问题</w:t>
      </w:r>
    </w:p>
    <w:p w:rsidR="008640B8" w:rsidRDefault="008E666E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 w:rsidR="008640B8">
        <w:rPr>
          <w:rFonts w:hint="eastAsia"/>
        </w:rPr>
        <w:t>菜品</w:t>
      </w:r>
      <w:r w:rsidR="008640B8">
        <w:t>分类名不能超过四个字</w:t>
      </w:r>
      <w:r>
        <w:rPr>
          <w:rFonts w:hint="eastAsia"/>
        </w:rPr>
        <w:t>，</w:t>
      </w:r>
      <w:r>
        <w:t>否则导致页面</w:t>
      </w:r>
      <w:r>
        <w:t>UI</w:t>
      </w:r>
      <w:r>
        <w:rPr>
          <w:rFonts w:hint="eastAsia"/>
        </w:rPr>
        <w:t>混乱</w:t>
      </w:r>
    </w:p>
    <w:p w:rsidR="008E666E" w:rsidRDefault="008E666E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会员号</w:t>
      </w:r>
      <w:r>
        <w:t>没校验</w:t>
      </w:r>
      <w:r>
        <w:rPr>
          <w:rFonts w:hint="eastAsia"/>
        </w:rPr>
        <w:t>，</w:t>
      </w:r>
      <w:r>
        <w:t>在移动端输入</w:t>
      </w:r>
      <w:r>
        <w:rPr>
          <w:rFonts w:hint="eastAsia"/>
        </w:rPr>
        <w:t>非</w:t>
      </w:r>
      <w:r>
        <w:t>正确会员号，系统没有提示</w:t>
      </w:r>
    </w:p>
    <w:p w:rsidR="008E666E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移动端历史订单</w:t>
      </w:r>
      <w:r>
        <w:t>信息</w:t>
      </w:r>
      <w:r>
        <w:rPr>
          <w:rFonts w:hint="eastAsia"/>
        </w:rPr>
        <w:t>功能</w:t>
      </w:r>
      <w:r>
        <w:t>还没实现</w:t>
      </w:r>
    </w:p>
    <w:p w:rsidR="00072F87" w:rsidRDefault="00072F87" w:rsidP="008640B8">
      <w:pPr>
        <w:pStyle w:val="ListParagraph"/>
        <w:numPr>
          <w:ilvl w:val="0"/>
          <w:numId w:val="36"/>
        </w:numPr>
      </w:pPr>
      <w:r>
        <w:rPr>
          <w:rFonts w:hint="eastAsia"/>
        </w:rPr>
        <w:t>移动端</w:t>
      </w:r>
      <w:r>
        <w:t>下单之后查询功能还没</w:t>
      </w:r>
      <w:r>
        <w:rPr>
          <w:rFonts w:hint="eastAsia"/>
        </w:rPr>
        <w:t>实现</w:t>
      </w:r>
    </w:p>
    <w:p w:rsidR="00072F87" w:rsidRPr="008640B8" w:rsidRDefault="00072F87" w:rsidP="00072F87">
      <w:pPr>
        <w:pStyle w:val="ListParagraph"/>
      </w:pPr>
      <w:bookmarkStart w:id="27" w:name="_GoBack"/>
      <w:bookmarkEnd w:id="27"/>
    </w:p>
    <w:sectPr w:rsidR="00072F87" w:rsidRPr="008640B8" w:rsidSect="00721A9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C58" w:rsidRDefault="00D52C58" w:rsidP="004B2C7F">
      <w:r>
        <w:separator/>
      </w:r>
    </w:p>
  </w:endnote>
  <w:endnote w:type="continuationSeparator" w:id="0">
    <w:p w:rsidR="00D52C58" w:rsidRDefault="00D52C58" w:rsidP="004B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panose1 w:val="020B0702020204020204"/>
    <w:charset w:val="00"/>
    <w:family w:val="swiss"/>
    <w:pitch w:val="variable"/>
    <w:sig w:usb0="A00002AF" w:usb1="5000204A" w:usb2="00000000" w:usb3="00000000" w:csb0="0000009F" w:csb1="00000000"/>
  </w:font>
  <w:font w:name="Futura Bk">
    <w:panose1 w:val="020B0502020204020303"/>
    <w:charset w:val="00"/>
    <w:family w:val="swiss"/>
    <w:pitch w:val="variable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34A443" w:themeColor="background1" w:themeShade="7F"/>
        <w:spacing w:val="60"/>
      </w:rPr>
    </w:sdtEndPr>
    <w:sdtContent>
      <w:p w:rsidR="005D29DC" w:rsidRDefault="005D29DC" w:rsidP="004B2C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277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34A443" w:themeColor="background1" w:themeShade="7F"/>
            <w:spacing w:val="60"/>
          </w:rPr>
          <w:t>Page</w:t>
        </w:r>
      </w:p>
    </w:sdtContent>
  </w:sdt>
  <w:p w:rsidR="005D29DC" w:rsidRDefault="005D29DC" w:rsidP="004B2C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C58" w:rsidRDefault="00D52C58" w:rsidP="004B2C7F">
      <w:r>
        <w:separator/>
      </w:r>
    </w:p>
  </w:footnote>
  <w:footnote w:type="continuationSeparator" w:id="0">
    <w:p w:rsidR="00D52C58" w:rsidRDefault="00D52C58" w:rsidP="004B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9DC" w:rsidRDefault="005D29DC" w:rsidP="004B2C7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29DC" w:rsidRDefault="008D2BFA" w:rsidP="004B2C7F">
                              <w:r>
                                <w:t>餐厅订餐系统</w:t>
                              </w:r>
                              <w:r>
                                <w:t>_</w:t>
                              </w:r>
                              <w:r>
                                <w:t>系统部署手册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D29DC" w:rsidRDefault="008D2BFA" w:rsidP="004B2C7F">
                        <w:r>
                          <w:t>餐厅订餐系统</w:t>
                        </w:r>
                        <w:r>
                          <w:t>_</w:t>
                        </w:r>
                        <w:r>
                          <w:t>系统部署手册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D29DC" w:rsidRDefault="005D29DC" w:rsidP="004B2C7F">
                          <w:pPr>
                            <w:rPr>
                              <w:color w:val="C7EDCC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66277" w:rsidRPr="00D66277">
                            <w:rPr>
                              <w:noProof/>
                              <w:color w:val="C7EDCC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C7EDCC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5D29DC" w:rsidRDefault="005D29DC" w:rsidP="004B2C7F">
                    <w:pPr>
                      <w:rPr>
                        <w:color w:val="C7EDCC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66277" w:rsidRPr="00D66277">
                      <w:rPr>
                        <w:noProof/>
                        <w:color w:val="C7EDCC" w:themeColor="background1"/>
                      </w:rPr>
                      <w:t>2</w:t>
                    </w:r>
                    <w:r>
                      <w:rPr>
                        <w:noProof/>
                        <w:color w:val="C7EDCC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>
    <w:nsid w:val="043E77CA"/>
    <w:multiLevelType w:val="hybridMultilevel"/>
    <w:tmpl w:val="9106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782C6D"/>
    <w:multiLevelType w:val="hybridMultilevel"/>
    <w:tmpl w:val="E166AFB0"/>
    <w:lvl w:ilvl="0" w:tplc="1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D9A8A7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7C538CC"/>
    <w:multiLevelType w:val="multilevel"/>
    <w:tmpl w:val="5EBE1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eastAsia="楷体" w:hAnsi="Times New Roman"/>
        <w:b/>
        <w:sz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3"/>
  </w:num>
  <w:num w:numId="5">
    <w:abstractNumId w:val="11"/>
  </w:num>
  <w:num w:numId="6">
    <w:abstractNumId w:val="16"/>
  </w:num>
  <w:num w:numId="7">
    <w:abstractNumId w:val="8"/>
  </w:num>
  <w:num w:numId="8">
    <w:abstractNumId w:val="11"/>
  </w:num>
  <w:num w:numId="9">
    <w:abstractNumId w:val="16"/>
  </w:num>
  <w:num w:numId="10">
    <w:abstractNumId w:val="9"/>
  </w:num>
  <w:num w:numId="11">
    <w:abstractNumId w:val="19"/>
  </w:num>
  <w:num w:numId="12">
    <w:abstractNumId w:val="12"/>
  </w:num>
  <w:num w:numId="13">
    <w:abstractNumId w:val="6"/>
  </w:num>
  <w:num w:numId="14">
    <w:abstractNumId w:val="18"/>
  </w:num>
  <w:num w:numId="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  <w:num w:numId="21">
    <w:abstractNumId w:val="0"/>
  </w:num>
  <w:num w:numId="22">
    <w:abstractNumId w:val="0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4"/>
  </w:num>
  <w:num w:numId="34">
    <w:abstractNumId w:val="17"/>
  </w:num>
  <w:num w:numId="35">
    <w:abstractNumId w:val="1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37"/>
    <w:rsid w:val="00045F37"/>
    <w:rsid w:val="00072F87"/>
    <w:rsid w:val="0007591A"/>
    <w:rsid w:val="000B00A1"/>
    <w:rsid w:val="000B389F"/>
    <w:rsid w:val="000B6D9F"/>
    <w:rsid w:val="000D2482"/>
    <w:rsid w:val="00110C97"/>
    <w:rsid w:val="00132BE6"/>
    <w:rsid w:val="001530F0"/>
    <w:rsid w:val="001854DC"/>
    <w:rsid w:val="001A4223"/>
    <w:rsid w:val="001F4CB5"/>
    <w:rsid w:val="00304553"/>
    <w:rsid w:val="00314AB3"/>
    <w:rsid w:val="00355107"/>
    <w:rsid w:val="00356427"/>
    <w:rsid w:val="003840EB"/>
    <w:rsid w:val="00391894"/>
    <w:rsid w:val="003C26AC"/>
    <w:rsid w:val="003C478E"/>
    <w:rsid w:val="003D2B50"/>
    <w:rsid w:val="003D3C26"/>
    <w:rsid w:val="003E137E"/>
    <w:rsid w:val="00432CB8"/>
    <w:rsid w:val="00441980"/>
    <w:rsid w:val="004A3260"/>
    <w:rsid w:val="004B2C7F"/>
    <w:rsid w:val="004C0643"/>
    <w:rsid w:val="005105F9"/>
    <w:rsid w:val="005203B7"/>
    <w:rsid w:val="00553EC8"/>
    <w:rsid w:val="005B59FC"/>
    <w:rsid w:val="005C6C4E"/>
    <w:rsid w:val="005D2337"/>
    <w:rsid w:val="005D29DC"/>
    <w:rsid w:val="005F0509"/>
    <w:rsid w:val="006B2CF6"/>
    <w:rsid w:val="006B2E7C"/>
    <w:rsid w:val="007104C2"/>
    <w:rsid w:val="00712DBB"/>
    <w:rsid w:val="00721A92"/>
    <w:rsid w:val="0074566E"/>
    <w:rsid w:val="00754907"/>
    <w:rsid w:val="007A4592"/>
    <w:rsid w:val="007F3893"/>
    <w:rsid w:val="00813A69"/>
    <w:rsid w:val="0086242B"/>
    <w:rsid w:val="008640B8"/>
    <w:rsid w:val="00880D8B"/>
    <w:rsid w:val="00886091"/>
    <w:rsid w:val="00897534"/>
    <w:rsid w:val="008B1030"/>
    <w:rsid w:val="008D2BFA"/>
    <w:rsid w:val="008E666E"/>
    <w:rsid w:val="008F0C6C"/>
    <w:rsid w:val="008F7704"/>
    <w:rsid w:val="009013DE"/>
    <w:rsid w:val="0091684B"/>
    <w:rsid w:val="00922823"/>
    <w:rsid w:val="009316FB"/>
    <w:rsid w:val="00934A07"/>
    <w:rsid w:val="009A2411"/>
    <w:rsid w:val="009A465A"/>
    <w:rsid w:val="009B6F67"/>
    <w:rsid w:val="009C4E67"/>
    <w:rsid w:val="009D6E61"/>
    <w:rsid w:val="009E44EC"/>
    <w:rsid w:val="009F0C9A"/>
    <w:rsid w:val="00A35808"/>
    <w:rsid w:val="00A6018E"/>
    <w:rsid w:val="00A85AE9"/>
    <w:rsid w:val="00A85F7B"/>
    <w:rsid w:val="00AC308E"/>
    <w:rsid w:val="00AD2065"/>
    <w:rsid w:val="00AF53B7"/>
    <w:rsid w:val="00B56271"/>
    <w:rsid w:val="00BE523B"/>
    <w:rsid w:val="00BE752A"/>
    <w:rsid w:val="00C50840"/>
    <w:rsid w:val="00C739B4"/>
    <w:rsid w:val="00C811F2"/>
    <w:rsid w:val="00CB5877"/>
    <w:rsid w:val="00CB5A65"/>
    <w:rsid w:val="00CC04E2"/>
    <w:rsid w:val="00CD2DF3"/>
    <w:rsid w:val="00CE0767"/>
    <w:rsid w:val="00CE3858"/>
    <w:rsid w:val="00CF72CE"/>
    <w:rsid w:val="00D05F32"/>
    <w:rsid w:val="00D17971"/>
    <w:rsid w:val="00D3509D"/>
    <w:rsid w:val="00D353D8"/>
    <w:rsid w:val="00D35A5C"/>
    <w:rsid w:val="00D361BE"/>
    <w:rsid w:val="00D4389C"/>
    <w:rsid w:val="00D52C58"/>
    <w:rsid w:val="00D66277"/>
    <w:rsid w:val="00D838F2"/>
    <w:rsid w:val="00DA00E4"/>
    <w:rsid w:val="00DB784F"/>
    <w:rsid w:val="00DE3E4B"/>
    <w:rsid w:val="00DF7041"/>
    <w:rsid w:val="00E04F19"/>
    <w:rsid w:val="00E05DA6"/>
    <w:rsid w:val="00E327D4"/>
    <w:rsid w:val="00E7187C"/>
    <w:rsid w:val="00E72E17"/>
    <w:rsid w:val="00E83437"/>
    <w:rsid w:val="00E92CCB"/>
    <w:rsid w:val="00EA3B01"/>
    <w:rsid w:val="00EB7A0E"/>
    <w:rsid w:val="00ED51A8"/>
    <w:rsid w:val="00EE3036"/>
    <w:rsid w:val="00F134ED"/>
    <w:rsid w:val="00F20DEE"/>
    <w:rsid w:val="00F5326D"/>
    <w:rsid w:val="00F53871"/>
    <w:rsid w:val="00F75AFC"/>
    <w:rsid w:val="00F9780B"/>
    <w:rsid w:val="00FA0A4F"/>
    <w:rsid w:val="00FD077B"/>
    <w:rsid w:val="00F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409DAA-1D2D-416F-B85C-D60331A9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1F2"/>
    <w:pPr>
      <w:spacing w:before="120" w:after="120" w:line="240" w:lineRule="auto"/>
    </w:pPr>
    <w:rPr>
      <w:rFonts w:ascii="Times New Roman" w:eastAsia="楷体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C7F"/>
    <w:pPr>
      <w:keepNext/>
      <w:keepLines/>
      <w:numPr>
        <w:numId w:val="28"/>
      </w:numPr>
      <w:spacing w:before="240" w:after="0"/>
      <w:outlineLvl w:val="0"/>
    </w:pPr>
    <w:rPr>
      <w:rFonts w:cstheme="majorBidi"/>
      <w:b/>
      <w:sz w:val="32"/>
      <w:szCs w:val="32"/>
    </w:rPr>
  </w:style>
  <w:style w:type="paragraph" w:styleId="Heading2">
    <w:name w:val="heading 2"/>
    <w:basedOn w:val="Level1"/>
    <w:next w:val="Normal"/>
    <w:link w:val="Heading2Char"/>
    <w:autoRedefine/>
    <w:uiPriority w:val="9"/>
    <w:unhideWhenUsed/>
    <w:qFormat/>
    <w:rsid w:val="008E666E"/>
    <w:pPr>
      <w:keepNext/>
      <w:keepLines/>
      <w:numPr>
        <w:numId w:val="28"/>
      </w:numPr>
      <w:contextualSpacing w:val="0"/>
      <w:mirrorIndents/>
      <w:outlineLvl w:val="1"/>
    </w:pPr>
    <w:rPr>
      <w:rFonts w:ascii="楷体" w:hAnsi="楷体" w:cstheme="majorBidi"/>
      <w:b/>
      <w:sz w:val="28"/>
      <w:szCs w:val="28"/>
    </w:rPr>
  </w:style>
  <w:style w:type="paragraph" w:styleId="Heading3">
    <w:name w:val="heading 3"/>
    <w:basedOn w:val="L3"/>
    <w:next w:val="Normal"/>
    <w:link w:val="Heading3Char"/>
    <w:uiPriority w:val="9"/>
    <w:unhideWhenUsed/>
    <w:qFormat/>
    <w:rsid w:val="008E666E"/>
    <w:pPr>
      <w:keepNext/>
      <w:keepLines/>
      <w:numPr>
        <w:ilvl w:val="2"/>
        <w:numId w:val="28"/>
      </w:numPr>
      <w:adjustRightInd w:val="0"/>
      <w:contextualSpacing w:val="0"/>
      <w:outlineLvl w:val="2"/>
    </w:pPr>
    <w:rPr>
      <w:rFonts w:ascii="楷体" w:hAnsi="楷体" w:cstheme="majorBidi"/>
      <w:b/>
      <w:szCs w:val="24"/>
    </w:rPr>
  </w:style>
  <w:style w:type="paragraph" w:styleId="Heading4">
    <w:name w:val="heading 4"/>
    <w:basedOn w:val="311"/>
    <w:next w:val="Normal"/>
    <w:link w:val="Heading4Char"/>
    <w:uiPriority w:val="9"/>
    <w:semiHidden/>
    <w:unhideWhenUsed/>
    <w:qFormat/>
    <w:rsid w:val="007104C2"/>
    <w:pPr>
      <w:keepNext/>
      <w:keepLines/>
      <w:numPr>
        <w:ilvl w:val="3"/>
        <w:numId w:val="28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0EB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0EB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0E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0EB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0EB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21A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21A92"/>
  </w:style>
  <w:style w:type="table" w:styleId="TableGrid">
    <w:name w:val="Table Grid"/>
    <w:basedOn w:val="TableNormal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B2C7F"/>
    <w:rPr>
      <w:rFonts w:ascii="Times New Roman" w:eastAsia="楷体" w:hAnsi="Times New Roman" w:cstheme="majorBidi"/>
      <w:b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FA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A0A4F"/>
  </w:style>
  <w:style w:type="paragraph" w:styleId="Footer">
    <w:name w:val="footer"/>
    <w:basedOn w:val="Normal"/>
    <w:link w:val="FooterChar"/>
    <w:uiPriority w:val="99"/>
    <w:unhideWhenUsed/>
    <w:rsid w:val="00FA0A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A0A4F"/>
  </w:style>
  <w:style w:type="paragraph" w:styleId="TOCHeading">
    <w:name w:val="TOC Heading"/>
    <w:basedOn w:val="Heading1"/>
    <w:next w:val="Normal"/>
    <w:uiPriority w:val="39"/>
    <w:unhideWhenUsed/>
    <w:qFormat/>
    <w:rsid w:val="00D838F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838F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666E"/>
    <w:rPr>
      <w:rFonts w:ascii="楷体" w:eastAsia="楷体" w:hAnsi="楷体" w:cstheme="majorBidi"/>
      <w:b/>
      <w:sz w:val="28"/>
      <w:szCs w:val="28"/>
    </w:rPr>
  </w:style>
  <w:style w:type="paragraph" w:customStyle="1" w:styleId="Level1">
    <w:name w:val="Level1"/>
    <w:basedOn w:val="ListParagraph"/>
    <w:link w:val="Level1Char"/>
    <w:rsid w:val="00E327D4"/>
    <w:pPr>
      <w:numPr>
        <w:ilvl w:val="1"/>
        <w:numId w:val="5"/>
      </w:numPr>
    </w:pPr>
  </w:style>
  <w:style w:type="paragraph" w:customStyle="1" w:styleId="L3">
    <w:name w:val="L3"/>
    <w:basedOn w:val="ListParagraph"/>
    <w:link w:val="L3Char"/>
    <w:rsid w:val="007104C2"/>
    <w:pPr>
      <w:numPr>
        <w:ilvl w:val="1"/>
        <w:numId w:val="6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27D4"/>
  </w:style>
  <w:style w:type="character" w:customStyle="1" w:styleId="Level1Char">
    <w:name w:val="Level1 Char"/>
    <w:basedOn w:val="ListParagraphChar"/>
    <w:link w:val="Level1"/>
    <w:rsid w:val="00E327D4"/>
  </w:style>
  <w:style w:type="character" w:customStyle="1" w:styleId="Heading3Char">
    <w:name w:val="Heading 3 Char"/>
    <w:basedOn w:val="DefaultParagraphFont"/>
    <w:link w:val="Heading3"/>
    <w:uiPriority w:val="9"/>
    <w:rsid w:val="008E666E"/>
    <w:rPr>
      <w:rFonts w:ascii="楷体" w:eastAsia="楷体" w:hAnsi="楷体" w:cstheme="majorBidi"/>
      <w:b/>
      <w:sz w:val="24"/>
      <w:szCs w:val="24"/>
    </w:rPr>
  </w:style>
  <w:style w:type="character" w:customStyle="1" w:styleId="L3Char">
    <w:name w:val="L3 Char"/>
    <w:basedOn w:val="ListParagraphChar"/>
    <w:link w:val="L3"/>
    <w:rsid w:val="007104C2"/>
  </w:style>
  <w:style w:type="paragraph" w:customStyle="1" w:styleId="311">
    <w:name w:val="3.1.1"/>
    <w:basedOn w:val="ListParagraph"/>
    <w:link w:val="311Char"/>
    <w:rsid w:val="007104C2"/>
    <w:pPr>
      <w:numPr>
        <w:ilvl w:val="2"/>
        <w:numId w:val="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ListParagraphChar"/>
    <w:link w:val="311"/>
    <w:rsid w:val="007104C2"/>
  </w:style>
  <w:style w:type="paragraph" w:styleId="FootnoteText">
    <w:name w:val="footnote text"/>
    <w:basedOn w:val="Normal"/>
    <w:link w:val="FootnoteTextChar"/>
    <w:uiPriority w:val="99"/>
    <w:semiHidden/>
    <w:unhideWhenUsed/>
    <w:rsid w:val="00754907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4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4907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Heading">
    <w:name w:val="Table_Heading"/>
    <w:basedOn w:val="Normal"/>
    <w:next w:val="Normal"/>
    <w:rsid w:val="00553EC8"/>
    <w:pPr>
      <w:keepNext/>
      <w:keepLines/>
      <w:spacing w:before="40" w:after="40"/>
    </w:pPr>
    <w:rPr>
      <w:rFonts w:ascii="Futura Hv" w:eastAsia="宋体" w:hAnsi="Futura Hv" w:cs="Times New Roman"/>
      <w:sz w:val="20"/>
      <w:szCs w:val="20"/>
      <w:lang w:eastAsia="en-US"/>
    </w:rPr>
  </w:style>
  <w:style w:type="paragraph" w:customStyle="1" w:styleId="TableMedium">
    <w:name w:val="Table_Medium"/>
    <w:basedOn w:val="Normal"/>
    <w:rsid w:val="00553EC8"/>
    <w:pPr>
      <w:spacing w:before="40" w:after="40"/>
    </w:pPr>
    <w:rPr>
      <w:rFonts w:ascii="Futura Bk" w:eastAsia="宋体" w:hAnsi="Futura Bk" w:cs="Times New Roman"/>
      <w:sz w:val="18"/>
      <w:szCs w:val="20"/>
      <w:lang w:eastAsia="en-US"/>
    </w:rPr>
  </w:style>
  <w:style w:type="paragraph" w:styleId="Title">
    <w:name w:val="Title"/>
    <w:aliases w:val="目录"/>
    <w:basedOn w:val="Normal"/>
    <w:next w:val="Normal"/>
    <w:link w:val="TitleChar"/>
    <w:uiPriority w:val="10"/>
    <w:qFormat/>
    <w:rsid w:val="00C811F2"/>
    <w:pPr>
      <w:spacing w:after="0"/>
      <w:contextualSpacing/>
    </w:pPr>
    <w:rPr>
      <w:rFonts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目录 Char"/>
    <w:basedOn w:val="DefaultParagraphFont"/>
    <w:link w:val="Title"/>
    <w:uiPriority w:val="10"/>
    <w:rsid w:val="00C811F2"/>
    <w:rPr>
      <w:rFonts w:ascii="Times New Roman" w:eastAsia="楷体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aron_Folder\Git_Repo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E5570-CFCD-46F4-AADA-DFC5B1B14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171</TotalTime>
  <Pages>6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餐厅订餐系统_系统部署手册</vt:lpstr>
    </vt:vector>
  </TitlesOfParts>
  <Company/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餐厅订餐系统_系统部署手册</dc:title>
  <dc:subject>项目ID#</dc:subject>
  <dc:creator>Zhi Luo</dc:creator>
  <cp:keywords/>
  <dc:description/>
  <cp:lastModifiedBy>Nie, Su-Fang (Annie, ES-Apps-GD-China-WH)</cp:lastModifiedBy>
  <cp:revision>72</cp:revision>
  <dcterms:created xsi:type="dcterms:W3CDTF">2014-11-21T08:19:00Z</dcterms:created>
  <dcterms:modified xsi:type="dcterms:W3CDTF">2014-12-16T09:33:00Z</dcterms:modified>
</cp:coreProperties>
</file>