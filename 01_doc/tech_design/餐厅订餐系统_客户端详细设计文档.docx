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F1E3A" w14:textId="77777777" w:rsidR="006B2CF6" w:rsidRPr="00DE3E4B" w:rsidRDefault="006B2CF6" w:rsidP="00536CFA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59776" behindDoc="0" locked="0" layoutInCell="1" allowOverlap="1" wp14:anchorId="6A0BE8EE" wp14:editId="65F3E6D3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C4405" w14:textId="77777777" w:rsidR="0006492E" w:rsidRPr="00DE3E4B" w:rsidRDefault="0006492E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iCs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75pt;margin-top:0;width:315pt;height:112.5pt;z-index:25165977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14:paraId="7C8C4405" w14:textId="77777777" w:rsidR="0006492E" w:rsidRPr="00DE3E4B" w:rsidRDefault="0006492E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iCs/>
                        </w:rPr>
                      </w:pPr>
                      <w:r w:rsidRPr="00DE3E4B"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="Times New Roman" w:eastAsia="楷体" w:hAnsi="Times New Roman"/>
        </w:rPr>
      </w:sdtEndPr>
      <w:sdtContent>
        <w:p w14:paraId="436781B2" w14:textId="77777777"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14:paraId="74E76659" w14:textId="77777777"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6704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05A008BA" w:rsidR="0006492E" w:rsidRPr="00AF53B7" w:rsidRDefault="00911005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492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06492E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4F4CA4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客户端详细</w:t>
                                    </w:r>
                                    <w:r w:rsidR="0006492E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06492E" w:rsidRPr="00AF53B7" w:rsidRDefault="0006492E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3EA8BE62" w:rsidR="0006492E" w:rsidRPr="00AF53B7" w:rsidRDefault="004F4CA4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wang linglong</w:t>
                                </w:r>
                              </w:p>
                              <w:p w14:paraId="20F18A59" w14:textId="77777777" w:rsidR="0006492E" w:rsidRPr="00AF53B7" w:rsidRDefault="0006492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06492E" w:rsidRPr="00AF53B7" w:rsidRDefault="0006492E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667DDE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2014-12-07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Text Box 131" o:spid="_x0000_s1027" type="#_x0000_t202" style="position:absolute;left:0;text-align:left;margin-left:38.5pt;margin-top:272.45pt;width:369pt;height:529.2pt;z-index:25165670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05A008BA" w:rsidR="0006492E" w:rsidRPr="00AF53B7" w:rsidRDefault="00911005">
                          <w:pPr>
                            <w:pStyle w:val="a3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492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06492E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4F4CA4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客户端详细</w:t>
                              </w:r>
                              <w:r w:rsidR="0006492E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06492E" w:rsidRPr="00AF53B7" w:rsidRDefault="0006492E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3EA8BE62" w:rsidR="0006492E" w:rsidRPr="00AF53B7" w:rsidRDefault="004F4CA4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caps/>
                              <w:szCs w:val="24"/>
                            </w:rPr>
                            <w:t>wang linglong</w:t>
                          </w:r>
                        </w:p>
                        <w:p w14:paraId="20F18A59" w14:textId="77777777" w:rsidR="0006492E" w:rsidRPr="00AF53B7" w:rsidRDefault="0006492E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06492E" w:rsidRPr="00AF53B7" w:rsidRDefault="0006492E">
                          <w:pPr>
                            <w:pStyle w:val="a3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667DDE">
                            <w:rPr>
                              <w:caps/>
                              <w:noProof/>
                              <w:szCs w:val="24"/>
                            </w:rPr>
                            <w:t>2014-12-07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4450AB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a4"/>
        <w:tblW w:w="9833" w:type="dxa"/>
        <w:tblInd w:w="198" w:type="dxa"/>
        <w:tblLook w:val="04A0" w:firstRow="1" w:lastRow="0" w:firstColumn="1" w:lastColumn="0" w:noHBand="0" w:noVBand="1"/>
      </w:tblPr>
      <w:tblGrid>
        <w:gridCol w:w="1080"/>
        <w:gridCol w:w="1800"/>
        <w:gridCol w:w="2206"/>
        <w:gridCol w:w="2206"/>
        <w:gridCol w:w="2541"/>
      </w:tblGrid>
      <w:tr w:rsidR="00A213C0" w:rsidRPr="00DE3E4B" w14:paraId="49A45C16" w14:textId="77777777" w:rsidTr="00A213C0">
        <w:tc>
          <w:tcPr>
            <w:tcW w:w="1080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A213C0">
            <w:pPr>
              <w:pStyle w:val="a3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206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A213C0">
            <w:pPr>
              <w:pStyle w:val="a3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A213C0">
            <w:pPr>
              <w:pStyle w:val="a3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A213C0">
        <w:tc>
          <w:tcPr>
            <w:tcW w:w="1080" w:type="dxa"/>
          </w:tcPr>
          <w:p w14:paraId="416D9A13" w14:textId="2ADF0F4F" w:rsidR="00A213C0" w:rsidRPr="00DE3E4B" w:rsidRDefault="00C11689" w:rsidP="00A213C0">
            <w:pPr>
              <w:pStyle w:val="a3"/>
            </w:pPr>
            <w:r>
              <w:rPr>
                <w:rFonts w:hint="eastAsia"/>
              </w:rPr>
              <w:t>V</w:t>
            </w:r>
            <w:r w:rsidR="00A213C0">
              <w:rPr>
                <w:rFonts w:hint="eastAsia"/>
              </w:rPr>
              <w:t>0.1</w:t>
            </w:r>
          </w:p>
        </w:tc>
        <w:tc>
          <w:tcPr>
            <w:tcW w:w="1800" w:type="dxa"/>
          </w:tcPr>
          <w:p w14:paraId="72B2CE15" w14:textId="74000F7B" w:rsidR="00A213C0" w:rsidRPr="00DE3E4B" w:rsidRDefault="00F5554F" w:rsidP="00A213C0">
            <w:pPr>
              <w:pStyle w:val="a3"/>
            </w:pPr>
            <w:r>
              <w:t>2014/11/</w:t>
            </w:r>
            <w:r>
              <w:rPr>
                <w:rFonts w:hint="eastAsia"/>
              </w:rPr>
              <w:t>30</w:t>
            </w:r>
          </w:p>
        </w:tc>
        <w:tc>
          <w:tcPr>
            <w:tcW w:w="2206" w:type="dxa"/>
          </w:tcPr>
          <w:p w14:paraId="1D78B76F" w14:textId="534ABEF5" w:rsidR="00A213C0" w:rsidRPr="00DE3E4B" w:rsidRDefault="00F5554F" w:rsidP="00A213C0">
            <w:pPr>
              <w:pStyle w:val="a3"/>
            </w:pPr>
            <w:r>
              <w:rPr>
                <w:rFonts w:hint="eastAsia"/>
              </w:rPr>
              <w:t xml:space="preserve">Wang </w:t>
            </w:r>
            <w:proofErr w:type="spellStart"/>
            <w:r>
              <w:rPr>
                <w:rFonts w:hint="eastAsia"/>
              </w:rPr>
              <w:t>LingLong</w:t>
            </w:r>
            <w:proofErr w:type="spellEnd"/>
          </w:p>
        </w:tc>
        <w:tc>
          <w:tcPr>
            <w:tcW w:w="2206" w:type="dxa"/>
          </w:tcPr>
          <w:p w14:paraId="5098F310" w14:textId="74B34C08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16B19B56" w14:textId="77777777" w:rsidR="00A213C0" w:rsidRPr="00DE3E4B" w:rsidRDefault="00A213C0" w:rsidP="00A213C0">
            <w:pPr>
              <w:pStyle w:val="a3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A213C0">
        <w:tc>
          <w:tcPr>
            <w:tcW w:w="1080" w:type="dxa"/>
          </w:tcPr>
          <w:p w14:paraId="5523BAD1" w14:textId="3AF02C44" w:rsidR="00A213C0" w:rsidRPr="00DE3E4B" w:rsidRDefault="00C11689" w:rsidP="00A213C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</w:tc>
        <w:tc>
          <w:tcPr>
            <w:tcW w:w="1800" w:type="dxa"/>
          </w:tcPr>
          <w:p w14:paraId="0A389FE2" w14:textId="2CFB3DA6" w:rsidR="00A213C0" w:rsidRPr="00DE3E4B" w:rsidRDefault="00335E7D" w:rsidP="00A213C0">
            <w:pPr>
              <w:pStyle w:val="a3"/>
            </w:pPr>
            <w:r>
              <w:t>2014/12/8</w:t>
            </w:r>
          </w:p>
        </w:tc>
        <w:tc>
          <w:tcPr>
            <w:tcW w:w="2206" w:type="dxa"/>
          </w:tcPr>
          <w:p w14:paraId="1D930048" w14:textId="68B1BD91" w:rsidR="00A213C0" w:rsidRPr="00DE3E4B" w:rsidRDefault="001214A3" w:rsidP="00A213C0">
            <w:pPr>
              <w:pStyle w:val="a3"/>
            </w:pPr>
            <w:r>
              <w:rPr>
                <w:rFonts w:hint="eastAsia"/>
              </w:rPr>
              <w:t xml:space="preserve">Wang </w:t>
            </w:r>
            <w:proofErr w:type="spellStart"/>
            <w:r>
              <w:rPr>
                <w:rFonts w:hint="eastAsia"/>
              </w:rPr>
              <w:t>LingLong</w:t>
            </w:r>
            <w:proofErr w:type="spellEnd"/>
          </w:p>
        </w:tc>
        <w:tc>
          <w:tcPr>
            <w:tcW w:w="2206" w:type="dxa"/>
          </w:tcPr>
          <w:p w14:paraId="395A63CA" w14:textId="3B21DFC9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5BB3092F" w14:textId="05B0B04D" w:rsidR="00A213C0" w:rsidRPr="00DE3E4B" w:rsidRDefault="001214A3" w:rsidP="00A213C0">
            <w:pPr>
              <w:pStyle w:val="a3"/>
            </w:pPr>
            <w:r>
              <w:rPr>
                <w:rFonts w:hint="eastAsia"/>
              </w:rPr>
              <w:t>补充详细内容</w:t>
            </w:r>
          </w:p>
        </w:tc>
      </w:tr>
      <w:tr w:rsidR="00A213C0" w:rsidRPr="00DE3E4B" w14:paraId="62F5E5D4" w14:textId="77777777" w:rsidTr="00A213C0">
        <w:tc>
          <w:tcPr>
            <w:tcW w:w="1080" w:type="dxa"/>
          </w:tcPr>
          <w:p w14:paraId="4A841BA7" w14:textId="56954B3D" w:rsidR="00A213C0" w:rsidRPr="00DE3E4B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45CADFE6" w14:textId="25FF84C5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318C2029" w14:textId="5CFB0BC6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12FC53F2" w14:textId="2B7E90F7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752D3923" w14:textId="12FBB27C" w:rsidR="00A213C0" w:rsidRPr="00DE3E4B" w:rsidRDefault="00A213C0" w:rsidP="00A213C0">
            <w:pPr>
              <w:pStyle w:val="a3"/>
            </w:pPr>
          </w:p>
        </w:tc>
      </w:tr>
      <w:tr w:rsidR="00A213C0" w:rsidRPr="00DE3E4B" w14:paraId="0E46F011" w14:textId="77777777" w:rsidTr="00A213C0">
        <w:tc>
          <w:tcPr>
            <w:tcW w:w="1080" w:type="dxa"/>
          </w:tcPr>
          <w:p w14:paraId="0E7EE86F" w14:textId="0F775C5A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7C771AF5" w14:textId="7885BC67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793B1413" w14:textId="70BF5DFE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00522564" w14:textId="67BA82DC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6A710E85" w14:textId="6C616DD4" w:rsidR="00A213C0" w:rsidRDefault="00A213C0" w:rsidP="00A213C0">
            <w:pPr>
              <w:pStyle w:val="a3"/>
            </w:pPr>
          </w:p>
        </w:tc>
      </w:tr>
      <w:tr w:rsidR="00A213C0" w:rsidRPr="00DE3E4B" w14:paraId="2518CD1B" w14:textId="77777777" w:rsidTr="00A213C0">
        <w:tc>
          <w:tcPr>
            <w:tcW w:w="1080" w:type="dxa"/>
          </w:tcPr>
          <w:p w14:paraId="527485AE" w14:textId="711EB100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3F251DDA" w14:textId="28DF8613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02E4A9EC" w14:textId="49CBC208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0DF6FD7B" w14:textId="6A7E1B27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5766FD85" w14:textId="3D99A13F" w:rsidR="00A213C0" w:rsidRDefault="00A213C0" w:rsidP="00A213C0">
            <w:pPr>
              <w:pStyle w:val="a3"/>
            </w:pPr>
          </w:p>
        </w:tc>
      </w:tr>
      <w:tr w:rsidR="00A213C0" w:rsidRPr="00DE3E4B" w14:paraId="1A30CED8" w14:textId="77777777" w:rsidTr="00A213C0">
        <w:tc>
          <w:tcPr>
            <w:tcW w:w="1080" w:type="dxa"/>
          </w:tcPr>
          <w:p w14:paraId="43814CF7" w14:textId="417931B4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0C38CD04" w14:textId="298E4382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4B2829C0" w14:textId="56D7A2D2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7A1DD4FC" w14:textId="195774CA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6580D323" w14:textId="2227403A" w:rsidR="00A213C0" w:rsidRDefault="00A213C0" w:rsidP="00A213C0">
            <w:pPr>
              <w:pStyle w:val="a3"/>
            </w:pPr>
          </w:p>
        </w:tc>
      </w:tr>
      <w:tr w:rsidR="00A213C0" w:rsidRPr="00DE3E4B" w14:paraId="17883CC6" w14:textId="77777777" w:rsidTr="00A213C0">
        <w:tc>
          <w:tcPr>
            <w:tcW w:w="1080" w:type="dxa"/>
          </w:tcPr>
          <w:p w14:paraId="5D7BE1E0" w14:textId="6174A506" w:rsidR="00A213C0" w:rsidRDefault="00A213C0" w:rsidP="00A213C0">
            <w:pPr>
              <w:pStyle w:val="a3"/>
            </w:pPr>
          </w:p>
        </w:tc>
        <w:tc>
          <w:tcPr>
            <w:tcW w:w="1800" w:type="dxa"/>
          </w:tcPr>
          <w:p w14:paraId="19A1D2BE" w14:textId="28A29F82" w:rsidR="00A213C0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64873F19" w14:textId="64799DAB" w:rsidR="00A213C0" w:rsidRPr="00DE3E4B" w:rsidRDefault="00A213C0" w:rsidP="00A213C0">
            <w:pPr>
              <w:pStyle w:val="a3"/>
            </w:pPr>
          </w:p>
        </w:tc>
        <w:tc>
          <w:tcPr>
            <w:tcW w:w="2206" w:type="dxa"/>
          </w:tcPr>
          <w:p w14:paraId="701E72E6" w14:textId="5ED6765A" w:rsidR="00A213C0" w:rsidRPr="00DE3E4B" w:rsidRDefault="00A213C0" w:rsidP="00A213C0">
            <w:pPr>
              <w:pStyle w:val="a3"/>
            </w:pPr>
          </w:p>
        </w:tc>
        <w:tc>
          <w:tcPr>
            <w:tcW w:w="2541" w:type="dxa"/>
          </w:tcPr>
          <w:p w14:paraId="5B2AE461" w14:textId="51C0974F" w:rsidR="00A213C0" w:rsidRDefault="00A213C0" w:rsidP="00A213C0">
            <w:pPr>
              <w:pStyle w:val="a3"/>
            </w:pPr>
          </w:p>
        </w:tc>
      </w:tr>
      <w:tr w:rsidR="000B2BD1" w:rsidRPr="00DE3E4B" w14:paraId="6863A2B1" w14:textId="77777777" w:rsidTr="00A213C0">
        <w:tc>
          <w:tcPr>
            <w:tcW w:w="1080" w:type="dxa"/>
          </w:tcPr>
          <w:p w14:paraId="535F1BAB" w14:textId="52EBC0D4" w:rsidR="000B2BD1" w:rsidRDefault="000B2BD1" w:rsidP="00A213C0">
            <w:pPr>
              <w:pStyle w:val="a3"/>
            </w:pPr>
          </w:p>
        </w:tc>
        <w:tc>
          <w:tcPr>
            <w:tcW w:w="1800" w:type="dxa"/>
          </w:tcPr>
          <w:p w14:paraId="02B55A33" w14:textId="78FF57A8" w:rsidR="000B2BD1" w:rsidRDefault="000B2BD1" w:rsidP="00A213C0">
            <w:pPr>
              <w:pStyle w:val="a3"/>
            </w:pPr>
          </w:p>
        </w:tc>
        <w:tc>
          <w:tcPr>
            <w:tcW w:w="2206" w:type="dxa"/>
          </w:tcPr>
          <w:p w14:paraId="0251F94C" w14:textId="5A72965D" w:rsidR="000B2BD1" w:rsidRDefault="000B2BD1" w:rsidP="00A213C0">
            <w:pPr>
              <w:pStyle w:val="a3"/>
            </w:pPr>
          </w:p>
        </w:tc>
        <w:tc>
          <w:tcPr>
            <w:tcW w:w="2206" w:type="dxa"/>
          </w:tcPr>
          <w:p w14:paraId="1DD596E1" w14:textId="77777777" w:rsidR="000B2BD1" w:rsidRPr="00DE3E4B" w:rsidRDefault="000B2BD1" w:rsidP="00A213C0">
            <w:pPr>
              <w:pStyle w:val="a3"/>
            </w:pPr>
          </w:p>
        </w:tc>
        <w:tc>
          <w:tcPr>
            <w:tcW w:w="2541" w:type="dxa"/>
          </w:tcPr>
          <w:p w14:paraId="2609FE0B" w14:textId="01CE17C5" w:rsidR="000B2BD1" w:rsidRDefault="000B2BD1" w:rsidP="00A213C0">
            <w:pPr>
              <w:pStyle w:val="a3"/>
            </w:pPr>
          </w:p>
        </w:tc>
      </w:tr>
    </w:tbl>
    <w:p w14:paraId="6090421B" w14:textId="77777777" w:rsidR="00FA0A4F" w:rsidRPr="00DE3E4B" w:rsidRDefault="00FA0A4F">
      <w:pPr>
        <w:rPr>
          <w:rFonts w:asciiTheme="majorEastAsia" w:eastAsiaTheme="majorEastAsia" w:hAnsiTheme="majorEastAsia"/>
        </w:rPr>
      </w:pPr>
    </w:p>
    <w:p w14:paraId="1944FF45" w14:textId="77777777"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5769086" w:displacedByCustomXml="next"/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bCs/>
          <w:noProof/>
          <w:sz w:val="24"/>
        </w:rPr>
      </w:sdtEndPr>
      <w:sdtContent>
        <w:p w14:paraId="0701BE68" w14:textId="77777777" w:rsidR="00D838F2" w:rsidRPr="00E04F19" w:rsidRDefault="00D838F2" w:rsidP="00DC6647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0"/>
        </w:p>
        <w:p w14:paraId="64CEFC66" w14:textId="77777777" w:rsidR="001464A3" w:rsidRDefault="00D838F2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5769086" w:history="1">
            <w:r w:rsidR="001464A3" w:rsidRPr="009053D4">
              <w:rPr>
                <w:rStyle w:val="a8"/>
                <w:rFonts w:hint="eastAsia"/>
                <w:noProof/>
              </w:rPr>
              <w:t>目录</w:t>
            </w:r>
            <w:r w:rsidR="001464A3">
              <w:rPr>
                <w:noProof/>
                <w:webHidden/>
              </w:rPr>
              <w:tab/>
            </w:r>
            <w:r w:rsidR="001464A3">
              <w:rPr>
                <w:noProof/>
                <w:webHidden/>
              </w:rPr>
              <w:fldChar w:fldCharType="begin"/>
            </w:r>
            <w:r w:rsidR="001464A3">
              <w:rPr>
                <w:noProof/>
                <w:webHidden/>
              </w:rPr>
              <w:instrText xml:space="preserve"> PAGEREF _Toc405769086 \h </w:instrText>
            </w:r>
            <w:r w:rsidR="001464A3">
              <w:rPr>
                <w:noProof/>
                <w:webHidden/>
              </w:rPr>
            </w:r>
            <w:r w:rsidR="001464A3">
              <w:rPr>
                <w:noProof/>
                <w:webHidden/>
              </w:rPr>
              <w:fldChar w:fldCharType="separate"/>
            </w:r>
            <w:r w:rsidR="001464A3">
              <w:rPr>
                <w:noProof/>
                <w:webHidden/>
              </w:rPr>
              <w:t>2</w:t>
            </w:r>
            <w:r w:rsidR="001464A3">
              <w:rPr>
                <w:noProof/>
                <w:webHidden/>
              </w:rPr>
              <w:fldChar w:fldCharType="end"/>
            </w:r>
          </w:hyperlink>
        </w:p>
        <w:p w14:paraId="73B5C272" w14:textId="77777777" w:rsidR="001464A3" w:rsidRDefault="001464A3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87" w:history="1">
            <w:r w:rsidRPr="009053D4">
              <w:rPr>
                <w:rStyle w:val="a8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971D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88" w:history="1">
            <w:r w:rsidRPr="009053D4">
              <w:rPr>
                <w:rStyle w:val="a8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EE537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89" w:history="1">
            <w:r w:rsidRPr="009053D4">
              <w:rPr>
                <w:rStyle w:val="a8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14:paraId="48EC32DE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90" w:history="1">
            <w:r w:rsidRPr="009053D4">
              <w:rPr>
                <w:rStyle w:val="a8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37DB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91" w:history="1">
            <w:r w:rsidRPr="009053D4">
              <w:rPr>
                <w:rStyle w:val="a8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91CB" w14:textId="77777777" w:rsidR="001464A3" w:rsidRDefault="001464A3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92" w:history="1">
            <w:r w:rsidRPr="009053D4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EC4A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93" w:history="1">
            <w:r w:rsidRPr="009053D4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菜品浏览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1C107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94" w:history="1">
            <w:r w:rsidRPr="009053D4">
              <w:rPr>
                <w:rStyle w:val="a8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03D5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95" w:history="1">
            <w:r w:rsidRPr="009053D4">
              <w:rPr>
                <w:rStyle w:val="a8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D780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96" w:history="1">
            <w:r w:rsidRPr="009053D4">
              <w:rPr>
                <w:rStyle w:val="a8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菜品浏览类图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A0A29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97" w:history="1">
            <w:r w:rsidRPr="009053D4">
              <w:rPr>
                <w:rStyle w:val="a8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菜品浏览时序图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4BDBC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98" w:history="1">
            <w:r w:rsidRPr="009053D4">
              <w:rPr>
                <w:rStyle w:val="a8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F8BEC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099" w:history="1">
            <w:r w:rsidRPr="009053D4">
              <w:rPr>
                <w:rStyle w:val="a8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7A02C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00" w:history="1">
            <w:r w:rsidRPr="009053D4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点菜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87DBE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01" w:history="1">
            <w:r w:rsidRPr="009053D4">
              <w:rPr>
                <w:rStyle w:val="a8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CBFFC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02" w:history="1">
            <w:r w:rsidRPr="009053D4">
              <w:rPr>
                <w:rStyle w:val="a8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DF7D9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03" w:history="1">
            <w:r w:rsidRPr="009053D4">
              <w:rPr>
                <w:rStyle w:val="a8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9F661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04" w:history="1">
            <w:r w:rsidRPr="009053D4">
              <w:rPr>
                <w:rStyle w:val="a8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CA11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05" w:history="1">
            <w:r w:rsidRPr="009053D4">
              <w:rPr>
                <w:rStyle w:val="a8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DE6B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06" w:history="1">
            <w:r w:rsidRPr="009053D4">
              <w:rPr>
                <w:rStyle w:val="a8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A8C75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07" w:history="1">
            <w:r w:rsidRPr="009053D4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下单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3954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08" w:history="1">
            <w:r w:rsidRPr="009053D4">
              <w:rPr>
                <w:rStyle w:val="a8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F04F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09" w:history="1">
            <w:r w:rsidRPr="009053D4">
              <w:rPr>
                <w:rStyle w:val="a8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C14B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10" w:history="1">
            <w:r w:rsidRPr="009053D4">
              <w:rPr>
                <w:rStyle w:val="a8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35BD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11" w:history="1">
            <w:r w:rsidRPr="009053D4">
              <w:rPr>
                <w:rStyle w:val="a8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F3ED1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12" w:history="1">
            <w:r w:rsidRPr="009053D4">
              <w:rPr>
                <w:rStyle w:val="a8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9C9BE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13" w:history="1">
            <w:r w:rsidRPr="009053D4">
              <w:rPr>
                <w:rStyle w:val="a8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5FF4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14" w:history="1">
            <w:r w:rsidRPr="009053D4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历史订单查询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FCFD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15" w:history="1">
            <w:r w:rsidRPr="009053D4">
              <w:rPr>
                <w:rStyle w:val="a8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设计图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5E95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16" w:history="1">
            <w:r w:rsidRPr="009053D4">
              <w:rPr>
                <w:rStyle w:val="a8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70D0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17" w:history="1">
            <w:r w:rsidRPr="009053D4">
              <w:rPr>
                <w:rStyle w:val="a8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D0F9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18" w:history="1">
            <w:r w:rsidRPr="009053D4">
              <w:rPr>
                <w:rStyle w:val="a8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时序图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D27F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19" w:history="1">
            <w:r w:rsidRPr="009053D4">
              <w:rPr>
                <w:rStyle w:val="a8"/>
                <w:noProof/>
              </w:rPr>
              <w:t>2.4.5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函数说明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3D82" w14:textId="77777777" w:rsidR="001464A3" w:rsidRDefault="001464A3">
          <w:pPr>
            <w:pStyle w:val="30"/>
            <w:tabs>
              <w:tab w:val="left" w:pos="210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20" w:history="1">
            <w:r w:rsidRPr="009053D4">
              <w:rPr>
                <w:rStyle w:val="a8"/>
                <w:noProof/>
              </w:rPr>
              <w:t>2.4.6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其他说明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894E" w14:textId="77777777" w:rsidR="001464A3" w:rsidRDefault="001464A3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21" w:history="1">
            <w:r w:rsidRPr="009053D4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存储数据设计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5087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22" w:history="1">
            <w:r w:rsidRPr="009053D4">
              <w:rPr>
                <w:rStyle w:val="a8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应用设置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00B1" w14:textId="77777777" w:rsidR="001464A3" w:rsidRDefault="001464A3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23" w:history="1">
            <w:r w:rsidRPr="009053D4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数据缓存设计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623D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24" w:history="1">
            <w:r w:rsidRPr="009053D4">
              <w:rPr>
                <w:rStyle w:val="a8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9320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25" w:history="1">
            <w:r w:rsidRPr="009053D4">
              <w:rPr>
                <w:rStyle w:val="a8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3215" w14:textId="77777777" w:rsidR="001464A3" w:rsidRDefault="001464A3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26" w:history="1">
            <w:r w:rsidRPr="009053D4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系统出错处理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01FA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27" w:history="1">
            <w:r w:rsidRPr="009053D4">
              <w:rPr>
                <w:rStyle w:val="a8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出错信息输出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D66C" w14:textId="77777777" w:rsidR="001464A3" w:rsidRDefault="001464A3">
          <w:pPr>
            <w:pStyle w:val="20"/>
            <w:tabs>
              <w:tab w:val="left" w:pos="1680"/>
              <w:tab w:val="right" w:leader="dot" w:pos="8675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28" w:history="1">
            <w:r w:rsidRPr="009053D4">
              <w:rPr>
                <w:rStyle w:val="a8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出错处理对策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1B7C9" w14:textId="77777777" w:rsidR="001464A3" w:rsidRDefault="001464A3">
          <w:pPr>
            <w:pStyle w:val="1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/>
            </w:rPr>
          </w:pPr>
          <w:hyperlink w:anchor="_Toc405769129" w:history="1">
            <w:r w:rsidRPr="009053D4">
              <w:rPr>
                <w:rStyle w:val="a8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/>
              </w:rPr>
              <w:tab/>
            </w:r>
            <w:r w:rsidRPr="009053D4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_Toc405769129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3444" w14:textId="77777777"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>
      <w:pPr>
        <w:rPr>
          <w:rFonts w:asciiTheme="majorEastAsia" w:eastAsiaTheme="majorEastAsia" w:hAnsiTheme="majorEastAsia"/>
        </w:rPr>
      </w:pPr>
    </w:p>
    <w:p w14:paraId="740CEE79" w14:textId="77777777" w:rsidR="005C0C25" w:rsidRPr="005C0C25" w:rsidRDefault="00FA0A4F" w:rsidP="00DC6647">
      <w:pPr>
        <w:pStyle w:val="1"/>
      </w:pPr>
      <w:r w:rsidRPr="00DE3E4B">
        <w:br w:type="page"/>
      </w:r>
      <w:bookmarkStart w:id="2" w:name="_Toc405769087"/>
      <w:r w:rsidR="005C0C25" w:rsidRPr="005C0C25">
        <w:rPr>
          <w:rFonts w:hint="eastAsia"/>
        </w:rPr>
        <w:lastRenderedPageBreak/>
        <w:t>文档介绍</w:t>
      </w:r>
      <w:bookmarkEnd w:id="2"/>
    </w:p>
    <w:p w14:paraId="2F258F8B" w14:textId="77777777" w:rsidR="003A1670" w:rsidRDefault="005C0C25" w:rsidP="003A1670">
      <w:pPr>
        <w:pStyle w:val="2"/>
      </w:pPr>
      <w:bookmarkStart w:id="3" w:name="_Toc405769088"/>
      <w:r w:rsidRPr="00F24906">
        <w:rPr>
          <w:rFonts w:hint="eastAsia"/>
        </w:rPr>
        <w:t>文档目的</w:t>
      </w:r>
      <w:bookmarkEnd w:id="3"/>
    </w:p>
    <w:p w14:paraId="4F009D70" w14:textId="77777777" w:rsidR="003A1670" w:rsidRPr="003A1670" w:rsidRDefault="003A1670" w:rsidP="003A1670">
      <w:r>
        <w:rPr>
          <w:rFonts w:hint="eastAsia"/>
        </w:rPr>
        <w:t>本文描述</w:t>
      </w:r>
      <w:proofErr w:type="spellStart"/>
      <w:r>
        <w:t>eOrder</w:t>
      </w:r>
      <w:proofErr w:type="spellEnd"/>
      <w:r>
        <w:t>餐厅订餐系统架构设计，用于</w:t>
      </w:r>
      <w:r>
        <w:rPr>
          <w:rFonts w:hint="eastAsia"/>
        </w:rPr>
        <w:t>指导开发</w:t>
      </w:r>
      <w:r>
        <w:t>人员进行系统详细设计</w:t>
      </w:r>
      <w:r>
        <w:rPr>
          <w:rFonts w:hint="eastAsia"/>
        </w:rPr>
        <w:t>；</w:t>
      </w:r>
      <w:r>
        <w:t>需求</w:t>
      </w:r>
      <w:r>
        <w:rPr>
          <w:rFonts w:hint="eastAsia"/>
        </w:rPr>
        <w:t>人员</w:t>
      </w:r>
      <w:r>
        <w:t>进行系统需求实现评估；测试</w:t>
      </w:r>
      <w:r>
        <w:rPr>
          <w:rFonts w:hint="eastAsia"/>
        </w:rPr>
        <w:t>人员</w:t>
      </w:r>
      <w:r>
        <w:t>进行系统测试用例编制。</w:t>
      </w:r>
    </w:p>
    <w:p w14:paraId="65A4B8A3" w14:textId="77777777" w:rsidR="005C0C25" w:rsidRDefault="005C0C25" w:rsidP="00F24906">
      <w:pPr>
        <w:pStyle w:val="2"/>
        <w:rPr>
          <w:rFonts w:hint="eastAsia"/>
        </w:rPr>
      </w:pPr>
      <w:bookmarkStart w:id="4" w:name="_Toc405769089"/>
      <w:r w:rsidRPr="00F24906">
        <w:rPr>
          <w:rFonts w:hint="eastAsia"/>
        </w:rPr>
        <w:t>文档范围</w:t>
      </w:r>
      <w:bookmarkEnd w:id="4"/>
    </w:p>
    <w:p w14:paraId="5D578821" w14:textId="58F781BE" w:rsidR="002F32E6" w:rsidRPr="002F32E6" w:rsidRDefault="002F32E6" w:rsidP="002F32E6">
      <w:r>
        <w:rPr>
          <w:rFonts w:hint="eastAsia"/>
        </w:rPr>
        <w:t>本文档主要</w:t>
      </w:r>
      <w:r w:rsidR="00A45351">
        <w:rPr>
          <w:rFonts w:hint="eastAsia"/>
        </w:rPr>
        <w:t>指导</w:t>
      </w:r>
      <w:r>
        <w:rPr>
          <w:rFonts w:hint="eastAsia"/>
        </w:rPr>
        <w:t>客户端开发人员进行编码工作，</w:t>
      </w:r>
      <w:r w:rsidR="00A45351">
        <w:rPr>
          <w:rFonts w:hint="eastAsia"/>
        </w:rPr>
        <w:t>并供测试人员等项目其他人员参考。</w:t>
      </w:r>
    </w:p>
    <w:p w14:paraId="6DD5E0B8" w14:textId="77777777" w:rsidR="001174FB" w:rsidRDefault="001174FB" w:rsidP="00F24906">
      <w:pPr>
        <w:pStyle w:val="2"/>
      </w:pPr>
      <w:bookmarkStart w:id="5" w:name="_Toc405769090"/>
      <w:r w:rsidRPr="00F24906">
        <w:rPr>
          <w:rFonts w:hint="eastAsia"/>
        </w:rPr>
        <w:t>缩写词列表</w:t>
      </w:r>
      <w:bookmarkEnd w:id="5"/>
    </w:p>
    <w:tbl>
      <w:tblPr>
        <w:tblStyle w:val="a4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D7312">
            <w:pPr>
              <w:pStyle w:val="a3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D7312">
            <w:pPr>
              <w:pStyle w:val="a3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77777777" w:rsidR="001C0F84" w:rsidRPr="004E2AC9" w:rsidRDefault="004E2AC9" w:rsidP="00DE51AB">
            <w:pPr>
              <w:pStyle w:val="a3"/>
            </w:pPr>
            <w:r w:rsidRPr="004E2AC9">
              <w:t>MVC</w:t>
            </w:r>
          </w:p>
        </w:tc>
        <w:tc>
          <w:tcPr>
            <w:tcW w:w="7173" w:type="dxa"/>
          </w:tcPr>
          <w:p w14:paraId="745D4359" w14:textId="297B39A4" w:rsidR="001C0F84" w:rsidRPr="004E2AC9" w:rsidRDefault="009308DC" w:rsidP="00DE51AB">
            <w:pPr>
              <w:pStyle w:val="a3"/>
            </w:pPr>
            <w:r w:rsidRPr="009308DC">
              <w:rPr>
                <w:rFonts w:hint="eastAsia"/>
              </w:rPr>
              <w:t>MVC</w:t>
            </w:r>
            <w:r w:rsidRPr="009308DC">
              <w:rPr>
                <w:rFonts w:hint="eastAsia"/>
              </w:rPr>
              <w:t>全名是</w:t>
            </w:r>
            <w:r w:rsidRPr="009308DC">
              <w:rPr>
                <w:rFonts w:hint="eastAsia"/>
              </w:rPr>
              <w:t>Model View Controller</w:t>
            </w:r>
            <w:r w:rsidRPr="009308DC">
              <w:rPr>
                <w:rFonts w:hint="eastAsia"/>
              </w:rPr>
              <w:t>，是模型</w:t>
            </w:r>
            <w:r w:rsidRPr="009308DC">
              <w:rPr>
                <w:rFonts w:hint="eastAsia"/>
              </w:rPr>
              <w:t>(model)</w:t>
            </w:r>
            <w:r w:rsidRPr="009308DC">
              <w:rPr>
                <w:rFonts w:hint="eastAsia"/>
              </w:rPr>
              <w:t>－视图</w:t>
            </w:r>
            <w:r w:rsidRPr="009308DC">
              <w:rPr>
                <w:rFonts w:hint="eastAsia"/>
              </w:rPr>
              <w:t>(view)</w:t>
            </w:r>
            <w:r w:rsidRPr="009308DC">
              <w:rPr>
                <w:rFonts w:hint="eastAsia"/>
              </w:rPr>
              <w:t>－控制器</w:t>
            </w:r>
            <w:r w:rsidRPr="009308DC">
              <w:rPr>
                <w:rFonts w:hint="eastAsia"/>
              </w:rPr>
              <w:t>(controller)</w:t>
            </w:r>
            <w:r w:rsidRPr="009308DC">
              <w:rPr>
                <w:rFonts w:hint="eastAsia"/>
              </w:rPr>
              <w:t>的缩写</w:t>
            </w: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769CAC24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1DCAE991" w14:textId="77777777" w:rsidR="001C0F84" w:rsidRPr="004E2AC9" w:rsidRDefault="001C0F84" w:rsidP="00DE51AB">
            <w:pPr>
              <w:pStyle w:val="a3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7384DDD5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7F89F8B8" w14:textId="77777777" w:rsidR="001C0F84" w:rsidRPr="004E2AC9" w:rsidRDefault="001C0F84" w:rsidP="00DE51AB">
            <w:pPr>
              <w:pStyle w:val="a3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4B3F1EDA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19AEBC27" w14:textId="77777777" w:rsidR="001C0F84" w:rsidRPr="004E2AC9" w:rsidRDefault="001C0F84" w:rsidP="00DE51AB">
            <w:pPr>
              <w:pStyle w:val="a3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4F8F6F61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7F1E447A" w14:textId="77777777" w:rsidR="001C0F84" w:rsidRPr="004E2AC9" w:rsidRDefault="001C0F84" w:rsidP="00DE51AB">
            <w:pPr>
              <w:pStyle w:val="a3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4CB0C271" w:rsidR="001C0F84" w:rsidRPr="004E2AC9" w:rsidRDefault="001C0F84" w:rsidP="00DE51AB">
            <w:pPr>
              <w:pStyle w:val="a3"/>
            </w:pPr>
          </w:p>
        </w:tc>
        <w:tc>
          <w:tcPr>
            <w:tcW w:w="7173" w:type="dxa"/>
          </w:tcPr>
          <w:p w14:paraId="7188E123" w14:textId="77777777" w:rsidR="001C0F84" w:rsidRPr="004E2AC9" w:rsidRDefault="001C0F84" w:rsidP="00DE51AB">
            <w:pPr>
              <w:pStyle w:val="a3"/>
            </w:pPr>
          </w:p>
        </w:tc>
      </w:tr>
    </w:tbl>
    <w:p w14:paraId="7DC93FF3" w14:textId="77777777" w:rsidR="001C0F84" w:rsidRPr="001C0F84" w:rsidRDefault="001C0F84" w:rsidP="001C0F84"/>
    <w:p w14:paraId="2CA747C9" w14:textId="77777777" w:rsidR="001174FB" w:rsidRPr="00F24906" w:rsidRDefault="001174FB" w:rsidP="00F24906">
      <w:pPr>
        <w:pStyle w:val="2"/>
      </w:pPr>
      <w:bookmarkStart w:id="6" w:name="_Toc405769091"/>
      <w:r w:rsidRPr="00F24906">
        <w:rPr>
          <w:rFonts w:hint="eastAsia"/>
        </w:rPr>
        <w:t>参考内容</w:t>
      </w:r>
      <w:bookmarkEnd w:id="6"/>
    </w:p>
    <w:p w14:paraId="2879C343" w14:textId="77777777" w:rsidR="001C0F84" w:rsidRDefault="001C0F84">
      <w:pPr>
        <w:rPr>
          <w:rFonts w:asciiTheme="majorEastAsia" w:eastAsiaTheme="majorEastAsia" w:hAnsiTheme="majorEastAsia" w:cstheme="majorBidi"/>
          <w:b/>
          <w:sz w:val="32"/>
          <w:szCs w:val="32"/>
        </w:rPr>
      </w:pPr>
      <w:r>
        <w:br w:type="page"/>
      </w:r>
    </w:p>
    <w:p w14:paraId="6244A1A0" w14:textId="2C7B2009" w:rsidR="00A529ED" w:rsidRDefault="00765C18" w:rsidP="00DC6647">
      <w:pPr>
        <w:pStyle w:val="1"/>
      </w:pPr>
      <w:bookmarkStart w:id="7" w:name="_Toc405769092"/>
      <w:r>
        <w:rPr>
          <w:rFonts w:hint="eastAsia"/>
        </w:rPr>
        <w:lastRenderedPageBreak/>
        <w:t>模块设计</w:t>
      </w:r>
      <w:bookmarkEnd w:id="7"/>
    </w:p>
    <w:p w14:paraId="63C289FD" w14:textId="1AACD64A" w:rsidR="00C45E17" w:rsidRDefault="00E26D20" w:rsidP="004C2152">
      <w:pPr>
        <w:pStyle w:val="2"/>
      </w:pPr>
      <w:bookmarkStart w:id="8" w:name="_Toc405769093"/>
      <w:r>
        <w:rPr>
          <w:rFonts w:hint="eastAsia"/>
        </w:rPr>
        <w:t>菜品浏览</w:t>
      </w:r>
      <w:bookmarkEnd w:id="8"/>
    </w:p>
    <w:p w14:paraId="6F88081C" w14:textId="77777777" w:rsidR="002F259D" w:rsidRDefault="002F259D" w:rsidP="002F259D">
      <w:pPr>
        <w:pStyle w:val="3"/>
        <w:rPr>
          <w:rFonts w:hint="eastAsia"/>
        </w:rPr>
      </w:pPr>
      <w:bookmarkStart w:id="9" w:name="_Toc405769094"/>
      <w:r>
        <w:rPr>
          <w:rFonts w:hint="eastAsia"/>
        </w:rPr>
        <w:t>设计图</w:t>
      </w:r>
      <w:bookmarkEnd w:id="9"/>
    </w:p>
    <w:p w14:paraId="7D5D75FD" w14:textId="19D5A883" w:rsidR="009B27EA" w:rsidRPr="008B05E5" w:rsidRDefault="005B7228" w:rsidP="00FF35DA">
      <w:r>
        <w:rPr>
          <w:noProof/>
        </w:rPr>
        <w:drawing>
          <wp:inline distT="0" distB="0" distL="0" distR="0" wp14:anchorId="6000A91A" wp14:editId="5B633D4C">
            <wp:extent cx="2479964" cy="4849221"/>
            <wp:effectExtent l="0" t="0" r="0" b="8890"/>
            <wp:docPr id="3" name="图片 3" descr="C:\Users\leon.wang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.wang\Desktop\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778" cy="485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3203" w14:textId="3DDBB9C0" w:rsidR="00FF35DA" w:rsidRDefault="002F259D" w:rsidP="00FF35DA">
      <w:pPr>
        <w:pStyle w:val="3"/>
        <w:rPr>
          <w:rFonts w:hint="eastAsia"/>
        </w:rPr>
      </w:pPr>
      <w:bookmarkStart w:id="10" w:name="_Toc405769095"/>
      <w:r>
        <w:rPr>
          <w:rFonts w:hint="eastAsia"/>
        </w:rPr>
        <w:t>功能描述</w:t>
      </w:r>
      <w:bookmarkEnd w:id="10"/>
    </w:p>
    <w:p w14:paraId="3171DB55" w14:textId="1C8EEC1A" w:rsidR="00FF35DA" w:rsidRDefault="00FF35DA" w:rsidP="00FF35DA">
      <w:pPr>
        <w:rPr>
          <w:rFonts w:hint="eastAsia"/>
        </w:rPr>
      </w:pPr>
      <w:r>
        <w:rPr>
          <w:rFonts w:hint="eastAsia"/>
        </w:rPr>
        <w:t>浏览菜单</w:t>
      </w:r>
    </w:p>
    <w:p w14:paraId="6EBD310E" w14:textId="5DB04549" w:rsidR="0078346F" w:rsidRDefault="0078346F" w:rsidP="0078346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用户打开</w:t>
      </w:r>
      <w:r w:rsidR="005534AD">
        <w:rPr>
          <w:rFonts w:hint="eastAsia"/>
        </w:rPr>
        <w:t>手机</w:t>
      </w:r>
      <w:r>
        <w:rPr>
          <w:rFonts w:hint="eastAsia"/>
        </w:rPr>
        <w:t>上的电子菜单应用</w:t>
      </w:r>
    </w:p>
    <w:p w14:paraId="6B0FEB15" w14:textId="77777777" w:rsidR="0078346F" w:rsidRDefault="0078346F" w:rsidP="0078346F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应用按</w:t>
      </w:r>
      <w:proofErr w:type="gramEnd"/>
      <w:r>
        <w:rPr>
          <w:rFonts w:hint="eastAsia"/>
        </w:rPr>
        <w:t>菜单分类显示第一大类第一分页的菜品信息</w:t>
      </w:r>
    </w:p>
    <w:p w14:paraId="5CBA6E5A" w14:textId="6617E9EA" w:rsidR="0078346F" w:rsidRDefault="0078346F" w:rsidP="0078346F">
      <w:pPr>
        <w:rPr>
          <w:rFonts w:hint="eastAsia"/>
        </w:rPr>
      </w:pPr>
      <w:r>
        <w:rPr>
          <w:rFonts w:hint="eastAsia"/>
        </w:rPr>
        <w:t xml:space="preserve">3. </w:t>
      </w:r>
      <w:r w:rsidR="0051081B">
        <w:rPr>
          <w:rFonts w:hint="eastAsia"/>
        </w:rPr>
        <w:t>用户点击菜单屏幕的上下</w:t>
      </w:r>
      <w:r>
        <w:rPr>
          <w:rFonts w:hint="eastAsia"/>
        </w:rPr>
        <w:t>滑动翻动菜单页</w:t>
      </w:r>
    </w:p>
    <w:p w14:paraId="05B0E613" w14:textId="39E0DA6A" w:rsidR="008B05E5" w:rsidRPr="008B05E5" w:rsidRDefault="0078346F" w:rsidP="00BA433F">
      <w:r>
        <w:rPr>
          <w:rFonts w:hint="eastAsia"/>
        </w:rPr>
        <w:t xml:space="preserve">4. </w:t>
      </w:r>
      <w:r w:rsidR="005B7228">
        <w:rPr>
          <w:rFonts w:hint="eastAsia"/>
        </w:rPr>
        <w:t>用户点击菜单左</w:t>
      </w:r>
      <w:r>
        <w:rPr>
          <w:rFonts w:hint="eastAsia"/>
        </w:rPr>
        <w:t>上角的菜单分类</w:t>
      </w:r>
      <w:proofErr w:type="gramStart"/>
      <w:r w:rsidR="00524773">
        <w:rPr>
          <w:rFonts w:hint="eastAsia"/>
        </w:rPr>
        <w:t>筛选器</w:t>
      </w:r>
      <w:proofErr w:type="gramEnd"/>
      <w:r>
        <w:rPr>
          <w:rFonts w:hint="eastAsia"/>
        </w:rPr>
        <w:t>直接跳转到该菜品分类的第一页</w:t>
      </w:r>
    </w:p>
    <w:p w14:paraId="72468B9B" w14:textId="3D3447AC" w:rsidR="002F259D" w:rsidRDefault="000F5363" w:rsidP="002F259D">
      <w:pPr>
        <w:pStyle w:val="3"/>
        <w:rPr>
          <w:rFonts w:hint="eastAsia"/>
        </w:rPr>
      </w:pPr>
      <w:bookmarkStart w:id="11" w:name="_Toc405769096"/>
      <w:r>
        <w:rPr>
          <w:rFonts w:hint="eastAsia"/>
        </w:rPr>
        <w:lastRenderedPageBreak/>
        <w:t>菜品浏览</w:t>
      </w:r>
      <w:r w:rsidR="002E371B">
        <w:rPr>
          <w:rFonts w:hint="eastAsia"/>
        </w:rPr>
        <w:t>类图</w:t>
      </w:r>
      <w:bookmarkEnd w:id="11"/>
    </w:p>
    <w:p w14:paraId="45095434" w14:textId="6DFBBA80" w:rsidR="00BA433F" w:rsidRPr="001C184B" w:rsidRDefault="00242A7A" w:rsidP="001E6092">
      <w:pPr>
        <w:ind w:firstLine="0"/>
      </w:pPr>
      <w:r>
        <w:rPr>
          <w:rFonts w:hint="eastAsia"/>
          <w:noProof/>
        </w:rPr>
        <w:drawing>
          <wp:inline distT="0" distB="0" distL="0" distR="0" wp14:anchorId="2B019F18" wp14:editId="7599FE71">
            <wp:extent cx="5507355" cy="3498215"/>
            <wp:effectExtent l="0" t="0" r="0" b="6985"/>
            <wp:docPr id="8" name="图片 8" descr="C:\Users\leon.wang\Desktop\eOrder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n.wang\Desktop\eOrder0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B565" w14:textId="2063AC37" w:rsidR="002F259D" w:rsidRDefault="00956D97" w:rsidP="002F259D">
      <w:pPr>
        <w:pStyle w:val="3"/>
        <w:rPr>
          <w:rFonts w:hint="eastAsia"/>
        </w:rPr>
      </w:pPr>
      <w:bookmarkStart w:id="12" w:name="_Toc405769097"/>
      <w:r>
        <w:rPr>
          <w:rFonts w:hint="eastAsia"/>
        </w:rPr>
        <w:t>菜品浏览</w:t>
      </w:r>
      <w:r w:rsidR="0069750A">
        <w:rPr>
          <w:rFonts w:hint="eastAsia"/>
        </w:rPr>
        <w:t>时序图</w:t>
      </w:r>
      <w:bookmarkEnd w:id="12"/>
    </w:p>
    <w:p w14:paraId="530E2BBE" w14:textId="3B600BC0" w:rsidR="002F259D" w:rsidRDefault="006B1C1B" w:rsidP="00E41E5D">
      <w:r>
        <w:rPr>
          <w:rFonts w:hint="eastAsia"/>
          <w:noProof/>
        </w:rPr>
        <w:drawing>
          <wp:inline distT="0" distB="0" distL="0" distR="0" wp14:anchorId="23009B71" wp14:editId="6957F160">
            <wp:extent cx="4315691" cy="3561741"/>
            <wp:effectExtent l="0" t="0" r="8890" b="635"/>
            <wp:docPr id="4" name="图片 4" descr="C:\Users\leonwang\Desktop\00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nwang\Desktop\0011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74" cy="356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325A" w14:textId="385FEFE1" w:rsidR="002F259D" w:rsidRDefault="002F259D" w:rsidP="00076389">
      <w:pPr>
        <w:pStyle w:val="3"/>
        <w:rPr>
          <w:rFonts w:hint="eastAsia"/>
        </w:rPr>
      </w:pPr>
      <w:bookmarkStart w:id="13" w:name="_Toc405769098"/>
      <w:r>
        <w:rPr>
          <w:rFonts w:hint="eastAsia"/>
        </w:rPr>
        <w:lastRenderedPageBreak/>
        <w:t>函数说明</w:t>
      </w:r>
      <w:bookmarkEnd w:id="13"/>
    </w:p>
    <w:p w14:paraId="3BB85CFF" w14:textId="77777777" w:rsidR="00B73141" w:rsidRPr="00B73141" w:rsidRDefault="00B73141" w:rsidP="00B73141"/>
    <w:p w14:paraId="2B0DDE0D" w14:textId="50FED3B4" w:rsidR="00547F4B" w:rsidRDefault="002F259D" w:rsidP="003E69D8">
      <w:pPr>
        <w:pStyle w:val="3"/>
        <w:rPr>
          <w:rFonts w:hint="eastAsia"/>
        </w:rPr>
      </w:pPr>
      <w:bookmarkStart w:id="14" w:name="_Toc405769099"/>
      <w:r>
        <w:rPr>
          <w:rFonts w:hint="eastAsia"/>
        </w:rPr>
        <w:t>其他说明</w:t>
      </w:r>
      <w:bookmarkEnd w:id="14"/>
    </w:p>
    <w:p w14:paraId="6C33CE7D" w14:textId="77777777" w:rsidR="002C572C" w:rsidRDefault="002C572C" w:rsidP="002C572C">
      <w:pPr>
        <w:rPr>
          <w:rFonts w:hint="eastAsia"/>
        </w:rPr>
      </w:pPr>
    </w:p>
    <w:p w14:paraId="7A830A0A" w14:textId="77777777" w:rsidR="00D628B9" w:rsidRDefault="00D628B9" w:rsidP="002C572C">
      <w:pPr>
        <w:rPr>
          <w:rFonts w:hint="eastAsia"/>
        </w:rPr>
      </w:pPr>
    </w:p>
    <w:p w14:paraId="085FA452" w14:textId="77777777" w:rsidR="005A198F" w:rsidRDefault="005A198F" w:rsidP="002C572C">
      <w:pPr>
        <w:rPr>
          <w:rFonts w:hint="eastAsia"/>
        </w:rPr>
      </w:pPr>
    </w:p>
    <w:p w14:paraId="582FA26C" w14:textId="77777777" w:rsidR="005A198F" w:rsidRDefault="005A198F" w:rsidP="002C572C">
      <w:pPr>
        <w:rPr>
          <w:rFonts w:hint="eastAsia"/>
        </w:rPr>
      </w:pPr>
    </w:p>
    <w:p w14:paraId="3676F1C3" w14:textId="77777777" w:rsidR="005A198F" w:rsidRDefault="005A198F" w:rsidP="002C572C">
      <w:pPr>
        <w:rPr>
          <w:rFonts w:hint="eastAsia"/>
        </w:rPr>
      </w:pPr>
    </w:p>
    <w:p w14:paraId="0C25883B" w14:textId="77777777" w:rsidR="005A198F" w:rsidRDefault="005A198F" w:rsidP="002C572C">
      <w:pPr>
        <w:rPr>
          <w:rFonts w:hint="eastAsia"/>
        </w:rPr>
      </w:pPr>
    </w:p>
    <w:p w14:paraId="16E7F05D" w14:textId="77777777" w:rsidR="005A198F" w:rsidRDefault="005A198F" w:rsidP="002C572C">
      <w:pPr>
        <w:rPr>
          <w:rFonts w:hint="eastAsia"/>
        </w:rPr>
      </w:pPr>
    </w:p>
    <w:p w14:paraId="5AFCEAB6" w14:textId="77777777" w:rsidR="005A198F" w:rsidRDefault="005A198F" w:rsidP="002C572C">
      <w:pPr>
        <w:rPr>
          <w:rFonts w:hint="eastAsia"/>
        </w:rPr>
      </w:pPr>
    </w:p>
    <w:p w14:paraId="33C53A89" w14:textId="77777777" w:rsidR="005A198F" w:rsidRDefault="005A198F" w:rsidP="002C572C">
      <w:pPr>
        <w:rPr>
          <w:rFonts w:hint="eastAsia"/>
        </w:rPr>
      </w:pPr>
    </w:p>
    <w:p w14:paraId="30635B42" w14:textId="77777777" w:rsidR="005A198F" w:rsidRDefault="005A198F" w:rsidP="002C572C">
      <w:pPr>
        <w:rPr>
          <w:rFonts w:hint="eastAsia"/>
        </w:rPr>
      </w:pPr>
    </w:p>
    <w:p w14:paraId="6EB0C35F" w14:textId="77777777" w:rsidR="005A198F" w:rsidRDefault="005A198F" w:rsidP="002C572C">
      <w:pPr>
        <w:rPr>
          <w:rFonts w:hint="eastAsia"/>
        </w:rPr>
      </w:pPr>
    </w:p>
    <w:p w14:paraId="0E440FE5" w14:textId="77777777" w:rsidR="005A198F" w:rsidRDefault="005A198F" w:rsidP="002C572C">
      <w:pPr>
        <w:rPr>
          <w:rFonts w:hint="eastAsia"/>
        </w:rPr>
      </w:pPr>
    </w:p>
    <w:p w14:paraId="64228BBF" w14:textId="77777777" w:rsidR="005A198F" w:rsidRDefault="005A198F" w:rsidP="002C572C">
      <w:pPr>
        <w:rPr>
          <w:rFonts w:hint="eastAsia"/>
        </w:rPr>
      </w:pPr>
    </w:p>
    <w:p w14:paraId="1C580A23" w14:textId="77777777" w:rsidR="005A198F" w:rsidRDefault="005A198F" w:rsidP="002C572C">
      <w:pPr>
        <w:rPr>
          <w:rFonts w:hint="eastAsia"/>
        </w:rPr>
      </w:pPr>
    </w:p>
    <w:p w14:paraId="78899BD5" w14:textId="77777777" w:rsidR="005A198F" w:rsidRDefault="005A198F" w:rsidP="002C572C">
      <w:pPr>
        <w:rPr>
          <w:rFonts w:hint="eastAsia"/>
        </w:rPr>
      </w:pPr>
    </w:p>
    <w:p w14:paraId="522C2048" w14:textId="77777777" w:rsidR="005A198F" w:rsidRDefault="005A198F" w:rsidP="002C572C">
      <w:pPr>
        <w:rPr>
          <w:rFonts w:hint="eastAsia"/>
        </w:rPr>
      </w:pPr>
    </w:p>
    <w:p w14:paraId="10251626" w14:textId="77777777" w:rsidR="00D628B9" w:rsidRPr="002C572C" w:rsidRDefault="00D628B9" w:rsidP="002C572C"/>
    <w:p w14:paraId="7E03FE5A" w14:textId="55BAF8F0" w:rsidR="004C2152" w:rsidRDefault="00E26D20" w:rsidP="004C2152">
      <w:pPr>
        <w:pStyle w:val="2"/>
      </w:pPr>
      <w:bookmarkStart w:id="15" w:name="_Toc405769100"/>
      <w:r>
        <w:rPr>
          <w:rFonts w:hint="eastAsia"/>
        </w:rPr>
        <w:lastRenderedPageBreak/>
        <w:t>点菜</w:t>
      </w:r>
      <w:bookmarkEnd w:id="15"/>
    </w:p>
    <w:p w14:paraId="0BC21831" w14:textId="77777777" w:rsidR="002F259D" w:rsidRDefault="002F259D" w:rsidP="002F259D">
      <w:pPr>
        <w:pStyle w:val="3"/>
        <w:rPr>
          <w:rFonts w:hint="eastAsia"/>
        </w:rPr>
      </w:pPr>
      <w:bookmarkStart w:id="16" w:name="_Toc405769101"/>
      <w:r>
        <w:rPr>
          <w:rFonts w:hint="eastAsia"/>
        </w:rPr>
        <w:t>设计图</w:t>
      </w:r>
      <w:bookmarkEnd w:id="16"/>
    </w:p>
    <w:p w14:paraId="548CBCAA" w14:textId="09A1344A" w:rsidR="001025E2" w:rsidRPr="001025E2" w:rsidRDefault="005A198F" w:rsidP="005A198F">
      <w:r>
        <w:rPr>
          <w:rFonts w:hint="eastAsia"/>
          <w:noProof/>
        </w:rPr>
        <w:drawing>
          <wp:inline distT="0" distB="0" distL="0" distR="0" wp14:anchorId="335EDE5B" wp14:editId="45E48754">
            <wp:extent cx="2978785" cy="3761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6C2AE" w14:textId="77777777" w:rsidR="002F259D" w:rsidRDefault="002F259D" w:rsidP="002F259D">
      <w:pPr>
        <w:pStyle w:val="3"/>
        <w:rPr>
          <w:rFonts w:hint="eastAsia"/>
        </w:rPr>
      </w:pPr>
      <w:bookmarkStart w:id="17" w:name="_Toc405769102"/>
      <w:r>
        <w:rPr>
          <w:rFonts w:hint="eastAsia"/>
        </w:rPr>
        <w:t>功能描述</w:t>
      </w:r>
      <w:bookmarkEnd w:id="17"/>
    </w:p>
    <w:p w14:paraId="0E3849E8" w14:textId="34960241" w:rsidR="005A198F" w:rsidRPr="005A198F" w:rsidRDefault="005A198F" w:rsidP="005A198F">
      <w:pPr>
        <w:rPr>
          <w:rFonts w:hint="eastAsia"/>
        </w:rPr>
      </w:pPr>
      <w:r>
        <w:rPr>
          <w:rFonts w:hint="eastAsia"/>
        </w:rPr>
        <w:t>点菜下单</w:t>
      </w:r>
    </w:p>
    <w:p w14:paraId="63515396" w14:textId="77777777" w:rsidR="005A198F" w:rsidRDefault="005A198F" w:rsidP="005A198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用户单击菜品图片，菜品加入页面下方的购物车图标</w:t>
      </w:r>
    </w:p>
    <w:p w14:paraId="4200921C" w14:textId="77777777" w:rsidR="005A198F" w:rsidRDefault="005A198F" w:rsidP="005A198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用户点击页面上方的购物车图标，进入订单详情页面</w:t>
      </w:r>
    </w:p>
    <w:p w14:paraId="2AF2163D" w14:textId="77777777" w:rsidR="005A198F" w:rsidRDefault="005A198F" w:rsidP="005A19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用户上下滑动查看订单详情</w:t>
      </w:r>
    </w:p>
    <w:p w14:paraId="6D6E5D3D" w14:textId="244BE260" w:rsidR="005A198F" w:rsidRDefault="005A198F" w:rsidP="005A198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用户点击返回按钮回到菜单首页</w:t>
      </w:r>
    </w:p>
    <w:p w14:paraId="021F8138" w14:textId="77777777" w:rsidR="007B1E1C" w:rsidRDefault="007B1E1C" w:rsidP="005A198F">
      <w:pPr>
        <w:rPr>
          <w:rFonts w:hint="eastAsia"/>
        </w:rPr>
      </w:pPr>
    </w:p>
    <w:p w14:paraId="0DACFE7D" w14:textId="77777777" w:rsidR="007B1E1C" w:rsidRDefault="007B1E1C" w:rsidP="005A198F">
      <w:pPr>
        <w:rPr>
          <w:rFonts w:hint="eastAsia"/>
        </w:rPr>
      </w:pPr>
    </w:p>
    <w:p w14:paraId="40ABBD48" w14:textId="77777777" w:rsidR="007B1E1C" w:rsidRDefault="007B1E1C" w:rsidP="005A198F">
      <w:pPr>
        <w:rPr>
          <w:rFonts w:hint="eastAsia"/>
        </w:rPr>
      </w:pPr>
    </w:p>
    <w:p w14:paraId="178942A8" w14:textId="77777777" w:rsidR="007B1E1C" w:rsidRDefault="007B1E1C" w:rsidP="005A198F">
      <w:pPr>
        <w:rPr>
          <w:rFonts w:hint="eastAsia"/>
        </w:rPr>
      </w:pPr>
    </w:p>
    <w:p w14:paraId="07CEF629" w14:textId="77777777" w:rsidR="007B1E1C" w:rsidRDefault="007B1E1C" w:rsidP="005A198F">
      <w:pPr>
        <w:rPr>
          <w:rFonts w:hint="eastAsia"/>
        </w:rPr>
      </w:pPr>
    </w:p>
    <w:p w14:paraId="29C62F2E" w14:textId="77777777" w:rsidR="007B1E1C" w:rsidRDefault="007B1E1C" w:rsidP="005A198F">
      <w:pPr>
        <w:rPr>
          <w:rFonts w:hint="eastAsia"/>
        </w:rPr>
      </w:pPr>
    </w:p>
    <w:p w14:paraId="330CB89A" w14:textId="77777777" w:rsidR="007B1E1C" w:rsidRDefault="007B1E1C" w:rsidP="005A198F">
      <w:pPr>
        <w:rPr>
          <w:rFonts w:hint="eastAsia"/>
        </w:rPr>
      </w:pPr>
    </w:p>
    <w:p w14:paraId="0A12AAF7" w14:textId="77777777" w:rsidR="007B1E1C" w:rsidRDefault="007B1E1C" w:rsidP="005A198F">
      <w:pPr>
        <w:rPr>
          <w:rFonts w:hint="eastAsia"/>
        </w:rPr>
      </w:pPr>
    </w:p>
    <w:p w14:paraId="09356FFE" w14:textId="77777777" w:rsidR="007B1E1C" w:rsidRDefault="007B1E1C" w:rsidP="005A198F">
      <w:pPr>
        <w:rPr>
          <w:rFonts w:hint="eastAsia"/>
        </w:rPr>
      </w:pPr>
    </w:p>
    <w:p w14:paraId="621627D5" w14:textId="77777777" w:rsidR="007B1E1C" w:rsidRPr="005A198F" w:rsidRDefault="007B1E1C" w:rsidP="005A198F"/>
    <w:p w14:paraId="3BF71FD7" w14:textId="22B26437" w:rsidR="007B1E1C" w:rsidRDefault="009570DF" w:rsidP="007B1E1C">
      <w:pPr>
        <w:pStyle w:val="3"/>
        <w:rPr>
          <w:rFonts w:hint="eastAsia"/>
        </w:rPr>
      </w:pPr>
      <w:bookmarkStart w:id="18" w:name="_Toc405769103"/>
      <w:r>
        <w:rPr>
          <w:rFonts w:hint="eastAsia"/>
        </w:rPr>
        <w:lastRenderedPageBreak/>
        <w:t>类图</w:t>
      </w:r>
      <w:bookmarkEnd w:id="18"/>
    </w:p>
    <w:p w14:paraId="128D3EEB" w14:textId="2BB60D0D" w:rsidR="007B1E1C" w:rsidRPr="009570DF" w:rsidRDefault="007B1E1C" w:rsidP="009570DF">
      <w:r>
        <w:rPr>
          <w:rFonts w:hint="eastAsia"/>
          <w:noProof/>
        </w:rPr>
        <w:drawing>
          <wp:inline distT="0" distB="0" distL="0" distR="0" wp14:anchorId="4D6CAFC8" wp14:editId="08F4A04B">
            <wp:extent cx="5507355" cy="3138170"/>
            <wp:effectExtent l="0" t="0" r="0" b="5080"/>
            <wp:docPr id="9" name="图片 9" descr="C:\Users\leon.wang\Desktop\MyOrd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on.wang\Desktop\MyOrderActivi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FB7E" w14:textId="7455D91A" w:rsidR="002F259D" w:rsidRDefault="00F93C6B" w:rsidP="002F259D">
      <w:pPr>
        <w:pStyle w:val="3"/>
        <w:rPr>
          <w:rFonts w:hint="eastAsia"/>
        </w:rPr>
      </w:pPr>
      <w:bookmarkStart w:id="19" w:name="_Toc405769104"/>
      <w:r>
        <w:rPr>
          <w:rFonts w:hint="eastAsia"/>
        </w:rPr>
        <w:t>时序图</w:t>
      </w:r>
      <w:bookmarkEnd w:id="19"/>
    </w:p>
    <w:p w14:paraId="1C76BD33" w14:textId="77777777" w:rsidR="00F93C6B" w:rsidRPr="00F93C6B" w:rsidRDefault="00F93C6B" w:rsidP="00F93C6B"/>
    <w:p w14:paraId="0D82C8F2" w14:textId="32D68AD3" w:rsidR="002F259D" w:rsidRDefault="001A6002" w:rsidP="00C757DD">
      <w:pPr>
        <w:pStyle w:val="3"/>
        <w:rPr>
          <w:rFonts w:hint="eastAsia"/>
        </w:rPr>
      </w:pPr>
      <w:bookmarkStart w:id="20" w:name="_Toc405769105"/>
      <w:r>
        <w:rPr>
          <w:rFonts w:hint="eastAsia"/>
        </w:rPr>
        <w:t>函数说明</w:t>
      </w:r>
      <w:bookmarkEnd w:id="20"/>
    </w:p>
    <w:p w14:paraId="6B989385" w14:textId="77777777" w:rsidR="00C757DD" w:rsidRDefault="00C757DD" w:rsidP="00C757DD">
      <w:pPr>
        <w:rPr>
          <w:rFonts w:hint="eastAsia"/>
        </w:rPr>
      </w:pPr>
    </w:p>
    <w:p w14:paraId="57605179" w14:textId="77777777" w:rsidR="00C757DD" w:rsidRPr="00C757DD" w:rsidRDefault="00C757DD" w:rsidP="00C757DD"/>
    <w:p w14:paraId="5B0C8E75" w14:textId="12C49A8D" w:rsidR="002F259D" w:rsidRDefault="002F259D" w:rsidP="002F259D">
      <w:pPr>
        <w:pStyle w:val="3"/>
        <w:rPr>
          <w:rFonts w:hint="eastAsia"/>
        </w:rPr>
      </w:pPr>
      <w:bookmarkStart w:id="21" w:name="_Toc405769106"/>
      <w:r>
        <w:rPr>
          <w:rFonts w:hint="eastAsia"/>
        </w:rPr>
        <w:t>其他说明</w:t>
      </w:r>
      <w:bookmarkEnd w:id="21"/>
    </w:p>
    <w:p w14:paraId="7FE20FFB" w14:textId="77777777" w:rsidR="00F439A4" w:rsidRPr="00F439A4" w:rsidRDefault="00F439A4" w:rsidP="00F439A4"/>
    <w:p w14:paraId="0BE9E44B" w14:textId="780B3F43" w:rsidR="00E028EF" w:rsidRDefault="00CE092B" w:rsidP="009555C5">
      <w:pPr>
        <w:pStyle w:val="2"/>
      </w:pPr>
      <w:bookmarkStart w:id="22" w:name="_Toc405769107"/>
      <w:r>
        <w:rPr>
          <w:rFonts w:hint="eastAsia"/>
        </w:rPr>
        <w:lastRenderedPageBreak/>
        <w:t>下单</w:t>
      </w:r>
      <w:bookmarkEnd w:id="22"/>
    </w:p>
    <w:p w14:paraId="478AA993" w14:textId="77777777" w:rsidR="002F259D" w:rsidRDefault="002F259D" w:rsidP="002F259D">
      <w:pPr>
        <w:pStyle w:val="3"/>
        <w:rPr>
          <w:rFonts w:hint="eastAsia"/>
        </w:rPr>
      </w:pPr>
      <w:bookmarkStart w:id="23" w:name="_Toc405769108"/>
      <w:r>
        <w:rPr>
          <w:rFonts w:hint="eastAsia"/>
        </w:rPr>
        <w:t>设计图</w:t>
      </w:r>
      <w:bookmarkEnd w:id="23"/>
    </w:p>
    <w:p w14:paraId="53761595" w14:textId="1ECE2D1D" w:rsidR="00D843FC" w:rsidRPr="00D843FC" w:rsidRDefault="00D24556" w:rsidP="00D843FC">
      <w:r>
        <w:rPr>
          <w:noProof/>
        </w:rPr>
        <w:drawing>
          <wp:inline distT="0" distB="0" distL="0" distR="0" wp14:anchorId="125E8386" wp14:editId="44F24F04">
            <wp:extent cx="2916555" cy="37128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3FA6" w14:textId="77777777" w:rsidR="002F259D" w:rsidRDefault="002F259D" w:rsidP="002F259D">
      <w:pPr>
        <w:pStyle w:val="3"/>
        <w:rPr>
          <w:rFonts w:hint="eastAsia"/>
        </w:rPr>
      </w:pPr>
      <w:bookmarkStart w:id="24" w:name="_Toc405769109"/>
      <w:r>
        <w:rPr>
          <w:rFonts w:hint="eastAsia"/>
        </w:rPr>
        <w:t>功能描述</w:t>
      </w:r>
      <w:bookmarkEnd w:id="24"/>
    </w:p>
    <w:p w14:paraId="5050618B" w14:textId="77777777" w:rsidR="002D170F" w:rsidRDefault="002D170F" w:rsidP="002D170F">
      <w:pPr>
        <w:ind w:firstLine="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用户点击订单详情页面的下单按钮，系统显示订单附加信息页面</w:t>
      </w:r>
    </w:p>
    <w:p w14:paraId="36BAF5FA" w14:textId="77777777" w:rsidR="002D170F" w:rsidRDefault="002D170F" w:rsidP="002D170F">
      <w:pPr>
        <w:ind w:firstLine="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用户点击订单附加</w:t>
      </w:r>
      <w:proofErr w:type="gramStart"/>
      <w:r>
        <w:rPr>
          <w:rFonts w:hint="eastAsia"/>
        </w:rPr>
        <w:t>信息中桌号</w:t>
      </w:r>
      <w:proofErr w:type="gramEnd"/>
      <w:r>
        <w:rPr>
          <w:rFonts w:hint="eastAsia"/>
        </w:rPr>
        <w:t>对应的下拉框选择桌号</w:t>
      </w:r>
    </w:p>
    <w:p w14:paraId="3D7B418D" w14:textId="77777777" w:rsidR="002D170F" w:rsidRDefault="002D170F" w:rsidP="002D170F">
      <w:pPr>
        <w:ind w:firstLine="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用户点击输入员工号对应的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照相机图标进行的员工号对应的</w:t>
      </w:r>
      <w:proofErr w:type="gramStart"/>
      <w:r>
        <w:rPr>
          <w:rFonts w:hint="eastAsia"/>
        </w:rPr>
        <w:t>二维码扫描</w:t>
      </w:r>
      <w:proofErr w:type="gramEnd"/>
      <w:r>
        <w:rPr>
          <w:rFonts w:hint="eastAsia"/>
        </w:rPr>
        <w:t>到订单</w:t>
      </w:r>
    </w:p>
    <w:p w14:paraId="3C8E8DDF" w14:textId="77777777" w:rsidR="002D170F" w:rsidRDefault="002D170F" w:rsidP="002D170F">
      <w:pPr>
        <w:ind w:firstLine="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用户在订单信息页面会员号输入框内输入顾客会员号，查看会员等级对应的折扣信息，系统显示会员信息和打折信息</w:t>
      </w:r>
    </w:p>
    <w:p w14:paraId="43E58113" w14:textId="77777777" w:rsidR="002D170F" w:rsidRDefault="002D170F" w:rsidP="002D170F">
      <w:pPr>
        <w:ind w:firstLine="0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点击下单按钮，系统生成订单</w:t>
      </w:r>
    </w:p>
    <w:p w14:paraId="11C77BC9" w14:textId="5695804E" w:rsidR="00D843FC" w:rsidRDefault="002D170F" w:rsidP="002D170F">
      <w:pPr>
        <w:ind w:firstLine="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系统显示</w:t>
      </w:r>
      <w:r>
        <w:rPr>
          <w:rFonts w:hint="eastAsia"/>
        </w:rPr>
        <w:t>Msg401</w:t>
      </w:r>
    </w:p>
    <w:p w14:paraId="0F17C356" w14:textId="77777777" w:rsidR="00076E74" w:rsidRDefault="00076E74" w:rsidP="002D170F">
      <w:pPr>
        <w:ind w:firstLine="0"/>
        <w:rPr>
          <w:rFonts w:hint="eastAsia"/>
        </w:rPr>
      </w:pPr>
    </w:p>
    <w:p w14:paraId="1DAD7BCF" w14:textId="77777777" w:rsidR="00076E74" w:rsidRDefault="00076E74" w:rsidP="002D170F">
      <w:pPr>
        <w:ind w:firstLine="0"/>
        <w:rPr>
          <w:rFonts w:hint="eastAsia"/>
        </w:rPr>
      </w:pPr>
    </w:p>
    <w:p w14:paraId="23736534" w14:textId="77777777" w:rsidR="00076E74" w:rsidRDefault="00076E74" w:rsidP="002D170F">
      <w:pPr>
        <w:ind w:firstLine="0"/>
        <w:rPr>
          <w:rFonts w:hint="eastAsia"/>
        </w:rPr>
      </w:pPr>
    </w:p>
    <w:p w14:paraId="1CFE4DCA" w14:textId="77777777" w:rsidR="00076E74" w:rsidRDefault="00076E74" w:rsidP="002D170F">
      <w:pPr>
        <w:ind w:firstLine="0"/>
        <w:rPr>
          <w:rFonts w:hint="eastAsia"/>
        </w:rPr>
      </w:pPr>
    </w:p>
    <w:p w14:paraId="36B4AAB0" w14:textId="77777777" w:rsidR="000963F7" w:rsidRDefault="000963F7" w:rsidP="002D170F">
      <w:pPr>
        <w:ind w:firstLine="0"/>
        <w:rPr>
          <w:rFonts w:hint="eastAsia"/>
        </w:rPr>
      </w:pPr>
    </w:p>
    <w:p w14:paraId="4C04E60C" w14:textId="77777777" w:rsidR="000963F7" w:rsidRDefault="000963F7" w:rsidP="002D170F">
      <w:pPr>
        <w:ind w:firstLine="0"/>
        <w:rPr>
          <w:rFonts w:hint="eastAsia"/>
        </w:rPr>
      </w:pPr>
    </w:p>
    <w:p w14:paraId="72FA3877" w14:textId="77777777" w:rsidR="000963F7" w:rsidRDefault="000963F7" w:rsidP="002D170F">
      <w:pPr>
        <w:ind w:firstLine="0"/>
        <w:rPr>
          <w:rFonts w:hint="eastAsia"/>
        </w:rPr>
      </w:pPr>
    </w:p>
    <w:p w14:paraId="045532D5" w14:textId="77777777" w:rsidR="000963F7" w:rsidRPr="00D843FC" w:rsidRDefault="000963F7" w:rsidP="002D170F">
      <w:pPr>
        <w:ind w:firstLine="0"/>
      </w:pPr>
    </w:p>
    <w:p w14:paraId="7733118E" w14:textId="1E321463" w:rsidR="00EB3566" w:rsidRDefault="00EB3566" w:rsidP="000963F7">
      <w:pPr>
        <w:pStyle w:val="3"/>
        <w:rPr>
          <w:rFonts w:hint="eastAsia"/>
        </w:rPr>
      </w:pPr>
      <w:bookmarkStart w:id="25" w:name="_Toc405769110"/>
      <w:r>
        <w:rPr>
          <w:rFonts w:hint="eastAsia"/>
        </w:rPr>
        <w:lastRenderedPageBreak/>
        <w:t>类图</w:t>
      </w:r>
      <w:bookmarkEnd w:id="25"/>
    </w:p>
    <w:p w14:paraId="6221C68D" w14:textId="2CDA4432" w:rsidR="000963F7" w:rsidRPr="00EB3566" w:rsidRDefault="000963F7" w:rsidP="0040212E">
      <w:pPr>
        <w:ind w:firstLine="0"/>
      </w:pPr>
      <w:r>
        <w:rPr>
          <w:rFonts w:hint="eastAsia"/>
          <w:noProof/>
        </w:rPr>
        <w:drawing>
          <wp:inline distT="0" distB="0" distL="0" distR="0" wp14:anchorId="690AD52B" wp14:editId="5AEC0DCC">
            <wp:extent cx="5514340" cy="3775075"/>
            <wp:effectExtent l="0" t="0" r="0" b="0"/>
            <wp:docPr id="11" name="图片 11" descr="C:\Users\leon.wang\Desktop\Order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on.wang\Desktop\OrderActiv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90D9" w14:textId="3DE0C723" w:rsidR="002F259D" w:rsidRDefault="00EB3566" w:rsidP="00076E74">
      <w:pPr>
        <w:pStyle w:val="3"/>
        <w:rPr>
          <w:rFonts w:hint="eastAsia"/>
        </w:rPr>
      </w:pPr>
      <w:bookmarkStart w:id="26" w:name="_Toc405769111"/>
      <w:r>
        <w:rPr>
          <w:rFonts w:hint="eastAsia"/>
        </w:rPr>
        <w:t>时序图</w:t>
      </w:r>
      <w:bookmarkEnd w:id="26"/>
    </w:p>
    <w:p w14:paraId="1EE05076" w14:textId="5155D8D9" w:rsidR="00076E74" w:rsidRPr="00076E74" w:rsidRDefault="00076E74" w:rsidP="00C967C0">
      <w:r>
        <w:rPr>
          <w:noProof/>
        </w:rPr>
        <w:drawing>
          <wp:inline distT="0" distB="0" distL="0" distR="0" wp14:anchorId="051CFAC2" wp14:editId="758A2FBA">
            <wp:extent cx="4904509" cy="3658587"/>
            <wp:effectExtent l="0" t="0" r="0" b="0"/>
            <wp:docPr id="23" name="图片 23" descr="C:\Users\leonwang\Desktop\0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nwang\Desktop\002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440" cy="36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84A2" w14:textId="77777777" w:rsidR="002F259D" w:rsidRDefault="002F259D" w:rsidP="002F259D">
      <w:pPr>
        <w:pStyle w:val="3"/>
        <w:rPr>
          <w:rFonts w:hint="eastAsia"/>
        </w:rPr>
      </w:pPr>
      <w:bookmarkStart w:id="27" w:name="_Toc405769112"/>
      <w:r>
        <w:rPr>
          <w:rFonts w:hint="eastAsia"/>
        </w:rPr>
        <w:lastRenderedPageBreak/>
        <w:t>函数说明</w:t>
      </w:r>
      <w:bookmarkEnd w:id="27"/>
    </w:p>
    <w:p w14:paraId="6D28A31A" w14:textId="77777777" w:rsidR="00EB3566" w:rsidRPr="00EB3566" w:rsidRDefault="00EB3566" w:rsidP="00EB3566"/>
    <w:p w14:paraId="1B69DE87" w14:textId="361A96F7" w:rsidR="002F259D" w:rsidRDefault="002F259D" w:rsidP="002F259D">
      <w:pPr>
        <w:pStyle w:val="3"/>
        <w:rPr>
          <w:rFonts w:hint="eastAsia"/>
        </w:rPr>
      </w:pPr>
      <w:bookmarkStart w:id="28" w:name="_Toc405769113"/>
      <w:r>
        <w:rPr>
          <w:rFonts w:hint="eastAsia"/>
        </w:rPr>
        <w:t>其他说明</w:t>
      </w:r>
      <w:bookmarkEnd w:id="28"/>
    </w:p>
    <w:p w14:paraId="4B061049" w14:textId="77777777" w:rsidR="00EB3566" w:rsidRPr="00EB3566" w:rsidRDefault="00EB3566" w:rsidP="00EB3566"/>
    <w:p w14:paraId="477FE7A5" w14:textId="23642CF6" w:rsidR="005E0D0D" w:rsidRDefault="006155A3" w:rsidP="005E0D0D">
      <w:pPr>
        <w:pStyle w:val="2"/>
      </w:pPr>
      <w:bookmarkStart w:id="29" w:name="_Toc405769114"/>
      <w:r>
        <w:rPr>
          <w:rFonts w:hint="eastAsia"/>
        </w:rPr>
        <w:t>历史订单</w:t>
      </w:r>
      <w:r w:rsidR="00E26D20">
        <w:rPr>
          <w:rFonts w:hint="eastAsia"/>
        </w:rPr>
        <w:t>查询</w:t>
      </w:r>
      <w:bookmarkEnd w:id="29"/>
    </w:p>
    <w:p w14:paraId="6A1E9107" w14:textId="77777777" w:rsidR="002F259D" w:rsidRDefault="002F259D" w:rsidP="002F259D">
      <w:pPr>
        <w:pStyle w:val="3"/>
        <w:rPr>
          <w:rFonts w:hint="eastAsia"/>
        </w:rPr>
      </w:pPr>
      <w:bookmarkStart w:id="30" w:name="_Toc405769115"/>
      <w:r>
        <w:rPr>
          <w:rFonts w:hint="eastAsia"/>
        </w:rPr>
        <w:t>设计图</w:t>
      </w:r>
      <w:bookmarkEnd w:id="30"/>
    </w:p>
    <w:p w14:paraId="104B77F4" w14:textId="77ED2B96" w:rsidR="001801CF" w:rsidRPr="001801CF" w:rsidRDefault="00B73216" w:rsidP="001801CF">
      <w:r>
        <w:rPr>
          <w:noProof/>
        </w:rPr>
        <w:drawing>
          <wp:inline distT="0" distB="0" distL="0" distR="0" wp14:anchorId="6A782A32" wp14:editId="0F7ADFEC">
            <wp:extent cx="2860675" cy="37128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9867" w14:textId="77777777" w:rsidR="002F259D" w:rsidRDefault="002F259D" w:rsidP="002F259D">
      <w:pPr>
        <w:pStyle w:val="3"/>
        <w:rPr>
          <w:rFonts w:hint="eastAsia"/>
        </w:rPr>
      </w:pPr>
      <w:bookmarkStart w:id="31" w:name="_Toc405769116"/>
      <w:r>
        <w:rPr>
          <w:rFonts w:hint="eastAsia"/>
        </w:rPr>
        <w:t>功能描述</w:t>
      </w:r>
      <w:bookmarkEnd w:id="31"/>
    </w:p>
    <w:p w14:paraId="77B450E6" w14:textId="3DA54124" w:rsidR="00B73216" w:rsidRPr="00B73216" w:rsidRDefault="00B73216" w:rsidP="00B73216">
      <w:pPr>
        <w:rPr>
          <w:rFonts w:hint="eastAsia"/>
        </w:rPr>
      </w:pPr>
      <w:r>
        <w:rPr>
          <w:rFonts w:hint="eastAsia"/>
        </w:rPr>
        <w:t>历史订单查询</w:t>
      </w:r>
    </w:p>
    <w:p w14:paraId="0BBE11B7" w14:textId="77777777" w:rsidR="00B73216" w:rsidRDefault="00B73216" w:rsidP="00B7321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用户在菜单首页的上方的会员号对应的文本框内输入会员号</w:t>
      </w:r>
    </w:p>
    <w:p w14:paraId="15BA3FD9" w14:textId="77777777" w:rsidR="00B73216" w:rsidRDefault="00B73216" w:rsidP="00B7321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点击历史订单按钮</w:t>
      </w:r>
    </w:p>
    <w:p w14:paraId="25301B4F" w14:textId="77777777" w:rsidR="00B73216" w:rsidRDefault="00B73216" w:rsidP="00B7321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系统显示用户点菜历史订单</w:t>
      </w:r>
    </w:p>
    <w:p w14:paraId="1C660145" w14:textId="4194775F" w:rsidR="001801CF" w:rsidRDefault="00B73216" w:rsidP="00B7321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用户从上往下滑动，查看订单内菜品信息</w:t>
      </w:r>
    </w:p>
    <w:p w14:paraId="6E3B6DE9" w14:textId="77777777" w:rsidR="00D41E4C" w:rsidRDefault="00D41E4C" w:rsidP="00B73216">
      <w:pPr>
        <w:rPr>
          <w:rFonts w:hint="eastAsia"/>
        </w:rPr>
      </w:pPr>
    </w:p>
    <w:p w14:paraId="78F465F3" w14:textId="77777777" w:rsidR="00D41E4C" w:rsidRDefault="00D41E4C" w:rsidP="00B73216">
      <w:pPr>
        <w:rPr>
          <w:rFonts w:hint="eastAsia"/>
        </w:rPr>
      </w:pPr>
    </w:p>
    <w:p w14:paraId="52F8011B" w14:textId="77777777" w:rsidR="00D41E4C" w:rsidRDefault="00D41E4C" w:rsidP="00B73216">
      <w:pPr>
        <w:rPr>
          <w:rFonts w:hint="eastAsia"/>
        </w:rPr>
      </w:pPr>
    </w:p>
    <w:p w14:paraId="0F4F3CF5" w14:textId="77777777" w:rsidR="00D41E4C" w:rsidRDefault="00D41E4C" w:rsidP="00B73216">
      <w:pPr>
        <w:rPr>
          <w:rFonts w:hint="eastAsia"/>
        </w:rPr>
      </w:pPr>
    </w:p>
    <w:p w14:paraId="6DE235CE" w14:textId="77777777" w:rsidR="00D41E4C" w:rsidRPr="001801CF" w:rsidRDefault="00D41E4C" w:rsidP="00B73216"/>
    <w:p w14:paraId="4CE58682" w14:textId="73822C1F" w:rsidR="001801CF" w:rsidRDefault="004319D7" w:rsidP="00082DCF">
      <w:pPr>
        <w:pStyle w:val="3"/>
        <w:rPr>
          <w:rFonts w:hint="eastAsia"/>
        </w:rPr>
      </w:pPr>
      <w:bookmarkStart w:id="32" w:name="_Toc405769117"/>
      <w:r>
        <w:rPr>
          <w:rFonts w:hint="eastAsia"/>
        </w:rPr>
        <w:lastRenderedPageBreak/>
        <w:t>类图</w:t>
      </w:r>
      <w:bookmarkEnd w:id="32"/>
    </w:p>
    <w:p w14:paraId="76F7C515" w14:textId="090C5D05" w:rsidR="00082DCF" w:rsidRPr="001801CF" w:rsidRDefault="00082DCF" w:rsidP="001801CF">
      <w:r>
        <w:rPr>
          <w:rFonts w:hint="eastAsia"/>
          <w:noProof/>
        </w:rPr>
        <w:drawing>
          <wp:inline distT="0" distB="0" distL="0" distR="0" wp14:anchorId="199DBEA1" wp14:editId="5347EAED">
            <wp:extent cx="5514340" cy="3512185"/>
            <wp:effectExtent l="0" t="0" r="0" b="0"/>
            <wp:docPr id="13" name="图片 13" descr="C:\Users\leon.wang\Desktop\OrderHestory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on.wang\Desktop\OrderHestoryActivit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557E" w14:textId="19AF8FD4" w:rsidR="002F259D" w:rsidRDefault="004319D7" w:rsidP="002F259D">
      <w:pPr>
        <w:pStyle w:val="3"/>
        <w:rPr>
          <w:rFonts w:hint="eastAsia"/>
        </w:rPr>
      </w:pPr>
      <w:bookmarkStart w:id="33" w:name="_Toc405769118"/>
      <w:r>
        <w:rPr>
          <w:rFonts w:hint="eastAsia"/>
        </w:rPr>
        <w:t>时序图</w:t>
      </w:r>
      <w:bookmarkEnd w:id="33"/>
    </w:p>
    <w:p w14:paraId="7E7AED10" w14:textId="77777777" w:rsidR="001801CF" w:rsidRPr="001801CF" w:rsidRDefault="001801CF" w:rsidP="001801CF"/>
    <w:p w14:paraId="1198C156" w14:textId="77777777" w:rsidR="002F259D" w:rsidRDefault="002F259D" w:rsidP="002F259D">
      <w:pPr>
        <w:pStyle w:val="3"/>
        <w:rPr>
          <w:rFonts w:hint="eastAsia"/>
        </w:rPr>
      </w:pPr>
      <w:bookmarkStart w:id="34" w:name="_Toc405769119"/>
      <w:r>
        <w:rPr>
          <w:rFonts w:hint="eastAsia"/>
        </w:rPr>
        <w:t>函数说明</w:t>
      </w:r>
      <w:bookmarkEnd w:id="34"/>
    </w:p>
    <w:p w14:paraId="18292B9D" w14:textId="77777777" w:rsidR="001801CF" w:rsidRPr="001801CF" w:rsidRDefault="001801CF" w:rsidP="001801CF"/>
    <w:p w14:paraId="5824147F" w14:textId="77777777" w:rsidR="002F259D" w:rsidRDefault="002F259D" w:rsidP="002F259D">
      <w:pPr>
        <w:pStyle w:val="3"/>
        <w:rPr>
          <w:rFonts w:hint="eastAsia"/>
        </w:rPr>
      </w:pPr>
      <w:bookmarkStart w:id="35" w:name="_Toc405769120"/>
      <w:r>
        <w:rPr>
          <w:rFonts w:hint="eastAsia"/>
        </w:rPr>
        <w:t>其他说明</w:t>
      </w:r>
      <w:bookmarkEnd w:id="35"/>
    </w:p>
    <w:p w14:paraId="10E67AE3" w14:textId="76C8660F" w:rsidR="000E14CA" w:rsidRPr="005E0D0D" w:rsidRDefault="000E14CA" w:rsidP="001606E1">
      <w:pPr>
        <w:pStyle w:val="a3"/>
        <w:rPr>
          <w:rFonts w:ascii="Calibri" w:eastAsiaTheme="majorEastAsia" w:hAnsi="Calibri" w:cstheme="majorBidi"/>
          <w:b/>
          <w:szCs w:val="26"/>
        </w:rPr>
      </w:pPr>
      <w:r>
        <w:br w:type="page"/>
      </w:r>
    </w:p>
    <w:p w14:paraId="7505170D" w14:textId="68476FEC" w:rsidR="001453E9" w:rsidRDefault="00D34CBA" w:rsidP="00DC6647">
      <w:pPr>
        <w:pStyle w:val="1"/>
      </w:pPr>
      <w:bookmarkStart w:id="36" w:name="_Toc404373831"/>
      <w:bookmarkStart w:id="37" w:name="_Toc404373924"/>
      <w:bookmarkStart w:id="38" w:name="_Toc404374017"/>
      <w:bookmarkStart w:id="39" w:name="_Toc404374123"/>
      <w:bookmarkStart w:id="40" w:name="_Toc404374224"/>
      <w:bookmarkStart w:id="41" w:name="_Toc404373832"/>
      <w:bookmarkStart w:id="42" w:name="_Toc404373925"/>
      <w:bookmarkStart w:id="43" w:name="_Toc404374018"/>
      <w:bookmarkStart w:id="44" w:name="_Toc404374124"/>
      <w:bookmarkStart w:id="45" w:name="_Toc404374225"/>
      <w:bookmarkStart w:id="46" w:name="_Toc405769121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hint="eastAsia"/>
        </w:rPr>
        <w:lastRenderedPageBreak/>
        <w:t>存储数据设计</w:t>
      </w:r>
      <w:bookmarkEnd w:id="46"/>
    </w:p>
    <w:p w14:paraId="5F523D97" w14:textId="4938E14B" w:rsidR="001C0F84" w:rsidRDefault="001815FE" w:rsidP="001C0F84">
      <w:pPr>
        <w:pStyle w:val="2"/>
      </w:pPr>
      <w:bookmarkStart w:id="47" w:name="_Toc405769122"/>
      <w:r>
        <w:rPr>
          <w:rFonts w:hint="eastAsia"/>
        </w:rPr>
        <w:t>应用设置</w:t>
      </w:r>
      <w:bookmarkEnd w:id="47"/>
    </w:p>
    <w:p w14:paraId="6BE4E633" w14:textId="03CB77B7" w:rsidR="005C0C25" w:rsidRPr="005C0C25" w:rsidRDefault="00FC13B7" w:rsidP="00DC6647">
      <w:pPr>
        <w:pStyle w:val="1"/>
      </w:pPr>
      <w:bookmarkStart w:id="48" w:name="_Toc404373834"/>
      <w:bookmarkStart w:id="49" w:name="_Toc404373927"/>
      <w:bookmarkStart w:id="50" w:name="_Toc404374020"/>
      <w:bookmarkStart w:id="51" w:name="_Toc404374126"/>
      <w:bookmarkStart w:id="52" w:name="_Toc404374227"/>
      <w:bookmarkStart w:id="53" w:name="_Toc404373835"/>
      <w:bookmarkStart w:id="54" w:name="_Toc404373928"/>
      <w:bookmarkStart w:id="55" w:name="_Toc404374021"/>
      <w:bookmarkStart w:id="56" w:name="_Toc404374127"/>
      <w:bookmarkStart w:id="57" w:name="_Toc404374228"/>
      <w:bookmarkStart w:id="58" w:name="_Toc404373836"/>
      <w:bookmarkStart w:id="59" w:name="_Toc404373929"/>
      <w:bookmarkStart w:id="60" w:name="_Toc404374022"/>
      <w:bookmarkStart w:id="61" w:name="_Toc404374128"/>
      <w:bookmarkStart w:id="62" w:name="_Toc404374229"/>
      <w:bookmarkStart w:id="63" w:name="_Toc405769123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>
        <w:rPr>
          <w:rFonts w:hint="eastAsia"/>
        </w:rPr>
        <w:t>数据缓存设计</w:t>
      </w:r>
      <w:bookmarkEnd w:id="63"/>
    </w:p>
    <w:p w14:paraId="476030DB" w14:textId="1F89E775" w:rsidR="00A529ED" w:rsidRPr="00DC6647" w:rsidRDefault="00C9513E" w:rsidP="00F24906">
      <w:pPr>
        <w:pStyle w:val="2"/>
      </w:pPr>
      <w:bookmarkStart w:id="64" w:name="_Toc405769124"/>
      <w:r>
        <w:rPr>
          <w:rFonts w:hint="eastAsia"/>
        </w:rPr>
        <w:t>功能</w:t>
      </w:r>
      <w:r w:rsidR="009B4C6A">
        <w:rPr>
          <w:rFonts w:hint="eastAsia"/>
        </w:rPr>
        <w:t>描述</w:t>
      </w:r>
      <w:bookmarkEnd w:id="64"/>
    </w:p>
    <w:p w14:paraId="503F24FD" w14:textId="383404BC" w:rsidR="00A529ED" w:rsidRPr="00DC6647" w:rsidRDefault="00A409AA" w:rsidP="00F24906">
      <w:pPr>
        <w:pStyle w:val="2"/>
      </w:pPr>
      <w:bookmarkStart w:id="65" w:name="_Toc405769125"/>
      <w:r>
        <w:rPr>
          <w:rFonts w:hint="eastAsia"/>
        </w:rPr>
        <w:t>实现</w:t>
      </w:r>
      <w:r w:rsidR="00620D2F">
        <w:rPr>
          <w:rFonts w:hint="eastAsia"/>
        </w:rPr>
        <w:t>方式</w:t>
      </w:r>
      <w:bookmarkEnd w:id="65"/>
    </w:p>
    <w:p w14:paraId="2C5DE4B8" w14:textId="56039763" w:rsidR="005C0C25" w:rsidRDefault="00256630" w:rsidP="00B37FDA">
      <w:pPr>
        <w:pStyle w:val="1"/>
      </w:pPr>
      <w:bookmarkStart w:id="66" w:name="_Toc405769126"/>
      <w:r>
        <w:rPr>
          <w:rFonts w:hint="eastAsia"/>
        </w:rPr>
        <w:t>系统出错处理</w:t>
      </w:r>
      <w:bookmarkEnd w:id="66"/>
    </w:p>
    <w:p w14:paraId="32EC76A6" w14:textId="7C6069F8" w:rsidR="00960AE0" w:rsidRPr="00DC6647" w:rsidRDefault="00960AE0" w:rsidP="00960AE0">
      <w:pPr>
        <w:pStyle w:val="2"/>
      </w:pPr>
      <w:bookmarkStart w:id="67" w:name="_Toc405769127"/>
      <w:r>
        <w:rPr>
          <w:rFonts w:hint="eastAsia"/>
        </w:rPr>
        <w:t>出错信息输出</w:t>
      </w:r>
      <w:bookmarkEnd w:id="67"/>
    </w:p>
    <w:p w14:paraId="1FB0856C" w14:textId="4E4B0250" w:rsidR="006C3318" w:rsidRDefault="00960AE0" w:rsidP="00003568">
      <w:pPr>
        <w:pStyle w:val="2"/>
      </w:pPr>
      <w:bookmarkStart w:id="68" w:name="_Toc405769128"/>
      <w:r>
        <w:rPr>
          <w:rFonts w:hint="eastAsia"/>
        </w:rPr>
        <w:t>出错处理对策</w:t>
      </w:r>
      <w:bookmarkEnd w:id="68"/>
    </w:p>
    <w:p w14:paraId="5063AEB4" w14:textId="6FE00CE3" w:rsidR="00AC2F50" w:rsidRPr="00D51551" w:rsidRDefault="00A1103B" w:rsidP="00DC6647">
      <w:pPr>
        <w:pStyle w:val="1"/>
      </w:pPr>
      <w:bookmarkStart w:id="69" w:name="_Toc405769129"/>
      <w:r>
        <w:rPr>
          <w:rFonts w:hint="eastAsia"/>
        </w:rPr>
        <w:t>附录</w:t>
      </w:r>
      <w:bookmarkEnd w:id="69"/>
    </w:p>
    <w:p w14:paraId="1B320C3B" w14:textId="77777777" w:rsidR="00515176" w:rsidRPr="00DE3E4B" w:rsidRDefault="00515176" w:rsidP="002764B2"/>
    <w:sectPr w:rsidR="00515176" w:rsidRPr="00DE3E4B" w:rsidSect="00F931EB">
      <w:headerReference w:type="default" r:id="rId20"/>
      <w:footerReference w:type="default" r:id="rId21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5EB3B0" w15:done="0"/>
  <w15:commentEx w15:paraId="003661A4" w15:done="0"/>
  <w15:commentEx w15:paraId="5119AC6E" w15:done="0"/>
  <w15:commentEx w15:paraId="23D6027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C2AB10" w14:textId="77777777" w:rsidR="00911005" w:rsidRDefault="00911005" w:rsidP="00FA0A4F">
      <w:pPr>
        <w:spacing w:line="240" w:lineRule="auto"/>
      </w:pPr>
      <w:r>
        <w:separator/>
      </w:r>
    </w:p>
    <w:p w14:paraId="20294A20" w14:textId="77777777" w:rsidR="00911005" w:rsidRDefault="00911005"/>
  </w:endnote>
  <w:endnote w:type="continuationSeparator" w:id="0">
    <w:p w14:paraId="7B6CD2F3" w14:textId="77777777" w:rsidR="00911005" w:rsidRDefault="00911005" w:rsidP="00FA0A4F">
      <w:pPr>
        <w:spacing w:line="240" w:lineRule="auto"/>
      </w:pPr>
      <w:r>
        <w:continuationSeparator/>
      </w:r>
    </w:p>
    <w:p w14:paraId="18E5B562" w14:textId="77777777" w:rsidR="00911005" w:rsidRDefault="009110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KaiTi">
    <w:altName w:val="楷体@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D831D8" w14:textId="77777777" w:rsidR="0006492E" w:rsidRDefault="0006492E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4A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FD368A" w14:textId="77777777" w:rsidR="0006492E" w:rsidRDefault="0006492E">
    <w:pPr>
      <w:pStyle w:val="a7"/>
    </w:pPr>
  </w:p>
  <w:p w14:paraId="44220467" w14:textId="77777777" w:rsidR="0006492E" w:rsidRDefault="000649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D01E6" w14:textId="77777777" w:rsidR="00911005" w:rsidRDefault="00911005" w:rsidP="00FA0A4F">
      <w:pPr>
        <w:spacing w:line="240" w:lineRule="auto"/>
      </w:pPr>
      <w:r>
        <w:separator/>
      </w:r>
    </w:p>
    <w:p w14:paraId="443EC2C6" w14:textId="77777777" w:rsidR="00911005" w:rsidRDefault="00911005"/>
  </w:footnote>
  <w:footnote w:type="continuationSeparator" w:id="0">
    <w:p w14:paraId="72F78D6F" w14:textId="77777777" w:rsidR="00911005" w:rsidRDefault="00911005" w:rsidP="00FA0A4F">
      <w:pPr>
        <w:spacing w:line="240" w:lineRule="auto"/>
      </w:pPr>
      <w:r>
        <w:continuationSeparator/>
      </w:r>
    </w:p>
    <w:p w14:paraId="1DF9C2BA" w14:textId="77777777" w:rsidR="00911005" w:rsidRDefault="009110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1B48C" w14:textId="77777777" w:rsidR="0006492E" w:rsidRDefault="0006492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09B8CFAE" w:rsidR="0006492E" w:rsidRDefault="004F4CA4">
                              <w:pPr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餐厅订餐系统</w:t>
                              </w:r>
                              <w:r>
                                <w:rPr>
                                  <w:rFonts w:hint="eastAsia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</w:rPr>
                                <w:t>客户端详细设计文档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09B8CFAE" w:rsidR="0006492E" w:rsidRDefault="004F4CA4">
                        <w:pPr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餐厅订餐系统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客户端详细设计文档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06492E" w:rsidRDefault="0006492E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464A3" w:rsidRPr="001464A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568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06492E" w:rsidRDefault="0006492E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464A3" w:rsidRPr="001464A3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06492E" w:rsidRDefault="0006492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33B"/>
    <w:multiLevelType w:val="multilevel"/>
    <w:tmpl w:val="1360C6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E2779F"/>
    <w:multiLevelType w:val="hybridMultilevel"/>
    <w:tmpl w:val="3056BFAE"/>
    <w:lvl w:ilvl="0" w:tplc="3D9290AE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A75031"/>
    <w:multiLevelType w:val="multilevel"/>
    <w:tmpl w:val="70C014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CDA54CA"/>
    <w:multiLevelType w:val="hybridMultilevel"/>
    <w:tmpl w:val="3BB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392A5A"/>
    <w:multiLevelType w:val="hybridMultilevel"/>
    <w:tmpl w:val="DBD27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191832"/>
    <w:multiLevelType w:val="hybridMultilevel"/>
    <w:tmpl w:val="051C5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91199"/>
    <w:multiLevelType w:val="multilevel"/>
    <w:tmpl w:val="21123C3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569A09F2"/>
    <w:multiLevelType w:val="multilevel"/>
    <w:tmpl w:val="BD2CC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3B6D6E"/>
    <w:multiLevelType w:val="hybridMultilevel"/>
    <w:tmpl w:val="AC98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05DE2"/>
    <w:multiLevelType w:val="multilevel"/>
    <w:tmpl w:val="26501B2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4">
    <w:nsid w:val="74221BCA"/>
    <w:multiLevelType w:val="hybridMultilevel"/>
    <w:tmpl w:val="ABA689D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797C6A64"/>
    <w:multiLevelType w:val="hybridMultilevel"/>
    <w:tmpl w:val="B330DF26"/>
    <w:lvl w:ilvl="0" w:tplc="2AE607E8">
      <w:start w:val="1"/>
      <w:numFmt w:val="decimalEnclosedCircle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79D94A83"/>
    <w:multiLevelType w:val="multilevel"/>
    <w:tmpl w:val="02E210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6"/>
  </w:num>
  <w:num w:numId="5">
    <w:abstractNumId w:val="2"/>
  </w:num>
  <w:num w:numId="6">
    <w:abstractNumId w:val="1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8"/>
  </w:num>
  <w:num w:numId="27">
    <w:abstractNumId w:val="6"/>
  </w:num>
  <w:num w:numId="28">
    <w:abstractNumId w:val="12"/>
  </w:num>
  <w:num w:numId="29">
    <w:abstractNumId w:val="9"/>
  </w:num>
  <w:num w:numId="30">
    <w:abstractNumId w:val="14"/>
  </w:num>
  <w:num w:numId="31">
    <w:abstractNumId w:val="4"/>
  </w:num>
  <w:num w:numId="32">
    <w:abstractNumId w:val="7"/>
  </w:num>
  <w:num w:numId="33">
    <w:abstractNumId w:val="3"/>
  </w:num>
  <w:num w:numId="34">
    <w:abstractNumId w:val="15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o, Zhi (Aaron, ES-Apps-GD-China-WH)">
    <w15:presenceInfo w15:providerId="AD" w15:userId="S-1-5-21-1343024091-879983540-725345543-1144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28A5"/>
    <w:rsid w:val="00003568"/>
    <w:rsid w:val="00012C00"/>
    <w:rsid w:val="00022179"/>
    <w:rsid w:val="00025696"/>
    <w:rsid w:val="0003212B"/>
    <w:rsid w:val="00045F37"/>
    <w:rsid w:val="0006492E"/>
    <w:rsid w:val="00066186"/>
    <w:rsid w:val="00076389"/>
    <w:rsid w:val="00076E74"/>
    <w:rsid w:val="00081A69"/>
    <w:rsid w:val="00082DCF"/>
    <w:rsid w:val="000963F7"/>
    <w:rsid w:val="000B2BD1"/>
    <w:rsid w:val="000B6D9F"/>
    <w:rsid w:val="000C0324"/>
    <w:rsid w:val="000D7D2B"/>
    <w:rsid w:val="000E1225"/>
    <w:rsid w:val="000E14CA"/>
    <w:rsid w:val="000E46B0"/>
    <w:rsid w:val="000F5363"/>
    <w:rsid w:val="000F6F8B"/>
    <w:rsid w:val="001025E2"/>
    <w:rsid w:val="001103AB"/>
    <w:rsid w:val="001174FB"/>
    <w:rsid w:val="001214A3"/>
    <w:rsid w:val="00130326"/>
    <w:rsid w:val="0013057B"/>
    <w:rsid w:val="001375AA"/>
    <w:rsid w:val="001453E9"/>
    <w:rsid w:val="001464A3"/>
    <w:rsid w:val="00157329"/>
    <w:rsid w:val="001606E1"/>
    <w:rsid w:val="0016794A"/>
    <w:rsid w:val="001801CF"/>
    <w:rsid w:val="001815FE"/>
    <w:rsid w:val="0019554A"/>
    <w:rsid w:val="00196AFB"/>
    <w:rsid w:val="001A3BA8"/>
    <w:rsid w:val="001A6002"/>
    <w:rsid w:val="001B2A94"/>
    <w:rsid w:val="001C0F84"/>
    <w:rsid w:val="001C184B"/>
    <w:rsid w:val="001E47BD"/>
    <w:rsid w:val="001E6092"/>
    <w:rsid w:val="001E689A"/>
    <w:rsid w:val="001F0E5E"/>
    <w:rsid w:val="001F18E9"/>
    <w:rsid w:val="00205B6A"/>
    <w:rsid w:val="00227D55"/>
    <w:rsid w:val="0023781E"/>
    <w:rsid w:val="00242A7A"/>
    <w:rsid w:val="00256630"/>
    <w:rsid w:val="00256DA6"/>
    <w:rsid w:val="00256EF2"/>
    <w:rsid w:val="00274DDC"/>
    <w:rsid w:val="002764B2"/>
    <w:rsid w:val="002828E1"/>
    <w:rsid w:val="00284D3C"/>
    <w:rsid w:val="00285C12"/>
    <w:rsid w:val="00293B36"/>
    <w:rsid w:val="002A6636"/>
    <w:rsid w:val="002C572C"/>
    <w:rsid w:val="002C7605"/>
    <w:rsid w:val="002D170F"/>
    <w:rsid w:val="002E371B"/>
    <w:rsid w:val="002F259D"/>
    <w:rsid w:val="002F32E6"/>
    <w:rsid w:val="002F4C34"/>
    <w:rsid w:val="002F7351"/>
    <w:rsid w:val="003024D8"/>
    <w:rsid w:val="00314AB3"/>
    <w:rsid w:val="00335E7D"/>
    <w:rsid w:val="003468A5"/>
    <w:rsid w:val="0037605A"/>
    <w:rsid w:val="00391EA6"/>
    <w:rsid w:val="003A0657"/>
    <w:rsid w:val="003A1670"/>
    <w:rsid w:val="003A20D8"/>
    <w:rsid w:val="003A78B4"/>
    <w:rsid w:val="003B177A"/>
    <w:rsid w:val="003B2BCB"/>
    <w:rsid w:val="003C26AC"/>
    <w:rsid w:val="003C478E"/>
    <w:rsid w:val="003D3C26"/>
    <w:rsid w:val="003E2705"/>
    <w:rsid w:val="003E69D8"/>
    <w:rsid w:val="003F63BA"/>
    <w:rsid w:val="0040212E"/>
    <w:rsid w:val="00402852"/>
    <w:rsid w:val="00405283"/>
    <w:rsid w:val="00411C99"/>
    <w:rsid w:val="00414632"/>
    <w:rsid w:val="0041597F"/>
    <w:rsid w:val="00416389"/>
    <w:rsid w:val="0043084D"/>
    <w:rsid w:val="004319D7"/>
    <w:rsid w:val="00440DD5"/>
    <w:rsid w:val="00443C6A"/>
    <w:rsid w:val="004450AB"/>
    <w:rsid w:val="0047691E"/>
    <w:rsid w:val="004A66BF"/>
    <w:rsid w:val="004C2152"/>
    <w:rsid w:val="004C61F4"/>
    <w:rsid w:val="004D293E"/>
    <w:rsid w:val="004D2CEC"/>
    <w:rsid w:val="004E2AC9"/>
    <w:rsid w:val="004E2C7E"/>
    <w:rsid w:val="004E5037"/>
    <w:rsid w:val="004E52E7"/>
    <w:rsid w:val="004E70D3"/>
    <w:rsid w:val="004F024D"/>
    <w:rsid w:val="004F4CA4"/>
    <w:rsid w:val="00503E4D"/>
    <w:rsid w:val="0051081B"/>
    <w:rsid w:val="00515176"/>
    <w:rsid w:val="005223DF"/>
    <w:rsid w:val="00524773"/>
    <w:rsid w:val="00526C97"/>
    <w:rsid w:val="00536CFA"/>
    <w:rsid w:val="0054319D"/>
    <w:rsid w:val="005437C3"/>
    <w:rsid w:val="00547F4B"/>
    <w:rsid w:val="005514EC"/>
    <w:rsid w:val="005534AD"/>
    <w:rsid w:val="005577C1"/>
    <w:rsid w:val="00563A0B"/>
    <w:rsid w:val="00572E0C"/>
    <w:rsid w:val="0058249C"/>
    <w:rsid w:val="005A198F"/>
    <w:rsid w:val="005B265C"/>
    <w:rsid w:val="005B6BB6"/>
    <w:rsid w:val="005B7228"/>
    <w:rsid w:val="005B7242"/>
    <w:rsid w:val="005C0C25"/>
    <w:rsid w:val="005C2F47"/>
    <w:rsid w:val="005C2F7A"/>
    <w:rsid w:val="005C3423"/>
    <w:rsid w:val="005D779C"/>
    <w:rsid w:val="005E0D0D"/>
    <w:rsid w:val="005F22A3"/>
    <w:rsid w:val="00601F39"/>
    <w:rsid w:val="00614F4D"/>
    <w:rsid w:val="006155A3"/>
    <w:rsid w:val="00616AA5"/>
    <w:rsid w:val="00620D2F"/>
    <w:rsid w:val="00625CB3"/>
    <w:rsid w:val="00631ADC"/>
    <w:rsid w:val="00631C09"/>
    <w:rsid w:val="00636FF8"/>
    <w:rsid w:val="00667DDE"/>
    <w:rsid w:val="00671704"/>
    <w:rsid w:val="006826E2"/>
    <w:rsid w:val="00683065"/>
    <w:rsid w:val="0069750A"/>
    <w:rsid w:val="006B1C1B"/>
    <w:rsid w:val="006B1CBE"/>
    <w:rsid w:val="006B2CF6"/>
    <w:rsid w:val="006B6DE7"/>
    <w:rsid w:val="006B7D2B"/>
    <w:rsid w:val="006C2B87"/>
    <w:rsid w:val="006C3318"/>
    <w:rsid w:val="006C699B"/>
    <w:rsid w:val="006D2AD3"/>
    <w:rsid w:val="006E0930"/>
    <w:rsid w:val="006E6DFD"/>
    <w:rsid w:val="006F02C3"/>
    <w:rsid w:val="006F4127"/>
    <w:rsid w:val="006F6079"/>
    <w:rsid w:val="007104C2"/>
    <w:rsid w:val="00721A92"/>
    <w:rsid w:val="00740CE8"/>
    <w:rsid w:val="00740E0B"/>
    <w:rsid w:val="00754907"/>
    <w:rsid w:val="00765C18"/>
    <w:rsid w:val="00777785"/>
    <w:rsid w:val="00783325"/>
    <w:rsid w:val="0078346F"/>
    <w:rsid w:val="00790393"/>
    <w:rsid w:val="007A05D0"/>
    <w:rsid w:val="007A41DF"/>
    <w:rsid w:val="007B18ED"/>
    <w:rsid w:val="007B1E1C"/>
    <w:rsid w:val="007C2744"/>
    <w:rsid w:val="007D18EB"/>
    <w:rsid w:val="007D2517"/>
    <w:rsid w:val="007D4FBF"/>
    <w:rsid w:val="007E1036"/>
    <w:rsid w:val="007E5943"/>
    <w:rsid w:val="007F2454"/>
    <w:rsid w:val="007F2E25"/>
    <w:rsid w:val="007F48ED"/>
    <w:rsid w:val="007F5CE2"/>
    <w:rsid w:val="007F6346"/>
    <w:rsid w:val="008145EF"/>
    <w:rsid w:val="00814DA6"/>
    <w:rsid w:val="00816B93"/>
    <w:rsid w:val="00822598"/>
    <w:rsid w:val="008416C8"/>
    <w:rsid w:val="00847435"/>
    <w:rsid w:val="0086232B"/>
    <w:rsid w:val="00862CBE"/>
    <w:rsid w:val="00864BB9"/>
    <w:rsid w:val="008702AB"/>
    <w:rsid w:val="008729DD"/>
    <w:rsid w:val="00876B07"/>
    <w:rsid w:val="00894AB9"/>
    <w:rsid w:val="008A206F"/>
    <w:rsid w:val="008B05E5"/>
    <w:rsid w:val="008B1030"/>
    <w:rsid w:val="008B58E9"/>
    <w:rsid w:val="008B735D"/>
    <w:rsid w:val="008C40A1"/>
    <w:rsid w:val="008D4110"/>
    <w:rsid w:val="008E0CFD"/>
    <w:rsid w:val="008E6426"/>
    <w:rsid w:val="008F5788"/>
    <w:rsid w:val="008F7309"/>
    <w:rsid w:val="008F7704"/>
    <w:rsid w:val="00911005"/>
    <w:rsid w:val="009308DC"/>
    <w:rsid w:val="009555C5"/>
    <w:rsid w:val="00956D97"/>
    <w:rsid w:val="009570DF"/>
    <w:rsid w:val="00960AE0"/>
    <w:rsid w:val="0099700B"/>
    <w:rsid w:val="009B2219"/>
    <w:rsid w:val="009B27EA"/>
    <w:rsid w:val="009B4295"/>
    <w:rsid w:val="009B4C6A"/>
    <w:rsid w:val="009B6F60"/>
    <w:rsid w:val="009D7312"/>
    <w:rsid w:val="009E44EC"/>
    <w:rsid w:val="009E7A80"/>
    <w:rsid w:val="009F2EAD"/>
    <w:rsid w:val="009F5071"/>
    <w:rsid w:val="009F538E"/>
    <w:rsid w:val="00A1103B"/>
    <w:rsid w:val="00A11A1E"/>
    <w:rsid w:val="00A213C0"/>
    <w:rsid w:val="00A409AA"/>
    <w:rsid w:val="00A419B8"/>
    <w:rsid w:val="00A45351"/>
    <w:rsid w:val="00A460C9"/>
    <w:rsid w:val="00A529ED"/>
    <w:rsid w:val="00A60CD9"/>
    <w:rsid w:val="00A72C22"/>
    <w:rsid w:val="00A75280"/>
    <w:rsid w:val="00A809A6"/>
    <w:rsid w:val="00A81F37"/>
    <w:rsid w:val="00A85AE9"/>
    <w:rsid w:val="00A85F7B"/>
    <w:rsid w:val="00AB04B8"/>
    <w:rsid w:val="00AB6A9A"/>
    <w:rsid w:val="00AB7A27"/>
    <w:rsid w:val="00AC2F50"/>
    <w:rsid w:val="00AD2ED3"/>
    <w:rsid w:val="00AE6BA6"/>
    <w:rsid w:val="00AF0EBD"/>
    <w:rsid w:val="00AF2971"/>
    <w:rsid w:val="00AF53B7"/>
    <w:rsid w:val="00B00615"/>
    <w:rsid w:val="00B0576C"/>
    <w:rsid w:val="00B10E3E"/>
    <w:rsid w:val="00B1185C"/>
    <w:rsid w:val="00B12FDB"/>
    <w:rsid w:val="00B13409"/>
    <w:rsid w:val="00B26F9C"/>
    <w:rsid w:val="00B33086"/>
    <w:rsid w:val="00B37FDA"/>
    <w:rsid w:val="00B427DB"/>
    <w:rsid w:val="00B454E0"/>
    <w:rsid w:val="00B504A9"/>
    <w:rsid w:val="00B62D17"/>
    <w:rsid w:val="00B71904"/>
    <w:rsid w:val="00B72972"/>
    <w:rsid w:val="00B73141"/>
    <w:rsid w:val="00B73216"/>
    <w:rsid w:val="00B8045E"/>
    <w:rsid w:val="00B86A55"/>
    <w:rsid w:val="00B92D34"/>
    <w:rsid w:val="00B92E32"/>
    <w:rsid w:val="00B92F8B"/>
    <w:rsid w:val="00BA433F"/>
    <w:rsid w:val="00BA47B3"/>
    <w:rsid w:val="00BD244B"/>
    <w:rsid w:val="00BD41F1"/>
    <w:rsid w:val="00BE1B6E"/>
    <w:rsid w:val="00BE752A"/>
    <w:rsid w:val="00BF2AAF"/>
    <w:rsid w:val="00C11689"/>
    <w:rsid w:val="00C2156D"/>
    <w:rsid w:val="00C23F9F"/>
    <w:rsid w:val="00C34848"/>
    <w:rsid w:val="00C364CA"/>
    <w:rsid w:val="00C43A77"/>
    <w:rsid w:val="00C45E17"/>
    <w:rsid w:val="00C47871"/>
    <w:rsid w:val="00C50658"/>
    <w:rsid w:val="00C50840"/>
    <w:rsid w:val="00C637BA"/>
    <w:rsid w:val="00C757DD"/>
    <w:rsid w:val="00C765D5"/>
    <w:rsid w:val="00C800B7"/>
    <w:rsid w:val="00C8670C"/>
    <w:rsid w:val="00C90B1A"/>
    <w:rsid w:val="00C92D29"/>
    <w:rsid w:val="00C9513E"/>
    <w:rsid w:val="00C967C0"/>
    <w:rsid w:val="00CA6ECC"/>
    <w:rsid w:val="00CB09D9"/>
    <w:rsid w:val="00CC4719"/>
    <w:rsid w:val="00CC5BE7"/>
    <w:rsid w:val="00CD4679"/>
    <w:rsid w:val="00CD6FD8"/>
    <w:rsid w:val="00CD7260"/>
    <w:rsid w:val="00CE0767"/>
    <w:rsid w:val="00CE092B"/>
    <w:rsid w:val="00CE3858"/>
    <w:rsid w:val="00CE7E67"/>
    <w:rsid w:val="00CF72CE"/>
    <w:rsid w:val="00CF768B"/>
    <w:rsid w:val="00D05F32"/>
    <w:rsid w:val="00D125C8"/>
    <w:rsid w:val="00D24556"/>
    <w:rsid w:val="00D32C2C"/>
    <w:rsid w:val="00D34CBA"/>
    <w:rsid w:val="00D353D8"/>
    <w:rsid w:val="00D3650C"/>
    <w:rsid w:val="00D41E4C"/>
    <w:rsid w:val="00D5045C"/>
    <w:rsid w:val="00D51551"/>
    <w:rsid w:val="00D617CB"/>
    <w:rsid w:val="00D628B9"/>
    <w:rsid w:val="00D769AA"/>
    <w:rsid w:val="00D7759E"/>
    <w:rsid w:val="00D838F2"/>
    <w:rsid w:val="00D843FC"/>
    <w:rsid w:val="00D861F5"/>
    <w:rsid w:val="00D870AD"/>
    <w:rsid w:val="00D9122C"/>
    <w:rsid w:val="00D92802"/>
    <w:rsid w:val="00DC2168"/>
    <w:rsid w:val="00DC6647"/>
    <w:rsid w:val="00DD76C8"/>
    <w:rsid w:val="00DE3E4B"/>
    <w:rsid w:val="00DE51AB"/>
    <w:rsid w:val="00DF7041"/>
    <w:rsid w:val="00E01BEF"/>
    <w:rsid w:val="00E028EF"/>
    <w:rsid w:val="00E049C0"/>
    <w:rsid w:val="00E04A65"/>
    <w:rsid w:val="00E04F19"/>
    <w:rsid w:val="00E0566D"/>
    <w:rsid w:val="00E127A7"/>
    <w:rsid w:val="00E12B2F"/>
    <w:rsid w:val="00E24C87"/>
    <w:rsid w:val="00E26D20"/>
    <w:rsid w:val="00E327D4"/>
    <w:rsid w:val="00E328FB"/>
    <w:rsid w:val="00E332AA"/>
    <w:rsid w:val="00E33883"/>
    <w:rsid w:val="00E34B98"/>
    <w:rsid w:val="00E41E5D"/>
    <w:rsid w:val="00E447E4"/>
    <w:rsid w:val="00E45998"/>
    <w:rsid w:val="00E57300"/>
    <w:rsid w:val="00E574A7"/>
    <w:rsid w:val="00E62ED5"/>
    <w:rsid w:val="00E65B46"/>
    <w:rsid w:val="00E83437"/>
    <w:rsid w:val="00E85618"/>
    <w:rsid w:val="00E92CCB"/>
    <w:rsid w:val="00EA069F"/>
    <w:rsid w:val="00EB1BA8"/>
    <w:rsid w:val="00EB3566"/>
    <w:rsid w:val="00EC4FC6"/>
    <w:rsid w:val="00ED5720"/>
    <w:rsid w:val="00ED61DA"/>
    <w:rsid w:val="00EF37E4"/>
    <w:rsid w:val="00EF56C8"/>
    <w:rsid w:val="00F02A82"/>
    <w:rsid w:val="00F178B3"/>
    <w:rsid w:val="00F17CE0"/>
    <w:rsid w:val="00F24906"/>
    <w:rsid w:val="00F2643A"/>
    <w:rsid w:val="00F319F5"/>
    <w:rsid w:val="00F31F5B"/>
    <w:rsid w:val="00F439A4"/>
    <w:rsid w:val="00F530A5"/>
    <w:rsid w:val="00F5554F"/>
    <w:rsid w:val="00F67978"/>
    <w:rsid w:val="00F71F15"/>
    <w:rsid w:val="00F775F4"/>
    <w:rsid w:val="00F91A31"/>
    <w:rsid w:val="00F931EB"/>
    <w:rsid w:val="00F93C6B"/>
    <w:rsid w:val="00FA0A4F"/>
    <w:rsid w:val="00FA0EF9"/>
    <w:rsid w:val="00FA21FD"/>
    <w:rsid w:val="00FC13B7"/>
    <w:rsid w:val="00FD238F"/>
    <w:rsid w:val="00FD4610"/>
    <w:rsid w:val="00FD5123"/>
    <w:rsid w:val="00FE1236"/>
    <w:rsid w:val="00FF35DA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C7E"/>
    <w:pPr>
      <w:spacing w:after="0"/>
      <w:ind w:firstLine="576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93B36"/>
    <w:pPr>
      <w:keepNext/>
      <w:keepLines/>
      <w:numPr>
        <w:numId w:val="26"/>
      </w:numPr>
      <w:spacing w:before="240" w:line="240" w:lineRule="auto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1704"/>
    <w:pPr>
      <w:keepNext/>
      <w:keepLines/>
      <w:numPr>
        <w:ilvl w:val="1"/>
        <w:numId w:val="26"/>
      </w:numPr>
      <w:spacing w:before="120" w:after="120" w:line="240" w:lineRule="auto"/>
      <w:mirrorIndents/>
      <w:outlineLvl w:val="1"/>
    </w:pPr>
    <w:rPr>
      <w:rFonts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6DA6"/>
    <w:pPr>
      <w:keepNext/>
      <w:keepLines/>
      <w:numPr>
        <w:ilvl w:val="2"/>
        <w:numId w:val="26"/>
      </w:numPr>
      <w:spacing w:before="120" w:after="120" w:line="240" w:lineRule="auto"/>
      <w:outlineLvl w:val="2"/>
    </w:pPr>
    <w:rPr>
      <w:rFonts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704"/>
    <w:pPr>
      <w:keepNext/>
      <w:keepLines/>
      <w:numPr>
        <w:ilvl w:val="3"/>
        <w:numId w:val="26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Char">
    <w:name w:val="无间隔 Char"/>
    <w:basedOn w:val="a0"/>
    <w:link w:val="a3"/>
    <w:uiPriority w:val="1"/>
    <w:rsid w:val="00C364CA"/>
    <w:rPr>
      <w:rFonts w:ascii="Times New Roman" w:eastAsia="楷体" w:hAnsi="Times New Roman"/>
      <w:sz w:val="24"/>
    </w:rPr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6DA6"/>
    <w:pPr>
      <w:tabs>
        <w:tab w:val="right" w:leader="dot" w:pos="8675"/>
      </w:tabs>
      <w:spacing w:after="100"/>
      <w:jc w:val="left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annotation reference"/>
    <w:basedOn w:val="a0"/>
    <w:uiPriority w:val="99"/>
    <w:semiHidden/>
    <w:unhideWhenUsed/>
    <w:rsid w:val="00130326"/>
    <w:rPr>
      <w:sz w:val="16"/>
      <w:szCs w:val="16"/>
    </w:rPr>
  </w:style>
  <w:style w:type="paragraph" w:styleId="ae">
    <w:name w:val="annotation text"/>
    <w:basedOn w:val="a"/>
    <w:link w:val="Char6"/>
    <w:uiPriority w:val="99"/>
    <w:semiHidden/>
    <w:unhideWhenUsed/>
    <w:rsid w:val="00130326"/>
    <w:pPr>
      <w:spacing w:line="240" w:lineRule="auto"/>
    </w:pPr>
    <w:rPr>
      <w:sz w:val="20"/>
      <w:szCs w:val="20"/>
    </w:rPr>
  </w:style>
  <w:style w:type="character" w:customStyle="1" w:styleId="Char6">
    <w:name w:val="批注文字 Char"/>
    <w:basedOn w:val="a0"/>
    <w:link w:val="ae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130326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600" w:left="1260" w:firstLine="0"/>
    </w:pPr>
    <w:rPr>
      <w:rFonts w:asciiTheme="minorHAnsi" w:eastAsiaTheme="minorEastAsia" w:hAnsiTheme="minorHAnsi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800" w:left="1680" w:firstLine="0"/>
    </w:pPr>
    <w:rPr>
      <w:rFonts w:asciiTheme="minorHAnsi" w:eastAsiaTheme="minorEastAsia" w:hAnsiTheme="minorHAnsi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000" w:left="2100" w:firstLine="0"/>
    </w:pPr>
    <w:rPr>
      <w:rFonts w:asciiTheme="minorHAnsi" w:eastAsiaTheme="minorEastAsia" w:hAnsiTheme="minorHAnsi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200" w:left="2520" w:firstLine="0"/>
    </w:pPr>
    <w:rPr>
      <w:rFonts w:asciiTheme="minorHAnsi" w:eastAsiaTheme="minorEastAsia" w:hAnsiTheme="minorHAnsi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400" w:left="2940" w:firstLine="0"/>
    </w:pPr>
    <w:rPr>
      <w:rFonts w:asciiTheme="minorHAnsi" w:eastAsiaTheme="minorEastAsia" w:hAnsiTheme="minorHAnsi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600" w:left="3360" w:firstLine="0"/>
    </w:pPr>
    <w:rPr>
      <w:rFonts w:asciiTheme="minorHAnsi" w:eastAsiaTheme="minorEastAsia" w:hAnsiTheme="minorHAnsi"/>
      <w:kern w:val="2"/>
      <w:sz w:val="21"/>
    </w:rPr>
  </w:style>
  <w:style w:type="paragraph" w:customStyle="1" w:styleId="Default">
    <w:name w:val="Default"/>
    <w:rsid w:val="00FF35DA"/>
    <w:pPr>
      <w:widowControl w:val="0"/>
      <w:autoSpaceDE w:val="0"/>
      <w:autoSpaceDN w:val="0"/>
      <w:adjustRightInd w:val="0"/>
      <w:spacing w:after="0" w:line="240" w:lineRule="auto"/>
    </w:pPr>
    <w:rPr>
      <w:rFonts w:ascii="KaiTi" w:eastAsia="KaiTi" w:cs="KaiT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C7E"/>
    <w:pPr>
      <w:spacing w:after="0"/>
      <w:ind w:firstLine="576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93B36"/>
    <w:pPr>
      <w:keepNext/>
      <w:keepLines/>
      <w:numPr>
        <w:numId w:val="26"/>
      </w:numPr>
      <w:spacing w:before="240" w:line="240" w:lineRule="auto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71704"/>
    <w:pPr>
      <w:keepNext/>
      <w:keepLines/>
      <w:numPr>
        <w:ilvl w:val="1"/>
        <w:numId w:val="26"/>
      </w:numPr>
      <w:spacing w:before="120" w:after="120" w:line="240" w:lineRule="auto"/>
      <w:mirrorIndents/>
      <w:outlineLvl w:val="1"/>
    </w:pPr>
    <w:rPr>
      <w:rFonts w:cstheme="majorBidi"/>
      <w:b/>
      <w:sz w:val="28"/>
      <w:szCs w:val="2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56DA6"/>
    <w:pPr>
      <w:keepNext/>
      <w:keepLines/>
      <w:numPr>
        <w:ilvl w:val="2"/>
        <w:numId w:val="26"/>
      </w:numPr>
      <w:spacing w:before="120" w:after="120" w:line="240" w:lineRule="auto"/>
      <w:outlineLvl w:val="2"/>
    </w:pPr>
    <w:rPr>
      <w:rFonts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704"/>
    <w:pPr>
      <w:keepNext/>
      <w:keepLines/>
      <w:numPr>
        <w:ilvl w:val="3"/>
        <w:numId w:val="26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6647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6647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6647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6647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6647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Char">
    <w:name w:val="无间隔 Char"/>
    <w:basedOn w:val="a0"/>
    <w:link w:val="a3"/>
    <w:uiPriority w:val="1"/>
    <w:rsid w:val="00C364CA"/>
    <w:rPr>
      <w:rFonts w:ascii="Times New Roman" w:eastAsia="楷体" w:hAnsi="Times New Roman"/>
      <w:sz w:val="24"/>
    </w:rPr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6DA6"/>
    <w:pPr>
      <w:tabs>
        <w:tab w:val="right" w:leader="dot" w:pos="8675"/>
      </w:tabs>
      <w:spacing w:after="100"/>
      <w:jc w:val="left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styleId="ab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b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5"/>
    <w:uiPriority w:val="99"/>
    <w:semiHidden/>
    <w:unhideWhenUsed/>
    <w:rsid w:val="0013057B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13057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annotation reference"/>
    <w:basedOn w:val="a0"/>
    <w:uiPriority w:val="99"/>
    <w:semiHidden/>
    <w:unhideWhenUsed/>
    <w:rsid w:val="00130326"/>
    <w:rPr>
      <w:sz w:val="16"/>
      <w:szCs w:val="16"/>
    </w:rPr>
  </w:style>
  <w:style w:type="paragraph" w:styleId="ae">
    <w:name w:val="annotation text"/>
    <w:basedOn w:val="a"/>
    <w:link w:val="Char6"/>
    <w:uiPriority w:val="99"/>
    <w:semiHidden/>
    <w:unhideWhenUsed/>
    <w:rsid w:val="00130326"/>
    <w:pPr>
      <w:spacing w:line="240" w:lineRule="auto"/>
    </w:pPr>
    <w:rPr>
      <w:sz w:val="20"/>
      <w:szCs w:val="20"/>
    </w:rPr>
  </w:style>
  <w:style w:type="character" w:customStyle="1" w:styleId="Char6">
    <w:name w:val="批注文字 Char"/>
    <w:basedOn w:val="a0"/>
    <w:link w:val="ae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af">
    <w:name w:val="annotation subject"/>
    <w:basedOn w:val="ae"/>
    <w:next w:val="ae"/>
    <w:link w:val="Char7"/>
    <w:uiPriority w:val="99"/>
    <w:semiHidden/>
    <w:unhideWhenUsed/>
    <w:rsid w:val="00130326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600" w:left="1260" w:firstLine="0"/>
    </w:pPr>
    <w:rPr>
      <w:rFonts w:asciiTheme="minorHAnsi" w:eastAsiaTheme="minorEastAsia" w:hAnsiTheme="minorHAnsi"/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800" w:left="1680" w:firstLine="0"/>
    </w:pPr>
    <w:rPr>
      <w:rFonts w:asciiTheme="minorHAnsi" w:eastAsiaTheme="minorEastAsia" w:hAnsiTheme="minorHAnsi"/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000" w:left="2100" w:firstLine="0"/>
    </w:pPr>
    <w:rPr>
      <w:rFonts w:asciiTheme="minorHAnsi" w:eastAsiaTheme="minorEastAsia" w:hAnsiTheme="minorHAnsi"/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200" w:left="2520" w:firstLine="0"/>
    </w:pPr>
    <w:rPr>
      <w:rFonts w:asciiTheme="minorHAnsi" w:eastAsiaTheme="minorEastAsia" w:hAnsiTheme="minorHAnsi"/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400" w:left="2940" w:firstLine="0"/>
    </w:pPr>
    <w:rPr>
      <w:rFonts w:asciiTheme="minorHAnsi" w:eastAsiaTheme="minorEastAsia" w:hAnsiTheme="minorHAnsi"/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B92E32"/>
    <w:pPr>
      <w:widowControl w:val="0"/>
      <w:spacing w:line="240" w:lineRule="auto"/>
      <w:ind w:leftChars="1600" w:left="3360" w:firstLine="0"/>
    </w:pPr>
    <w:rPr>
      <w:rFonts w:asciiTheme="minorHAnsi" w:eastAsiaTheme="minorEastAsia" w:hAnsiTheme="minorHAnsi"/>
      <w:kern w:val="2"/>
      <w:sz w:val="21"/>
    </w:rPr>
  </w:style>
  <w:style w:type="paragraph" w:customStyle="1" w:styleId="Default">
    <w:name w:val="Default"/>
    <w:rsid w:val="00FF35DA"/>
    <w:pPr>
      <w:widowControl w:val="0"/>
      <w:autoSpaceDE w:val="0"/>
      <w:autoSpaceDN w:val="0"/>
      <w:adjustRightInd w:val="0"/>
      <w:spacing w:after="0" w:line="240" w:lineRule="auto"/>
    </w:pPr>
    <w:rPr>
      <w:rFonts w:ascii="KaiTi" w:eastAsia="KaiTi" w:cs="KaiT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microsoft.com/office/2011/relationships/commentsExtended" Target="commentsExtended.xml"/><Relationship Id="rId5" Type="http://schemas.microsoft.com/office/2007/relationships/stylesWithEffects" Target="stylesWithEffect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4A94E-2834-43A8-AEA9-E77D3127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854</TotalTime>
  <Pages>15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餐厅订餐系统-系统架构设计文档</vt:lpstr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餐厅订餐系统-客户端详细设计文档</dc:title>
  <dc:subject/>
  <dc:creator>Su-Fang Nie</dc:creator>
  <cp:keywords/>
  <dc:description/>
  <cp:lastModifiedBy>wanglinglong</cp:lastModifiedBy>
  <cp:revision>344</cp:revision>
  <dcterms:created xsi:type="dcterms:W3CDTF">2014-11-19T12:34:00Z</dcterms:created>
  <dcterms:modified xsi:type="dcterms:W3CDTF">2014-12-07T18:29:00Z</dcterms:modified>
</cp:coreProperties>
</file>