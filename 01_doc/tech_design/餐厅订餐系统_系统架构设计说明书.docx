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7422B9" w:rsidRPr="008C0F89" w:rsidRDefault="007422B9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7422B9" w:rsidRPr="008C0F89" w:rsidRDefault="007422B9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2CA13798" w:rsidR="007422B9" w:rsidRPr="00AF53B7" w:rsidRDefault="00C96D4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7422B9">
                                      <w:rPr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7422B9" w:rsidRPr="00AF53B7" w:rsidRDefault="007422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456EC446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2B632A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2CA13798" w:rsidR="007422B9" w:rsidRPr="00AF53B7" w:rsidRDefault="00C96D4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7422B9">
                                <w:rPr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7422B9" w:rsidRPr="00AF53B7" w:rsidRDefault="007422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456EC446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2B632A">
                            <w:rPr>
                              <w:caps/>
                              <w:noProof/>
                              <w:szCs w:val="24"/>
                            </w:rPr>
                            <w:t>2015-01-26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3E1B53" w:rsidRDefault="00FA0A4F" w:rsidP="003E1B53">
      <w:pPr>
        <w:pStyle w:val="NoSpacing"/>
        <w:rPr>
          <w:b/>
          <w:sz w:val="32"/>
        </w:rPr>
      </w:pPr>
      <w:r w:rsidRPr="003E1B53">
        <w:rPr>
          <w:rFonts w:hint="eastAsia"/>
          <w:b/>
          <w:sz w:val="32"/>
        </w:rPr>
        <w:lastRenderedPageBreak/>
        <w:t>文档版本</w:t>
      </w:r>
      <w:r w:rsidRPr="003E1B53">
        <w:rPr>
          <w:b/>
          <w:sz w:val="32"/>
        </w:rPr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1440"/>
        <w:gridCol w:w="1620"/>
        <w:gridCol w:w="4320"/>
      </w:tblGrid>
      <w:tr w:rsidR="00A213C0" w:rsidRPr="00DE3E4B" w14:paraId="49A45C16" w14:textId="77777777" w:rsidTr="00A51407">
        <w:tc>
          <w:tcPr>
            <w:tcW w:w="73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51407">
        <w:tc>
          <w:tcPr>
            <w:tcW w:w="738" w:type="dxa"/>
          </w:tcPr>
          <w:p w14:paraId="416D9A13" w14:textId="487C43BA" w:rsidR="00A213C0" w:rsidRPr="00DE3E4B" w:rsidRDefault="00696760" w:rsidP="00906809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72B2CE15" w14:textId="292A44EC" w:rsidR="00A213C0" w:rsidRPr="00DE3E4B" w:rsidRDefault="00696760" w:rsidP="004222D6">
            <w:pPr>
              <w:pStyle w:val="Tabletext"/>
            </w:pPr>
            <w:r>
              <w:t>2015-01-07</w:t>
            </w:r>
          </w:p>
        </w:tc>
        <w:tc>
          <w:tcPr>
            <w:tcW w:w="1440" w:type="dxa"/>
          </w:tcPr>
          <w:p w14:paraId="1D78B76F" w14:textId="4E35BD9E" w:rsidR="00A213C0" w:rsidRPr="00DE3E4B" w:rsidRDefault="00696760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8B0765">
        <w:trPr>
          <w:trHeight w:val="224"/>
        </w:trPr>
        <w:tc>
          <w:tcPr>
            <w:tcW w:w="738" w:type="dxa"/>
          </w:tcPr>
          <w:p w14:paraId="5523BAD1" w14:textId="2A542637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0A389FE2" w14:textId="6AC5A474" w:rsidR="00A213C0" w:rsidRPr="00DE3E4B" w:rsidRDefault="00A60F7E" w:rsidP="004222D6">
            <w:pPr>
              <w:pStyle w:val="Tabletext"/>
            </w:pPr>
            <w:r>
              <w:t>2015-01-10</w:t>
            </w:r>
          </w:p>
        </w:tc>
        <w:tc>
          <w:tcPr>
            <w:tcW w:w="1440" w:type="dxa"/>
          </w:tcPr>
          <w:p w14:paraId="1D930048" w14:textId="340FFB6E" w:rsidR="00A213C0" w:rsidRPr="00DE3E4B" w:rsidRDefault="00A60F7E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626A5162" w:rsidR="00A60F7E" w:rsidRPr="00DE3E4B" w:rsidRDefault="00A60F7E" w:rsidP="00906809">
            <w:pPr>
              <w:pStyle w:val="Tabletex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4.1.4</w:t>
            </w:r>
          </w:p>
        </w:tc>
      </w:tr>
      <w:tr w:rsidR="00A213C0" w:rsidRPr="00DE3E4B" w14:paraId="62F5E5D4" w14:textId="77777777" w:rsidTr="00A51407">
        <w:tc>
          <w:tcPr>
            <w:tcW w:w="738" w:type="dxa"/>
          </w:tcPr>
          <w:p w14:paraId="4A841BA7" w14:textId="2A84287E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45CADFE6" w14:textId="23C1158A" w:rsidR="00A213C0" w:rsidRPr="00DE3E4B" w:rsidRDefault="008B0765" w:rsidP="004222D6">
            <w:pPr>
              <w:pStyle w:val="Tabletext"/>
            </w:pPr>
            <w:r>
              <w:t>2015-01-24</w:t>
            </w:r>
          </w:p>
        </w:tc>
        <w:tc>
          <w:tcPr>
            <w:tcW w:w="1440" w:type="dxa"/>
          </w:tcPr>
          <w:p w14:paraId="318C2029" w14:textId="35BC2139" w:rsidR="00A213C0" w:rsidRPr="00DE3E4B" w:rsidRDefault="008B0765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D3F6962" w:rsidR="00A213C0" w:rsidRPr="00DE3E4B" w:rsidRDefault="008B0765" w:rsidP="00906809">
            <w:pPr>
              <w:pStyle w:val="Tabletext"/>
            </w:pPr>
            <w:r>
              <w:rPr>
                <w:rFonts w:hint="eastAsia"/>
              </w:rPr>
              <w:t>优化语句</w:t>
            </w:r>
          </w:p>
        </w:tc>
      </w:tr>
      <w:tr w:rsidR="00A213C0" w:rsidRPr="00DE3E4B" w14:paraId="0E46F011" w14:textId="77777777" w:rsidTr="00A51407">
        <w:tc>
          <w:tcPr>
            <w:tcW w:w="738" w:type="dxa"/>
          </w:tcPr>
          <w:p w14:paraId="0E7EE86F" w14:textId="46713CB7" w:rsidR="00A213C0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7C771AF5" w14:textId="7EF9752E" w:rsidR="00A213C0" w:rsidRDefault="002B632A" w:rsidP="004222D6">
            <w:pPr>
              <w:pStyle w:val="Tabletext"/>
            </w:pPr>
            <w:r>
              <w:t>2015-01-26</w:t>
            </w:r>
          </w:p>
        </w:tc>
        <w:tc>
          <w:tcPr>
            <w:tcW w:w="1440" w:type="dxa"/>
          </w:tcPr>
          <w:p w14:paraId="793B1413" w14:textId="4311701B" w:rsidR="00A213C0" w:rsidRPr="00DE3E4B" w:rsidRDefault="002B632A" w:rsidP="00906809">
            <w:pPr>
              <w:pStyle w:val="Tabletext"/>
            </w:pPr>
            <w:r>
              <w:t>Nie Ann</w:t>
            </w:r>
          </w:p>
        </w:tc>
        <w:tc>
          <w:tcPr>
            <w:tcW w:w="162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03395D4D" w:rsidR="00A213C0" w:rsidRDefault="002B632A" w:rsidP="0090680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测试方法</w:t>
            </w: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695D92D3" w14:textId="77777777" w:rsidR="002B632A" w:rsidRDefault="006806C3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52900" w:history="1">
            <w:r w:rsidR="002B632A" w:rsidRPr="00B318AD">
              <w:rPr>
                <w:rStyle w:val="Hyperlink"/>
                <w:noProof/>
              </w:rPr>
              <w:t>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文档介绍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_Toc410052900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45D69F7D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1" w:history="1">
            <w:r w:rsidRPr="00B318A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5B65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2" w:history="1">
            <w:r w:rsidRPr="00B318A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1B7E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3" w:history="1">
            <w:r w:rsidRPr="00B318A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7688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4" w:history="1">
            <w:r w:rsidRPr="00B318A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1D5E" w14:textId="77777777" w:rsidR="002B632A" w:rsidRDefault="002B632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5" w:history="1">
            <w:r w:rsidRPr="00B318A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系统架构图（逻辑视图）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7072" w14:textId="77777777" w:rsidR="002B632A" w:rsidRDefault="002B632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6" w:history="1">
            <w:r w:rsidRPr="00B318A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系统网络拓扑图（物理视图）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A254" w14:textId="77777777" w:rsidR="002B632A" w:rsidRDefault="002B632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7" w:history="1">
            <w:r w:rsidRPr="00B318A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系统开发技术（开发视图）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2CFC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8" w:history="1">
            <w:r w:rsidRPr="00B318A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系统实现框架</w:t>
            </w:r>
            <w:r w:rsidRPr="00B318AD">
              <w:rPr>
                <w:rStyle w:val="Hyperlink"/>
                <w:noProof/>
              </w:rPr>
              <w:t xml:space="preserve"> –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896D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9" w:history="1">
            <w:r w:rsidRPr="00B318AD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Hibernate vs. iBatis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F82E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0" w:history="1">
            <w:r w:rsidRPr="00B318AD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Struts/WebWork vs.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F7E4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1" w:history="1">
            <w:r w:rsidRPr="00B318AD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JSP with Tiles/Velocity vs. JSF/Tapestry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D758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2" w:history="1">
            <w:r w:rsidRPr="00B318AD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Spring vs. Guice and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2C01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3" w:history="1">
            <w:r w:rsidRPr="00B318AD">
              <w:rPr>
                <w:rStyle w:val="Hyperlink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MVC</w:t>
            </w:r>
            <w:r w:rsidRPr="00B318AD">
              <w:rPr>
                <w:rStyle w:val="Hyperlink"/>
                <w:rFonts w:hint="eastAsia"/>
                <w:noProof/>
              </w:rPr>
              <w:t>框架总结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DE87" w14:textId="77777777" w:rsidR="002B632A" w:rsidRDefault="002B632A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4" w:history="1">
            <w:r w:rsidRPr="00B318A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WEB</w:t>
            </w:r>
            <w:r w:rsidRPr="00B318AD">
              <w:rPr>
                <w:rStyle w:val="Hyperlink"/>
                <w:rFonts w:hint="eastAsia"/>
                <w:noProof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DBC6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5" w:history="1">
            <w:r w:rsidRPr="00B318A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Bootstrap vs. Foundation &amp;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2927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6" w:history="1">
            <w:r w:rsidRPr="00B318AD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JQuery vs. ExtJS &amp; Dojo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780F" w14:textId="77777777" w:rsidR="002B632A" w:rsidRDefault="002B632A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7" w:history="1">
            <w:r w:rsidRPr="00B318AD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noProof/>
              </w:rPr>
              <w:t>WEB</w:t>
            </w:r>
            <w:r w:rsidRPr="00B318AD">
              <w:rPr>
                <w:rStyle w:val="Hyperlink"/>
                <w:rFonts w:hint="eastAsia"/>
                <w:noProof/>
              </w:rPr>
              <w:t>前端框架总结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CED0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8" w:history="1">
            <w:r w:rsidRPr="00B318A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移动端技术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C2AC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9" w:history="1">
            <w:r w:rsidRPr="00B318A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3AC5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0" w:history="1">
            <w:r w:rsidRPr="00B318AD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5BD3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1" w:history="1">
            <w:r w:rsidRPr="00B318AD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项目构建工具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99B3" w14:textId="77777777" w:rsidR="002B632A" w:rsidRDefault="002B632A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2" w:history="1">
            <w:r w:rsidRPr="00B318AD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测试方法论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3F2A" w14:textId="77777777" w:rsidR="002B632A" w:rsidRDefault="002B632A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3" w:history="1">
            <w:r w:rsidRPr="00B318AD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软件测试框架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37FA" w14:textId="77777777" w:rsidR="002B632A" w:rsidRDefault="002B632A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4" w:history="1">
            <w:r w:rsidRPr="00B318AD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测试设计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4643" w14:textId="77777777" w:rsidR="002B632A" w:rsidRDefault="002B632A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5" w:history="1">
            <w:r w:rsidRPr="00B318AD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测试方法的综合策略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6D60" w14:textId="77777777" w:rsidR="002B632A" w:rsidRDefault="002B632A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6" w:history="1">
            <w:r w:rsidRPr="00B318A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B318AD">
              <w:rPr>
                <w:rStyle w:val="Hyperlink"/>
                <w:rFonts w:hint="eastAsia"/>
                <w:noProof/>
              </w:rPr>
              <w:t>系统数据</w:t>
            </w:r>
            <w:r w:rsidRPr="00B318AD">
              <w:rPr>
                <w:rStyle w:val="Hyperlink"/>
                <w:noProof/>
              </w:rPr>
              <w:t>ER</w:t>
            </w:r>
            <w:r w:rsidRPr="00B318AD">
              <w:rPr>
                <w:rStyle w:val="Hyperlink"/>
                <w:rFonts w:hint="eastAsia"/>
                <w:noProof/>
              </w:rPr>
              <w:t>图（数据视图）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2036" w14:textId="32EC7016" w:rsidR="00C61CEE" w:rsidRDefault="006806C3" w:rsidP="002B632A">
          <w:pPr>
            <w:ind w:firstLine="0"/>
            <w:sectPr w:rsidR="00C61CEE" w:rsidSect="00F931EB">
              <w:headerReference w:type="default" r:id="rId9"/>
              <w:footerReference w:type="default" r:id="rId10"/>
              <w:pgSz w:w="12240" w:h="15840"/>
              <w:pgMar w:top="1440" w:right="1797" w:bottom="1440" w:left="1758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0CEE79" w14:textId="4E4E97C0" w:rsidR="005C0C25" w:rsidRPr="005C0C25" w:rsidRDefault="005C0C25" w:rsidP="00CD1C50">
      <w:pPr>
        <w:pStyle w:val="Heading1"/>
      </w:pPr>
      <w:bookmarkStart w:id="0" w:name="_Toc410052900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10052901"/>
      <w:r w:rsidRPr="00F24906">
        <w:rPr>
          <w:rFonts w:hint="eastAsia"/>
        </w:rPr>
        <w:t>文档目的</w:t>
      </w:r>
      <w:bookmarkEnd w:id="1"/>
    </w:p>
    <w:p w14:paraId="0DC10C21" w14:textId="331A665B" w:rsidR="0045780A" w:rsidRPr="0045780A" w:rsidRDefault="0045780A" w:rsidP="0045780A">
      <w:r>
        <w:rPr>
          <w:rFonts w:hint="eastAsia"/>
        </w:rPr>
        <w:t>本</w:t>
      </w:r>
      <w:r w:rsidR="00B00C38">
        <w:rPr>
          <w:rFonts w:hint="eastAsia"/>
        </w:rPr>
        <w:t>文档</w:t>
      </w:r>
      <w:r>
        <w:t>对餐厅订餐系统的</w:t>
      </w:r>
      <w:r>
        <w:rPr>
          <w:rFonts w:hint="eastAsia"/>
        </w:rPr>
        <w:t>系统</w:t>
      </w:r>
      <w:r>
        <w:t>架构从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，物理</w:t>
      </w:r>
      <w:r>
        <w:t>视图</w:t>
      </w:r>
      <w:r>
        <w:rPr>
          <w:rFonts w:hint="eastAsia"/>
        </w:rPr>
        <w:t>，</w:t>
      </w:r>
      <w:r>
        <w:t>开发视图以及</w:t>
      </w:r>
      <w:r>
        <w:rPr>
          <w:rFonts w:hint="eastAsia"/>
        </w:rPr>
        <w:t>数据视图</w:t>
      </w:r>
      <w:r>
        <w:t>4</w:t>
      </w:r>
      <w:r>
        <w:t>个维度进行描述，</w:t>
      </w:r>
      <w:r>
        <w:rPr>
          <w:rFonts w:hint="eastAsia"/>
        </w:rPr>
        <w:t>用于</w:t>
      </w:r>
      <w:r>
        <w:t>指导</w:t>
      </w:r>
      <w:r>
        <w:rPr>
          <w:rFonts w:hint="eastAsia"/>
        </w:rPr>
        <w:t>系统</w:t>
      </w:r>
      <w:r>
        <w:t>架构师和技术</w:t>
      </w:r>
      <w:r>
        <w:rPr>
          <w:rFonts w:hint="eastAsia"/>
        </w:rPr>
        <w:t>组长</w:t>
      </w:r>
      <w:r>
        <w:t>进行系统概要设计。</w:t>
      </w:r>
    </w:p>
    <w:p w14:paraId="65A4B8A3" w14:textId="77777777" w:rsidR="005C0C25" w:rsidRDefault="005C0C25" w:rsidP="00CD1C50">
      <w:pPr>
        <w:pStyle w:val="Heading2"/>
      </w:pPr>
      <w:bookmarkStart w:id="2" w:name="_Toc410052902"/>
      <w:r w:rsidRPr="00F24906">
        <w:rPr>
          <w:rFonts w:hint="eastAsia"/>
        </w:rPr>
        <w:t>文档范围</w:t>
      </w:r>
      <w:bookmarkEnd w:id="2"/>
    </w:p>
    <w:p w14:paraId="28EC1B6E" w14:textId="238A6089" w:rsidR="0045780A" w:rsidRPr="0045780A" w:rsidRDefault="00B00C38" w:rsidP="0045780A">
      <w:r>
        <w:rPr>
          <w:rFonts w:hint="eastAsia"/>
        </w:rPr>
        <w:t>本文档从</w:t>
      </w:r>
      <w:r>
        <w:t>需求规格说明书抽象出餐厅订餐系统架构，以图例的形式描述餐厅订餐系统的系统架构，</w:t>
      </w:r>
      <w:r>
        <w:rPr>
          <w:rFonts w:hint="eastAsia"/>
        </w:rPr>
        <w:t>对于</w:t>
      </w:r>
      <w:r>
        <w:t>系统技术选型以及实现不再本文档描述范围内。</w:t>
      </w:r>
    </w:p>
    <w:p w14:paraId="6DD5E0B8" w14:textId="77777777" w:rsidR="001174FB" w:rsidRDefault="001174FB" w:rsidP="00CD1C50">
      <w:pPr>
        <w:pStyle w:val="Heading2"/>
      </w:pPr>
      <w:bookmarkStart w:id="3" w:name="_Toc410052903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5570C521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24791D96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676D7AED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62476152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3AB677E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6E11C4C4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25A843A9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0522DDEB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651CBE2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43386237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1B474B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1AB8E1A0" w:rsidR="001C0F84" w:rsidRPr="00CD1C50" w:rsidRDefault="001C0F84" w:rsidP="00906809">
            <w:pPr>
              <w:pStyle w:val="Tabletext"/>
            </w:pPr>
          </w:p>
        </w:tc>
      </w:tr>
    </w:tbl>
    <w:p w14:paraId="7DC93FF3" w14:textId="5BC79015" w:rsidR="001C0F84" w:rsidRPr="001C0F84" w:rsidRDefault="00846F0B" w:rsidP="00846F0B">
      <w:pPr>
        <w:pStyle w:val="Heading2"/>
      </w:pPr>
      <w:bookmarkStart w:id="4" w:name="_Toc410052904"/>
      <w:r>
        <w:rPr>
          <w:rFonts w:hint="eastAsia"/>
        </w:rPr>
        <w:t>参考</w:t>
      </w:r>
      <w:r>
        <w:t>内容</w:t>
      </w:r>
      <w:bookmarkEnd w:id="4"/>
    </w:p>
    <w:p w14:paraId="0EFA9B10" w14:textId="77777777" w:rsidR="00701C25" w:rsidRDefault="00701C25" w:rsidP="00846F0B">
      <w:pPr>
        <w:rPr>
          <w:rFonts w:cstheme="majorBidi"/>
          <w:sz w:val="28"/>
          <w:szCs w:val="26"/>
        </w:rPr>
      </w:pPr>
      <w:r>
        <w:br w:type="page"/>
      </w:r>
    </w:p>
    <w:p w14:paraId="56753147" w14:textId="3E18E00A" w:rsidR="00846F0B" w:rsidRDefault="00846F0B" w:rsidP="00846F0B">
      <w:pPr>
        <w:pStyle w:val="Heading1"/>
      </w:pPr>
      <w:bookmarkStart w:id="5" w:name="_Toc410052905"/>
      <w:r>
        <w:rPr>
          <w:rFonts w:hint="eastAsia"/>
        </w:rPr>
        <w:lastRenderedPageBreak/>
        <w:t>系统</w:t>
      </w:r>
      <w:r>
        <w:t>架构图</w:t>
      </w:r>
      <w:r w:rsidR="003C29FB">
        <w:rPr>
          <w:rFonts w:hint="eastAsia"/>
        </w:rPr>
        <w:t>（</w:t>
      </w:r>
      <w:r w:rsidR="003C29FB">
        <w:t>逻辑视图）</w:t>
      </w:r>
      <w:bookmarkEnd w:id="5"/>
    </w:p>
    <w:p w14:paraId="68F04370" w14:textId="4A3791C5" w:rsidR="00846F0B" w:rsidRPr="0041586E" w:rsidRDefault="00B00C38" w:rsidP="00846F0B">
      <w:r>
        <w:rPr>
          <w:rFonts w:hint="eastAsia"/>
        </w:rPr>
        <w:t>餐厅</w:t>
      </w:r>
      <w:r w:rsidR="00846F0B">
        <w:rPr>
          <w:rFonts w:hint="eastAsia"/>
        </w:rPr>
        <w:t>订餐</w:t>
      </w:r>
      <w:r w:rsidR="00846F0B">
        <w:t>系统使用开源</w:t>
      </w:r>
      <w:r w:rsidR="00846F0B">
        <w:rPr>
          <w:rFonts w:hint="eastAsia"/>
        </w:rPr>
        <w:t>服务器</w:t>
      </w:r>
      <w:r w:rsidR="00846F0B">
        <w:t>和组件实现</w:t>
      </w:r>
      <w:r w:rsidR="00846F0B">
        <w:rPr>
          <w:rFonts w:hint="eastAsia"/>
        </w:rPr>
        <w:t>，下图</w:t>
      </w:r>
      <w:r w:rsidR="00846F0B">
        <w:t>描述了</w:t>
      </w:r>
      <w:r>
        <w:rPr>
          <w:rFonts w:hint="eastAsia"/>
        </w:rPr>
        <w:t>餐厅</w:t>
      </w:r>
      <w:r w:rsidR="00846F0B">
        <w:t>订餐系统的</w:t>
      </w:r>
      <w:r w:rsidR="00846F0B">
        <w:rPr>
          <w:rFonts w:hint="eastAsia"/>
        </w:rPr>
        <w:t>系统</w:t>
      </w:r>
      <w:r w:rsidR="00846F0B">
        <w:t>架构图。</w:t>
      </w:r>
      <w:r w:rsidR="00846F0B">
        <w:rPr>
          <w:rFonts w:hint="eastAsia"/>
        </w:rPr>
        <w:t>系统</w:t>
      </w:r>
      <w:r w:rsidR="00846F0B">
        <w:t>平台由红帽</w:t>
      </w:r>
      <w:r w:rsidR="00846F0B">
        <w:t>Linux</w:t>
      </w:r>
      <w:r w:rsidR="00846F0B">
        <w:t>企业版</w:t>
      </w:r>
      <w:r w:rsidR="00846F0B">
        <w:rPr>
          <w:rFonts w:hint="eastAsia"/>
        </w:rPr>
        <w:t>，</w:t>
      </w:r>
      <w:r w:rsidR="00846F0B">
        <w:t>MySQL</w:t>
      </w:r>
      <w:r w:rsidR="00846F0B">
        <w:t>和</w:t>
      </w:r>
      <w:r w:rsidR="00846F0B">
        <w:t>JavaEE 7+</w:t>
      </w:r>
      <w:r w:rsidR="00846F0B">
        <w:rPr>
          <w:rFonts w:hint="eastAsia"/>
        </w:rPr>
        <w:t>运行时</w:t>
      </w:r>
      <w:r w:rsidR="00846F0B">
        <w:t>构成。应用</w:t>
      </w:r>
      <w:r w:rsidR="00846F0B">
        <w:rPr>
          <w:rFonts w:hint="eastAsia"/>
        </w:rPr>
        <w:t>容器</w:t>
      </w:r>
      <w:r w:rsidR="00846F0B">
        <w:t>使用</w:t>
      </w:r>
      <w:r w:rsidR="00846F0B">
        <w:t>Apache HTTP</w:t>
      </w:r>
      <w:r w:rsidR="00846F0B">
        <w:t>和</w:t>
      </w:r>
      <w:r w:rsidR="00846F0B">
        <w:t>Tomcat</w:t>
      </w:r>
      <w:r w:rsidR="00846F0B">
        <w:t>，开发框架选用传统</w:t>
      </w:r>
      <w:r w:rsidR="00846F0B">
        <w:t>SSH</w:t>
      </w:r>
      <w:r w:rsidR="00846F0B">
        <w:t>架构</w:t>
      </w:r>
      <w:r w:rsidR="00846F0B">
        <w:rPr>
          <w:rFonts w:hint="eastAsia"/>
        </w:rPr>
        <w:t>，</w:t>
      </w:r>
      <w:r w:rsidR="00846F0B">
        <w:t>使用容器</w:t>
      </w:r>
      <w:r w:rsidR="00846F0B">
        <w:t>IOC</w:t>
      </w:r>
      <w:r w:rsidR="00846F0B">
        <w:rPr>
          <w:rFonts w:hint="eastAsia"/>
        </w:rPr>
        <w:t>，</w:t>
      </w:r>
      <w:r w:rsidR="00846F0B">
        <w:t>事务处理，日志，安全等功能实现业务模块。</w:t>
      </w:r>
    </w:p>
    <w:p w14:paraId="645806F0" w14:textId="77777777" w:rsidR="00846F0B" w:rsidRPr="00547F4B" w:rsidRDefault="00846F0B" w:rsidP="00846F0B">
      <w:pPr>
        <w:pStyle w:val="NoSpacing"/>
      </w:pPr>
      <w:r>
        <w:object w:dxaOrig="11865" w:dyaOrig="7006" w14:anchorId="60E89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9pt;height:254.65pt" o:ole="">
            <v:imagedata r:id="rId11" o:title=""/>
          </v:shape>
          <o:OLEObject Type="Embed" ProgID="Visio.Drawing.15" ShapeID="_x0000_i1025" DrawAspect="Content" ObjectID="_1483794958" r:id="rId12"/>
        </w:object>
      </w:r>
    </w:p>
    <w:p w14:paraId="45E442EF" w14:textId="77777777" w:rsidR="00846F0B" w:rsidRDefault="00846F0B" w:rsidP="006F1593"/>
    <w:p w14:paraId="53DFD010" w14:textId="77777777" w:rsidR="00066E11" w:rsidRDefault="00066E11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5836D46" w14:textId="5F178C2F" w:rsidR="00636FF8" w:rsidRDefault="00066E11" w:rsidP="00846F0B">
      <w:pPr>
        <w:pStyle w:val="Heading1"/>
      </w:pPr>
      <w:bookmarkStart w:id="6" w:name="_Toc410052906"/>
      <w:r>
        <w:rPr>
          <w:rFonts w:hint="eastAsia"/>
        </w:rPr>
        <w:lastRenderedPageBreak/>
        <w:t>系统</w:t>
      </w:r>
      <w:r w:rsidR="004C2152">
        <w:rPr>
          <w:rFonts w:hint="eastAsia"/>
        </w:rPr>
        <w:t>网络</w:t>
      </w:r>
      <w:r w:rsidR="004C2152">
        <w:t>拓扑图</w:t>
      </w:r>
      <w:r w:rsidR="003C29FB">
        <w:rPr>
          <w:rFonts w:hint="eastAsia"/>
        </w:rPr>
        <w:t>（物理</w:t>
      </w:r>
      <w:r w:rsidR="003C29FB">
        <w:t>视图）</w:t>
      </w:r>
      <w:bookmarkEnd w:id="6"/>
    </w:p>
    <w:p w14:paraId="60170AC5" w14:textId="252146BE" w:rsidR="0041586E" w:rsidRPr="0041586E" w:rsidRDefault="00066E11" w:rsidP="007D6050">
      <w:r>
        <w:rPr>
          <w:rFonts w:hint="eastAsia"/>
        </w:rPr>
        <w:t>餐厅</w:t>
      </w:r>
      <w:r w:rsidR="0041586E">
        <w:t>订餐</w:t>
      </w:r>
      <w:r w:rsidR="0041586E">
        <w:rPr>
          <w:rFonts w:hint="eastAsia"/>
        </w:rPr>
        <w:t>系统</w:t>
      </w:r>
      <w:r w:rsidR="0041586E">
        <w:t>由服务器和客户端组成，下图是</w:t>
      </w:r>
      <w:r>
        <w:rPr>
          <w:rFonts w:hint="eastAsia"/>
        </w:rPr>
        <w:t>餐厅</w:t>
      </w:r>
      <w:r w:rsidR="0041586E">
        <w:t>订餐系统的网络拓扑图</w:t>
      </w:r>
      <w:r w:rsidR="0041586E">
        <w:rPr>
          <w:rFonts w:hint="eastAsia"/>
        </w:rPr>
        <w:t>。</w:t>
      </w:r>
      <w:r>
        <w:rPr>
          <w:rFonts w:hint="eastAsia"/>
        </w:rPr>
        <w:t>餐厅</w:t>
      </w:r>
      <w:r w:rsidR="0041586E">
        <w:rPr>
          <w:rFonts w:hint="eastAsia"/>
        </w:rPr>
        <w:t>订餐系统架构于</w:t>
      </w:r>
      <w:r w:rsidR="0041586E">
        <w:t>餐饮业主</w:t>
      </w:r>
      <w:r w:rsidR="0041586E">
        <w:rPr>
          <w:rFonts w:hint="eastAsia"/>
        </w:rPr>
        <w:t>餐厅</w:t>
      </w:r>
      <w:r w:rsidR="0041586E">
        <w:t>组建的局域网内，与</w:t>
      </w:r>
      <w:r w:rsidR="0041586E">
        <w:t>Internet</w:t>
      </w:r>
      <w:r w:rsidR="0041586E">
        <w:t>没有连接，通过交换机连接服务器和客户端。服务器</w:t>
      </w:r>
      <w:r w:rsidR="0041586E">
        <w:rPr>
          <w:rFonts w:hint="eastAsia"/>
        </w:rPr>
        <w:t>由</w:t>
      </w:r>
      <w:r w:rsidR="0041586E">
        <w:t>Apache HTTP</w:t>
      </w:r>
      <w:r w:rsidR="0041586E">
        <w:t>与</w:t>
      </w:r>
      <w:r w:rsidR="0041586E">
        <w:t>2</w:t>
      </w:r>
      <w:r w:rsidR="0041586E">
        <w:t>个</w:t>
      </w:r>
      <w:r w:rsidR="0041586E">
        <w:t>Tomcat</w:t>
      </w:r>
      <w:r w:rsidR="0041586E">
        <w:rPr>
          <w:rFonts w:hint="eastAsia"/>
        </w:rPr>
        <w:t>应用</w:t>
      </w:r>
      <w:r w:rsidR="0041586E">
        <w:t>服务器一起构成负载均衡方案，后台数据库使用开源的</w:t>
      </w:r>
      <w:r w:rsidR="0041586E">
        <w:t>MySQL</w:t>
      </w:r>
      <w:r w:rsidR="0041586E">
        <w:t>。前端</w:t>
      </w:r>
      <w:r w:rsidR="0041586E">
        <w:rPr>
          <w:rFonts w:hint="eastAsia"/>
        </w:rPr>
        <w:t>架构使用</w:t>
      </w:r>
      <w:r w:rsidR="0041586E">
        <w:rPr>
          <w:rFonts w:hint="eastAsia"/>
        </w:rPr>
        <w:t>B/S</w:t>
      </w:r>
      <w:r w:rsidR="0041586E">
        <w:rPr>
          <w:rFonts w:hint="eastAsia"/>
        </w:rPr>
        <w:t>和</w:t>
      </w:r>
      <w:r w:rsidR="0041586E">
        <w:t>C/S</w:t>
      </w:r>
      <w:r w:rsidR="0041586E">
        <w:t>设计。服务员和顾客使用手持设备</w:t>
      </w:r>
      <w:r w:rsidR="0041586E">
        <w:rPr>
          <w:rFonts w:hint="eastAsia"/>
        </w:rPr>
        <w:t>上</w:t>
      </w:r>
      <w:r w:rsidR="0041586E">
        <w:t>的点餐</w:t>
      </w:r>
      <w:r w:rsidR="0041586E">
        <w:rPr>
          <w:rFonts w:hint="eastAsia"/>
        </w:rPr>
        <w:t>应用</w:t>
      </w:r>
      <w:r w:rsidR="0041586E">
        <w:t>进行</w:t>
      </w:r>
      <w:r w:rsidR="0041586E">
        <w:rPr>
          <w:rFonts w:hint="eastAsia"/>
        </w:rPr>
        <w:t>点菜</w:t>
      </w:r>
      <w:r w:rsidR="0041586E">
        <w:t>，下单；后台管理使用网页浏览器进行账单结算，菜品维护和</w:t>
      </w:r>
      <w:r w:rsidR="0041586E"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4CFCAFD9" w14:textId="4ACDF5C7" w:rsidR="00616923" w:rsidRDefault="00616923" w:rsidP="00616923">
      <w:pPr>
        <w:pStyle w:val="NoSpacing"/>
        <w:jc w:val="center"/>
      </w:pPr>
      <w:r>
        <w:object w:dxaOrig="11535" w:dyaOrig="7456" w14:anchorId="36FF2AE3">
          <v:shape id="_x0000_i1026" type="#_x0000_t75" style="width:403.7pt;height:260.2pt" o:ole="">
            <v:imagedata r:id="rId13" o:title=""/>
          </v:shape>
          <o:OLEObject Type="Embed" ProgID="Visio.Drawing.15" ShapeID="_x0000_i1026" DrawAspect="Content" ObjectID="_1483794959" r:id="rId14"/>
        </w:object>
      </w:r>
    </w:p>
    <w:p w14:paraId="008BD9F0" w14:textId="14F2F259" w:rsidR="00072F47" w:rsidRDefault="001F217F" w:rsidP="00616923">
      <w:r w:rsidRPr="00616923">
        <w:rPr>
          <w:rFonts w:hint="eastAsia"/>
        </w:rPr>
        <w:t>推荐</w:t>
      </w:r>
      <w:r w:rsidRPr="00616923">
        <w:t>系统硬件列表如下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4590"/>
      </w:tblGrid>
      <w:tr w:rsidR="00072F47" w:rsidRPr="00BE4276" w14:paraId="21CD8878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7D4BF46" w14:textId="0BF294E3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应用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47BACBCD" w14:textId="519D72C6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64295C79" w14:textId="304C7FA0" w:rsidR="00072F47" w:rsidRPr="00BE4276" w:rsidRDefault="002E2E17" w:rsidP="00BE4276">
            <w:pPr>
              <w:pStyle w:val="NoSpacing"/>
            </w:pPr>
            <w:r>
              <w:t>8G</w:t>
            </w:r>
          </w:p>
        </w:tc>
      </w:tr>
      <w:tr w:rsidR="00072F47" w:rsidRPr="00BE4276" w14:paraId="2737ED21" w14:textId="77777777" w:rsidTr="002E2E17">
        <w:trPr>
          <w:jc w:val="center"/>
        </w:trPr>
        <w:tc>
          <w:tcPr>
            <w:tcW w:w="1710" w:type="dxa"/>
            <w:vMerge/>
          </w:tcPr>
          <w:p w14:paraId="64F91665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2DD0060" w14:textId="2048FDDC" w:rsidR="00072F47" w:rsidRPr="00BE4276" w:rsidRDefault="00072F47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33643AFE" w14:textId="38C68ABC" w:rsidR="00072F47" w:rsidRPr="00BE4276" w:rsidRDefault="002E2E17" w:rsidP="00BE4276">
            <w:pPr>
              <w:pStyle w:val="NoSpacing"/>
            </w:pPr>
            <w:r>
              <w:t>Xeon 5120</w:t>
            </w:r>
          </w:p>
        </w:tc>
      </w:tr>
      <w:tr w:rsidR="00072F47" w:rsidRPr="00BE4276" w14:paraId="47F08B93" w14:textId="77777777" w:rsidTr="002E2E17">
        <w:trPr>
          <w:jc w:val="center"/>
        </w:trPr>
        <w:tc>
          <w:tcPr>
            <w:tcW w:w="1710" w:type="dxa"/>
            <w:vMerge/>
          </w:tcPr>
          <w:p w14:paraId="2790D013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798B2E82" w14:textId="2B3F91ED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6B84279C" w14:textId="0863F680" w:rsidR="00072F47" w:rsidRPr="00BE4276" w:rsidRDefault="002E2E17" w:rsidP="00BE4276">
            <w:pPr>
              <w:pStyle w:val="NoSpacing"/>
            </w:pPr>
            <w:r>
              <w:t>500G</w:t>
            </w:r>
          </w:p>
        </w:tc>
      </w:tr>
      <w:tr w:rsidR="002E2E17" w:rsidRPr="00BE4276" w14:paraId="78CC531D" w14:textId="77777777" w:rsidTr="002E2E17">
        <w:trPr>
          <w:jc w:val="center"/>
        </w:trPr>
        <w:tc>
          <w:tcPr>
            <w:tcW w:w="1710" w:type="dxa"/>
            <w:vMerge w:val="restart"/>
          </w:tcPr>
          <w:p w14:paraId="722762A3" w14:textId="05AE1E1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数据库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6BFFF80E" w14:textId="07058950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55DC2034" w14:textId="7B2E84C3" w:rsidR="002E2E17" w:rsidRPr="00BE4276" w:rsidRDefault="00967B4F" w:rsidP="002E2E17">
            <w:pPr>
              <w:pStyle w:val="NoSpacing"/>
            </w:pPr>
            <w:r>
              <w:t>4</w:t>
            </w:r>
            <w:r w:rsidR="002E2E17">
              <w:t>G</w:t>
            </w:r>
          </w:p>
        </w:tc>
      </w:tr>
      <w:tr w:rsidR="002E2E17" w:rsidRPr="00BE4276" w14:paraId="5B8744C9" w14:textId="77777777" w:rsidTr="002E2E17">
        <w:trPr>
          <w:jc w:val="center"/>
        </w:trPr>
        <w:tc>
          <w:tcPr>
            <w:tcW w:w="1710" w:type="dxa"/>
            <w:vMerge/>
          </w:tcPr>
          <w:p w14:paraId="7CF30720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12654EE3" w14:textId="7A716A5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53902278" w14:textId="19EE109D" w:rsidR="002E2E17" w:rsidRPr="00BE4276" w:rsidRDefault="002E2E17" w:rsidP="002E2E17">
            <w:pPr>
              <w:pStyle w:val="NoSpacing"/>
            </w:pPr>
            <w:r>
              <w:t>Xeon 5120</w:t>
            </w:r>
          </w:p>
        </w:tc>
      </w:tr>
      <w:tr w:rsidR="002E2E17" w:rsidRPr="00BE4276" w14:paraId="2FDF8456" w14:textId="77777777" w:rsidTr="002E2E17">
        <w:trPr>
          <w:jc w:val="center"/>
        </w:trPr>
        <w:tc>
          <w:tcPr>
            <w:tcW w:w="1710" w:type="dxa"/>
            <w:vMerge/>
          </w:tcPr>
          <w:p w14:paraId="2C3D353A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32FB2E2" w14:textId="6C0AB412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17EE6684" w14:textId="0E55B400" w:rsidR="002E2E17" w:rsidRPr="00BE4276" w:rsidRDefault="00967B4F" w:rsidP="002E2E17">
            <w:pPr>
              <w:pStyle w:val="NoSpacing"/>
            </w:pPr>
            <w:r>
              <w:t>1TB</w:t>
            </w:r>
          </w:p>
        </w:tc>
      </w:tr>
      <w:tr w:rsidR="002E2E17" w:rsidRPr="00BE4276" w14:paraId="64B02DE2" w14:textId="77777777" w:rsidTr="002E2E17">
        <w:trPr>
          <w:jc w:val="center"/>
        </w:trPr>
        <w:tc>
          <w:tcPr>
            <w:tcW w:w="1710" w:type="dxa"/>
          </w:tcPr>
          <w:p w14:paraId="0D2E4CCF" w14:textId="1E892C16" w:rsidR="002E2E17" w:rsidRPr="00BE4276" w:rsidRDefault="002E2E17" w:rsidP="002E2E17">
            <w:pPr>
              <w:pStyle w:val="NoSpacing"/>
            </w:pPr>
            <w:r w:rsidRPr="00BE4276">
              <w:t>WIFI</w:t>
            </w:r>
            <w:r w:rsidRPr="00BE4276">
              <w:t>交换机</w:t>
            </w:r>
          </w:p>
        </w:tc>
        <w:tc>
          <w:tcPr>
            <w:tcW w:w="1710" w:type="dxa"/>
            <w:vAlign w:val="center"/>
          </w:tcPr>
          <w:p w14:paraId="444560E3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4590" w:type="dxa"/>
            <w:vAlign w:val="center"/>
          </w:tcPr>
          <w:p w14:paraId="34A2CD71" w14:textId="37974AA9" w:rsidR="002E2E17" w:rsidRPr="00BE4276" w:rsidRDefault="002E2E17" w:rsidP="002E2E17">
            <w:pPr>
              <w:pStyle w:val="NoSpacing"/>
            </w:pPr>
            <w:r>
              <w:t xml:space="preserve">100M </w:t>
            </w:r>
            <w:r>
              <w:rPr>
                <w:rFonts w:hint="eastAsia"/>
              </w:rPr>
              <w:t>无线</w:t>
            </w:r>
            <w:r>
              <w:t>路由</w:t>
            </w:r>
          </w:p>
        </w:tc>
      </w:tr>
      <w:tr w:rsidR="002E2E17" w:rsidRPr="00BE4276" w14:paraId="1CDB9E12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3624E45" w14:textId="5A6DB05D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管理</w:t>
            </w:r>
            <w:r w:rsidRPr="00BE4276">
              <w:t>后台终端</w:t>
            </w:r>
          </w:p>
        </w:tc>
        <w:tc>
          <w:tcPr>
            <w:tcW w:w="1710" w:type="dxa"/>
            <w:vAlign w:val="center"/>
          </w:tcPr>
          <w:p w14:paraId="2D6196A4" w14:textId="5EEC1B0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13DCE8CC" w14:textId="2365A18A" w:rsidR="002E2E17" w:rsidRPr="00BE4276" w:rsidRDefault="00967B4F" w:rsidP="002E2E17">
            <w:pPr>
              <w:pStyle w:val="NoSpacing"/>
            </w:pPr>
            <w:r>
              <w:t>4G</w:t>
            </w:r>
          </w:p>
        </w:tc>
      </w:tr>
      <w:tr w:rsidR="002E2E17" w:rsidRPr="00BE4276" w14:paraId="4D9F5CEE" w14:textId="77777777" w:rsidTr="002E2E17">
        <w:trPr>
          <w:jc w:val="center"/>
        </w:trPr>
        <w:tc>
          <w:tcPr>
            <w:tcW w:w="1710" w:type="dxa"/>
            <w:vMerge/>
          </w:tcPr>
          <w:p w14:paraId="25F583CE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6CE3839" w14:textId="22D58ED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404FBA00" w14:textId="3150D7A6" w:rsidR="002E2E17" w:rsidRPr="00BE4276" w:rsidRDefault="00967B4F" w:rsidP="002E2E17">
            <w:pPr>
              <w:pStyle w:val="NoSpacing"/>
            </w:pPr>
            <w:r>
              <w:t>I5</w:t>
            </w:r>
          </w:p>
        </w:tc>
      </w:tr>
      <w:tr w:rsidR="002E2E17" w:rsidRPr="00BE4276" w14:paraId="0B27715F" w14:textId="77777777" w:rsidTr="002E2E17">
        <w:trPr>
          <w:jc w:val="center"/>
        </w:trPr>
        <w:tc>
          <w:tcPr>
            <w:tcW w:w="1710" w:type="dxa"/>
            <w:vMerge/>
          </w:tcPr>
          <w:p w14:paraId="24DA16E1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DAC7F9E" w14:textId="75D6C4BE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3DA8ADFC" w14:textId="056DD932" w:rsidR="002E2E17" w:rsidRPr="00BE4276" w:rsidRDefault="00967B4F" w:rsidP="002E2E17">
            <w:pPr>
              <w:pStyle w:val="NoSpacing"/>
            </w:pPr>
            <w:r>
              <w:t>500G</w:t>
            </w:r>
          </w:p>
        </w:tc>
      </w:tr>
      <w:tr w:rsidR="002E2E17" w:rsidRPr="00BE4276" w14:paraId="4A3B6A27" w14:textId="77777777" w:rsidTr="002E2E17">
        <w:trPr>
          <w:jc w:val="center"/>
        </w:trPr>
        <w:tc>
          <w:tcPr>
            <w:tcW w:w="1710" w:type="dxa"/>
          </w:tcPr>
          <w:p w14:paraId="72F943B1" w14:textId="7BDAC454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移动</w:t>
            </w:r>
            <w:r w:rsidRPr="00BE4276">
              <w:t>设备</w:t>
            </w:r>
          </w:p>
        </w:tc>
        <w:tc>
          <w:tcPr>
            <w:tcW w:w="1710" w:type="dxa"/>
            <w:vAlign w:val="center"/>
          </w:tcPr>
          <w:p w14:paraId="5FA6D94E" w14:textId="27DA5609" w:rsidR="002E2E17" w:rsidRPr="00BE4276" w:rsidRDefault="002E2E17" w:rsidP="002E2E17">
            <w:pPr>
              <w:pStyle w:val="NoSpacing"/>
            </w:pPr>
            <w:r>
              <w:t>Android 4.x</w:t>
            </w:r>
          </w:p>
        </w:tc>
        <w:tc>
          <w:tcPr>
            <w:tcW w:w="4590" w:type="dxa"/>
            <w:vAlign w:val="center"/>
          </w:tcPr>
          <w:p w14:paraId="1EEB76DB" w14:textId="1D955A4E" w:rsidR="002E2E17" w:rsidRPr="00BE4276" w:rsidRDefault="002E2E17" w:rsidP="002E2E17">
            <w:pPr>
              <w:pStyle w:val="NoSpacing"/>
            </w:pPr>
            <w:r>
              <w:t>4.x</w:t>
            </w:r>
            <w:r>
              <w:rPr>
                <w:rFonts w:hint="eastAsia"/>
              </w:rPr>
              <w:t>系统</w:t>
            </w:r>
            <w:r>
              <w:t>已经是</w:t>
            </w:r>
            <w:r>
              <w:t>Android</w:t>
            </w:r>
            <w:r>
              <w:t>系统的主流</w:t>
            </w:r>
            <w:r>
              <w:rPr>
                <w:rFonts w:hint="eastAsia"/>
              </w:rPr>
              <w:t>版本</w:t>
            </w:r>
          </w:p>
        </w:tc>
      </w:tr>
    </w:tbl>
    <w:p w14:paraId="03BBE0A7" w14:textId="5A3B167B" w:rsidR="008F4C29" w:rsidRDefault="001F217F" w:rsidP="00A63921">
      <w:pPr>
        <w:pStyle w:val="Heading1"/>
      </w:pPr>
      <w:r>
        <w:br w:type="page"/>
      </w:r>
      <w:bookmarkStart w:id="7" w:name="_Toc410052907"/>
      <w:r w:rsidR="008F4C29">
        <w:rPr>
          <w:rFonts w:hint="eastAsia"/>
        </w:rPr>
        <w:lastRenderedPageBreak/>
        <w:t>系统</w:t>
      </w:r>
      <w:r w:rsidR="008F4C29">
        <w:t>开发</w:t>
      </w:r>
      <w:r w:rsidR="008F4C29">
        <w:rPr>
          <w:rFonts w:hint="eastAsia"/>
        </w:rPr>
        <w:t>技术</w:t>
      </w:r>
      <w:r w:rsidR="009803DF">
        <w:rPr>
          <w:rFonts w:hint="eastAsia"/>
        </w:rPr>
        <w:t>（</w:t>
      </w:r>
      <w:r w:rsidR="009803DF">
        <w:t>开发视图）</w:t>
      </w:r>
      <w:bookmarkEnd w:id="7"/>
    </w:p>
    <w:p w14:paraId="56E7099E" w14:textId="0D8CD730" w:rsidR="006A3F2D" w:rsidRDefault="006A3F2D" w:rsidP="006A3F2D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这两者</w:t>
      </w:r>
      <w:r>
        <w:t>的区别主要在于</w:t>
      </w:r>
      <w:r>
        <w:t>B/S</w:t>
      </w:r>
      <w:r>
        <w:rPr>
          <w:rFonts w:hint="eastAsia"/>
        </w:rPr>
        <w:t>架构利用</w:t>
      </w:r>
      <w:r>
        <w:t>浏览器作为系统的</w:t>
      </w:r>
      <w:r>
        <w:rPr>
          <w:rFonts w:hint="eastAsia"/>
        </w:rPr>
        <w:t>展现层</w:t>
      </w:r>
      <w:r>
        <w:t>接受用户输入，显示服务器返回，</w:t>
      </w:r>
      <w:r>
        <w:rPr>
          <w:rFonts w:hint="eastAsia"/>
        </w:rPr>
        <w:t>计算</w:t>
      </w:r>
      <w:r>
        <w:t>压力在服务器端，这主要是为了解决个人电脑</w:t>
      </w:r>
      <w:r>
        <w:rPr>
          <w:rFonts w:hint="eastAsia"/>
        </w:rPr>
        <w:t>运算</w:t>
      </w:r>
      <w:r>
        <w:t>能力较弱的场景。而</w:t>
      </w:r>
      <w:r>
        <w:rPr>
          <w:rFonts w:hint="eastAsia"/>
        </w:rPr>
        <w:t>C</w:t>
      </w:r>
      <w:r>
        <w:t>/S</w:t>
      </w:r>
      <w:r>
        <w:t>架构的应用这相反，业务逻辑</w:t>
      </w:r>
      <w:r>
        <w:rPr>
          <w:rFonts w:hint="eastAsia"/>
        </w:rPr>
        <w:t>的</w:t>
      </w:r>
      <w:r>
        <w:t>计算压力由客户端承担。但</w:t>
      </w:r>
      <w:r>
        <w:rPr>
          <w:rFonts w:hint="eastAsia"/>
        </w:rPr>
        <w:t>随着</w:t>
      </w:r>
      <w:r>
        <w:t>Ajax</w:t>
      </w:r>
      <w:r>
        <w:t>技术和个人电脑运算能力的提高，这两者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界限</w:t>
      </w:r>
      <w:r>
        <w:t>也就不那么明显了。</w:t>
      </w:r>
      <w:r>
        <w:rPr>
          <w:rFonts w:hint="eastAsia"/>
        </w:rPr>
        <w:t>餐厅订餐</w:t>
      </w:r>
      <w:r>
        <w:t>系统使用</w:t>
      </w:r>
      <w:r>
        <w:t>C/S</w:t>
      </w:r>
      <w:r>
        <w:t>架构实现移动点菜功能，而使用</w:t>
      </w:r>
      <w:r>
        <w:t>B/S</w:t>
      </w:r>
      <w:r>
        <w:t>架构实现后端管理功能。</w:t>
      </w:r>
    </w:p>
    <w:p w14:paraId="1CB475EF" w14:textId="235DF526" w:rsidR="002747C2" w:rsidRPr="006A3F2D" w:rsidRDefault="00B25966" w:rsidP="006A3F2D">
      <w:r>
        <w:rPr>
          <w:rFonts w:hint="eastAsia"/>
        </w:rPr>
        <w:t>系统</w:t>
      </w:r>
      <w:r>
        <w:t>实现基于开源组件</w:t>
      </w:r>
      <w:r>
        <w:rPr>
          <w:rFonts w:hint="eastAsia"/>
        </w:rPr>
        <w:t>，</w:t>
      </w:r>
      <w:r w:rsidR="002747C2">
        <w:rPr>
          <w:rFonts w:hint="eastAsia"/>
        </w:rPr>
        <w:t>下面章节</w:t>
      </w:r>
      <w:r w:rsidR="002747C2">
        <w:t>就餐厅订餐系统技术实现</w:t>
      </w:r>
      <w:r w:rsidR="0065697F">
        <w:rPr>
          <w:rFonts w:hint="eastAsia"/>
        </w:rPr>
        <w:t>方案</w:t>
      </w:r>
      <w:r w:rsidR="0065697F">
        <w:t>在学习曲线，</w:t>
      </w:r>
      <w:r w:rsidR="0065697F">
        <w:rPr>
          <w:rFonts w:hint="eastAsia"/>
        </w:rPr>
        <w:t>技术</w:t>
      </w:r>
      <w:r w:rsidR="0065697F">
        <w:t>支持，</w:t>
      </w:r>
      <w:r w:rsidR="00A7572C">
        <w:rPr>
          <w:rFonts w:hint="eastAsia"/>
        </w:rPr>
        <w:t>与</w:t>
      </w:r>
      <w:r w:rsidR="00A7572C">
        <w:t>项目相关</w:t>
      </w:r>
      <w:r w:rsidR="00A7572C">
        <w:rPr>
          <w:rFonts w:hint="eastAsia"/>
        </w:rPr>
        <w:t>度</w:t>
      </w:r>
      <w:r w:rsidR="00A7572C">
        <w:t>，应用热度</w:t>
      </w:r>
      <w:r w:rsidR="0065697F">
        <w:t>和</w:t>
      </w:r>
      <w:r w:rsidR="0065697F">
        <w:rPr>
          <w:rFonts w:hint="eastAsia"/>
        </w:rPr>
        <w:t>开发</w:t>
      </w:r>
      <w:r w:rsidR="0065697F">
        <w:t>效率</w:t>
      </w:r>
      <w:r w:rsidR="0065697F">
        <w:rPr>
          <w:rFonts w:hint="eastAsia"/>
        </w:rPr>
        <w:t>等</w:t>
      </w:r>
      <w:r w:rsidR="00A7572C">
        <w:rPr>
          <w:rFonts w:hint="eastAsia"/>
        </w:rPr>
        <w:t>五</w:t>
      </w:r>
      <w:r w:rsidR="0065697F">
        <w:t>个方面对技术方案进行</w:t>
      </w:r>
      <w:r w:rsidR="00A7572C">
        <w:rPr>
          <w:rFonts w:hint="eastAsia"/>
        </w:rPr>
        <w:t>分析</w:t>
      </w:r>
    </w:p>
    <w:p w14:paraId="170D8FFB" w14:textId="328C8CB9" w:rsidR="000C7863" w:rsidRDefault="001F217F" w:rsidP="007D6050">
      <w:pPr>
        <w:pStyle w:val="Heading2"/>
      </w:pPr>
      <w:bookmarkStart w:id="8" w:name="_Toc410052908"/>
      <w:r>
        <w:rPr>
          <w:rFonts w:hint="eastAsia"/>
        </w:rPr>
        <w:t>系统</w:t>
      </w:r>
      <w:r>
        <w:t>实现框架</w:t>
      </w:r>
      <w:r>
        <w:rPr>
          <w:rFonts w:hint="eastAsia"/>
        </w:rPr>
        <w:t xml:space="preserve"> </w:t>
      </w:r>
      <w:r w:rsidR="007A7B06">
        <w:t>–</w:t>
      </w:r>
      <w:r>
        <w:t xml:space="preserve"> MVC</w:t>
      </w:r>
      <w:bookmarkEnd w:id="8"/>
    </w:p>
    <w:p w14:paraId="66800225" w14:textId="77777777" w:rsidR="00931803" w:rsidRDefault="00931803" w:rsidP="00931803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57DF323C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视图层</w:t>
      </w:r>
      <w:r>
        <w:rPr>
          <w:rFonts w:hint="eastAsia"/>
        </w:rPr>
        <w:t>显示</w:t>
      </w:r>
      <w:r>
        <w:t>给用户</w:t>
      </w:r>
    </w:p>
    <w:p w14:paraId="28971E1C" w14:textId="77777777" w:rsidR="00931803" w:rsidRDefault="00931803" w:rsidP="00931803">
      <w:pPr>
        <w:pStyle w:val="NoSpacing"/>
        <w:numPr>
          <w:ilvl w:val="0"/>
          <w:numId w:val="16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486AEABE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>
        <w:rPr>
          <w:rFonts w:hint="eastAsia"/>
        </w:rPr>
        <w:t>到</w:t>
      </w:r>
      <w:r>
        <w:t>Controller</w:t>
      </w:r>
      <w:r>
        <w:t>层</w:t>
      </w:r>
    </w:p>
    <w:p w14:paraId="6F280E4C" w14:textId="4A5385FE" w:rsidR="006A3F2D" w:rsidRDefault="00B25966" w:rsidP="00F1523A">
      <w:pPr>
        <w:pStyle w:val="NoSpacing"/>
        <w:jc w:val="center"/>
      </w:pPr>
      <w:r>
        <w:object w:dxaOrig="8400" w:dyaOrig="5610" w14:anchorId="7AAB40B4">
          <v:shape id="_x0000_i1027" type="#_x0000_t75" style="width:347.75pt;height:217.4pt" o:ole="">
            <v:imagedata r:id="rId15" o:title=""/>
          </v:shape>
          <o:OLEObject Type="Embed" ProgID="Visio.Drawing.15" ShapeID="_x0000_i1027" DrawAspect="Content" ObjectID="_1483794960" r:id="rId16"/>
        </w:object>
      </w:r>
    </w:p>
    <w:p w14:paraId="4596A42B" w14:textId="2BC4560C" w:rsidR="00F1523A" w:rsidRDefault="00F1523A" w:rsidP="00892914">
      <w:r>
        <w:lastRenderedPageBreak/>
        <w:t>MVC</w:t>
      </w:r>
      <w:r>
        <w:t>模型如</w:t>
      </w:r>
      <w:r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2625CE9F" w14:textId="6CC9334D" w:rsidR="00892914" w:rsidRDefault="00B25966" w:rsidP="00892914">
      <w:r>
        <w:rPr>
          <w:rFonts w:hint="eastAsia"/>
        </w:rPr>
        <w:t>在</w:t>
      </w:r>
      <w:r>
        <w:t>开源社区内，对于</w:t>
      </w:r>
      <w:r>
        <w:t>MVC</w:t>
      </w:r>
      <w:r>
        <w:t>的实现有很多组合，</w:t>
      </w:r>
      <w:r>
        <w:rPr>
          <w:rFonts w:hint="eastAsia"/>
        </w:rPr>
        <w:t>在</w:t>
      </w:r>
      <w:r>
        <w:t>Model</w:t>
      </w:r>
      <w:r>
        <w:t>层</w:t>
      </w:r>
      <w:r>
        <w:rPr>
          <w:rFonts w:hint="eastAsia"/>
        </w:rPr>
        <w:t>使用</w:t>
      </w:r>
      <w:r w:rsidR="00A7572C">
        <w:rPr>
          <w:rFonts w:hint="eastAsia"/>
        </w:rPr>
        <w:t>较多</w:t>
      </w:r>
      <w:r>
        <w:t>的是</w:t>
      </w:r>
      <w:r>
        <w:t>Hibernate</w:t>
      </w:r>
      <w:r>
        <w:t>和</w:t>
      </w:r>
      <w:r>
        <w:t>iBatis</w:t>
      </w:r>
      <w:r>
        <w:rPr>
          <w:rFonts w:hint="eastAsia"/>
        </w:rPr>
        <w:t>；</w:t>
      </w:r>
      <w:r>
        <w:t>在</w:t>
      </w:r>
      <w:r>
        <w:t>Controller</w:t>
      </w:r>
      <w:r>
        <w:t>层有</w:t>
      </w:r>
      <w:r>
        <w:rPr>
          <w:rFonts w:hint="eastAsia"/>
        </w:rPr>
        <w:t>Struts</w:t>
      </w:r>
      <w:r>
        <w:t>，</w:t>
      </w:r>
      <w:r>
        <w:t>WebWork</w:t>
      </w:r>
      <w:r w:rsidR="0065697F">
        <w:rPr>
          <w:rFonts w:hint="eastAsia"/>
        </w:rPr>
        <w:t>甚至</w:t>
      </w:r>
      <w:r w:rsidR="0065697F">
        <w:t>传统的</w:t>
      </w:r>
      <w:r w:rsidR="0065697F">
        <w:t>Servlet</w:t>
      </w:r>
      <w:r>
        <w:t>等；而在</w:t>
      </w:r>
      <w:r>
        <w:t>View</w:t>
      </w:r>
      <w:r>
        <w:t>层</w:t>
      </w:r>
      <w:r>
        <w:rPr>
          <w:rFonts w:hint="eastAsia"/>
        </w:rPr>
        <w:t>则</w:t>
      </w:r>
      <w:r>
        <w:t>多数</w:t>
      </w:r>
      <w:r>
        <w:rPr>
          <w:rFonts w:hint="eastAsia"/>
        </w:rPr>
        <w:t>依赖传统</w:t>
      </w:r>
      <w:r>
        <w:t>JSP</w:t>
      </w:r>
      <w:r>
        <w:t>，结合</w:t>
      </w:r>
      <w:r>
        <w:t>Tiles</w:t>
      </w:r>
      <w:r w:rsidR="00A7572C">
        <w:rPr>
          <w:rFonts w:hint="eastAsia"/>
        </w:rPr>
        <w:t>/</w:t>
      </w:r>
      <w:r w:rsidR="00A7572C">
        <w:t>Velocity</w:t>
      </w:r>
      <w:r>
        <w:t>等模板技术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基于</w:t>
      </w:r>
      <w:r>
        <w:t>页面组件的</w:t>
      </w:r>
      <w:r>
        <w:t>JSF</w:t>
      </w:r>
      <w:r>
        <w:t>和</w:t>
      </w:r>
      <w:r>
        <w:t>Tapestry</w:t>
      </w:r>
      <w:r w:rsidR="00A7572C">
        <w:rPr>
          <w:rFonts w:hint="eastAsia"/>
        </w:rPr>
        <w:t>。</w:t>
      </w:r>
      <w:r w:rsidR="00A7572C">
        <w:t>而</w:t>
      </w:r>
      <w:r w:rsidR="00A7572C">
        <w:rPr>
          <w:rFonts w:hint="eastAsia"/>
        </w:rPr>
        <w:t>作为</w:t>
      </w:r>
      <w:r w:rsidR="00A7572C">
        <w:t>这些组件</w:t>
      </w:r>
      <w:r w:rsidR="00A7572C">
        <w:rPr>
          <w:rFonts w:hint="eastAsia"/>
        </w:rPr>
        <w:t>生命</w:t>
      </w:r>
      <w:r w:rsidR="00A7572C">
        <w:t>周期</w:t>
      </w:r>
      <w:r w:rsidR="00A7572C">
        <w:rPr>
          <w:rFonts w:hint="eastAsia"/>
        </w:rPr>
        <w:t>管理</w:t>
      </w:r>
      <w:r w:rsidR="00A7572C">
        <w:t>的容器，</w:t>
      </w:r>
      <w:r w:rsidR="00A7572C">
        <w:rPr>
          <w:rFonts w:hint="eastAsia"/>
        </w:rPr>
        <w:t>业界应用</w:t>
      </w:r>
      <w:r w:rsidR="00A7572C">
        <w:t>比较成熟的</w:t>
      </w:r>
      <w:r w:rsidR="00A7572C">
        <w:t>Spring</w:t>
      </w:r>
      <w:r w:rsidR="00A7572C">
        <w:t>，</w:t>
      </w:r>
      <w:r w:rsidR="00A7572C">
        <w:rPr>
          <w:rFonts w:hint="eastAsia"/>
        </w:rPr>
        <w:t>Guice</w:t>
      </w:r>
      <w:r w:rsidR="00A7572C">
        <w:rPr>
          <w:rFonts w:hint="eastAsia"/>
        </w:rPr>
        <w:t>，</w:t>
      </w:r>
      <w:r w:rsidR="00A7572C">
        <w:t>Pico</w:t>
      </w:r>
      <w:r w:rsidR="00A7572C">
        <w:t>等</w:t>
      </w:r>
      <w:r w:rsidR="00A7572C">
        <w:t>…</w:t>
      </w:r>
    </w:p>
    <w:p w14:paraId="63E0DCD5" w14:textId="77777777" w:rsidR="004D6D98" w:rsidRDefault="004D6D98" w:rsidP="00892914"/>
    <w:p w14:paraId="3B1ED76E" w14:textId="61B43316" w:rsidR="00A7572C" w:rsidRDefault="0087541E" w:rsidP="0087541E">
      <w:pPr>
        <w:pStyle w:val="Heading3"/>
      </w:pPr>
      <w:bookmarkStart w:id="9" w:name="_Toc410052909"/>
      <w:r>
        <w:t>Hibernate</w:t>
      </w:r>
      <w:r w:rsidR="00801EED">
        <w:t xml:space="preserve"> v</w:t>
      </w:r>
      <w:r>
        <w:t>s. iBatis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801EED" w14:paraId="26FA7FE3" w14:textId="77777777" w:rsidTr="00801EED">
        <w:tc>
          <w:tcPr>
            <w:tcW w:w="720" w:type="dxa"/>
            <w:shd w:val="clear" w:color="auto" w:fill="BFBFBF" w:themeFill="background1" w:themeFillShade="BF"/>
          </w:tcPr>
          <w:p w14:paraId="2B36D8D0" w14:textId="5E310965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2285DC7" w14:textId="535F66EB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1A2A0AB" w14:textId="1A425C82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结论</w:t>
            </w:r>
          </w:p>
        </w:tc>
      </w:tr>
      <w:tr w:rsidR="0087541E" w14:paraId="2A6591DC" w14:textId="77777777" w:rsidTr="00801EED">
        <w:tc>
          <w:tcPr>
            <w:tcW w:w="720" w:type="dxa"/>
          </w:tcPr>
          <w:p w14:paraId="2838519D" w14:textId="697B0D2E" w:rsidR="0087541E" w:rsidRDefault="0087541E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139FACE9" w14:textId="537455D5" w:rsidR="0087541E" w:rsidRDefault="00B91536" w:rsidP="00B91536">
            <w:pPr>
              <w:pStyle w:val="NoSpacing"/>
              <w:jc w:val="both"/>
            </w:pPr>
            <w:r>
              <w:t>Hibernate</w:t>
            </w:r>
            <w:r>
              <w:t>是一个完备的</w:t>
            </w:r>
            <w:r>
              <w:t>ORM</w:t>
            </w:r>
            <w:r>
              <w:t>框架，</w:t>
            </w:r>
            <w:r>
              <w:rPr>
                <w:rFonts w:hint="eastAsia"/>
              </w:rPr>
              <w:t>会</w:t>
            </w:r>
            <w:r>
              <w:t>根据实体类与数据库的映射配置</w:t>
            </w:r>
            <w:r>
              <w:rPr>
                <w:rFonts w:hint="eastAsia"/>
              </w:rPr>
              <w:t>，自动</w:t>
            </w:r>
            <w:r>
              <w:t>生成</w:t>
            </w:r>
            <w:r>
              <w:t>SQL</w:t>
            </w:r>
            <w:r>
              <w:t>；而</w:t>
            </w:r>
            <w:r>
              <w:t>iBatis</w:t>
            </w:r>
            <w:r>
              <w:t>是基于</w:t>
            </w:r>
            <w:r>
              <w:t>SQL</w:t>
            </w:r>
            <w:r>
              <w:t>与实体类的映射。对于初学者而言，基于</w:t>
            </w:r>
            <w:r>
              <w:t>SQL</w:t>
            </w:r>
            <w:r>
              <w:t>的映射更为简单，容易上手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Hibernate</w:t>
            </w:r>
            <w:r>
              <w:rPr>
                <w:rFonts w:hint="eastAsia"/>
              </w:rPr>
              <w:t>实现</w:t>
            </w:r>
            <w:r>
              <w:t>是黑盒的，需要学习</w:t>
            </w:r>
            <w:r>
              <w:rPr>
                <w:rFonts w:hint="eastAsia"/>
              </w:rPr>
              <w:t>者</w:t>
            </w:r>
            <w:r>
              <w:t>花大力气去理解其原理</w:t>
            </w:r>
          </w:p>
        </w:tc>
        <w:tc>
          <w:tcPr>
            <w:tcW w:w="2673" w:type="dxa"/>
          </w:tcPr>
          <w:p w14:paraId="6FB914F3" w14:textId="2AF2FC73" w:rsidR="0087541E" w:rsidRDefault="00801EED" w:rsidP="00B91536">
            <w:pPr>
              <w:pStyle w:val="NoSpacing"/>
              <w:jc w:val="both"/>
            </w:pPr>
            <w:r>
              <w:t>iBatis</w:t>
            </w:r>
            <w:r>
              <w:t>比</w:t>
            </w:r>
            <w:r>
              <w:t>Hibernate</w:t>
            </w:r>
            <w:r>
              <w:t>有较低的学习曲线</w:t>
            </w:r>
          </w:p>
        </w:tc>
      </w:tr>
      <w:tr w:rsidR="0087541E" w14:paraId="5AB62F5C" w14:textId="77777777" w:rsidTr="00801EED">
        <w:tc>
          <w:tcPr>
            <w:tcW w:w="720" w:type="dxa"/>
          </w:tcPr>
          <w:p w14:paraId="159967D6" w14:textId="0D1DDAE9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39313816" w14:textId="167856D8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有完备的社区，文档等技术支持</w:t>
            </w:r>
          </w:p>
        </w:tc>
        <w:tc>
          <w:tcPr>
            <w:tcW w:w="2673" w:type="dxa"/>
          </w:tcPr>
          <w:p w14:paraId="30417870" w14:textId="695CC402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t>iBatis</w:t>
            </w:r>
          </w:p>
        </w:tc>
      </w:tr>
      <w:tr w:rsidR="0087541E" w14:paraId="61690DEE" w14:textId="77777777" w:rsidTr="00801EED">
        <w:tc>
          <w:tcPr>
            <w:tcW w:w="720" w:type="dxa"/>
          </w:tcPr>
          <w:p w14:paraId="1A43D1FD" w14:textId="0953A58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6DB8A29" w14:textId="6C8662EF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项目</w:t>
            </w:r>
            <w:r>
              <w:t>需要一个轻量级</w:t>
            </w:r>
            <w:r>
              <w:t>ORM</w:t>
            </w:r>
            <w:r>
              <w:t>框架，两者都合适</w:t>
            </w:r>
          </w:p>
        </w:tc>
        <w:tc>
          <w:tcPr>
            <w:tcW w:w="2673" w:type="dxa"/>
          </w:tcPr>
          <w:p w14:paraId="1F502A07" w14:textId="7A8E59A4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87541E" w14:paraId="3FE4BB87" w14:textId="77777777" w:rsidTr="00801EED">
        <w:tc>
          <w:tcPr>
            <w:tcW w:w="720" w:type="dxa"/>
          </w:tcPr>
          <w:p w14:paraId="164856EE" w14:textId="69016502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03B986A" w14:textId="3E833E8C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比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更</w:t>
            </w:r>
            <w:r>
              <w:t>被企业和组织接受</w:t>
            </w:r>
            <w:r>
              <w:rPr>
                <w:rFonts w:hint="eastAsia"/>
              </w:rPr>
              <w:t>，</w:t>
            </w:r>
            <w:r>
              <w:t>而且</w:t>
            </w:r>
            <w:r>
              <w:t>Hibernate</w:t>
            </w:r>
            <w:r>
              <w:t>提供完备的</w:t>
            </w:r>
            <w:r>
              <w:rPr>
                <w:rFonts w:hint="eastAsia"/>
              </w:rPr>
              <w:t>数据库</w:t>
            </w:r>
            <w:r>
              <w:t>封装，在安全，性能上更为优秀</w:t>
            </w:r>
          </w:p>
        </w:tc>
        <w:tc>
          <w:tcPr>
            <w:tcW w:w="2673" w:type="dxa"/>
          </w:tcPr>
          <w:p w14:paraId="3952FDF0" w14:textId="6E6C491A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rPr>
                <w:rFonts w:hint="eastAsia"/>
              </w:rPr>
              <w:t>iBatis</w:t>
            </w:r>
          </w:p>
        </w:tc>
      </w:tr>
      <w:tr w:rsidR="00801EED" w14:paraId="42B8B3A7" w14:textId="77777777" w:rsidTr="00801EED">
        <w:tc>
          <w:tcPr>
            <w:tcW w:w="720" w:type="dxa"/>
          </w:tcPr>
          <w:p w14:paraId="71B08CB6" w14:textId="60E153D5" w:rsidR="00801EED" w:rsidRDefault="00801EED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1D1312E3" w14:textId="36C4C838" w:rsidR="00801EED" w:rsidRDefault="00801EED" w:rsidP="00B91536">
            <w:pPr>
              <w:pStyle w:val="NoSpacing"/>
              <w:jc w:val="both"/>
            </w:pPr>
            <w:r>
              <w:t>iBatis</w:t>
            </w:r>
            <w:r>
              <w:rPr>
                <w:rFonts w:hint="eastAsia"/>
              </w:rPr>
              <w:t>不会</w:t>
            </w:r>
            <w:r>
              <w:t>自动生成</w:t>
            </w:r>
            <w:r>
              <w:t>SQL</w:t>
            </w:r>
            <w:r>
              <w:t>，</w:t>
            </w:r>
            <w:r>
              <w:rPr>
                <w:rFonts w:hint="eastAsia"/>
              </w:rPr>
              <w:t>这点</w:t>
            </w:r>
            <w:r>
              <w:t>在开发效率上大大低于</w:t>
            </w:r>
            <w:r>
              <w:t>Hibernate</w:t>
            </w:r>
          </w:p>
        </w:tc>
        <w:tc>
          <w:tcPr>
            <w:tcW w:w="2673" w:type="dxa"/>
          </w:tcPr>
          <w:p w14:paraId="7FC8502C" w14:textId="34D8AEF1" w:rsidR="00801EED" w:rsidRDefault="00801EED" w:rsidP="00B91536">
            <w:pPr>
              <w:pStyle w:val="NoSpacing"/>
              <w:jc w:val="both"/>
            </w:pPr>
            <w:r>
              <w:t>Hibernate</w:t>
            </w:r>
            <w:r>
              <w:t>的开发效率</w:t>
            </w:r>
            <w:r>
              <w:rPr>
                <w:rFonts w:hint="eastAsia"/>
              </w:rPr>
              <w:t>优于</w:t>
            </w:r>
            <w:r>
              <w:t>iBatis</w:t>
            </w:r>
          </w:p>
        </w:tc>
      </w:tr>
      <w:tr w:rsidR="004D6D98" w14:paraId="3801D660" w14:textId="77777777" w:rsidTr="007422B9">
        <w:tc>
          <w:tcPr>
            <w:tcW w:w="720" w:type="dxa"/>
          </w:tcPr>
          <w:p w14:paraId="385CFC3F" w14:textId="3989F924" w:rsidR="004D6D98" w:rsidRDefault="004D6D98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2A4BC644" w14:textId="7C0B985B" w:rsidR="004D6D98" w:rsidRDefault="004D6D98" w:rsidP="004D6D98">
            <w:pPr>
              <w:pStyle w:val="NoSpacing"/>
              <w:jc w:val="both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Hibernate</w:t>
            </w:r>
            <w:r>
              <w:rPr>
                <w:rFonts w:hint="eastAsia"/>
              </w:rPr>
              <w:t>做为</w:t>
            </w:r>
            <w:r>
              <w:t>Model</w:t>
            </w:r>
            <w:r>
              <w:t>层的实现框架。</w:t>
            </w:r>
            <w:r>
              <w:rPr>
                <w:rFonts w:hint="eastAsia"/>
              </w:rPr>
              <w:t>与</w:t>
            </w:r>
            <w:r>
              <w:t>Hibernate</w:t>
            </w:r>
            <w:r>
              <w:t>相比，</w:t>
            </w:r>
            <w:r>
              <w:t>iBatis</w:t>
            </w:r>
            <w:r>
              <w:rPr>
                <w:rFonts w:hint="eastAsia"/>
              </w:rPr>
              <w:t>适合</w:t>
            </w:r>
            <w:r>
              <w:t>SQL</w:t>
            </w:r>
            <w:r>
              <w:t>有丰富经验</w:t>
            </w:r>
            <w:r>
              <w:rPr>
                <w:rFonts w:hint="eastAsia"/>
              </w:rPr>
              <w:t>的</w:t>
            </w:r>
            <w:r>
              <w:t>团队，</w:t>
            </w:r>
            <w:r>
              <w:rPr>
                <w:rFonts w:hint="eastAsia"/>
              </w:rPr>
              <w:t>或</w:t>
            </w:r>
            <w:r>
              <w:t>对</w:t>
            </w:r>
            <w:r>
              <w:t>SQL</w:t>
            </w:r>
            <w:r>
              <w:t>性能</w:t>
            </w:r>
            <w:r>
              <w:rPr>
                <w:rFonts w:hint="eastAsia"/>
              </w:rPr>
              <w:t>很</w:t>
            </w:r>
            <w:r>
              <w:t>敏感的项目</w:t>
            </w:r>
            <w:r>
              <w:rPr>
                <w:rFonts w:hint="eastAsia"/>
              </w:rPr>
              <w:t>。</w:t>
            </w:r>
          </w:p>
        </w:tc>
      </w:tr>
    </w:tbl>
    <w:p w14:paraId="2C659E87" w14:textId="77777777" w:rsidR="00941DF8" w:rsidRDefault="00941DF8" w:rsidP="00941DF8">
      <w:pPr>
        <w:ind w:firstLine="0"/>
      </w:pPr>
    </w:p>
    <w:p w14:paraId="1B953282" w14:textId="3A2A6B82" w:rsidR="0087541E" w:rsidRPr="003B3EA0" w:rsidRDefault="00801EED" w:rsidP="003B3EA0">
      <w:pPr>
        <w:pStyle w:val="Heading3"/>
        <w:rPr>
          <w:sz w:val="28"/>
          <w:szCs w:val="26"/>
        </w:rPr>
      </w:pPr>
      <w:bookmarkStart w:id="10" w:name="_Toc410052910"/>
      <w:r>
        <w:t>Struts/WebWork vs. Servlet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941DF8" w14:paraId="30964EE3" w14:textId="77777777" w:rsidTr="00941DF8">
        <w:tc>
          <w:tcPr>
            <w:tcW w:w="720" w:type="dxa"/>
            <w:shd w:val="clear" w:color="auto" w:fill="BFBFBF" w:themeFill="background1" w:themeFillShade="BF"/>
          </w:tcPr>
          <w:p w14:paraId="1C8B62D1" w14:textId="77777777" w:rsidR="00941DF8" w:rsidRPr="00801EED" w:rsidRDefault="00941DF8" w:rsidP="00941DF8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A5A9BE2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11AEA2A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941DF8" w14:paraId="427CA273" w14:textId="77777777" w:rsidTr="00941DF8">
        <w:tc>
          <w:tcPr>
            <w:tcW w:w="720" w:type="dxa"/>
          </w:tcPr>
          <w:p w14:paraId="115D173C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B511830" w14:textId="60108E1F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无论</w:t>
            </w:r>
            <w:r>
              <w:t>哪种框架，</w:t>
            </w:r>
            <w:r>
              <w:rPr>
                <w:rFonts w:hint="eastAsia"/>
              </w:rPr>
              <w:t>其</w:t>
            </w:r>
            <w:r>
              <w:t>核心技术还是基于</w:t>
            </w:r>
            <w:r>
              <w:t>Servlet</w:t>
            </w:r>
            <w:r>
              <w:t>的分发机制，所以</w:t>
            </w:r>
            <w:r>
              <w:rPr>
                <w:rFonts w:hint="eastAsia"/>
              </w:rPr>
              <w:t>学习</w:t>
            </w:r>
            <w:r>
              <w:t>是由</w:t>
            </w:r>
            <w:r>
              <w:t>Servlet</w:t>
            </w:r>
            <w:r>
              <w:t>开始</w:t>
            </w:r>
          </w:p>
        </w:tc>
        <w:tc>
          <w:tcPr>
            <w:tcW w:w="2673" w:type="dxa"/>
          </w:tcPr>
          <w:p w14:paraId="3119B68A" w14:textId="4F827239" w:rsidR="00941DF8" w:rsidRDefault="00941DF8" w:rsidP="00270ED2">
            <w:pPr>
              <w:pStyle w:val="NoSpacing"/>
              <w:jc w:val="both"/>
            </w:pPr>
            <w:r>
              <w:t>Servlet</w:t>
            </w:r>
            <w:r>
              <w:rPr>
                <w:rFonts w:hint="eastAsia"/>
              </w:rPr>
              <w:t>学习</w:t>
            </w:r>
            <w:r>
              <w:t>曲线最低</w:t>
            </w:r>
          </w:p>
        </w:tc>
      </w:tr>
      <w:tr w:rsidR="00941DF8" w14:paraId="6AF773A4" w14:textId="77777777" w:rsidTr="00941DF8">
        <w:tc>
          <w:tcPr>
            <w:tcW w:w="720" w:type="dxa"/>
          </w:tcPr>
          <w:p w14:paraId="4270F935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03154185" w14:textId="23CA3500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617F47EF" w14:textId="42ED130E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941DF8" w14:paraId="1D0D0F8F" w14:textId="77777777" w:rsidTr="00941DF8">
        <w:tc>
          <w:tcPr>
            <w:tcW w:w="720" w:type="dxa"/>
          </w:tcPr>
          <w:p w14:paraId="321C46ED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01D9BEC1" w14:textId="60946C97" w:rsidR="00941DF8" w:rsidRDefault="00270ED2" w:rsidP="00270ED2">
            <w:pPr>
              <w:pStyle w:val="NoSpacing"/>
              <w:jc w:val="both"/>
            </w:pPr>
            <w:r>
              <w:rPr>
                <w:rFonts w:hint="eastAsia"/>
              </w:rPr>
              <w:t>项目</w:t>
            </w:r>
            <w:r>
              <w:t>在于构建基于</w:t>
            </w:r>
            <w:r>
              <w:t>MVC</w:t>
            </w:r>
            <w:r>
              <w:t>的企业应用，使用三种技术都是可取，但考虑到项目也是基于教学为</w:t>
            </w:r>
            <w:r>
              <w:rPr>
                <w:rFonts w:hint="eastAsia"/>
              </w:rPr>
              <w:t>目的</w:t>
            </w:r>
            <w:r>
              <w:t>，而</w:t>
            </w:r>
            <w:r>
              <w:t>Servlet</w:t>
            </w:r>
            <w:r>
              <w:t>显然不是一个业内成熟</w:t>
            </w:r>
            <w:r>
              <w:rPr>
                <w:rFonts w:hint="eastAsia"/>
              </w:rPr>
              <w:t>的</w:t>
            </w:r>
            <w:r>
              <w:t>MVC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Struts</w:t>
            </w:r>
            <w:r>
              <w:t>是业内著名</w:t>
            </w:r>
            <w:r>
              <w:t>SSH</w:t>
            </w:r>
            <w:r>
              <w:t>三剑客之一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t>Struts2</w:t>
            </w:r>
            <w:r>
              <w:t>是基于</w:t>
            </w:r>
            <w:r>
              <w:t>WebWork</w:t>
            </w:r>
          </w:p>
        </w:tc>
        <w:tc>
          <w:tcPr>
            <w:tcW w:w="2673" w:type="dxa"/>
          </w:tcPr>
          <w:p w14:paraId="19779EA0" w14:textId="20099E0C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Struts</w:t>
            </w:r>
            <w:r>
              <w:t>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941DF8" w14:paraId="59BB05BF" w14:textId="77777777" w:rsidTr="00941DF8">
        <w:tc>
          <w:tcPr>
            <w:tcW w:w="720" w:type="dxa"/>
          </w:tcPr>
          <w:p w14:paraId="191AAA9B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2F0FC4FE" w14:textId="0CF71A69" w:rsidR="00941DF8" w:rsidRDefault="00270ED2" w:rsidP="00270ED2">
            <w:pPr>
              <w:pStyle w:val="NoSpacing"/>
              <w:jc w:val="both"/>
            </w:pPr>
            <w:r>
              <w:rPr>
                <w:rFonts w:hint="eastAsia"/>
              </w:rPr>
              <w:t>三种</w:t>
            </w:r>
            <w:r>
              <w:t>方式都有广泛的应用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Struts</w:t>
            </w:r>
            <w:r>
              <w:t xml:space="preserve">2 </w:t>
            </w:r>
            <w:r>
              <w:rPr>
                <w:rFonts w:hint="eastAsia"/>
              </w:rPr>
              <w:t>基于</w:t>
            </w:r>
            <w:r>
              <w:t>WebWork</w:t>
            </w:r>
            <w:r>
              <w:rPr>
                <w:rFonts w:hint="eastAsia"/>
              </w:rPr>
              <w:t>，</w:t>
            </w:r>
            <w:r>
              <w:t>而且业内也逐渐不会选择</w:t>
            </w:r>
            <w:r>
              <w:t>WebWork</w:t>
            </w:r>
            <w:r>
              <w:t>用于新项目开发；</w:t>
            </w:r>
            <w:r>
              <w:t>Servlet</w:t>
            </w:r>
            <w:r>
              <w:t>因为开发的繁琐，也仅仅存在于遗留</w:t>
            </w:r>
            <w:r>
              <w:rPr>
                <w:rFonts w:hint="eastAsia"/>
              </w:rPr>
              <w:t>系统</w:t>
            </w:r>
            <w:r>
              <w:t>中</w:t>
            </w:r>
          </w:p>
        </w:tc>
        <w:tc>
          <w:tcPr>
            <w:tcW w:w="2673" w:type="dxa"/>
          </w:tcPr>
          <w:p w14:paraId="0B04FF19" w14:textId="18FADBBB" w:rsidR="00941DF8" w:rsidRDefault="00270ED2" w:rsidP="00270ED2">
            <w:pPr>
              <w:pStyle w:val="NoSpacing"/>
            </w:pP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优于</w:t>
            </w:r>
            <w:r>
              <w:t>Servlet/WebWork</w:t>
            </w:r>
          </w:p>
        </w:tc>
      </w:tr>
      <w:tr w:rsidR="00941DF8" w14:paraId="1291AE55" w14:textId="77777777" w:rsidTr="00941DF8">
        <w:tc>
          <w:tcPr>
            <w:tcW w:w="720" w:type="dxa"/>
          </w:tcPr>
          <w:p w14:paraId="76D85BE8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654AC638" w14:textId="55B29147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无疑</w:t>
            </w:r>
            <w:r>
              <w:t>的是</w:t>
            </w:r>
            <w:r>
              <w:t>Struts/WebWork</w:t>
            </w:r>
            <w:r>
              <w:t>提供了基于</w:t>
            </w:r>
            <w:r>
              <w:t>Servlet</w:t>
            </w:r>
            <w:r>
              <w:t>之上的封装，让开发团队更集中于</w:t>
            </w:r>
            <w:r>
              <w:rPr>
                <w:rFonts w:hint="eastAsia"/>
              </w:rPr>
              <w:t>业务</w:t>
            </w:r>
            <w:r w:rsidR="00657AF6">
              <w:rPr>
                <w:rFonts w:hint="eastAsia"/>
              </w:rPr>
              <w:t>逻辑</w:t>
            </w:r>
            <w:r w:rsidR="00657AF6">
              <w:t>开发</w:t>
            </w:r>
          </w:p>
        </w:tc>
        <w:tc>
          <w:tcPr>
            <w:tcW w:w="2673" w:type="dxa"/>
          </w:tcPr>
          <w:p w14:paraId="00A344C3" w14:textId="6F6CAD4F" w:rsidR="00941DF8" w:rsidRDefault="00657AF6" w:rsidP="00270ED2">
            <w:pPr>
              <w:pStyle w:val="NoSpacing"/>
              <w:jc w:val="both"/>
            </w:pPr>
            <w:r>
              <w:t>Struts/WebWork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4D6D98" w14:paraId="73D514AC" w14:textId="77777777" w:rsidTr="007422B9">
        <w:tc>
          <w:tcPr>
            <w:tcW w:w="720" w:type="dxa"/>
          </w:tcPr>
          <w:p w14:paraId="0030F026" w14:textId="5086F27C" w:rsidR="004D6D98" w:rsidRDefault="004D6D98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571A50A" w14:textId="13C68382" w:rsidR="004D6D98" w:rsidRDefault="004D6D98" w:rsidP="00270ED2">
            <w:pPr>
              <w:pStyle w:val="NoSpacing"/>
              <w:jc w:val="both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Struts</w:t>
            </w:r>
            <w:r>
              <w:t>做为控制层框架</w:t>
            </w:r>
            <w:r>
              <w:rPr>
                <w:rFonts w:hint="eastAsia"/>
              </w:rPr>
              <w:t>。</w:t>
            </w:r>
            <w:r>
              <w:t>与之</w:t>
            </w:r>
            <w:r>
              <w:rPr>
                <w:rFonts w:hint="eastAsia"/>
              </w:rPr>
              <w:t>相比</w:t>
            </w:r>
            <w:r>
              <w:t>，</w:t>
            </w:r>
            <w:r>
              <w:t>WebWork</w:t>
            </w:r>
            <w:r w:rsidR="00F96EDC">
              <w:rPr>
                <w:rFonts w:hint="eastAsia"/>
              </w:rPr>
              <w:t>逐渐</w:t>
            </w:r>
            <w:r w:rsidR="00F96EDC">
              <w:t>失去社区的支持而发展缓慢，</w:t>
            </w:r>
            <w:r w:rsidR="00F96EDC">
              <w:rPr>
                <w:rFonts w:hint="eastAsia"/>
              </w:rPr>
              <w:t>没有继续</w:t>
            </w:r>
            <w:r w:rsidR="00F96EDC">
              <w:t>使用的意义；而</w:t>
            </w:r>
            <w:r w:rsidR="00F96EDC">
              <w:t>Servlet</w:t>
            </w:r>
            <w:r w:rsidR="00F96EDC">
              <w:t>用于教学说明</w:t>
            </w:r>
            <w:r w:rsidR="00F96EDC">
              <w:t>JavaEE</w:t>
            </w:r>
            <w:r w:rsidR="00F96EDC">
              <w:t>应用的核心原理是适用的。</w:t>
            </w:r>
          </w:p>
        </w:tc>
      </w:tr>
    </w:tbl>
    <w:p w14:paraId="1A1ECE10" w14:textId="77777777" w:rsidR="001100BA" w:rsidRDefault="001100BA" w:rsidP="001100BA"/>
    <w:p w14:paraId="5918B9A5" w14:textId="7F6AA5ED" w:rsidR="00801EED" w:rsidRDefault="00657AF6" w:rsidP="00657AF6">
      <w:pPr>
        <w:pStyle w:val="Heading3"/>
      </w:pPr>
      <w:bookmarkStart w:id="11" w:name="_Toc410052911"/>
      <w:r>
        <w:t>JSP</w:t>
      </w:r>
      <w:r>
        <w:rPr>
          <w:rFonts w:hint="eastAsia"/>
        </w:rPr>
        <w:t xml:space="preserve"> </w:t>
      </w:r>
      <w:r>
        <w:t>with Tiles/Velocity vs. JSF/Tapestry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657AF6" w14:paraId="709E5CAD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D98E4BB" w14:textId="77777777" w:rsidR="00657AF6" w:rsidRPr="00801EED" w:rsidRDefault="00657AF6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D8BB439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038DC3D4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657AF6" w14:paraId="2D6FCB4B" w14:textId="77777777" w:rsidTr="006F3DCB">
        <w:tc>
          <w:tcPr>
            <w:tcW w:w="720" w:type="dxa"/>
          </w:tcPr>
          <w:p w14:paraId="06564FB0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83BC9B6" w14:textId="7784A48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直接</w:t>
            </w:r>
            <w:r>
              <w:t>使用</w:t>
            </w:r>
            <w:r>
              <w:t>HTML</w:t>
            </w:r>
            <w:r>
              <w:t>标签进行</w:t>
            </w:r>
            <w:r>
              <w:t>View</w:t>
            </w:r>
            <w:r>
              <w:rPr>
                <w:rFonts w:hint="eastAsia"/>
              </w:rPr>
              <w:t>层</w:t>
            </w:r>
            <w:r>
              <w:t>开发</w:t>
            </w:r>
            <w:r>
              <w:rPr>
                <w:rFonts w:hint="eastAsia"/>
              </w:rPr>
              <w:t>；</w:t>
            </w:r>
            <w:r>
              <w:t>而</w:t>
            </w:r>
            <w:r>
              <w:t>JSF/Tapestry</w:t>
            </w:r>
            <w:r>
              <w:t>更多吸收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组件开发思想，学习有一定难度</w:t>
            </w:r>
          </w:p>
        </w:tc>
        <w:tc>
          <w:tcPr>
            <w:tcW w:w="2673" w:type="dxa"/>
          </w:tcPr>
          <w:p w14:paraId="68B61C7D" w14:textId="14D7AE95" w:rsidR="00657AF6" w:rsidRDefault="00657AF6" w:rsidP="00283543">
            <w:pPr>
              <w:pStyle w:val="NoSpacing"/>
            </w:pPr>
            <w:r>
              <w:t>JSP</w:t>
            </w:r>
            <w:r>
              <w:rPr>
                <w:rFonts w:hint="eastAsia"/>
              </w:rPr>
              <w:t>优于其他</w:t>
            </w:r>
            <w:r>
              <w:t>方案</w:t>
            </w:r>
          </w:p>
        </w:tc>
      </w:tr>
      <w:tr w:rsidR="00657AF6" w14:paraId="6F828F64" w14:textId="77777777" w:rsidTr="006F3DCB">
        <w:tc>
          <w:tcPr>
            <w:tcW w:w="720" w:type="dxa"/>
          </w:tcPr>
          <w:p w14:paraId="34D6B498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BDAF579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0A07FD06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657AF6" w14:paraId="7C447673" w14:textId="77777777" w:rsidTr="006F3DCB">
        <w:tc>
          <w:tcPr>
            <w:tcW w:w="720" w:type="dxa"/>
          </w:tcPr>
          <w:p w14:paraId="7EC3E2B7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BDD7C32" w14:textId="6897220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需要一个轻量级的快速实现，</w:t>
            </w:r>
            <w:r>
              <w:t>JSP with Tiles/Velocity</w:t>
            </w:r>
            <w:r>
              <w:t>更为合适</w:t>
            </w:r>
            <w:r w:rsidR="001E2E58">
              <w:rPr>
                <w:rFonts w:hint="eastAsia"/>
              </w:rPr>
              <w:t>；</w:t>
            </w:r>
            <w:r w:rsidR="001E2E58">
              <w:t>JSF/Tapestry</w:t>
            </w:r>
            <w:r w:rsidR="001E2E58">
              <w:t>使用组件化方式实现</w:t>
            </w:r>
            <w:r w:rsidR="001E2E58">
              <w:rPr>
                <w:rFonts w:hint="eastAsia"/>
              </w:rPr>
              <w:t>View</w:t>
            </w:r>
            <w:r w:rsidR="001E2E58">
              <w:t>层，对于小项目来说过</w:t>
            </w:r>
            <w:r w:rsidR="001E2E58">
              <w:rPr>
                <w:rFonts w:hint="eastAsia"/>
              </w:rPr>
              <w:t>重</w:t>
            </w:r>
          </w:p>
        </w:tc>
        <w:tc>
          <w:tcPr>
            <w:tcW w:w="2673" w:type="dxa"/>
          </w:tcPr>
          <w:p w14:paraId="3AF24B6D" w14:textId="06372CBF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5621F682" w14:textId="77777777" w:rsidTr="006F3DCB">
        <w:tc>
          <w:tcPr>
            <w:tcW w:w="720" w:type="dxa"/>
          </w:tcPr>
          <w:p w14:paraId="69812285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1A163531" w14:textId="64E7C216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应用</w:t>
            </w:r>
            <w:r>
              <w:t>更为广泛</w:t>
            </w:r>
          </w:p>
        </w:tc>
        <w:tc>
          <w:tcPr>
            <w:tcW w:w="2673" w:type="dxa"/>
          </w:tcPr>
          <w:p w14:paraId="6103495A" w14:textId="6225E10D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711E6541" w14:textId="77777777" w:rsidTr="006F3DCB">
        <w:tc>
          <w:tcPr>
            <w:tcW w:w="720" w:type="dxa"/>
          </w:tcPr>
          <w:p w14:paraId="6FFAB9E2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00B9F915" w14:textId="6061E8F9" w:rsidR="00657AF6" w:rsidRDefault="0087027A" w:rsidP="00283543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JSF/Tapestry</w:t>
            </w:r>
            <w:r>
              <w:t>的组件思想，</w:t>
            </w:r>
            <w:r>
              <w:rPr>
                <w:rFonts w:hint="eastAsia"/>
              </w:rPr>
              <w:t>许多</w:t>
            </w:r>
            <w:r>
              <w:t>原本需要在页面上使用</w:t>
            </w:r>
            <w:r>
              <w:t>JavaScript</w:t>
            </w:r>
            <w:r>
              <w:t>处理的逻辑都可以使用</w:t>
            </w:r>
            <w:r>
              <w:t>Java</w:t>
            </w:r>
            <w:r>
              <w:t>代码实现，</w:t>
            </w:r>
            <w:r w:rsidR="00D51834">
              <w:rPr>
                <w:rFonts w:hint="eastAsia"/>
              </w:rPr>
              <w:t>有利于</w:t>
            </w:r>
            <w:r w:rsidR="00D51834">
              <w:t>提高开发效率</w:t>
            </w:r>
          </w:p>
        </w:tc>
        <w:tc>
          <w:tcPr>
            <w:tcW w:w="2673" w:type="dxa"/>
          </w:tcPr>
          <w:p w14:paraId="79955658" w14:textId="38D91140" w:rsidR="00657AF6" w:rsidRDefault="00D51834" w:rsidP="00283543">
            <w:pPr>
              <w:pStyle w:val="NoSpacing"/>
            </w:pPr>
            <w:r>
              <w:t>JSF/Tapestry</w:t>
            </w:r>
            <w:r>
              <w:t>优于</w:t>
            </w:r>
            <w:r>
              <w:t>JSP with Tiles/Velocity</w:t>
            </w:r>
          </w:p>
        </w:tc>
      </w:tr>
      <w:tr w:rsidR="00F96EDC" w14:paraId="39D6E57F" w14:textId="77777777" w:rsidTr="007422B9">
        <w:tc>
          <w:tcPr>
            <w:tcW w:w="720" w:type="dxa"/>
          </w:tcPr>
          <w:p w14:paraId="0DBE7B62" w14:textId="042F1CDF" w:rsidR="00F96EDC" w:rsidRDefault="00F96EDC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349100C2" w14:textId="6A5EB798" w:rsidR="00F96EDC" w:rsidRDefault="00F96EDC" w:rsidP="00283543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JSP with Titles/Velocity</w:t>
            </w:r>
            <w:r>
              <w:rPr>
                <w:rFonts w:hint="eastAsia"/>
              </w:rPr>
              <w:t>做为展现层框架</w:t>
            </w:r>
            <w:r>
              <w:t>。</w:t>
            </w:r>
            <w:r>
              <w:rPr>
                <w:rFonts w:hint="eastAsia"/>
              </w:rPr>
              <w:t>与之</w:t>
            </w:r>
            <w:r>
              <w:t>相比，</w:t>
            </w:r>
            <w:r>
              <w:t>JSF/Tapestry</w:t>
            </w:r>
            <w:r>
              <w:t>也是优秀的框架，但在使用前有比较陡峭的</w:t>
            </w:r>
            <w:r>
              <w:rPr>
                <w:rFonts w:hint="eastAsia"/>
              </w:rPr>
              <w:t>学习</w:t>
            </w:r>
            <w:r>
              <w:t>曲线，合适从传统</w:t>
            </w:r>
            <w:r>
              <w:t>Java Swing</w:t>
            </w:r>
            <w:r>
              <w:t>转向</w:t>
            </w:r>
            <w:r>
              <w:t>WEB</w:t>
            </w:r>
            <w:r>
              <w:t>开发的人员学习。</w:t>
            </w:r>
          </w:p>
        </w:tc>
      </w:tr>
    </w:tbl>
    <w:p w14:paraId="6F2BA0FE" w14:textId="77777777" w:rsidR="001100BA" w:rsidRDefault="001100BA" w:rsidP="001100BA"/>
    <w:p w14:paraId="396C7B12" w14:textId="086B1D97" w:rsidR="00657AF6" w:rsidRDefault="003B3EA0" w:rsidP="003B3EA0">
      <w:pPr>
        <w:pStyle w:val="Heading3"/>
      </w:pPr>
      <w:bookmarkStart w:id="12" w:name="_Toc410052912"/>
      <w:r>
        <w:lastRenderedPageBreak/>
        <w:t>Spring vs. Guice and EJB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B3EA0" w14:paraId="3B0B0C32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3AB37692" w14:textId="77777777" w:rsidR="003B3EA0" w:rsidRPr="00801EED" w:rsidRDefault="003B3EA0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11D885ED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3A968221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B3EA0" w14:paraId="7B93DF36" w14:textId="77777777" w:rsidTr="006F3DCB">
        <w:tc>
          <w:tcPr>
            <w:tcW w:w="720" w:type="dxa"/>
          </w:tcPr>
          <w:p w14:paraId="31DFBCB2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6F56CD08" w14:textId="3D418BA7" w:rsidR="003B3EA0" w:rsidRDefault="00F94605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是</w:t>
            </w:r>
            <w:r>
              <w:t>为了解决</w:t>
            </w:r>
            <w:r>
              <w:t>EJB</w:t>
            </w:r>
            <w:r>
              <w:t>开发繁琐和效率低下的问题而出现的，显而易见</w:t>
            </w:r>
            <w:r>
              <w:t>Spring</w:t>
            </w:r>
            <w:r>
              <w:t>比</w:t>
            </w:r>
            <w:r>
              <w:t>EJB</w:t>
            </w:r>
            <w:r>
              <w:t>有着更低的学习曲线；</w:t>
            </w:r>
            <w:r>
              <w:t>Guice</w:t>
            </w:r>
            <w:r>
              <w:rPr>
                <w:rFonts w:hint="eastAsia"/>
              </w:rPr>
              <w:t>着力于</w:t>
            </w:r>
            <w:r>
              <w:t>轻量级的</w:t>
            </w:r>
            <w:r>
              <w:t>IOC</w:t>
            </w:r>
            <w:r>
              <w:t>容器，功能单一，学习内容较少</w:t>
            </w:r>
          </w:p>
        </w:tc>
        <w:tc>
          <w:tcPr>
            <w:tcW w:w="2673" w:type="dxa"/>
          </w:tcPr>
          <w:p w14:paraId="700499F9" w14:textId="6FDFF5A8" w:rsidR="003B3EA0" w:rsidRDefault="00F94605" w:rsidP="006F3DCB">
            <w:pPr>
              <w:pStyle w:val="NoSpacing"/>
            </w:pPr>
            <w:r>
              <w:t>Guice</w:t>
            </w:r>
            <w:r>
              <w:t>最低，</w:t>
            </w:r>
            <w:r>
              <w:t>Spring</w:t>
            </w:r>
            <w:r>
              <w:t>其次，</w:t>
            </w:r>
            <w:r>
              <w:t>EJB</w:t>
            </w:r>
            <w:r>
              <w:t>最高</w:t>
            </w:r>
          </w:p>
        </w:tc>
      </w:tr>
      <w:tr w:rsidR="003B3EA0" w14:paraId="1EA70CE7" w14:textId="77777777" w:rsidTr="006F3DCB">
        <w:tc>
          <w:tcPr>
            <w:tcW w:w="720" w:type="dxa"/>
          </w:tcPr>
          <w:p w14:paraId="72E72143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7F3F0EA" w14:textId="61ACCA2A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有着成熟的社区和文档；</w:t>
            </w:r>
            <w:r>
              <w:t>Guice</w:t>
            </w:r>
            <w:r>
              <w:t>背后站着谷歌巨人</w:t>
            </w:r>
          </w:p>
        </w:tc>
        <w:tc>
          <w:tcPr>
            <w:tcW w:w="2673" w:type="dxa"/>
          </w:tcPr>
          <w:p w14:paraId="546E184C" w14:textId="0B44C2C6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1DEB4915" w14:textId="77777777" w:rsidTr="006F3DCB">
        <w:tc>
          <w:tcPr>
            <w:tcW w:w="720" w:type="dxa"/>
          </w:tcPr>
          <w:p w14:paraId="09A6C5F9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5E05A2F1" w14:textId="658D8F25" w:rsidR="003B3EA0" w:rsidRDefault="00811553" w:rsidP="006F3DCB">
            <w:pPr>
              <w:pStyle w:val="NoSpacing"/>
            </w:pPr>
            <w:r>
              <w:rPr>
                <w:rFonts w:hint="eastAsia"/>
              </w:rPr>
              <w:t>从</w:t>
            </w:r>
            <w:r>
              <w:t>项目规模和功能需求上来看，</w:t>
            </w:r>
            <w:r>
              <w:t>Guice</w:t>
            </w:r>
            <w:r>
              <w:t>能满足的功能不足，</w:t>
            </w:r>
            <w:r>
              <w:t>EJB</w:t>
            </w:r>
            <w:r>
              <w:t>太重</w:t>
            </w:r>
          </w:p>
        </w:tc>
        <w:tc>
          <w:tcPr>
            <w:tcW w:w="2673" w:type="dxa"/>
          </w:tcPr>
          <w:p w14:paraId="1948EE51" w14:textId="1EACEF1A" w:rsidR="003B3EA0" w:rsidRDefault="00811553" w:rsidP="006F3DCB">
            <w:pPr>
              <w:pStyle w:val="NoSpacing"/>
            </w:pPr>
            <w:r>
              <w:t>Spring</w:t>
            </w:r>
            <w:r>
              <w:t>最优</w:t>
            </w:r>
          </w:p>
        </w:tc>
      </w:tr>
      <w:tr w:rsidR="003B3EA0" w14:paraId="1FB4208C" w14:textId="77777777" w:rsidTr="006F3DCB">
        <w:tc>
          <w:tcPr>
            <w:tcW w:w="720" w:type="dxa"/>
          </w:tcPr>
          <w:p w14:paraId="665F722F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6AC60D1" w14:textId="674819C0" w:rsidR="003B3EA0" w:rsidRDefault="00811553" w:rsidP="006F3DCB">
            <w:pPr>
              <w:pStyle w:val="NoSpacing"/>
            </w:pPr>
            <w:r>
              <w:t>Spring</w:t>
            </w:r>
            <w:r>
              <w:t>从诞生到现在一直都是轻量级，全功能</w:t>
            </w:r>
            <w:r>
              <w:t>JavaEE</w:t>
            </w:r>
            <w:r>
              <w:t>框架的代言，成熟度不言而喻；</w:t>
            </w:r>
            <w:r>
              <w:t>EJB</w:t>
            </w:r>
            <w:r>
              <w:t>是传统企业应用开发框架</w:t>
            </w:r>
            <w:r>
              <w:rPr>
                <w:rFonts w:hint="eastAsia"/>
              </w:rPr>
              <w:t>；</w:t>
            </w:r>
            <w:r>
              <w:t>Guice</w:t>
            </w:r>
            <w:r>
              <w:t>更像一个谷歌的</w:t>
            </w:r>
            <w:r>
              <w:t>POC</w:t>
            </w:r>
          </w:p>
        </w:tc>
        <w:tc>
          <w:tcPr>
            <w:tcW w:w="2673" w:type="dxa"/>
          </w:tcPr>
          <w:p w14:paraId="4E0B39C5" w14:textId="357148A0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29571962" w14:textId="77777777" w:rsidTr="006F3DCB">
        <w:tc>
          <w:tcPr>
            <w:tcW w:w="720" w:type="dxa"/>
          </w:tcPr>
          <w:p w14:paraId="5C515680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7705CD1" w14:textId="3CE5C0BF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的约定</w:t>
            </w:r>
            <w:r>
              <w:t>优于配置的特性，</w:t>
            </w:r>
            <w:r>
              <w:t>POJO</w:t>
            </w:r>
            <w:r>
              <w:t>的</w:t>
            </w:r>
            <w:r>
              <w:t>Bean</w:t>
            </w:r>
            <w:r>
              <w:t>和可配置</w:t>
            </w:r>
            <w:r>
              <w:rPr>
                <w:rFonts w:hint="eastAsia"/>
              </w:rPr>
              <w:t>事务</w:t>
            </w:r>
            <w:r>
              <w:t>等特性都大大提高了开发团</w:t>
            </w:r>
            <w:r>
              <w:rPr>
                <w:rFonts w:hint="eastAsia"/>
              </w:rPr>
              <w:t>队</w:t>
            </w:r>
            <w:r>
              <w:t>的效率</w:t>
            </w:r>
          </w:p>
        </w:tc>
        <w:tc>
          <w:tcPr>
            <w:tcW w:w="2673" w:type="dxa"/>
          </w:tcPr>
          <w:p w14:paraId="6CA5A27A" w14:textId="05C6F626" w:rsidR="003B3EA0" w:rsidRDefault="00811553" w:rsidP="006F3DCB">
            <w:pPr>
              <w:pStyle w:val="NoSpacing"/>
            </w:pPr>
            <w:r>
              <w:t>Spring</w:t>
            </w:r>
            <w:r>
              <w:t>优于</w:t>
            </w:r>
            <w:r>
              <w:t>EJB</w:t>
            </w:r>
          </w:p>
        </w:tc>
      </w:tr>
      <w:tr w:rsidR="00F96EDC" w14:paraId="1AAEC7C9" w14:textId="77777777" w:rsidTr="007422B9">
        <w:tc>
          <w:tcPr>
            <w:tcW w:w="720" w:type="dxa"/>
          </w:tcPr>
          <w:p w14:paraId="7BE5279D" w14:textId="3E3323CA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707D86F1" w14:textId="60AC3F2A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，本项目选用</w:t>
            </w:r>
            <w:r>
              <w:t>Spring</w:t>
            </w:r>
            <w:r>
              <w:rPr>
                <w:rFonts w:hint="eastAsia"/>
              </w:rPr>
              <w:t>做为</w:t>
            </w:r>
            <w:r>
              <w:t>容器框架。相对于</w:t>
            </w:r>
            <w:r>
              <w:rPr>
                <w:rFonts w:hint="eastAsia"/>
              </w:rPr>
              <w:t>Spring</w:t>
            </w:r>
            <w:r>
              <w:t>而言，</w:t>
            </w:r>
            <w:r>
              <w:t>Guice</w:t>
            </w:r>
            <w:r>
              <w:rPr>
                <w:rFonts w:hint="eastAsia"/>
              </w:rPr>
              <w:t>功能</w:t>
            </w:r>
            <w:r>
              <w:t>有限，主要着力于依赖注入，</w:t>
            </w:r>
            <w:r>
              <w:rPr>
                <w:rFonts w:hint="eastAsia"/>
              </w:rPr>
              <w:t>对于</w:t>
            </w:r>
            <w:r>
              <w:t>需要依赖注入的任何应用都可以使用</w:t>
            </w:r>
            <w:r>
              <w:t>Guice</w:t>
            </w:r>
            <w:r>
              <w:t>；而</w:t>
            </w:r>
            <w:r>
              <w:t>EJB</w:t>
            </w:r>
            <w:r>
              <w:rPr>
                <w:rFonts w:hint="eastAsia"/>
              </w:rPr>
              <w:t>适合</w:t>
            </w:r>
            <w:r>
              <w:t>对大型</w:t>
            </w:r>
            <w:r>
              <w:rPr>
                <w:rFonts w:hint="eastAsia"/>
              </w:rPr>
              <w:t>企业</w:t>
            </w:r>
            <w:r>
              <w:t>的遗留系统进行整合的需求，同时合适对那些安全性</w:t>
            </w:r>
            <w:r>
              <w:rPr>
                <w:rFonts w:hint="eastAsia"/>
              </w:rPr>
              <w:t>和</w:t>
            </w:r>
            <w:r>
              <w:t>专业支持要求较高的项目。</w:t>
            </w:r>
          </w:p>
        </w:tc>
      </w:tr>
    </w:tbl>
    <w:p w14:paraId="77CC23B3" w14:textId="77777777" w:rsidR="001100BA" w:rsidRDefault="001100BA" w:rsidP="001100BA"/>
    <w:p w14:paraId="3EF288CE" w14:textId="77101275" w:rsidR="006F1593" w:rsidRDefault="006F1593" w:rsidP="006F1593">
      <w:pPr>
        <w:pStyle w:val="Heading3"/>
      </w:pPr>
      <w:bookmarkStart w:id="13" w:name="_Toc410052913"/>
      <w:r>
        <w:rPr>
          <w:rFonts w:hint="eastAsia"/>
        </w:rPr>
        <w:t>MVC</w:t>
      </w:r>
      <w:r>
        <w:t>框架总结</w:t>
      </w:r>
      <w:bookmarkEnd w:id="13"/>
    </w:p>
    <w:p w14:paraId="3EA109B7" w14:textId="63FB0D3C" w:rsidR="006F1593" w:rsidRDefault="006F1593" w:rsidP="006F1593">
      <w:r>
        <w:rPr>
          <w:rFonts w:hint="eastAsia"/>
        </w:rPr>
        <w:t>根据</w:t>
      </w:r>
      <w:r>
        <w:t>4.1.1</w:t>
      </w:r>
      <w:r>
        <w:t>到</w:t>
      </w:r>
      <w:r>
        <w:t>4.1.5</w:t>
      </w:r>
      <w:r>
        <w:t>的</w:t>
      </w:r>
      <w:r>
        <w:rPr>
          <w:rFonts w:hint="eastAsia"/>
        </w:rPr>
        <w:t>对比</w:t>
      </w:r>
      <w:r>
        <w:t>分析，</w:t>
      </w:r>
      <w:r>
        <w:rPr>
          <w:rFonts w:hint="eastAsia"/>
        </w:rPr>
        <w:t>最终</w:t>
      </w:r>
      <w:r>
        <w:t>本项目选择的</w:t>
      </w:r>
      <w:r>
        <w:t>MVC</w:t>
      </w:r>
      <w:r>
        <w:t>实现框架为，</w:t>
      </w:r>
    </w:p>
    <w:p w14:paraId="31379834" w14:textId="47AC2260" w:rsidR="006F1593" w:rsidRDefault="006F1593" w:rsidP="006F1593">
      <w:pPr>
        <w:pStyle w:val="NoSpacing"/>
        <w:numPr>
          <w:ilvl w:val="0"/>
          <w:numId w:val="19"/>
        </w:numPr>
      </w:pPr>
      <w:r>
        <w:t>Spring 3.x</w:t>
      </w:r>
    </w:p>
    <w:p w14:paraId="31AF9BE3" w14:textId="3A8AE8F8" w:rsidR="006F1593" w:rsidRDefault="006F1593" w:rsidP="006F1593">
      <w:pPr>
        <w:pStyle w:val="NoSpacing"/>
        <w:numPr>
          <w:ilvl w:val="0"/>
          <w:numId w:val="19"/>
        </w:numPr>
      </w:pPr>
      <w:r>
        <w:t>Hibernate 3.x</w:t>
      </w:r>
    </w:p>
    <w:p w14:paraId="2B649079" w14:textId="3B317938" w:rsidR="006F1593" w:rsidRDefault="006F1593" w:rsidP="006F1593">
      <w:pPr>
        <w:pStyle w:val="NoSpacing"/>
        <w:numPr>
          <w:ilvl w:val="0"/>
          <w:numId w:val="19"/>
        </w:numPr>
      </w:pPr>
      <w:r>
        <w:t>Struts 2 2.x (JSP with Tiles)</w:t>
      </w:r>
    </w:p>
    <w:p w14:paraId="6D827027" w14:textId="77777777" w:rsidR="001100BA" w:rsidRPr="006F1593" w:rsidRDefault="001100BA" w:rsidP="001100BA"/>
    <w:p w14:paraId="54FF6AED" w14:textId="2F8E8248" w:rsidR="007D6050" w:rsidRDefault="007D6050" w:rsidP="007D6050">
      <w:pPr>
        <w:pStyle w:val="Heading2"/>
      </w:pPr>
      <w:bookmarkStart w:id="14" w:name="_Toc410052914"/>
      <w:r>
        <w:t>WEB</w:t>
      </w:r>
      <w:r>
        <w:t>前端</w:t>
      </w:r>
      <w:r w:rsidR="00E65E62">
        <w:rPr>
          <w:rFonts w:hint="eastAsia"/>
        </w:rPr>
        <w:t>框架</w:t>
      </w:r>
      <w:bookmarkEnd w:id="14"/>
    </w:p>
    <w:p w14:paraId="4FF6E642" w14:textId="5FD08B7D" w:rsidR="0045119E" w:rsidRDefault="00CC52A3" w:rsidP="0045119E">
      <w:r>
        <w:t>WEB</w:t>
      </w:r>
      <w:r>
        <w:rPr>
          <w:rFonts w:hint="eastAsia"/>
        </w:rPr>
        <w:t>前端</w:t>
      </w:r>
      <w:r>
        <w:t>技术</w:t>
      </w:r>
      <w:r>
        <w:rPr>
          <w:rFonts w:hint="eastAsia"/>
        </w:rPr>
        <w:t>选择</w:t>
      </w:r>
      <w:r>
        <w:t>主要包括</w:t>
      </w:r>
      <w:r>
        <w:t>HTML</w:t>
      </w:r>
      <w:r>
        <w:t>和</w:t>
      </w:r>
      <w:r>
        <w:t>JavaScript</w:t>
      </w:r>
      <w:r>
        <w:t>的主流库的选择</w:t>
      </w:r>
      <w:r>
        <w:rPr>
          <w:rFonts w:hint="eastAsia"/>
        </w:rPr>
        <w:t>。</w:t>
      </w:r>
      <w:r>
        <w:t>目前最为</w:t>
      </w:r>
      <w:r>
        <w:rPr>
          <w:rFonts w:hint="eastAsia"/>
        </w:rPr>
        <w:t>流行</w:t>
      </w:r>
      <w:r>
        <w:t>的前端</w:t>
      </w:r>
      <w:r>
        <w:t>UI</w:t>
      </w:r>
      <w:r>
        <w:t>框架应该是由</w:t>
      </w:r>
      <w:r>
        <w:t>Twitter</w:t>
      </w:r>
      <w:r>
        <w:t>公司开</w:t>
      </w:r>
      <w:r>
        <w:rPr>
          <w:rFonts w:hint="eastAsia"/>
        </w:rPr>
        <w:t>源</w:t>
      </w:r>
      <w:r>
        <w:t>的</w:t>
      </w:r>
      <w:r>
        <w:t>Bootstrap</w:t>
      </w:r>
      <w:r>
        <w:t>框架，</w:t>
      </w:r>
      <w:r w:rsidR="0045119E">
        <w:rPr>
          <w:rFonts w:hint="eastAsia"/>
        </w:rPr>
        <w:t>类似</w:t>
      </w:r>
      <w:r w:rsidR="0045119E">
        <w:t>的还有</w:t>
      </w:r>
      <w:r w:rsidR="008A75BA">
        <w:rPr>
          <w:rFonts w:hint="eastAsia"/>
        </w:rPr>
        <w:t>Amazon</w:t>
      </w:r>
      <w:r w:rsidR="008A75BA">
        <w:t>的</w:t>
      </w:r>
      <w:r w:rsidR="0045119E">
        <w:rPr>
          <w:rFonts w:hint="eastAsia"/>
        </w:rPr>
        <w:t>Foun</w:t>
      </w:r>
      <w:r w:rsidR="0045119E">
        <w:t>dation</w:t>
      </w:r>
      <w:r w:rsidR="0045119E">
        <w:t>和</w:t>
      </w:r>
      <w:r w:rsidR="0045119E">
        <w:rPr>
          <w:rFonts w:hint="eastAsia"/>
        </w:rPr>
        <w:t>Skeleton</w:t>
      </w:r>
      <w:r w:rsidR="0045119E">
        <w:rPr>
          <w:rFonts w:hint="eastAsia"/>
        </w:rPr>
        <w:t>；</w:t>
      </w:r>
      <w:r w:rsidR="0045119E">
        <w:t>而且</w:t>
      </w:r>
      <w:r w:rsidR="0045119E">
        <w:t>JavaScript</w:t>
      </w:r>
      <w:r w:rsidR="0045119E">
        <w:t>库</w:t>
      </w:r>
      <w:r w:rsidR="0045119E">
        <w:rPr>
          <w:rFonts w:hint="eastAsia"/>
        </w:rPr>
        <w:t>这有已然</w:t>
      </w:r>
      <w:r w:rsidR="0045119E">
        <w:t>成为业界标准的</w:t>
      </w:r>
      <w:r w:rsidR="0045119E">
        <w:t>JQuery</w:t>
      </w:r>
      <w:r w:rsidR="0045119E">
        <w:t>，</w:t>
      </w:r>
      <w:r w:rsidR="0045119E">
        <w:t>ExtJS</w:t>
      </w:r>
      <w:r w:rsidR="0045119E">
        <w:rPr>
          <w:rFonts w:hint="eastAsia"/>
        </w:rPr>
        <w:t>和</w:t>
      </w:r>
      <w:r w:rsidR="0045119E">
        <w:t>Dojo</w:t>
      </w:r>
      <w:r w:rsidR="0045119E">
        <w:t>等</w:t>
      </w:r>
      <w:r w:rsidR="0045119E">
        <w:rPr>
          <w:rFonts w:hint="eastAsia"/>
        </w:rPr>
        <w:t>。</w:t>
      </w:r>
    </w:p>
    <w:p w14:paraId="17E95336" w14:textId="5EC53690" w:rsidR="0045119E" w:rsidRDefault="0045119E" w:rsidP="00FE4C67">
      <w:pPr>
        <w:pStyle w:val="Heading3"/>
      </w:pPr>
      <w:bookmarkStart w:id="15" w:name="_Toc410052915"/>
      <w:r>
        <w:lastRenderedPageBreak/>
        <w:t>Bootstrap vs. Foundation &amp; Skeleton</w:t>
      </w:r>
      <w:bookmarkEnd w:id="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FF2D5B" w14:paraId="62D3BC48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7C15590" w14:textId="77777777" w:rsidR="00FF2D5B" w:rsidRPr="00801EED" w:rsidRDefault="00FF2D5B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EFC5DB0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22A303C1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FF2D5B" w14:paraId="3BC5F0E4" w14:textId="77777777" w:rsidTr="006F3DCB">
        <w:tc>
          <w:tcPr>
            <w:tcW w:w="720" w:type="dxa"/>
          </w:tcPr>
          <w:p w14:paraId="6FEB06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66CD420" w14:textId="3785F6F7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都是</w:t>
            </w:r>
            <w:r w:rsidR="00C0518E">
              <w:t>采用网格布局，</w:t>
            </w:r>
            <w:r w:rsidR="00C0518E">
              <w:rPr>
                <w:rFonts w:hint="eastAsia"/>
              </w:rPr>
              <w:t>且</w:t>
            </w:r>
            <w:r>
              <w:t>有完备的文档和样列</w:t>
            </w:r>
            <w:r>
              <w:rPr>
                <w:rFonts w:hint="eastAsia"/>
              </w:rPr>
              <w:t>，</w:t>
            </w:r>
            <w:r>
              <w:t>合适前端</w:t>
            </w:r>
            <w:r>
              <w:rPr>
                <w:rFonts w:hint="eastAsia"/>
              </w:rPr>
              <w:t>基础稍浅的</w:t>
            </w:r>
            <w:r>
              <w:t>开发人员</w:t>
            </w:r>
          </w:p>
        </w:tc>
        <w:tc>
          <w:tcPr>
            <w:tcW w:w="2673" w:type="dxa"/>
          </w:tcPr>
          <w:p w14:paraId="38129409" w14:textId="608880B0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7EB97CED" w14:textId="77777777" w:rsidTr="006F3DCB">
        <w:tc>
          <w:tcPr>
            <w:tcW w:w="720" w:type="dxa"/>
          </w:tcPr>
          <w:p w14:paraId="33B72994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C2E8F0" w14:textId="1B834674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文档</w:t>
            </w:r>
            <w:r>
              <w:t>，社区都有，但是</w:t>
            </w:r>
            <w:r>
              <w:rPr>
                <w:rFonts w:hint="eastAsia"/>
              </w:rPr>
              <w:t>都</w:t>
            </w:r>
            <w:r>
              <w:t>没有达到商业软件的水准，</w:t>
            </w:r>
            <w:r>
              <w:rPr>
                <w:rFonts w:hint="eastAsia"/>
              </w:rPr>
              <w:t>其中</w:t>
            </w:r>
            <w:r>
              <w:t>Bootstrap</w:t>
            </w:r>
            <w:r>
              <w:t>的文档较为详细</w:t>
            </w:r>
          </w:p>
        </w:tc>
        <w:tc>
          <w:tcPr>
            <w:tcW w:w="2673" w:type="dxa"/>
          </w:tcPr>
          <w:p w14:paraId="146EEE52" w14:textId="48EB58ED" w:rsidR="00FF2D5B" w:rsidRDefault="008A75BA" w:rsidP="006F3DCB">
            <w:pPr>
              <w:pStyle w:val="NoSpacing"/>
            </w:pPr>
            <w:r>
              <w:t>Bootstrap</w:t>
            </w:r>
            <w:r>
              <w:t>优于</w:t>
            </w:r>
            <w:r>
              <w:rPr>
                <w:rFonts w:hint="eastAsia"/>
              </w:rPr>
              <w:t>其他</w:t>
            </w:r>
            <w:r>
              <w:t>2</w:t>
            </w:r>
            <w:r>
              <w:t>个</w:t>
            </w:r>
          </w:p>
        </w:tc>
      </w:tr>
      <w:tr w:rsidR="00FF2D5B" w14:paraId="62EEB5B4" w14:textId="77777777" w:rsidTr="006F3DCB">
        <w:tc>
          <w:tcPr>
            <w:tcW w:w="720" w:type="dxa"/>
          </w:tcPr>
          <w:p w14:paraId="2CFA98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24C09D3D" w14:textId="50BE583D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对于</w:t>
            </w:r>
            <w:r>
              <w:t>本项目，因为界面</w:t>
            </w:r>
            <w:r>
              <w:rPr>
                <w:rFonts w:hint="eastAsia"/>
              </w:rPr>
              <w:t>需求</w:t>
            </w:r>
            <w:r>
              <w:t>不</w:t>
            </w:r>
            <w:r>
              <w:rPr>
                <w:rFonts w:hint="eastAsia"/>
              </w:rPr>
              <w:t>复杂</w:t>
            </w:r>
            <w:r>
              <w:t>，都可以胜任</w:t>
            </w:r>
          </w:p>
        </w:tc>
        <w:tc>
          <w:tcPr>
            <w:tcW w:w="2673" w:type="dxa"/>
          </w:tcPr>
          <w:p w14:paraId="0C5CE5F6" w14:textId="314BEC7C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2A790E23" w14:textId="77777777" w:rsidTr="006F3DCB">
        <w:tc>
          <w:tcPr>
            <w:tcW w:w="720" w:type="dxa"/>
          </w:tcPr>
          <w:p w14:paraId="7ABDA217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5800352E" w14:textId="56BED745" w:rsidR="00FF2D5B" w:rsidRDefault="008A75BA" w:rsidP="006F3DCB">
            <w:pPr>
              <w:pStyle w:val="NoSpacing"/>
            </w:pPr>
            <w:r>
              <w:t>Bootstrap</w:t>
            </w:r>
            <w:r>
              <w:t>的用户量</w:t>
            </w:r>
            <w:r>
              <w:rPr>
                <w:rFonts w:hint="eastAsia"/>
              </w:rPr>
              <w:t>相对</w:t>
            </w:r>
            <w:r>
              <w:t>较多</w:t>
            </w:r>
          </w:p>
        </w:tc>
        <w:tc>
          <w:tcPr>
            <w:tcW w:w="2673" w:type="dxa"/>
          </w:tcPr>
          <w:p w14:paraId="1B05040C" w14:textId="0ACDD4A6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F2D5B" w14:paraId="0375D065" w14:textId="77777777" w:rsidTr="006F3DCB">
        <w:tc>
          <w:tcPr>
            <w:tcW w:w="720" w:type="dxa"/>
          </w:tcPr>
          <w:p w14:paraId="01201D06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48062D85" w14:textId="50461D4F" w:rsidR="00FF2D5B" w:rsidRDefault="008A75BA" w:rsidP="006F3DCB">
            <w:pPr>
              <w:pStyle w:val="NoSpacing"/>
            </w:pPr>
            <w:r>
              <w:t>Bootstrap</w:t>
            </w:r>
            <w:r>
              <w:t>和</w:t>
            </w:r>
            <w:r>
              <w:t>Foundation</w:t>
            </w:r>
            <w:r>
              <w:t>类似，都有成熟</w:t>
            </w:r>
            <w:r>
              <w:rPr>
                <w:rFonts w:hint="eastAsia"/>
              </w:rPr>
              <w:t>的</w:t>
            </w:r>
            <w:r w:rsidR="008C544F">
              <w:t>组件库，</w:t>
            </w:r>
            <w:r w:rsidR="008C544F">
              <w:rPr>
                <w:rFonts w:hint="eastAsia"/>
              </w:rPr>
              <w:t>且</w:t>
            </w:r>
            <w:r>
              <w:t>Bootstrap</w:t>
            </w:r>
            <w:r>
              <w:t>可以定制</w:t>
            </w:r>
          </w:p>
        </w:tc>
        <w:tc>
          <w:tcPr>
            <w:tcW w:w="2673" w:type="dxa"/>
          </w:tcPr>
          <w:p w14:paraId="300D25F4" w14:textId="78B0C8EB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96EDC" w14:paraId="2B506289" w14:textId="77777777" w:rsidTr="007422B9">
        <w:tc>
          <w:tcPr>
            <w:tcW w:w="720" w:type="dxa"/>
          </w:tcPr>
          <w:p w14:paraId="28CF9BE3" w14:textId="45E0E189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63ED8D3E" w14:textId="4CFA065C" w:rsidR="00F96EDC" w:rsidRDefault="00F96EDC" w:rsidP="008C544F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Bootstrap</w:t>
            </w:r>
            <w:r>
              <w:rPr>
                <w:rFonts w:hint="eastAsia"/>
              </w:rPr>
              <w:t>做为</w:t>
            </w:r>
            <w:r>
              <w:t>WEB</w:t>
            </w:r>
            <w:r>
              <w:t>前端框架</w:t>
            </w:r>
            <w:r>
              <w:rPr>
                <w:rFonts w:hint="eastAsia"/>
              </w:rPr>
              <w:t>。其实</w:t>
            </w:r>
            <w:r>
              <w:t>三个框架没有明显优劣的区分，</w:t>
            </w:r>
            <w:r w:rsidR="008C544F">
              <w:rPr>
                <w:rFonts w:hint="eastAsia"/>
              </w:rPr>
              <w:t>但</w:t>
            </w:r>
            <w:r>
              <w:t>Bootstrap</w:t>
            </w:r>
            <w:r w:rsidR="008C544F">
              <w:rPr>
                <w:rFonts w:hint="eastAsia"/>
              </w:rPr>
              <w:t>有</w:t>
            </w:r>
            <w:r w:rsidR="008C544F">
              <w:t>更为完备的社区，</w:t>
            </w:r>
            <w:r w:rsidR="008C544F">
              <w:rPr>
                <w:rFonts w:hint="eastAsia"/>
              </w:rPr>
              <w:t>文档</w:t>
            </w:r>
            <w:r w:rsidR="008C544F">
              <w:t>和</w:t>
            </w:r>
            <w:r w:rsidR="008C544F">
              <w:rPr>
                <w:rFonts w:hint="eastAsia"/>
              </w:rPr>
              <w:t>支持。</w:t>
            </w:r>
          </w:p>
        </w:tc>
      </w:tr>
    </w:tbl>
    <w:p w14:paraId="40157830" w14:textId="77777777" w:rsidR="001100BA" w:rsidRDefault="001100BA" w:rsidP="001100BA"/>
    <w:p w14:paraId="2ABD75C2" w14:textId="77777777" w:rsidR="001100BA" w:rsidRDefault="001100BA">
      <w:pPr>
        <w:spacing w:before="0" w:after="160" w:line="259" w:lineRule="auto"/>
        <w:ind w:firstLine="0"/>
        <w:jc w:val="left"/>
        <w:rPr>
          <w:rFonts w:cstheme="majorBidi"/>
          <w:b/>
          <w:szCs w:val="24"/>
        </w:rPr>
      </w:pPr>
      <w:r>
        <w:br w:type="page"/>
      </w:r>
    </w:p>
    <w:p w14:paraId="4ECB2A6C" w14:textId="6952DB8C" w:rsidR="0045119E" w:rsidRDefault="0045119E" w:rsidP="00FE4C67">
      <w:pPr>
        <w:pStyle w:val="Heading3"/>
      </w:pPr>
      <w:bookmarkStart w:id="16" w:name="_Toc410052916"/>
      <w:r>
        <w:lastRenderedPageBreak/>
        <w:t>JQuery vs. ExtJS &amp; Dojo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35FB5" w14:paraId="29FEE0F9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61A93BCE" w14:textId="77777777" w:rsidR="00335FB5" w:rsidRPr="00801EED" w:rsidRDefault="00335FB5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46845A6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F44B5CB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35FB5" w14:paraId="3388B5ED" w14:textId="77777777" w:rsidTr="006F3DCB">
        <w:tc>
          <w:tcPr>
            <w:tcW w:w="720" w:type="dxa"/>
          </w:tcPr>
          <w:p w14:paraId="32097B16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0C3D189" w14:textId="3DF9B5CB" w:rsidR="00335FB5" w:rsidRDefault="00B504E9" w:rsidP="006F3DCB">
            <w:pPr>
              <w:pStyle w:val="NoSpacing"/>
            </w:pPr>
            <w:r>
              <w:t>JQuery</w:t>
            </w:r>
            <w:r>
              <w:t>通过抽象传统</w:t>
            </w:r>
            <w:r>
              <w:t>JavaScript</w:t>
            </w:r>
            <w:r>
              <w:t>的动作和</w:t>
            </w:r>
            <w:r>
              <w:rPr>
                <w:rFonts w:hint="eastAsia"/>
              </w:rPr>
              <w:t>效果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强大的选择器，同时保留</w:t>
            </w:r>
            <w:r>
              <w:t>CSS</w:t>
            </w:r>
            <w:r>
              <w:t>的属性，学习曲线较为平缓；</w:t>
            </w:r>
            <w:r>
              <w:t>ExtJS</w:t>
            </w:r>
            <w:r>
              <w:t>本身用</w:t>
            </w:r>
            <w:r>
              <w:t>JavaScript</w:t>
            </w:r>
            <w:r>
              <w:t>完成整套</w:t>
            </w:r>
            <w:r>
              <w:t>UI</w:t>
            </w:r>
            <w:r>
              <w:t>和</w:t>
            </w:r>
            <w:r>
              <w:rPr>
                <w:rFonts w:hint="eastAsia"/>
              </w:rPr>
              <w:t>效果</w:t>
            </w:r>
            <w:r>
              <w:t>，以组件的方式提供使用；</w:t>
            </w:r>
            <w:r>
              <w:t>Dojo</w:t>
            </w:r>
            <w:r>
              <w:rPr>
                <w:rFonts w:hint="eastAsia"/>
              </w:rPr>
              <w:t>是</w:t>
            </w:r>
            <w:r>
              <w:t>功能最强大的</w:t>
            </w:r>
            <w:r>
              <w:t>JavaScript</w:t>
            </w:r>
            <w:r>
              <w:t>库，甚至包括了</w:t>
            </w:r>
            <w:r>
              <w:t>2D/3D</w:t>
            </w:r>
            <w:r>
              <w:t>，</w:t>
            </w:r>
            <w:r>
              <w:rPr>
                <w:rFonts w:hint="eastAsia"/>
              </w:rPr>
              <w:t>学习</w:t>
            </w:r>
            <w:r>
              <w:t>曲线最为陡峭</w:t>
            </w:r>
          </w:p>
        </w:tc>
        <w:tc>
          <w:tcPr>
            <w:tcW w:w="2673" w:type="dxa"/>
          </w:tcPr>
          <w:p w14:paraId="634A46BD" w14:textId="1740E883" w:rsidR="00335FB5" w:rsidRDefault="00B504E9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335FB5" w14:paraId="32F7DA40" w14:textId="77777777" w:rsidTr="006F3DCB">
        <w:tc>
          <w:tcPr>
            <w:tcW w:w="720" w:type="dxa"/>
          </w:tcPr>
          <w:p w14:paraId="1EB802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51BF5C" w14:textId="2E6B501A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F26EA51" w14:textId="1806345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24A07915" w14:textId="77777777" w:rsidTr="006F3DCB">
        <w:tc>
          <w:tcPr>
            <w:tcW w:w="720" w:type="dxa"/>
          </w:tcPr>
          <w:p w14:paraId="697CA542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6DDCD746" w14:textId="5FAB0D62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项目选择了一个</w:t>
            </w:r>
            <w:r>
              <w:t>UI</w:t>
            </w:r>
            <w:r>
              <w:t>前端，那么</w:t>
            </w:r>
            <w:r>
              <w:t>ExtJS</w:t>
            </w:r>
            <w:r>
              <w:t>和</w:t>
            </w:r>
            <w:r>
              <w:t>Dojo</w:t>
            </w:r>
            <w:r>
              <w:t>就显得比</w:t>
            </w:r>
            <w:r>
              <w:t>JQuery</w:t>
            </w:r>
            <w:r>
              <w:t>更重，带来了冗余</w:t>
            </w:r>
          </w:p>
        </w:tc>
        <w:tc>
          <w:tcPr>
            <w:tcW w:w="2673" w:type="dxa"/>
          </w:tcPr>
          <w:p w14:paraId="4C3B93C3" w14:textId="0264637F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rPr>
                <w:rFonts w:hint="eastAsia"/>
              </w:rPr>
              <w:t>个</w:t>
            </w:r>
          </w:p>
        </w:tc>
      </w:tr>
      <w:tr w:rsidR="00335FB5" w14:paraId="4005ECCD" w14:textId="77777777" w:rsidTr="006F3DCB">
        <w:tc>
          <w:tcPr>
            <w:tcW w:w="720" w:type="dxa"/>
          </w:tcPr>
          <w:p w14:paraId="3B51DAEB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4E483D5D" w14:textId="6672D2D8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都是成熟度</w:t>
            </w:r>
            <w:r>
              <w:t>非常高的产品</w:t>
            </w:r>
          </w:p>
        </w:tc>
        <w:tc>
          <w:tcPr>
            <w:tcW w:w="2673" w:type="dxa"/>
          </w:tcPr>
          <w:p w14:paraId="44670A60" w14:textId="5E0F9CFB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7A38EC78" w14:textId="77777777" w:rsidTr="006F3DCB">
        <w:tc>
          <w:tcPr>
            <w:tcW w:w="720" w:type="dxa"/>
          </w:tcPr>
          <w:p w14:paraId="3E5A4B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291C4901" w14:textId="2F61757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  <w:r>
              <w:rPr>
                <w:rFonts w:hint="eastAsia"/>
              </w:rPr>
              <w:t>而言</w:t>
            </w:r>
            <w:r>
              <w:t>，</w:t>
            </w:r>
            <w:r>
              <w:t>JQuery</w:t>
            </w:r>
            <w:r>
              <w:t>的语法和封装无疑是要</w:t>
            </w:r>
            <w:r>
              <w:rPr>
                <w:rFonts w:hint="eastAsia"/>
              </w:rPr>
              <w:t>较高</w:t>
            </w:r>
            <w:r>
              <w:t>的</w:t>
            </w:r>
          </w:p>
        </w:tc>
        <w:tc>
          <w:tcPr>
            <w:tcW w:w="2673" w:type="dxa"/>
          </w:tcPr>
          <w:p w14:paraId="3D29734C" w14:textId="26061FF3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8C544F" w14:paraId="5B5809F9" w14:textId="77777777" w:rsidTr="007422B9">
        <w:tc>
          <w:tcPr>
            <w:tcW w:w="720" w:type="dxa"/>
          </w:tcPr>
          <w:p w14:paraId="717A871F" w14:textId="5B837A89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57D32C51" w14:textId="3CECEC08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JQuery</w:t>
            </w:r>
            <w:r>
              <w:rPr>
                <w:rFonts w:hint="eastAsia"/>
              </w:rPr>
              <w:t>做为</w:t>
            </w:r>
            <w:r>
              <w:t>JavaScript</w:t>
            </w:r>
            <w:r>
              <w:t>框架。</w:t>
            </w:r>
            <w:r>
              <w:rPr>
                <w:rFonts w:hint="eastAsia"/>
              </w:rPr>
              <w:t>相对于</w:t>
            </w:r>
            <w:r>
              <w:t>JQuery</w:t>
            </w:r>
            <w:r>
              <w:t>，</w:t>
            </w:r>
            <w:r>
              <w:t>ExtJS</w:t>
            </w:r>
            <w:r>
              <w:t>和</w:t>
            </w:r>
            <w:r>
              <w:t>Dojo</w:t>
            </w:r>
            <w:r>
              <w:t>适用于对页面组件要求较高的项目，但是这</w:t>
            </w:r>
            <w:r>
              <w:t>2</w:t>
            </w:r>
            <w:r>
              <w:t>个框架明显跟不上技术发展的趋势，而基于</w:t>
            </w:r>
            <w:r>
              <w:t>ExtJS</w:t>
            </w:r>
            <w:r>
              <w:t>也进化为</w:t>
            </w:r>
            <w:r>
              <w:t>Shencha</w:t>
            </w:r>
            <w:r>
              <w:t>继续活跃</w:t>
            </w:r>
            <w:r>
              <w:rPr>
                <w:rFonts w:hint="eastAsia"/>
              </w:rPr>
              <w:t>在</w:t>
            </w:r>
            <w:r>
              <w:t>移动开发领域。</w:t>
            </w:r>
          </w:p>
        </w:tc>
      </w:tr>
    </w:tbl>
    <w:p w14:paraId="415B5C88" w14:textId="77777777" w:rsidR="001100BA" w:rsidRDefault="001100BA" w:rsidP="001100BA"/>
    <w:p w14:paraId="66258FDF" w14:textId="33E0EFC2" w:rsidR="007F061B" w:rsidRDefault="00E65E62" w:rsidP="00E65E62">
      <w:pPr>
        <w:pStyle w:val="Heading3"/>
      </w:pPr>
      <w:bookmarkStart w:id="17" w:name="_Toc410052917"/>
      <w:r>
        <w:t>WEB</w:t>
      </w:r>
      <w:r>
        <w:t>前端</w:t>
      </w:r>
      <w:r>
        <w:rPr>
          <w:rFonts w:hint="eastAsia"/>
        </w:rPr>
        <w:t>框架</w:t>
      </w:r>
      <w:r>
        <w:t>总结</w:t>
      </w:r>
      <w:bookmarkEnd w:id="17"/>
    </w:p>
    <w:p w14:paraId="575ABF3D" w14:textId="48884002" w:rsidR="00E65E62" w:rsidRDefault="00423CB4" w:rsidP="00E65E62">
      <w:r>
        <w:rPr>
          <w:rFonts w:hint="eastAsia"/>
        </w:rPr>
        <w:t>根据</w:t>
      </w:r>
      <w:r>
        <w:t>4.2.1</w:t>
      </w:r>
      <w:r>
        <w:t>和</w:t>
      </w:r>
      <w:r>
        <w:t>4.2.2</w:t>
      </w:r>
      <w:r>
        <w:t>的分析对比，</w:t>
      </w:r>
      <w:r>
        <w:t>WEB</w:t>
      </w:r>
      <w:r>
        <w:t>前端框架选择方案如下：</w:t>
      </w:r>
    </w:p>
    <w:p w14:paraId="2E0C6631" w14:textId="71C2833F" w:rsidR="00423CB4" w:rsidRDefault="00423CB4" w:rsidP="00423CB4">
      <w:pPr>
        <w:pStyle w:val="NoSpacing"/>
        <w:numPr>
          <w:ilvl w:val="0"/>
          <w:numId w:val="20"/>
        </w:numPr>
      </w:pPr>
      <w:r>
        <w:t>Bootstrap 3.x</w:t>
      </w:r>
    </w:p>
    <w:p w14:paraId="4E320205" w14:textId="5CDB6CEC" w:rsidR="00423CB4" w:rsidRPr="00423CB4" w:rsidRDefault="00423CB4" w:rsidP="00423CB4">
      <w:pPr>
        <w:pStyle w:val="NoSpacing"/>
        <w:numPr>
          <w:ilvl w:val="0"/>
          <w:numId w:val="20"/>
        </w:numPr>
      </w:pPr>
      <w:r>
        <w:t>JQuery 1.11.x</w:t>
      </w:r>
    </w:p>
    <w:p w14:paraId="68F9AB10" w14:textId="77777777" w:rsidR="001100BA" w:rsidRDefault="001100BA" w:rsidP="001100BA"/>
    <w:p w14:paraId="52C557EC" w14:textId="3B985C17" w:rsidR="007D6050" w:rsidRDefault="007D6050" w:rsidP="007D6050">
      <w:pPr>
        <w:pStyle w:val="Heading2"/>
      </w:pPr>
      <w:bookmarkStart w:id="18" w:name="_Toc410052918"/>
      <w:r>
        <w:rPr>
          <w:rFonts w:hint="eastAsia"/>
        </w:rPr>
        <w:t>移动端</w:t>
      </w:r>
      <w:r>
        <w:t>技术</w:t>
      </w:r>
      <w:bookmarkEnd w:id="18"/>
    </w:p>
    <w:p w14:paraId="0FBC3047" w14:textId="2B815F8E" w:rsidR="00423CB4" w:rsidRDefault="00423CB4" w:rsidP="00423CB4">
      <w:r>
        <w:rPr>
          <w:rFonts w:hint="eastAsia"/>
        </w:rPr>
        <w:t>移动端</w:t>
      </w:r>
      <w:r>
        <w:t>技术方案可选择的较少，主流的是谷歌公司的</w:t>
      </w:r>
      <w:r>
        <w:t>Android</w:t>
      </w:r>
      <w:r>
        <w:t>和</w:t>
      </w:r>
      <w:r>
        <w:rPr>
          <w:rFonts w:hint="eastAsia"/>
        </w:rPr>
        <w:t>苹果</w:t>
      </w:r>
      <w:r>
        <w:t>公司的</w:t>
      </w:r>
      <w:r>
        <w:t>iOS</w:t>
      </w:r>
      <w:r>
        <w:rPr>
          <w:rFonts w:hint="eastAsia"/>
        </w:rPr>
        <w:t>，</w:t>
      </w:r>
      <w:r>
        <w:t>对比如下，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423CB4" w14:paraId="5C77055E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7FD05A75" w14:textId="77777777" w:rsidR="00423CB4" w:rsidRPr="00801EED" w:rsidRDefault="00423CB4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72B359C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4FB48C4B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423CB4" w14:paraId="484BE3B2" w14:textId="77777777" w:rsidTr="006F3DCB">
        <w:tc>
          <w:tcPr>
            <w:tcW w:w="720" w:type="dxa"/>
          </w:tcPr>
          <w:p w14:paraId="5D15C51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7379479" w14:textId="0F8C4632" w:rsidR="00423CB4" w:rsidRDefault="002A3F6D" w:rsidP="006F3DCB">
            <w:pPr>
              <w:pStyle w:val="NoSpacing"/>
            </w:pPr>
            <w:r>
              <w:t>Android</w:t>
            </w:r>
            <w:r>
              <w:t>开发</w:t>
            </w:r>
            <w:r>
              <w:rPr>
                <w:rFonts w:hint="eastAsia"/>
              </w:rPr>
              <w:t>使用</w:t>
            </w:r>
            <w:r>
              <w:t>Java</w:t>
            </w:r>
            <w:r>
              <w:t>语言，而</w:t>
            </w:r>
            <w:r>
              <w:t>iOS</w:t>
            </w:r>
            <w:r>
              <w:t>开发</w:t>
            </w:r>
            <w:r>
              <w:rPr>
                <w:rFonts w:hint="eastAsia"/>
              </w:rPr>
              <w:t>使用苹果</w:t>
            </w:r>
            <w:r>
              <w:t>公司自有的</w:t>
            </w:r>
            <w:r>
              <w:t>Object C</w:t>
            </w:r>
            <w:r>
              <w:t>语言，但对于</w:t>
            </w:r>
            <w:r>
              <w:t>Java</w:t>
            </w:r>
            <w:r>
              <w:rPr>
                <w:rFonts w:hint="eastAsia"/>
              </w:rPr>
              <w:t>而言</w:t>
            </w:r>
            <w:r>
              <w:t>，学习曲线较高</w:t>
            </w:r>
          </w:p>
        </w:tc>
        <w:tc>
          <w:tcPr>
            <w:tcW w:w="2673" w:type="dxa"/>
          </w:tcPr>
          <w:p w14:paraId="1A479C82" w14:textId="70CA94A3" w:rsidR="00423CB4" w:rsidRDefault="002A3F6D" w:rsidP="006F3DCB">
            <w:pPr>
              <w:pStyle w:val="NoSpacing"/>
            </w:pPr>
            <w:r>
              <w:t>Android</w:t>
            </w:r>
            <w:r>
              <w:rPr>
                <w:rFonts w:hint="eastAsia"/>
              </w:rPr>
              <w:t>优于</w:t>
            </w:r>
            <w:r>
              <w:t>iOS</w:t>
            </w:r>
          </w:p>
        </w:tc>
      </w:tr>
      <w:tr w:rsidR="00423CB4" w14:paraId="57253BEE" w14:textId="77777777" w:rsidTr="006F3DCB">
        <w:tc>
          <w:tcPr>
            <w:tcW w:w="720" w:type="dxa"/>
          </w:tcPr>
          <w:p w14:paraId="226AED8C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7B27CB14" w14:textId="62F619AF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的文档，社区</w:t>
            </w:r>
          </w:p>
        </w:tc>
        <w:tc>
          <w:tcPr>
            <w:tcW w:w="2673" w:type="dxa"/>
          </w:tcPr>
          <w:p w14:paraId="40A6B973" w14:textId="16444736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2666E75E" w14:textId="77777777" w:rsidTr="006F3DCB">
        <w:tc>
          <w:tcPr>
            <w:tcW w:w="720" w:type="dxa"/>
          </w:tcPr>
          <w:p w14:paraId="4A78FA6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1E2BB65C" w14:textId="65843B7D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两种</w:t>
            </w:r>
            <w:r>
              <w:t>方案都符合项目需求，但是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设备和</w:t>
            </w:r>
            <w:r>
              <w:t>开发工具成本远远高于</w:t>
            </w:r>
            <w:r>
              <w:t>Android</w:t>
            </w:r>
          </w:p>
        </w:tc>
        <w:tc>
          <w:tcPr>
            <w:tcW w:w="2673" w:type="dxa"/>
          </w:tcPr>
          <w:p w14:paraId="0DFFB8F2" w14:textId="22D06B2C" w:rsidR="00423CB4" w:rsidRDefault="002A3F6D" w:rsidP="006F3DCB">
            <w:pPr>
              <w:pStyle w:val="NoSpacing"/>
            </w:pPr>
            <w:r>
              <w:t>Android</w:t>
            </w:r>
            <w:r>
              <w:t>优于</w:t>
            </w:r>
            <w:r>
              <w:rPr>
                <w:rFonts w:hint="eastAsia"/>
              </w:rPr>
              <w:t>iOS</w:t>
            </w:r>
          </w:p>
        </w:tc>
      </w:tr>
      <w:tr w:rsidR="00423CB4" w14:paraId="1F42116B" w14:textId="77777777" w:rsidTr="006F3DCB">
        <w:tc>
          <w:tcPr>
            <w:tcW w:w="720" w:type="dxa"/>
          </w:tcPr>
          <w:p w14:paraId="54C6D79D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B4A9366" w14:textId="17E9BC1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大量的企业，组织</w:t>
            </w:r>
            <w:r>
              <w:rPr>
                <w:rFonts w:hint="eastAsia"/>
              </w:rPr>
              <w:t>和</w:t>
            </w:r>
            <w:r>
              <w:t>个人采用这两种方案开发移动应用，更多的时候是</w:t>
            </w:r>
            <w:r>
              <w:t>2</w:t>
            </w:r>
            <w:r>
              <w:t>个平台的版本</w:t>
            </w:r>
            <w:r>
              <w:rPr>
                <w:rFonts w:hint="eastAsia"/>
              </w:rPr>
              <w:t>并行</w:t>
            </w:r>
            <w:r>
              <w:t>开发</w:t>
            </w:r>
          </w:p>
        </w:tc>
        <w:tc>
          <w:tcPr>
            <w:tcW w:w="2673" w:type="dxa"/>
          </w:tcPr>
          <w:p w14:paraId="2705A971" w14:textId="45523EDB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7D92D19E" w14:textId="77777777" w:rsidTr="006F3DCB">
        <w:tc>
          <w:tcPr>
            <w:tcW w:w="720" w:type="dxa"/>
          </w:tcPr>
          <w:p w14:paraId="44A306A5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D42BA70" w14:textId="3A469208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集成度很高的</w:t>
            </w:r>
            <w:r>
              <w:t>IDE</w:t>
            </w:r>
            <w:r>
              <w:t>工具</w:t>
            </w:r>
          </w:p>
        </w:tc>
        <w:tc>
          <w:tcPr>
            <w:tcW w:w="2673" w:type="dxa"/>
          </w:tcPr>
          <w:p w14:paraId="43F73401" w14:textId="405D19B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8C544F" w14:paraId="38373559" w14:textId="77777777" w:rsidTr="007422B9">
        <w:tc>
          <w:tcPr>
            <w:tcW w:w="720" w:type="dxa"/>
          </w:tcPr>
          <w:p w14:paraId="133BD265" w14:textId="390674FE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80162C8" w14:textId="2A599A65" w:rsidR="008C544F" w:rsidRDefault="008C544F" w:rsidP="008C544F">
            <w:pPr>
              <w:pStyle w:val="NoSpacing"/>
            </w:pPr>
            <w:r>
              <w:rPr>
                <w:rFonts w:hint="eastAsia"/>
              </w:rPr>
              <w:t>考虑</w:t>
            </w:r>
            <w:r>
              <w:t>到学习曲线和成本因素，最终选择</w:t>
            </w:r>
            <w:r>
              <w:t>Android</w:t>
            </w:r>
            <w:r>
              <w:t>平台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平台</w:t>
            </w:r>
            <w:r>
              <w:t>也</w:t>
            </w:r>
            <w:r>
              <w:rPr>
                <w:rFonts w:hint="eastAsia"/>
              </w:rPr>
              <w:t>适用</w:t>
            </w:r>
            <w:r>
              <w:t>于所有场景下的移动开发，</w:t>
            </w:r>
            <w:r>
              <w:rPr>
                <w:rFonts w:hint="eastAsia"/>
              </w:rPr>
              <w:t>所有进行</w:t>
            </w:r>
            <w:r>
              <w:t>移动开发的组织</w:t>
            </w:r>
            <w:r>
              <w:rPr>
                <w:rFonts w:hint="eastAsia"/>
              </w:rPr>
              <w:t>和</w:t>
            </w:r>
            <w:r>
              <w:t>个人应该都会在</w:t>
            </w:r>
            <w:r>
              <w:t>2</w:t>
            </w:r>
            <w:r>
              <w:t>个平台上同步开发产品。</w:t>
            </w:r>
          </w:p>
        </w:tc>
      </w:tr>
    </w:tbl>
    <w:p w14:paraId="4063ABFE" w14:textId="77777777" w:rsidR="007D65B6" w:rsidRDefault="007D65B6" w:rsidP="007D65B6"/>
    <w:p w14:paraId="2A7890F2" w14:textId="6E5D4A62" w:rsidR="007D6050" w:rsidRDefault="007D6050" w:rsidP="007D6050">
      <w:pPr>
        <w:pStyle w:val="Heading2"/>
      </w:pPr>
      <w:bookmarkStart w:id="19" w:name="_Toc410052919"/>
      <w:r>
        <w:rPr>
          <w:rFonts w:hint="eastAsia"/>
        </w:rPr>
        <w:t>数据库</w:t>
      </w:r>
      <w:bookmarkEnd w:id="19"/>
    </w:p>
    <w:p w14:paraId="08311933" w14:textId="2A0C3710" w:rsidR="006F3DCB" w:rsidRPr="006F3DCB" w:rsidRDefault="006F3DCB" w:rsidP="00214BC3">
      <w:r>
        <w:rPr>
          <w:rFonts w:hint="eastAsia"/>
        </w:rPr>
        <w:t>开源</w:t>
      </w:r>
      <w:r>
        <w:t>数据库</w:t>
      </w:r>
      <w:r>
        <w:rPr>
          <w:rFonts w:hint="eastAsia"/>
        </w:rPr>
        <w:t>服务器</w:t>
      </w:r>
      <w:r>
        <w:t>有</w:t>
      </w:r>
      <w:r>
        <w:t>MySQL</w:t>
      </w:r>
      <w:r>
        <w:rPr>
          <w:rFonts w:hint="eastAsia"/>
        </w:rPr>
        <w:t>，</w:t>
      </w:r>
      <w:r>
        <w:t>PostgreSQL</w:t>
      </w:r>
      <w:r>
        <w:rPr>
          <w:rFonts w:hint="eastAsia"/>
        </w:rPr>
        <w:t>和</w:t>
      </w:r>
      <w:r w:rsidR="009F4BEF">
        <w:t>SQLLite</w:t>
      </w:r>
      <w:r w:rsidR="009F4BEF">
        <w:rPr>
          <w:rFonts w:hint="eastAsia"/>
        </w:rPr>
        <w:t>。</w:t>
      </w:r>
      <w:r w:rsidR="009F4BEF">
        <w:rPr>
          <w:rFonts w:hint="eastAsia"/>
        </w:rPr>
        <w:t>SQLLite</w:t>
      </w:r>
      <w:r w:rsidR="009F4BEF">
        <w:rPr>
          <w:rFonts w:hint="eastAsia"/>
        </w:rPr>
        <w:t>正如其名</w:t>
      </w:r>
      <w:r w:rsidR="009F4BEF">
        <w:t>，是一个轻量级的数据库解决方案，</w:t>
      </w:r>
      <w:r w:rsidR="009F4BEF">
        <w:rPr>
          <w:rFonts w:hint="eastAsia"/>
        </w:rPr>
        <w:t>配置</w:t>
      </w:r>
      <w:r w:rsidR="009F4BEF">
        <w:t>简单，灵活，基于文件，</w:t>
      </w:r>
      <w:r w:rsidR="009F4BEF">
        <w:rPr>
          <w:rFonts w:hint="eastAsia"/>
        </w:rPr>
        <w:t>通常</w:t>
      </w:r>
      <w:r w:rsidR="009F4BEF">
        <w:t>用于开发环境。而</w:t>
      </w:r>
      <w:r w:rsidR="009F4BEF">
        <w:rPr>
          <w:rFonts w:hint="eastAsia"/>
        </w:rPr>
        <w:t>MySQL</w:t>
      </w:r>
      <w:r w:rsidR="009F4BEF">
        <w:t>和</w:t>
      </w:r>
      <w:r w:rsidR="009F4BEF">
        <w:t>PostgreSQL</w:t>
      </w:r>
      <w:r w:rsidR="009F4BEF">
        <w:t>都是</w:t>
      </w:r>
      <w:r w:rsidR="009F4BEF">
        <w:rPr>
          <w:rFonts w:hint="eastAsia"/>
        </w:rPr>
        <w:t>开源</w:t>
      </w:r>
      <w:r w:rsidR="009F4BEF">
        <w:t>社区中使用广泛</w:t>
      </w:r>
      <w:r w:rsidR="009F4BEF">
        <w:rPr>
          <w:rFonts w:hint="eastAsia"/>
        </w:rPr>
        <w:t>，</w:t>
      </w:r>
      <w:r w:rsidR="009F4BEF">
        <w:t>功能完备的</w:t>
      </w:r>
      <w:r w:rsidR="009F4BEF">
        <w:rPr>
          <w:rFonts w:hint="eastAsia"/>
        </w:rPr>
        <w:t>关系型</w:t>
      </w:r>
      <w:r w:rsidR="009F4BEF">
        <w:t>数据库</w:t>
      </w:r>
      <w:r w:rsidR="009F4BEF">
        <w:rPr>
          <w:rFonts w:hint="eastAsia"/>
        </w:rPr>
        <w:t>管理</w:t>
      </w:r>
      <w:r w:rsidR="009F4BEF">
        <w:t>系统</w:t>
      </w:r>
      <w:r w:rsidR="009F4BEF">
        <w:rPr>
          <w:rFonts w:hint="eastAsia"/>
        </w:rPr>
        <w:t>，</w:t>
      </w:r>
      <w:r w:rsidR="009F4BEF">
        <w:t>都有完备的技术社区，</w:t>
      </w:r>
      <w:r w:rsidR="009F4BEF">
        <w:rPr>
          <w:rFonts w:hint="eastAsia"/>
        </w:rPr>
        <w:t>文档</w:t>
      </w:r>
      <w:r w:rsidR="009F4BEF">
        <w:t>，学习曲线相似，可以根据开发团队自身的经验来选择其一。本</w:t>
      </w:r>
      <w:r w:rsidR="009F4BEF">
        <w:rPr>
          <w:rFonts w:hint="eastAsia"/>
        </w:rPr>
        <w:t>项目</w:t>
      </w:r>
      <w:r w:rsidR="009F4BEF">
        <w:t>选择</w:t>
      </w:r>
      <w:r w:rsidR="009F4BEF">
        <w:t>MySQL</w:t>
      </w:r>
      <w:r w:rsidR="009F4BEF">
        <w:t>作为项目数据库解决方案。</w:t>
      </w:r>
    </w:p>
    <w:p w14:paraId="4A2B1D60" w14:textId="77777777" w:rsidR="00300ED3" w:rsidRDefault="00300ED3">
      <w:pPr>
        <w:spacing w:before="0" w:after="160" w:line="259" w:lineRule="auto"/>
        <w:ind w:firstLine="0"/>
        <w:jc w:val="left"/>
        <w:rPr>
          <w:rFonts w:cstheme="majorBidi"/>
          <w:b/>
          <w:sz w:val="28"/>
          <w:szCs w:val="26"/>
        </w:rPr>
      </w:pPr>
      <w:r>
        <w:br w:type="page"/>
      </w:r>
    </w:p>
    <w:p w14:paraId="0BFB93D5" w14:textId="1672B8E0" w:rsidR="007D6050" w:rsidRDefault="007D6050" w:rsidP="007D6050">
      <w:pPr>
        <w:pStyle w:val="Heading2"/>
      </w:pPr>
      <w:bookmarkStart w:id="20" w:name="_Toc410052920"/>
      <w:r>
        <w:rPr>
          <w:rFonts w:hint="eastAsia"/>
        </w:rPr>
        <w:lastRenderedPageBreak/>
        <w:t>应用服务器</w:t>
      </w:r>
      <w:bookmarkEnd w:id="20"/>
    </w:p>
    <w:p w14:paraId="6E27CD78" w14:textId="3FAB28E4" w:rsidR="00214BC3" w:rsidRDefault="00300ED3" w:rsidP="00214BC3">
      <w:r>
        <w:rPr>
          <w:rFonts w:hint="eastAsia"/>
        </w:rPr>
        <w:t>开源</w:t>
      </w:r>
      <w:r>
        <w:t>的应用服务器选择很多，比如</w:t>
      </w:r>
      <w:r>
        <w:t>Tomcat</w:t>
      </w:r>
      <w:r>
        <w:t>，</w:t>
      </w:r>
      <w:r>
        <w:t>Jetty</w:t>
      </w:r>
      <w:r>
        <w:t>，</w:t>
      </w:r>
      <w:r>
        <w:t>Resin</w:t>
      </w:r>
      <w:r>
        <w:t>，</w:t>
      </w:r>
      <w:r>
        <w:t>GlassFish</w:t>
      </w:r>
      <w:r>
        <w:t>等</w:t>
      </w:r>
      <w:r>
        <w:rPr>
          <w:rFonts w:hint="eastAsia"/>
        </w:rPr>
        <w:t>，下表</w:t>
      </w:r>
      <w:r>
        <w:t>是对这几个服务器的比较说明，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00ED3" w14:paraId="083AEDDC" w14:textId="77777777" w:rsidTr="008B0765">
        <w:tc>
          <w:tcPr>
            <w:tcW w:w="720" w:type="dxa"/>
            <w:shd w:val="clear" w:color="auto" w:fill="BFBFBF" w:themeFill="background1" w:themeFillShade="BF"/>
          </w:tcPr>
          <w:p w14:paraId="2CE4876E" w14:textId="77777777" w:rsidR="00300ED3" w:rsidRPr="00801EED" w:rsidRDefault="00300ED3" w:rsidP="008B0765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62C53C3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D9640A5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00ED3" w14:paraId="2681C198" w14:textId="77777777" w:rsidTr="008B0765">
        <w:tc>
          <w:tcPr>
            <w:tcW w:w="720" w:type="dxa"/>
          </w:tcPr>
          <w:p w14:paraId="57C3C466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0C524EBB" w14:textId="5AFCF919" w:rsidR="00300ED3" w:rsidRDefault="00300ED3" w:rsidP="00300ED3">
            <w:pPr>
              <w:pStyle w:val="NoSpacing"/>
              <w:jc w:val="both"/>
            </w:pPr>
            <w:r>
              <w:t>Tomcat</w:t>
            </w:r>
            <w:r>
              <w:rPr>
                <w:rFonts w:hint="eastAsia"/>
              </w:rPr>
              <w:t>，</w:t>
            </w:r>
            <w:r>
              <w:t>Jetty</w:t>
            </w:r>
            <w:r>
              <w:t>，</w:t>
            </w:r>
            <w:r>
              <w:t>Resin</w:t>
            </w:r>
            <w:r>
              <w:t>是基于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t>容器，学习</w:t>
            </w:r>
            <w:r>
              <w:rPr>
                <w:rFonts w:hint="eastAsia"/>
              </w:rPr>
              <w:t>较快</w:t>
            </w:r>
            <w:r>
              <w:t>；</w:t>
            </w:r>
            <w:r>
              <w:t>GlassFish</w:t>
            </w:r>
            <w:r>
              <w:t>是一个完备的</w:t>
            </w:r>
            <w:r>
              <w:t>EJB</w:t>
            </w:r>
            <w:r>
              <w:t>容器，有很多</w:t>
            </w:r>
            <w:r>
              <w:t>JavaEE</w:t>
            </w:r>
            <w:r>
              <w:t>特性</w:t>
            </w:r>
            <w:r>
              <w:rPr>
                <w:rFonts w:hint="eastAsia"/>
              </w:rPr>
              <w:t>和</w:t>
            </w:r>
            <w:r>
              <w:t>功能</w:t>
            </w:r>
          </w:p>
        </w:tc>
        <w:tc>
          <w:tcPr>
            <w:tcW w:w="2673" w:type="dxa"/>
          </w:tcPr>
          <w:p w14:paraId="4CA30EF6" w14:textId="436EF2F8" w:rsidR="00300ED3" w:rsidRDefault="00300ED3" w:rsidP="00300ED3">
            <w:pPr>
              <w:pStyle w:val="NoSpacing"/>
              <w:jc w:val="both"/>
            </w:pPr>
            <w:r>
              <w:t>GlassFish</w:t>
            </w:r>
            <w:r>
              <w:t>比其他三种</w:t>
            </w:r>
            <w:r>
              <w:rPr>
                <w:rFonts w:hint="eastAsia"/>
              </w:rPr>
              <w:t>学习</w:t>
            </w:r>
            <w:r>
              <w:t>曲线</w:t>
            </w:r>
            <w:r>
              <w:rPr>
                <w:rFonts w:hint="eastAsia"/>
              </w:rPr>
              <w:t>高</w:t>
            </w:r>
          </w:p>
        </w:tc>
      </w:tr>
      <w:tr w:rsidR="00300ED3" w14:paraId="7F9AC3C5" w14:textId="77777777" w:rsidTr="008B0765">
        <w:tc>
          <w:tcPr>
            <w:tcW w:w="720" w:type="dxa"/>
          </w:tcPr>
          <w:p w14:paraId="5AECAFF8" w14:textId="3077024A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4527AF6F" w14:textId="45062ABF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E821635" w14:textId="18A2BDB3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00ED3" w14:paraId="1B48B1DB" w14:textId="77777777" w:rsidTr="008B0765">
        <w:tc>
          <w:tcPr>
            <w:tcW w:w="720" w:type="dxa"/>
          </w:tcPr>
          <w:p w14:paraId="6F555892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833CA8E" w14:textId="1BE2232D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项目采用了</w:t>
            </w:r>
            <w:r>
              <w:t>Spring</w:t>
            </w:r>
            <w:r>
              <w:t>作为</w:t>
            </w:r>
            <w:r>
              <w:t>JavaEE</w:t>
            </w:r>
            <w:r>
              <w:t>的管理容器，使用</w:t>
            </w:r>
            <w:r>
              <w:t>GlassFish</w:t>
            </w:r>
            <w:r>
              <w:t>就显得过重</w:t>
            </w:r>
          </w:p>
        </w:tc>
        <w:tc>
          <w:tcPr>
            <w:tcW w:w="2673" w:type="dxa"/>
          </w:tcPr>
          <w:p w14:paraId="35EE8A9E" w14:textId="54546B8B" w:rsidR="00300ED3" w:rsidRDefault="00300ED3" w:rsidP="008B0765">
            <w:pPr>
              <w:pStyle w:val="NoSpacing"/>
            </w:pPr>
            <w:r>
              <w:t>GlassFish</w:t>
            </w:r>
            <w:r>
              <w:t>不如其他三种方案</w:t>
            </w:r>
          </w:p>
        </w:tc>
      </w:tr>
      <w:tr w:rsidR="00300ED3" w14:paraId="1B1EC3F0" w14:textId="77777777" w:rsidTr="008B0765">
        <w:tc>
          <w:tcPr>
            <w:tcW w:w="720" w:type="dxa"/>
          </w:tcPr>
          <w:p w14:paraId="4EDBEBF5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5F80831" w14:textId="1A496A9C" w:rsidR="00300ED3" w:rsidRDefault="00300ED3" w:rsidP="008B0765">
            <w:pPr>
              <w:pStyle w:val="NoSpacing"/>
            </w:pPr>
            <w:r>
              <w:t>Jetty</w:t>
            </w:r>
            <w:r>
              <w:rPr>
                <w:rFonts w:hint="eastAsia"/>
              </w:rPr>
              <w:t>具有</w:t>
            </w:r>
            <w:r>
              <w:t>轻量级，快速部署等特性，</w:t>
            </w:r>
            <w:r>
              <w:rPr>
                <w:rFonts w:hint="eastAsia"/>
              </w:rPr>
              <w:t>但鲜有</w:t>
            </w:r>
            <w:r>
              <w:t>应用于生产环境的案例；</w:t>
            </w:r>
            <w:r>
              <w:t>Tomcat</w:t>
            </w:r>
            <w:r>
              <w:t>和</w:t>
            </w:r>
            <w:r>
              <w:t>Resin</w:t>
            </w:r>
            <w:r>
              <w:t>则有很多大型互联网企业均在使用</w:t>
            </w:r>
          </w:p>
        </w:tc>
        <w:tc>
          <w:tcPr>
            <w:tcW w:w="2673" w:type="dxa"/>
          </w:tcPr>
          <w:p w14:paraId="775F391B" w14:textId="71899588" w:rsidR="00300ED3" w:rsidRDefault="00300ED3" w:rsidP="008B0765">
            <w:pPr>
              <w:pStyle w:val="NoSpacing"/>
            </w:pPr>
            <w:r>
              <w:t>Tomcat</w:t>
            </w:r>
            <w:r>
              <w:t>和</w:t>
            </w:r>
            <w:r>
              <w:t>Resin</w:t>
            </w:r>
            <w:r>
              <w:t>优于</w:t>
            </w:r>
            <w:r>
              <w:t>Jetty</w:t>
            </w:r>
            <w:r>
              <w:t>和</w:t>
            </w:r>
            <w:r>
              <w:t>GlassFish</w:t>
            </w:r>
          </w:p>
        </w:tc>
      </w:tr>
      <w:tr w:rsidR="00300ED3" w14:paraId="171186F2" w14:textId="77777777" w:rsidTr="008B0765">
        <w:tc>
          <w:tcPr>
            <w:tcW w:w="720" w:type="dxa"/>
          </w:tcPr>
          <w:p w14:paraId="064F7CDF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27630B5" w14:textId="6CD98C91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相对于</w:t>
            </w:r>
            <w:r>
              <w:t>开发效率来说</w:t>
            </w:r>
            <w:r>
              <w:rPr>
                <w:rFonts w:hint="eastAsia"/>
              </w:rPr>
              <w:t>，</w:t>
            </w:r>
            <w:r>
              <w:t>默认的</w:t>
            </w:r>
            <w:r>
              <w:t>Tomcat</w:t>
            </w:r>
            <w:r>
              <w:t>配置已经达到很好的性能表现</w:t>
            </w:r>
            <w:r>
              <w:rPr>
                <w:rFonts w:hint="eastAsia"/>
              </w:rPr>
              <w:t>；但</w:t>
            </w:r>
            <w:r>
              <w:t>其他几种方案均</w:t>
            </w:r>
            <w:r>
              <w:rPr>
                <w:rFonts w:hint="eastAsia"/>
              </w:rPr>
              <w:t>需要</w:t>
            </w:r>
            <w:r>
              <w:t>根据项目调整</w:t>
            </w:r>
          </w:p>
        </w:tc>
        <w:tc>
          <w:tcPr>
            <w:tcW w:w="2673" w:type="dxa"/>
          </w:tcPr>
          <w:p w14:paraId="7B376458" w14:textId="1C6CCAF4" w:rsidR="00300ED3" w:rsidRDefault="00300ED3" w:rsidP="008B0765">
            <w:pPr>
              <w:pStyle w:val="NoSpacing"/>
            </w:pPr>
            <w:r>
              <w:t>Tomcat</w:t>
            </w:r>
            <w:r>
              <w:t>优于其他</w:t>
            </w:r>
          </w:p>
        </w:tc>
      </w:tr>
    </w:tbl>
    <w:p w14:paraId="244C77D7" w14:textId="44A1F70D" w:rsidR="00300ED3" w:rsidRPr="00300ED3" w:rsidRDefault="00300ED3" w:rsidP="00214BC3">
      <w:r>
        <w:rPr>
          <w:rFonts w:hint="eastAsia"/>
        </w:rPr>
        <w:t>根据</w:t>
      </w:r>
      <w:r>
        <w:t>上述分析</w:t>
      </w:r>
      <w:r>
        <w:rPr>
          <w:rFonts w:hint="eastAsia"/>
        </w:rPr>
        <w:t>来看</w:t>
      </w:r>
      <w:r>
        <w:t>，</w:t>
      </w:r>
      <w:r>
        <w:t>GlassFish</w:t>
      </w:r>
      <w:r>
        <w:t>因为是标准的</w:t>
      </w:r>
      <w:r>
        <w:t>EJB</w:t>
      </w:r>
      <w:r>
        <w:rPr>
          <w:rFonts w:hint="eastAsia"/>
        </w:rPr>
        <w:t>应用服务器而</w:t>
      </w:r>
      <w:r>
        <w:t>首先</w:t>
      </w:r>
      <w:r>
        <w:rPr>
          <w:rFonts w:hint="eastAsia"/>
        </w:rPr>
        <w:t>不被</w:t>
      </w:r>
      <w:r>
        <w:t>采用，而</w:t>
      </w:r>
      <w:r>
        <w:t>Jetty</w:t>
      </w:r>
      <w:r>
        <w:t>因为成熟度不够而被淘汰，但是</w:t>
      </w:r>
      <w:r>
        <w:rPr>
          <w:rFonts w:hint="eastAsia"/>
        </w:rPr>
        <w:t>使用</w:t>
      </w:r>
      <w:r>
        <w:t>其嵌入式容器的特性用于开发</w:t>
      </w:r>
      <w:r>
        <w:rPr>
          <w:rFonts w:hint="eastAsia"/>
        </w:rPr>
        <w:t>和</w:t>
      </w:r>
      <w:r>
        <w:t>测试阶段也是非常优秀的；</w:t>
      </w:r>
      <w:r>
        <w:t>Tomcat</w:t>
      </w:r>
      <w:r>
        <w:t>和</w:t>
      </w:r>
      <w:r>
        <w:t>Resin</w:t>
      </w:r>
      <w:r>
        <w:rPr>
          <w:rFonts w:hint="eastAsia"/>
        </w:rPr>
        <w:t>则</w:t>
      </w:r>
      <w:r>
        <w:t>可以根据项目团队各自的经验来选取。本</w:t>
      </w:r>
      <w:r>
        <w:rPr>
          <w:rFonts w:hint="eastAsia"/>
        </w:rPr>
        <w:t>项目</w:t>
      </w:r>
      <w:r>
        <w:t>选用</w:t>
      </w:r>
      <w:r>
        <w:t>Tomcat</w:t>
      </w:r>
      <w:r>
        <w:t>作为应用服务器。</w:t>
      </w:r>
    </w:p>
    <w:p w14:paraId="48DFDF45" w14:textId="3B232F99" w:rsidR="002C10CD" w:rsidRDefault="002C10CD" w:rsidP="002C10CD">
      <w:pPr>
        <w:pStyle w:val="Heading2"/>
      </w:pPr>
      <w:bookmarkStart w:id="21" w:name="_Toc410052921"/>
      <w:r>
        <w:rPr>
          <w:rFonts w:hint="eastAsia"/>
        </w:rPr>
        <w:t>项目</w:t>
      </w:r>
      <w:r>
        <w:t>构建工具</w:t>
      </w:r>
      <w:bookmarkEnd w:id="21"/>
    </w:p>
    <w:p w14:paraId="2913634E" w14:textId="77777777" w:rsidR="00BC2611" w:rsidRDefault="00AA3512" w:rsidP="00C866B1">
      <w:r>
        <w:t>Java</w:t>
      </w:r>
      <w:r>
        <w:t>的项目构建工具有</w:t>
      </w:r>
      <w:r>
        <w:t>Ant</w:t>
      </w:r>
      <w:r>
        <w:t>，</w:t>
      </w:r>
      <w:r>
        <w:t>Maven</w:t>
      </w:r>
      <w:r>
        <w:t>和最近兴起的</w:t>
      </w:r>
      <w:r>
        <w:t>Gradle</w:t>
      </w:r>
      <w:r>
        <w:rPr>
          <w:rFonts w:hint="eastAsia"/>
        </w:rPr>
        <w:t>。</w:t>
      </w:r>
    </w:p>
    <w:p w14:paraId="1436B2E6" w14:textId="25268F44" w:rsidR="00C866B1" w:rsidRDefault="00AA3512" w:rsidP="00C866B1">
      <w:r>
        <w:rPr>
          <w:rFonts w:hint="eastAsia"/>
        </w:rPr>
        <w:t>An</w:t>
      </w:r>
      <w:r>
        <w:t>t</w:t>
      </w:r>
      <w:r>
        <w:t>主要用于源码的编译，打包，通过插件也能完成运行测试以及生产报表</w:t>
      </w:r>
      <w:r>
        <w:rPr>
          <w:rFonts w:hint="eastAsia"/>
        </w:rPr>
        <w:t>等</w:t>
      </w:r>
      <w:r>
        <w:t>功能，</w:t>
      </w:r>
      <w:r>
        <w:rPr>
          <w:rFonts w:hint="eastAsia"/>
        </w:rPr>
        <w:t>但是</w:t>
      </w:r>
      <w:r>
        <w:t>Ant</w:t>
      </w:r>
      <w:r>
        <w:t>需要</w:t>
      </w:r>
      <w:r>
        <w:rPr>
          <w:rFonts w:hint="eastAsia"/>
        </w:rPr>
        <w:t>程序员</w:t>
      </w:r>
      <w:r>
        <w:t>编写所有的构建代码并</w:t>
      </w:r>
      <w:r>
        <w:rPr>
          <w:rFonts w:hint="eastAsia"/>
        </w:rPr>
        <w:t>手动</w:t>
      </w:r>
      <w:r>
        <w:t>管理编译周期；</w:t>
      </w:r>
      <w:r w:rsidR="00BC2611">
        <w:rPr>
          <w:rFonts w:hint="eastAsia"/>
        </w:rPr>
        <w:t>同时</w:t>
      </w:r>
      <w:r w:rsidR="00BC2611">
        <w:rPr>
          <w:rFonts w:hint="eastAsia"/>
        </w:rPr>
        <w:t>Ant</w:t>
      </w:r>
      <w:r w:rsidR="00BC2611">
        <w:t>没有依赖管理的功能，所以</w:t>
      </w:r>
      <w:r w:rsidR="00BC2611">
        <w:rPr>
          <w:rFonts w:hint="eastAsia"/>
        </w:rPr>
        <w:t>使用</w:t>
      </w:r>
      <w:r w:rsidR="00BC2611">
        <w:t>Ant</w:t>
      </w:r>
      <w:r w:rsidR="00BC2611">
        <w:t>的项目可能会因为不同的开发团队使用的依赖版本</w:t>
      </w:r>
      <w:r w:rsidR="00BC2611">
        <w:rPr>
          <w:rFonts w:hint="eastAsia"/>
        </w:rPr>
        <w:t>不一致导致</w:t>
      </w:r>
      <w:r w:rsidR="00BC2611">
        <w:t>编译问题</w:t>
      </w:r>
      <w:r w:rsidR="00BC2611">
        <w:rPr>
          <w:rFonts w:hint="eastAsia"/>
        </w:rPr>
        <w:t>。</w:t>
      </w:r>
    </w:p>
    <w:p w14:paraId="5352F706" w14:textId="357CB4FD" w:rsidR="00BC2611" w:rsidRDefault="00BC2611" w:rsidP="00C866B1">
      <w:r>
        <w:t>Maven</w:t>
      </w:r>
      <w:r>
        <w:t>的出现很好的解决了</w:t>
      </w:r>
      <w:r>
        <w:t>Ant</w:t>
      </w:r>
      <w:r>
        <w:t>的不足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Maven</w:t>
      </w:r>
      <w:r>
        <w:t>覆盖了软件项目从创建，编译，测试，打包和发布的全生命周期；其次，</w:t>
      </w:r>
      <w:r>
        <w:t>Maven</w:t>
      </w:r>
      <w:r>
        <w:t>最具有特色的依赖管理</w:t>
      </w:r>
      <w:r>
        <w:rPr>
          <w:rFonts w:hint="eastAsia"/>
        </w:rPr>
        <w:t>保证</w:t>
      </w:r>
      <w:r>
        <w:t>了所有团队对依赖的一致性；最后，</w:t>
      </w:r>
      <w:r>
        <w:t>Maven</w:t>
      </w:r>
      <w:r>
        <w:t>采用约定</w:t>
      </w:r>
      <w:r>
        <w:rPr>
          <w:rFonts w:hint="eastAsia"/>
        </w:rPr>
        <w:t>大于</w:t>
      </w:r>
      <w:r>
        <w:t>配置的方式，</w:t>
      </w:r>
      <w:r>
        <w:rPr>
          <w:rFonts w:hint="eastAsia"/>
        </w:rPr>
        <w:t>对于</w:t>
      </w:r>
      <w:r>
        <w:t>不同的</w:t>
      </w:r>
      <w:r>
        <w:t>Java</w:t>
      </w:r>
      <w:r>
        <w:t>项目提供缺省模板，包括源代码目录结构，配置文件等，节省了开发团队对</w:t>
      </w:r>
      <w:r>
        <w:rPr>
          <w:rFonts w:hint="eastAsia"/>
        </w:rPr>
        <w:t>Maven</w:t>
      </w:r>
      <w:r>
        <w:rPr>
          <w:rFonts w:hint="eastAsia"/>
        </w:rPr>
        <w:t>生命</w:t>
      </w:r>
      <w:r>
        <w:t>周期脚本的维护成本。</w:t>
      </w:r>
    </w:p>
    <w:p w14:paraId="46D666A8" w14:textId="524F452F" w:rsidR="00BC2611" w:rsidRDefault="00BC2611" w:rsidP="00C866B1">
      <w:r>
        <w:t>Gradle</w:t>
      </w:r>
      <w:r>
        <w:t>是新兴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与</w:t>
      </w:r>
      <w:r>
        <w:t>Maven</w:t>
      </w:r>
      <w:r>
        <w:t>有着类似功能的项目构建工具</w:t>
      </w:r>
      <w:r>
        <w:rPr>
          <w:rFonts w:hint="eastAsia"/>
        </w:rPr>
        <w:t>，</w:t>
      </w:r>
      <w:r>
        <w:t>与</w:t>
      </w:r>
      <w:r>
        <w:t>Maven</w:t>
      </w:r>
      <w:r>
        <w:rPr>
          <w:rFonts w:hint="eastAsia"/>
        </w:rPr>
        <w:t>使用</w:t>
      </w:r>
      <w:r>
        <w:t>XML</w:t>
      </w:r>
      <w:r>
        <w:t>语言对</w:t>
      </w:r>
      <w:r>
        <w:rPr>
          <w:rFonts w:hint="eastAsia"/>
        </w:rPr>
        <w:t>项目</w:t>
      </w:r>
      <w:r>
        <w:t>管理配置</w:t>
      </w:r>
      <w:r>
        <w:rPr>
          <w:rFonts w:hint="eastAsia"/>
        </w:rPr>
        <w:t>（</w:t>
      </w:r>
      <w:r>
        <w:t>POM</w:t>
      </w:r>
      <w:r>
        <w:t>文件）进行维护不同的是</w:t>
      </w:r>
      <w:r>
        <w:t>Gradle</w:t>
      </w:r>
      <w:r>
        <w:t>使用</w:t>
      </w:r>
      <w:r>
        <w:t>Groovy</w:t>
      </w:r>
      <w:r>
        <w:t>语</w:t>
      </w:r>
      <w:r>
        <w:lastRenderedPageBreak/>
        <w:t>言</w:t>
      </w:r>
      <w:r>
        <w:rPr>
          <w:rFonts w:hint="eastAsia"/>
        </w:rPr>
        <w:t>，</w:t>
      </w:r>
      <w:r>
        <w:t>这种方式能</w:t>
      </w:r>
      <w:r>
        <w:rPr>
          <w:rFonts w:hint="eastAsia"/>
        </w:rPr>
        <w:t>大大</w:t>
      </w:r>
      <w:r>
        <w:t>减少</w:t>
      </w:r>
      <w:r>
        <w:rPr>
          <w:rFonts w:hint="eastAsia"/>
        </w:rPr>
        <w:t>POM</w:t>
      </w:r>
      <w:r>
        <w:t>文件的复杂度，但是需要使用者对</w:t>
      </w:r>
      <w:r>
        <w:t>Groovy</w:t>
      </w:r>
      <w:r>
        <w:t>语言有一定的熟悉程度。</w:t>
      </w:r>
    </w:p>
    <w:p w14:paraId="461DF04B" w14:textId="6F8DAB5B" w:rsidR="00BC2611" w:rsidRPr="00BC2611" w:rsidRDefault="00BC2611" w:rsidP="00C866B1">
      <w:r>
        <w:rPr>
          <w:rFonts w:hint="eastAsia"/>
        </w:rPr>
        <w:t>根据</w:t>
      </w:r>
      <w:r>
        <w:t>项目特点和技术团队的技术背景，本项目使用</w:t>
      </w:r>
      <w:r>
        <w:t>Maven</w:t>
      </w:r>
      <w:r>
        <w:t>作为项目构建工具。</w:t>
      </w:r>
    </w:p>
    <w:p w14:paraId="67976273" w14:textId="77777777" w:rsidR="00214BC3" w:rsidRPr="00214BC3" w:rsidRDefault="00214BC3" w:rsidP="00214BC3"/>
    <w:p w14:paraId="1CD23420" w14:textId="672109DB" w:rsidR="00AF325B" w:rsidRDefault="00AF325B" w:rsidP="00AF325B">
      <w:pPr>
        <w:pStyle w:val="Heading2"/>
      </w:pPr>
      <w:bookmarkStart w:id="22" w:name="_Toc410052922"/>
      <w:r>
        <w:rPr>
          <w:rFonts w:hint="eastAsia"/>
        </w:rPr>
        <w:t>测试</w:t>
      </w:r>
      <w:r w:rsidR="007422B9">
        <w:rPr>
          <w:rFonts w:hint="eastAsia"/>
        </w:rPr>
        <w:t>方法论</w:t>
      </w:r>
      <w:bookmarkEnd w:id="22"/>
    </w:p>
    <w:p w14:paraId="49FA04EC" w14:textId="487BF25C" w:rsidR="00553444" w:rsidRPr="00553444" w:rsidRDefault="00553444" w:rsidP="00553444">
      <w:pPr>
        <w:pStyle w:val="Heading3"/>
      </w:pPr>
      <w:bookmarkStart w:id="23" w:name="_Toc410052923"/>
      <w:r>
        <w:rPr>
          <w:rFonts w:hint="eastAsia"/>
        </w:rPr>
        <w:t>软件测试</w:t>
      </w:r>
      <w:r>
        <w:t>框架</w:t>
      </w:r>
      <w:bookmarkEnd w:id="23"/>
    </w:p>
    <w:p w14:paraId="2E926A1A" w14:textId="2665DEE7" w:rsidR="00AF76F3" w:rsidRDefault="009F67E1" w:rsidP="00AF76F3">
      <w:r>
        <w:rPr>
          <w:rFonts w:hint="eastAsia"/>
        </w:rPr>
        <w:t>软件</w:t>
      </w:r>
      <w:r w:rsidR="00AF76F3">
        <w:rPr>
          <w:rFonts w:hint="eastAsia"/>
        </w:rPr>
        <w:t>测试</w:t>
      </w:r>
      <w:r w:rsidR="00AF76F3">
        <w:t>框架</w:t>
      </w:r>
      <w:r w:rsidR="00AF76F3">
        <w:rPr>
          <w:rFonts w:hint="eastAsia"/>
        </w:rPr>
        <w:t>主要是</w:t>
      </w:r>
      <w:r w:rsidR="00AF76F3">
        <w:t>包括</w:t>
      </w:r>
      <w:r w:rsidR="00AF76F3">
        <w:rPr>
          <w:rFonts w:hint="eastAsia"/>
        </w:rPr>
        <w:t>两个</w:t>
      </w:r>
      <w:r w:rsidR="00AF76F3">
        <w:t>方面，</w:t>
      </w:r>
      <w:r w:rsidR="00AF76F3" w:rsidRPr="00AF76F3">
        <w:rPr>
          <w:rFonts w:hint="eastAsia"/>
        </w:rPr>
        <w:t>一是业务测试技术模块，二是流程规范管理模块。前者是完成任务需用到的测试技术的集合，后者是技术应用过程中各环节需如何控制的策略。</w:t>
      </w:r>
    </w:p>
    <w:p w14:paraId="4EA509F9" w14:textId="2C7C81BB" w:rsidR="00CA1770" w:rsidRDefault="00DE679D" w:rsidP="00CA1770">
      <w:r w:rsidRPr="00DE679D">
        <w:rPr>
          <w:rFonts w:hint="eastAsia"/>
        </w:rPr>
        <w:t>根据常用的测试类型，可把业务测试框架的类别分为功能测试框架、性能测试框架、自动化测试框架等</w:t>
      </w:r>
      <w:r>
        <w:rPr>
          <w:rFonts w:hint="eastAsia"/>
        </w:rPr>
        <w:t>，</w:t>
      </w:r>
      <w:r w:rsidRPr="00DE679D">
        <w:rPr>
          <w:rFonts w:hint="eastAsia"/>
        </w:rPr>
        <w:t>在流程规范管理框架的设计中，我们可以考虑测试规范系列、测试工作流程系列、测试设计模板系列，如测试方案设计模板、测试用例设计模板、测试报告模板等内容</w:t>
      </w:r>
      <w:r>
        <w:rPr>
          <w:rFonts w:hint="eastAsia"/>
        </w:rPr>
        <w:t>。</w:t>
      </w:r>
    </w:p>
    <w:p w14:paraId="44E7C5E4" w14:textId="0A9F8B68" w:rsidR="00553444" w:rsidRDefault="00553444" w:rsidP="00553444">
      <w:pPr>
        <w:pStyle w:val="Heading3"/>
      </w:pPr>
      <w:bookmarkStart w:id="24" w:name="_Toc410052924"/>
      <w:r>
        <w:t>测试设计</w:t>
      </w:r>
      <w:bookmarkEnd w:id="24"/>
    </w:p>
    <w:p w14:paraId="7B6CFC7D" w14:textId="2DF899A1" w:rsidR="009F67E1" w:rsidRDefault="009F67E1" w:rsidP="009D09FB">
      <w:r>
        <w:t>测试设计主要设计输入值以有效测试软件的不同方面，也包括测试环境，测试预期输出等</w:t>
      </w:r>
      <w:r w:rsidR="009D09FB" w:rsidRPr="009D09FB">
        <w:rPr>
          <w:rFonts w:hint="eastAsia"/>
        </w:rPr>
        <w:t>，</w:t>
      </w:r>
      <w:r w:rsidR="009D09FB" w:rsidRPr="009D09FB">
        <w:t>从测试设计方法</w:t>
      </w:r>
      <w:r w:rsidR="009D09FB">
        <w:t>分</w:t>
      </w:r>
      <w:r w:rsidR="009D09FB">
        <w:rPr>
          <w:rFonts w:hint="eastAsia"/>
        </w:rPr>
        <w:t>类</w:t>
      </w:r>
      <w:r w:rsidR="009D09FB">
        <w:t>如下：</w:t>
      </w:r>
    </w:p>
    <w:tbl>
      <w:tblPr>
        <w:tblW w:w="7966" w:type="dxa"/>
        <w:tblInd w:w="5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3235"/>
        <w:gridCol w:w="3150"/>
      </w:tblGrid>
      <w:tr w:rsidR="009D09FB" w:rsidRPr="009D09FB" w14:paraId="1F8F4C70" w14:textId="30ACB8BE" w:rsidTr="00553444">
        <w:trPr>
          <w:trHeight w:val="350"/>
        </w:trPr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C1E4F" w14:textId="05A9E661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测试名称</w:t>
            </w:r>
          </w:p>
        </w:tc>
        <w:tc>
          <w:tcPr>
            <w:tcW w:w="3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368FC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测试内容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6D3822B1" w14:textId="4F01DE10" w:rsidR="009D09FB" w:rsidRPr="009D09FB" w:rsidRDefault="00553444" w:rsidP="00553444">
            <w:pPr>
              <w:pStyle w:val="Tabletext"/>
            </w:pPr>
            <w:r>
              <w:rPr>
                <w:rFonts w:hint="eastAsia"/>
              </w:rPr>
              <w:t>常见</w:t>
            </w:r>
            <w:r w:rsidR="009D09FB">
              <w:rPr>
                <w:rFonts w:hint="eastAsia"/>
              </w:rPr>
              <w:t>测试</w:t>
            </w:r>
            <w:r w:rsidR="009D09FB">
              <w:t>方法</w:t>
            </w:r>
          </w:p>
        </w:tc>
      </w:tr>
      <w:tr w:rsidR="009D09FB" w:rsidRPr="009D09FB" w14:paraId="65843B03" w14:textId="1D97E00E" w:rsidTr="00553444">
        <w:trPr>
          <w:trHeight w:val="575"/>
        </w:trPr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423B3" w14:textId="61F7BFFF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黑盒测试</w:t>
            </w:r>
          </w:p>
        </w:tc>
        <w:tc>
          <w:tcPr>
            <w:tcW w:w="3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8104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把软件系统当作一个“黑箱”，无法了解或使用系统的内部结构及知识。从软件的行为，而不是内部结构出发来设计测试</w:t>
            </w:r>
            <w:r w:rsidRPr="009D09FB">
              <w:t>.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14:paraId="74065432" w14:textId="21CB92BC" w:rsidR="009D09FB" w:rsidRDefault="009D09FB" w:rsidP="00553444">
            <w:pPr>
              <w:pStyle w:val="Tabletext"/>
            </w:pPr>
            <w:r>
              <w:rPr>
                <w:rFonts w:hint="eastAsia"/>
              </w:rPr>
              <w:t>等价类</w:t>
            </w:r>
            <w:r>
              <w:t>划分</w:t>
            </w:r>
            <w:r>
              <w:rPr>
                <w:rFonts w:hint="eastAsia"/>
              </w:rPr>
              <w:t>，边界值</w:t>
            </w:r>
            <w:r>
              <w:t>分析</w:t>
            </w:r>
            <w:r>
              <w:rPr>
                <w:rFonts w:hint="eastAsia"/>
              </w:rPr>
              <w:t>，错误推测，</w:t>
            </w:r>
            <w:r>
              <w:t>因果图法，</w:t>
            </w:r>
            <w:r w:rsidR="00553444">
              <w:rPr>
                <w:rFonts w:hint="eastAsia"/>
              </w:rPr>
              <w:t>正交试验</w:t>
            </w:r>
            <w:r w:rsidR="00553444">
              <w:t>法，</w:t>
            </w:r>
            <w:r w:rsidR="00553444">
              <w:rPr>
                <w:rFonts w:hint="eastAsia"/>
              </w:rPr>
              <w:t>场景</w:t>
            </w:r>
            <w:r w:rsidR="00553444">
              <w:t>法</w:t>
            </w:r>
          </w:p>
          <w:p w14:paraId="568B8D82" w14:textId="77777777" w:rsidR="009D09FB" w:rsidRDefault="009D09FB" w:rsidP="00553444">
            <w:pPr>
              <w:pStyle w:val="Tabletext"/>
            </w:pPr>
          </w:p>
          <w:p w14:paraId="667B4762" w14:textId="0BFF935D" w:rsidR="009D09FB" w:rsidRPr="009D09FB" w:rsidRDefault="009D09FB" w:rsidP="00553444">
            <w:pPr>
              <w:pStyle w:val="Tabletext"/>
            </w:pPr>
          </w:p>
        </w:tc>
      </w:tr>
      <w:tr w:rsidR="009D09FB" w:rsidRPr="009D09FB" w14:paraId="39A56B7B" w14:textId="226E73B0" w:rsidTr="00553444">
        <w:trPr>
          <w:trHeight w:val="575"/>
        </w:trPr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8C3A6" w14:textId="788D92A5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白盒测试</w:t>
            </w:r>
          </w:p>
        </w:tc>
        <w:tc>
          <w:tcPr>
            <w:tcW w:w="3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7DD0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设计者可以看到软件系统的内部结构，并且使用软件的内部知识来指导测试数据及方法的选择。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14:paraId="0258EECC" w14:textId="563CC2B4" w:rsidR="009D09FB" w:rsidRPr="009D09FB" w:rsidRDefault="009D09FB" w:rsidP="00553444">
            <w:pPr>
              <w:pStyle w:val="Tabletext"/>
            </w:pPr>
            <w:r>
              <w:rPr>
                <w:rFonts w:hint="eastAsia"/>
              </w:rPr>
              <w:t>语句</w:t>
            </w:r>
            <w:r>
              <w:t>覆盖</w:t>
            </w:r>
            <w:r>
              <w:rPr>
                <w:rFonts w:hint="eastAsia"/>
              </w:rPr>
              <w:t>，判定覆盖，条件覆盖，基本</w:t>
            </w:r>
            <w:r>
              <w:t>路径覆盖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循环覆盖，模块接口测试</w:t>
            </w:r>
          </w:p>
        </w:tc>
      </w:tr>
      <w:tr w:rsidR="009D09FB" w:rsidRPr="009D09FB" w14:paraId="06EDA3B5" w14:textId="28CDC301" w:rsidTr="00553444">
        <w:trPr>
          <w:trHeight w:val="325"/>
        </w:trPr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1C23" w14:textId="6A3FAB31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灰盒测试</w:t>
            </w:r>
          </w:p>
        </w:tc>
        <w:tc>
          <w:tcPr>
            <w:tcW w:w="3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92502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介于黑盒和白盒之间</w:t>
            </w:r>
          </w:p>
        </w:tc>
        <w:tc>
          <w:tcPr>
            <w:tcW w:w="3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14:paraId="78BECE5C" w14:textId="77777777" w:rsidR="009D09FB" w:rsidRPr="009D09FB" w:rsidRDefault="009D09FB" w:rsidP="00553444">
            <w:pPr>
              <w:pStyle w:val="Tabletext"/>
            </w:pPr>
          </w:p>
        </w:tc>
      </w:tr>
    </w:tbl>
    <w:p w14:paraId="7F0B642C" w14:textId="08A20AD4" w:rsidR="00553444" w:rsidRPr="005A67B6" w:rsidRDefault="00553444" w:rsidP="005A67B6">
      <w:pPr>
        <w:pStyle w:val="Heading3"/>
      </w:pPr>
      <w:bookmarkStart w:id="25" w:name="_Toc410052925"/>
      <w:r w:rsidRPr="005A67B6">
        <w:rPr>
          <w:rStyle w:val="Heading3Char"/>
          <w:rFonts w:hint="eastAsia"/>
          <w:b/>
        </w:rPr>
        <w:t>测试方法的综合策略</w:t>
      </w:r>
      <w:bookmarkEnd w:id="25"/>
    </w:p>
    <w:p w14:paraId="730EF6E6" w14:textId="4E4B1D70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首先进行等价划分，包括输入、输出条件的等价划分，将无限测试变成有限测试。</w:t>
      </w:r>
    </w:p>
    <w:p w14:paraId="2022CCC5" w14:textId="7846C6F2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使用边界值分析法。</w:t>
      </w:r>
    </w:p>
    <w:p w14:paraId="721654BD" w14:textId="32F48617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使用错误推测发，追加一些用例。</w:t>
      </w:r>
    </w:p>
    <w:p w14:paraId="5DBDD92F" w14:textId="65C0DD3E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lastRenderedPageBreak/>
        <w:t>对照程序逻辑，检查用例设计的逻辑覆盖，力求达到覆盖标准。</w:t>
      </w:r>
    </w:p>
    <w:p w14:paraId="5741CA19" w14:textId="0A6A6955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程序功能说明中有输入条件组合，就可选用因果图和判定表驱动法。</w:t>
      </w:r>
    </w:p>
    <w:p w14:paraId="11F2FBC0" w14:textId="549DF94C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对于参数配置类软件，用正交试验法选择较少组合到达最佳效果。</w:t>
      </w:r>
    </w:p>
    <w:p w14:paraId="31B09FFC" w14:textId="577B87F8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功能图是用例设计的好方法，通过不同时期条件的有效性设计不同的测试数据。</w:t>
      </w:r>
    </w:p>
    <w:p w14:paraId="19C9093F" w14:textId="5FF658F7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对应业务流程清晰的系统，用场景法贯穿测试过程，在案例中综合使用各种测试方法。</w:t>
      </w:r>
    </w:p>
    <w:p w14:paraId="00C7DB36" w14:textId="04A3021B" w:rsidR="00553444" w:rsidRDefault="009D09FB" w:rsidP="00553444">
      <w:pPr>
        <w:rPr>
          <w:rFonts w:hint="eastAsia"/>
        </w:rPr>
      </w:pPr>
      <w:r>
        <w:rPr>
          <w:rFonts w:hint="eastAsia"/>
        </w:rPr>
        <w:t>根据项目特点</w:t>
      </w:r>
      <w:r>
        <w:t>，本项目</w:t>
      </w:r>
      <w:r>
        <w:rPr>
          <w:rFonts w:hint="eastAsia"/>
        </w:rPr>
        <w:t>讲自定义</w:t>
      </w:r>
      <w:r>
        <w:t>功能测试</w:t>
      </w:r>
      <w:r>
        <w:rPr>
          <w:rFonts w:hint="eastAsia"/>
        </w:rPr>
        <w:t>框架</w:t>
      </w:r>
      <w:r w:rsidR="00553444">
        <w:rPr>
          <w:rFonts w:hint="eastAsia"/>
        </w:rPr>
        <w:t>，</w:t>
      </w:r>
      <w:r w:rsidR="00553444">
        <w:t>使用</w:t>
      </w:r>
      <w:r w:rsidR="00553444">
        <w:rPr>
          <w:rFonts w:hint="eastAsia"/>
        </w:rPr>
        <w:t>以上</w:t>
      </w:r>
      <w:r w:rsidR="00553444">
        <w:t>测试方法对</w:t>
      </w:r>
      <w:r w:rsidR="00553444">
        <w:rPr>
          <w:rFonts w:hint="eastAsia"/>
        </w:rPr>
        <w:t>产品</w:t>
      </w:r>
      <w:r w:rsidR="00CF7F6F">
        <w:t>进行功能测试</w:t>
      </w:r>
      <w:r w:rsidR="00CF7F6F">
        <w:rPr>
          <w:rFonts w:hint="eastAsia"/>
        </w:rPr>
        <w:t>，</w:t>
      </w:r>
      <w:r w:rsidR="00CF7F6F">
        <w:t>并使用</w:t>
      </w:r>
      <w:r w:rsidR="00CF7F6F">
        <w:t>word</w:t>
      </w:r>
      <w:r w:rsidR="00CF7F6F">
        <w:t>和</w:t>
      </w:r>
      <w:r w:rsidR="00CF7F6F">
        <w:t>excel</w:t>
      </w:r>
      <w:r w:rsidR="00CF7F6F">
        <w:rPr>
          <w:rFonts w:hint="eastAsia"/>
        </w:rPr>
        <w:t>自定义</w:t>
      </w:r>
      <w:r w:rsidR="00CF7F6F">
        <w:t>模板来管理测试</w:t>
      </w:r>
      <w:r w:rsidR="00CF7F6F">
        <w:rPr>
          <w:rFonts w:hint="eastAsia"/>
        </w:rPr>
        <w:t>流程</w:t>
      </w:r>
      <w:r w:rsidR="00CF7F6F">
        <w:t>。</w:t>
      </w:r>
      <w:bookmarkStart w:id="26" w:name="_GoBack"/>
      <w:bookmarkEnd w:id="26"/>
    </w:p>
    <w:p w14:paraId="41F3D783" w14:textId="0E31675C" w:rsidR="007D6050" w:rsidRPr="00CA1770" w:rsidRDefault="00553444" w:rsidP="009F67E1">
      <w:pPr>
        <w:ind w:firstLine="0"/>
      </w:pPr>
      <w:r>
        <w:br w:type="page"/>
      </w:r>
    </w:p>
    <w:p w14:paraId="477FE7A5" w14:textId="65B5D824" w:rsidR="005E0D0D" w:rsidRDefault="004C2152" w:rsidP="00DB0754">
      <w:pPr>
        <w:pStyle w:val="Heading1"/>
      </w:pPr>
      <w:bookmarkStart w:id="27" w:name="_Toc410052926"/>
      <w:r>
        <w:rPr>
          <w:rFonts w:hint="eastAsia"/>
        </w:rPr>
        <w:lastRenderedPageBreak/>
        <w:t>系统</w:t>
      </w:r>
      <w:r>
        <w:t>数据</w:t>
      </w:r>
      <w:r>
        <w:t>ER</w:t>
      </w:r>
      <w:r>
        <w:t>图</w:t>
      </w:r>
      <w:r w:rsidR="00093429">
        <w:rPr>
          <w:rFonts w:hint="eastAsia"/>
        </w:rPr>
        <w:t>（</w:t>
      </w:r>
      <w:r w:rsidR="00093429">
        <w:t>数据视图）</w:t>
      </w:r>
      <w:bookmarkEnd w:id="27"/>
    </w:p>
    <w:p w14:paraId="7CC7F8D4" w14:textId="77777777" w:rsidR="009175BC" w:rsidRDefault="00D567E5" w:rsidP="00E01EF5">
      <w:pPr>
        <w:pStyle w:val="NoSpacing"/>
      </w:pPr>
      <w:r>
        <w:object w:dxaOrig="17851" w:dyaOrig="11610" w14:anchorId="18129498">
          <v:shape id="_x0000_i1028" type="#_x0000_t75" style="width:432.9pt;height:280.95pt" o:ole="">
            <v:imagedata r:id="rId17" o:title=""/>
          </v:shape>
          <o:OLEObject Type="Embed" ProgID="Visio.Drawing.15" ShapeID="_x0000_i1028" DrawAspect="Content" ObjectID="_1483794961" r:id="rId18"/>
        </w:object>
      </w:r>
    </w:p>
    <w:p w14:paraId="1BA42AC3" w14:textId="6913933E" w:rsidR="00E01EF5" w:rsidRDefault="004A3CB4" w:rsidP="004A3CB4">
      <w:r>
        <w:t>E-R</w:t>
      </w:r>
      <w:r>
        <w:rPr>
          <w:rFonts w:hint="eastAsia"/>
        </w:rPr>
        <w:t>图</w:t>
      </w:r>
      <w:r>
        <w:t>是实体</w:t>
      </w:r>
      <w:r>
        <w:t>-</w:t>
      </w:r>
      <w:r>
        <w:rPr>
          <w:rFonts w:hint="eastAsia"/>
        </w:rPr>
        <w:t>联系图</w:t>
      </w:r>
      <w:r>
        <w:t xml:space="preserve"> (Entity-Relationship Diagram)</w:t>
      </w:r>
      <w:r>
        <w:rPr>
          <w:rFonts w:hint="eastAsia"/>
        </w:rPr>
        <w:t xml:space="preserve"> </w:t>
      </w:r>
      <w:r>
        <w:rPr>
          <w:rFonts w:hint="eastAsia"/>
        </w:rPr>
        <w:t>的简称，</w:t>
      </w:r>
      <w:r>
        <w:t>用于需求和高层设计阶段，描述应用软件中对现实业务实体的映射以及实体之间</w:t>
      </w:r>
      <w:r>
        <w:rPr>
          <w:rFonts w:hint="eastAsia"/>
        </w:rPr>
        <w:t>的</w:t>
      </w:r>
      <w:r>
        <w:t>关系。</w:t>
      </w:r>
      <w:r>
        <w:rPr>
          <w:rFonts w:hint="eastAsia"/>
        </w:rPr>
        <w:t>E</w:t>
      </w:r>
      <w:r>
        <w:t>-R</w:t>
      </w:r>
      <w:r>
        <w:t>图使用以下</w:t>
      </w:r>
      <w:r>
        <w:t>6</w:t>
      </w:r>
      <w:r>
        <w:rPr>
          <w:rFonts w:hint="eastAsia"/>
        </w:rPr>
        <w:t>种</w:t>
      </w:r>
      <w:r>
        <w:t>符号对实体和</w:t>
      </w:r>
      <w:r>
        <w:rPr>
          <w:rFonts w:hint="eastAsia"/>
        </w:rPr>
        <w:t>关联</w:t>
      </w:r>
      <w:r>
        <w:t>进行描述，</w:t>
      </w:r>
    </w:p>
    <w:p w14:paraId="2F04A66A" w14:textId="3D837499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实体对象，比如订餐系统的</w:t>
      </w:r>
      <w:r>
        <w:rPr>
          <w:rFonts w:hint="eastAsia"/>
        </w:rPr>
        <w:t>用户</w:t>
      </w:r>
    </w:p>
    <w:p w14:paraId="08EC3F48" w14:textId="0B9A678E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双实线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弱实体对象，与实体对象的区别在于弱实体对象必须依赖一个实体存在而存在，如果依赖主实体不存在，弱实体</w:t>
      </w:r>
      <w:r>
        <w:rPr>
          <w:rFonts w:hint="eastAsia"/>
        </w:rPr>
        <w:t>则</w:t>
      </w:r>
      <w:r>
        <w:t>没有存在的意义。比如</w:t>
      </w:r>
      <w:r>
        <w:rPr>
          <w:rFonts w:hint="eastAsia"/>
        </w:rPr>
        <w:t>用户</w:t>
      </w:r>
      <w:r>
        <w:t>拥有的角色，如果系统中不存在用户，那么角色</w:t>
      </w:r>
      <w:r>
        <w:rPr>
          <w:rFonts w:hint="eastAsia"/>
        </w:rPr>
        <w:t>没有</w:t>
      </w:r>
      <w:r>
        <w:t>单独存在的意义</w:t>
      </w:r>
    </w:p>
    <w:p w14:paraId="6BEE6C72" w14:textId="1852A45D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实体对象的属性，比如订餐系统的用户有用户名，密码，手机号等属性。</w:t>
      </w:r>
      <w:r>
        <w:rPr>
          <w:rFonts w:hint="eastAsia"/>
        </w:rPr>
        <w:t>属性</w:t>
      </w:r>
      <w:r>
        <w:t>椭圆框使用实线与实体连接</w:t>
      </w:r>
    </w:p>
    <w:p w14:paraId="365025A9" w14:textId="478431E0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实心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实体对象的主键属性</w:t>
      </w:r>
      <w:r>
        <w:rPr>
          <w:rFonts w:hint="eastAsia"/>
        </w:rPr>
        <w:t>。</w:t>
      </w:r>
      <w:r>
        <w:t>主键</w:t>
      </w:r>
      <w:r>
        <w:rPr>
          <w:rFonts w:hint="eastAsia"/>
        </w:rPr>
        <w:t>是</w:t>
      </w:r>
      <w:r>
        <w:t>识别</w:t>
      </w:r>
      <w:r w:rsidR="00057098">
        <w:rPr>
          <w:rFonts w:hint="eastAsia"/>
        </w:rPr>
        <w:t>实体</w:t>
      </w:r>
      <w:r w:rsidR="00057098">
        <w:t>的标识符，如</w:t>
      </w:r>
      <w:r w:rsidR="00057098">
        <w:rPr>
          <w:rFonts w:hint="eastAsia"/>
        </w:rPr>
        <w:t>用户</w:t>
      </w:r>
      <w:r w:rsidR="00057098">
        <w:t>实体的用户</w:t>
      </w:r>
      <w:r w:rsidR="00057098">
        <w:t>ID</w:t>
      </w:r>
      <w:r w:rsidR="00057098">
        <w:t>属性</w:t>
      </w:r>
    </w:p>
    <w:p w14:paraId="514CA4AF" w14:textId="3F7D5DCC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菱形框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表示</w:t>
      </w:r>
      <w:r w:rsidR="00057098">
        <w:t>实体之间的关联</w:t>
      </w:r>
      <w:r w:rsidR="00057098">
        <w:rPr>
          <w:rFonts w:hint="eastAsia"/>
        </w:rPr>
        <w:t>，</w:t>
      </w:r>
      <w:r w:rsidR="00057098">
        <w:t>比如用户实体</w:t>
      </w:r>
      <w:r w:rsidR="00057098">
        <w:rPr>
          <w:rFonts w:hint="eastAsia"/>
        </w:rPr>
        <w:t>拥有</w:t>
      </w:r>
      <w:r w:rsidR="00057098">
        <w:t>角色实体。关联</w:t>
      </w:r>
      <w:r w:rsidR="00057098">
        <w:rPr>
          <w:rFonts w:hint="eastAsia"/>
        </w:rPr>
        <w:t>使用</w:t>
      </w:r>
      <w:r w:rsidR="00057098">
        <w:t>简单的动词形式描述</w:t>
      </w:r>
    </w:p>
    <w:p w14:paraId="2606F163" w14:textId="3BC3F0AF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实线</w:t>
      </w:r>
      <w:r w:rsidR="00057098">
        <w:t>用来连接属性椭圆框到实体</w:t>
      </w:r>
      <w:r w:rsidR="00057098">
        <w:rPr>
          <w:rFonts w:hint="eastAsia"/>
        </w:rPr>
        <w:t>；</w:t>
      </w:r>
      <w:r w:rsidR="00057098">
        <w:t>另外还使用实线通过</w:t>
      </w:r>
      <w:r w:rsidR="00057098">
        <w:rPr>
          <w:rFonts w:hint="eastAsia"/>
        </w:rPr>
        <w:t>关联</w:t>
      </w:r>
      <w:r w:rsidR="00057098">
        <w:t>菱形框连接</w:t>
      </w:r>
      <w:r w:rsidR="00057098">
        <w:t>2</w:t>
      </w:r>
      <w:r w:rsidR="00057098">
        <w:t>个实体，实体与实体之间的关系有如下</w:t>
      </w:r>
      <w:r w:rsidR="00057098">
        <w:t>3</w:t>
      </w:r>
      <w:r w:rsidR="00057098">
        <w:t>种</w:t>
      </w:r>
    </w:p>
    <w:p w14:paraId="66F547D5" w14:textId="730F95EB" w:rsidR="00057098" w:rsidRDefault="00057098" w:rsidP="00057098">
      <w:pPr>
        <w:pStyle w:val="NoSpacing"/>
        <w:numPr>
          <w:ilvl w:val="1"/>
          <w:numId w:val="17"/>
        </w:numPr>
      </w:pPr>
      <w:r>
        <w:rPr>
          <w:rFonts w:hint="eastAsia"/>
        </w:rPr>
        <w:lastRenderedPageBreak/>
        <w:t>1</w:t>
      </w:r>
      <w:r>
        <w:t>：</w:t>
      </w:r>
      <w:r>
        <w:t xml:space="preserve">1 </w:t>
      </w:r>
      <w:r>
        <w:rPr>
          <w:rFonts w:hint="eastAsia"/>
        </w:rPr>
        <w:t>（</w:t>
      </w:r>
      <w:r>
        <w:t>一对一关联）</w:t>
      </w:r>
      <w:r>
        <w:t xml:space="preserve">- </w:t>
      </w:r>
      <w:r>
        <w:rPr>
          <w:rFonts w:hint="eastAsia"/>
        </w:rPr>
        <w:t>表示</w:t>
      </w:r>
      <w:r>
        <w:t>实体之间是一对一</w:t>
      </w:r>
      <w:r>
        <w:rPr>
          <w:rFonts w:hint="eastAsia"/>
        </w:rPr>
        <w:t>关联</w:t>
      </w:r>
      <w:r>
        <w:t>。一对一</w:t>
      </w:r>
      <w:r>
        <w:rPr>
          <w:rFonts w:hint="eastAsia"/>
        </w:rPr>
        <w:t>关联</w:t>
      </w:r>
      <w:r>
        <w:t>在本系统中没有使用，</w:t>
      </w:r>
      <w:r>
        <w:rPr>
          <w:rFonts w:hint="eastAsia"/>
        </w:rPr>
        <w:t>所以</w:t>
      </w:r>
      <w:r>
        <w:t>以外部</w:t>
      </w:r>
      <w:r>
        <w:rPr>
          <w:rFonts w:hint="eastAsia"/>
        </w:rPr>
        <w:t>例子</w:t>
      </w:r>
      <w:r>
        <w:t>来描述，比如一个部门只有一个部门经理，而一个经理同一时间只能服务于一个部门</w:t>
      </w:r>
    </w:p>
    <w:p w14:paraId="6847B650" w14:textId="31FB2FB0" w:rsidR="00057098" w:rsidRDefault="00057098" w:rsidP="00057098">
      <w:pPr>
        <w:pStyle w:val="NoSpacing"/>
        <w:numPr>
          <w:ilvl w:val="1"/>
          <w:numId w:val="17"/>
        </w:numPr>
      </w:pPr>
      <w:r>
        <w:t>1</w:t>
      </w:r>
      <w:r>
        <w:rPr>
          <w:rFonts w:hint="eastAsia"/>
        </w:rPr>
        <w:t>：</w:t>
      </w:r>
      <w:r>
        <w:t xml:space="preserve">N </w:t>
      </w:r>
      <w:r>
        <w:rPr>
          <w:rFonts w:hint="eastAsia"/>
        </w:rPr>
        <w:t>（</w:t>
      </w:r>
      <w:r>
        <w:t>一对多</w:t>
      </w:r>
      <w:r>
        <w:rPr>
          <w:rFonts w:hint="eastAsia"/>
        </w:rPr>
        <w:t>关联）</w:t>
      </w:r>
      <w:r>
        <w:t xml:space="preserve">- </w:t>
      </w:r>
      <w:r>
        <w:rPr>
          <w:rFonts w:hint="eastAsia"/>
        </w:rPr>
        <w:t>表示</w:t>
      </w:r>
      <w:r>
        <w:t>实体之间是一对多关联。</w:t>
      </w:r>
      <w:r>
        <w:rPr>
          <w:rFonts w:hint="eastAsia"/>
        </w:rPr>
        <w:t>比如</w:t>
      </w:r>
      <w:r>
        <w:t>订餐系统中的</w:t>
      </w:r>
      <w:r>
        <w:rPr>
          <w:rFonts w:hint="eastAsia"/>
        </w:rPr>
        <w:t>订单</w:t>
      </w:r>
      <w:r>
        <w:t>可以拥有多条订单明细，而一个订单明细只能唯一属于一个订单</w:t>
      </w:r>
    </w:p>
    <w:p w14:paraId="0C61340E" w14:textId="2C22C4EC" w:rsidR="00057098" w:rsidRPr="004A3CB4" w:rsidRDefault="00057098" w:rsidP="00057098">
      <w:pPr>
        <w:pStyle w:val="NoSpacing"/>
        <w:numPr>
          <w:ilvl w:val="1"/>
          <w:numId w:val="17"/>
        </w:numPr>
      </w:pPr>
      <w:r>
        <w:t>N</w:t>
      </w:r>
      <w:r>
        <w:rPr>
          <w:rFonts w:hint="eastAsia"/>
        </w:rPr>
        <w:t>：</w:t>
      </w:r>
      <w:r>
        <w:t>M</w:t>
      </w:r>
      <w:r>
        <w:t>（多对多关联）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</w:t>
      </w:r>
      <w:r>
        <w:t>实体之间是多对多关联。这</w:t>
      </w:r>
      <w:r>
        <w:rPr>
          <w:rFonts w:hint="eastAsia"/>
        </w:rPr>
        <w:t>也是</w:t>
      </w:r>
      <w:r>
        <w:t>实体</w:t>
      </w:r>
      <w:r>
        <w:rPr>
          <w:rFonts w:hint="eastAsia"/>
        </w:rPr>
        <w:t>之间比较</w:t>
      </w:r>
      <w:r>
        <w:t>多的一种关联。比如</w:t>
      </w:r>
      <w:r>
        <w:rPr>
          <w:rFonts w:hint="eastAsia"/>
        </w:rPr>
        <w:t>订餐</w:t>
      </w:r>
      <w:r>
        <w:t>系统中，一个用户可以拥有多个角色，而一个</w:t>
      </w:r>
      <w:r>
        <w:rPr>
          <w:rFonts w:hint="eastAsia"/>
        </w:rPr>
        <w:t>角色</w:t>
      </w:r>
      <w:r>
        <w:t>也属于多个用户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r>
        <w:t>看出，多对多关联实际上是双向的</w:t>
      </w:r>
      <w:r>
        <w:rPr>
          <w:rFonts w:hint="eastAsia"/>
        </w:rPr>
        <w:t>一对多</w:t>
      </w:r>
    </w:p>
    <w:p w14:paraId="0A41E14F" w14:textId="3647D968" w:rsidR="007F62D9" w:rsidRDefault="007F62D9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</w:p>
    <w:sectPr w:rsidR="007F62D9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300A1" w14:textId="77777777" w:rsidR="00C96D48" w:rsidRDefault="00C96D48" w:rsidP="00CD1C50">
      <w:r>
        <w:separator/>
      </w:r>
    </w:p>
    <w:p w14:paraId="3DEBEA98" w14:textId="77777777" w:rsidR="00C96D48" w:rsidRDefault="00C96D48" w:rsidP="00CD1C50"/>
  </w:endnote>
  <w:endnote w:type="continuationSeparator" w:id="0">
    <w:p w14:paraId="1ED53FCA" w14:textId="77777777" w:rsidR="00C96D48" w:rsidRDefault="00C96D48" w:rsidP="00CD1C50">
      <w:r>
        <w:continuationSeparator/>
      </w:r>
    </w:p>
    <w:p w14:paraId="75FCF4A8" w14:textId="77777777" w:rsidR="00C96D48" w:rsidRDefault="00C96D48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422B9" w:rsidRDefault="007422B9" w:rsidP="00CD1C50">
    <w:pPr>
      <w:pStyle w:val="Footer"/>
    </w:pPr>
  </w:p>
  <w:p w14:paraId="23FD368A" w14:textId="77777777" w:rsidR="007422B9" w:rsidRDefault="007422B9" w:rsidP="00CD1C50">
    <w:pPr>
      <w:pStyle w:val="Footer"/>
    </w:pPr>
  </w:p>
  <w:p w14:paraId="44220467" w14:textId="77777777" w:rsidR="007422B9" w:rsidRDefault="007422B9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693A5" w14:textId="77777777" w:rsidR="00C96D48" w:rsidRDefault="00C96D48" w:rsidP="00CD1C50">
      <w:r>
        <w:separator/>
      </w:r>
    </w:p>
    <w:p w14:paraId="1AAAED98" w14:textId="77777777" w:rsidR="00C96D48" w:rsidRDefault="00C96D48" w:rsidP="00CD1C50"/>
  </w:footnote>
  <w:footnote w:type="continuationSeparator" w:id="0">
    <w:p w14:paraId="34084F26" w14:textId="77777777" w:rsidR="00C96D48" w:rsidRDefault="00C96D48" w:rsidP="00CD1C50">
      <w:r>
        <w:continuationSeparator/>
      </w:r>
    </w:p>
    <w:p w14:paraId="3DD13DD2" w14:textId="77777777" w:rsidR="00C96D48" w:rsidRDefault="00C96D48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422B9" w:rsidRDefault="007422B9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A663980" w:rsidR="007422B9" w:rsidRDefault="007422B9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系统架构设计说明书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A663980" w:rsidR="007422B9" w:rsidRDefault="007422B9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系统架构设计说明书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422B9" w:rsidRDefault="007422B9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7F6F" w:rsidRPr="00CF7F6F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422B9" w:rsidRDefault="007422B9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F7F6F" w:rsidRPr="00CF7F6F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422B9" w:rsidRDefault="007422B9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85918"/>
    <w:multiLevelType w:val="hybridMultilevel"/>
    <w:tmpl w:val="632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61AA2"/>
    <w:multiLevelType w:val="hybridMultilevel"/>
    <w:tmpl w:val="B96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1199"/>
    <w:multiLevelType w:val="multilevel"/>
    <w:tmpl w:val="D736B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6C08385C"/>
    <w:multiLevelType w:val="hybridMultilevel"/>
    <w:tmpl w:val="A26A6BF6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9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1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  <w:num w:numId="19">
    <w:abstractNumId w:val="9"/>
  </w:num>
  <w:num w:numId="20">
    <w:abstractNumId w:val="7"/>
  </w:num>
  <w:num w:numId="2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66E11"/>
    <w:rsid w:val="00072F47"/>
    <w:rsid w:val="00076087"/>
    <w:rsid w:val="00081A69"/>
    <w:rsid w:val="00085529"/>
    <w:rsid w:val="00093429"/>
    <w:rsid w:val="000B08F3"/>
    <w:rsid w:val="000B2BD1"/>
    <w:rsid w:val="000B6D9F"/>
    <w:rsid w:val="000C0324"/>
    <w:rsid w:val="000C7863"/>
    <w:rsid w:val="000D0967"/>
    <w:rsid w:val="000D7D2B"/>
    <w:rsid w:val="000E1225"/>
    <w:rsid w:val="000E14CA"/>
    <w:rsid w:val="000E46B0"/>
    <w:rsid w:val="000F03F4"/>
    <w:rsid w:val="001100BA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25E1"/>
    <w:rsid w:val="001E2E58"/>
    <w:rsid w:val="001E47BD"/>
    <w:rsid w:val="001E5107"/>
    <w:rsid w:val="001E689A"/>
    <w:rsid w:val="001F0E5E"/>
    <w:rsid w:val="001F18E9"/>
    <w:rsid w:val="001F217F"/>
    <w:rsid w:val="00206B52"/>
    <w:rsid w:val="00214BC3"/>
    <w:rsid w:val="00217999"/>
    <w:rsid w:val="0023781E"/>
    <w:rsid w:val="00251E5D"/>
    <w:rsid w:val="00256DA6"/>
    <w:rsid w:val="00256EF2"/>
    <w:rsid w:val="00270ED2"/>
    <w:rsid w:val="002747C2"/>
    <w:rsid w:val="00274DDC"/>
    <w:rsid w:val="002764B2"/>
    <w:rsid w:val="002828E1"/>
    <w:rsid w:val="00283543"/>
    <w:rsid w:val="00285D22"/>
    <w:rsid w:val="00290756"/>
    <w:rsid w:val="00293B36"/>
    <w:rsid w:val="002A1B8F"/>
    <w:rsid w:val="002A1FC1"/>
    <w:rsid w:val="002A3F6D"/>
    <w:rsid w:val="002A6636"/>
    <w:rsid w:val="002B4771"/>
    <w:rsid w:val="002B632A"/>
    <w:rsid w:val="002C10CD"/>
    <w:rsid w:val="002E2D18"/>
    <w:rsid w:val="002E2E17"/>
    <w:rsid w:val="002F4C34"/>
    <w:rsid w:val="002F7351"/>
    <w:rsid w:val="00300ED3"/>
    <w:rsid w:val="003024D8"/>
    <w:rsid w:val="0031246F"/>
    <w:rsid w:val="00314AB3"/>
    <w:rsid w:val="00335FB5"/>
    <w:rsid w:val="003404D3"/>
    <w:rsid w:val="003468A5"/>
    <w:rsid w:val="00357731"/>
    <w:rsid w:val="0037605A"/>
    <w:rsid w:val="00391EA6"/>
    <w:rsid w:val="003977A8"/>
    <w:rsid w:val="00397F76"/>
    <w:rsid w:val="003A0657"/>
    <w:rsid w:val="003A1670"/>
    <w:rsid w:val="003A20D8"/>
    <w:rsid w:val="003A78B4"/>
    <w:rsid w:val="003B177A"/>
    <w:rsid w:val="003B2BCB"/>
    <w:rsid w:val="003B3543"/>
    <w:rsid w:val="003B3EA0"/>
    <w:rsid w:val="003C26AC"/>
    <w:rsid w:val="003C29FB"/>
    <w:rsid w:val="003C478E"/>
    <w:rsid w:val="003C79EA"/>
    <w:rsid w:val="003D3C26"/>
    <w:rsid w:val="003E1B53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3CB4"/>
    <w:rsid w:val="00425293"/>
    <w:rsid w:val="0043084D"/>
    <w:rsid w:val="00431291"/>
    <w:rsid w:val="004377D5"/>
    <w:rsid w:val="00440DD5"/>
    <w:rsid w:val="00443C6A"/>
    <w:rsid w:val="004450AB"/>
    <w:rsid w:val="0045119E"/>
    <w:rsid w:val="0045780A"/>
    <w:rsid w:val="0047691E"/>
    <w:rsid w:val="00487EB2"/>
    <w:rsid w:val="00494EBD"/>
    <w:rsid w:val="004A3CB4"/>
    <w:rsid w:val="004A66BF"/>
    <w:rsid w:val="004C2152"/>
    <w:rsid w:val="004C537F"/>
    <w:rsid w:val="004D293E"/>
    <w:rsid w:val="004D2CEC"/>
    <w:rsid w:val="004D6D98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5176"/>
    <w:rsid w:val="00521388"/>
    <w:rsid w:val="005223DF"/>
    <w:rsid w:val="00527ADB"/>
    <w:rsid w:val="0053424A"/>
    <w:rsid w:val="00534BCC"/>
    <w:rsid w:val="00536CFA"/>
    <w:rsid w:val="0054319D"/>
    <w:rsid w:val="005437C3"/>
    <w:rsid w:val="005442E7"/>
    <w:rsid w:val="00547F4B"/>
    <w:rsid w:val="005514EC"/>
    <w:rsid w:val="00553444"/>
    <w:rsid w:val="00557486"/>
    <w:rsid w:val="005577C1"/>
    <w:rsid w:val="00563A0B"/>
    <w:rsid w:val="00572E0C"/>
    <w:rsid w:val="0058249C"/>
    <w:rsid w:val="005A67B6"/>
    <w:rsid w:val="005A7D04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103C3"/>
    <w:rsid w:val="006106C2"/>
    <w:rsid w:val="00614F4D"/>
    <w:rsid w:val="0061608C"/>
    <w:rsid w:val="00616923"/>
    <w:rsid w:val="00616AA5"/>
    <w:rsid w:val="00625CB3"/>
    <w:rsid w:val="00631ADC"/>
    <w:rsid w:val="00631C09"/>
    <w:rsid w:val="00636FF8"/>
    <w:rsid w:val="0065697F"/>
    <w:rsid w:val="00657AF6"/>
    <w:rsid w:val="006664CC"/>
    <w:rsid w:val="00671704"/>
    <w:rsid w:val="006806C3"/>
    <w:rsid w:val="00683065"/>
    <w:rsid w:val="00695CC7"/>
    <w:rsid w:val="00696760"/>
    <w:rsid w:val="0069690B"/>
    <w:rsid w:val="006A3F2D"/>
    <w:rsid w:val="006B133A"/>
    <w:rsid w:val="006B2CF6"/>
    <w:rsid w:val="006B7FB2"/>
    <w:rsid w:val="006C013B"/>
    <w:rsid w:val="006C2B87"/>
    <w:rsid w:val="006C3318"/>
    <w:rsid w:val="006C7800"/>
    <w:rsid w:val="006D2AD3"/>
    <w:rsid w:val="006D473E"/>
    <w:rsid w:val="006D692F"/>
    <w:rsid w:val="006E0930"/>
    <w:rsid w:val="006E6DFD"/>
    <w:rsid w:val="006F02C3"/>
    <w:rsid w:val="006F1593"/>
    <w:rsid w:val="006F252D"/>
    <w:rsid w:val="006F3DCB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422B9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A7B06"/>
    <w:rsid w:val="007B18ED"/>
    <w:rsid w:val="007C2744"/>
    <w:rsid w:val="007C3DB9"/>
    <w:rsid w:val="007D2517"/>
    <w:rsid w:val="007D4FBF"/>
    <w:rsid w:val="007D603C"/>
    <w:rsid w:val="007D6050"/>
    <w:rsid w:val="007D65B6"/>
    <w:rsid w:val="007E1036"/>
    <w:rsid w:val="007E5943"/>
    <w:rsid w:val="007F061B"/>
    <w:rsid w:val="007F2454"/>
    <w:rsid w:val="007F2E25"/>
    <w:rsid w:val="007F48ED"/>
    <w:rsid w:val="007F5CE2"/>
    <w:rsid w:val="007F62D9"/>
    <w:rsid w:val="007F6346"/>
    <w:rsid w:val="00801EED"/>
    <w:rsid w:val="008061A9"/>
    <w:rsid w:val="00810DA0"/>
    <w:rsid w:val="00811553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46F0B"/>
    <w:rsid w:val="0085594A"/>
    <w:rsid w:val="0086232B"/>
    <w:rsid w:val="00864BB9"/>
    <w:rsid w:val="0086534A"/>
    <w:rsid w:val="00865CCC"/>
    <w:rsid w:val="0087027A"/>
    <w:rsid w:val="0087541E"/>
    <w:rsid w:val="00876B07"/>
    <w:rsid w:val="00881FFD"/>
    <w:rsid w:val="0088239D"/>
    <w:rsid w:val="00892914"/>
    <w:rsid w:val="00894AB9"/>
    <w:rsid w:val="008A206F"/>
    <w:rsid w:val="008A75BA"/>
    <w:rsid w:val="008B0765"/>
    <w:rsid w:val="008B1030"/>
    <w:rsid w:val="008B58E9"/>
    <w:rsid w:val="008B735D"/>
    <w:rsid w:val="008C40A1"/>
    <w:rsid w:val="008C544F"/>
    <w:rsid w:val="008D3E36"/>
    <w:rsid w:val="008D4110"/>
    <w:rsid w:val="008E6426"/>
    <w:rsid w:val="008E7401"/>
    <w:rsid w:val="008F4C29"/>
    <w:rsid w:val="008F5788"/>
    <w:rsid w:val="008F7309"/>
    <w:rsid w:val="008F7704"/>
    <w:rsid w:val="00903093"/>
    <w:rsid w:val="00906809"/>
    <w:rsid w:val="009160DB"/>
    <w:rsid w:val="00917478"/>
    <w:rsid w:val="009175BC"/>
    <w:rsid w:val="00931803"/>
    <w:rsid w:val="00931A72"/>
    <w:rsid w:val="00941DF8"/>
    <w:rsid w:val="009543FE"/>
    <w:rsid w:val="009555C5"/>
    <w:rsid w:val="00967B4F"/>
    <w:rsid w:val="009744DE"/>
    <w:rsid w:val="009803DF"/>
    <w:rsid w:val="00984FEB"/>
    <w:rsid w:val="009920FF"/>
    <w:rsid w:val="0099700B"/>
    <w:rsid w:val="009A1BA3"/>
    <w:rsid w:val="009B0127"/>
    <w:rsid w:val="009B0B32"/>
    <w:rsid w:val="009B4295"/>
    <w:rsid w:val="009B6F60"/>
    <w:rsid w:val="009C07A8"/>
    <w:rsid w:val="009D09FB"/>
    <w:rsid w:val="009D7312"/>
    <w:rsid w:val="009E44EC"/>
    <w:rsid w:val="009E7A80"/>
    <w:rsid w:val="009F2EAD"/>
    <w:rsid w:val="009F4BEF"/>
    <w:rsid w:val="009F5071"/>
    <w:rsid w:val="009F538E"/>
    <w:rsid w:val="009F67E1"/>
    <w:rsid w:val="00A02C27"/>
    <w:rsid w:val="00A1103B"/>
    <w:rsid w:val="00A11A1E"/>
    <w:rsid w:val="00A213C0"/>
    <w:rsid w:val="00A258CC"/>
    <w:rsid w:val="00A31490"/>
    <w:rsid w:val="00A419B8"/>
    <w:rsid w:val="00A460C9"/>
    <w:rsid w:val="00A47046"/>
    <w:rsid w:val="00A51407"/>
    <w:rsid w:val="00A529ED"/>
    <w:rsid w:val="00A55DBF"/>
    <w:rsid w:val="00A60CD9"/>
    <w:rsid w:val="00A60F7E"/>
    <w:rsid w:val="00A63921"/>
    <w:rsid w:val="00A72C22"/>
    <w:rsid w:val="00A7572C"/>
    <w:rsid w:val="00A809A6"/>
    <w:rsid w:val="00A81F37"/>
    <w:rsid w:val="00A85AE9"/>
    <w:rsid w:val="00A85F7B"/>
    <w:rsid w:val="00A86363"/>
    <w:rsid w:val="00A93EF7"/>
    <w:rsid w:val="00AA3512"/>
    <w:rsid w:val="00AA58F8"/>
    <w:rsid w:val="00AB04B8"/>
    <w:rsid w:val="00AB6A9A"/>
    <w:rsid w:val="00AB7A27"/>
    <w:rsid w:val="00AC2F50"/>
    <w:rsid w:val="00AC3BD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325B"/>
    <w:rsid w:val="00AF53B7"/>
    <w:rsid w:val="00AF76F3"/>
    <w:rsid w:val="00B003F8"/>
    <w:rsid w:val="00B00615"/>
    <w:rsid w:val="00B00C38"/>
    <w:rsid w:val="00B0576C"/>
    <w:rsid w:val="00B11726"/>
    <w:rsid w:val="00B1185C"/>
    <w:rsid w:val="00B12FDB"/>
    <w:rsid w:val="00B13409"/>
    <w:rsid w:val="00B176DC"/>
    <w:rsid w:val="00B2065E"/>
    <w:rsid w:val="00B25966"/>
    <w:rsid w:val="00B26F9C"/>
    <w:rsid w:val="00B35830"/>
    <w:rsid w:val="00B37FDA"/>
    <w:rsid w:val="00B427DB"/>
    <w:rsid w:val="00B454E0"/>
    <w:rsid w:val="00B504A9"/>
    <w:rsid w:val="00B504E9"/>
    <w:rsid w:val="00B61A2B"/>
    <w:rsid w:val="00B62D17"/>
    <w:rsid w:val="00B6544D"/>
    <w:rsid w:val="00B71904"/>
    <w:rsid w:val="00B72972"/>
    <w:rsid w:val="00B8045E"/>
    <w:rsid w:val="00B86A55"/>
    <w:rsid w:val="00B91536"/>
    <w:rsid w:val="00B92F8B"/>
    <w:rsid w:val="00BA2C22"/>
    <w:rsid w:val="00BA47B3"/>
    <w:rsid w:val="00BC2611"/>
    <w:rsid w:val="00BD1F26"/>
    <w:rsid w:val="00BD244B"/>
    <w:rsid w:val="00BD41F1"/>
    <w:rsid w:val="00BE1B6E"/>
    <w:rsid w:val="00BE3BAF"/>
    <w:rsid w:val="00BE4276"/>
    <w:rsid w:val="00BE65BE"/>
    <w:rsid w:val="00BE752A"/>
    <w:rsid w:val="00BF2AAF"/>
    <w:rsid w:val="00C0518E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6B1"/>
    <w:rsid w:val="00C8670C"/>
    <w:rsid w:val="00C90B1A"/>
    <w:rsid w:val="00C96D48"/>
    <w:rsid w:val="00CA1770"/>
    <w:rsid w:val="00CA6ECC"/>
    <w:rsid w:val="00CB09D9"/>
    <w:rsid w:val="00CB659E"/>
    <w:rsid w:val="00CC4719"/>
    <w:rsid w:val="00CC52A3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CF7F6F"/>
    <w:rsid w:val="00D05F32"/>
    <w:rsid w:val="00D165CB"/>
    <w:rsid w:val="00D22773"/>
    <w:rsid w:val="00D31226"/>
    <w:rsid w:val="00D3251B"/>
    <w:rsid w:val="00D32C2C"/>
    <w:rsid w:val="00D353D8"/>
    <w:rsid w:val="00D3650C"/>
    <w:rsid w:val="00D5045C"/>
    <w:rsid w:val="00D51551"/>
    <w:rsid w:val="00D51834"/>
    <w:rsid w:val="00D567E5"/>
    <w:rsid w:val="00D60F94"/>
    <w:rsid w:val="00D617CB"/>
    <w:rsid w:val="00D62252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B0754"/>
    <w:rsid w:val="00DB2502"/>
    <w:rsid w:val="00DC2168"/>
    <w:rsid w:val="00DC6647"/>
    <w:rsid w:val="00DC740F"/>
    <w:rsid w:val="00DD76C8"/>
    <w:rsid w:val="00DE2E1D"/>
    <w:rsid w:val="00DE3E4B"/>
    <w:rsid w:val="00DE51AB"/>
    <w:rsid w:val="00DE679D"/>
    <w:rsid w:val="00DE68D0"/>
    <w:rsid w:val="00DF00EF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65E62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523A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94605"/>
    <w:rsid w:val="00F96EDC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E4C67"/>
    <w:rsid w:val="00FE6459"/>
    <w:rsid w:val="00FE6F7D"/>
    <w:rsid w:val="00FF2D5B"/>
    <w:rsid w:val="00FF381F"/>
    <w:rsid w:val="00FF4130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66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67B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5A67B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9D09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D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0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2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0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8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1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6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718E9-9772-4669-9771-A9CA51C1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2221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餐厅订餐系统-系统架构设计说明书</vt:lpstr>
    </vt:vector>
  </TitlesOfParts>
  <Company/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餐厅订餐系统-系统架构设计说明书</dc:title>
  <dc:subject/>
  <dc:creator>Su-Fang Nie</dc:creator>
  <cp:keywords/>
  <dc:description/>
  <cp:lastModifiedBy>Nie, Su-Fang (Annie, ES-Apps-GD-China-WH)</cp:lastModifiedBy>
  <cp:revision>462</cp:revision>
  <cp:lastPrinted>2014-12-02T12:48:00Z</cp:lastPrinted>
  <dcterms:created xsi:type="dcterms:W3CDTF">2014-11-19T12:34:00Z</dcterms:created>
  <dcterms:modified xsi:type="dcterms:W3CDTF">2015-01-26T08:29:00Z</dcterms:modified>
</cp:coreProperties>
</file>