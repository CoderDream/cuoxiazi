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415" w:rsidRPr="00DE3E4B" w:rsidRDefault="00AE741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AE7415" w:rsidRPr="00DE3E4B" w:rsidRDefault="00AE741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415" w:rsidRPr="00AF53B7" w:rsidRDefault="00646ECB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7415" w:rsidRPr="004C386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餐厅订单系统</w:t>
                                    </w:r>
                                    <w:r w:rsidR="00F12FD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 Web</w:t>
                                    </w:r>
                                    <w:r w:rsidR="00AE7415" w:rsidRPr="004C386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端</w:t>
                                    </w:r>
                                    <w:r w:rsidR="00AE7415" w:rsidRPr="004C386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UI</w:t>
                                    </w:r>
                                    <w:r w:rsidR="00AE7415" w:rsidRPr="004C386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E7415" w:rsidRPr="00AF53B7" w:rsidRDefault="00AE7415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E7415" w:rsidRPr="00AF53B7" w:rsidRDefault="00AE7415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4"/>
                                        <w:szCs w:val="24"/>
                                      </w:rPr>
                                      <w:t>wanglinglong</w:t>
                                    </w:r>
                                  </w:p>
                                </w:sdtContent>
                              </w:sdt>
                              <w:p w:rsidR="00AE7415" w:rsidRPr="00AF53B7" w:rsidRDefault="00AE7415">
                                <w:pPr>
                                  <w:pStyle w:val="a4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E7415" w:rsidRPr="00AF53B7" w:rsidRDefault="00AE7415">
                                <w:pPr>
                                  <w:pStyle w:val="a4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F12FD7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2014-11-23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AE7415" w:rsidRPr="00AF53B7" w:rsidRDefault="00646ECB">
                          <w:pPr>
                            <w:pStyle w:val="a4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E7415" w:rsidRPr="004C386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餐厅订单系统</w:t>
                              </w:r>
                              <w:r w:rsidR="00F12FD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 Web</w:t>
                              </w:r>
                              <w:r w:rsidR="00AE7415" w:rsidRPr="004C386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端</w:t>
                              </w:r>
                              <w:r w:rsidR="00AE7415" w:rsidRPr="004C386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UI</w:t>
                              </w:r>
                              <w:r w:rsidR="00AE7415" w:rsidRPr="004C386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E7415" w:rsidRPr="00AF53B7" w:rsidRDefault="00AE7415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E7415" w:rsidRPr="00AF53B7" w:rsidRDefault="00AE7415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4"/>
                                  <w:szCs w:val="24"/>
                                </w:rPr>
                                <w:t>wanglinglong</w:t>
                              </w:r>
                            </w:p>
                          </w:sdtContent>
                        </w:sdt>
                        <w:p w:rsidR="00AE7415" w:rsidRPr="00AF53B7" w:rsidRDefault="00AE7415">
                          <w:pPr>
                            <w:pStyle w:val="a4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AE7415" w:rsidRPr="00AF53B7" w:rsidRDefault="00AE7415">
                          <w:pPr>
                            <w:pStyle w:val="a4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12FD7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2014-11-23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  <w:bookmarkStart w:id="0" w:name="_GoBack" w:displacedByCustomXml="next"/>
        <w:bookmarkEnd w:id="0" w:displacedByCustomXml="next"/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a5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285D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V0.1</w:t>
            </w:r>
          </w:p>
        </w:tc>
        <w:tc>
          <w:tcPr>
            <w:tcW w:w="1726" w:type="dxa"/>
          </w:tcPr>
          <w:p w:rsidR="00FA0A4F" w:rsidRPr="00DE3E4B" w:rsidRDefault="00285D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2014-11-19</w:t>
            </w:r>
          </w:p>
        </w:tc>
        <w:tc>
          <w:tcPr>
            <w:tcW w:w="1726" w:type="dxa"/>
          </w:tcPr>
          <w:p w:rsidR="00FA0A4F" w:rsidRPr="00DE3E4B" w:rsidRDefault="00285DB9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wanglinglong</w:t>
            </w:r>
            <w:proofErr w:type="spellEnd"/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285D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285D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V0.2</w:t>
            </w:r>
          </w:p>
        </w:tc>
        <w:tc>
          <w:tcPr>
            <w:tcW w:w="1726" w:type="dxa"/>
          </w:tcPr>
          <w:p w:rsidR="00FA0A4F" w:rsidRPr="00DE3E4B" w:rsidRDefault="00285D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2014-11-21</w:t>
            </w:r>
          </w:p>
        </w:tc>
        <w:tc>
          <w:tcPr>
            <w:tcW w:w="1726" w:type="dxa"/>
          </w:tcPr>
          <w:p w:rsidR="00FA0A4F" w:rsidRPr="00DE3E4B" w:rsidRDefault="00285DB9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wanglinglong</w:t>
            </w:r>
            <w:proofErr w:type="spellEnd"/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285D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增加web端前台需求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1" w:name="_Toc404440172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4C6AD1">
          <w:pPr>
            <w:pStyle w:val="1"/>
            <w:numPr>
              <w:ilvl w:val="0"/>
              <w:numId w:val="0"/>
            </w:numPr>
            <w:ind w:left="360"/>
          </w:pPr>
          <w:r w:rsidRPr="00E04F19">
            <w:rPr>
              <w:rFonts w:hint="eastAsia"/>
            </w:rPr>
            <w:t>目录</w:t>
          </w:r>
          <w:bookmarkEnd w:id="1"/>
        </w:p>
        <w:p w:rsidR="00C2526B" w:rsidRDefault="00D838F2">
          <w:pPr>
            <w:pStyle w:val="1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440172" w:history="1">
            <w:r w:rsidR="00C2526B" w:rsidRPr="001263BE">
              <w:rPr>
                <w:rStyle w:val="a8"/>
                <w:rFonts w:hint="eastAsia"/>
                <w:noProof/>
              </w:rPr>
              <w:t>目录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_Toc404440172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2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646ECB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73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文档介绍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_Toc404440173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3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646EC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74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目的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_Toc404440174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3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646EC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75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范围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_Toc404440175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3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646EC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76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缩写词列表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_Toc404440176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3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646EC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77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参考内容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_Toc404440177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3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646ECB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78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项目概述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_Toc404440178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3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646ECB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79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noProof/>
              </w:rPr>
              <w:t>Web</w:t>
            </w:r>
            <w:r w:rsidR="00C2526B" w:rsidRPr="001263BE">
              <w:rPr>
                <w:rStyle w:val="a8"/>
                <w:rFonts w:hint="eastAsia"/>
                <w:noProof/>
              </w:rPr>
              <w:t>端后台实现方案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_Toc404440179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3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646EC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0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订单管理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_Toc404440180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3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646EC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1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菜单管理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_Toc404440181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6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646EC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2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流水管理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_Toc404440182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9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646EC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3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会员管理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_Toc404440183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10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646EC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4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权限管理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_Toc404440184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11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646ECB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5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bCs/>
                <w:noProof/>
              </w:rPr>
              <w:t>W</w:t>
            </w:r>
            <w:r w:rsidR="00C2526B" w:rsidRPr="001263BE">
              <w:rPr>
                <w:rStyle w:val="a8"/>
                <w:noProof/>
              </w:rPr>
              <w:t>eb</w:t>
            </w:r>
            <w:r w:rsidR="00C2526B" w:rsidRPr="001263BE">
              <w:rPr>
                <w:rStyle w:val="a8"/>
                <w:rFonts w:hint="eastAsia"/>
                <w:noProof/>
              </w:rPr>
              <w:t>端前台设计方案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_Toc404440185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13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646EC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6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首页页面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_Toc404440186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13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646EC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7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分类页面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_Toc404440187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14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646EC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8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更多页面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_Toc404440188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14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646EC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89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购物车页面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_Toc404440189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15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646ECB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90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noProof/>
              </w:rPr>
              <w:t>Banner</w:t>
            </w:r>
            <w:r w:rsidR="00C2526B" w:rsidRPr="001263BE">
              <w:rPr>
                <w:rStyle w:val="a8"/>
                <w:rFonts w:hint="eastAsia"/>
                <w:noProof/>
              </w:rPr>
              <w:t>详情页面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_Toc404440190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15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C2526B" w:rsidRDefault="00646ECB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40191" w:history="1">
            <w:r w:rsidR="00C2526B" w:rsidRPr="001263BE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C2526B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C2526B" w:rsidRPr="001263BE">
              <w:rPr>
                <w:rStyle w:val="a8"/>
                <w:rFonts w:hint="eastAsia"/>
                <w:noProof/>
              </w:rPr>
              <w:t>附录</w:t>
            </w:r>
            <w:r w:rsidR="00C2526B">
              <w:rPr>
                <w:noProof/>
                <w:webHidden/>
              </w:rPr>
              <w:tab/>
            </w:r>
            <w:r w:rsidR="00C2526B">
              <w:rPr>
                <w:noProof/>
                <w:webHidden/>
              </w:rPr>
              <w:fldChar w:fldCharType="begin"/>
            </w:r>
            <w:r w:rsidR="00C2526B">
              <w:rPr>
                <w:noProof/>
                <w:webHidden/>
              </w:rPr>
              <w:instrText xml:space="preserve"> PAGEREF _Toc404440191 \h </w:instrText>
            </w:r>
            <w:r w:rsidR="00C2526B">
              <w:rPr>
                <w:noProof/>
                <w:webHidden/>
              </w:rPr>
            </w:r>
            <w:r w:rsidR="00C2526B">
              <w:rPr>
                <w:noProof/>
                <w:webHidden/>
              </w:rPr>
              <w:fldChar w:fldCharType="separate"/>
            </w:r>
            <w:r w:rsidR="007F6D9C">
              <w:rPr>
                <w:noProof/>
                <w:webHidden/>
              </w:rPr>
              <w:t>16</w:t>
            </w:r>
            <w:r w:rsidR="00C2526B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4C6AD1" w:rsidRDefault="00FA0A4F" w:rsidP="004C6AD1">
      <w:pPr>
        <w:pStyle w:val="1"/>
      </w:pPr>
      <w:bookmarkStart w:id="2" w:name="_Toc404440173"/>
      <w:r w:rsidRPr="004C6AD1">
        <w:rPr>
          <w:rFonts w:hint="eastAsia"/>
        </w:rPr>
        <w:lastRenderedPageBreak/>
        <w:t>文档</w:t>
      </w:r>
      <w:r w:rsidRPr="004C6AD1">
        <w:t>介绍</w:t>
      </w:r>
      <w:bookmarkEnd w:id="2"/>
    </w:p>
    <w:p w:rsidR="004C6AD1" w:rsidRDefault="00C50840" w:rsidP="0058414B">
      <w:pPr>
        <w:pStyle w:val="2"/>
      </w:pPr>
      <w:bookmarkStart w:id="3" w:name="_Toc404440174"/>
      <w:r w:rsidRPr="004C6AD1">
        <w:rPr>
          <w:rFonts w:hint="eastAsia"/>
        </w:rPr>
        <w:t>目的</w:t>
      </w:r>
      <w:bookmarkEnd w:id="3"/>
    </w:p>
    <w:p w:rsidR="00BF560C" w:rsidRPr="00CB2D18" w:rsidRDefault="00CB2D18" w:rsidP="00CB2D18">
      <w:pPr>
        <w:ind w:left="28"/>
      </w:pPr>
      <w:r>
        <w:rPr>
          <w:rFonts w:hint="eastAsia"/>
        </w:rPr>
        <w:t>为了使</w:t>
      </w:r>
      <w:r>
        <w:rPr>
          <w:rFonts w:hint="eastAsia"/>
        </w:rPr>
        <w:t>UI</w:t>
      </w:r>
      <w:r>
        <w:rPr>
          <w:rFonts w:hint="eastAsia"/>
        </w:rPr>
        <w:t>设计师能更快的了解客户端的产品需求，基本功能和交互，特编写该</w:t>
      </w:r>
      <w:r>
        <w:rPr>
          <w:rFonts w:hint="eastAsia"/>
        </w:rPr>
        <w:t>APP</w:t>
      </w:r>
      <w:r>
        <w:rPr>
          <w:rFonts w:hint="eastAsia"/>
        </w:rPr>
        <w:t>端</w:t>
      </w:r>
      <w:r>
        <w:rPr>
          <w:rFonts w:hint="eastAsia"/>
        </w:rPr>
        <w:t>UI</w:t>
      </w:r>
      <w:r>
        <w:rPr>
          <w:rFonts w:hint="eastAsia"/>
        </w:rPr>
        <w:t>需求原型图设计文档。</w:t>
      </w:r>
    </w:p>
    <w:p w:rsidR="00C50840" w:rsidRDefault="00C50840" w:rsidP="0058414B">
      <w:pPr>
        <w:pStyle w:val="2"/>
      </w:pPr>
      <w:bookmarkStart w:id="4" w:name="_Toc404440175"/>
      <w:r w:rsidRPr="004C6AD1">
        <w:rPr>
          <w:rFonts w:hint="eastAsia"/>
        </w:rPr>
        <w:t>范围</w:t>
      </w:r>
      <w:bookmarkEnd w:id="4"/>
    </w:p>
    <w:p w:rsidR="00BF560C" w:rsidRPr="007C483B" w:rsidRDefault="007C483B" w:rsidP="00BF560C">
      <w:r w:rsidRPr="007925A9">
        <w:rPr>
          <w:rFonts w:hint="eastAsia"/>
        </w:rPr>
        <w:t>餐厅订餐系统项目</w:t>
      </w:r>
      <w:r>
        <w:rPr>
          <w:rFonts w:hint="eastAsia"/>
        </w:rPr>
        <w:t>分析设计阶段，供</w:t>
      </w:r>
      <w:r>
        <w:rPr>
          <w:rFonts w:hint="eastAsia"/>
        </w:rPr>
        <w:t>UI</w:t>
      </w:r>
      <w:r>
        <w:rPr>
          <w:rFonts w:hint="eastAsia"/>
        </w:rPr>
        <w:t>设计师设计效果参考使用。</w:t>
      </w:r>
    </w:p>
    <w:p w:rsidR="00C50840" w:rsidRDefault="00C50840" w:rsidP="0058414B">
      <w:pPr>
        <w:pStyle w:val="2"/>
      </w:pPr>
      <w:bookmarkStart w:id="5" w:name="_Toc404440176"/>
      <w:r w:rsidRPr="004C6AD1">
        <w:rPr>
          <w:rFonts w:hint="eastAsia"/>
        </w:rPr>
        <w:t>缩写词列表</w:t>
      </w:r>
      <w:bookmarkEnd w:id="5"/>
    </w:p>
    <w:p w:rsidR="00BF560C" w:rsidRPr="00BF560C" w:rsidRDefault="00945205" w:rsidP="00BF560C">
      <w:r>
        <w:rPr>
          <w:rFonts w:hint="eastAsia"/>
        </w:rPr>
        <w:t>无</w:t>
      </w:r>
    </w:p>
    <w:p w:rsidR="00C50840" w:rsidRDefault="00C50840" w:rsidP="0058414B">
      <w:pPr>
        <w:pStyle w:val="2"/>
      </w:pPr>
      <w:bookmarkStart w:id="6" w:name="_Toc404440177"/>
      <w:r w:rsidRPr="004C6AD1">
        <w:rPr>
          <w:rFonts w:hint="eastAsia"/>
        </w:rPr>
        <w:t>参考内容</w:t>
      </w:r>
      <w:bookmarkEnd w:id="6"/>
    </w:p>
    <w:p w:rsidR="00BF560C" w:rsidRDefault="00945205" w:rsidP="00BF560C">
      <w:r>
        <w:rPr>
          <w:rFonts w:hint="eastAsia"/>
        </w:rPr>
        <w:t>无</w:t>
      </w:r>
    </w:p>
    <w:p w:rsidR="0074079A" w:rsidRPr="00BF560C" w:rsidRDefault="0074079A" w:rsidP="00BF560C"/>
    <w:p w:rsidR="003840EB" w:rsidRDefault="00C50840" w:rsidP="004C6AD1">
      <w:pPr>
        <w:pStyle w:val="1"/>
      </w:pPr>
      <w:bookmarkStart w:id="7" w:name="_Toc404440178"/>
      <w:r w:rsidRPr="004C6AD1">
        <w:rPr>
          <w:rFonts w:hint="eastAsia"/>
        </w:rPr>
        <w:t>项目</w:t>
      </w:r>
      <w:r w:rsidRPr="004C6AD1">
        <w:t>概述</w:t>
      </w:r>
      <w:bookmarkEnd w:id="7"/>
    </w:p>
    <w:p w:rsidR="00056371" w:rsidRPr="00667BD2" w:rsidRDefault="00667BD2" w:rsidP="00056371">
      <w:r>
        <w:rPr>
          <w:rFonts w:hint="eastAsia"/>
        </w:rPr>
        <w:t>为餐厅设计的整套订餐系统，包括前端</w:t>
      </w:r>
      <w:r>
        <w:rPr>
          <w:rFonts w:hint="eastAsia"/>
        </w:rPr>
        <w:t>App</w:t>
      </w:r>
      <w:r>
        <w:rPr>
          <w:rFonts w:hint="eastAsia"/>
        </w:rPr>
        <w:t>订餐客户端软件，</w:t>
      </w:r>
      <w:r>
        <w:rPr>
          <w:rFonts w:hint="eastAsia"/>
        </w:rPr>
        <w:t>Web</w:t>
      </w:r>
      <w:r>
        <w:rPr>
          <w:rFonts w:hint="eastAsia"/>
        </w:rPr>
        <w:t>端订餐软件，</w:t>
      </w:r>
      <w:r>
        <w:rPr>
          <w:rFonts w:hint="eastAsia"/>
        </w:rPr>
        <w:t>Web</w:t>
      </w:r>
      <w:r>
        <w:rPr>
          <w:rFonts w:hint="eastAsia"/>
        </w:rPr>
        <w:t>端后台管理软件。</w:t>
      </w:r>
    </w:p>
    <w:p w:rsidR="00056371" w:rsidRPr="00056371" w:rsidRDefault="00056371" w:rsidP="00056371"/>
    <w:p w:rsidR="00DF7041" w:rsidRDefault="00231CB0" w:rsidP="004C6AD1">
      <w:pPr>
        <w:pStyle w:val="1"/>
      </w:pPr>
      <w:bookmarkStart w:id="8" w:name="_Toc404089750"/>
      <w:bookmarkStart w:id="9" w:name="_Toc404089802"/>
      <w:bookmarkStart w:id="10" w:name="_Toc404090602"/>
      <w:bookmarkStart w:id="11" w:name="_Toc404091204"/>
      <w:bookmarkStart w:id="12" w:name="_Toc404091530"/>
      <w:bookmarkStart w:id="13" w:name="_Toc404196803"/>
      <w:bookmarkStart w:id="14" w:name="_Toc404091206"/>
      <w:bookmarkStart w:id="15" w:name="_Toc404091532"/>
      <w:bookmarkStart w:id="16" w:name="_Toc404196805"/>
      <w:bookmarkStart w:id="17" w:name="_Toc404091207"/>
      <w:bookmarkStart w:id="18" w:name="_Toc404091533"/>
      <w:bookmarkStart w:id="19" w:name="_Toc404196806"/>
      <w:bookmarkStart w:id="20" w:name="_Toc404440179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Fonts w:hint="eastAsia"/>
        </w:rPr>
        <w:t>Web端</w:t>
      </w:r>
      <w:r w:rsidR="002B34EB">
        <w:rPr>
          <w:rFonts w:hint="eastAsia"/>
        </w:rPr>
        <w:t>后台</w:t>
      </w:r>
      <w:r>
        <w:rPr>
          <w:rFonts w:hint="eastAsia"/>
        </w:rPr>
        <w:t>实现方案</w:t>
      </w:r>
      <w:bookmarkEnd w:id="20"/>
    </w:p>
    <w:p w:rsidR="00355CA1" w:rsidRPr="00565ABB" w:rsidRDefault="00355CA1" w:rsidP="00A42832">
      <w:pPr>
        <w:widowControl w:val="0"/>
        <w:spacing w:after="0" w:line="240" w:lineRule="auto"/>
        <w:ind w:left="14"/>
        <w:jc w:val="both"/>
        <w:rPr>
          <w:bCs/>
          <w:color w:val="000000"/>
        </w:rPr>
      </w:pPr>
      <w:r w:rsidRPr="00565ABB">
        <w:rPr>
          <w:bCs/>
          <w:color w:val="000000"/>
        </w:rPr>
        <w:t>web</w:t>
      </w:r>
      <w:r w:rsidRPr="00565ABB">
        <w:rPr>
          <w:bCs/>
          <w:color w:val="000000"/>
        </w:rPr>
        <w:t>端后台</w:t>
      </w:r>
      <w:r w:rsidRPr="00565ABB">
        <w:rPr>
          <w:bCs/>
          <w:color w:val="000000"/>
        </w:rPr>
        <w:t>UI</w:t>
      </w:r>
      <w:r w:rsidRPr="00565ABB">
        <w:rPr>
          <w:bCs/>
          <w:color w:val="000000"/>
        </w:rPr>
        <w:t>实现方案为，上端为</w:t>
      </w:r>
      <w:proofErr w:type="spellStart"/>
      <w:r w:rsidR="007F6D9C">
        <w:rPr>
          <w:rFonts w:hint="eastAsia"/>
          <w:bCs/>
          <w:color w:val="000000"/>
        </w:rPr>
        <w:t>T</w:t>
      </w:r>
      <w:r w:rsidR="00436499">
        <w:rPr>
          <w:bCs/>
          <w:color w:val="000000"/>
        </w:rPr>
        <w:t>itlebar</w:t>
      </w:r>
      <w:proofErr w:type="spellEnd"/>
      <w:r w:rsidR="00436499">
        <w:rPr>
          <w:rFonts w:hint="eastAsia"/>
          <w:bCs/>
          <w:color w:val="000000"/>
        </w:rPr>
        <w:t>，</w:t>
      </w:r>
      <w:r w:rsidRPr="00565ABB">
        <w:rPr>
          <w:bCs/>
          <w:color w:val="000000"/>
        </w:rPr>
        <w:t xml:space="preserve"> </w:t>
      </w:r>
      <w:r w:rsidRPr="00565ABB">
        <w:rPr>
          <w:bCs/>
          <w:color w:val="000000"/>
        </w:rPr>
        <w:t>左边为</w:t>
      </w:r>
      <w:r w:rsidRPr="00565ABB">
        <w:rPr>
          <w:bCs/>
          <w:color w:val="000000"/>
        </w:rPr>
        <w:t>Tab</w:t>
      </w:r>
      <w:r w:rsidRPr="00565ABB">
        <w:rPr>
          <w:bCs/>
          <w:color w:val="000000"/>
        </w:rPr>
        <w:t>选项卡，右边为可视</w:t>
      </w:r>
      <w:r w:rsidR="00436499">
        <w:rPr>
          <w:bCs/>
          <w:color w:val="000000"/>
        </w:rPr>
        <w:t>View</w:t>
      </w:r>
      <w:r w:rsidR="00436499">
        <w:rPr>
          <w:rFonts w:hint="eastAsia"/>
          <w:bCs/>
          <w:color w:val="000000"/>
        </w:rPr>
        <w:t>。</w:t>
      </w:r>
    </w:p>
    <w:p w:rsidR="00355CA1" w:rsidRPr="00565ABB" w:rsidRDefault="00355CA1" w:rsidP="00355CA1">
      <w:r w:rsidRPr="00565ABB">
        <w:rPr>
          <w:bCs/>
          <w:color w:val="000000"/>
        </w:rPr>
        <w:t>Tab</w:t>
      </w:r>
      <w:r w:rsidRPr="00565ABB">
        <w:rPr>
          <w:bCs/>
          <w:color w:val="000000"/>
        </w:rPr>
        <w:t>选项卡主要根据业务逻辑分为如下几个模块（</w:t>
      </w:r>
      <w:r w:rsidRPr="00565ABB">
        <w:rPr>
          <w:bCs/>
          <w:color w:val="000000"/>
        </w:rPr>
        <w:t>1</w:t>
      </w:r>
      <w:r w:rsidRPr="00565ABB">
        <w:rPr>
          <w:bCs/>
          <w:color w:val="000000"/>
        </w:rPr>
        <w:t>）订单管理；（</w:t>
      </w:r>
      <w:r w:rsidRPr="00565ABB">
        <w:rPr>
          <w:bCs/>
          <w:color w:val="000000"/>
        </w:rPr>
        <w:t>2</w:t>
      </w:r>
      <w:r w:rsidRPr="00565ABB">
        <w:rPr>
          <w:bCs/>
          <w:color w:val="000000"/>
        </w:rPr>
        <w:t>）菜单管理；（</w:t>
      </w:r>
      <w:r w:rsidRPr="00565ABB">
        <w:rPr>
          <w:bCs/>
          <w:color w:val="000000"/>
        </w:rPr>
        <w:t>3</w:t>
      </w:r>
      <w:r w:rsidRPr="00565ABB">
        <w:rPr>
          <w:bCs/>
          <w:color w:val="000000"/>
        </w:rPr>
        <w:t>）流水管理；（</w:t>
      </w:r>
      <w:r w:rsidRPr="00565ABB">
        <w:rPr>
          <w:bCs/>
          <w:color w:val="000000"/>
        </w:rPr>
        <w:t>4</w:t>
      </w:r>
      <w:r w:rsidRPr="00565ABB">
        <w:rPr>
          <w:bCs/>
          <w:color w:val="000000"/>
        </w:rPr>
        <w:t>）会员管理；（</w:t>
      </w:r>
      <w:r w:rsidRPr="00565ABB">
        <w:rPr>
          <w:bCs/>
          <w:color w:val="000000"/>
        </w:rPr>
        <w:t>5</w:t>
      </w:r>
      <w:r w:rsidRPr="00565ABB">
        <w:rPr>
          <w:bCs/>
          <w:color w:val="000000"/>
        </w:rPr>
        <w:t>）权限管理；</w:t>
      </w:r>
    </w:p>
    <w:p w:rsidR="00565ABB" w:rsidRDefault="00DA0F71" w:rsidP="00565ABB">
      <w:r>
        <w:t>用户分为四种，管理员</w:t>
      </w:r>
      <w:r>
        <w:rPr>
          <w:rFonts w:hint="eastAsia"/>
        </w:rPr>
        <w:t>，</w:t>
      </w:r>
      <w:r w:rsidR="00565ABB">
        <w:t>导购，菜品编辑，收银人员，不同的用户看到的界面有所不同</w:t>
      </w:r>
      <w:r w:rsidR="00565ABB">
        <w:t xml:space="preserve">, </w:t>
      </w:r>
      <w:r w:rsidR="00565ABB">
        <w:t>不相关</w:t>
      </w:r>
      <w:r w:rsidR="00565ABB">
        <w:t>Tab</w:t>
      </w:r>
      <w:r w:rsidR="0006494C">
        <w:t>选项卡隐藏，只显示可以查看的选项卡</w:t>
      </w:r>
      <w:r w:rsidR="0006494C">
        <w:rPr>
          <w:rFonts w:hint="eastAsia"/>
        </w:rPr>
        <w:t>。</w:t>
      </w:r>
    </w:p>
    <w:p w:rsidR="00565ABB" w:rsidRDefault="00565ABB" w:rsidP="00565ABB">
      <w:r>
        <w:tab/>
      </w:r>
      <w:r>
        <w:t>管理员：所有界面</w:t>
      </w:r>
      <w:r w:rsidR="00D349CA">
        <w:rPr>
          <w:rFonts w:hint="eastAsia"/>
        </w:rPr>
        <w:t>。</w:t>
      </w:r>
    </w:p>
    <w:p w:rsidR="00565ABB" w:rsidRDefault="00565ABB" w:rsidP="00565ABB">
      <w:r>
        <w:tab/>
      </w:r>
      <w:r>
        <w:t>导购：订单管理界面</w:t>
      </w:r>
      <w:r w:rsidR="00D349CA">
        <w:rPr>
          <w:rFonts w:hint="eastAsia"/>
        </w:rPr>
        <w:t>。</w:t>
      </w:r>
    </w:p>
    <w:p w:rsidR="00565ABB" w:rsidRDefault="00565ABB" w:rsidP="00565ABB">
      <w:r>
        <w:tab/>
      </w:r>
      <w:r>
        <w:t>菜品编辑：菜单管理</w:t>
      </w:r>
      <w:r w:rsidR="00D349CA">
        <w:rPr>
          <w:rFonts w:hint="eastAsia"/>
        </w:rPr>
        <w:t>。</w:t>
      </w:r>
    </w:p>
    <w:p w:rsidR="00565ABB" w:rsidRDefault="00565ABB" w:rsidP="00565ABB">
      <w:r>
        <w:tab/>
      </w:r>
      <w:r>
        <w:t>收银人员：流水管理</w:t>
      </w:r>
      <w:r>
        <w:t xml:space="preserve">, </w:t>
      </w:r>
      <w:r w:rsidR="00D349CA">
        <w:t>订单管理</w:t>
      </w:r>
      <w:r w:rsidR="00D349CA">
        <w:rPr>
          <w:rFonts w:hint="eastAsia"/>
        </w:rPr>
        <w:t>。</w:t>
      </w:r>
    </w:p>
    <w:p w:rsidR="004C6AD1" w:rsidRDefault="00797FB3" w:rsidP="0058414B">
      <w:pPr>
        <w:pStyle w:val="2"/>
      </w:pPr>
      <w:bookmarkStart w:id="21" w:name="_Toc404440180"/>
      <w:r>
        <w:t>订单管理</w:t>
      </w:r>
      <w:bookmarkEnd w:id="21"/>
    </w:p>
    <w:p w:rsidR="006C663C" w:rsidRDefault="006C663C" w:rsidP="006C663C">
      <w:r>
        <w:t>订单管理页面为图形显示界面</w:t>
      </w:r>
      <w:r w:rsidR="000B63E6">
        <w:rPr>
          <w:rFonts w:hint="eastAsia"/>
        </w:rPr>
        <w:t>，</w:t>
      </w:r>
      <w:r w:rsidR="00457CBD">
        <w:t>桌号图形分两种颜色显示，红色为有人使用状态，绿色为没人使用状态</w:t>
      </w:r>
      <w:r w:rsidR="00457CBD">
        <w:rPr>
          <w:rFonts w:hint="eastAsia"/>
        </w:rPr>
        <w:t>。</w:t>
      </w:r>
    </w:p>
    <w:p w:rsidR="001B08C7" w:rsidRDefault="001B08C7" w:rsidP="006C663C"/>
    <w:p w:rsidR="00B63508" w:rsidRPr="001B08C7" w:rsidRDefault="00B63508" w:rsidP="006C663C"/>
    <w:p w:rsidR="00F276DB" w:rsidRDefault="002A71FB" w:rsidP="00F276DB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85725" distR="85725" simplePos="0" relativeHeight="251663360" behindDoc="0" locked="0" layoutInCell="1" allowOverlap="1" wp14:anchorId="37426BD0" wp14:editId="0A2EDD36">
                <wp:simplePos x="0" y="0"/>
                <wp:positionH relativeFrom="column">
                  <wp:posOffset>91440</wp:posOffset>
                </wp:positionH>
                <wp:positionV relativeFrom="paragraph">
                  <wp:posOffset>68580</wp:posOffset>
                </wp:positionV>
                <wp:extent cx="5394960" cy="3345180"/>
                <wp:effectExtent l="0" t="0" r="15240" b="2667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4960" cy="3345180"/>
                          <a:chOff x="1700" y="10959"/>
                          <a:chExt cx="9130" cy="5616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700" y="10959"/>
                            <a:ext cx="9130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906" y="11115"/>
                            <a:ext cx="87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06" y="11895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06" y="12829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06" y="13765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906" y="14702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906" y="15639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088" y="11897"/>
                            <a:ext cx="1322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图形界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3796" y="12677"/>
                            <a:ext cx="1260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０１桌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5476" y="12677"/>
                            <a:ext cx="1259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０２桌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7155" y="12677"/>
                            <a:ext cx="1260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０３桌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8730" y="12677"/>
                            <a:ext cx="1260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０４桌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3796" y="14237"/>
                            <a:ext cx="1260" cy="12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０５桌</w:t>
                              </w:r>
                            </w:p>
                            <w:p w:rsidR="00AE7415" w:rsidRDefault="00AE741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5476" y="14237"/>
                            <a:ext cx="1259" cy="12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０６桌</w:t>
                              </w:r>
                            </w:p>
                            <w:p w:rsidR="00AE7415" w:rsidRDefault="00AE741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7155" y="14237"/>
                            <a:ext cx="1260" cy="12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０７桌</w:t>
                              </w:r>
                            </w:p>
                            <w:p w:rsidR="00AE7415" w:rsidRDefault="00AE741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8730" y="14237"/>
                            <a:ext cx="1260" cy="12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０８桌</w:t>
                              </w:r>
                            </w:p>
                            <w:p w:rsidR="00AE7415" w:rsidRDefault="00AE741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515" y="11897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515" y="12521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8" style="position:absolute;margin-left:7.2pt;margin-top:5.4pt;width:424.8pt;height:263.4pt;z-index:251663360;mso-wrap-distance-left:6.75pt;mso-wrap-distance-right:6.75pt" coordorigin="1700,10959" coordsize="9130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">
                <v:rect id="Rectangle 3" o:spid="_x0000_s1029" style="position:absolute;left:1700;top:10959;width:9130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Rectangle 4" o:spid="_x0000_s1030" style="position:absolute;left:1906;top:11115;width:87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5" o:spid="_x0000_s1031" style="position:absolute;left:1906;top:1189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qmwMQA&#10;AADaAAAADwAAAGRycy9kb3ducmV2LnhtbESPT2vCQBTE70K/w/KE3nRj6z+iq0jBIvSgUQ8eH9ln&#10;EpJ9m2ZXk377riB4HGbmN8xy3ZlK3KlxhWUFo2EEgji1uuBMwfm0HcxBOI+ssbJMCv7IwXr11lti&#10;rG3LCd2PPhMBwi5GBbn3dSylS3My6Ia2Jg7e1TYGfZBNJnWDbYCbSn5E0VQaLDgs5FjTV05pebwZ&#10;BeVkW04337PbT/Jp9+3hdzdKxhel3vvdZgHCU+df4Wd7pxWM4XEl3A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qpsDEAAAA2gAAAA8AAAAAAAAAAAAAAAAAmAIAAGRycy9k&#10;b3ducmV2LnhtbFBLBQYAAAAABAAEAPUAAACJAwAAAAA=&#10;" fillcolor="#969696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6" o:spid="_x0000_s1032" style="position:absolute;left:1906;top:12829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7" o:spid="_x0000_s1033" style="position:absolute;left:1906;top:1376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8" o:spid="_x0000_s1034" style="position:absolute;left:1906;top:14702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9" o:spid="_x0000_s1035" style="position:absolute;left:1906;top:15639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10" o:spid="_x0000_s1036" style="position:absolute;left:9088;top:11897;width:1322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图形界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面</w:t>
                        </w:r>
                      </w:p>
                    </w:txbxContent>
                  </v:textbox>
                </v:rect>
                <v:oval id="Oval 11" o:spid="_x0000_s1037" style="position:absolute;left:3796;top:12677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０１桌</w:t>
                        </w:r>
                      </w:p>
                    </w:txbxContent>
                  </v:textbox>
                </v:oval>
                <v:oval id="Oval 12" o:spid="_x0000_s1038" style="position:absolute;left:5476;top:12677;width:1259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０２桌</w:t>
                        </w:r>
                      </w:p>
                    </w:txbxContent>
                  </v:textbox>
                </v:oval>
                <v:oval id="Oval 13" o:spid="_x0000_s1039" style="position:absolute;left:7155;top:12677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０３桌</w:t>
                        </w:r>
                      </w:p>
                    </w:txbxContent>
                  </v:textbox>
                </v:oval>
                <v:oval id="Oval 14" o:spid="_x0000_s1040" style="position:absolute;left:8730;top:12677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０４桌</w:t>
                        </w:r>
                      </w:p>
                    </w:txbxContent>
                  </v:textbox>
                </v:oval>
                <v:oval id="Oval 15" o:spid="_x0000_s1041" style="position:absolute;left:3796;top:14237;width:1260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qV8EA&#10;AADbAAAADwAAAGRycy9kb3ducmV2LnhtbERPTWvCQBC9F/wPywi91Y2mikRXEaWghx4a9T5kxySY&#10;nQ3ZaUz/vVso9DaP9znr7eAa1VMXas8GppMEFHHhbc2lgcv5420JKgiyxcYzGfihANvN6GWNmfUP&#10;/qI+l1LFEA4ZGqhE2kzrUFTkMEx8Sxy5m+8cSoRdqW2HjxjuGj1LkoV2WHNsqLClfUXFPf92Bg7l&#10;Ll/0OpV5ejscZX6/fp7SqTGv42G3AiU0yL/4z320cf47/P4SD9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qlfBAAAA2wAAAA8AAAAAAAAAAAAAAAAAmAIAAGRycy9kb3du&#10;cmV2LnhtbFBLBQYAAAAABAAEAPUAAACGAwAAAAA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０５桌</w:t>
                        </w:r>
                      </w:p>
                      <w:p w:rsidR="00AE7415" w:rsidRDefault="00AE7415"/>
                    </w:txbxContent>
                  </v:textbox>
                </v:oval>
                <v:oval id="Oval 16" o:spid="_x0000_s1042" style="position:absolute;left:5476;top:14237;width:1259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０６桌</w:t>
                        </w:r>
                      </w:p>
                      <w:p w:rsidR="00AE7415" w:rsidRDefault="00AE7415"/>
                    </w:txbxContent>
                  </v:textbox>
                </v:oval>
                <v:oval id="Oval 17" o:spid="_x0000_s1043" style="position:absolute;left:7155;top:14237;width:1260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０７桌</w:t>
                        </w:r>
                      </w:p>
                      <w:p w:rsidR="00AE7415" w:rsidRDefault="00AE7415"/>
                    </w:txbxContent>
                  </v:textbox>
                </v:oval>
                <v:oval id="Oval 18" o:spid="_x0000_s1044" style="position:absolute;left:8730;top:14237;width:1260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０８桌</w:t>
                        </w:r>
                      </w:p>
                      <w:p w:rsidR="00AE7415" w:rsidRDefault="00AE7415"/>
                    </w:txbxContent>
                  </v:textbox>
                </v:oval>
                <v:rect id="Rectangle 19" o:spid="_x0000_s1045" style="position:absolute;left:10515;top:11897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rect id="Rectangle 20" o:spid="_x0000_s1046" style="position:absolute;left:10515;top:12521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yda8QA&#10;AADbAAAADwAAAGRycy9kb3ducmV2LnhtbERPTWvCQBC9F/wPyxS8lLpRsbWpm6DFQg96qAr2OGTH&#10;JCQ7G7LbJP77bkHwNo/3Oat0MLXoqHWlZQXTSQSCOLO65FzB6fj5vAThPLLG2jIpuJKDNBk9rDDW&#10;tudv6g4+FyGEXYwKCu+bWEqXFWTQTWxDHLiLbQ36ANtc6hb7EG5qOYuiF2mw5NBQYEMfBWXV4dco&#10;kPvTcn697Dc/28Vruauoe4rOnVLjx2H9DsLT4O/im/tLh/lv8P9LOE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MnWvEAAAA2wAAAA8AAAAAAAAAAAAAAAAAmAIAAGRycy9k&#10;b3ducmV2LnhtbFBLBQYAAAAABAAEAPUAAACJAwAAAAA=&#10;" fillcolor="gray"/>
              </v:group>
            </w:pict>
          </mc:Fallback>
        </mc:AlternateContent>
      </w:r>
    </w:p>
    <w:p w:rsidR="009460A2" w:rsidRDefault="009460A2" w:rsidP="00F276DB"/>
    <w:p w:rsidR="009460A2" w:rsidRDefault="009460A2" w:rsidP="00F276DB"/>
    <w:p w:rsidR="009460A2" w:rsidRDefault="009460A2" w:rsidP="00F276DB"/>
    <w:p w:rsidR="009460A2" w:rsidRDefault="009460A2" w:rsidP="00F276DB"/>
    <w:p w:rsidR="009460A2" w:rsidRDefault="009460A2" w:rsidP="00F276DB"/>
    <w:p w:rsidR="009460A2" w:rsidRDefault="009460A2" w:rsidP="00F276DB"/>
    <w:p w:rsidR="002A71FB" w:rsidRDefault="002A71FB" w:rsidP="00F276DB"/>
    <w:p w:rsidR="002A71FB" w:rsidRDefault="002A71FB" w:rsidP="00F276DB"/>
    <w:p w:rsidR="002A71FB" w:rsidRDefault="002A71FB" w:rsidP="00F276DB"/>
    <w:p w:rsidR="002A71FB" w:rsidRDefault="002A71FB" w:rsidP="00F276DB"/>
    <w:p w:rsidR="002A71FB" w:rsidRDefault="002A71FB" w:rsidP="00F276DB"/>
    <w:p w:rsidR="002A71FB" w:rsidRDefault="002A71FB" w:rsidP="00F276DB"/>
    <w:p w:rsidR="00771DFD" w:rsidRDefault="00C42C4C" w:rsidP="00771DFD">
      <w:r>
        <w:t>订单管理页面点击桌号进入订单详情页面</w:t>
      </w:r>
      <w:r>
        <w:rPr>
          <w:rFonts w:hint="eastAsia"/>
        </w:rPr>
        <w:t>。</w:t>
      </w:r>
    </w:p>
    <w:p w:rsidR="00771DFD" w:rsidRDefault="00771DFD" w:rsidP="00771DFD">
      <w:r>
        <w:tab/>
      </w:r>
      <w:r>
        <w:t>点击数量两边左右按钮可以</w:t>
      </w:r>
      <w:r w:rsidR="00AD5695">
        <w:t>修改数量，点击数量可以直接编辑</w:t>
      </w:r>
      <w:r w:rsidR="00AD5695">
        <w:rPr>
          <w:rFonts w:hint="eastAsia"/>
        </w:rPr>
        <w:t>，</w:t>
      </w:r>
      <w:r w:rsidR="00C42C4C">
        <w:t>点击最左边删除按钮可以删除该项</w:t>
      </w:r>
      <w:r w:rsidR="00C42C4C">
        <w:rPr>
          <w:rFonts w:hint="eastAsia"/>
        </w:rPr>
        <w:t>。</w:t>
      </w:r>
    </w:p>
    <w:p w:rsidR="002A71FB" w:rsidRPr="00771DFD" w:rsidRDefault="00104CAF" w:rsidP="00F276DB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64384" behindDoc="0" locked="0" layoutInCell="1" allowOverlap="1" wp14:anchorId="42E92181" wp14:editId="04B7373F">
                <wp:simplePos x="0" y="0"/>
                <wp:positionH relativeFrom="column">
                  <wp:posOffset>109220</wp:posOffset>
                </wp:positionH>
                <wp:positionV relativeFrom="paragraph">
                  <wp:posOffset>137795</wp:posOffset>
                </wp:positionV>
                <wp:extent cx="5340985" cy="3238500"/>
                <wp:effectExtent l="0" t="0" r="12065" b="19050"/>
                <wp:wrapNone/>
                <wp:docPr id="20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985" cy="3238500"/>
                          <a:chOff x="2011" y="3312"/>
                          <a:chExt cx="9134" cy="5616"/>
                        </a:xfrm>
                      </wpg:grpSpPr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11" y="3312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220" y="3469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20" y="4250"/>
                            <a:ext cx="1260" cy="781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220" y="518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220" y="6122"/>
                            <a:ext cx="1260" cy="77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220" y="705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20" y="7994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845" y="4252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０１桌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830" y="4252"/>
                            <a:ext cx="210" cy="4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830" y="4877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55" y="4243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人数（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８）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8" name="Group 33"/>
                        <wpg:cNvGrpSpPr>
                          <a:grpSpLocks/>
                        </wpg:cNvGrpSpPr>
                        <wpg:grpSpPr bwMode="auto">
                          <a:xfrm>
                            <a:off x="3795" y="5023"/>
                            <a:ext cx="6616" cy="936"/>
                            <a:chOff x="3795" y="5023"/>
                            <a:chExt cx="6616" cy="936"/>
                          </a:xfrm>
                        </wpg:grpSpPr>
                        <wps:wsp>
                          <wps:cNvPr id="289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95" y="5023"/>
                              <a:ext cx="6616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1" y="5336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菜名１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06" y="5336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96" y="5336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单价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93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9571" y="5185"/>
                              <a:ext cx="630" cy="624"/>
                              <a:chOff x="9571" y="5185"/>
                              <a:chExt cx="630" cy="624"/>
                            </a:xfrm>
                          </wpg:grpSpPr>
                          <wps:wsp>
                            <wps:cNvPr id="294" name="Oval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71" y="5185"/>
                                <a:ext cx="630" cy="6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5" name="Line 40"/>
                            <wps:cNvCnPr/>
                            <wps:spPr bwMode="auto">
                              <a:xfrm>
                                <a:off x="9676" y="5341"/>
                                <a:ext cx="42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6" name="Line 41"/>
                            <wps:cNvCnPr/>
                            <wps:spPr bwMode="auto">
                              <a:xfrm flipH="1">
                                <a:off x="9676" y="5341"/>
                                <a:ext cx="42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97" name="AutoShap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6" y="5340"/>
                              <a:ext cx="315" cy="468"/>
                            </a:xfrm>
                            <a:prstGeom prst="lef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AutoShape 43"/>
                          <wps:cNvSpPr>
                            <a:spLocks noChangeArrowheads="1"/>
                          </wps:cNvSpPr>
                          <wps:spPr bwMode="auto">
                            <a:xfrm rot="10800009">
                              <a:off x="7156" y="5340"/>
                              <a:ext cx="315" cy="468"/>
                            </a:xfrm>
                            <a:prstGeom prst="lef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9" name="Group 44"/>
                        <wpg:cNvGrpSpPr>
                          <a:grpSpLocks/>
                        </wpg:cNvGrpSpPr>
                        <wpg:grpSpPr bwMode="auto">
                          <a:xfrm>
                            <a:off x="3795" y="6122"/>
                            <a:ext cx="6616" cy="935"/>
                            <a:chOff x="3795" y="6122"/>
                            <a:chExt cx="6616" cy="935"/>
                          </a:xfrm>
                        </wpg:grpSpPr>
                        <wps:wsp>
                          <wps:cNvPr id="300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95" y="6122"/>
                              <a:ext cx="6616" cy="9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1" y="6434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菜名２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06" y="6434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96" y="6434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单价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04" name="Group 49"/>
                          <wpg:cNvGrpSpPr>
                            <a:grpSpLocks/>
                          </wpg:cNvGrpSpPr>
                          <wpg:grpSpPr bwMode="auto">
                            <a:xfrm>
                              <a:off x="9571" y="6282"/>
                              <a:ext cx="630" cy="624"/>
                              <a:chOff x="9571" y="6282"/>
                              <a:chExt cx="630" cy="624"/>
                            </a:xfrm>
                          </wpg:grpSpPr>
                          <wps:wsp>
                            <wps:cNvPr id="305" name="Oval 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71" y="6282"/>
                                <a:ext cx="630" cy="6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6" name="Line 51"/>
                            <wps:cNvCnPr/>
                            <wps:spPr bwMode="auto">
                              <a:xfrm>
                                <a:off x="9676" y="6438"/>
                                <a:ext cx="42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8" name="Line 52"/>
                            <wps:cNvCnPr/>
                            <wps:spPr bwMode="auto">
                              <a:xfrm flipH="1">
                                <a:off x="9676" y="6438"/>
                                <a:ext cx="42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9" name="AutoShap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6" y="6438"/>
                              <a:ext cx="315" cy="468"/>
                            </a:xfrm>
                            <a:prstGeom prst="lef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AutoShape 54"/>
                          <wps:cNvSpPr>
                            <a:spLocks noChangeArrowheads="1"/>
                          </wps:cNvSpPr>
                          <wps:spPr bwMode="auto">
                            <a:xfrm rot="10800009">
                              <a:off x="7156" y="6438"/>
                              <a:ext cx="315" cy="468"/>
                            </a:xfrm>
                            <a:prstGeom prst="lef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795" y="8149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总价：（）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151" y="8150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结帐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681" y="8149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3795" y="7368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增加菜品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AutoShape 5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4248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0" o:spid="_x0000_s1047" style="position:absolute;margin-left:8.6pt;margin-top:10.85pt;width:420.55pt;height:255pt;z-index:251664384;mso-wrap-distance-left:6.75pt;mso-wrap-distance-right:6.75pt" coordorigin="2011,3312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">
                <v:rect id="Rectangle 22" o:spid="_x0000_s1048" style="position:absolute;left:2011;top:3312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rect id="Rectangle 23" o:spid="_x0000_s1049" style="position:absolute;left:2220;top:3469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24" o:spid="_x0000_s1050" style="position:absolute;left:2220;top:4250;width:126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gPMUA&#10;AADbAAAADwAAAGRycy9kb3ducmV2LnhtbESPT4vCMBTE7wt+h/AEL8uaqviHrlFUFDysB6uwe3w0&#10;z7bYvJQm1vrtzYLgcZiZ3zDzZWtK0VDtCssKBv0IBHFqdcGZgvNp9zUD4TyyxtIyKXiQg+Wi8zHH&#10;WNs7H6lJfCYChF2MCnLvq1hKl+Zk0PVtRRy8i60N+iDrTOoa7wFuSjmMook0WHBYyLGiTU7pNbkZ&#10;BfJwno0el8P6bzueFj9Xaj6j30apXrddfYPw1Pp3+NXeawXDEfx/CT9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CGA8xQAAANsAAAAPAAAAAAAAAAAAAAAAAJgCAABkcnMv&#10;ZG93bnJldi54bWxQSwUGAAAAAAQABAD1AAAAigMAAAAA&#10;" fillcolor="gray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25" o:spid="_x0000_s1051" style="position:absolute;left:2220;top:5186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26" o:spid="_x0000_s1052" style="position:absolute;left:2220;top:6122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QdcMA&#10;AADbAAAADwAAAGRycy9kb3ducmV2LnhtbESPQWvCQBSE74L/YXlCb7qpYJHUNaSi0JOgFqq3R/Z1&#10;NyT7NmS3Jv33bqHQ4zAz3zCbYnStuFMfas8KnhcZCOLK65qNgo/LYb4GESKyxtYzKfihAMV2Otlg&#10;rv3AJ7qfoxEJwiFHBTbGLpcyVJYchoXviJP35XuHMcneSN3jkOCulcsse5EOa04LFjvaWaqa87dT&#10;sO9ux3Jlgiw/o702/m042KNR6mk2lq8gIo3xP/zXftcKliv4/Z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YQdcMAAADbAAAADwAAAAAAAAAAAAAAAACYAgAAZHJzL2Rv&#10;d25yZXYueG1sUEsFBgAAAAAEAAQA9QAAAIgDAAAAAA==&#10;" filled="f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27" o:spid="_x0000_s1053" style="position:absolute;left:2220;top:7056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28" o:spid="_x0000_s1054" style="position:absolute;left:2220;top:7994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29" o:spid="_x0000_s1055" style="position:absolute;left:4845;top:4252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oW8IA&#10;AADbAAAADwAAAGRycy9kb3ducmV2LnhtbERPTWvCQBC9F/wPyxR6KbppoEWiq5SA0EsotSoeh+yY&#10;RLOzMTua9N93D4UeH+97uR5dq+7Uh8azgZdZAoq49LbhysDuezOdgwqCbLH1TAZ+KMB6NXlYYmb9&#10;wF9030qlYgiHDA3UIl2mdShrchhmviOO3Mn3DiXCvtK2xyGGu1anSfKmHTYcG2rsKK+pvGxvzsBJ&#10;Xg/D/vN27a7H/LmSojjnaWHM0+P4vgAlNMq/+M/9YQ2kcWz8En+A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AKhbwgAAANsAAAAPAAAAAAAAAAAAAAAAAJgCAABkcnMvZG93&#10;bnJldi54bWxQSwUGAAAAAAQABAD1AAAAhwMAAAAA&#10;">
                  <v:stroke dashstyle="dash"/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０１桌</w:t>
                        </w:r>
                      </w:p>
                    </w:txbxContent>
                  </v:textbox>
                </v:rect>
                <v:rect id="Rectangle 30" o:spid="_x0000_s1056" style="position:absolute;left:10830;top:4252;width:210;height:4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  <v:rect id="Rectangle 31" o:spid="_x0000_s1057" style="position:absolute;left:10830;top:4877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NolsIA&#10;AADbAAAADwAAAGRycy9kb3ducmV2LnhtbERPy4rCMBTdC/5DuIIbsanKaKlGUZmBWYwLH6DLS3Nt&#10;i81NaTK1/v1kMeDycN6rTWcq0VLjSssKJlEMgjizuuRcweX8NU5AOI+ssbJMCl7kYLPu91aYavvk&#10;I7Unn4sQwi5FBYX3dSqlywoy6CJbEwfubhuDPsAml7rBZwg3lZzG8VwaLDk0FFjTvqDscfo1CuTh&#10;ksxe98Pu9vmxKH8e1I7ia6vUcNBtlyA8df4t/nd/awWzsD58C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A2iWwgAAANsAAAAPAAAAAAAAAAAAAAAAAJgCAABkcnMvZG93&#10;bnJldi54bWxQSwUGAAAAAAQABAD1AAAAhwMAAAAA&#10;" fillcolor="gray"/>
                <v:rect id="Rectangle 32" o:spid="_x0000_s1058" style="position:absolute;left:9255;top:4243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人数（８）</w:t>
                        </w:r>
                      </w:p>
                    </w:txbxContent>
                  </v:textbox>
                </v:rect>
                <v:group id="Group 33" o:spid="_x0000_s1059" style="position:absolute;left:3795;top:5023;width:6616;height:936" coordorigin="3795,5023" coordsize="6616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rect id="Rectangle 34" o:spid="_x0000_s1060" style="position:absolute;left:3795;top:5023;width:6616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0KcUA&#10;AADcAAAADwAAAGRycy9kb3ducmV2LnhtbESPQWvCQBSE74X+h+UJvTUbUygmdRWpKPUYk4u31+xr&#10;kpp9G7KrSf313ULB4zAz3zDL9WQ6caXBtZYVzKMYBHFldcu1grLYPS9AOI+ssbNMCn7IwXr1+LDE&#10;TNuRc7oefS0ChF2GChrv+0xKVzVk0EW2Jw7elx0M+iCHWuoBxwA3nUzi+FUabDksNNjTe0PV+Xgx&#10;Cj7bpMRbXuxjk+5e/GEqvi+nrVJPs2nzBsLT5O/h//aHVpAsUvg7E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7QpxQAAANwAAAAPAAAAAAAAAAAAAAAAAJgCAABkcnMv&#10;ZG93bnJldi54bWxQSwUGAAAAAAQABAD1AAAAigMAAAAA&#10;"/>
                  <v:shape id="Text Box 35" o:spid="_x0000_s1061" type="#_x0000_t202" style="position:absolute;left:4111;top:5336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I3c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C2jPP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/8jdwgAAANwAAAAPAAAAAAAAAAAAAAAAAJgCAABkcnMvZG93&#10;bnJldi54bWxQSwUGAAAAAAQABAD1AAAAhw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菜名１</w:t>
                          </w:r>
                        </w:p>
                      </w:txbxContent>
                    </v:textbox>
                  </v:shape>
                  <v:shape id="Text Box 36" o:spid="_x0000_s1062" type="#_x0000_t202" style="position:absolute;left:6106;top:5336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NtRsYA&#10;AADcAAAADwAAAGRycy9kb3ducmV2LnhtbESPW2sCMRSE3wv+h3CEvpSa9YLV7UaRQkXfrC3t62Fz&#10;9kI3J2uSruu/N4LQx2FmvmGydW8a0ZHztWUF41ECgji3uuZSwdfn+/MChA/IGhvLpOBCHtarwUOG&#10;qbZn/qDuGEoRIexTVFCF0KZS+rwig35kW+LoFdYZDFG6UmqH5wg3jZwkyVwarDkuVNjSW0X57/HP&#10;KFjMdt2P308P3/m8aJbh6aXbnpxSj8N+8woiUB/+w/f2TiuYLM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NtRsYAAADcAAAADwAAAAAAAAAAAAAAAACYAgAAZHJz&#10;L2Rvd25yZXYueG1sUEsFBgAAAAAEAAQA9QAAAIsDAAAAAA=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shape>
                  <v:shape id="Text Box 37" o:spid="_x0000_s1063" type="#_x0000_t202" style="position:absolute;left:7996;top:5336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zMcYA&#10;AADcAAAADwAAAGRycy9kb3ducmV2LnhtbESPT2vCQBTE70K/w/IKXkQ3TYt/UlcRoUVvNhV7fWSf&#10;SWj2bdzdxvTbd4WCx2FmfsMs171pREfO15YVPE0SEMSF1TWXCo6fb+M5CB+QNTaWScEveVivHgZL&#10;zLS98gd1eShFhLDPUEEVQptJ6YuKDPqJbYmjd7bOYIjSlVI7vEa4aWSaJFNpsOa4UGFL24qK7/zH&#10;KJi/7Lovv38+nIrpuVmE0ax7vzilho/95hVEoD7cw//tnVaQLlK4nY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HzMcYAAADcAAAADwAAAAAAAAAAAAAAAACYAgAAZHJz&#10;L2Rvd25yZXYueG1sUEsFBgAAAAAEAAQA9QAAAIsDAAAAAA=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单价</w:t>
                          </w:r>
                        </w:p>
                      </w:txbxContent>
                    </v:textbox>
                  </v:shape>
                  <v:group id="Group 38" o:spid="_x0000_s1064" style="position:absolute;left:9571;top:5185;width:630;height:624" coordorigin="9571,5185" coordsize="63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<v:oval id="Oval 39" o:spid="_x0000_s1065" style="position:absolute;left:9571;top:5185;width:63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WbFsQA&#10;AADcAAAADwAAAGRycy9kb3ducmV2LnhtbESPQWvCQBSE70L/w/IKvelGU0Wjq0ilYA8eTOv9kX0m&#10;wezbkH2N6b/vFgoeh5n5htnsBteonrpQezYwnSSgiAtvay4NfH2+j5eggiBbbDyTgR8KsNs+jTaY&#10;WX/nM/W5lCpCOGRooBJpM61DUZHDMPEtcfSuvnMoUXalth3eI9w1epYkC+2w5rhQYUtvFRW3/NsZ&#10;OJT7fNHrVObp9XCU+e1y+kinxrw8D/s1KKFBHuH/9tEamK1e4e9MPAJ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1mxbEAAAA3AAAAA8AAAAAAAAAAAAAAAAAmAIAAGRycy9k&#10;b3ducmV2LnhtbFBLBQYAAAAABAAEAPUAAACJAwAAAAA=&#10;"/>
                    <v:line id="Line 40" o:spid="_x0000_s1066" style="position:absolute;visibility:visible;mso-wrap-style:square" from="9676,5341" to="10096,5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<v:line id="Line 41" o:spid="_x0000_s1067" style="position:absolute;flip:x;visibility:visible;mso-wrap-style:square" from="9676,5341" to="10096,5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dItcYAAADcAAAADwAAAGRycy9kb3ducmV2LnhtbESPQWsCMRSE74X+h/AKvRTNKiK6GkUK&#10;Qg9e1LLS23Pz3Cy7edkmqW7/fVMQPA4z8w2zXPe2FVfyoXasYDTMQBCXTtdcKfg8bgczECEia2wd&#10;k4JfCrBePT8tMdfuxnu6HmIlEoRDjgpMjF0uZSgNWQxD1xEn7+K8xZikr6T2eEtw28pxlk2lxZrT&#10;gsGO3g2VzeHHKpCz3du335wnTdGcTnNTlEX3tVPq9aXfLEBE6uMjfG9/aAXj+RT+z6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XSLXGAAAA3AAAAA8AAAAAAAAA&#10;AAAAAAAAoQIAAGRycy9kb3ducmV2LnhtbFBLBQYAAAAABAAEAPkAAACUAwAAAAA=&#10;"/>
                  </v:group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AutoShape 42" o:spid="_x0000_s1068" type="#_x0000_t66" style="position:absolute;left:5686;top:5340;width:3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oucYA&#10;AADcAAAADwAAAGRycy9kb3ducmV2LnhtbESPzW7CMBCE75V4B2uReiMOIFpIMQi1RZQLKn/3VbxN&#10;IuJ1arskvH1dCanH0cx8o5kvO1OLKzlfWVYwTFIQxLnVFRcKTsf1YArCB2SNtWVScCMPy0XvYY6Z&#10;ti3v6XoIhYgQ9hkqKENoMil9XpJBn9iGOHpf1hkMUbpCaodthJtajtL0SRqsOC6U2NBrSfnl8GMU&#10;7MPw1o7fd+5Nz5rPybkbb763G6Ue+93qBUSgLvyH7+0PrWA0e4a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JoucYAAADcAAAADwAAAAAAAAAAAAAAAACYAgAAZHJz&#10;L2Rvd25yZXYueG1sUEsFBgAAAAAEAAQA9QAAAIsDAAAAAA==&#10;"/>
                  <v:shape id="AutoShape 43" o:spid="_x0000_s1069" type="#_x0000_t66" style="position:absolute;left:7156;top:5340;width:315;height:468;rotation:-1179647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xrPMIA&#10;AADcAAAADwAAAGRycy9kb3ducmV2LnhtbERPu2rDMBTdC/0HcQtZSi3HQxq7VkIpJHRMndDQ7WJd&#10;P7B1ZSwltv++GgodD+ed72fTizuNrrWsYB3FIIhLq1uuFVzOh5ctCOeRNfaWScFCDva7x4ccM20n&#10;/qJ74WsRQthlqKDxfsikdGVDBl1kB+LAVXY06AMca6lHnEK46WUSxxtpsOXQ0OBAHw2VXXEzCuR8&#10;6vT29Xk6/ixYfV8PaXpNUqVWT/P7GwhPs/8X/7k/tYIkDWvDmXA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vGs8wgAAANwAAAAPAAAAAAAAAAAAAAAAAJgCAABkcnMvZG93&#10;bnJldi54bWxQSwUGAAAAAAQABAD1AAAAhwMAAAAA&#10;"/>
                </v:group>
                <v:group id="Group 44" o:spid="_x0000_s1070" style="position:absolute;left:3795;top:6122;width:6616;height:935" coordorigin="3795,6122" coordsize="6616,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rect id="Rectangle 45" o:spid="_x0000_s1071" style="position:absolute;left:3795;top:6122;width:6616;height: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Rc8AA&#10;AADcAAAADwAAAGRycy9kb3ducmV2LnhtbERPTYvCMBC9C/6HMII3TVSQ3a5RRFH0qO1lb7PNbNu1&#10;mZQmavXXm4Owx8f7Xqw6W4sbtb5yrGEyViCIc2cqLjRk6W70AcIHZIO1Y9LwIA+rZb+3wMS4O5/o&#10;dg6FiCHsE9RQhtAkUvq8JIt+7BriyP261mKIsC2kafEew20tp0rNpcWKY0OJDW1Kyi/nq9XwU00z&#10;fJ7SvbKfu1k4dunf9Xur9XDQrb9ABOrCv/jtPhgNMxXnxzPxCM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sRc8AAAADcAAAADwAAAAAAAAAAAAAAAACYAgAAZHJzL2Rvd25y&#10;ZXYueG1sUEsFBgAAAAAEAAQA9QAAAIUDAAAAAA==&#10;"/>
                  <v:shape id="Text Box 46" o:spid="_x0000_s1072" type="#_x0000_t202" style="position:absolute;left:4111;top:6434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j3XMUA&#10;AADcAAAADwAAAGRycy9kb3ducmV2LnhtbESPT2sCMRTE74LfITyhF6lZa7F2NYoUFL35D3t9bJ67&#10;i5uXNUnX7bdvhILHYWZ+w8wWralEQ86XlhUMBwkI4szqknMFp+PqdQLCB2SNlWVS8EseFvNuZ4ap&#10;tnfeU3MIuYgQ9ikqKEKoUyl9VpBBP7A1cfQu1hkMUbpcaof3CDeVfEuSsTRYclwosKavgrLr4cco&#10;mLxvmm+/He3O2fhSfYb+R7O+OaVeeu1yCiJQG57h//ZGKxglQ3ici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Pdc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菜名２</w:t>
                          </w:r>
                        </w:p>
                      </w:txbxContent>
                    </v:textbox>
                  </v:shape>
                  <v:shape id="Text Box 47" o:spid="_x0000_s1073" type="#_x0000_t202" style="position:absolute;left:6106;top:6434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ppK8YA&#10;AADc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NJnA3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ppK8YAAADcAAAADwAAAAAAAAAAAAAAAACYAgAAZHJz&#10;L2Rvd25yZXYueG1sUEsFBgAAAAAEAAQA9QAAAIsDAAAAAA=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shape>
                  <v:shape id="Text Box 48" o:spid="_x0000_s1074" type="#_x0000_t202" style="position:absolute;left:7996;top:6434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bMsMUA&#10;AADcAAAADwAAAGRycy9kb3ducmV2LnhtbESPQWvCQBSE70L/w/IKXkQ3bcTa1FWkoNibTUWvj+wz&#10;Cc2+jbtrTP99tyD0OMzMN8xi1ZtGdOR8bVnB0yQBQVxYXXOp4PC1Gc9B+ICssbFMCn7Iw2r5MFhg&#10;pu2NP6nLQykihH2GCqoQ2kxKX1Rk0E9sSxy9s3UGQ5SulNrhLcJNI5+TZCYN1hwXKmzpvaLiO78a&#10;BfPprjv5j3R/LGbn5jWMXrrtxSk1fOzXbyAC9eE/fG/vtII0SeHvTD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xsyw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单价</w:t>
                          </w:r>
                        </w:p>
                      </w:txbxContent>
                    </v:textbox>
                  </v:shape>
                  <v:group id="Group 49" o:spid="_x0000_s1075" style="position:absolute;left:9571;top:6282;width:630;height:624" coordorigin="9571,6282" coordsize="63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<v:oval id="Oval 50" o:spid="_x0000_s1076" style="position:absolute;left:9571;top:6282;width:63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kl8MA&#10;AADc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NMng/0w8An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Kkl8MAAADcAAAADwAAAAAAAAAAAAAAAACYAgAAZHJzL2Rv&#10;d25yZXYueG1sUEsFBgAAAAAEAAQA9QAAAIgDAAAAAA==&#10;"/>
                    <v:line id="Line 51" o:spid="_x0000_s1077" style="position:absolute;visibility:visible;mso-wrap-style:square" from="9676,6438" to="10096,6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<v:line id="Line 52" o:spid="_x0000_s1078" style="position:absolute;flip:x;visibility:visible;mso-wrap-style:square" from="9676,6438" to="10096,6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/jRsMAAADc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ZbWpj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v40bDAAAA3AAAAA8AAAAAAAAAAAAA&#10;AAAAoQIAAGRycy9kb3ducmV2LnhtbFBLBQYAAAAABAAEAPkAAACRAwAAAAA=&#10;"/>
                  </v:group>
                  <v:shape id="AutoShape 53" o:spid="_x0000_s1079" type="#_x0000_t66" style="position:absolute;left:5686;top:6438;width:3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rDSsUA&#10;AADcAAAADwAAAGRycy9kb3ducmV2LnhtbESPQWvCQBSE74L/YXlCb7qxoaKpq4ht0V6Kse39kX0m&#10;wezbdHdr4r93C0KPw8x8wyzXvWnEhZyvLSuYThIQxIXVNZcKvj7fxnMQPiBrbCyTgit5WK+GgyVm&#10;2nac0+UYShEh7DNUUIXQZlL6oiKDfmJb4uidrDMYonSl1A67CDeNfEySmTRYc1yosKVtRcX5+GsU&#10;5GF67dLXD/eiF+3h6btPdz/vO6UeRv3mGUSgPvyH7+29VpAmC/g7E4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2sNKxQAAANwAAAAPAAAAAAAAAAAAAAAAAJgCAABkcnMv&#10;ZG93bnJldi54bWxQSwUGAAAAAAQABAD1AAAAigMAAAAA&#10;"/>
                  <v:shape id="AutoShape 54" o:spid="_x0000_s1080" type="#_x0000_t66" style="position:absolute;left:7156;top:6438;width:315;height:468;rotation:-1179647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hr/cMA&#10;AADcAAAADwAAAGRycy9kb3ducmV2LnhtbERPyWrDMBC9F/IPYgq9lEZ2CmnsWjEhkNJjk4aE3gZr&#10;vBBrZCzFy99Xh0KPj7dn+WRaMVDvGssK4mUEgriwuuFKwfn78LIB4TyyxtYyKZjJQb5dPGSYajvy&#10;kYaTr0QIYZeigtr7LpXSFTUZdEvbEQeutL1BH2BfSd3jGMJNK1dRtJYGGw4NNXa0r6m4ne5GgZy+&#10;bnrz9jx+/MxYXq6HJLmuEqWeHqfdOwhPk/8X/7k/tYLXOMwPZ8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hr/cMAAADcAAAADwAAAAAAAAAAAAAAAACYAgAAZHJzL2Rv&#10;d25yZXYueG1sUEsFBgAAAAAEAAQA9QAAAIgDAAAAAA==&#10;"/>
                </v:group>
                <v:rect id="Rectangle 55" o:spid="_x0000_s1081" style="position:absolute;left:3795;top:8149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4iNcUA&#10;AADcAAAADwAAAGRycy9kb3ducmV2LnhtbESPT2vCQBTE70K/w/KE3nQTA6WmriIVpT1qcvH2zL4m&#10;abNvQ3bzp/303ULB4zAzv2E2u8k0YqDO1ZYVxMsIBHFhdc2lgjw7Lp5BOI+ssbFMCr7JwW77MNtg&#10;qu3IZxouvhQBwi5FBZX3bSqlKyoy6Ja2JQ7eh+0M+iC7UuoOxwA3jVxF0ZM0WHNYqLCl14qKr0tv&#10;FNzqVY4/5+wUmfUx8e9T9tlfD0o9zqf9CwhPk7+H/9tvWkESx/B3Jhw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/iI1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总价：（）</w:t>
                        </w:r>
                      </w:p>
                    </w:txbxContent>
                  </v:textbox>
                </v:rect>
                <v:rect id="Rectangle 56" o:spid="_x0000_s1082" style="position:absolute;left:9151;top:8150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y8Qs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rCKE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LxC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结帐</w:t>
                        </w:r>
                      </w:p>
                    </w:txbxContent>
                  </v:textbox>
                </v:rect>
                <v:rect id="Rectangle 57" o:spid="_x0000_s1083" style="position:absolute;left:7681;top:8149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AZ2cMA&#10;AADcAAAADwAAAGRycy9kb3ducmV2LnhtbESPQYvCMBSE7wv+h/CEva2pFsStRhFFWY/aXrw9m2db&#10;bV5KE7W7v94Iwh6HmfmGmS06U4s7ta6yrGA4iEAQ51ZXXCjI0s3XBITzyBpry6Tglxws5r2PGSba&#10;PnhP94MvRICwS1BB6X2TSOnykgy6gW2Ig3e2rUEfZFtI3eIjwE0tR1E0lgYrDgslNrQqKb8ebkbB&#10;qRpl+LdPt5H53sR+16WX23Gt1Ge/W05BeOr8f/jd/tEK4mEMrzPh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AZ2cMAAADc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rect>
                <v:rect id="Rectangle 58" o:spid="_x0000_s1084" style="position:absolute;left:3795;top:7368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mBrc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XL+Qr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mBrcYAAADcAAAADwAAAAAAAAAAAAAAAACYAgAAZHJz&#10;L2Rvd25yZXYueG1sUEsFBgAAAAAEAAQA9QAAAIs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增加菜品</w:t>
                        </w:r>
                      </w:p>
                    </w:txbxContent>
                  </v:textbox>
                </v: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59" o:spid="_x0000_s1085" type="#_x0000_t15" style="position:absolute;left:3585;top:4248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do0cYA&#10;AADcAAAADwAAAGRycy9kb3ducmV2LnhtbESPQWvCQBSE7wX/w/IKvdWNLRZNXUUFoVR6MOagt2f2&#10;NZuafRuy2xj/vVsoeBxm5htmtuhtLTpqfeVYwWiYgCAunK64VJDvN88TED4ga6wdk4IreVjMBw8z&#10;TLW78I66LJQiQtinqMCE0KRS+sKQRT90DXH0vl1rMUTZllK3eIlwW8uXJHmTFiuOCwYbWhsqztmv&#10;VZAdJ6upOa+rvPvKT5/L7SFsfpxST4/98h1EoD7cw//tD63gdTSG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Pdo0c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A71FB" w:rsidRDefault="002A71FB" w:rsidP="00F276DB"/>
    <w:p w:rsidR="002A71FB" w:rsidRDefault="002A71FB" w:rsidP="00F276DB"/>
    <w:p w:rsidR="002A71FB" w:rsidRPr="009F2A4A" w:rsidRDefault="002A71FB" w:rsidP="00F276DB"/>
    <w:p w:rsidR="002A71FB" w:rsidRDefault="002A71FB" w:rsidP="00F276DB"/>
    <w:p w:rsidR="00F51DE6" w:rsidRDefault="00F51DE6" w:rsidP="00F276DB"/>
    <w:p w:rsidR="00F51DE6" w:rsidRDefault="00F51DE6" w:rsidP="00F276DB"/>
    <w:p w:rsidR="00F51DE6" w:rsidRDefault="00F51DE6" w:rsidP="00F276DB"/>
    <w:p w:rsidR="00F51DE6" w:rsidRDefault="00F51DE6" w:rsidP="00F276DB"/>
    <w:p w:rsidR="00F51DE6" w:rsidRDefault="00F51DE6" w:rsidP="00F276DB"/>
    <w:p w:rsidR="00F51DE6" w:rsidRDefault="00F51DE6" w:rsidP="00F276DB"/>
    <w:p w:rsidR="00F51DE6" w:rsidRDefault="00F51DE6" w:rsidP="00F276DB"/>
    <w:p w:rsidR="00D935F9" w:rsidRDefault="00D935F9" w:rsidP="00F276DB"/>
    <w:p w:rsidR="00F51DE6" w:rsidRDefault="0006487A" w:rsidP="00F276DB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85725" distR="85725" simplePos="0" relativeHeight="251665408" behindDoc="0" locked="0" layoutInCell="1" allowOverlap="1" wp14:anchorId="03CF1626" wp14:editId="3A91745D">
                <wp:simplePos x="0" y="0"/>
                <wp:positionH relativeFrom="column">
                  <wp:posOffset>112395</wp:posOffset>
                </wp:positionH>
                <wp:positionV relativeFrom="paragraph">
                  <wp:posOffset>288290</wp:posOffset>
                </wp:positionV>
                <wp:extent cx="5200650" cy="3139440"/>
                <wp:effectExtent l="0" t="0" r="19050" b="22860"/>
                <wp:wrapNone/>
                <wp:docPr id="316" name="组合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0650" cy="3139440"/>
                          <a:chOff x="2010" y="10175"/>
                          <a:chExt cx="9134" cy="5616"/>
                        </a:xfrm>
                      </wpg:grpSpPr>
                      <wps:wsp>
                        <wps:cNvPr id="31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010" y="10175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219" y="10332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219" y="11113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219" y="1204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19" y="12984"/>
                            <a:ext cx="1260" cy="77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219" y="13919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219" y="1485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844" y="11115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０１桌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829" y="11115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829" y="11739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9254" y="11106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人数（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０）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584" y="11736"/>
                            <a:ext cx="7036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794" y="15011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总价：（）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9150" y="15012"/>
                            <a:ext cx="1050" cy="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结帐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7680" y="15011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7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4" y="11111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794" y="12047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增加菜品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16" o:spid="_x0000_s1086" style="position:absolute;margin-left:8.85pt;margin-top:22.7pt;width:409.5pt;height:247.2pt;z-index:251665408;mso-wrap-distance-left:6.75pt;mso-wrap-distance-right:6.75pt" coordorigin="2010,10175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">
                <v:rect id="Rectangle 61" o:spid="_x0000_s1087" style="position:absolute;left:2010;top:10175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sf2sUA&#10;AADcAAAADwAAAGRycy9kb3ducmV2LnhtbESPQWvCQBSE7wX/w/KE3upGBVujq4glxR5NcuntmX0m&#10;abNvQ3ZN0v76bqHgcZiZb5jtfjSN6KlztWUF81kEgriwuuZSQZ4lTy8gnEfW2FgmBd/kYL+bPGwx&#10;1nbgM/WpL0WAsItRQeV9G0vpiooMupltiYN3tZ1BH2RXSt3hEOCmkYsoWkmDNYeFCls6VlR8pTej&#10;4FIvcvw5Z2+RWSdL/z5mn7ePV6Uep+NhA8LT6O/h//ZJK1jOn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Wx/axQAAANwAAAAPAAAAAAAAAAAAAAAAAJgCAABkcnMv&#10;ZG93bnJldi54bWxQSwUGAAAAAAQABAD1AAAAigMAAAAA&#10;"/>
                <v:rect id="Rectangle 62" o:spid="_x0000_s1088" style="position:absolute;left:2219;top:10332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LqMIA&#10;AADcAAAADwAAAGRycy9kb3ducmV2LnhtbERPPW+DMBDdI+U/WFepWzAQqWoITlQlStSOBJZuV3wB&#10;WnxG2Am0v74eKnV8et/5fja9uNPoOssKkigGQVxb3XGjoCpPq2cQziNr7C2Tgm9ysN8tFzlm2k5c&#10;0P3iGxFC2GWooPV+yKR0dUsGXWQH4sBd7WjQBzg2Uo84hXDTyzSOn6TBjkNDiwMdWqq/Ljej4KNL&#10;K/wpynNsNqe1f5vLz9v7UanHh/llC8LT7P/Ff+5XrWCdhLXhTDg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IuowgAAANw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63" o:spid="_x0000_s1089" style="position:absolute;left:2219;top:11113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WXl8YA&#10;AADcAAAADwAAAGRycy9kb3ducmV2LnhtbESPS4vCQBCE7wv+h6EFL4tOXFkf0VFcUfCwHnyAHptM&#10;mwQzPSEzxvjvHWFhj0VVfUXNFo0pRE2Vyy0r6PciEMSJ1TmnCk7HTXcMwnlkjYVlUvAkB4t562OG&#10;sbYP3lN98KkIEHYxKsi8L2MpXZKRQdezJXHwrrYy6IOsUqkrfAS4KeRXFA2lwZzDQoYlrTJKboe7&#10;USB3p/Hged39XNbfo/z3RvVndK6V6rSb5RSEp8b/h//aW61g0J/A+0w4AnL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WXl8YAAADcAAAADwAAAAAAAAAAAAAAAACYAgAAZHJz&#10;L2Rvd25yZXYueG1sUEsFBgAAAAAEAAQA9QAAAIsDAAAAAA==&#10;" fillcolor="gray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64" o:spid="_x0000_s1090" style="position:absolute;left:2219;top:1204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wv9M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oZV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sL/T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65" o:spid="_x0000_s1091" style="position:absolute;left:2219;top:12984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4pYsEA&#10;AADcAAAADwAAAGRycy9kb3ducmV2LnhtbERPS2sCMRC+F/wPYQRvNavQUlejrKWCJ8EHqLdhMyaL&#10;m8mySd3tv28KQm/z8T1nsepdLR7Uhsqzgsk4A0Fcel2xUXA6bl4/QISIrLH2TAp+KMBqOXhZYK59&#10;x3t6HKIRKYRDjgpsjE0uZSgtOQxj3xAn7uZbhzHB1kjdYpfCXS2nWfYuHVacGiw29GmpvB++nYKv&#10;5ror3kyQxTnay92vu43dGaVGw76Yg4jUx3/x073Vaf50Bn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+KWLBAAAA3AAAAA8AAAAAAAAAAAAAAAAAmAIAAGRycy9kb3du&#10;cmV2LnhtbFBLBQYAAAAABAAEAPUAAACGAwAAAAA=&#10;" filled="f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66" o:spid="_x0000_s1092" style="position:absolute;left:2219;top:13919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1L8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tS/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67" o:spid="_x0000_s1093" style="position:absolute;left:2219;top:14856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2Ow8IA&#10;AADcAAAADwAAAGRycy9kb3ducmV2LnhtbERPTWvCQBC9C/0PyxR6000jlBpdpbSktEeNF29jdkxi&#10;s7Mhu9HVX+8KBW/zeJ+zWAXTihP1rrGs4HWSgCAurW64UrAt8vE7COeRNbaWScGFHKyWT6MFZtqe&#10;eU2nja9EDGGXoYLa+y6T0pU1GXQT2xFH7mB7gz7CvpK6x3MMN61Mk+RNGmw4NtTY0WdN5d9mMAr2&#10;TbrF67r4Tswsn/rfUByH3ZdSL8/hYw7CU/AP8b/7R8f50xT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Y7DwgAAANwAAAAPAAAAAAAAAAAAAAAAAJgCAABkcnMvZG93&#10;bnJldi54bWxQSwUGAAAAAAQABAD1AAAAhwMAAAAA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68" o:spid="_x0000_s1094" style="position:absolute;left:4844;top:11115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aPQsQA&#10;AADcAAAADwAAAGRycy9kb3ducmV2LnhtbERPTWvCQBC9C/0PyxR6KbqpYimpq5RAoZcgVVs8Dtkx&#10;SZudjdnRxH/fFQre5vE+Z7EaXKPO1IXas4GnSQKKuPC25tLAbvs+fgEVBNli45kMXCjAank3WmBq&#10;fc+fdN5IqWIIhxQNVCJtqnUoKnIYJr4ljtzBdw4lwq7UtsM+hrtGT5PkWTusOTZU2FJWUfG7OTkD&#10;B5l/91/r07E97rPHUvL8J5vmxjzcD2+voIQGuYn/3R82zp/N4PpMvEA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mj0LEAAAA3AAAAA8AAAAAAAAAAAAAAAAAmAIAAGRycy9k&#10;b3ducmV2LnhtbFBLBQYAAAAABAAEAPUAAACJAwAAAAA=&#10;">
                  <v:stroke dashstyle="dash"/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０１桌</w:t>
                        </w:r>
                      </w:p>
                    </w:txbxContent>
                  </v:textbox>
                </v:rect>
                <v:rect id="Rectangle 69" o:spid="_x0000_s1095" style="position:absolute;left:10829;top:11115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izLMMA&#10;AADcAAAADwAAAGRycy9kb3ducmV2LnhtbERPS2vCQBC+C/0PyxR6001VxE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izLMMAAADcAAAADwAAAAAAAAAAAAAAAACYAgAAZHJzL2Rv&#10;d25yZXYueG1sUEsFBgAAAAAEAAQA9QAAAIgDAAAAAA==&#10;"/>
                <v:rect id="Rectangle 70" o:spid="_x0000_s1096" style="position:absolute;left:10829;top:11739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mvE8MA&#10;AADcAAAADwAAAGRycy9kb3ducmV2LnhtbERPS4vCMBC+L/gfwgheFk1VfFCNorKCh/XgA/Q4NGNb&#10;bCalydb6742w4G0+vufMl40pRE2Vyy0r6PciEMSJ1TmnCs6nbXcKwnlkjYVlUvAkB8tF62uOsbYP&#10;PlB99KkIIexiVJB5X8ZSuiQjg65nS+LA3Wxl0AdYpVJX+AjhppCDKBpLgzmHhgxL2mSU3I9/RoHc&#10;n6fD522/vv6MJvnvnerv6FIr1Wk3qxkIT43/iP/dOx3mD0fwfiZc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mvE8MAAADcAAAADwAAAAAAAAAAAAAAAACYAgAAZHJzL2Rv&#10;d25yZXYueG1sUEsFBgAAAAAEAAQA9QAAAIgDAAAAAA==&#10;" fillcolor="gray"/>
                <v:rect id="Rectangle 71" o:spid="_x0000_s1097" style="position:absolute;left:9254;top:11106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IwM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F0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aIwMMAAADc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人数（０）</w:t>
                        </w:r>
                      </w:p>
                    </w:txbxContent>
                  </v:textbox>
                </v:rect>
                <v:rect id="Rectangle 72" o:spid="_x0000_s1098" style="position:absolute;left:3584;top:11736;width:7036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tW8MA&#10;AADcAAAADwAAAGRycy9kb3ducmV2LnhtbERPS2vCQBC+C/0PyxR6000V1EZXKS0petTk0tuYnSZp&#10;s7Mhu3m0v74rCN7m43vOdj+aWvTUusqygudZBII4t7riQkGWJtM1COeRNdaWScEvOdjvHiZbjLUd&#10;+ET92RcihLCLUUHpfRNL6fKSDLqZbYgD92Vbgz7AtpC6xSGEm1rOo2gpDVYcGkps6K2k/OfcGQWX&#10;ap7h3yn9iMxLsvDHMf3uPt+VenocXzcgPI3+Lr65DzrMX6z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otW8MAAADcAAAADwAAAAAAAAAAAAAAAACYAgAAZHJzL2Rv&#10;d25yZXYueG1sUEsFBgAAAAAEAAQA9QAAAIgDAAAAAA==&#10;"/>
                <v:rect id="Rectangle 73" o:spid="_x0000_s1099" style="position:absolute;left:3794;top:15011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5Kc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1uSn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总价：（）</w:t>
                        </w:r>
                      </w:p>
                    </w:txbxContent>
                  </v:textbox>
                </v:rect>
                <v:rect id="Rectangle 74" o:spid="_x0000_s1100" style="position:absolute;left:9150;top:15012;width:1050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cssIA&#10;AADcAAAADwAAAGRycy9kb3ducmV2LnhtbERPS2vCQBC+F/wPywi91Y0GikZXEYulPWq89DZmxySa&#10;nQ3ZzUN/fbcg9DYf33NWm8FUoqPGlZYVTCcRCOLM6pJzBad0/zYH4TyyxsoyKbiTg8169LLCRNue&#10;D9QdfS5CCLsEFRTe14mULivIoJvYmjhwF9sY9AE2udQN9iHcVHIWRe/SYMmhocCadgVlt2NrFJzL&#10;2Qkfh/QzMot97L+H9Nr+fCj1Oh62SxCeBv8vfrq/dJgfL+DvmXC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RyywgAAANw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结帐</w:t>
                        </w:r>
                      </w:p>
                    </w:txbxContent>
                  </v:textbox>
                </v:rect>
                <v:rect id="Rectangle 75" o:spid="_x0000_s1101" style="position:absolute;left:7680;top:15011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GUsQA&#10;AADcAAAADwAAAGRycy9kb3ducmV2LnhtbESPQW/CMAyF70j8h8hIu0EKTGh0BIRATOwI5cLNa7y2&#10;o3GqJkDZr58PSLvZes/vfV6sOlerG7Wh8mxgPEpAEefeVlwYOGW74RuoEJEt1p7JwIMCrJb93gJT&#10;6+98oNsxFkpCOKRooIyxSbUOeUkOw8g3xKJ9+9ZhlLUttG3xLuGu1pMkmWmHFUtDiQ1tSsovx6sz&#10;8FVNTvh7yD4SN99N42eX/VzPW2NeBt36HVSkLv6bn9d7K/iv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FxlL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rect>
                <v:shape id="AutoShape 76" o:spid="_x0000_s1102" type="#_x0000_t15" style="position:absolute;left:3584;top:11111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svLsQA&#10;AADcAAAADwAAAGRycy9kb3ducmV2LnhtbERPTWvCQBC9C/6HZQq96UYpRVNXUUGQFg9Nc7C3MTtm&#10;U7OzIbuN8d+7QqG3ebzPWax6W4uOWl85VjAZJyCIC6crLhXkX7vRDIQPyBprx6TgRh5Wy+Fggal2&#10;V/6kLguliCHsU1RgQmhSKX1hyKIfu4Y4cmfXWgwRtqXULV5juK3lNElepcWKY4PBhraGikv2axVk&#10;37PN3Fy2Vd4d8tP7+uMYdj9Oqeenfv0GIlAf/sV/7r2O818m8HgmXi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7Ly7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rect id="Rectangle 77" o:spid="_x0000_s1103" style="position:absolute;left:3794;top:12047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v9vsMA&#10;AADcAAAADwAAAGRycy9kb3ducmV2LnhtbERPTWvCQBC9F/wPyxR6azZNpdToKqJY7NEkl97G7Jik&#10;zc6G7GpSf71bKHibx/ucxWo0rbhQ7xrLCl6iGARxaXXDlYIi3z2/g3AeWWNrmRT8koPVcvKwwFTb&#10;gQ90yXwlQgi7FBXU3neplK6syaCLbEccuJPtDfoA+0rqHocQblqZxPGbNNhwaKixo01N5U92NgqO&#10;TVLg9ZB/xGa2e/WfY/59/toq9fQ4rucgPI3+Lv5373WYP03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v9vsMAAADc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增加菜品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proofErr w:type="gramStart"/>
      <w:r w:rsidR="001B08C7">
        <w:t>如果该桌没人</w:t>
      </w:r>
      <w:proofErr w:type="gramEnd"/>
      <w:r w:rsidR="001B08C7">
        <w:t>使用则可以创建新订单，点击增加菜品点菜</w:t>
      </w:r>
      <w:r w:rsidR="001B08C7">
        <w:rPr>
          <w:rFonts w:hint="eastAsia"/>
        </w:rPr>
        <w:t>。</w:t>
      </w:r>
    </w:p>
    <w:p w:rsidR="00F51DE6" w:rsidRDefault="00F51DE6" w:rsidP="00F276DB"/>
    <w:p w:rsidR="00F51DE6" w:rsidRDefault="00F51DE6" w:rsidP="00F276DB"/>
    <w:p w:rsidR="00F51DE6" w:rsidRDefault="00F51DE6" w:rsidP="00F276DB"/>
    <w:p w:rsidR="00F51DE6" w:rsidRDefault="00F51DE6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06487A" w:rsidP="00F276DB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66432" behindDoc="0" locked="0" layoutInCell="1" allowOverlap="1" wp14:anchorId="7929F557" wp14:editId="59B5F77A">
                <wp:simplePos x="0" y="0"/>
                <wp:positionH relativeFrom="column">
                  <wp:posOffset>1371600</wp:posOffset>
                </wp:positionH>
                <wp:positionV relativeFrom="paragraph">
                  <wp:posOffset>7749540</wp:posOffset>
                </wp:positionV>
                <wp:extent cx="5800090" cy="3566160"/>
                <wp:effectExtent l="9525" t="13335" r="10160" b="11430"/>
                <wp:wrapNone/>
                <wp:docPr id="203" name="组合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0090" cy="3566160"/>
                          <a:chOff x="2160" y="2220"/>
                          <a:chExt cx="9134" cy="5616"/>
                        </a:xfrm>
                      </wpg:grpSpPr>
                      <wps:wsp>
                        <wps:cNvPr id="20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160" y="2220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369" y="2377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369" y="315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369" y="4092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369" y="5029"/>
                            <a:ext cx="1260" cy="77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369" y="5964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369" y="6901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979" y="3159"/>
                            <a:ext cx="210" cy="4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0979" y="3784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3734" y="3781"/>
                            <a:ext cx="7036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3944" y="7056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总价：（）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9300" y="7057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6" name="Group 119"/>
                        <wpg:cNvGrpSpPr>
                          <a:grpSpLocks/>
                        </wpg:cNvGrpSpPr>
                        <wpg:grpSpPr bwMode="auto">
                          <a:xfrm>
                            <a:off x="4005" y="3937"/>
                            <a:ext cx="1890" cy="1715"/>
                            <a:chOff x="4005" y="3937"/>
                            <a:chExt cx="1890" cy="1715"/>
                          </a:xfrm>
                        </wpg:grpSpPr>
                        <wps:wsp>
                          <wps:cNvPr id="217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5" y="3937"/>
                              <a:ext cx="1890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0" y="5185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勾选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20" y="5183"/>
                              <a:ext cx="930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2" name="Group 123"/>
                        <wpg:cNvGrpSpPr>
                          <a:grpSpLocks/>
                        </wpg:cNvGrpSpPr>
                        <wpg:grpSpPr bwMode="auto">
                          <a:xfrm>
                            <a:off x="6315" y="3937"/>
                            <a:ext cx="1890" cy="1715"/>
                            <a:chOff x="6315" y="3937"/>
                            <a:chExt cx="1890" cy="1715"/>
                          </a:xfrm>
                        </wpg:grpSpPr>
                        <wps:wsp>
                          <wps:cNvPr id="223" name="Rectangl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6315" y="3937"/>
                              <a:ext cx="1890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7260" y="5185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勾选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1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6330" y="5183"/>
                              <a:ext cx="930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2" name="Group 127"/>
                        <wpg:cNvGrpSpPr>
                          <a:grpSpLocks/>
                        </wpg:cNvGrpSpPr>
                        <wpg:grpSpPr bwMode="auto">
                          <a:xfrm>
                            <a:off x="8625" y="3937"/>
                            <a:ext cx="1890" cy="1715"/>
                            <a:chOff x="8625" y="3937"/>
                            <a:chExt cx="1890" cy="1715"/>
                          </a:xfrm>
                        </wpg:grpSpPr>
                        <wps:wsp>
                          <wps:cNvPr id="323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625" y="3937"/>
                              <a:ext cx="1890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570" y="5185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勾选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640" y="5183"/>
                              <a:ext cx="930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6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8730" y="3157"/>
                            <a:ext cx="1995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查询：＿＿＿＿＿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AutoShape 13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734" y="3156"/>
                            <a:ext cx="945" cy="467"/>
                          </a:xfrm>
                          <a:prstGeom prst="homePlate">
                            <a:avLst>
                              <a:gd name="adj" fmla="val 50589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4994" y="3159"/>
                            <a:ext cx="10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０１桌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03" o:spid="_x0000_s1104" style="position:absolute;margin-left:108pt;margin-top:610.2pt;width:456.7pt;height:280.8pt;z-index:251666432;mso-wrap-distance-left:6.75pt;mso-wrap-distance-right:6.75pt" coordorigin="2160,2220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">
                <v:rect id="Rectangle 107" o:spid="_x0000_s1105" style="position:absolute;left:2160;top:2220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EY7c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yFRM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RjtxQAAANwAAAAPAAAAAAAAAAAAAAAAAJgCAABkcnMv&#10;ZG93bnJldi54bWxQSwUGAAAAAAQABAD1AAAAigMAAAAA&#10;"/>
                <v:rect id="Rectangle 108" o:spid="_x0000_s1106" style="position:absolute;left:2369;top:2377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9dsUA&#10;AADcAAAADwAAAGRycy9kb3ducmV2LnhtbESPQWvCQBSE7wX/w/KE3uquKZY2zUZEsdijxktvr9nX&#10;JJp9G7Krpv56t1DwOMzMN0w2H2wrztT7xrGG6USBIC6dabjSsC/WT68gfEA22DomDb/kYZ6PHjJM&#10;jbvwls67UIkIYZ+ihjqELpXSlzVZ9BPXEUfvx/UWQ5R9JU2Plwi3rUyUepEWG44LNXa0rKk87k5W&#10;w3eT7PG6LT6UfVs/h8+hOJy+Vlo/jofFO4hAQ7iH/9sboyFRM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/b12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109" o:spid="_x0000_s1107" style="position:absolute;left:2369;top:315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KapcYA&#10;AADcAAAADwAAAGRycy9kb3ducmV2LnhtbESPQWvCQBSE74X+h+UJvZRmtxZtiK7SFgse9FAr6PGR&#10;fSbB7NuQXWP8964geBxm5htmOu9tLTpqfeVYw3uiQBDnzlRcaNj+/76lIHxANlg7Jg0X8jCfPT9N&#10;MTPuzH/UbUIhIoR9hhrKEJpMSp+XZNEnriGO3sG1FkOUbSFNi+cIt7UcKjWWFiuOCyU29FNSftyc&#10;rAa53qYfl8P6e78YfVarI3Wvatdp/TLovyYgAvXhEb63l0bDUI3h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KapcYAAADcAAAADwAAAAAAAAAAAAAAAACYAgAAZHJz&#10;L2Rvd25yZXYueG1sUEsFBgAAAAAEAAQA9QAAAIsDAAAAAA==&#10;" fillcolor="gray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110" o:spid="_x0000_s1108" style="position:absolute;left:2369;top:4092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GmsUA&#10;AADcAAAADwAAAGRycy9kb3ducmV2LnhtbESPQWvCQBSE7wX/w/KE3uquKdg2zUZEsdijxktvr9nX&#10;JJp9G7Krpv56t1DwOMzMN0w2H2wrztT7xrGG6USBIC6dabjSsC/WT68gfEA22DomDb/kYZ6PHjJM&#10;jbvwls67UIkIYZ+ihjqELpXSlzVZ9BPXEUfvx/UWQ5R9JU2Plwi3rUyUmkmLDceFGjta1lQedyer&#10;4btJ9njdFh/Kvq2fw+dQHE5fK60fx8PiHUSgIdzD/+2N0ZCoF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4aa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111" o:spid="_x0000_s1109" style="position:absolute;left:2369;top:5029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Kx5cAA&#10;AADcAAAADwAAAGRycy9kb3ducmV2LnhtbERPTYvCMBC9L/gfwgje1lTBZalGqaLgSVh3YfU2NGNS&#10;bCalibb+e3MQPD7e92LVu1rcqQ2VZwWTcQaCuPS6YqPg73f3+Q0iRGSNtWdS8KAAq+XgY4G59h3/&#10;0P0YjUghHHJUYGNscilDaclhGPuGOHEX3zqMCbZG6ha7FO5qOc2yL+mw4tRgsaGNpfJ6vDkF2+Z8&#10;KGYmyOI/2tPVr7udPRilRsO+mIOI1Me3+OXeawXTLK1NZ9IR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Kx5cAAAADcAAAADwAAAAAAAAAAAAAAAACYAgAAZHJzL2Rvd25y&#10;ZXYueG1sUEsFBgAAAAAEAAQA9QAAAIUDAAAAAA==&#10;" filled="f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112" o:spid="_x0000_s1110" style="position:absolute;left:2369;top:5964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3c8UA&#10;AADcAAAADwAAAGRycy9kb3ducmV2LnhtbESPQWvCQBSE70L/w/IKveluU5AmuobSklKPGi+9vWaf&#10;STT7NmRXTfvrXaHgcZiZb5hlPtpOnGnwrWMNzzMFgrhypuVaw64spq8gfEA22DkmDb/kIV89TJaY&#10;GXfhDZ23oRYRwj5DDU0IfSalrxqy6GeuJ47e3g0WQ5RDLc2Alwi3nUyUmkuLLceFBnt6b6g6bk9W&#10;w0+b7PBvU34qmxYvYT2Wh9P3h9ZPj+PbAkSgMdzD/+0voyFRKdzOx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Ldz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113" o:spid="_x0000_s1111" style="position:absolute;left:2369;top:6901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IM8EA&#10;AADcAAAADwAAAGRycy9kb3ducmV2LnhtbERPTYvCMBC9L/gfwgje1rQVZLcaiyiKHrVe9jY2Y1tt&#10;JqWJWv31m8PCHh/ve571phEP6lxtWUE8jkAQF1bXXCo45ZvPLxDOI2tsLJOCFznIFoOPOabaPvlA&#10;j6MvRQhhl6KCyvs2ldIVFRl0Y9sSB+5iO4M+wK6UusNnCDeNTKJoKg3WHBoqbGlVUXE73o2Cc52c&#10;8H3It5H53kz8vs+v95+1UqNhv5yB8NT7f/Gfe6cVJHGYH86EI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TiDPBAAAA3AAAAA8AAAAAAAAAAAAAAAAAmAIAAGRycy9kb3du&#10;cmV2LnhtbFBLBQYAAAAABAAEAPUAAACGAwAAAAA=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114" o:spid="_x0000_s1112" style="position:absolute;left:10979;top:3159;width:210;height:4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8tqMMA&#10;AADcAAAADwAAAGRycy9kb3ducmV2LnhtbESPQYvCMBSE74L/ITxhb5q2grjVKIuirEetl709m2db&#10;t3kpTdTu/nojCB6HmfmGmS87U4sbta6yrCAeRSCIc6srLhQcs81wCsJ5ZI21ZVLwRw6Wi35vjqm2&#10;d97T7eALESDsUlRQet+kUrq8JINuZBvi4J1ta9AH2RZSt3gPcFPLJIom0mDFYaHEhlYl5b+Hq1Fw&#10;qpIj/u+zbWQ+N2O/67LL9Wet1Meg+5qB8NT5d/jV/tYKkjiG55lw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8tqMMAAADcAAAADwAAAAAAAAAAAAAAAACYAgAAZHJzL2Rv&#10;d25yZXYueG1sUEsFBgAAAAAEAAQA9QAAAIgDAAAAAA==&#10;"/>
                <v:rect id="Rectangle 115" o:spid="_x0000_s1113" style="position:absolute;left:10979;top:3784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AKe8UA&#10;AADcAAAADwAAAGRycy9kb3ducmV2LnhtbESPQYvCMBSE78L+h/AW9iKaWnGVapTdRcGDHlYFPT6a&#10;Z1tsXkoTa/33RhA8DjPzDTNbtKYUDdWusKxg0I9AEKdWF5wpOOxXvQkI55E1lpZJwZ0cLOYfnRkm&#10;2t74n5qdz0SAsEtQQe59lUjp0pwMur6tiIN3trVBH2SdSV3jLcBNKeMo+pYGCw4LOVb0l1N62V2N&#10;Ark9TIb38/b3tByNi82Fmm50bJT6+mx/piA8tf4dfrXXWkE8iOF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cAp7xQAAANwAAAAPAAAAAAAAAAAAAAAAAJgCAABkcnMv&#10;ZG93bnJldi54bWxQSwUGAAAAAAQABAD1AAAAigMAAAAA&#10;" fillcolor="gray"/>
                <v:rect id="Rectangle 116" o:spid="_x0000_s1114" style="position:absolute;left:3734;top:3781;width:7036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EWR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pDEK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RZExQAAANwAAAAPAAAAAAAAAAAAAAAAAJgCAABkcnMv&#10;ZG93bnJldi54bWxQSwUGAAAAAAQABAD1AAAAigMAAAAA&#10;"/>
                <v:rect id="Rectangle 117" o:spid="_x0000_s1115" style="position:absolute;left:3944;top:7056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iOMM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SBeL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aI4w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总价：（）</w:t>
                        </w:r>
                      </w:p>
                    </w:txbxContent>
                  </v:textbox>
                </v:rect>
                <v:rect id="Rectangle 118" o:spid="_x0000_s1116" style="position:absolute;left:9300;top:7057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Qrq8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SBeL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JCur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rect>
                <v:group id="Group 119" o:spid="_x0000_s1117" style="position:absolute;left:4005;top:3937;width:1890;height:1715" coordorigin="4005,3937" coordsize="1890,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<v:rect id="Rectangle 120" o:spid="_x0000_s1118" style="position:absolute;left:4005;top:3937;width:189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oQR8UA&#10;AADcAAAADwAAAGRycy9kb3ducmV2LnhtbESPQWvCQBSE74L/YXmF3nRjCrZNXUWUiD0m8dLba/Y1&#10;SZt9G7Ibjf56t1DocZiZb5jVZjStOFPvGssKFvMIBHFpdcOVglORzl5AOI+ssbVMCq7kYLOeTlaY&#10;aHvhjM65r0SAsEtQQe19l0jpypoMurntiIP3ZXuDPsi+krrHS4CbVsZRtJQGGw4LNXa0q6n8yQej&#10;4LOJT3jLikNkXtMn/z4W38PHXqnHh3H7BsLT6P/Df+2jVhAvnu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hBHxQAAANwAAAAPAAAAAAAAAAAAAAAAAJgCAABkcnMv&#10;ZG93bnJldi54bWxQSwUGAAAAAAQABAD1AAAAigMAAAAA&#10;"/>
                  <v:rect id="Rectangle 121" o:spid="_x0000_s1119" style="position:absolute;left:4950;top:5185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9CjsIA&#10;AADcAAAADwAAAGRycy9kb3ducmV2LnhtbERPPW+DMBDdI/U/WFepW2JKpSohGFS1ompHQpZsF3wB&#10;WnxG2Akkv74eKmV8et9pPpteXGh0nWUFz6sIBHFtdceNgn1VLNcgnEfW2FsmBVdykGcPixQTbScu&#10;6bLzjQgh7BJU0Ho/JFK6uiWDbmUH4sCd7GjQBzg2Uo84hXDTyziKXqXBjkNDiwO9t1T/7s5GwbGL&#10;93grq8/IbIoX/z1XP+fDh1JPj/PbFoSn2d/F/+4vrSCOw/xwJhwBm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0KOwgAAANwAAAAPAAAAAAAAAAAAAAAAAJgCAABkcnMvZG93&#10;bnJldi54bWxQSwUGAAAAAAQABAD1AAAAhw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勾选</w:t>
                          </w:r>
                        </w:p>
                      </w:txbxContent>
                    </v:textbox>
                  </v:rect>
                  <v:rect id="Rectangle 122" o:spid="_x0000_s1120" style="position:absolute;left:4020;top:5183;width:93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PnFcUA&#10;AADcAAAADwAAAGRycy9kb3ducmV2LnhtbESPQWvCQBSE74X+h+UVvDUbIxSbZhVRFHuM8dLba/Y1&#10;Sc2+DdnVRH99tyB4HGbmGyZbjqYVF+pdY1nBNIpBEJdWN1wpOBbb1zkI55E1tpZJwZUcLBfPTxmm&#10;2g6c0+XgKxEg7FJUUHvfpVK6siaDLrIdcfB+bG/QB9lXUvc4BLhpZRLHb9Jgw2Ghxo7WNZWnw9ko&#10;+G6SI97yYheb9+3Mf47F7/lro9TkZVx9gPA0+kf43t5rBUkyhf8z4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+cV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rect>
                </v:group>
                <v:group id="Group 123" o:spid="_x0000_s1121" style="position:absolute;left:6315;top:3937;width:1890;height:1715" coordorigin="6315,3937" coordsize="1890,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rect id="Rectangle 124" o:spid="_x0000_s1122" style="position:absolute;left:6315;top:3937;width:189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3c+c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Tp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7dz5xQAAANwAAAAPAAAAAAAAAAAAAAAAAJgCAABkcnMv&#10;ZG93bnJldi54bWxQSwUGAAAAAAQABAD1AAAAigMAAAAA&#10;"/>
                  <v:rect id="Rectangle 125" o:spid="_x0000_s1123" style="position:absolute;left:7260;top:5185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NE8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rBM4/x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3k0TwgAAANwAAAAPAAAAAAAAAAAAAAAAAJgCAABkcnMvZG93&#10;bnJldi54bWxQSwUGAAAAAAQABAD1AAAAhw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勾选</w:t>
                          </w:r>
                        </w:p>
                      </w:txbxContent>
                    </v:textbox>
                  </v:rect>
                  <v:rect id="Rectangle 126" o:spid="_x0000_s1124" style="position:absolute;left:6330;top:5183;width:93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Loi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rBKYv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kuiI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rect>
                </v:group>
                <v:group id="Group 127" o:spid="_x0000_s1125" style="position:absolute;left:8625;top:3937;width:1890;height:1715" coordorigin="8625,3937" coordsize="1890,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<v:rect id="Rectangle 128" o:spid="_x0000_s1126" style="position:absolute;left:8625;top:3937;width:189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zTZ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Am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DNNkxQAAANwAAAAPAAAAAAAAAAAAAAAAAJgCAABkcnMv&#10;ZG93bnJldi54bWxQSwUGAAAAAAQABAD1AAAAigMAAAAA&#10;"/>
                  <v:rect id="Rectangle 129" o:spid="_x0000_s1127" style="position:absolute;left:9570;top:5185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VLE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WARP8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5UsQ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勾选</w:t>
                          </w:r>
                        </w:p>
                      </w:txbxContent>
                    </v:textbox>
                  </v:rect>
                  <v:rect id="Rectangle 130" o:spid="_x0000_s1128" style="position:absolute;left:8640;top:5183;width:93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nui8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WARP8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e6L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rect>
                </v:group>
                <v:rect id="Rectangle 131" o:spid="_x0000_s1129" style="position:absolute;left:8730;top:3157;width:199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tw/M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43gC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tw/MMAAADc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查询：＿＿＿＿＿</w:t>
                        </w:r>
                      </w:p>
                    </w:txbxContent>
                  </v:textbox>
                </v:rect>
                <v:shape id="AutoShape 132" o:spid="_x0000_s1130" type="#_x0000_t15" style="position:absolute;left:3734;top:3156;width:945;height: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WZgMYA&#10;AADcAAAADwAAAGRycy9kb3ducmV2LnhtbESPQWvCQBSE74L/YXlCb7qpgtXUVVQQSksPpjno7Zl9&#10;zaZm34bsNsZ/3y0Uehxm5htmteltLTpqfeVYweMkAUFcOF1xqSD/OIwXIHxA1lg7JgV38rBZDwcr&#10;TLW78ZG6LJQiQtinqMCE0KRS+sKQRT9xDXH0Pl1rMUTZllK3eItwW8tpksylxYrjgsGG9oaKa/Zt&#10;FWTnxW5prvsq797zy+v27RQOX06ph1G/fQYRqA//4b/2i1Ywmz7B75l4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WZgM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rect id="Rectangle 133" o:spid="_x0000_s1131" style="position:absolute;left:4994;top:3159;width:10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/lD8MA&#10;AADcAAAADwAAAGRycy9kb3ducmV2LnhtbERPTWvCQBC9F/oflil4KbpppEWiq5RAwUuQ2lY8Dtkx&#10;ic3Oxuxo0n/fPRR6fLzv1WZ0rbpRHxrPBp5mCSji0tuGKwOfH2/TBaggyBZbz2TghwJs1vd3K8ys&#10;H/idbnupVAzhkKGBWqTLtA5lTQ7DzHfEkTv53qFE2Ffa9jjEcNfqNEletMOGY0ONHeU1ld/7qzNw&#10;kufD8LW7XrrLMX+spCjOeVoYM3kYX5eghEb5F/+5t9bAPI1r45l4BP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/lD8MAAADcAAAADwAAAAAAAAAAAAAAAACYAgAAZHJzL2Rv&#10;d25yZXYueG1sUEsFBgAAAAAEAAQA9QAAAIgDAAAAAA==&#10;">
                  <v:stroke dashstyle="dash"/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０１桌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04CAF" w:rsidRDefault="00104CAF" w:rsidP="00F276DB"/>
    <w:p w:rsidR="0006487A" w:rsidRDefault="0006487A" w:rsidP="0006487A">
      <w:r>
        <w:t>点击新增菜品进入选菜页面</w:t>
      </w:r>
      <w:r w:rsidR="00331CFE">
        <w:rPr>
          <w:rFonts w:hint="eastAsia"/>
        </w:rPr>
        <w:t>。</w:t>
      </w:r>
    </w:p>
    <w:p w:rsidR="00104CAF" w:rsidRPr="0006487A" w:rsidRDefault="0006487A" w:rsidP="00F276DB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67456" behindDoc="0" locked="0" layoutInCell="1" allowOverlap="1" wp14:anchorId="34E3DA50" wp14:editId="243B047C">
                <wp:simplePos x="0" y="0"/>
                <wp:positionH relativeFrom="column">
                  <wp:posOffset>265430</wp:posOffset>
                </wp:positionH>
                <wp:positionV relativeFrom="paragraph">
                  <wp:posOffset>5368</wp:posOffset>
                </wp:positionV>
                <wp:extent cx="5140325" cy="3185160"/>
                <wp:effectExtent l="0" t="0" r="22225" b="15240"/>
                <wp:wrapNone/>
                <wp:docPr id="329" name="组合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0325" cy="3185160"/>
                          <a:chOff x="2160" y="2220"/>
                          <a:chExt cx="9134" cy="5616"/>
                        </a:xfrm>
                      </wpg:grpSpPr>
                      <wps:wsp>
                        <wps:cNvPr id="330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2160" y="2220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2369" y="2377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2369" y="315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369" y="4092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2369" y="5029"/>
                            <a:ext cx="1260" cy="77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369" y="5964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2369" y="6901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979" y="3159"/>
                            <a:ext cx="210" cy="4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0979" y="3784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734" y="3781"/>
                            <a:ext cx="7036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3944" y="7056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总价：（）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300" y="7057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2" name="Group 147"/>
                        <wpg:cNvGrpSpPr>
                          <a:grpSpLocks/>
                        </wpg:cNvGrpSpPr>
                        <wpg:grpSpPr bwMode="auto">
                          <a:xfrm>
                            <a:off x="4005" y="3937"/>
                            <a:ext cx="1890" cy="1715"/>
                            <a:chOff x="4005" y="3937"/>
                            <a:chExt cx="1890" cy="1715"/>
                          </a:xfrm>
                        </wpg:grpSpPr>
                        <wps:wsp>
                          <wps:cNvPr id="343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5" y="3937"/>
                              <a:ext cx="1890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4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0" y="5185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勾选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20" y="5183"/>
                              <a:ext cx="930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6" name="Group 151"/>
                        <wpg:cNvGrpSpPr>
                          <a:grpSpLocks/>
                        </wpg:cNvGrpSpPr>
                        <wpg:grpSpPr bwMode="auto">
                          <a:xfrm>
                            <a:off x="6315" y="3937"/>
                            <a:ext cx="1890" cy="1715"/>
                            <a:chOff x="6315" y="3937"/>
                            <a:chExt cx="1890" cy="1715"/>
                          </a:xfrm>
                        </wpg:grpSpPr>
                        <wps:wsp>
                          <wps:cNvPr id="347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6315" y="3937"/>
                              <a:ext cx="1890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8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7260" y="5185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勾选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9" name="Rectangl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330" y="5183"/>
                              <a:ext cx="930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0" name="Group 155"/>
                        <wpg:cNvGrpSpPr>
                          <a:grpSpLocks/>
                        </wpg:cNvGrpSpPr>
                        <wpg:grpSpPr bwMode="auto">
                          <a:xfrm>
                            <a:off x="8625" y="3937"/>
                            <a:ext cx="1890" cy="1715"/>
                            <a:chOff x="8625" y="3937"/>
                            <a:chExt cx="1890" cy="1715"/>
                          </a:xfrm>
                        </wpg:grpSpPr>
                        <wps:wsp>
                          <wps:cNvPr id="351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8625" y="3937"/>
                              <a:ext cx="1890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2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570" y="5185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勾选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3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8640" y="5183"/>
                              <a:ext cx="930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4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8730" y="3157"/>
                            <a:ext cx="1995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查询：＿＿＿＿＿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AutoShape 16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734" y="3156"/>
                            <a:ext cx="945" cy="467"/>
                          </a:xfrm>
                          <a:prstGeom prst="homePlate">
                            <a:avLst>
                              <a:gd name="adj" fmla="val 50589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4994" y="3159"/>
                            <a:ext cx="10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０１桌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29" o:spid="_x0000_s1132" style="position:absolute;margin-left:20.9pt;margin-top:.4pt;width:404.75pt;height:250.8pt;z-index:251667456;mso-wrap-distance-left:6.75pt;mso-wrap-distance-right:6.75pt" coordorigin="2160,2220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">
                <v:rect id="Rectangle 135" o:spid="_x0000_s1133" style="position:absolute;left:2160;top:2220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fbzsIA&#10;AADcAAAADwAAAGRycy9kb3ducmV2LnhtbERPPW+DMBDdI/U/WBepW2ICUtRSDKpapWrGhCzdrvgC&#10;pPiMsAMkv74eKnV8et9ZMZtOjDS41rKCzToCQVxZ3XKt4FTuVk8gnEfW2FkmBTdyUOQPiwxTbSc+&#10;0Hj0tQgh7FJU0Hjfp1K6qiGDbm174sCd7WDQBzjUUg84hXDTyTiKttJgy6GhwZ7eGqp+jlej4LuN&#10;T3g/lB+Red4lfj+Xl+vXu1KPy/n1BYSn2f+L/9yfWkGShPnhTDgC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9vOwgAAANwAAAAPAAAAAAAAAAAAAAAAAJgCAABkcnMvZG93&#10;bnJldi54bWxQSwUGAAAAAAQABAD1AAAAhwMAAAAA&#10;"/>
                <v:rect id="Rectangle 136" o:spid="_x0000_s1134" style="position:absolute;left:2369;top:2377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t+VcMA&#10;AADcAAAADwAAAGRycy9kb3ducmV2LnhtbESPQYvCMBSE7wv+h/CEva2pFsStRhFFWY/aXrw9m2db&#10;bV5KE7W7v94Iwh6HmfmGmS06U4s7ta6yrGA4iEAQ51ZXXCjI0s3XBITzyBpry6Tglxws5r2PGSba&#10;PnhP94MvRICwS1BB6X2TSOnykgy6gW2Ig3e2rUEfZFtI3eIjwE0tR1E0lgYrDgslNrQqKb8ebkbB&#10;qRpl+LdPt5H53sR+16WX23Gt1Ge/W05BeOr8f/jd/tEK4ngIrzPh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t+VcMAAADc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137" o:spid="_x0000_s1135" style="position:absolute;left:2369;top:315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ZhsUA&#10;AADcAAAADwAAAGRycy9kb3ducmV2LnhtbESPQYvCMBSE78L+h/AW9iKarsVVqlFWUfCgh1VBj4/m&#10;2Rabl9Jka/33RhA8DjPzDTOdt6YUDdWusKzgux+BIE6tLjhTcDyse2MQziNrLC2Tgjs5mM8+OlNM&#10;tL3xHzV7n4kAYZeggtz7KpHSpTkZdH1bEQfvYmuDPsg6k7rGW4CbUg6i6EcaLDgs5FjRMqf0uv83&#10;CuTuOI7vl93ivBqOiu2Vmm50apT6+mx/JyA8tf4dfrU3WkEcD+B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JFmGxQAAANwAAAAPAAAAAAAAAAAAAAAAAJgCAABkcnMv&#10;ZG93bnJldi54bWxQSwUGAAAAAAQABAD1AAAAigMAAAAA&#10;" fillcolor="gray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138" o:spid="_x0000_s1136" style="position:absolute;left:2369;top:4092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VFucUA&#10;AADcAAAADwAAAGRycy9kb3ducmV2LnhtbESPT2vCQBTE74LfYXmF3nRTA6VGVykWS3uM8eLtmX0m&#10;sdm3Ibv50356Vyh4HGbmN8x6O5pa9NS6yrKCl3kEgji3uuJCwTHbz95AOI+ssbZMCn7JwXYznawx&#10;0XbglPqDL0SAsEtQQel9k0jp8pIMurltiIN3sa1BH2RbSN3iEOCmlosoepUGKw4LJTa0Kyn/OXRG&#10;wblaHPEvzT4js9zH/nvMrt3pQ6nnp/F9BcLT6B/h//aXVhDHMdzPhCM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1UW5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139" o:spid="_x0000_s1137" style="position:absolute;left:2369;top:5029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J+wMQA&#10;AADcAAAADwAAAGRycy9kb3ducmV2LnhtbESPQWsCMRSE74L/ITzBm2arbZGtUVZR8CTUFmpvj81r&#10;srh5WTbRXf99Uyh4HGbmG2a57l0tbtSGyrOCp2kGgrj0umKj4PNjP1mACBFZY+2ZFNwpwHo1HCwx&#10;177jd7qdohEJwiFHBTbGJpcylJYchqlviJP341uHMcnWSN1il+CulrMse5UOK04LFhvaWiovp6tT&#10;sGu+j8WLCbL4ivZ88Ztub49GqfGoL95AROrjI/zfPmgF8/kz/J1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ifsDEAAAA3AAAAA8AAAAAAAAAAAAAAAAAmAIAAGRycy9k&#10;b3ducmV2LnhtbFBLBQYAAAAABAAEAPUAAACJAwAAAAA=&#10;" filled="f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140" o:spid="_x0000_s1138" style="position:absolute;left:2369;top:5964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B4VsUA&#10;AADcAAAADwAAAGRycy9kb3ducmV2LnhtbESPT2vCQBTE74V+h+UVems2NShtdJXSYtFj/lx6e2af&#10;SWz2bciumvrpXUHocZiZ3zCL1Wg6caLBtZYVvEYxCOLK6pZrBWWxfnkD4Tyyxs4yKfgjB6vl48MC&#10;U23PnNEp97UIEHYpKmi871MpXdWQQRfZnjh4ezsY9EEOtdQDngPcdHISxzNpsOWw0GBPnw1Vv/nR&#10;KNi1kxIvWfEdm/d14rdjcTj+fCn1/DR+zEF4Gv1/+N7eaAVJMoX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cHhW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141" o:spid="_x0000_s1139" style="position:absolute;left:2369;top:6901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LmIcUA&#10;AADcAAAADwAAAGRycy9kb3ducmV2LnhtbESPT2vCQBTE74LfYXlCb7rRQGijq0iLpR41ufT2mn0m&#10;abNvQ3bzp376bqHQ4zAzv2F2h8k0YqDO1ZYVrFcRCOLC6ppLBXl2Wj6CcB5ZY2OZFHyTg8N+Ptth&#10;qu3IFxquvhQBwi5FBZX3bSqlKyoy6Fa2JQ7ezXYGfZBdKXWHY4CbRm6iKJEGaw4LFbb0XFHxde2N&#10;go96k+P9kr1G5ukU+/OUffbvL0o9LKbjFoSnyf+H/9pvWkEcJ/B7Jhw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ouYh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142" o:spid="_x0000_s1140" style="position:absolute;left:10979;top:3159;width:210;height:4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5Dus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VJMoP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7kO6xQAAANwAAAAPAAAAAAAAAAAAAAAAAJgCAABkcnMv&#10;ZG93bnJldi54bWxQSwUGAAAAAAQABAD1AAAAigMAAAAA&#10;"/>
                <v:rect id="Rectangle 143" o:spid="_x0000_s1141" style="position:absolute;left:10979;top:3784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xubMQA&#10;AADcAAAADwAAAGRycy9kb3ducmV2LnhtbERPTWvCQBC9F/wPywheSt1oqIbUTVBpoYd6UAPtcciO&#10;STA7G7LbGP9991Dw+Hjfm3w0rRiod41lBYt5BIK4tLrhSkFx/nhJQDiPrLG1TAru5CDPJk8bTLW9&#10;8ZGGk69ECGGXooLa+y6V0pU1GXRz2xEH7mJ7gz7AvpK6x1sIN61cRtFKGmw4NNTY0b6m8nr6NQrk&#10;oUji++Ww+3l/XTdfVxqeo+9Bqdl03L6B8DT6h/jf/akVxHFYG86EI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MbmzEAAAA3AAAAA8AAAAAAAAAAAAAAAAAmAIAAGRycy9k&#10;b3ducmV2LnhtbFBLBQYAAAAABAAEAPUAAACJAwAAAAA=&#10;" fillcolor="gray"/>
                <v:rect id="Rectangle 144" o:spid="_x0000_s1142" style="position:absolute;left:3734;top:3781;width:7036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1yU8MA&#10;AADcAAAADwAAAGRycy9kb3ducmV2LnhtbESPQYvCMBSE74L/ITzBm6ZaEO0aRVxc9Kj14u1t87bt&#10;2ryUJmr11xtB8DjMzDfMfNmaSlypcaVlBaNhBII4s7rkXMEx3QymIJxH1lhZJgV3crBcdDtzTLS9&#10;8Z6uB5+LAGGXoILC+zqR0mUFGXRDWxMH7882Bn2QTS51g7cAN5UcR9FEGiw5LBRY07qg7Hy4GAW/&#10;5fiIj336E5nZJva7Nv2/nL6V6vfa1RcIT63/hN/trVYQxzN4nQ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1yU8MAAADcAAAADwAAAAAAAAAAAAAAAACYAgAAZHJzL2Rv&#10;d25yZXYueG1sUEsFBgAAAAAEAAQA9QAAAIgDAAAAAA==&#10;"/>
                <v:rect id="Rectangle 145" o:spid="_x0000_s1143" style="position:absolute;left:3944;top:7056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os8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xmF+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Gos8AAAADcAAAADwAAAAAAAAAAAAAAAACYAgAAZHJzL2Rvd25y&#10;ZXYueG1sUEsFBgAAAAAEAAQA9QAAAIU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总价：（）</w:t>
                        </w:r>
                      </w:p>
                    </w:txbxContent>
                  </v:textbox>
                </v:rect>
                <v:rect id="Rectangle 146" o:spid="_x0000_s1144" style="position:absolute;left:9300;top:7057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0NKM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XL1Rz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0NKMYAAADcAAAADwAAAAAAAAAAAAAAAACYAgAAZHJz&#10;L2Rvd25yZXYueG1sUEsFBgAAAAAEAAQA9QAAAIs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rect>
                <v:group id="Group 147" o:spid="_x0000_s1145" style="position:absolute;left:4005;top:3937;width:1890;height:1715" coordorigin="4005,3937" coordsize="1890,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rect id="Rectangle 148" o:spid="_x0000_s1146" style="position:absolute;left:4005;top:3937;width:189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M2xMUA&#10;AADcAAAADwAAAGRycy9kb3ducmV2LnhtbESPT2vCQBTE74V+h+UVems2NSJtdJXSYtFj/lx6e2af&#10;SWz2bciumvrpXUHocZiZ3zCL1Wg6caLBtZYVvEYxCOLK6pZrBWWxfnkD4Tyyxs4yKfgjB6vl48MC&#10;U23PnNEp97UIEHYpKmi871MpXdWQQRfZnjh4ezsY9EEOtdQDngPcdHISxzNpsOWw0GBPnw1Vv/nR&#10;KNi1kxIvWfEdm/d14rdjcTj+fCn1/DR+zEF4Gv1/+N7eaAXJN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0zbExQAAANwAAAAPAAAAAAAAAAAAAAAAAJgCAABkcnMv&#10;ZG93bnJldi54bWxQSwUGAAAAAAQABAD1AAAAigMAAAAA&#10;"/>
                  <v:rect id="Rectangle 149" o:spid="_x0000_s1147" style="position:absolute;left:4950;top:5185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qusMUA&#10;AADcAAAADwAAAGRycy9kb3ducmV2LnhtbESPT2vCQBTE74LfYXlCb2bjH4pNs4q0pNijxou31+xr&#10;Es2+DdnVxH76bqHgcZiZ3zDpZjCNuFHnassKZlEMgriwuuZSwTHPpisQziNrbCyTgjs52KzHoxQT&#10;bXve0+3gSxEg7BJUUHnfJlK6oiKDLrItcfC+bWfQB9mVUnfYB7hp5DyOn6XBmsNChS29VVRcDlej&#10;4KueH/Fnn3/E5iVb+M8hP19P70o9TYbtKwhPg3+E/9s7rWCxXMLf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q6w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勾选</w:t>
                          </w:r>
                        </w:p>
                      </w:txbxContent>
                    </v:textbox>
                  </v:rect>
                  <v:rect id="Rectangle 150" o:spid="_x0000_s1148" style="position:absolute;left:4020;top:5183;width:93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LK8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o/EE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2CyvEAAAA3AAAAA8AAAAAAAAAAAAAAAAAmAIAAGRycy9k&#10;b3ducmV2LnhtbFBLBQYAAAAABAAEAPUAAACJAwAAAAA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rect>
                </v:group>
                <v:group id="Group 151" o:spid="_x0000_s1149" style="position:absolute;left:6315;top:3937;width:1890;height:1715" coordorigin="6315,3937" coordsize="1890,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rect id="Rectangle 152" o:spid="_x0000_s1150" style="position:absolute;left:6315;top:3937;width:189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wx8QA&#10;AADcAAAADwAAAGRycy9kb3ducmV2LnhtbESPT4vCMBTE74LfITzBm6b+QXerUWQXRY9aL3t72zzb&#10;avNSmqjVT79ZEDwOM/MbZr5sTCluVLvCsoJBPwJBnFpdcKbgmKx7HyCcR9ZYWiYFD3KwXLRbc4y1&#10;vfOebgefiQBhF6OC3PsqltKlORl0fVsRB+9ka4M+yDqTusZ7gJtSDqNoIg0WHBZyrOgrp/RyuBoF&#10;v8XwiM99sonM53rkd01yvv58K9XtNKsZCE+Nf4df7a1WMBpP4f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oMMfEAAAA3AAAAA8AAAAAAAAAAAAAAAAAmAIAAGRycy9k&#10;b3ducmV2LnhtbFBLBQYAAAAABAAEAPUAAACJAwAAAAA=&#10;"/>
                  <v:rect id="Rectangle 153" o:spid="_x0000_s1151" style="position:absolute;left:7260;top:5185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ektc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xmFt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ektcAAAADcAAAADwAAAAAAAAAAAAAAAACYAgAAZHJzL2Rvd25y&#10;ZXYueG1sUEsFBgAAAAAEAAQA9QAAAIUDAAAAAA=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勾选</w:t>
                          </w:r>
                        </w:p>
                      </w:txbxContent>
                    </v:textbox>
                  </v:rect>
                  <v:rect id="Rectangle 154" o:spid="_x0000_s1152" style="position:absolute;left:6330;top:5183;width:93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sBL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WD2m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OwEu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rect>
                </v:group>
                <v:group id="Group 155" o:spid="_x0000_s1153" style="position:absolute;left:8625;top:3937;width:1890;height:1715" coordorigin="8625,3937" coordsize="1890,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<v:rect id="Rectangle 156" o:spid="_x0000_s1154" style="position:absolute;left:8625;top:3937;width:189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Sb9cUA&#10;AADcAAAADwAAAGRycy9kb3ducmV2LnhtbESPQWvCQBSE7wX/w/KE3upGxVKjq4glxR5NcuntmX0m&#10;abNvQ3ZN0v76bqHgcZiZb5jtfjSN6KlztWUF81kEgriwuuZSQZ4lTy8gnEfW2FgmBd/kYL+bPGwx&#10;1nbgM/WpL0WAsItRQeV9G0vpiooMupltiYN3tZ1BH2RXSt3hEOCmkYsoepYGaw4LFbZ0rKj4Sm9G&#10;waVe5Phzzt4is06W/n3MPm8fr0o9TsfDBoSn0d/D/+2TVrBcze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Jv1xQAAANwAAAAPAAAAAAAAAAAAAAAAAJgCAABkcnMv&#10;ZG93bnJldi54bWxQSwUGAAAAAAQABAD1AAAAigMAAAAA&#10;"/>
                  <v:rect id="Rectangle 157" o:spid="_x0000_s1155" style="position:absolute;left:9570;top:5185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YFgs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WDxH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RgWC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勾选</w:t>
                          </w:r>
                        </w:p>
                      </w:txbxContent>
                    </v:textbox>
                  </v:rect>
                  <v:rect id="Rectangle 158" o:spid="_x0000_s1156" style="position:absolute;left:8640;top:5183;width:93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gGcUA&#10;AADcAAAADwAAAGRycy9kb3ducmV2LnhtbESPT2vCQBTE74V+h+UVems2NShtdJXSYtFj/lx6e2af&#10;SWz2bciumvrpXUHocZiZ3zCL1Wg6caLBtZYVvEYxCOLK6pZrBWWxfnkD4Tyyxs4yKfgjB6vl48MC&#10;U23PnNEp97UIEHYpKmi871MpXdWQQRfZnjh4ezsY9EEOtdQDngPcdHISxzNpsOWw0GBPnw1Vv/nR&#10;KNi1kxIvWfEdm/d14rdjcTj+fCn1/DR+zEF4Gv1/+N7eaAXJN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qAZ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rect>
                </v:group>
                <v:rect id="Rectangle 159" o:spid="_x0000_s1157" style="position:absolute;left:8730;top:3157;width:199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M4bc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o8kY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jOG3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查询：＿＿＿＿＿</w:t>
                        </w:r>
                      </w:p>
                    </w:txbxContent>
                  </v:textbox>
                </v:rect>
                <v:shape id="AutoShape 160" o:spid="_x0000_s1158" type="#_x0000_t15" style="position:absolute;left:3734;top:3156;width:945;height: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3REcYA&#10;AADcAAAADwAAAGRycy9kb3ducmV2LnhtbESPQWvCQBSE74L/YXmCN91UsdjUVVQQitKDaQ7t7TX7&#10;mk3Nvg3ZbYz/3i0Uehxm5htmteltLTpqfeVYwcM0AUFcOF1xqSB/O0yWIHxA1lg7JgU38rBZDwcr&#10;TLW78pm6LJQiQtinqMCE0KRS+sKQRT91DXH0vlxrMUTZllK3eI1wW8tZkjxKixXHBYMN7Q0Vl+zH&#10;Ksg+lrsnc9lXefeafx63p/dw+HZKjUf99hlEoD78h//aL1rBfLGA3zPxCMj1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3REc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rect id="Rectangle 161" o:spid="_x0000_s1159" style="position:absolute;left:4994;top:3159;width:10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qnm8YA&#10;AADcAAAADwAAAGRycy9kb3ducmV2LnhtbESPQWvCQBSE70L/w/IKXqRualFK6iolUPASSrUtPT6y&#10;zyRt9m3MPk38925B8DjMzDfMcj24Rp2oC7VnA4/TBBRx4W3NpYHP3dvDM6ggyBYbz2TgTAHWq7vR&#10;ElPre/6g01ZKFSEcUjRQibSp1qGoyGGY+pY4envfOZQou1LbDvsId42eJclCO6w5LlTYUlZR8bc9&#10;OgN7mX/3X+/HQ3v4ySal5PlvNsuNGd8Pry+ghAa5ha/tjTXwNF/A/5l4BP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qnm8YAAADcAAAADwAAAAAAAAAAAAAAAACYAgAAZHJz&#10;L2Rvd25yZXYueG1sUEsFBgAAAAAEAAQA9QAAAIsDAAAAAA==&#10;">
                  <v:stroke dashstyle="dash"/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０１桌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Default="00104CAF" w:rsidP="00F276DB"/>
    <w:p w:rsidR="00104CAF" w:rsidRPr="006C663C" w:rsidRDefault="00104CAF" w:rsidP="00F276DB"/>
    <w:p w:rsidR="002A71FB" w:rsidRPr="00C52097" w:rsidRDefault="00C52097" w:rsidP="0058414B">
      <w:pPr>
        <w:pStyle w:val="2"/>
      </w:pPr>
      <w:bookmarkStart w:id="22" w:name="_Toc404440181"/>
      <w:r w:rsidRPr="00C52097">
        <w:lastRenderedPageBreak/>
        <w:t>菜单管理</w:t>
      </w:r>
      <w:bookmarkEnd w:id="22"/>
    </w:p>
    <w:p w:rsidR="0034467A" w:rsidRDefault="00996EF1" w:rsidP="0034467A">
      <w:r>
        <w:t>菜单管理第一层页面是分类页面，展示所有分类</w:t>
      </w:r>
      <w:r>
        <w:rPr>
          <w:rFonts w:hint="eastAsia"/>
        </w:rPr>
        <w:t>。</w:t>
      </w:r>
    </w:p>
    <w:p w:rsidR="0006487A" w:rsidRPr="0034467A" w:rsidRDefault="00F4232F" w:rsidP="0006487A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68480" behindDoc="0" locked="0" layoutInCell="1" allowOverlap="1" wp14:anchorId="6C241798" wp14:editId="3FAA202C">
                <wp:simplePos x="0" y="0"/>
                <wp:positionH relativeFrom="column">
                  <wp:posOffset>152400</wp:posOffset>
                </wp:positionH>
                <wp:positionV relativeFrom="paragraph">
                  <wp:posOffset>6985</wp:posOffset>
                </wp:positionV>
                <wp:extent cx="5334000" cy="3200400"/>
                <wp:effectExtent l="0" t="0" r="19050" b="19050"/>
                <wp:wrapNone/>
                <wp:docPr id="553" name="组合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0" cy="3200400"/>
                          <a:chOff x="2010" y="2688"/>
                          <a:chExt cx="9134" cy="5616"/>
                        </a:xfrm>
                      </wpg:grpSpPr>
                      <wps:wsp>
                        <wps:cNvPr id="554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2010" y="2688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3585" y="4248"/>
                            <a:ext cx="7035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2219" y="2844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2219" y="3623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2219" y="4559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2219" y="5494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2219" y="6431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2219" y="736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3644" y="3627"/>
                            <a:ext cx="1263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分类页面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10829" y="3627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10829" y="4249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Oval 370"/>
                        <wps:cNvSpPr>
                          <a:spLocks noChangeArrowheads="1"/>
                        </wps:cNvSpPr>
                        <wps:spPr bwMode="auto">
                          <a:xfrm>
                            <a:off x="3959" y="4562"/>
                            <a:ext cx="1260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Oval 371"/>
                        <wps:cNvSpPr>
                          <a:spLocks noChangeArrowheads="1"/>
                        </wps:cNvSpPr>
                        <wps:spPr bwMode="auto">
                          <a:xfrm>
                            <a:off x="5639" y="4563"/>
                            <a:ext cx="1260" cy="12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F4232F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Oval 372"/>
                        <wps:cNvSpPr>
                          <a:spLocks noChangeArrowheads="1"/>
                        </wps:cNvSpPr>
                        <wps:spPr bwMode="auto">
                          <a:xfrm>
                            <a:off x="7319" y="4563"/>
                            <a:ext cx="1260" cy="12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F4232F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Oval 373"/>
                        <wps:cNvSpPr>
                          <a:spLocks noChangeArrowheads="1"/>
                        </wps:cNvSpPr>
                        <wps:spPr bwMode="auto">
                          <a:xfrm>
                            <a:off x="8999" y="4563"/>
                            <a:ext cx="1260" cy="12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F4232F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Oval 374"/>
                        <wps:cNvSpPr>
                          <a:spLocks noChangeArrowheads="1"/>
                        </wps:cNvSpPr>
                        <wps:spPr bwMode="auto">
                          <a:xfrm>
                            <a:off x="3959" y="6123"/>
                            <a:ext cx="1260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Oval 375"/>
                        <wps:cNvSpPr>
                          <a:spLocks noChangeArrowheads="1"/>
                        </wps:cNvSpPr>
                        <wps:spPr bwMode="auto">
                          <a:xfrm>
                            <a:off x="5639" y="6122"/>
                            <a:ext cx="1260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Oval 376"/>
                        <wps:cNvSpPr>
                          <a:spLocks noChangeArrowheads="1"/>
                        </wps:cNvSpPr>
                        <wps:spPr bwMode="auto">
                          <a:xfrm>
                            <a:off x="7319" y="6122"/>
                            <a:ext cx="1260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Oval 377"/>
                        <wps:cNvSpPr>
                          <a:spLocks noChangeArrowheads="1"/>
                        </wps:cNvSpPr>
                        <wps:spPr bwMode="auto">
                          <a:xfrm>
                            <a:off x="8999" y="6122"/>
                            <a:ext cx="1260" cy="1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spacing w:line="160" w:lineRule="atLeast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9161" y="3623"/>
                            <a:ext cx="1249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新增分类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53" o:spid="_x0000_s1160" style="position:absolute;margin-left:12pt;margin-top:.55pt;width:420pt;height:252pt;z-index:251668480;mso-wrap-distance-left:6.75pt;mso-wrap-distance-right:6.75pt" coordorigin="2010,2688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">
                <v:rect id="Rectangle 359" o:spid="_x0000_s1161" style="position:absolute;left:2010;top:2688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6lcYA&#10;AADcAAAADwAAAGRycy9kb3ducmV2LnhtbESPzW7CMBCE75V4B2srcStOw48gxUSoVVB7hHDhtsTb&#10;JG28jmJD0j59XQmJ42hmvtGs08E04kqdqy0reJ5EIIgLq2suFRzz7GkJwnlkjY1lUvBDDtLN6GGN&#10;ibY97+l68KUIEHYJKqi8bxMpXVGRQTexLXHwPm1n0AfZlVJ32Ae4aWQcRQtpsOawUGFLrxUV34eL&#10;UXCu4yP+7vNdZFbZ1H8M+dfl9KbU+HHYvoDwNPh7+NZ+1wrm8xn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j6lcYAAADcAAAADwAAAAAAAAAAAAAAAACYAgAAZHJz&#10;L2Rvd25yZXYueG1sUEsFBgAAAAAEAAQA9QAAAIsDAAAAAA==&#10;"/>
                <v:rect id="Rectangle 360" o:spid="_x0000_s1162" style="position:absolute;left:3585;top:4248;width:7035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fDsUA&#10;AADcAAAADwAAAGRycy9kb3ducmV2LnhtbESPT2vCQBTE74V+h+UVems2KhGbukqpWOoxfy69vWZf&#10;k9Ts25BdNfXTu4LgcZiZ3zDL9Wg6caTBtZYVTKIYBHFldcu1grLYvixAOI+ssbNMCv7JwXr1+LDE&#10;VNsTZ3TMfS0ChF2KChrv+1RKVzVk0EW2Jw7erx0M+iCHWuoBTwFuOjmN47k02HJYaLCnj4aqfX4w&#10;Cn7aaYnnrPiMzet25ndj8Xf43ij1/DS+v4HwNPp7+Nb+0gqSJIHrmXA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5F8OxQAAANwAAAAPAAAAAAAAAAAAAAAAAJgCAABkcnMv&#10;ZG93bnJldi54bWxQSwUGAAAAAAQABAD1AAAAigMAAAAA&#10;"/>
                <v:rect id="Rectangle 361" o:spid="_x0000_s1163" style="position:absolute;left:2219;top:2844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bBecQA&#10;AADcAAAADwAAAGRycy9kb3ducmV2LnhtbESPQYvCMBSE7wv+h/AWvK3pKopWo4iiuEdtL96ezbPt&#10;bvNSmqjVX78RBI/DzHzDzBatqcSVGldaVvDdi0AQZ1aXnCtIk83XGITzyBory6TgTg4W887HDGNt&#10;b7yn68HnIkDYxaig8L6OpXRZQQZdz9bEwTvbxqAPssmlbvAW4KaS/SgaSYMlh4UCa1oVlP0dLkbB&#10;qeyn+Ngn28hMNgP/0ya/l+Naqe5nu5yC8NT6d/jV3mkFw+EI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2wXn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362" o:spid="_x0000_s1164" style="position:absolute;left:2219;top:3623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k4sQA&#10;AADcAAAADwAAAGRycy9kb3ducmV2LnhtbESPQYvCMBSE74L/ITxhb5rqou5Wo4jioketl729bZ5t&#10;tXkpTdSuv94IgsdhZr5hpvPGlOJKtSssK+j3IhDEqdUFZwoOybr7BcJ5ZI2lZVLwTw7ms3ZrirG2&#10;N97Rde8zESDsYlSQe1/FUro0J4OuZyvi4B1tbdAHWWdS13gLcFPKQRSNpMGCw0KOFS1zSs/7i1Hw&#10;VwwOeN8lP5H5Xn/6bZOcLr8rpT46zWICwlPj3+FXe6MVDId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6ZOL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363" o:spid="_x0000_s1165" style="position:absolute;left:2219;top:4559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hJNMQA&#10;AADcAAAADwAAAGRycy9kb3ducmV2LnhtbERPTWvCQBC9F/wPywheSt1oiYbUTbClhR70oAba45Ad&#10;k2B2NmS3Mf777kHw+Hjfm3w0rRiod41lBYt5BIK4tLrhSkFx+npJQDiPrLG1TApu5CDPJk8bTLW9&#10;8oGGo69ECGGXooLa+y6V0pU1GXRz2xEH7mx7gz7AvpK6x2sIN61cRtFKGmw4NNTY0UdN5eX4ZxTI&#10;fZG83s7799/PeN3sLjQ8Rz+DUrPpuH0D4Wn0D/Hd/a0VxHFYG86EI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YSTTEAAAA3AAAAA8AAAAAAAAAAAAAAAAAmAIAAGRycy9k&#10;b3ducmV2LnhtbFBLBQYAAAAABAAEAPUAAACJAwAAAAA=&#10;" fillcolor="gray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364" o:spid="_x0000_s1166" style="position:absolute;left:2219;top:5494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lVC8QA&#10;AADcAAAADwAAAGRycy9kb3ducmV2LnhtbESPQYvCMBSE7wv+h/CEva3pKspajSKKix61vezt2Tzb&#10;us1LaaJWf70RBI/DzHzDTOetqcSFGldaVvDdi0AQZ1aXnCtIk/XXDwjnkTVWlknBjRzMZ52PKcba&#10;XnlHl73PRYCwi1FB4X0dS+myggy6nq2Jg3e0jUEfZJNL3eA1wE0l+1E0kgZLDgsF1rQsKPvfn42C&#10;Q9lP8b5LfiMzXg/8tk1O57+VUp/ddjEB4an17/CrvdEKh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pVQv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365" o:spid="_x0000_s1167" style="position:absolute;left:2219;top:6431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82K8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5ivP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/zYrwgAAANwAAAAPAAAAAAAAAAAAAAAAAJgCAABkcnMvZG93&#10;bnJldi54bWxQSwUGAAAAAAQABAD1AAAAhwMAAAAA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366" o:spid="_x0000_s1168" style="position:absolute;left:2219;top:736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OTsMUA&#10;AADcAAAADwAAAGRycy9kb3ducmV2LnhtbESPQWvCQBSE7wX/w/KE3pqNSqXGrCKKxR41Xnp7Zp9J&#10;2uzbkF2T2F/fLRQ8DjPzDZOuB1OLjlpXWVYwiWIQxLnVFRcKztn+5Q2E88gaa8uk4E4O1qvRU4qJ&#10;tj0fqTv5QgQIuwQVlN43iZQuL8mgi2xDHLyrbQ36INtC6hb7ADe1nMbxXBqsOCyU2NC2pPz7dDMK&#10;LtX0jD/H7D02i/3MfwzZ1+1zp9TzeNgsQXga/CP83z5oBa/z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5Ow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367" o:spid="_x0000_s1169" style="position:absolute;left:3644;top:3627;width:1263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ap3cYA&#10;AADcAAAADwAAAGRycy9kb3ducmV2LnhtbESPX0vDQBDE3wW/w7GCL9JeDLRI2muRgOBLEOsf+rjk&#10;tklqbi/JbZr47T1B8HGYmd8w2/3sWnWhITSeDdwvE1DEpbcNVwbe354WD6CCIFtsPZOBbwqw311f&#10;bTGzfuJXuhykUhHCIUMDtUiXaR3KmhyGpe+Io3fyg0OJcqi0HXCKcNfqNEnW2mHDcaHGjvKayq/D&#10;6AycZPU5fbyMfdcf87tKiuKcp4Uxtzfz4waU0Cz/4b/2szWwWqfweyYeAb3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5ap3cYAAADcAAAADwAAAAAAAAAAAAAAAACYAgAAZHJz&#10;L2Rvd25yZXYueG1sUEsFBgAAAAAEAAQA9QAAAIsDAAAAAA==&#10;">
                  <v:stroke dashstyle="dash"/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分类页面</w:t>
                        </w:r>
                      </w:p>
                    </w:txbxContent>
                  </v:textbox>
                </v:rect>
                <v:rect id="Rectangle 368" o:spid="_x0000_s1170" style="position:absolute;left:10829;top:3627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2oXM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6WwC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tqFzEAAAA3AAAAA8AAAAAAAAAAAAAAAAAmAIAAGRycy9k&#10;b3ducmV2LnhtbFBLBQYAAAAABAAEAPUAAACJAwAAAAA=&#10;"/>
                <v:rect id="Rectangle 369" o:spid="_x0000_s1171" style="position:absolute;left:10829;top:4249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mJjMYA&#10;AADcAAAADwAAAGRycy9kb3ducmV2LnhtbESPS4vCQBCE74L/YWjBi+hEd30QHWVXVvCwHnyAHptM&#10;mwQzPSEzxvjvHWFhj0VVfUUtVo0pRE2Vyy0rGA4iEMSJ1TmnCk7HTX8GwnlkjYVlUvAkB6tlu7XA&#10;WNsH76k++FQECLsYFWTel7GULsnIoBvYkjh4V1sZ9EFWqdQVPgLcFHIURRNpMOewkGFJ64yS2+Fu&#10;FMjdafbxvO6+Lz/jaf57o7oXnWulup3maw7CU+P/w3/trVYwnnzC+0w4An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3mJjMYAAADcAAAADwAAAAAAAAAAAAAAAACYAgAAZHJz&#10;L2Rvd25yZXYueG1sUEsFBgAAAAAEAAQA9QAAAIsDAAAAAA==&#10;" fillcolor="gray"/>
                <v:oval id="Oval 370" o:spid="_x0000_s1172" style="position:absolute;left:3959;top:4562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aDz8QA&#10;AADc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kcDs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Gg8/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分类１</w:t>
                        </w:r>
                      </w:p>
                    </w:txbxContent>
                  </v:textbox>
                </v:oval>
                <v:oval id="Oval 371" o:spid="_x0000_s1173" style="position:absolute;left:5639;top:4563;width:126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QduMQA&#10;AADc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4UcDs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UHbjEAAAA3AAAAA8AAAAAAAAAAAAAAAAAmAIAAGRycy9k&#10;b3ducmV2LnhtbFBLBQYAAAAABAAEAPUAAACJAwAAAAA=&#10;">
                  <v:textbox>
                    <w:txbxContent>
                      <w:p w:rsidR="00AE7415" w:rsidRDefault="00AE7415" w:rsidP="00F4232F">
                        <w:pPr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分类２</w:t>
                        </w:r>
                      </w:p>
                    </w:txbxContent>
                  </v:textbox>
                </v:oval>
                <v:oval id="Oval 372" o:spid="_x0000_s1174" style="position:absolute;left:7319;top:4563;width:126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i4I8QA&#10;AADcAAAADwAAAGRycy9kb3ducmV2LnhtbESPQWvCQBSE74X+h+UJ3urGhsQSXUUqgj300Gjvj+wz&#10;CWbfhuxrTP99t1DocZiZb5jNbnKdGmkIrWcDy0UCirjytuXawOV8fHoBFQTZYueZDHxTgN328WGD&#10;hfV3/qCxlFpFCIcCDTQifaF1qBpyGBa+J47e1Q8OJcqh1nbAe4S7Tj8nSa4dthwXGuzptaHqVn45&#10;A4d6X+ajTiVLr4eTZLfP97d0acx8Nu3XoIQm+Q//tU/WQJav4P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YuCPEAAAA3AAAAA8AAAAAAAAAAAAAAAAAmAIAAGRycy9k&#10;b3ducmV2LnhtbFBLBQYAAAAABAAEAPUAAACJAwAAAAA=&#10;">
                  <v:textbox>
                    <w:txbxContent>
                      <w:p w:rsidR="00AE7415" w:rsidRDefault="00AE7415" w:rsidP="00F4232F">
                        <w:pPr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分类３</w:t>
                        </w:r>
                      </w:p>
                    </w:txbxContent>
                  </v:textbox>
                </v:oval>
                <v:oval id="Oval 373" o:spid="_x0000_s1175" style="position:absolute;left:8999;top:4563;width:126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csUcEA&#10;AADcAAAADwAAAGRycy9kb3ducmV2LnhtbERPTWvCQBC9C/0PyxR6040NCSV1FakI9uDB2N6H7JgE&#10;s7MhO8b033cPgsfH+15tJtepkYbQejawXCSgiCtvW64N/Jz38w9QQZAtdp7JwB8F2KxfZissrL/z&#10;icZSahVDOBRooBHpC61D1ZDDsPA9ceQufnAoEQ61tgPeY7jr9HuS5Nphy7GhwZ6+Gqqu5c0Z2NXb&#10;Mh91Kll62R0ku/4ev9OlMW+v0/YTlNAkT/HDfbAGsjyujWfiEd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HLFHBAAAA3AAAAA8AAAAAAAAAAAAAAAAAmAIAAGRycy9kb3du&#10;cmV2LnhtbFBLBQYAAAAABAAEAPUAAACGAwAAAAA=&#10;">
                  <v:textbox>
                    <w:txbxContent>
                      <w:p w:rsidR="00AE7415" w:rsidRDefault="00AE7415" w:rsidP="00F4232F">
                        <w:pPr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分类４</w:t>
                        </w:r>
                      </w:p>
                    </w:txbxContent>
                  </v:textbox>
                </v:oval>
                <v:oval id="Oval 374" o:spid="_x0000_s1176" style="position:absolute;left:3959;top:6123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uJysQA&#10;AADcAAAADwAAAGRycy9kb3ducmV2LnhtbESPQWvCQBSE74X+h+UJ3urGhgQbXUUqgj300Gjvj+wz&#10;CWbfhuxrTP99t1DocZiZb5jNbnKdGmkIrWcDy0UCirjytuXawOV8fFqBCoJssfNMBr4pwG77+LDB&#10;wvo7f9BYSq0ihEOBBhqRvtA6VA05DAvfE0fv6geHEuVQazvgPcJdp5+TJNcOW44LDfb02lB1K7+c&#10;gUO9L/NRp5Kl18NJstvn+1u6NGY+m/ZrUEKT/If/2idrIMtf4P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Licr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分类５</w:t>
                        </w:r>
                      </w:p>
                    </w:txbxContent>
                  </v:textbox>
                </v:oval>
                <v:oval id="Oval 375" o:spid="_x0000_s1177" style="position:absolute;left:5639;top:6122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i2isIA&#10;AADcAAAADwAAAGRycy9kb3ducmV2LnhtbERPTWvCQBC9C/0PyxR6040N0ZJmFakU9NBDY3sfsmMS&#10;kp0N2WlM/717KPT4eN/Ffna9mmgMrWcD61UCirjytuXawNflffkCKgiyxd4zGfilAPvdw6LA3Pob&#10;f9JUSq1iCIccDTQiQ651qBpyGFZ+II7c1Y8OJcKx1nbEWwx3vX5Oko122HJsaHCgt4aqrvxxBo71&#10;odxMOpUsvR5PknXfH+d0bczT43x4BSU0y7/4z32yBrJtnB/PxCO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LaKwgAAANw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分类６</w:t>
                        </w:r>
                      </w:p>
                    </w:txbxContent>
                  </v:textbox>
                </v:oval>
                <v:oval id="Oval 376" o:spid="_x0000_s1178" style="position:absolute;left:7319;top:6122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QTEcQA&#10;AADcAAAADwAAAGRycy9kb3ducmV2LnhtbESPQWvCQBSE74X+h+UJ3uomDdESXUUqgj300Gjvj+wz&#10;CWbfhuxrTP99t1DocZiZb5jNbnKdGmkIrWcD6SIBRVx523Jt4HI+Pr2ACoJssfNMBr4pwG77+LDB&#10;wvo7f9BYSq0ihEOBBhqRvtA6VA05DAvfE0fv6geHEuVQazvgPcJdp5+TZKkdthwXGuzptaHqVn45&#10;A4d6Xy5HnUmeXQ8nyW+f729Zasx8Nu3XoIQm+Q//tU/WQL5K4f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kExH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分类７</w:t>
                        </w:r>
                      </w:p>
                    </w:txbxContent>
                  </v:textbox>
                </v:oval>
                <v:oval id="Oval 377" o:spid="_x0000_s1179" style="position:absolute;left:8999;top:6122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aNZsQA&#10;AADcAAAADwAAAGRycy9kb3ducmV2LnhtbESPQWvCQBSE74X+h+UVvNWNhtiSuooogj300FTvj+wz&#10;CWbfhuwzxn/vFgo9DjPzDbNcj65VA/Wh8WxgNk1AEZfeNlwZOP7sX99BBUG22HomA3cKsF49Py0x&#10;t/7G3zQUUqkI4ZCjgVqky7UOZU0Ow9R3xNE7+96hRNlX2vZ4i3DX6nmSLLTDhuNCjR1tayovxdUZ&#10;2FWbYjHoVLL0vDtIdjl9faYzYyYv4+YDlNAo/+G/9sEayN7m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2jWb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spacing w:line="160" w:lineRule="atLeast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分类８</w:t>
                        </w:r>
                      </w:p>
                    </w:txbxContent>
                  </v:textbox>
                </v:oval>
                <v:rect id="Rectangle 378" o:spid="_x0000_s1180" style="position:absolute;left:9161;top:3623;width:1249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+gc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+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0PoH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新增分类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6487A" w:rsidRDefault="0006487A" w:rsidP="0006487A"/>
    <w:p w:rsidR="0006487A" w:rsidRDefault="0006487A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AC0CC1" w:rsidRDefault="00AC0CC1" w:rsidP="00AC0CC1">
      <w:pPr>
        <w:ind w:firstLine="420"/>
      </w:pPr>
      <w:r>
        <w:t>新增分类页面：</w:t>
      </w:r>
    </w:p>
    <w:p w:rsidR="00C52097" w:rsidRDefault="00AC0CC1" w:rsidP="0006487A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69504" behindDoc="0" locked="0" layoutInCell="1" allowOverlap="1" wp14:anchorId="7CA11EDC" wp14:editId="4C29C6D2">
                <wp:simplePos x="0" y="0"/>
                <wp:positionH relativeFrom="column">
                  <wp:posOffset>114300</wp:posOffset>
                </wp:positionH>
                <wp:positionV relativeFrom="paragraph">
                  <wp:posOffset>92075</wp:posOffset>
                </wp:positionV>
                <wp:extent cx="5372100" cy="3246120"/>
                <wp:effectExtent l="0" t="0" r="19050" b="11430"/>
                <wp:wrapNone/>
                <wp:docPr id="574" name="组合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3246120"/>
                          <a:chOff x="2010" y="9395"/>
                          <a:chExt cx="9134" cy="5616"/>
                        </a:xfrm>
                      </wpg:grpSpPr>
                      <wps:wsp>
                        <wps:cNvPr id="575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2010" y="9395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2219" y="9552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2219" y="10333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2219" y="1126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2219" y="12204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2219" y="13140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2219" y="14077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10829" y="10334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10829" y="10959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3584" y="10956"/>
                            <a:ext cx="7036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3899" y="11265"/>
                            <a:ext cx="1366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图片１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86" name="Group 391"/>
                        <wpg:cNvGrpSpPr>
                          <a:grpSpLocks/>
                        </wpg:cNvGrpSpPr>
                        <wpg:grpSpPr bwMode="auto">
                          <a:xfrm>
                            <a:off x="5580" y="11422"/>
                            <a:ext cx="629" cy="623"/>
                            <a:chOff x="5580" y="11422"/>
                            <a:chExt cx="629" cy="623"/>
                          </a:xfrm>
                        </wpg:grpSpPr>
                        <wps:wsp>
                          <wps:cNvPr id="587" name="Oval 392"/>
                          <wps:cNvSpPr>
                            <a:spLocks noChangeArrowheads="1"/>
                          </wps:cNvSpPr>
                          <wps:spPr bwMode="auto">
                            <a:xfrm>
                              <a:off x="5580" y="11422"/>
                              <a:ext cx="629" cy="62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8" name="Line 393"/>
                          <wps:cNvCnPr/>
                          <wps:spPr bwMode="auto">
                            <a:xfrm>
                              <a:off x="5894" y="11422"/>
                              <a:ext cx="0" cy="623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9" name="Line 394"/>
                          <wps:cNvCnPr/>
                          <wps:spPr bwMode="auto">
                            <a:xfrm>
                              <a:off x="5580" y="11733"/>
                              <a:ext cx="629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90" name="Group 395"/>
                        <wpg:cNvGrpSpPr>
                          <a:grpSpLocks/>
                        </wpg:cNvGrpSpPr>
                        <wpg:grpSpPr bwMode="auto">
                          <a:xfrm rot="2754294">
                            <a:off x="4951" y="12050"/>
                            <a:ext cx="226" cy="225"/>
                            <a:chOff x="4950" y="12050"/>
                            <a:chExt cx="226" cy="225"/>
                          </a:xfrm>
                        </wpg:grpSpPr>
                        <wps:wsp>
                          <wps:cNvPr id="591" name="Oval 3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0" y="12050"/>
                              <a:ext cx="226" cy="2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2" name="Line 397"/>
                          <wps:cNvCnPr/>
                          <wps:spPr bwMode="auto">
                            <a:xfrm>
                              <a:off x="5063" y="12050"/>
                              <a:ext cx="0" cy="22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3" name="Line 398"/>
                          <wps:cNvCnPr/>
                          <wps:spPr bwMode="auto">
                            <a:xfrm>
                              <a:off x="4950" y="12162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94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8310" y="14229"/>
                            <a:ext cx="147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AutoShape 40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4" y="10337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3899" y="12522"/>
                            <a:ext cx="294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分类名：＿＿＿＿＿＿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4740" y="10332"/>
                            <a:ext cx="1273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新增分类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74" o:spid="_x0000_s1181" style="position:absolute;margin-left:9pt;margin-top:7.25pt;width:423pt;height:255.6pt;z-index:251669504;mso-wrap-distance-left:6.75pt;mso-wrap-distance-right:6.75pt" coordorigin="2010,9395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">
                <v:rect id="Rectangle 380" o:spid="_x0000_s1182" style="position:absolute;left:2010;top:9395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EDbsQA&#10;AADcAAAADwAAAGRycy9kb3ducmV2LnhtbESPQYvCMBSE74L/ITxhb5rqou5Wo4jioketl729bZ5t&#10;tXkpTdSuv94IgsdhZr5hpvPGlOJKtSssK+j3IhDEqdUFZwoOybr7BcJ5ZI2lZVLwTw7ms3ZrirG2&#10;N97Rde8zESDsYlSQe1/FUro0J4OuZyvi4B1tbdAHWWdS13gLcFPKQRSNpMGCw0KOFS1zSs/7i1Hw&#10;VwwOeN8lP5H5Xn/6bZOcLr8rpT46zWICwlPj3+FXe6MVDMdD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RA27EAAAA3AAAAA8AAAAAAAAAAAAAAAAAmAIAAGRycy9k&#10;b3ducmV2LnhtbFBLBQYAAAAABAAEAPUAAACJAwAAAAA=&#10;"/>
                <v:rect id="Rectangle 381" o:spid="_x0000_s1183" style="position:absolute;left:2219;top:9552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dGc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ZYg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OdGcYAAADcAAAADwAAAAAAAAAAAAAAAACYAgAAZHJz&#10;L2Rvd25yZXYueG1sUEsFBgAAAAAEAAQA9QAAAIs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382" o:spid="_x0000_s1184" style="position:absolute;left:2219;top:10333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84gsQA&#10;AADcAAAADwAAAGRycy9kb3ducmV2LnhtbESPT4vCMBTE7wt+h/AEb2uq4p/tGkUURY9aL3t72zzb&#10;avNSmqjVT79ZEDwOM/MbZjpvTCluVLvCsoJeNwJBnFpdcKbgmKw/JyCcR9ZYWiYFD3Iwn7U+phhr&#10;e+c93Q4+EwHCLkYFufdVLKVLczLourYiDt7J1gZ9kHUmdY33ADel7EfRSBosOCzkWNEyp/RyuBoF&#10;v0X/iM99sonM13rgd01yvv6slOq0m8U3CE+Nf4df7a1WMByP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POIL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383" o:spid="_x0000_s1185" style="position:absolute;left:2219;top:1126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0VVMIA&#10;AADcAAAADwAAAGRycy9kb3ducmV2LnhtbERPy4rCMBTdC/5DuMJsZJo64ijVKCoKLsaFjjAuL83t&#10;A5ub0sRa/94sBlweznux6kwlWmpcaVnBKIpBEKdWl5wruPzuP2cgnEfWWFkmBU9ysFr2ewtMtH3w&#10;idqzz0UIYZeggsL7OpHSpQUZdJGtiQOX2cagD7DJpW7wEcJNJb/i+FsaLDk0FFjTtqD0dr4bBfJ4&#10;mY2f2XFz3U2m5c+N2mH81yr1MejWcxCeOv8W/7sPWsFkGtaG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7RVUwgAAANwAAAAPAAAAAAAAAAAAAAAAAJgCAABkcnMvZG93&#10;bnJldi54bWxQSwUGAAAAAAQABAD1AAAAhwMAAAAA&#10;" fillcolor="gray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384" o:spid="_x0000_s1186" style="position:absolute;left:2219;top:12204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Ja8QA&#10;AADcAAAADwAAAGRycy9kb3ducmV2LnhtbESPQYvCMBSE7wv+h/AEb2uqoq5do4ii6FHrZW9vm2db&#10;bV5KE7X66zcLgsdhZr5hpvPGlOJGtSssK+h1IxDEqdUFZwqOyfrzC4TzyBpLy6TgQQ7ms9bHFGNt&#10;77yn28FnIkDYxagg976KpXRpTgZd11bEwTvZ2qAPss6krvEe4KaU/SgaSYMFh4UcK1rmlF4OV6Pg&#10;t+gf8blPNpGZrAd+1yTn689KqU67WXyD8NT4d/jV3moFw/EE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cCWv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385" o:spid="_x0000_s1187" style="position:absolute;left:2219;top:13140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PQ0b8A&#10;AADcAAAADwAAAGRycy9kb3ducmV2LnhtbERPTa/BQBTdv8R/mFyJ3TNFvFCGCCEsqY3d1bna0rnT&#10;dAbl15vFSyxPzvd03phSPKh2hWUFvW4Egji1uuBMwTFZ/45AOI+ssbRMCl7kYD5r/Uwx1vbJe3oc&#10;fCZCCLsYFeTeV7GULs3JoOvaijhwF1sb9AHWmdQ1PkO4KWU/iv6kwYJDQ44VLXNKb4e7UXAu+kd8&#10;75NNZMbrgd81yfV+WinVaTeLCQhPjf+K/91brWA4CvP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89DRvwAAANwAAAAPAAAAAAAAAAAAAAAAAJgCAABkcnMvZG93bnJl&#10;di54bWxQSwUGAAAAAAQABAD1AAAAhAMAAAAA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386" o:spid="_x0000_s1188" style="position:absolute;left:2219;top:14077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91SsUA&#10;AADcAAAADwAAAGRycy9kb3ducmV2LnhtbESPQWvCQBSE7wX/w/KE3pqNlorGrCIWS3vU5NLbM/tM&#10;0mbfhuyapP31XUHocZiZb5h0O5pG9NS52rKCWRSDIC6srrlUkGeHpyUI55E1NpZJwQ852G4mDykm&#10;2g58pP7kSxEg7BJUUHnfJlK6oiKDLrItcfAutjPog+xKqTscAtw0ch7HC2mw5rBQYUv7iorv09Uo&#10;ONfzHH+P2VtsVodn/zFmX9fPV6Uep+NuDcLT6P/D9/a7VvCynMHt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3VK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387" o:spid="_x0000_s1189" style="position:absolute;left:10829;top:10334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3rPcUA&#10;AADcAAAADwAAAGRycy9kb3ducmV2LnhtbESPQWvCQBSE74X+h+UVeqsbUxQbXaW0pLTHJF56e2af&#10;STT7NmTXmPrru4LgcZiZb5jVZjStGKh3jWUF00kEgri0uuFKwbZIXxYgnEfW2FomBX/kYLN+fFhh&#10;ou2ZMxpyX4kAYZeggtr7LpHSlTUZdBPbEQdvb3uDPsi+krrHc4CbVsZRNJcGGw4LNXb0UVN5zE9G&#10;wa6Jt3jJiq/IvKWv/mcsDqffT6Wen8b3JQhPo7+Hb+1vrWC2i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bes9xQAAANwAAAAPAAAAAAAAAAAAAAAAAJgCAABkcnMv&#10;ZG93bnJldi54bWxQSwUGAAAAAAQABAD1AAAAigMAAAAA&#10;"/>
                <v:rect id="Rectangle 388" o:spid="_x0000_s1190" style="position:absolute;left:10829;top:10959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z3AsYA&#10;AADcAAAADwAAAGRycy9kb3ducmV2LnhtbESPT4vCMBTE74LfITzBi2iqopZqFHdZYQ/rwT+gx0fz&#10;bIvNS2mytX57s7DgcZiZ3zCrTWtK0VDtCssKxqMIBHFqdcGZgvNpN4xBOI+ssbRMCp7kYLPudlaY&#10;aPvgAzVHn4kAYZeggtz7KpHSpTkZdCNbEQfvZmuDPsg6k7rGR4CbUk6iaC4NFhwWcqzoM6f0fvw1&#10;CuT+HE+ft/3H9Wu2KH7u1AyiS6NUv9dulyA8tf4d/m9/awWzeAp/Z8IRkO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z3AsYAAADcAAAADwAAAAAAAAAAAAAAAACYAgAAZHJz&#10;L2Rvd25yZXYueG1sUEsFBgAAAAAEAAQA9QAAAIsDAAAAAA==&#10;" fillcolor="gray"/>
                <v:rect id="Rectangle 389" o:spid="_x0000_s1191" style="position:absolute;left:3584;top:10956;width:7036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jW0s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o8kQ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I1tLEAAAA3AAAAA8AAAAAAAAAAAAAAAAAmAIAAGRycy9k&#10;b3ducmV2LnhtbFBLBQYAAAAABAAEAPUAAACJAwAAAAA=&#10;"/>
                <v:rect id="Rectangle 390" o:spid="_x0000_s1192" style="position:absolute;left:3899;top:11265;width:1366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RzScUA&#10;AADcAAAADwAAAGRycy9kb3ducmV2LnhtbESPQWvCQBSE7wX/w/IK3ppNlRSNWUVaLPao8eLtmX0m&#10;abNvQ3Y1qb++WxA8DjPzDZOtBtOIK3WutqzgNYpBEBdW11wqOOSblxkI55E1NpZJwS85WC1HTxmm&#10;2va8o+velyJA2KWooPK+TaV0RUUGXWRb4uCdbWfQB9mVUnfYB7hp5CSO36TBmsNChS29V1T87C9G&#10;wameHPC2yz9jM99M/deQf1+OH0qNn4f1AoSnwT/C9/ZWK0hmC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HNJ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图片１</w:t>
                        </w:r>
                      </w:p>
                    </w:txbxContent>
                  </v:textbox>
                </v:rect>
                <v:group id="Group 391" o:spid="_x0000_s1193" style="position:absolute;left:5580;top:11422;width:629;height:623" coordorigin="5580,11422" coordsize="629,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0I8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PQjwxgAAANwA&#10;AAAPAAAAAAAAAAAAAAAAAKoCAABkcnMvZG93bnJldi54bWxQSwUGAAAAAAQABAD6AAAAnQMAAAAA&#10;">
                  <v:oval id="Oval 392" o:spid="_x0000_s1194" style="position:absolute;left:5580;top:11422;width:629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Re2cQA&#10;AADcAAAADwAAAGRycy9kb3ducmV2LnhtbESPQWvCQBSE70L/w/IK3nSjIVZSV5GKYA89NNX7I/tM&#10;gtm3IfuM6b/vFgo9DjPzDbPZja5VA/Wh8WxgMU9AEZfeNlwZOH8dZ2tQQZAttp7JwDcF2G2fJhvM&#10;rX/wJw2FVCpCOORooBbpcq1DWZPDMPcdcfSuvncoUfaVtj0+Ity1epkkK+2w4bhQY0dvNZW34u4M&#10;HKp9sRp0Kll6PZwku10+3tOFMdPncf8KSmiU//Bf+2QNZOsX+D0Tj4D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UXtnEAAAA3AAAAA8AAAAAAAAAAAAAAAAAmAIAAGRycy9k&#10;b3ducmV2LnhtbFBLBQYAAAAABAAEAPUAAACJAwAAAAA=&#10;"/>
                  <v:line id="Line 393" o:spid="_x0000_s1195" style="position:absolute;visibility:visible;mso-wrap-style:square" from="5894,11422" to="5894,1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<v:line id="Line 394" o:spid="_x0000_s1196" style="position:absolute;visibility:visible;mso-wrap-style:square" from="5580,11733" to="6209,11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8GAMcAAADcAAAADwAAAGRycy9kb3ducmV2LnhtbESPQWvCQBSE74X+h+UVvNVNWxo0uoq0&#10;FLQHUSvo8Zl9Jmmzb8PumqT/3i0IPQ4z8w0znfemFi05X1lW8DRMQBDnVldcKNh/fTyOQPiArLG2&#10;TAp+ycN8dn83xUzbjrfU7kIhIoR9hgrKEJpMSp+XZNAPbUMcvbN1BkOUrpDaYRfhppbPSZJKgxXH&#10;hRIbeisp/9ldjIL1yyZtF6vPZX9Ypaf8fXs6fndOqcFDv5iACNSH//CtvdQKXkd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nwYAxwAAANwAAAAPAAAAAAAA&#10;AAAAAAAAAKECAABkcnMvZG93bnJldi54bWxQSwUGAAAAAAQABAD5AAAAlQMAAAAA&#10;"/>
                </v:group>
                <v:group id="Group 395" o:spid="_x0000_s1197" style="position:absolute;left:4951;top:12050;width:226;height:225;rotation:3008424fd" coordorigin="4950,12050" coordsize="226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E3RawwAAANwAAAAP&#10;AAAAAAAAAAAAAAAAAKoCAABkcnMvZG93bnJldi54bWxQSwUGAAAAAAQABAD6AAAAmgMAAAAA&#10;">
                  <v:oval id="Oval 396" o:spid="_x0000_s1198" style="position:absolute;left:4950;top:12050;width:226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j168QA&#10;AADcAAAADwAAAGRycy9kb3ducmV2LnhtbESPQWvCQBSE74X+h+UJ3uomDREbXUUqgj300Gjvj+wz&#10;CWbfhuxrTP99t1DocZiZb5jNbnKdGmkIrWcD6SIBRVx523Jt4HI+Pq1ABUG22HkmA98UYLd9fNhg&#10;Yf2dP2gspVYRwqFAA41IX2gdqoYchoXviaN39YNDiXKotR3wHuGu089JstQOW44LDfb02lB1K7+c&#10;gUO9L5ejziTProeT5LfP97csNWY+m/ZrUEKT/If/2idrIH9J4f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o9evEAAAA3AAAAA8AAAAAAAAAAAAAAAAAmAIAAGRycy9k&#10;b3ducmV2LnhtbFBLBQYAAAAABAAEAPUAAACJAwAAAAA=&#10;"/>
                  <v:line id="Line 397" o:spid="_x0000_s1199" style="position:absolute;visibility:visible;mso-wrap-style:square" from="5063,12050" to="5063,12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<v:line id="Line 398" o:spid="_x0000_s1200" style="position:absolute;visibility:visible;mso-wrap-style:square" from="4950,12162" to="5176,1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</v:group>
                <v:rect id="Rectangle 399" o:spid="_x0000_s1201" style="position:absolute;left:8310;top:14229;width:147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FAD8QA&#10;AADcAAAADwAAAGRycy9kb3ducmV2LnhtbESPT4vCMBTE7wt+h/AEb2vqX9auUURR9Kj1sre3zbOt&#10;Ni+liVr99JsFweMwM79hpvPGlOJGtSssK+h1IxDEqdUFZwqOyfrzC4TzyBpLy6TgQQ7ms9bHFGNt&#10;77yn28FnIkDYxagg976KpXRpTgZd11bEwTvZ2qAPss6krvEe4KaU/SgaS4MFh4UcK1rmlF4OV6Pg&#10;t+gf8blPNpGZrAd+1yTn689KqU67WXyD8NT4d/jV3moFo8kQ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RQA/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rect>
                <v:shape id="AutoShape 400" o:spid="_x0000_s1202" type="#_x0000_t15" style="position:absolute;left:3584;top:10337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+pc8YA&#10;AADcAAAADwAAAGRycy9kb3ducmV2LnhtbESPQWvCQBSE70L/w/IKvemmgkVTV1FBKC0ejDnY22v2&#10;NZuafRuy2xj/vSsIHoeZ+YaZL3tbi45aXzlW8DpKQBAXTldcKsgP2+EUhA/IGmvHpOBCHpaLp8Ec&#10;U+3OvKcuC6WIEPYpKjAhNKmUvjBk0Y9cQxy9X9daDFG2pdQtniPc1nKcJG/SYsVxwWBDG0PFKfu3&#10;CrLv6XpmTpsq73b5z+fq6xi2f06pl+d+9Q4iUB8e4Xv7QyuYzCZwOxOP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2+pc8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rect id="Rectangle 401" o:spid="_x0000_s1203" style="position:absolute;left:3899;top:12522;width:294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9748UA&#10;AADcAAAADwAAAGRycy9kb3ducmV2LnhtbESPQWvCQBSE74L/YXlCb2ajRTGpq4jF0h41Xry9Zl+T&#10;1OzbkF2T1F/fLRQ8DjPzDbPeDqYWHbWusqxgFsUgiHOrKy4UnLPDdAXCeWSNtWVS8EMOtpvxaI2p&#10;tj0fqTv5QgQIuxQVlN43qZQuL8mgi2xDHLwv2xr0QbaF1C32AW5qOY/jpTRYcVgosaF9Sfn1dDMK&#10;Pqv5Ge/H7C02yeHZfwzZ9+3yqtTTZNi9gPA0+Ef4v/2uFSySJ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j3vj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分类名：＿＿＿＿＿＿</w:t>
                        </w:r>
                      </w:p>
                    </w:txbxContent>
                  </v:textbox>
                </v:rect>
                <v:rect id="Rectangle 402" o:spid="_x0000_s1204" style="position:absolute;left:4740;top:10332;width:1273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R6YscA&#10;AADcAAAADwAAAGRycy9kb3ducmV2LnhtbESPX2vCQBDE34V+h2MLfZF6qaBtU08pgYIvQWr/0Mcl&#10;tyZpc3sxt5r47b2C4OMwM79hFqvBNepIXag9G3iYJKCIC29rLg18frzdP4EKgmyx8UwGThRgtbwZ&#10;LTC1vud3Om6lVBHCIUUDlUibah2KihyGiW+Jo7fznUOJsiu17bCPcNfoaZLMtcOa40KFLWUVFX/b&#10;gzOwk9l3/7U57Nv9TzYuJc9/s2luzN3t8PoCSmiQa/jSXlsDs+dH+D8Tj4Ben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0emLHAAAA3AAAAA8AAAAAAAAAAAAAAAAAmAIAAGRy&#10;cy9kb3ducmV2LnhtbFBLBQYAAAAABAAEAPUAAACMAwAAAAA=&#10;">
                  <v:stroke dashstyle="dash"/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新增分类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C52097" w:rsidP="0006487A"/>
    <w:p w:rsidR="00C52097" w:rsidRDefault="002271C7" w:rsidP="0006487A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85725" distR="85725" simplePos="0" relativeHeight="251670528" behindDoc="0" locked="0" layoutInCell="1" allowOverlap="1" wp14:anchorId="79BD4B84" wp14:editId="6E06F000">
                <wp:simplePos x="0" y="0"/>
                <wp:positionH relativeFrom="column">
                  <wp:posOffset>144780</wp:posOffset>
                </wp:positionH>
                <wp:positionV relativeFrom="paragraph">
                  <wp:posOffset>480060</wp:posOffset>
                </wp:positionV>
                <wp:extent cx="5257800" cy="3069590"/>
                <wp:effectExtent l="0" t="0" r="19050" b="16510"/>
                <wp:wrapNone/>
                <wp:docPr id="598" name="组合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3069590"/>
                          <a:chOff x="2011" y="2846"/>
                          <a:chExt cx="9134" cy="5614"/>
                        </a:xfrm>
                      </wpg:grpSpPr>
                      <wpg:grpSp>
                        <wpg:cNvPr id="599" name="Group 404"/>
                        <wpg:cNvGrpSpPr>
                          <a:grpSpLocks/>
                        </wpg:cNvGrpSpPr>
                        <wpg:grpSpPr bwMode="auto">
                          <a:xfrm>
                            <a:off x="2011" y="2846"/>
                            <a:ext cx="9134" cy="5614"/>
                            <a:chOff x="2011" y="2846"/>
                            <a:chExt cx="9134" cy="5614"/>
                          </a:xfrm>
                        </wpg:grpSpPr>
                        <wps:wsp>
                          <wps:cNvPr id="600" name="Rectangle 4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1" y="2846"/>
                              <a:ext cx="9134" cy="56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1" name="Rectangle 40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3003"/>
                              <a:ext cx="8715" cy="6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t>XXX</w:t>
                                </w:r>
                                <w:r>
                                  <w:t>订餐系统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2" name="Rectangle 40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3783"/>
                              <a:ext cx="1260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订单管理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3" name="Rectangle 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4718"/>
                              <a:ext cx="1260" cy="780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菜单管理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4" name="Rectangle 40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5654"/>
                              <a:ext cx="1260" cy="7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流水管理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5" name="Rectangle 4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6587"/>
                              <a:ext cx="1260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会员管理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6" name="Rectangle 4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7525"/>
                              <a:ext cx="1260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权限管理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7" name="Rectangle 4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30" y="3784"/>
                              <a:ext cx="210" cy="45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8" name="Rectangle 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30" y="4409"/>
                              <a:ext cx="210" cy="780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09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159" y="3782"/>
                            <a:ext cx="1252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新增菜品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3585" y="4406"/>
                            <a:ext cx="7036" cy="3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1" name="Group 416"/>
                        <wpg:cNvGrpSpPr>
                          <a:grpSpLocks/>
                        </wpg:cNvGrpSpPr>
                        <wpg:grpSpPr bwMode="auto">
                          <a:xfrm>
                            <a:off x="4003" y="5964"/>
                            <a:ext cx="2522" cy="2183"/>
                            <a:chOff x="4003" y="5964"/>
                            <a:chExt cx="2522" cy="2183"/>
                          </a:xfrm>
                        </wpg:grpSpPr>
                        <wps:wsp>
                          <wps:cNvPr id="612" name="Rectangle 4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3" y="5964"/>
                              <a:ext cx="2522" cy="15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t>菜名１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3" name="Rectangl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108" y="7679"/>
                              <a:ext cx="947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修改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4" name="Rectangl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369" y="7679"/>
                              <a:ext cx="946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删除</w:t>
                                </w:r>
                              </w:p>
                              <w:p w:rsidR="00AE7415" w:rsidRDefault="00AE741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5" name="Group 420"/>
                        <wpg:cNvGrpSpPr>
                          <a:grpSpLocks/>
                        </wpg:cNvGrpSpPr>
                        <wpg:grpSpPr bwMode="auto">
                          <a:xfrm>
                            <a:off x="7259" y="5965"/>
                            <a:ext cx="2521" cy="2183"/>
                            <a:chOff x="7259" y="5965"/>
                            <a:chExt cx="2521" cy="2183"/>
                          </a:xfrm>
                        </wpg:grpSpPr>
                        <wps:wsp>
                          <wps:cNvPr id="616" name="Rectangl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259" y="5965"/>
                              <a:ext cx="2521" cy="15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t>菜名２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7" name="Rectangle 4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4" y="7680"/>
                              <a:ext cx="946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修改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8" name="Rectangl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8624" y="7680"/>
                              <a:ext cx="946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删除</w:t>
                                </w:r>
                              </w:p>
                              <w:p w:rsidR="00AE7415" w:rsidRDefault="00AE741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19" name="AutoShape 42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3829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3795" y="4560"/>
                            <a:ext cx="147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分类一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9045" y="4716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编辑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7785" y="4716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Line 428"/>
                        <wps:cNvCnPr/>
                        <wps:spPr bwMode="auto">
                          <a:xfrm>
                            <a:off x="3585" y="5496"/>
                            <a:ext cx="7035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98" o:spid="_x0000_s1205" style="position:absolute;margin-left:11.4pt;margin-top:37.8pt;width:414pt;height:241.7pt;z-index:251670528;mso-wrap-distance-left:6.75pt;mso-wrap-distance-right:6.75pt" coordorigin="2011,2846" coordsize="9134,5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">
                <v:group id="Group 404" o:spid="_x0000_s1206" style="position:absolute;left:2011;top:2846;width:9134;height:5614" coordorigin="2011,2846" coordsize="9134,5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XsKX8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CezeB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l7Cl/FAAAA3AAA&#10;AA8AAAAAAAAAAAAAAAAAqgIAAGRycy9kb3ducmV2LnhtbFBLBQYAAAAABAAEAPoAAACcAwAAAAA=&#10;">
                  <v:rect id="Rectangle 405" o:spid="_x0000_s1207" style="position:absolute;left:2011;top:2846;width:9134;height:5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Wy98IA&#10;AADcAAAADwAAAGRycy9kb3ducmV2LnhtbERPu27CMBTdkfgH6yJ1AxsqRSXFoIqKCkYIC9ttfJuk&#10;ja+j2HnA19dDpY5H573ZjbYWPbW+cqxhuVAgiHNnKi40XLPD/AWED8gGa8ek4U4edtvpZIOpcQOf&#10;qb+EQsQQ9ilqKENoUil9XpJFv3ANceS+XGsxRNgW0rQ4xHBby5VSibRYcWwosaF9SfnPpbMaPqvV&#10;FR/n7EPZ9eE5nMbsu7u9a/00G99eQQQaw7/4z300GhIV58cz8Qj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BbL3wgAAANwAAAAPAAAAAAAAAAAAAAAAAJgCAABkcnMvZG93&#10;bnJldi54bWxQSwUGAAAAAAQABAD1AAAAhwMAAAAA&#10;"/>
                  <v:rect id="Rectangle 406" o:spid="_x0000_s1208" style="position:absolute;left:2220;top:3003;width:8715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kXbMUA&#10;AADcAAAADwAAAGRycy9kb3ducmV2LnhtbESPQWvCQBSE7wX/w/KE3uquKUibuopYUuxR48XbM/ua&#10;pM2+DdlNjP31rlDocZiZb5jlerSNGKjztWMN85kCQVw4U3Op4ZhnTy8gfEA22DgmDVfysF5NHpaY&#10;GnfhPQ2HUIoIYZ+ihiqENpXSFxVZ9DPXEkfvy3UWQ5RdKU2Hlwi3jUyUWkiLNceFClvaVlT8HHqr&#10;4VwnR/zd5x/KvmbP4XPMv/vTu9aP03HzBiLQGP7Df+2d0bBQc7ifi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SRds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t>XXX</w:t>
                          </w:r>
                          <w:r>
                            <w:t>订餐系统</w:t>
                          </w:r>
                        </w:p>
                      </w:txbxContent>
                    </v:textbox>
                  </v:rect>
                  <v:rect id="Rectangle 407" o:spid="_x0000_s1209" style="position:absolute;left:2220;top:3783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JG8UA&#10;AADcAAAADwAAAGRycy9kb3ducmV2LnhtbESPQWvCQBSE7wX/w/IKvdXdpiA1dROKotijJhdvr9nX&#10;JG32bciuGvvrXaHgcZiZb5hFPtpOnGjwrWMNL1MFgrhypuVaQ1msn99A+IBssHNMGi7kIc8mDwtM&#10;jTvzjk77UIsIYZ+ihiaEPpXSVw1Z9FPXE0fv2w0WQ5RDLc2A5wi3nUyUmkmLLceFBntaNlT97o9W&#10;w1eblPi3KzbKztev4XMsfo6HldZPj+PHO4hAY7iH/9tbo2GmEridi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4kbxQAAANwAAAAPAAAAAAAAAAAAAAAAAJgCAABkcnMv&#10;ZG93bnJldi54bWxQSwUGAAAAAAQABAD1AAAAigMAAAAA&#10;">
                    <v:textbox>
                      <w:txbxContent>
                        <w:p w:rsidR="00AE7415" w:rsidRDefault="00AE7415">
                          <w:r>
                            <w:t>订单管理</w:t>
                          </w:r>
                        </w:p>
                      </w:txbxContent>
                    </v:textbox>
                  </v:rect>
                  <v:rect id="Rectangle 408" o:spid="_x0000_s1210" style="position:absolute;left:2220;top:471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qVJMYA&#10;AADcAAAADwAAAGRycy9kb3ducmV2LnhtbESPQWvCQBSE70L/w/IEL1J3rTSV6Cq1KPSgh1pBj4/s&#10;Mwlm34bsGuO/7woFj8PMfMPMl52tREuNLx1rGI8UCOLMmZJzDYffzesUhA/IBivHpOFOHpaLl94c&#10;U+Nu/EPtPuQiQtinqKEIoU6l9FlBFv3I1cTRO7vGYoiyyaVp8BbhtpJvSiXSYslxocCavgrKLvur&#10;1SB3h+nkft6tTuv3j3J7oXaojq3Wg373OQMRqAvP8H/722hI1AQe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qVJMYAAADcAAAADwAAAAAAAAAAAAAAAACYAgAAZHJz&#10;L2Rvd25yZXYueG1sUEsFBgAAAAAEAAQA9QAAAIsDAAAAAA==&#10;" fillcolor="gray">
                    <v:textbox>
                      <w:txbxContent>
                        <w:p w:rsidR="00AE7415" w:rsidRDefault="00AE7415">
                          <w:r>
                            <w:t>菜单管理</w:t>
                          </w:r>
                        </w:p>
                      </w:txbxContent>
                    </v:textbox>
                  </v:rect>
                  <v:rect id="Rectangle 409" o:spid="_x0000_s1211" style="position:absolute;left:2220;top:5654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609MUA&#10;AADcAAAADwAAAGRycy9kb3ducmV2LnhtbESPQWvCQBSE7wX/w/IEb3W3tkiNbkJpUexR48XbM/tM&#10;YrNvQ3bV2F/fFYQeh5n5hllkvW3EhTpfO9bwMlYgiAtnai417PLl8zsIH5ANNo5Jw408ZOngaYGJ&#10;cVfe0GUbShEh7BPUUIXQJlL6oiKLfuxa4ugdXWcxRNmV0nR4jXDbyIlSU2mx5rhQYUufFRU/27PV&#10;cKgnO/zd5CtlZ8vX8N3np/P+S+vRsP+YgwjUh//wo702GqbqDe5n4hG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PrT0xQAAANwAAAAPAAAAAAAAAAAAAAAAAJgCAABkcnMv&#10;ZG93bnJldi54bWxQSwUGAAAAAAQABAD1AAAAigMAAAAA&#10;">
                    <v:textbox>
                      <w:txbxContent>
                        <w:p w:rsidR="00AE7415" w:rsidRDefault="00AE7415">
                          <w:r>
                            <w:t>流水管理</w:t>
                          </w:r>
                        </w:p>
                      </w:txbxContent>
                    </v:textbox>
                  </v:rect>
                  <v:rect id="Rectangle 410" o:spid="_x0000_s1212" style="position:absolute;left:2220;top:6587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IRb8UA&#10;AADcAAAADwAAAGRycy9kb3ducmV2LnhtbESPQWvCQBSE7wX/w/IEb3W3lkqNbkJpUexR48XbM/tM&#10;YrNvQ3bV2F/fFYQeh5n5hllkvW3EhTpfO9bwMlYgiAtnai417PLl8zsIH5ANNo5Jw408ZOngaYGJ&#10;cVfe0GUbShEh7BPUUIXQJlL6oiKLfuxa4ugdXWcxRNmV0nR4jXDbyIlSU2mx5rhQYUufFRU/27PV&#10;cKgnO/zd5CtlZ8vX8N3np/P+S+vRsP+YgwjUh//wo702GqbqDe5n4hG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chFvxQAAANwAAAAPAAAAAAAAAAAAAAAAAJgCAABkcnMv&#10;ZG93bnJldi54bWxQSwUGAAAAAAQABAD1AAAAigMAAAAA&#10;">
                    <v:textbox>
                      <w:txbxContent>
                        <w:p w:rsidR="00AE7415" w:rsidRDefault="00AE7415">
                          <w:r>
                            <w:t>会员管理</w:t>
                          </w:r>
                        </w:p>
                      </w:txbxContent>
                    </v:textbox>
                  </v:rect>
                  <v:rect id="Rectangle 411" o:spid="_x0000_s1213" style="position:absolute;left:2220;top:752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PGMQA&#10;AADcAAAADwAAAGRycy9kb3ducmV2LnhtbESPQWvCQBSE74L/YXlCb7qrhVBTN6FYLPao8eLtNfua&#10;pM2+DdlVY3+9KxQ8DjPzDbPKB9uKM/W+caxhPlMgiEtnGq40HIrN9AWED8gGW8ek4Uoe8mw8WmFq&#10;3IV3dN6HSkQI+xQ11CF0qZS+rMmin7mOOHrfrrcYouwraXq8RLht5UKpRFpsOC7U2NG6pvJ3f7Ia&#10;vprFAf92xYeyy81z+ByKn9PxXeunyfD2CiLQEB7h//bWaEhU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gjxjEAAAA3AAAAA8AAAAAAAAAAAAAAAAAmAIAAGRycy9k&#10;b3ducmV2LnhtbFBLBQYAAAAABAAEAPUAAACJAwAAAAA=&#10;">
                    <v:textbox>
                      <w:txbxContent>
                        <w:p w:rsidR="00AE7415" w:rsidRDefault="00AE7415">
                          <w:r>
                            <w:t>权限管理</w:t>
                          </w:r>
                        </w:p>
                      </w:txbxContent>
                    </v:textbox>
                  </v:rect>
                  <v:rect id="Rectangle 412" o:spid="_x0000_s1214" style="position:absolute;left:10830;top:3784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qg8QA&#10;AADcAAAADwAAAGRycy9kb3ducmV2LnhtbESPQWsCMRSE74X+h/AK3mpSBaurUUpF0aOuF2/PzXN3&#10;7eZl2URd/fVGKHgcZuYbZjJrbSUu1PjSsYavrgJBnDlTcq5hly4+hyB8QDZYOSYNN/Iwm76/TTAx&#10;7sobumxDLiKEfYIaihDqREqfFWTRd11NHL2jayyGKJtcmgavEW4r2VNqIC2WHBcKrOm3oOxve7Ya&#10;DmVvh/dNulR2tOiHdZuezvu51p2P9mcMIlAbXuH/9spoGKhveJ6JR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sKoPEAAAA3AAAAA8AAAAAAAAAAAAAAAAAmAIAAGRycy9k&#10;b3ducmV2LnhtbFBLBQYAAAAABAAEAPUAAACJAwAAAAA=&#10;"/>
                  <v:rect id="Rectangle 413" o:spid="_x0000_s1215" style="position:absolute;left:10830;top:4409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4HVcIA&#10;AADcAAAADwAAAGRycy9kb3ducmV2LnhtbERPy4rCMBTdC/MP4QpuRJNRRqUaZUYUZjEufIAuL821&#10;LTY3pYm1/r1ZDLg8nPdi1dpSNFT7wrGGz6ECQZw6U3Cm4XTcDmYgfEA2WDomDU/ysFp+dBaYGPfg&#10;PTWHkIkYwj5BDXkIVSKlT3Oy6IeuIo7c1dUWQ4R1Jk2NjxhuSzlSaiItFhwbcqxonVN6O9ytBrk7&#10;zcbP6+7nsvmaFn83avrq3Gjd67bfcxCB2vAW/7t/jYaJimvj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gdVwgAAANwAAAAPAAAAAAAAAAAAAAAAAJgCAABkcnMvZG93&#10;bnJldi54bWxQSwUGAAAAAAQABAD1AAAAhwMAAAAA&#10;" fillcolor="gray"/>
                </v:group>
                <v:rect id="Rectangle 414" o:spid="_x0000_s1216" style="position:absolute;left:9159;top:3782;width:1252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8basUA&#10;AADcAAAADwAAAGRycy9kb3ducmV2LnhtbESPT2vCQBTE7wW/w/IKvdXdWgg1ukqxWOxR46W3Z/aZ&#10;xGbfhuzmj/30rlDocZiZ3zDL9Whr0VPrK8caXqYKBHHuTMWFhmO2fX4D4QOywdoxabiSh/Vq8rDE&#10;1LiB99QfQiEihH2KGsoQmlRKn5dk0U9dQxy9s2sthijbQpoWhwi3tZwplUiLFceFEhvalJT/HDqr&#10;4VTNjvi7zz6VnW9fw9eYXbrvD62fHsf3BYhAY/gP/7V3RkOi5nA/E4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Pxtq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新增菜品</w:t>
                        </w:r>
                      </w:p>
                    </w:txbxContent>
                  </v:textbox>
                </v:rect>
                <v:rect id="Rectangle 415" o:spid="_x0000_s1217" style="position:absolute;left:3585;top:4406;width:7036;height:3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wkKsEA&#10;AADcAAAADwAAAGRycy9kb3ducmV2LnhtbERPPW/CMBDdkfgP1lViAweQUAkYVFGlghHC0u0aH0na&#10;+BzFDhh+PR6QOj697/U2mEZcqXO1ZQXTSQKCuLC65lLBOc/G7yCcR9bYWCYFd3Kw3QwHa0y1vfGR&#10;ridfihjCLkUFlfdtKqUrKjLoJrYljtzFdgZ9hF0pdYe3GG4aOUuShTRYc2yosKVdRcXfqTcKfurZ&#10;GR/H/Csxy2zuDyH/7b8/lRq9hY8VCE/B/4tf7r1WsJjG+fF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cJCrBAAAA3AAAAA8AAAAAAAAAAAAAAAAAmAIAAGRycy9kb3du&#10;cmV2LnhtbFBLBQYAAAAABAAEAPUAAACGAwAAAAA=&#10;"/>
                <v:group id="Group 416" o:spid="_x0000_s1218" style="position:absolute;left:4003;top:5964;width:2522;height:2183" coordorigin="4003,5964" coordsize="2522,2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  <v:rect id="Rectangle 417" o:spid="_x0000_s1219" style="position:absolute;left:4003;top:5964;width:2522;height:1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Ifxs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sYDWJ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IfxsMAAADcAAAADwAAAAAAAAAAAAAAAACYAgAAZHJzL2Rv&#10;d25yZXYueG1sUEsFBgAAAAAEAAQA9QAAAIgDAAAAAA=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t>菜名１</w:t>
                          </w:r>
                        </w:p>
                      </w:txbxContent>
                    </v:textbox>
                  </v:rect>
                  <v:rect id="Rectangle 418" o:spid="_x0000_s1220" style="position:absolute;left:4108;top:7679;width:947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66XcUA&#10;AADcAAAADwAAAGRycy9kb3ducmV2LnhtbESPQWvCQBSE74X+h+UVequbKASbuoaiWOoxxktvr9nX&#10;JG32bchuYuqvdwXB4zAz3zCrbDKtGKl3jWUF8SwCQVxa3XCl4FjsXpYgnEfW2FomBf/kIFs/Pqww&#10;1fbEOY0HX4kAYZeigtr7LpXSlTUZdDPbEQfvx/YGfZB9JXWPpwA3rZxHUSINNhwWauxoU1P5dxiM&#10;gu9mfsRzXnxE5nW38Pup+B2+tko9P03vbyA8Tf4evrU/tYIkXsD1TDg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Drpd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修改</w:t>
                          </w:r>
                        </w:p>
                      </w:txbxContent>
                    </v:textbox>
                  </v:rect>
                  <v:rect id="Rectangle 419" o:spid="_x0000_s1221" style="position:absolute;left:5369;top:7679;width:946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ciKcUA&#10;AADcAAAADwAAAGRycy9kb3ducmV2LnhtbESPQWvCQBSE7wX/w/KE3pqNWqTGrCKKxR41Xnp7Zp9J&#10;2uzbkF2T2F/fLRQ8DjPzDZOuB1OLjlpXWVYwiWIQxLnVFRcKztn+5Q2E88gaa8uk4E4O1qvRU4qJ&#10;tj0fqTv5QgQIuwQVlN43iZQuL8mgi2xDHLyrbQ36INtC6hb7ADe1nMbxXBqsOCyU2NC2pPz7dDMK&#10;LtX0jD/H7D02i/3MfwzZ1+1zp9TzeNgsQXga/CP83z5oBfPJK/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5yIp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删除</w:t>
                          </w:r>
                        </w:p>
                        <w:p w:rsidR="00AE7415" w:rsidRDefault="00AE7415"/>
                      </w:txbxContent>
                    </v:textbox>
                  </v:rect>
                </v:group>
                <v:group id="Group 420" o:spid="_x0000_s1222" style="position:absolute;left:7259;top:5965;width:2521;height:2183" coordorigin="7259,5965" coordsize="2521,2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<v:rect id="Rectangle 421" o:spid="_x0000_s1223" style="position:absolute;left:7259;top:5965;width:2521;height:1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kZxcUA&#10;AADcAAAADwAAAGRycy9kb3ducmV2LnhtbESPQWvCQBSE7wX/w/KE3uomKYSauoooSj1qcuntNfua&#10;pM2+Ddk1Sf313ULB4zAz3zCrzWRaMVDvGssK4kUEgri0uuFKQZEfnl5AOI+ssbVMCn7IwWY9e1hh&#10;pu3IZxouvhIBwi5DBbX3XSalK2sy6Ba2Iw7ep+0N+iD7SuoexwA3rUyiKJUGGw4LNXa0q6n8vlyN&#10;go8mKfB2zo+RWR6e/WnKv67ve6Ue59P2FYSnyd/D/+03rSCNU/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RnFxQAAANwAAAAPAAAAAAAAAAAAAAAAAJgCAABkcnMv&#10;ZG93bnJldi54bWxQSwUGAAAAAAQABAD1AAAAigMAAAAA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t>菜名２</w:t>
                          </w:r>
                        </w:p>
                      </w:txbxContent>
                    </v:textbox>
                  </v:rect>
                  <v:rect id="Rectangle 422" o:spid="_x0000_s1224" style="position:absolute;left:7364;top:7680;width:94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W8XsQA&#10;AADcAAAADwAAAGRycy9kb3ducmV2LnhtbESPQYvCMBSE74L/ITzBm6YqqNs1iijK7lHbi7e3zdu2&#10;2ryUJmrXX28WBI/DzHzDLFatqcSNGldaVjAaRiCIM6tLzhWkyW4wB+E8ssbKMin4IwerZbezwFjb&#10;Ox/odvS5CBB2MSoovK9jKV1WkEE3tDVx8H5tY9AH2eRSN3gPcFPJcRRNpcGSw0KBNW0Kyi7Hq1Hw&#10;U45TfBySfWQ+dhP/3Sbn62mrVL/Xrj9BeGr9O/xqf2kF09EM/s+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1vF7EAAAA3AAAAA8AAAAAAAAAAAAAAAAAmAIAAGRycy9k&#10;b3ducmV2LnhtbFBLBQYAAAAABAAEAPUAAACJAwAAAAA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修改</w:t>
                          </w:r>
                        </w:p>
                      </w:txbxContent>
                    </v:textbox>
                  </v:rect>
                  <v:rect id="Rectangle 423" o:spid="_x0000_s1225" style="position:absolute;left:8624;top:7680;width:946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ooLMEA&#10;AADcAAAADwAAAGRycy9kb3ducmV2LnhtbERPPW/CMBDdkfgP1lViAweQUAkYVFGlghHC0u0aH0na&#10;+BzFDhh+PR6QOj697/U2mEZcqXO1ZQXTSQKCuLC65lLBOc/G7yCcR9bYWCYFd3Kw3QwHa0y1vfGR&#10;ridfihjCLkUFlfdtKqUrKjLoJrYljtzFdgZ9hF0pdYe3GG4aOUuShTRYc2yosKVdRcXfqTcKfurZ&#10;GR/H/Csxy2zuDyH/7b8/lRq9hY8VCE/B/4tf7r1WsJjGtfF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qKCzBAAAA3AAAAA8AAAAAAAAAAAAAAAAAmAIAAGRycy9kb3du&#10;cmV2LnhtbFBLBQYAAAAABAAEAPUAAACGAwAAAAA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删除</w:t>
                          </w:r>
                        </w:p>
                        <w:p w:rsidR="00AE7415" w:rsidRDefault="00AE7415"/>
                      </w:txbxContent>
                    </v:textbox>
                  </v:rect>
                </v:group>
                <v:shape id="AutoShape 424" o:spid="_x0000_s1226" type="#_x0000_t15" style="position:absolute;left:3585;top:3829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TBUMYA&#10;AADcAAAADwAAAGRycy9kb3ducmV2LnhtbESPQWvCQBSE74L/YXlCb7rRg2jqKioI0tKDaQ7t7Zl9&#10;ZqPZtyG7jem/dwsFj8PMfMOsNr2tRUetrxwrmE4SEMSF0xWXCvLPw3gBwgdkjbVjUvBLHjbr4WCF&#10;qXZ3PlGXhVJECPsUFZgQmlRKXxiy6CeuIY7exbUWQ5RtKXWL9wi3tZwlyVxarDguGGxob6i4ZT9W&#10;Qfa92C3NbV/l3Ud+ftu+f4XD1Sn1Muq3ryAC9eEZ/m8ftYL5dAl/Z+IR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TBUM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rect id="Rectangle 425" o:spid="_x0000_s1227" style="position:absolute;left:3795;top:4560;width:147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Dul7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RH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sO6XvwAAANwAAAAPAAAAAAAAAAAAAAAAAJgCAABkcnMvZG93bnJl&#10;di54bWxQSwUGAAAAAAQABAD1AAAAhAMAAAAA&#10;">
                  <v:textbox>
                    <w:txbxContent>
                      <w:p w:rsidR="00AE7415" w:rsidRDefault="00AE7415">
                        <w:r>
                          <w:t>分类一</w:t>
                        </w:r>
                      </w:p>
                    </w:txbxContent>
                  </v:textbox>
                </v:rect>
                <v:rect id="Rectangle 426" o:spid="_x0000_s1228" style="position:absolute;left:9045;top:4716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LDM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sYxQ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xLDMMAAADc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编辑</w:t>
                        </w:r>
                      </w:p>
                    </w:txbxContent>
                  </v:textbox>
                </v:rect>
                <v:rect id="Rectangle 427" o:spid="_x0000_s1229" style="position:absolute;left:7785;top:4716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7Ve8MA&#10;AADc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DG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7Ve8MAAADc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删除</w:t>
                        </w:r>
                      </w:p>
                    </w:txbxContent>
                  </v:textbox>
                </v:rect>
                <v:line id="Line 428" o:spid="_x0000_s1230" style="position:absolute;visibility:visible;mso-wrap-style:square" from="3585,5496" to="10620,5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</v:group>
            </w:pict>
          </mc:Fallback>
        </mc:AlternateContent>
      </w:r>
      <w:r w:rsidR="00314A02">
        <w:t>点击分类，进入分类详情页面，可进行当前</w:t>
      </w:r>
      <w:r w:rsidR="00C40023">
        <w:t>分类的删除，编辑，以及该分类里具体菜单的新增，编辑，删除等操作</w:t>
      </w:r>
      <w:r w:rsidR="00C40023">
        <w:rPr>
          <w:rFonts w:hint="eastAsia"/>
        </w:rPr>
        <w:t>。</w:t>
      </w:r>
    </w:p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E441CD" w:rsidP="0006487A">
      <w:r>
        <w:t>编辑分类页面：</w:t>
      </w:r>
    </w:p>
    <w:p w:rsidR="00E441CD" w:rsidRDefault="00E441CD" w:rsidP="0006487A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71552" behindDoc="0" locked="0" layoutInCell="1" allowOverlap="1" wp14:anchorId="1B32232B" wp14:editId="6D7BE323">
                <wp:simplePos x="0" y="0"/>
                <wp:positionH relativeFrom="column">
                  <wp:posOffset>144780</wp:posOffset>
                </wp:positionH>
                <wp:positionV relativeFrom="paragraph">
                  <wp:posOffset>95885</wp:posOffset>
                </wp:positionV>
                <wp:extent cx="5257800" cy="3116580"/>
                <wp:effectExtent l="0" t="0" r="19050" b="26670"/>
                <wp:wrapNone/>
                <wp:docPr id="624" name="组合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3116580"/>
                          <a:chOff x="2160" y="9396"/>
                          <a:chExt cx="9134" cy="5616"/>
                        </a:xfrm>
                      </wpg:grpSpPr>
                      <wps:wsp>
                        <wps:cNvPr id="625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2160" y="9396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2369" y="9553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2369" y="10334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2369" y="1126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2369" y="12204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2369" y="13141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2369" y="1407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10979" y="10335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10979" y="10959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3734" y="10957"/>
                            <a:ext cx="7036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4049" y="11266"/>
                            <a:ext cx="1366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图片１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36" name="Group 441"/>
                        <wpg:cNvGrpSpPr>
                          <a:grpSpLocks/>
                        </wpg:cNvGrpSpPr>
                        <wpg:grpSpPr bwMode="auto">
                          <a:xfrm>
                            <a:off x="5730" y="11423"/>
                            <a:ext cx="629" cy="623"/>
                            <a:chOff x="5730" y="11423"/>
                            <a:chExt cx="629" cy="623"/>
                          </a:xfrm>
                        </wpg:grpSpPr>
                        <wps:wsp>
                          <wps:cNvPr id="637" name="Oval 442"/>
                          <wps:cNvSpPr>
                            <a:spLocks noChangeArrowheads="1"/>
                          </wps:cNvSpPr>
                          <wps:spPr bwMode="auto">
                            <a:xfrm>
                              <a:off x="5730" y="11423"/>
                              <a:ext cx="629" cy="62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8" name="Line 443"/>
                          <wps:cNvCnPr/>
                          <wps:spPr bwMode="auto">
                            <a:xfrm>
                              <a:off x="6044" y="11423"/>
                              <a:ext cx="0" cy="623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9" name="Line 444"/>
                          <wps:cNvCnPr/>
                          <wps:spPr bwMode="auto">
                            <a:xfrm>
                              <a:off x="5730" y="11733"/>
                              <a:ext cx="629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40" name="Group 445"/>
                        <wpg:cNvGrpSpPr>
                          <a:grpSpLocks/>
                        </wpg:cNvGrpSpPr>
                        <wpg:grpSpPr bwMode="auto">
                          <a:xfrm rot="2754294">
                            <a:off x="5101" y="12050"/>
                            <a:ext cx="226" cy="225"/>
                            <a:chOff x="5100" y="12050"/>
                            <a:chExt cx="226" cy="225"/>
                          </a:xfrm>
                        </wpg:grpSpPr>
                        <wps:wsp>
                          <wps:cNvPr id="641" name="Oval 4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00" y="12050"/>
                              <a:ext cx="226" cy="2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2" name="Line 447"/>
                          <wps:cNvCnPr/>
                          <wps:spPr bwMode="auto">
                            <a:xfrm>
                              <a:off x="5213" y="12050"/>
                              <a:ext cx="0" cy="22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3" name="Line 448"/>
                          <wps:cNvCnPr/>
                          <wps:spPr bwMode="auto">
                            <a:xfrm>
                              <a:off x="5100" y="12162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44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8460" y="14230"/>
                            <a:ext cx="147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AutoShape 45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734" y="10337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4049" y="12523"/>
                            <a:ext cx="294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分类名：＿＿＿＿＿＿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4890" y="10333"/>
                            <a:ext cx="1255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编辑分类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24" o:spid="_x0000_s1231" style="position:absolute;margin-left:11.4pt;margin-top:7.55pt;width:414pt;height:245.4pt;z-index:251671552;mso-wrap-distance-left:6.75pt;mso-wrap-distance-right:6.75pt" coordorigin="2160,9396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">
                <v:rect id="Rectangle 430" o:spid="_x0000_s1232" style="position:absolute;left:2160;top:9396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dND8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rCI5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x00PxQAAANwAAAAPAAAAAAAAAAAAAAAAAJgCAABkcnMv&#10;ZG93bnJldi54bWxQSwUGAAAAAAQABAD1AAAAigMAAAAA&#10;"/>
                <v:rect id="Rectangle 431" o:spid="_x0000_s1233" style="position:absolute;left:2369;top:9553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TeMMA&#10;AADcAAAADwAAAGRycy9kb3ducmV2LnhtbESPQYvCMBSE74L/ITzBm6ZWKGs1iri4uEetF2/P5tlW&#10;m5fSRK376zcLCx6HmfmGWaw6U4sHta6yrGAyjkAQ51ZXXCg4ZtvRBwjnkTXWlknBixyslv3eAlNt&#10;n7ynx8EXIkDYpaig9L5JpXR5SQbd2DbEwbvY1qAPsi2kbvEZ4KaWcRQl0mDFYaHEhjYl5bfD3Sg4&#10;V/ERf/bZV2Rm26n/7rLr/fSp1HDQrecgPHX+Hf5v77SCJE7g70w4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XTeMMAAADcAAAADwAAAAAAAAAAAAAAAACYAgAAZHJzL2Rv&#10;d25yZXYueG1sUEsFBgAAAAAEAAQA9QAAAIg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432" o:spid="_x0000_s1234" style="position:absolute;left:2369;top:10334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l248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kns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WXbj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433" o:spid="_x0000_s1235" style="position:absolute;left:2369;top:1126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tbNcIA&#10;AADcAAAADwAAAGRycy9kb3ducmV2LnhtbERPy4rCMBTdC/5DuMJsxKYqOtIxiorCLHShIzjLS3P7&#10;wOamNJla/94sBlweznu57kwlWmpcaVnBOIpBEKdWl5wruP4cRgsQziNrrCyTgic5WK/6vSUm2j74&#10;TO3F5yKEsEtQQeF9nUjp0oIMusjWxIHLbGPQB9jkUjf4COGmkpM4nkuDJYeGAmvaFZTeL39GgTxd&#10;F9Nndtr+7mef5fFO7TC+tUp9DLrNFwhPnX+L/93fWsF8EtaGM+EI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e1s1wgAAANwAAAAPAAAAAAAAAAAAAAAAAJgCAABkcnMvZG93&#10;bnJldi54bWxQSwUGAAAAAAQABAD1AAAAhwMAAAAA&#10;" fillcolor="gray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434" o:spid="_x0000_s1236" style="position:absolute;left:2369;top:12204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pHCsUA&#10;AADcAAAADwAAAGRycy9kb3ducmV2LnhtbESPQWvCQBSE7wX/w/IEb3VjhFCjq4jF0h6TeOntmX1N&#10;UrNvQ3Y1aX+9KxR6HGbmG2azG00rbtS7xrKCxTwCQVxa3XCl4FQcn19AOI+ssbVMCn7IwW47edpg&#10;qu3AGd1yX4kAYZeigtr7LpXSlTUZdHPbEQfvy/YGfZB9JXWPQ4CbVsZRlEiDDYeFGjs61FRe8qtR&#10;cG7iE/5mxVtkVsel/xiL7+vnq1Kz6bhfg/A0+v/wX/tdK0jiFTzO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kcK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435" o:spid="_x0000_s1237" style="position:absolute;left:2369;top:13141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l4SsAA&#10;AADcAAAADwAAAGRycy9kb3ducmV2LnhtbERPTa/BQBTdv8R/mFyJ3TNFIk8ZIoSwpN3YXZ2rLZ07&#10;TWdQfr1ZSN7y5HzPFq2pxIMaV1pWMOhHIIgzq0vOFaTJ5vcPhPPIGivLpOBFDhbzzs8MY22ffKDH&#10;0ecihLCLUUHhfR1L6bKCDLq+rYkDd7GNQR9gk0vd4DOEm0oOo2gsDZYcGgqsaVVQdjvejYJzOUzx&#10;fUi2kZlsRn7fJtf7aa1Ur9supyA8tf5f/HXvtILxKMwPZ8IR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l4SsAAAADcAAAADwAAAAAAAAAAAAAAAACYAgAAZHJzL2Rvd25y&#10;ZXYueG1sUEsFBgAAAAAEAAQA9QAAAIUDAAAAAA==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436" o:spid="_x0000_s1238" style="position:absolute;left:2369;top:1407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d0cUA&#10;AADcAAAADwAAAGRycy9kb3ducmV2LnhtbESPQWvCQBSE74X+h+UVequbKASbuoaiWOoxxktvr9nX&#10;JG32bchuYuqvdwXB4zAz3zCrbDKtGKl3jWUF8SwCQVxa3XCl4FjsXpYgnEfW2FomBf/kIFs/Pqww&#10;1fbEOY0HX4kAYZeigtr7LpXSlTUZdDPbEQfvx/YGfZB9JXWPpwA3rZxHUSINNhwWauxoU1P5dxiM&#10;gu9mfsRzXnxE5nW38Pup+B2+tko9P03vbyA8Tf4evrU/tYJkEcP1TDg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d3R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437" o:spid="_x0000_s1239" style="position:absolute;left:10979;top:10335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dDps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k3EM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/dDpsMAAADcAAAADwAAAAAAAAAAAAAAAACYAgAAZHJzL2Rv&#10;d25yZXYueG1sUEsFBgAAAAAEAAQA9QAAAIgDAAAAAA==&#10;"/>
                <v:rect id="Rectangle 438" o:spid="_x0000_s1240" style="position:absolute;left:10979;top:10959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fmccA&#10;AADcAAAADwAAAGRycy9kb3ducmV2LnhtbESPT2vCQBTE70K/w/IKvUjd2NBUUleppQUPemgq6PGR&#10;fSbB7NuQ3ebPt3eFgsdhZn7DLNeDqUVHrassK5jPIhDEudUVFwoOv9/PCxDOI2usLZOCkRysVw+T&#10;Jaba9vxDXeYLESDsUlRQet+kUrq8JINuZhvi4J1ta9AH2RZSt9gHuKnlSxQl0mDFYaHEhj5Lyi/Z&#10;n1Eg94dFPJ73m9PX61u1u1A3jY6dUk+Pw8c7CE+Dv4f/21utIIl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GX5nHAAAA3AAAAA8AAAAAAAAAAAAAAAAAmAIAAGRy&#10;cy9kb3ducmV2LnhtbFBLBQYAAAAABAAEAPUAAACMAwAAAAA=&#10;" fillcolor="gray"/>
                <v:rect id="Rectangle 439" o:spid="_x0000_s1241" style="position:absolute;left:3734;top:10957;width:7036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J+Sc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2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SfknEAAAA3AAAAA8AAAAAAAAAAAAAAAAAmAIAAGRycy9k&#10;b3ducmV2LnhtbFBLBQYAAAAABAAEAPUAAACJAwAAAAA=&#10;"/>
                <v:rect id="Rectangle 440" o:spid="_x0000_s1242" style="position:absolute;left:4049;top:11266;width:1366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7b0s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2WQK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e29L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图片１</w:t>
                        </w:r>
                      </w:p>
                    </w:txbxContent>
                  </v:textbox>
                </v:rect>
                <v:group id="Group 441" o:spid="_x0000_s1243" style="position:absolute;left:5730;top:11423;width:629;height:623" coordorigin="5730,11423" coordsize="629,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    <v:oval id="Oval 442" o:spid="_x0000_s1244" style="position:absolute;left:5730;top:11423;width:629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72QsQA&#10;AADcAAAADwAAAGRycy9kb3ducmV2LnhtbESPQWvCQBSE7wX/w/KE3pqNDaYluoooBXvowdjeH9ln&#10;Esy+DdnXmP77bqHgcZiZb5j1dnKdGmkIrWcDiyQFRVx523Jt4PP89vQKKgiyxc4zGfihANvN7GGN&#10;hfU3PtFYSq0ihEOBBhqRvtA6VA05DInviaN38YNDiXKotR3wFuGu089pmmuHLceFBnvaN1Rdy29n&#10;4FDvynzUmSyzy+Eoy+vXx3u2MOZxPu1WoIQmuYf/20drIM9e4O9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O9kLEAAAA3AAAAA8AAAAAAAAAAAAAAAAAmAIAAGRycy9k&#10;b3ducmV2LnhtbFBLBQYAAAAABAAEAPUAAACJAwAAAAA=&#10;"/>
                  <v:line id="Line 443" o:spid="_x0000_s1245" style="position:absolute;visibility:visible;mso-wrap-style:square" from="6044,11423" to="6044,12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<v:line id="Line 444" o:spid="_x0000_s1246" style="position:absolute;visibility:visible;mso-wrap-style:square" from="5730,11733" to="6359,11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Wum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t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Ba6bxwAAANwAAAAPAAAAAAAA&#10;AAAAAAAAAKECAABkcnMvZG93bnJldi54bWxQSwUGAAAAAAQABAD5AAAAlQMAAAAA&#10;"/>
                </v:group>
                <v:group id="Group 445" o:spid="_x0000_s1247" style="position:absolute;left:5101;top:12050;width:226;height:225;rotation:3008424fd" coordorigin="5100,12050" coordsize="226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VjlhwwAAANwAAAAP&#10;AAAAAAAAAAAAAAAAAKoCAABkcnMvZG93bnJldi54bWxQSwUGAAAAAAQABAD6AAAAmgMAAAAA&#10;">
                  <v:oval id="Oval 446" o:spid="_x0000_s1248" style="position:absolute;left:5100;top:12050;width:226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240MQA&#10;AADcAAAADwAAAGRycy9kb3ducmV2LnhtbESPQWvCQBSE74X+h+UVequbmBpK6iqiFPTQQ6PeH9ln&#10;Esy+DdnXmP57t1DocZiZb5jlenKdGmkIrWcD6SwBRVx523Jt4HT8eHkDFQTZYueZDPxQgPXq8WGJ&#10;hfU3/qKxlFpFCIcCDTQifaF1qBpyGGa+J47exQ8OJcqh1nbAW4S7Ts+TJNcOW44LDfa0bai6lt/O&#10;wK7elPmoM1lkl91eFtfz5yFLjXl+mjbvoIQm+Q//tffWQP6awu+ZeAT0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tuNDEAAAA3AAAAA8AAAAAAAAAAAAAAAAAmAIAAGRycy9k&#10;b3ducmV2LnhtbFBLBQYAAAAABAAEAPUAAACJAwAAAAA=&#10;"/>
                  <v:line id="Line 447" o:spid="_x0000_s1249" style="position:absolute;visibility:visible;mso-wrap-style:square" from="5213,12050" to="5213,12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<v:line id="Line 448" o:spid="_x0000_s1250" style="position:absolute;visibility:visible;mso-wrap-style:square" from="5100,12162" to="5326,1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</v:group>
                <v:rect id="Rectangle 449" o:spid="_x0000_s1251" style="position:absolute;left:8460;top:14230;width:147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QNNMQA&#10;AADcAAAADwAAAGRycy9kb3ducmV2LnhtbESPQYvCMBSE7wv+h/AWvK3pqohWo4iiuEdtL96ezbPt&#10;bvNSmqjVX78RBI/DzHzDzBatqcSVGldaVvDdi0AQZ1aXnCtIk83XGITzyBory6TgTg4W887HDGNt&#10;b7yn68HnIkDYxaig8L6OpXRZQQZdz9bEwTvbxqAPssmlbvAW4KaS/SgaSYMlh4UCa1oVlP0dLkbB&#10;qeyn+Ngn28hMNgP/0ya/l+Naqe5nu5yC8NT6d/jV3mkFo+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UDTT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rect>
                <v:shape id="AutoShape 450" o:spid="_x0000_s1252" type="#_x0000_t15" style="position:absolute;left:3734;top:10337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rkSMYA&#10;AADcAAAADwAAAGRycy9kb3ducmV2LnhtbESPQWvCQBSE74L/YXlCb7qptKKpq6gglJYeTHPQ2zP7&#10;mk3Nvg3ZbUz/vSsUehxm5htmue5tLTpqfeVYweMkAUFcOF1xqSD/3I/nIHxA1lg7JgW/5GG9Gg6W&#10;mGp35QN1WShFhLBPUYEJoUml9IUhi37iGuLofbnWYoiyLaVu8RrhtpbTJJlJixXHBYMN7QwVl+zH&#10;KshO8+3CXHZV3n3k57fN+zHsv51SD6N+8wIiUB/+w3/tV61g9vQM9zPxCM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rkSM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rect id="Rectangle 451" o:spid="_x0000_s1253" style="position:absolute;left:4049;top:12523;width:294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o22MUA&#10;AADcAAAADwAAAGRycy9kb3ducmV2LnhtbESPQWvCQBSE7wX/w/IEb81GK6GmriIWpT1qcvH2mn1N&#10;UrNvQ3ZNUn99t1DocZiZb5j1djSN6KlztWUF8ygGQVxYXXOpIM8Oj88gnEfW2FgmBd/kYLuZPKwx&#10;1XbgE/VnX4oAYZeigsr7NpXSFRUZdJFtiYP3aTuDPsiulLrDIcBNIxdxnEiDNYeFClvaV1Rczzej&#10;4KNe5Hg/ZcfYrA5P/n3Mvm6XV6Vm03H3AsLT6P/Df+03rSBZJv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jbY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分类名：＿＿＿＿＿＿</w:t>
                        </w:r>
                      </w:p>
                    </w:txbxContent>
                  </v:textbox>
                </v:rect>
                <v:rect id="Rectangle 452" o:spid="_x0000_s1254" style="position:absolute;left:4890;top:10333;width:125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E3WccA&#10;AADcAAAADwAAAGRycy9kb3ducmV2LnhtbESPS2vDMBCE74X+B7GFXkoiNzQPnCihGAq9mJD0QY+L&#10;tbHdWivH2sTOv68KgR6HmfmGWW0G16gzdaH2bOBxnIAiLrytuTTw/vYyWoAKgmyx8UwGLhRgs769&#10;WWFqfc87Ou+lVBHCIUUDlUibah2KihyGsW+Jo3fwnUOJsiu17bCPcNfoSZLMtMOa40KFLWUVFT/7&#10;kzNwkOln/7E9HdvjV/ZQSp5/Z5PcmPu74XkJSmiQ//C1/WoNzJ7m8HcmHgG9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xN1nHAAAA3AAAAA8AAAAAAAAAAAAAAAAAmAIAAGRy&#10;cy9kb3ducmV2LnhtbFBLBQYAAAAABAAEAPUAAACMAwAAAAA=&#10;">
                  <v:stroke dashstyle="dash"/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编辑分类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314A02" w:rsidRDefault="00314A02" w:rsidP="0006487A"/>
    <w:p w:rsidR="00C52097" w:rsidRDefault="00C52097" w:rsidP="0006487A"/>
    <w:p w:rsidR="00DE7FF9" w:rsidRDefault="0049442A" w:rsidP="00DE7FF9">
      <w:r>
        <w:lastRenderedPageBreak/>
        <w:t>点击新增菜品按钮，进入菜品新增页面</w:t>
      </w:r>
      <w:r>
        <w:rPr>
          <w:rFonts w:hint="eastAsia"/>
        </w:rPr>
        <w:t>。</w:t>
      </w:r>
    </w:p>
    <w:p w:rsidR="0006487A" w:rsidRDefault="00DE7FF9" w:rsidP="0006487A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72576" behindDoc="0" locked="0" layoutInCell="1" allowOverlap="1" wp14:anchorId="44C5B099" wp14:editId="6F14B339">
                <wp:simplePos x="0" y="0"/>
                <wp:positionH relativeFrom="column">
                  <wp:posOffset>152400</wp:posOffset>
                </wp:positionH>
                <wp:positionV relativeFrom="paragraph">
                  <wp:posOffset>15240</wp:posOffset>
                </wp:positionV>
                <wp:extent cx="5334000" cy="3274060"/>
                <wp:effectExtent l="0" t="0" r="19050" b="21590"/>
                <wp:wrapNone/>
                <wp:docPr id="648" name="组合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0" cy="3274060"/>
                          <a:chOff x="2011" y="2220"/>
                          <a:chExt cx="9134" cy="5616"/>
                        </a:xfrm>
                      </wpg:grpSpPr>
                      <wps:wsp>
                        <wps:cNvPr id="649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2011" y="2220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2220" y="2376"/>
                            <a:ext cx="8715" cy="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2220" y="3157"/>
                            <a:ext cx="1260" cy="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Rectangle 457"/>
                        <wps:cNvSpPr>
                          <a:spLocks noChangeArrowheads="1"/>
                        </wps:cNvSpPr>
                        <wps:spPr bwMode="auto">
                          <a:xfrm>
                            <a:off x="2220" y="4092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2220" y="5028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2220" y="5963"/>
                            <a:ext cx="1260" cy="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2220" y="6901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4845" y="3158"/>
                            <a:ext cx="911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新增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10830" y="3158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10830" y="3783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3900" y="4089"/>
                            <a:ext cx="1366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图片１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5476" y="4089"/>
                            <a:ext cx="1365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图片２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61" name="Group 466"/>
                        <wpg:cNvGrpSpPr>
                          <a:grpSpLocks/>
                        </wpg:cNvGrpSpPr>
                        <wpg:grpSpPr bwMode="auto">
                          <a:xfrm>
                            <a:off x="7156" y="4246"/>
                            <a:ext cx="630" cy="624"/>
                            <a:chOff x="7156" y="4246"/>
                            <a:chExt cx="630" cy="624"/>
                          </a:xfrm>
                        </wpg:grpSpPr>
                        <wps:wsp>
                          <wps:cNvPr id="662" name="Oval 467"/>
                          <wps:cNvSpPr>
                            <a:spLocks noChangeArrowheads="1"/>
                          </wps:cNvSpPr>
                          <wps:spPr bwMode="auto">
                            <a:xfrm>
                              <a:off x="7156" y="4246"/>
                              <a:ext cx="630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3" name="Line 468"/>
                          <wps:cNvCnPr/>
                          <wps:spPr bwMode="auto">
                            <a:xfrm>
                              <a:off x="7471" y="4246"/>
                              <a:ext cx="0" cy="624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4" name="Line 469"/>
                          <wps:cNvCnPr/>
                          <wps:spPr bwMode="auto">
                            <a:xfrm>
                              <a:off x="7156" y="4557"/>
                              <a:ext cx="630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65" name="Group 470"/>
                        <wpg:cNvGrpSpPr>
                          <a:grpSpLocks/>
                        </wpg:cNvGrpSpPr>
                        <wpg:grpSpPr bwMode="auto">
                          <a:xfrm rot="2754294">
                            <a:off x="4952" y="4874"/>
                            <a:ext cx="226" cy="225"/>
                            <a:chOff x="4951" y="4874"/>
                            <a:chExt cx="226" cy="225"/>
                          </a:xfrm>
                        </wpg:grpSpPr>
                        <wps:wsp>
                          <wps:cNvPr id="666" name="Oval 4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1" y="4874"/>
                              <a:ext cx="226" cy="2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7" name="Line 472"/>
                          <wps:cNvCnPr/>
                          <wps:spPr bwMode="auto">
                            <a:xfrm>
                              <a:off x="5064" y="4874"/>
                              <a:ext cx="0" cy="22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8" name="Line 473"/>
                          <wps:cNvCnPr/>
                          <wps:spPr bwMode="auto">
                            <a:xfrm>
                              <a:off x="4951" y="4987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69" name="Group 474"/>
                        <wpg:cNvGrpSpPr>
                          <a:grpSpLocks/>
                        </wpg:cNvGrpSpPr>
                        <wpg:grpSpPr bwMode="auto">
                          <a:xfrm rot="2754294">
                            <a:off x="6527" y="4871"/>
                            <a:ext cx="226" cy="225"/>
                            <a:chOff x="6526" y="4871"/>
                            <a:chExt cx="226" cy="225"/>
                          </a:xfrm>
                        </wpg:grpSpPr>
                        <wps:wsp>
                          <wps:cNvPr id="670" name="Oval 47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26" y="4871"/>
                              <a:ext cx="226" cy="2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1" name="Line 476"/>
                          <wps:cNvCnPr/>
                          <wps:spPr bwMode="auto">
                            <a:xfrm>
                              <a:off x="6639" y="4871"/>
                              <a:ext cx="0" cy="22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2" name="Line 477"/>
                          <wps:cNvCnPr/>
                          <wps:spPr bwMode="auto">
                            <a:xfrm>
                              <a:off x="6526" y="4984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73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3900" y="5970"/>
                            <a:ext cx="2941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菜名：ＸＸＸＸＸ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3900" y="6593"/>
                            <a:ext cx="2941" cy="9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描述：ＸＸＸＸＸＸＸＸＸＸＸＸＸＸＸＸＸＸＸＸＸＸＸＸＸＸ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8311" y="7053"/>
                            <a:ext cx="147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AutoShape 48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3160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3900" y="5346"/>
                            <a:ext cx="29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价格：＿＿＿＿＿＿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48" o:spid="_x0000_s1255" style="position:absolute;margin-left:12pt;margin-top:1.2pt;width:420pt;height:257.8pt;z-index:251672576;mso-wrap-distance-left:6.75pt;mso-wrap-distance-right:6.75pt" coordorigin="2011,2220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">
                <v:rect id="Rectangle 454" o:spid="_x0000_s1256" style="position:absolute;left:2011;top:2220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iqsUA&#10;AADcAAAADwAAAGRycy9kb3ducmV2LnhtbESPQWvCQBSE74L/YXlCb2ajFTGpq4jF0h41Xry9Zl+T&#10;1OzbkF2T1F/fLRQ8DjPzDbPeDqYWHbWusqxgFsUgiHOrKy4UnLPDdAXCeWSNtWVS8EMOtpvxaI2p&#10;tj0fqTv5QgQIuxQVlN43qZQuL8mgi2xDHLwv2xr0QbaF1C32AW5qOY/jpTRYcVgosaF9Sfn1dDMK&#10;Pqv5Ge/H7C02yeHZfwzZ9+3yqtTTZNi9gPA0+Ef4v/2uFSwXC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VaKqxQAAANwAAAAPAAAAAAAAAAAAAAAAAJgCAABkcnMv&#10;ZG93bnJldi54bWxQSwUGAAAAAAQABAD1AAAAigMAAAAA&#10;"/>
                <v:rect id="Rectangle 455" o:spid="_x0000_s1257" style="position:absolute;left:2220;top:2376;width:8715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ad6s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1jPP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p3qwgAAANw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456" o:spid="_x0000_s1258" style="position:absolute;left:2220;top:3157;width:126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4ccUA&#10;AADcAAAADwAAAGRycy9kb3ducmV2LnhtbESPQWvCQBSE7wX/w/KE3pqNSqXGrCKKxR41Xnp7Zp9J&#10;2uzbkF2T2F/fLRQ8DjPzDZOuB1OLjlpXWVYwiWIQxLnVFRcKztn+5Q2E88gaa8uk4E4O1qvRU4qJ&#10;tj0fqTv5QgQIuwQVlN43iZQuL8mgi2xDHLyrbQ36INtC6hb7ADe1nMbxXBqsOCyU2NC2pPz7dDMK&#10;LtX0jD/H7D02i/3MfwzZ1+1zp9TzeNgsQXga/CP83z5oBfPX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+jhx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457" o:spid="_x0000_s1259" style="position:absolute;left:2220;top:4092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UfosYA&#10;AADcAAAADwAAAGRycy9kb3ducmV2LnhtbESPT4vCMBTE74LfITzBi6ypLlbpGkVFwcN68A/sHh/N&#10;sy02L6WJtX77jbDgcZiZ3zDzZWtK0VDtCssKRsMIBHFqdcGZgst59zED4TyyxtIyKXiSg+Wi25lj&#10;ou2Dj9ScfCYChF2CCnLvq0RKl+Zk0A1tRRy8q60N+iDrTOoaHwFuSjmOolgaLDgs5FjRJqf0drob&#10;BfJwmX0+r4f173YyLb5v1Ayin0apfq9dfYHw1Pp3+L+91wriyRheZ8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pUfosYAAADcAAAADwAAAAAAAAAAAAAAAACYAgAAZHJz&#10;L2Rvd25yZXYueG1sUEsFBgAAAAAEAAQA9QAAAIsDAAAAAA==&#10;" fillcolor="gray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458" o:spid="_x0000_s1260" style="position:absolute;left:2220;top:5028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QDnc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2XQC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kA53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459" o:spid="_x0000_s1261" style="position:absolute;left:2220;top:5963;width:126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2b6c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49EQ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Nm+n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460" o:spid="_x0000_s1262" style="position:absolute;left:2220;top:6901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+csQA&#10;AADcAAAADwAAAGRycy9kb3ducmV2LnhtbESPQYvCMBSE7wv+h/AWvK3pKopWo4iiuEdtL96ezbPt&#10;bvNSmqjVX78RBI/DzHzDzBatqcSVGldaVvDdi0AQZ1aXnCtIk83XGITzyBory6TgTg4W887HDGNt&#10;b7yn68HnIkDYxaig8L6OpXRZQQZdz9bEwTvbxqAPssmlbvAW4KaS/SgaSYMlh4UCa1oVlP0dLkbB&#10;qeyn+Ngn28hMNgP/0ya/l+Naqe5nu5yC8NT6d/jV3mkFo+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BPnL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461" o:spid="_x0000_s1263" style="position:absolute;left:4845;top:3158;width:911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QEH8YA&#10;AADcAAAADwAAAGRycy9kb3ducmV2LnhtbESPX2vCQBDE3wv9DscWfCl6qWAo0VNKoOBLkNo/+Ljk&#10;1iQ2txdzq4nfvlco9HGYmd8wq83oWnWlPjSeDTzNElDEpbcNVwY+3l+nz6CCIFtsPZOBGwXYrO/v&#10;VphZP/AbXfdSqQjhkKGBWqTLtA5lTQ7DzHfE0Tv63qFE2Vfa9jhEuGv1PElS7bDhuFBjR3lN5ff+&#10;4gwcZfE1fO4u5+58yB8rKYpTPi+MmTyML0tQQqP8h//aW2sgXaTweyYeAb3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QEH8YAAADcAAAADwAAAAAAAAAAAAAAAACYAgAAZHJz&#10;L2Rvd25yZXYueG1sUEsFBgAAAAAEAAQA9QAAAIsDAAAAAA==&#10;">
                  <v:stroke dashstyle="dash"/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新增</w:t>
                        </w:r>
                      </w:p>
                    </w:txbxContent>
                  </v:textbox>
                </v:rect>
                <v:rect id="Rectangle 462" o:spid="_x0000_s1264" style="position:absolute;left:10830;top:3158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8Fns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5bAH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8FnsYAAADcAAAADwAAAAAAAAAAAAAAAACYAgAAZHJz&#10;L2Rvd25yZXYueG1sUEsFBgAAAAAEAAQA9QAAAIsDAAAAAA==&#10;"/>
                <v:rect id="Rectangle 463" o:spid="_x0000_s1265" style="position:absolute;left:10830;top:3783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0oSMIA&#10;AADcAAAADwAAAGRycy9kb3ducmV2LnhtbERPy4rCMBTdC/5DuMJsxKaO6EjHKCoKLsaFjuAsL83t&#10;A5ub0sRa/94sBlweznux6kwlWmpcaVnBOIpBEKdWl5wruPzuR3MQziNrrCyTgic5WC37vQUm2j74&#10;RO3Z5yKEsEtQQeF9nUjp0oIMusjWxIHLbGPQB9jkUjf4COGmkp9xPJMGSw4NBda0LSi9ne9GgTxe&#10;5pNndtz87aZf5c+N2mF8bZX6GHTrbxCeOv8W/7sPWsFsGtaG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fShIwgAAANwAAAAPAAAAAAAAAAAAAAAAAJgCAABkcnMvZG93&#10;bnJldi54bWxQSwUGAAAAAAQABAD1AAAAhwMAAAAA&#10;" fillcolor="gray"/>
                <v:rect id="Rectangle 464" o:spid="_x0000_s1266" style="position:absolute;left:3900;top:4089;width:1366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w0d8UA&#10;AADcAAAADwAAAGRycy9kb3ducmV2LnhtbESPQWvCQBSE74L/YXlCb2ajRTGpq4jF0h41Xry9Zl+T&#10;1OzbkF2T1F/fLRQ8DjPzDbPeDqYWHbWusqxgFsUgiHOrKy4UnLPDdAXCeWSNtWVS8EMOtpvxaI2p&#10;tj0fqTv5QgQIuxQVlN43qZQuL8mgi2xDHLwv2xr0QbaF1C32AW5qOY/jpTRYcVgosaF9Sfn1dDMK&#10;Pqv5Ge/H7C02yeHZfwzZ9+3yqtTTZNi9gPA0+Ef4v/2uFSwXC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jDR3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图片１</w:t>
                        </w:r>
                      </w:p>
                    </w:txbxContent>
                  </v:textbox>
                </v:rect>
                <v:rect id="Rectangle 465" o:spid="_x0000_s1267" style="position:absolute;left:5476;top:4089;width:1365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XV8IA&#10;AADcAAAADwAAAGRycy9kb3ducmV2LnhtbERPPW+DMBDdI/U/WBepW2JCJdRSDKpapUrHhCzdrvgC&#10;pPiMsAOkvz4eInV8et9ZMZtOjDS41rKCzToCQVxZ3XKt4FhuV88gnEfW2FkmBVdyUOQPiwxTbSfe&#10;03jwtQgh7FJU0Hjfp1K6qiGDbm174sCd7GDQBzjUUg84hXDTyTiKEmmw5dDQYE/vDVW/h4tR8NPG&#10;R/zbl5+Redk++a+5PF++P5R6XM5vryA8zf5ffHfvtIIkCfPDmXAEZH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2ldXwgAAANw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图片２</w:t>
                        </w:r>
                      </w:p>
                    </w:txbxContent>
                  </v:textbox>
                </v:rect>
                <v:group id="Group 466" o:spid="_x0000_s1268" style="position:absolute;left:7156;top:4246;width:630;height:624" coordorigin="7156,4246" coordsize="63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0XA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y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/RcCxgAAANwA&#10;AAAPAAAAAAAAAAAAAAAAAKoCAABkcnMvZG93bnJldi54bWxQSwUGAAAAAAQABAD6AAAAnQMAAAAA&#10;">
                  <v:oval id="Oval 467" o:spid="_x0000_s1269" style="position:absolute;left:7156;top:4246;width:63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p6x8MA&#10;AADc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WbaE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p6x8MAAADcAAAADwAAAAAAAAAAAAAAAACYAgAAZHJzL2Rv&#10;d25yZXYueG1sUEsFBgAAAAAEAAQA9QAAAIgDAAAAAA==&#10;"/>
                  <v:line id="Line 468" o:spid="_x0000_s1270" style="position:absolute;visibility:visible;mso-wrap-style:square" from="7471,4246" to="7471,4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<v:line id="Line 469" o:spid="_x0000_s1271" style="position:absolute;visibility:visible;mso-wrap-style:square" from="7156,4557" to="7786,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cuG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akX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ty4YxwAAANwAAAAPAAAAAAAA&#10;AAAAAAAAAKECAABkcnMvZG93bnJldi54bWxQSwUGAAAAAAQABAD5AAAAlQMAAAAA&#10;"/>
                </v:group>
                <v:group id="Group 470" o:spid="_x0000_s1272" style="position:absolute;left:4952;top:4874;width:226;height:225;rotation:3008424fd" coordorigin="4951,4874" coordsize="226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iUxpnFAAAA3AAA&#10;AA8AAAAAAAAAAAAAAAAAqgIAAGRycy9kb3ducmV2LnhtbFBLBQYAAAAABAAEAPoAAACcAwAAAAA=&#10;">
                  <v:oval id="Oval 471" o:spid="_x0000_s1273" style="position:absolute;left:4951;top:4874;width:226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F8xMQA&#10;AADcAAAADwAAAGRycy9kb3ducmV2LnhtbESPQWvCQBSE7wX/w/IK3urGBpeSuooogj30YNreH9ln&#10;Esy+DdnXmP77bqHgcZiZb5j1dvKdGmmIbWALy0UGirgKruXawufH8ekFVBRkh11gsvBDEbab2cMa&#10;CxdufKaxlFolCMcCLTQifaF1rBryGBehJ07eJQweJcmh1m7AW4L7Tj9nmdEeW04LDfa0b6i6lt/e&#10;wqHelWbUuazyy+Ekq+vX+1u+tHb+OO1eQQlNcg//t0/OgjEG/s6kI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xfMTEAAAA3AAAAA8AAAAAAAAAAAAAAAAAmAIAAGRycy9k&#10;b3ducmV2LnhtbFBLBQYAAAAABAAEAPUAAACJAwAAAAA=&#10;"/>
                  <v:line id="Line 472" o:spid="_x0000_s1274" style="position:absolute;visibility:visible;mso-wrap-style:square" from="5064,4874" to="5064,5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<v:line id="Line 473" o:spid="_x0000_s1275" style="position:absolute;visibility:visible;mso-wrap-style:square" from="4951,4987" to="5177,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</v:group>
                <v:group id="Group 474" o:spid="_x0000_s1276" style="position:absolute;left:6527;top:4871;width:226;height:225;rotation:3008424fd" coordorigin="6526,4871" coordsize="226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cycxgAAANwA&#10;AAAPAAAAAAAAAAAAAAAAAKoCAABkcnMvZG93bnJldi54bWxQSwUGAAAAAAQABAD6AAAAnQMAAAAA&#10;">
                  <v:oval id="Oval 475" o:spid="_x0000_s1277" style="position:absolute;left:6526;top:4871;width:226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3X9sIA&#10;AADcAAAADwAAAGRycy9kb3ducmV2LnhtbERPTWvCQBC9C/0PyxR6040NxpJmFakU9NBDY3sfsmMS&#10;kp0N2WlM/717KPT4eN/Ffna9mmgMrWcD61UCirjytuXawNflffkCKgiyxd4zGfilAPvdw6LA3Pob&#10;f9JUSq1iCIccDTQiQ651qBpyGFZ+II7c1Y8OJcKx1nbEWwx3vX5Okkw7bDk2NDjQW0NVV/44A8f6&#10;UGaTTmWTXo8n2XTfH+d0bczT43x4BSU0y7/4z32yBrJtnB/PxCO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Ddf2wgAAANwAAAAPAAAAAAAAAAAAAAAAAJgCAABkcnMvZG93&#10;bnJldi54bWxQSwUGAAAAAAQABAD1AAAAhwMAAAAA&#10;"/>
                  <v:line id="Line 476" o:spid="_x0000_s1278" style="position:absolute;visibility:visible;mso-wrap-style:square" from="6639,4871" to="6639,5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<v:line id="Line 477" o:spid="_x0000_s1279" style="position:absolute;visibility:visible;mso-wrap-style:square" from="6526,4984" to="6752,4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</v:group>
                <v:rect id="Rectangle 478" o:spid="_x0000_s1280" style="position:absolute;left:3900;top:5970;width:2941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f/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cvnB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0V/9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菜名：ＸＸＸＸＸ</w:t>
                        </w:r>
                      </w:p>
                    </w:txbxContent>
                  </v:textbox>
                </v:rect>
                <v:rect id="Rectangle 479" o:spid="_x0000_s1281" style="position:absolute;left:3900;top:6593;width:2941;height: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Hic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rmixn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jHic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描述：ＸＸＸＸＸＸＸＸＸＸＸＸＸＸＸＸＸＸＸＸＸＸＸＸＸＸ</w:t>
                        </w:r>
                      </w:p>
                    </w:txbxContent>
                  </v:textbox>
                </v:rect>
                <v:rect id="Rectangle 480" o:spid="_x0000_s1282" style="position:absolute;left:8311;top:7053;width:147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iEs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5Ygb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RiEsYAAADcAAAADwAAAAAAAAAAAAAAAACYAgAAZHJz&#10;L2Rvd25yZXYueG1sUEsFBgAAAAAEAAQA9QAAAIsDAAAAAA=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rect>
                <v:shape id="AutoShape 481" o:spid="_x0000_s1283" type="#_x0000_t15" style="position:absolute;left:3585;top:3160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SwgsYA&#10;AADcAAAADwAAAGRycy9kb3ducmV2LnhtbESPQWvCQBSE7wX/w/IEb3VTD6mNrqKCIC09NM2h3p7Z&#10;ZzY1+zZktzH+e7dQ6HGYmW+Y5Xqwjeip87VjBU/TBARx6XTNlYLic/84B+EDssbGMSm4kYf1avSw&#10;xEy7K39Qn4dKRAj7DBWYENpMSl8asuinriWO3tl1FkOUXSV1h9cIt42cJUkqLdYcFwy2tDNUXvIf&#10;qyA/zrcv5rKri/69OL1u3r7C/tspNRkPmwWIQEP4D/+1D1pB+pzC75l4BOTq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Swgs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rect id="Rectangle 482" o:spid="_x0000_s1284" style="position:absolute;left:3900;top:5346;width:29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Z/sQA&#10;AADcAAAADwAAAGRycy9kb3ducmV2LnhtbESPT4vCMBTE7wt+h/AWvK3pKvinGkUUxT1qe/H2bJ5t&#10;d5uX0kStfvqNIHgcZuY3zGzRmkpcqXGlZQXfvQgEcWZ1ybmCNNl8jUE4j6yxskwK7uRgMe98zDDW&#10;9sZ7uh58LgKEXYwKCu/rWEqXFWTQ9WxNHLyzbQz6IJtc6gZvAW4q2Y+ioTRYclgosKZVQdnf4WIU&#10;nMp+io99so3MZDPwP23yezmulep+tsspCE+tf4df7Z1WMByN4HkmHA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qWf7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价格：＿＿＿＿＿＿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E7FF9" w:rsidRPr="00DE7FF9" w:rsidRDefault="00DE7FF9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6E1D4D" w:rsidRDefault="006E1D4D" w:rsidP="006E1D4D">
      <w:r>
        <w:t>点击具体菜品下面编辑按钮，进入该菜品的编辑页面，点击其中相应项可以编辑，点击＋按钮可以添加新图片，点击图片中</w:t>
      </w:r>
      <w:r>
        <w:t>x</w:t>
      </w:r>
      <w:r w:rsidR="00030A41">
        <w:t>按钮可以删除该张图片</w:t>
      </w:r>
      <w:r w:rsidR="00030A41">
        <w:rPr>
          <w:rFonts w:hint="eastAsia"/>
        </w:rPr>
        <w:t>。</w:t>
      </w:r>
    </w:p>
    <w:p w:rsidR="00DF5A55" w:rsidRPr="006E1D4D" w:rsidRDefault="00446743" w:rsidP="0006487A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73600" behindDoc="0" locked="0" layoutInCell="1" allowOverlap="1" wp14:anchorId="082C8327" wp14:editId="2EB022CC">
                <wp:simplePos x="0" y="0"/>
                <wp:positionH relativeFrom="column">
                  <wp:posOffset>147686</wp:posOffset>
                </wp:positionH>
                <wp:positionV relativeFrom="paragraph">
                  <wp:posOffset>88265</wp:posOffset>
                </wp:positionV>
                <wp:extent cx="5326380" cy="3230880"/>
                <wp:effectExtent l="0" t="0" r="26670" b="26670"/>
                <wp:wrapNone/>
                <wp:docPr id="678" name="组合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6380" cy="3230880"/>
                          <a:chOff x="2011" y="8772"/>
                          <a:chExt cx="9134" cy="5616"/>
                        </a:xfrm>
                      </wpg:grpSpPr>
                      <wps:wsp>
                        <wps:cNvPr id="679" name="Rectangle 484"/>
                        <wps:cNvSpPr>
                          <a:spLocks noChangeArrowheads="1"/>
                        </wps:cNvSpPr>
                        <wps:spPr bwMode="auto">
                          <a:xfrm>
                            <a:off x="2011" y="8772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2220" y="8929"/>
                            <a:ext cx="8715" cy="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Rectangle 486"/>
                        <wps:cNvSpPr>
                          <a:spLocks noChangeArrowheads="1"/>
                        </wps:cNvSpPr>
                        <wps:spPr bwMode="auto">
                          <a:xfrm>
                            <a:off x="2220" y="9709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2220" y="10645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Rectangle 488"/>
                        <wps:cNvSpPr>
                          <a:spLocks noChangeArrowheads="1"/>
                        </wps:cNvSpPr>
                        <wps:spPr bwMode="auto">
                          <a:xfrm>
                            <a:off x="2220" y="11580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2220" y="1251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Rectangle 490"/>
                        <wps:cNvSpPr>
                          <a:spLocks noChangeArrowheads="1"/>
                        </wps:cNvSpPr>
                        <wps:spPr bwMode="auto">
                          <a:xfrm>
                            <a:off x="2220" y="13453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4844" y="9711"/>
                            <a:ext cx="10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编辑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Rectangle 492"/>
                        <wps:cNvSpPr>
                          <a:spLocks noChangeArrowheads="1"/>
                        </wps:cNvSpPr>
                        <wps:spPr bwMode="auto">
                          <a:xfrm>
                            <a:off x="10830" y="9711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10830" y="10335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Rectangle 494"/>
                        <wps:cNvSpPr>
                          <a:spLocks noChangeArrowheads="1"/>
                        </wps:cNvSpPr>
                        <wps:spPr bwMode="auto">
                          <a:xfrm>
                            <a:off x="3585" y="10332"/>
                            <a:ext cx="7036" cy="3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3900" y="10642"/>
                            <a:ext cx="1366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图片１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Rectangle 496"/>
                        <wps:cNvSpPr>
                          <a:spLocks noChangeArrowheads="1"/>
                        </wps:cNvSpPr>
                        <wps:spPr bwMode="auto">
                          <a:xfrm>
                            <a:off x="5476" y="10642"/>
                            <a:ext cx="1365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图片２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92" name="Group 497"/>
                        <wpg:cNvGrpSpPr>
                          <a:grpSpLocks/>
                        </wpg:cNvGrpSpPr>
                        <wpg:grpSpPr bwMode="auto">
                          <a:xfrm>
                            <a:off x="7156" y="10798"/>
                            <a:ext cx="630" cy="624"/>
                            <a:chOff x="7156" y="10798"/>
                            <a:chExt cx="630" cy="624"/>
                          </a:xfrm>
                        </wpg:grpSpPr>
                        <wps:wsp>
                          <wps:cNvPr id="693" name="Oval 498"/>
                          <wps:cNvSpPr>
                            <a:spLocks noChangeArrowheads="1"/>
                          </wps:cNvSpPr>
                          <wps:spPr bwMode="auto">
                            <a:xfrm>
                              <a:off x="7156" y="10798"/>
                              <a:ext cx="630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4" name="Line 499"/>
                          <wps:cNvCnPr/>
                          <wps:spPr bwMode="auto">
                            <a:xfrm>
                              <a:off x="7471" y="10798"/>
                              <a:ext cx="0" cy="624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5" name="Line 500"/>
                          <wps:cNvCnPr/>
                          <wps:spPr bwMode="auto">
                            <a:xfrm>
                              <a:off x="7156" y="11110"/>
                              <a:ext cx="630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96" name="Group 501"/>
                        <wpg:cNvGrpSpPr>
                          <a:grpSpLocks/>
                        </wpg:cNvGrpSpPr>
                        <wpg:grpSpPr bwMode="auto">
                          <a:xfrm rot="2754294">
                            <a:off x="4952" y="11426"/>
                            <a:ext cx="226" cy="225"/>
                            <a:chOff x="4951" y="11426"/>
                            <a:chExt cx="226" cy="225"/>
                          </a:xfrm>
                        </wpg:grpSpPr>
                        <wps:wsp>
                          <wps:cNvPr id="697" name="Oval 50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1" y="11426"/>
                              <a:ext cx="226" cy="2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8" name="Line 503"/>
                          <wps:cNvCnPr/>
                          <wps:spPr bwMode="auto">
                            <a:xfrm>
                              <a:off x="5064" y="11426"/>
                              <a:ext cx="0" cy="22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9" name="Line 504"/>
                          <wps:cNvCnPr/>
                          <wps:spPr bwMode="auto">
                            <a:xfrm>
                              <a:off x="4951" y="11539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00" name="Group 505"/>
                        <wpg:cNvGrpSpPr>
                          <a:grpSpLocks/>
                        </wpg:cNvGrpSpPr>
                        <wpg:grpSpPr bwMode="auto">
                          <a:xfrm rot="2754294">
                            <a:off x="6527" y="11423"/>
                            <a:ext cx="226" cy="225"/>
                            <a:chOff x="6526" y="11423"/>
                            <a:chExt cx="226" cy="225"/>
                          </a:xfrm>
                        </wpg:grpSpPr>
                        <wps:wsp>
                          <wps:cNvPr id="701" name="Oval 506"/>
                          <wps:cNvSpPr>
                            <a:spLocks noChangeArrowheads="1"/>
                          </wps:cNvSpPr>
                          <wps:spPr bwMode="auto">
                            <a:xfrm>
                              <a:off x="6526" y="11423"/>
                              <a:ext cx="226" cy="2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2" name="Line 507"/>
                          <wps:cNvCnPr/>
                          <wps:spPr bwMode="auto">
                            <a:xfrm>
                              <a:off x="6639" y="11423"/>
                              <a:ext cx="0" cy="22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03" name="Line 508"/>
                          <wps:cNvCnPr/>
                          <wps:spPr bwMode="auto">
                            <a:xfrm>
                              <a:off x="6526" y="11536"/>
                              <a:ext cx="226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04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3900" y="12521"/>
                            <a:ext cx="2941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菜名：ＸＸＸＸＸ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3900" y="13146"/>
                            <a:ext cx="2941" cy="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描述：ＸＸＸＸＸＸＸＸＸＸＸＸＸＸＸＸＸＸＸＸＸＸＸＸＸＸ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8311" y="13605"/>
                            <a:ext cx="147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AutoShape 51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4" y="9713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3899" y="11898"/>
                            <a:ext cx="2941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价格：＿＿＿＿＿＿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78" o:spid="_x0000_s1285" style="position:absolute;margin-left:11.65pt;margin-top:6.95pt;width:419.4pt;height:254.4pt;z-index:251673600;mso-wrap-distance-left:6.75pt;mso-wrap-distance-right:6.75pt" coordorigin="2011,8772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">
                <v:rect id="Rectangle 484" o:spid="_x0000_s1286" style="position:absolute;left:2011;top:8772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loF8QA&#10;AADcAAAADwAAAGRycy9kb3ducmV2LnhtbESPQYvCMBSE7wv+h/CEva3pKuhajSKKix61vezt2Tzb&#10;us1LaaJWf70RBI/DzHzDTOetqcSFGldaVvDdi0AQZ1aXnCtIk/XXDwjnkTVWlknBjRzMZ52PKcba&#10;XnlHl73PRYCwi1FB4X0dS+myggy6nq2Jg3e0jUEfZJNL3eA1wE0l+1E0lAZLDgsF1rQsKPvfn42C&#10;Q9lP8b5LfiMzXg/8tk1O57+VUp/ddjEB4an17/CrvdEKhq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5aBfEAAAA3AAAAA8AAAAAAAAAAAAAAAAAmAIAAGRycy9k&#10;b3ducmV2LnhtbFBLBQYAAAAABAAEAPUAAACJAwAAAAA=&#10;"/>
                <v:rect id="Rectangle 485" o:spid="_x0000_s1287" style="position:absolute;left:2220;top:8929;width:8715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axrcIA&#10;AADcAAAADwAAAGRycy9kb3ducmV2LnhtbERPu27CMBTdK/UfrFupW3GgUgQBgxCIqoyQLGyX+JKk&#10;ja+j2HnA1+OhUsej815tRlOLnlpXWVYwnUQgiHOrKy4UZOnhYw7CeWSNtWVScCcHm/XrywoTbQc+&#10;UX/2hQgh7BJUUHrfJFK6vCSDbmIb4sDdbGvQB9gWUrc4hHBTy1kUxdJgxaGhxIZ2JeW/584ouFaz&#10;DB+n9Csyi8OnP47pT3fZK/X+Nm6XIDyN/l/85/7WCuJ5mB/Oh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1rGtwgAAANw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486" o:spid="_x0000_s1288" style="position:absolute;left:2220;top:9709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UNsIA&#10;AADcAAAADwAAAGRycy9kb3ducmV2LnhtbESPQYvCMBSE74L/ITzBm6YqiHaNIoqiR60Xb2+bt23X&#10;5qU0Uau/3giCx2FmvmFmi8aU4ka1KywrGPQjEMSp1QVnCk7JpjcB4TyyxtIyKXiQg8W83ZphrO2d&#10;D3Q7+kwECLsYFeTeV7GULs3JoOvbijh4f7Y26IOsM6lrvAe4KeUwisbSYMFhIceKVjmll+PVKPgt&#10;hid8HpJtZKabkd83yf/1vFaq22mWPyA8Nf4b/rR3WsF4MoD3mXA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mhQ2wgAAANwAAAAPAAAAAAAAAAAAAAAAAJgCAABkcnMvZG93&#10;bnJldi54bWxQSwUGAAAAAAQABAD1AAAAhwMAAAAA&#10;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487" o:spid="_x0000_s1289" style="position:absolute;left:2220;top:1064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Uz5ccA&#10;AADcAAAADwAAAGRycy9kb3ducmV2LnhtbESPQWvCQBSE7wX/w/IKvZRmY6Q2pK5BS4Ue6kEN6PGR&#10;fSbB7NuQ3cb477uFgsdhZr5hFvloWjFQ7xrLCqZRDIK4tLrhSkFx2LykIJxH1thaJgU3cpAvJw8L&#10;zLS98o6Gva9EgLDLUEHtfZdJ6cqaDLrIdsTBO9veoA+yr6Tu8RrgppVJHM+lwYbDQo0dfdRUXvY/&#10;RoHcFunsdt6uT5+vb833hYbn+Dgo9fQ4rt5BeBr9Pfzf/tIK5mkCf2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1M+XHAAAA3AAAAA8AAAAAAAAAAAAAAAAAmAIAAGRy&#10;cy9kb3ducmV2LnhtbFBLBQYAAAAABAAEAPUAAACMAwAAAAA=&#10;" fillcolor="gray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488" o:spid="_x0000_s1290" style="position:absolute;left:2220;top:11580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Qv2sUA&#10;AADcAAAADwAAAGRycy9kb3ducmV2LnhtbESPQWvCQBSE74X+h+UVvNVNExCbZhOkxWKPGi+9vWaf&#10;STT7NmTXmPbXdwXB4zAz3zBZMZlOjDS41rKCl3kEgriyuuVawb5cPy9BOI+ssbNMCn7JQZE/PmSY&#10;anvhLY07X4sAYZeigsb7PpXSVQ0ZdHPbEwfvYAeDPsihlnrAS4CbTsZRtJAGWw4LDfb03lB12p2N&#10;gp823uPftvyMzOs68V9TeTx/fyg1e5pWbyA8Tf4evrU3WsFimcD1TDg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BC/a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489" o:spid="_x0000_s1291" style="position:absolute;left:2220;top:12516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23rsQA&#10;AADcAAAADwAAAGRycy9kb3ducmV2LnhtbESPQYvCMBSE7wv+h/AWvK3pqohWo4ii6FHbi7dn82y7&#10;27yUJmrdX78RBI/DzHzDzBatqcSNGldaVvDdi0AQZ1aXnCtIk83XGITzyBory6TgQQ4W887HDGNt&#10;73yg29HnIkDYxaig8L6OpXRZQQZdz9bEwbvYxqAPssmlbvAe4KaS/SgaSYMlh4UCa1oVlP0er0bB&#10;ueyn+HdItpGZbAZ+3yY/19Naqe5nu5yC8NT6d/jV3mkFo/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tt67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490" o:spid="_x0000_s1292" style="position:absolute;left:2220;top:13453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ESNcQA&#10;AADcAAAADwAAAGRycy9kb3ducmV2LnhtbESPQYvCMBSE7wv+h/AWvK3pKopWo4ii6FHbi7dn82y7&#10;27yUJmrdX78RBI/DzHzDzBatqcSNGldaVvDdi0AQZ1aXnCtIk83XGITzyBory6TgQQ4W887HDGNt&#10;73yg29HnIkDYxaig8L6OpXRZQQZdz9bEwbvYxqAPssmlbvAe4KaS/SgaSYMlh4UCa1oVlP0er0bB&#10;ueyn+HdItpGZbAZ+3yY/19Naqe5nu5yC8NT6d/jV3mkFo/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hEjX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491" o:spid="_x0000_s1293" style="position:absolute;left:4844;top:9711;width:10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QoWMYA&#10;AADcAAAADwAAAGRycy9kb3ducmV2LnhtbESPW0vDQBSE3wX/w3IEX8RuLDSU2E2RgOBLkNYLPh6y&#10;JxfNnk2zp03677uC4OMwM98wm+3senWiMXSeDTwsElDElbcdNwbe357v16CCIFvsPZOBMwXY5tdX&#10;G8ysn3hHp700KkI4ZGigFRkyrUPVksOw8ANx9Go/OpQox0bbEacId71eJkmqHXYcF1ocqGip+tkf&#10;nYFaVp/Tx+vxMBy+irtGyvK7WJbG3N7MT4+ghGb5D/+1X6yBdJ3C75l4BHR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QoWMYAAADcAAAADwAAAAAAAAAAAAAAAACYAgAAZHJz&#10;L2Rvd25yZXYueG1sUEsFBgAAAAAEAAQA9QAAAIsDAAAAAA==&#10;">
                  <v:stroke dashstyle="dash"/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编辑</w:t>
                        </w:r>
                      </w:p>
                    </w:txbxContent>
                  </v:textbox>
                </v:rect>
                <v:rect id="Rectangle 492" o:spid="_x0000_s1294" style="position:absolute;left:10830;top:9711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p2cUA&#10;AADcAAAADwAAAGRycy9kb3ducmV2LnhtbESPQWvCQBSE7wX/w/IK3ppNFVKNWUVaLPao8eLtmX0m&#10;abNvQ3Y1qb++WxA8DjPzDZOtBtOIK3WutqzgNYpBEBdW11wqOOSblxkI55E1NpZJwS85WC1HTxmm&#10;2va8o+velyJA2KWooPK+TaV0RUUGXWRb4uCdbWfQB9mVUnfYB7hp5CSOE2mw5rBQYUvvFRU/+4tR&#10;cKonB7zt8s/YzDdT/zXk35fjh1Lj52G9AOFp8I/wvb3VCpLZG/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ynZxQAAANwAAAAPAAAAAAAAAAAAAAAAAJgCAABkcnMv&#10;ZG93bnJldi54bWxQSwUGAAAAAAQABAD1AAAAigMAAAAA&#10;"/>
                <v:rect id="Rectangle 493" o:spid="_x0000_s1295" style="position:absolute;left:10830;top:10335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0ED8MA&#10;AADcAAAADwAAAGRycy9kb3ducmV2LnhtbERPy4rCMBTdC/5DuIIbGVNH7JRqFB1mYBa68AG6vDTX&#10;ttjclCbW+vdmMeDycN6LVWcq0VLjSssKJuMIBHFmdcm5gtPx9yMB4TyyxsoyKXiSg9Wy31tgqu2D&#10;99QefC5CCLsUFRTe16mULivIoBvbmjhwV9sY9AE2udQNPkK4qeRnFMXSYMmhocCavgvKboe7USB3&#10;p2T6vO42l5/ZV7m9UTuKzq1Sw0G3noPw1Pm3+N/9pxXESVgbzo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0ED8MAAADcAAAADwAAAAAAAAAAAAAAAACYAgAAZHJzL2Rv&#10;d25yZXYueG1sUEsFBgAAAAAEAAQA9QAAAIgDAAAAAA==&#10;" fillcolor="gray"/>
                <v:rect id="Rectangle 494" o:spid="_x0000_s1296" style="position:absolute;left:3585;top:10332;width:7036;height:3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wYMMUA&#10;AADcAAAADwAAAGRycy9kb3ducmV2LnhtbESPQWvCQBSE74X+h+UVeqsbLYiJboK0WNqjJhdvz+wz&#10;iWbfhuwmpv313ULB4zAz3zCbbDKtGKl3jWUF81kEgri0uuFKQZHvXlYgnEfW2FomBd/kIEsfHzaY&#10;aHvjPY0HX4kAYZeggtr7LpHSlTUZdDPbEQfvbHuDPsi+krrHW4CbVi6iaCkNNhwWauzorabyehiM&#10;glOzKPBnn39EJt69+q8pvwzHd6Wen6btGoSnyd/D/+1PrWC5iuHvTDg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7BgwxQAAANwAAAAPAAAAAAAAAAAAAAAAAJgCAABkcnMv&#10;ZG93bnJldi54bWxQSwUGAAAAAAQABAD1AAAAigMAAAAA&#10;"/>
                <v:rect id="Rectangle 495" o:spid="_x0000_s1297" style="position:absolute;left:3900;top:10642;width:1366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8ncMEA&#10;AADcAAAADwAAAGRycy9kb3ducmV2LnhtbERPPW/CMBDdkfgP1lViA6cgoRIwqKJKBSOEhe2IjyQ0&#10;PkexA4ZfXw+VOj6979UmmEbcqXO1ZQXvkwQEcWF1zaWCU56NP0A4j6yxsUwKnuRgsx4OVphq++AD&#10;3Y++FDGEXYoKKu/bVEpXVGTQTWxLHLmr7Qz6CLtS6g4fMdw0cpokc2mw5thQYUvbioqfY28UXOrp&#10;CV+H/Dsxi2zm9yG/9ecvpUZv4XMJwlPw/+I/904rmC/i/HgmHgG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PJ3DBAAAA3AAAAA8AAAAAAAAAAAAAAAAAmAIAAGRycy9kb3du&#10;cmV2LnhtbFBLBQYAAAAABAAEAPUAAACG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图片１</w:t>
                        </w:r>
                      </w:p>
                    </w:txbxContent>
                  </v:textbox>
                </v:rect>
                <v:rect id="Rectangle 496" o:spid="_x0000_s1298" style="position:absolute;left:5476;top:10642;width:1365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OC68IA&#10;AADcAAAADwAAAGRycy9kb3ducmV2LnhtbESPQYvCMBSE7wv+h/AEb2uqgqzVKKIoetR68fZsnm21&#10;eSlN1OqvN8KCx2FmvmEms8aU4k61Kywr6HUjEMSp1QVnCg7J6vcPhPPIGkvLpOBJDmbT1s8EY20f&#10;vKP73mciQNjFqCD3voqldGlOBl3XVsTBO9vaoA+yzqSu8RHgppT9KBpKgwWHhRwrWuSUXvc3o+BU&#10;9A/42iXryIxWA79tksvtuFSq027mYxCeGv8N/7c3WsFw1IPPmXAE5PQ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4LrwgAAANw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图片２</w:t>
                        </w:r>
                      </w:p>
                    </w:txbxContent>
                  </v:textbox>
                </v:rect>
                <v:group id="Group 497" o:spid="_x0000_s1299" style="position:absolute;left:7156;top:10798;width:630;height:624" coordorigin="7156,10798" coordsize="63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Pr5Us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Lh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+vlSxgAAANwA&#10;AAAPAAAAAAAAAAAAAAAAAKoCAABkcnMvZG93bnJldi54bWxQSwUGAAAAAAQABAD6AAAAnQMAAAAA&#10;">
                  <v:oval id="Oval 498" o:spid="_x0000_s1300" style="position:absolute;left:7156;top:10798;width:63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ve8QA&#10;AADcAAAADwAAAGRycy9kb3ducmV2LnhtbESPQWvCQBSE7wX/w/KE3pqNDYY2uoooBXvowdjeH9ln&#10;Esy+DdnXmP77bqHgcZiZb5j1dnKdGmkIrWcDiyQFRVx523Jt4PP89vQCKgiyxc4zGfihANvN7GGN&#10;hfU3PtFYSq0ihEOBBhqRvtA6VA05DInviaN38YNDiXKotR3wFuGu089pmmuHLceFBnvaN1Rdy29n&#10;4FDvynzUmSyzy+Eoy+vXx3u2MOZxPu1WoIQmuYf/20drIH/N4O9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Tr3vEAAAA3AAAAA8AAAAAAAAAAAAAAAAAmAIAAGRycy9k&#10;b3ducmV2LnhtbFBLBQYAAAAABAAEAPUAAACJAwAAAAA=&#10;"/>
                  <v:line id="Line 499" o:spid="_x0000_s1301" style="position:absolute;visibility:visible;mso-wrap-style:square" from="7471,10798" to="7471,11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<v:line id="Line 500" o:spid="_x0000_s1302" style="position:absolute;visibility:visible;mso-wrap-style:square" from="7156,11110" to="7786,1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</v:group>
                <v:group id="Group 501" o:spid="_x0000_s1303" style="position:absolute;left:4952;top:11426;width:226;height:225;rotation:3008424fd" coordorigin="4951,11426" coordsize="226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kyjJxgAAANwA&#10;AAAPAAAAAAAAAAAAAAAAAKoCAABkcnMvZG93bnJldi54bWxQSwUGAAAAAAQABAD6AAAAnQMAAAAA&#10;">
                  <v:oval id="Oval 502" o:spid="_x0000_s1304" style="position:absolute;left:4951;top:11426;width:226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ipeMUA&#10;AADcAAAADwAAAGRycy9kb3ducmV2LnhtbESPQWvCQBSE74X+h+UVeqsbG4waXUUqBXvowbTeH9ln&#10;Esy+DdnXmP57Vyj0OMzMN8x6O7pWDdSHxrOB6SQBRVx623Bl4Pvr/WUBKgiyxdYzGfilANvN48Ma&#10;c+uvfKShkEpFCIccDdQiXa51KGtyGCa+I47e2fcOJcq+0rbHa4S7Vr8mSaYdNhwXauzorabyUvw4&#10;A/tqV2SDTmWWnvcHmV1Onx/p1Jjnp3G3AiU0yn/4r32wBrLlHO5n4hH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6Kl4xQAAANwAAAAPAAAAAAAAAAAAAAAAAJgCAABkcnMv&#10;ZG93bnJldi54bWxQSwUGAAAAAAQABAD1AAAAigMAAAAA&#10;"/>
                  <v:line id="Line 503" o:spid="_x0000_s1305" style="position:absolute;visibility:visible;mso-wrap-style:square" from="5064,11426" to="5064,1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<v:line id="Line 504" o:spid="_x0000_s1306" style="position:absolute;visibility:visible;mso-wrap-style:square" from="4951,11539" to="5177,11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</v:group>
                <v:group id="Group 505" o:spid="_x0000_s1307" style="position:absolute;left:6527;top:11423;width:226;height:225;rotation:3008424fd" coordorigin="6526,11423" coordsize="226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U92PPMEAAADcAAAADwAA&#10;AAAAAAAAAAAAAACqAgAAZHJzL2Rvd25yZXYueG1sUEsFBgAAAAAEAAQA+gAAAJgDAAAAAA==&#10;">
                  <v:oval id="Oval 506" o:spid="_x0000_s1308" style="position:absolute;left:6526;top:11423;width:226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YOjcQA&#10;AADc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1S+DsTj4B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mDo3EAAAA3AAAAA8AAAAAAAAAAAAAAAAAmAIAAGRycy9k&#10;b3ducmV2LnhtbFBLBQYAAAAABAAEAPUAAACJAwAAAAA=&#10;"/>
                  <v:line id="Line 507" o:spid="_x0000_s1309" style="position:absolute;visibility:visible;mso-wrap-style:square" from="6639,11423" to="6639,11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<v:line id="Line 508" o:spid="_x0000_s1310" style="position:absolute;visibility:visible;mso-wrap-style:square" from="6526,11536" to="6752,11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</v:group>
                <v:rect id="Rectangle 509" o:spid="_x0000_s1311" style="position:absolute;left:3900;top:12521;width:2941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+7acUA&#10;AADcAAAADwAAAGRycy9kb3ducmV2LnhtbESPzW7CMBCE70i8g7VIvYENrfoTYhCiomqPEC69LfGS&#10;BOJ1FJuQ9ukxUqUeRzPzjSZd9rYWHbW+cqxhOlEgiHNnKi407LPN+BWED8gGa8ek4Yc8LBfDQYqJ&#10;cVfeUrcLhYgQ9glqKENoEil9XpJFP3ENcfSOrrUYomwLaVq8Rrit5UypZ2mx4rhQYkPrkvLz7mI1&#10;HKrZHn+32Yeyb5vH8NVnp8v3u9YPo341BxGoD//hv/an0fCinu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37tp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菜名：ＸＸＸＸＸ</w:t>
                        </w:r>
                      </w:p>
                    </w:txbxContent>
                  </v:textbox>
                </v:rect>
                <v:rect id="Rectangle 510" o:spid="_x0000_s1312" style="position:absolute;left:3900;top:13146;width:2941;height: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Me8sUA&#10;AADcAAAADwAAAGRycy9kb3ducmV2LnhtbESPzW7CMBCE70i8g7VIvYENVf9CDEJUVO0RwqW3JV6S&#10;QLyOYhPSPj1GqtTjaGa+0aTL3taio9ZXjjVMJwoEce5MxYWGfbYZv4LwAdlg7Zg0/JCH5WI4SDEx&#10;7spb6nahEBHCPkENZQhNIqXPS7LoJ64hjt7RtRZDlG0hTYvXCLe1nCn1LC1WHBdKbGhdUn7eXayG&#10;QzXb4+82+1D2bfMYvvrsdPl+1/ph1K/mIAL14T/81/40Gl7UE9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x7y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描述：ＸＸＸＸＸＸＸＸＸＸＸＸＸＸＸＸＸＸＸＸＸＸＸＸＸＸ</w:t>
                        </w:r>
                      </w:p>
                    </w:txbxContent>
                  </v:textbox>
                </v:rect>
                <v:rect id="Rectangle 511" o:spid="_x0000_s1313" style="position:absolute;left:8311;top:13605;width:147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AhcQA&#10;AADcAAAADwAAAGRycy9kb3ducmV2LnhtbESPQWsCMRSE74X+h/AK3mpSBaurUUpF0aOuF2/PzXN3&#10;7eZl2URd/fVGKHgcZuYbZjJrbSUu1PjSsYavrgJBnDlTcq5hly4+hyB8QDZYOSYNN/Iwm76/TTAx&#10;7sobumxDLiKEfYIaihDqREqfFWTRd11NHL2jayyGKJtcmgavEW4r2VNqIC2WHBcKrOm3oOxve7Ya&#10;DmVvh/dNulR2tOiHdZuezvu51p2P9mcMIlAbXuH/9spo+FYDeJ6JR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BgIX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rect>
                <v:shape id="AutoShape 512" o:spid="_x0000_s1314" type="#_x0000_t15" style="position:absolute;left:3584;top:9713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9p+cYA&#10;AADcAAAADwAAAGRycy9kb3ducmV2LnhtbESPT2vCQBTE7wW/w/KE3uqmPfgndRUrCKJ4aJqDvT2z&#10;z2xq9m3IbmP89q5Q6HGYmd8w82Vva9FR6yvHCl5HCQjiwumKSwX51+ZlCsIHZI21Y1JwIw/LxeBp&#10;jql2V/6kLguliBD2KSowITSplL4wZNGPXEMcvbNrLYYo21LqFq8Rbmv5liRjabHiuGCwobWh4pL9&#10;WgXZ9/RjZi7rKu8O+Wm32h/D5scp9TzsV+8gAvXhP/zX3moFk2QCjzPx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T9p+c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rect id="Rectangle 513" o:spid="_x0000_s1315" style="position:absolute;left:3899;top:11898;width:294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xbMEA&#10;AADcAAAADwAAAGRycy9kb3ducmV2LnhtbERPPW/CMBDdK/EfrENiKzYgUUgxCIFAMEJY2K7xNUmJ&#10;z1FsIPDr8VCJ8el9zxatrcSNGl861jDoKxDEmTMl5xpO6eZzAsIHZIOVY9LwIA+Leedjholxdz7Q&#10;7RhyEUPYJ6ihCKFOpPRZQRZ939XEkft1jcUQYZNL0+A9httKDpUaS4slx4YCa1oVlF2OV6vhpxye&#10;8HlIt8pON6Owb9O/63mtda/bLr9BBGrDW/zv3hkNXyqujWfiEZ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SsWzBAAAA3AAAAA8AAAAAAAAAAAAAAAAAmAIAAGRycy9kb3du&#10;cmV2LnhtbFBLBQYAAAAABAAEAPUAAACGAwAAAAA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价格：＿＿＿＿＿＿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Default="00DF5A55" w:rsidP="0006487A"/>
    <w:p w:rsidR="00DF5A55" w:rsidRPr="0006487A" w:rsidRDefault="00DF5A55" w:rsidP="0006487A"/>
    <w:p w:rsidR="002A71FB" w:rsidRPr="00856551" w:rsidRDefault="00856551" w:rsidP="0058414B">
      <w:pPr>
        <w:pStyle w:val="2"/>
      </w:pPr>
      <w:bookmarkStart w:id="23" w:name="_Toc404440182"/>
      <w:r w:rsidRPr="00856551">
        <w:lastRenderedPageBreak/>
        <w:t>流水管理</w:t>
      </w:r>
      <w:bookmarkEnd w:id="23"/>
    </w:p>
    <w:p w:rsidR="00BF75D4" w:rsidRDefault="00BF75D4" w:rsidP="00BF75D4">
      <w:r>
        <w:t>该页面可以进行相应流水管理和历史记录查看</w:t>
      </w:r>
      <w:r w:rsidR="00EF5871">
        <w:t>，历史记录查看方式分为：今日流水，周流水，月流水，半年流水等等</w:t>
      </w:r>
      <w:r w:rsidR="00EF5871">
        <w:rPr>
          <w:rFonts w:hint="eastAsia"/>
        </w:rPr>
        <w:t>。</w:t>
      </w:r>
    </w:p>
    <w:p w:rsidR="00BF75D4" w:rsidRDefault="00BF75D4" w:rsidP="00BF75D4">
      <w:r>
        <w:tab/>
      </w:r>
      <w:r w:rsidR="00D525C9">
        <w:t>最后会根据选择查看方式，在</w:t>
      </w:r>
      <w:proofErr w:type="gramStart"/>
      <w:r w:rsidR="00D525C9">
        <w:t>该显示</w:t>
      </w:r>
      <w:proofErr w:type="gramEnd"/>
      <w:r w:rsidR="00D525C9">
        <w:t>页面显示当前查看方式的总额</w:t>
      </w:r>
      <w:r w:rsidR="00D525C9">
        <w:rPr>
          <w:rFonts w:hint="eastAsia"/>
        </w:rPr>
        <w:t>。</w:t>
      </w:r>
    </w:p>
    <w:p w:rsidR="00856551" w:rsidRPr="00BF75D4" w:rsidRDefault="00BF75D4" w:rsidP="00856551">
      <w:r>
        <w:rPr>
          <w:noProof/>
        </w:rPr>
        <mc:AlternateContent>
          <mc:Choice Requires="wpg">
            <w:drawing>
              <wp:anchor distT="0" distB="0" distL="85725" distR="85725" simplePos="0" relativeHeight="251675648" behindDoc="0" locked="0" layoutInCell="1" allowOverlap="1" wp14:anchorId="3633A55B" wp14:editId="765B6534">
                <wp:simplePos x="0" y="0"/>
                <wp:positionH relativeFrom="column">
                  <wp:posOffset>121920</wp:posOffset>
                </wp:positionH>
                <wp:positionV relativeFrom="paragraph">
                  <wp:posOffset>93345</wp:posOffset>
                </wp:positionV>
                <wp:extent cx="5310345" cy="3155372"/>
                <wp:effectExtent l="0" t="0" r="24130" b="26035"/>
                <wp:wrapNone/>
                <wp:docPr id="709" name="组合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0345" cy="3155372"/>
                          <a:chOff x="1801" y="3935"/>
                          <a:chExt cx="9134" cy="5616"/>
                        </a:xfrm>
                      </wpg:grpSpPr>
                      <wps:wsp>
                        <wps:cNvPr id="710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1801" y="3935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2010" y="4092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BF75D4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2010" y="4872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BF75D4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2010" y="580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BF75D4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2010" y="6743"/>
                            <a:ext cx="1260" cy="77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BF75D4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2010" y="7679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BF75D4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2010" y="8615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BF75D4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3435" y="4875"/>
                            <a:ext cx="1289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BF75D4">
                              <w:r>
                                <w:rPr>
                                  <w:sz w:val="18"/>
                                  <w:szCs w:val="18"/>
                                </w:rPr>
                                <w:t>历史订单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10620" y="4875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10620" y="5498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9044" y="4866"/>
                            <a:ext cx="1276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BF75D4">
                              <w:r>
                                <w:rPr>
                                  <w:sz w:val="18"/>
                                  <w:szCs w:val="18"/>
                                </w:rPr>
                                <w:t>今日流水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3375" y="5496"/>
                            <a:ext cx="7036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22" name="Group 527"/>
                        <wpg:cNvGrpSpPr>
                          <a:grpSpLocks/>
                        </wpg:cNvGrpSpPr>
                        <wpg:grpSpPr bwMode="auto">
                          <a:xfrm>
                            <a:off x="3585" y="5646"/>
                            <a:ext cx="6615" cy="936"/>
                            <a:chOff x="3585" y="5646"/>
                            <a:chExt cx="6615" cy="936"/>
                          </a:xfrm>
                        </wpg:grpSpPr>
                        <wps:wsp>
                          <wps:cNvPr id="723" name="Rectangle 5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5" y="5646"/>
                              <a:ext cx="6615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4" name="Text Box 5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0" y="5958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桌号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5" name="Text Box 5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5" y="5958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时间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6" name="Text Box 5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5" y="5958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总价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7" name="Group 532"/>
                        <wpg:cNvGrpSpPr>
                          <a:grpSpLocks/>
                        </wpg:cNvGrpSpPr>
                        <wpg:grpSpPr bwMode="auto">
                          <a:xfrm>
                            <a:off x="3585" y="6893"/>
                            <a:ext cx="6615" cy="935"/>
                            <a:chOff x="3585" y="6893"/>
                            <a:chExt cx="6615" cy="935"/>
                          </a:xfrm>
                        </wpg:grpSpPr>
                        <wps:wsp>
                          <wps:cNvPr id="728" name="Rectangle 5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5" y="6893"/>
                              <a:ext cx="6615" cy="9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9" name="Text Box 5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0" y="7206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桌号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0" name="Text Box 5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5" y="7206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时间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1" name="Text Box 5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5" y="7206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总价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2" name="Group 537"/>
                        <wpg:cNvGrpSpPr>
                          <a:grpSpLocks/>
                        </wpg:cNvGrpSpPr>
                        <wpg:grpSpPr bwMode="auto">
                          <a:xfrm>
                            <a:off x="3585" y="8141"/>
                            <a:ext cx="6615" cy="935"/>
                            <a:chOff x="3585" y="8141"/>
                            <a:chExt cx="6615" cy="935"/>
                          </a:xfrm>
                        </wpg:grpSpPr>
                        <wps:wsp>
                          <wps:cNvPr id="733" name="Rectangle 5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5" y="8141"/>
                              <a:ext cx="6615" cy="9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4" name="Text Box 5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0" y="8453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桌号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5" name="Text Box 5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5" y="8453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时间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6" name="Text Box 5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5" y="8453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 w:rsidP="00BF75D4">
                                <w:r>
                                  <w:rPr>
                                    <w:sz w:val="18"/>
                                    <w:szCs w:val="18"/>
                                  </w:rPr>
                                  <w:t>总价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09" o:spid="_x0000_s1316" style="position:absolute;margin-left:9.6pt;margin-top:7.35pt;width:418.15pt;height:248.45pt;z-index:251675648;mso-wrap-distance-left:6.75pt;mso-wrap-distance-right:6.75pt" coordorigin="1801,3935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">
                <v:rect id="Rectangle 515" o:spid="_x0000_s1317" style="position:absolute;left:1801;top:3935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0rt8IA&#10;AADcAAAADwAAAGRycy9kb3ducmV2LnhtbERPTW+CQBC9m/gfNmPSmy7SpLbIYowNTXtUvPQ2ZUeg&#10;ZWcJuyDtr+8eTDy+vO90N5lWjNS7xrKC9SoCQVxa3XCl4Fzky2cQziNrbC2Tgl9ysMvmsxQTba98&#10;pPHkKxFC2CWooPa+S6R0ZU0G3cp2xIG72N6gD7CvpO7xGsJNK+MoepIGGw4NNXZ0qKn8OQ1GwVcT&#10;n/HvWLxF5iV/9B9T8T18vir1sJj2WxCeJn8X39zvWsFmHeaH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PSu3wgAAANwAAAAPAAAAAAAAAAAAAAAAAJgCAABkcnMvZG93&#10;bnJldi54bWxQSwUGAAAAAAQABAD1AAAAhwMAAAAA&#10;"/>
                <v:rect id="Rectangle 516" o:spid="_x0000_s1318" style="position:absolute;left:2010;top:4092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OLMUA&#10;AADcAAAADwAAAGRycy9kb3ducmV2LnhtbESPQWvCQBSE7wX/w/IEb80mEWpNXYO0WNqjJhdvr9nX&#10;JDX7NmRXTf31bkHocZiZb5hVPppOnGlwrWUFSRSDIK6sbrlWUBbbx2cQziNr7CyTgl9ykK8nDyvM&#10;tL3wjs57X4sAYZehgsb7PpPSVQ0ZdJHtiYP3bQeDPsihlnrAS4CbTqZx/CQNthwWGuzptaHquD8Z&#10;BV9tWuJ1V7zHZrmd+8+x+Dkd3pSaTcfNCwhPo/8P39sfWsEiSeD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Y4sxQAAANwAAAAPAAAAAAAAAAAAAAAAAJgCAABkcnMv&#10;ZG93bnJldi54bWxQSwUGAAAAAAQABAD1AAAAigMAAAAA&#10;">
                  <v:textbox>
                    <w:txbxContent>
                      <w:p w:rsidR="00AE7415" w:rsidRDefault="00AE7415" w:rsidP="00BF75D4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517" o:spid="_x0000_s1319" style="position:absolute;left:2010;top:4872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MQW8UA&#10;AADcAAAADwAAAGRycy9kb3ducmV2LnhtbESPQWvCQBSE74L/YXmF3nRjCrZNXUWUiD0m8dLba/Y1&#10;SZt9G7Ibjf56t1DocZiZb5jVZjStOFPvGssKFvMIBHFpdcOVglORzl5AOI+ssbVMCq7kYLOeTlaY&#10;aHvhjM65r0SAsEtQQe19l0jpypoMurntiIP3ZXuDPsi+krrHS4CbVsZRtJQGGw4LNXa0q6n8yQej&#10;4LOJT3jLikNkXtMn/z4W38PHXqnHh3H7BsLT6P/Df+2jVvC8i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xBbxQAAANwAAAAPAAAAAAAAAAAAAAAAAJgCAABkcnMv&#10;ZG93bnJldi54bWxQSwUGAAAAAAQABAD1AAAAigMAAAAA&#10;">
                  <v:textbox>
                    <w:txbxContent>
                      <w:p w:rsidR="00AE7415" w:rsidRDefault="00AE7415" w:rsidP="00BF75D4">
                        <w:r>
                          <w:t>订单管理</w:t>
                        </w:r>
                      </w:p>
                    </w:txbxContent>
                  </v:textbox>
                </v:rect>
                <v:rect id="Rectangle 518" o:spid="_x0000_s1320" style="position:absolute;left:2010;top:580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+1wMUA&#10;AADcAAAADwAAAGRycy9kb3ducmV2LnhtbESPQWvCQBSE7wX/w/KE3upGBVujq4glxR5NcuntmX0m&#10;abNvQ3ZN0v76bqHgcZiZb5jtfjSN6KlztWUF81kEgriwuuZSQZ4lTy8gnEfW2FgmBd/kYL+bPGwx&#10;1nbgM/WpL0WAsItRQeV9G0vpiooMupltiYN3tZ1BH2RXSt3hEOCmkYsoWkmDNYeFCls6VlR8pTej&#10;4FIvcvw5Z2+RWSdL/z5mn7ePV6Uep+NhA8LT6O/h//ZJK3ieL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77XAxQAAANwAAAAPAAAAAAAAAAAAAAAAAJgCAABkcnMv&#10;ZG93bnJldi54bWxQSwUGAAAAAAQABAD1AAAAigMAAAAA&#10;">
                  <v:textbox>
                    <w:txbxContent>
                      <w:p w:rsidR="00AE7415" w:rsidRDefault="00AE7415" w:rsidP="00BF75D4">
                        <w:r>
                          <w:t>菜单管理</w:t>
                        </w:r>
                      </w:p>
                    </w:txbxContent>
                  </v:textbox>
                </v:rect>
                <v:rect id="Rectangle 519" o:spid="_x0000_s1321" style="position:absolute;left:2010;top:6743;width:1260;height: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uUEMcA&#10;AADcAAAADwAAAGRycy9kb3ducmV2LnhtbESPQWvCQBSE7wX/w/IEL6VutLVKzCoqLfTQHLRCPT6y&#10;zyQk+zZk15j8+26h0OMwM98wybY3teiodaVlBbNpBII4s7rkXMH56/1pBcJ5ZI21ZVIwkIPtZvSQ&#10;YKztnY/UnXwuAoRdjAoK75tYSpcVZNBNbUMcvKttDfog21zqFu8Bbmo5j6JXabDksFBgQ4eCsup0&#10;Mwpkel49D9d0f3lbLMvPirrH6LtTajLud2sQnnr/H/5rf2gFy9kL/J4JR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67lBDHAAAA3AAAAA8AAAAAAAAAAAAAAAAAmAIAAGRy&#10;cy9kb3ducmV2LnhtbFBLBQYAAAAABAAEAPUAAACMAwAAAAA=&#10;" fillcolor="gray">
                  <v:textbox>
                    <w:txbxContent>
                      <w:p w:rsidR="00AE7415" w:rsidRDefault="00AE7415" w:rsidP="00BF75D4">
                        <w:r>
                          <w:t>流水管理</w:t>
                        </w:r>
                      </w:p>
                    </w:txbxContent>
                  </v:textbox>
                </v:rect>
                <v:rect id="Rectangle 520" o:spid="_x0000_s1322" style="position:absolute;left:2010;top:7679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qIL8UA&#10;AADcAAAADwAAAGRycy9kb3ducmV2LnhtbESPQWvCQBSE70L/w/IKvelGS1tN3QSxWNpjjBdvz+xr&#10;Es2+DdnVpP31riD0OMzMN8wyHUwjLtS52rKC6SQCQVxYXXOpYJdvxnMQziNrbCyTgl9ykCYPoyXG&#10;2vac0WXrSxEg7GJUUHnfxlK6oiKDbmJb4uD92M6gD7Irpe6wD3DTyFkUvUqDNYeFCltaV1Sctmej&#10;4FDPdviX5Z+RWWye/feQH8/7D6WeHofVOwhPg/8P39tfWsHb9AV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ogvxQAAANwAAAAPAAAAAAAAAAAAAAAAAJgCAABkcnMv&#10;ZG93bnJldi54bWxQSwUGAAAAAAQABAD1AAAAigMAAAAA&#10;">
                  <v:textbox>
                    <w:txbxContent>
                      <w:p w:rsidR="00AE7415" w:rsidRDefault="00AE7415" w:rsidP="00BF75D4">
                        <w:r>
                          <w:t>会员管理</w:t>
                        </w:r>
                      </w:p>
                    </w:txbxContent>
                  </v:textbox>
                </v:rect>
                <v:rect id="Rectangle 521" o:spid="_x0000_s1323" style="position:absolute;left:2010;top:861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WWMQA&#10;AADcAAAADwAAAGRycy9kb3ducmV2LnhtbESPQYvCMBSE74L/ITzBm6YqqNs1iijK7lHbi7e3zdu2&#10;2ryUJmrXX28WBI/DzHzDLFatqcSNGldaVjAaRiCIM6tLzhWkyW4wB+E8ssbKMin4IwerZbezwFjb&#10;Ox/odvS5CBB2MSoovK9jKV1WkEE3tDVx8H5tY9AH2eRSN3gPcFPJcRRNpcGSw0KBNW0Kyi7Hq1Hw&#10;U45TfBySfWQ+dhP/3Sbn62mrVL/Xrj9BeGr9O/xqf2kFs9EU/s+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YFljEAAAA3AAAAA8AAAAAAAAAAAAAAAAAmAIAAGRycy9k&#10;b3ducmV2LnhtbFBLBQYAAAAABAAEAPUAAACJAwAAAAA=&#10;">
                  <v:textbox>
                    <w:txbxContent>
                      <w:p w:rsidR="00AE7415" w:rsidRDefault="00AE7415" w:rsidP="00BF75D4">
                        <w:r>
                          <w:t>权限管理</w:t>
                        </w:r>
                      </w:p>
                    </w:txbxContent>
                  </v:textbox>
                </v:rect>
                <v:rect id="Rectangle 522" o:spid="_x0000_s1324" style="position:absolute;left:3435;top:4875;width:1289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MX2cYA&#10;AADcAAAADwAAAGRycy9kb3ducmV2LnhtbESPQWvCQBSE70L/w/IKvZS6UWgt0VVKQPASitqWHh/Z&#10;ZxKbfRuzT5P+e7dQ8DjMzDfMYjW4Rl2oC7VnA5NxAoq48Lbm0sDHfv30CioIssXGMxn4pQCr5d1o&#10;gan1PW/pspNSRQiHFA1UIm2qdSgqchjGviWO3sF3DiXKrtS2wz7CXaOnSfKiHdYcFypsKauo+Nmd&#10;nYGDPH/1n+/nU3v6zh5LyfNjNs2Nebgf3uaghAa5hf/bG2tgNpnB35l4BP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MX2cYAAADcAAAADwAAAAAAAAAAAAAAAACYAgAAZHJz&#10;L2Rvd25yZXYueG1sUEsFBgAAAAAEAAQA9QAAAIsDAAAAAA==&#10;">
                  <v:stroke dashstyle="dash"/>
                  <v:textbox>
                    <w:txbxContent>
                      <w:p w:rsidR="00AE7415" w:rsidRDefault="00AE7415" w:rsidP="00BF75D4">
                        <w:r>
                          <w:rPr>
                            <w:sz w:val="18"/>
                            <w:szCs w:val="18"/>
                          </w:rPr>
                          <w:t>历史订单</w:t>
                        </w:r>
                      </w:p>
                    </w:txbxContent>
                  </v:textbox>
                </v:rect>
                <v:rect id="Rectangle 523" o:spid="_x0000_s1325" style="position:absolute;left:10620;top:4875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snscIA&#10;AADcAAAADwAAAGRycy9kb3ducmV2LnhtbERPTW+CQBC9m/gfNmPSmy7SpLbIYowNTXtUvPQ2ZUeg&#10;ZWcJuyDtr+8eTDy+vO90N5lWjNS7xrKC9SoCQVxa3XCl4Fzky2cQziNrbC2Tgl9ysMvmsxQTba98&#10;pPHkKxFC2CWooPa+S6R0ZU0G3cp2xIG72N6gD7CvpO7xGsJNK+MoepIGGw4NNXZ0qKn8OQ1GwVcT&#10;n/HvWLxF5iV/9B9T8T18vir1sJj2WxCeJn8X39zvWsFm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yexwgAAANwAAAAPAAAAAAAAAAAAAAAAAJgCAABkcnMvZG93&#10;bnJldi54bWxQSwUGAAAAAAQABAD1AAAAhwMAAAAA&#10;"/>
                <v:rect id="Rectangle 524" o:spid="_x0000_s1326" style="position:absolute;left:10620;top:5498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o7jsUA&#10;AADcAAAADwAAAGRycy9kb3ducmV2LnhtbESPQYvCMBSE78L+h/AW9iKauuKq1Si6KHjQw6qgx0fz&#10;bIvNS2mytf57Iwgeh5n5hpnOG1OImiqXW1bQ60YgiBOrc04VHA/rzgiE88gaC8uk4E4O5rOP1hRj&#10;bW/8R/XepyJA2MWoIPO+jKV0SUYGXdeWxMG72MqgD7JKpa7wFuCmkN9R9CMN5hwWMizpN6Pkuv83&#10;CuTuOOrfL7vleTUY5tsr1e3oVCv19dksJiA8Nf4dfrU3WsGwN4bnmX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ujuOxQAAANwAAAAPAAAAAAAAAAAAAAAAAJgCAABkcnMv&#10;ZG93bnJldi54bWxQSwUGAAAAAAQABAD1AAAAigMAAAAA&#10;" fillcolor="gray"/>
                <v:rect id="Rectangle 525" o:spid="_x0000_s1327" style="position:absolute;left:9044;top:4866;width:1276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hCsIA&#10;AADcAAAADwAAAGRycy9kb3ducmV2LnhtbERPTW+CQBC9m/Q/bKZJb7pIE23RhTRtaOpR4dLbyE6B&#10;ys4SdlHqr3cPJj2+vO9tNplOnGlwrWUFy0UEgriyuuVaQVnk8xcQziNr7CyTgj9ykKUPsy0m2l54&#10;T+eDr0UIYZeggsb7PpHSVQ0ZdAvbEwfuxw4GfYBDLfWAlxBuOhlH0UoabDk0NNjTe0PV6TAaBcc2&#10;LvG6Lz4j85o/+91U/I7fH0o9PU5vGxCeJv8vvru/tIJ1HO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eEKwgAAANwAAAAPAAAAAAAAAAAAAAAAAJgCAABkcnMvZG93&#10;bnJldi54bWxQSwUGAAAAAAQABAD1AAAAhwMAAAAA&#10;">
                  <v:textbox>
                    <w:txbxContent>
                      <w:p w:rsidR="00AE7415" w:rsidRDefault="00AE7415" w:rsidP="00BF75D4">
                        <w:r>
                          <w:rPr>
                            <w:sz w:val="18"/>
                            <w:szCs w:val="18"/>
                          </w:rPr>
                          <w:t>今日流水</w:t>
                        </w:r>
                      </w:p>
                    </w:txbxContent>
                  </v:textbox>
                </v:rect>
                <v:rect id="Rectangle 526" o:spid="_x0000_s1328" style="position:absolute;left:3375;top:5496;width:7036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1EkcUA&#10;AADcAAAADwAAAGRycy9kb3ducmV2LnhtbESPQWvCQBSE74L/YXmF3nRjCrZNXUWUiD0m8dLba/Y1&#10;SZt9G7Ibjf56t1DocZiZb5jVZjStOFPvGssKFvMIBHFpdcOVglORzl5AOI+ssbVMCq7kYLOeTlaY&#10;aHvhjM65r0SAsEtQQe19l0jpypoMurntiIP3ZXuDPsi+krrHS4CbVsZRtJQGGw4LNXa0q6n8yQej&#10;4LOJT3jLikNkXtMn/z4W38PHXqnHh3H7BsLT6P/Df+2jVvAcL+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USRxQAAANwAAAAPAAAAAAAAAAAAAAAAAJgCAABkcnMv&#10;ZG93bnJldi54bWxQSwUGAAAAAAQABAD1AAAAigMAAAAA&#10;"/>
                <v:group id="Group 527" o:spid="_x0000_s1329" style="position:absolute;left:3585;top:5646;width:6615;height:936" coordorigin="3585,5646" coordsize="6615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Q/K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PyjFAAAA3AAA&#10;AA8AAAAAAAAAAAAAAAAAqgIAAGRycy9kb3ducmV2LnhtbFBLBQYAAAAABAAEAPoAAACcAwAAAAA=&#10;">
                  <v:rect id="Rectangle 528" o:spid="_x0000_s1330" style="position:absolute;left:3585;top:5646;width:6615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N/fc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sEy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g399xQAAANwAAAAPAAAAAAAAAAAAAAAAAJgCAABkcnMv&#10;ZG93bnJldi54bWxQSwUGAAAAAAQABAD1AAAAigMAAAAA&#10;"/>
                  <v:shape id="Text Box 529" o:spid="_x0000_s1331" type="#_x0000_t202" style="position:absolute;left:3900;top:5958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kvcYA&#10;AADcAAAADwAAAGRycy9kb3ducmV2LnhtbESPT2sCMRTE74LfITyhF9FsrajdbpRSUPRmVez1sXn7&#10;h25etkm6br99UxB6HGbmN0y26U0jOnK+tqzgcZqAIM6trrlUcDlvJysQPiBrbCyTgh/ysFkPBxmm&#10;2t74nbpTKEWEsE9RQRVCm0rp84oM+qltiaNXWGcwROlKqR3eItw0cpYkC2mw5rhQYUtvFeWfp2+j&#10;YDXfdx/+8HS85ouieQ7jZbf7cko9jPrXFxCB+vAfvrf3WsFyNoe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WkvcYAAADcAAAADwAAAAAAAAAAAAAAAACYAgAAZHJz&#10;L2Rvd25yZXYueG1sUEsFBgAAAAAEAAQA9QAAAIsDAAAAAA==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桌号</w:t>
                          </w:r>
                        </w:p>
                      </w:txbxContent>
                    </v:textbox>
                  </v:shape>
                  <v:shape id="Text Box 530" o:spid="_x0000_s1332" type="#_x0000_t202" style="position:absolute;left:5895;top:5958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kBJsYA&#10;AADcAAAADwAAAGRycy9kb3ducmV2LnhtbESPW2sCMRSE34X+h3AKvhTN1tZLt0YRwaJv3mhfD5vj&#10;7tLNyZrEdf33plDwcZiZb5jpvDWVaMj50rKC134CgjizuuRcwfGw6k1A+ICssbJMCm7kYT576kwx&#10;1fbKO2r2IRcRwj5FBUUIdSqlzwoy6Pu2Jo7eyTqDIUqXS+3wGuGmkoMkGUmDJceFAmtaFpT97i9G&#10;weR93fz4zdv2Oxudqo/wMm6+zk6p7nO7+AQRqA2P8H97rRWMB0P4OxOP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kBJsYAAADcAAAADwAAAAAAAAAAAAAAAACYAgAAZHJz&#10;L2Rvd25yZXYueG1sUEsFBgAAAAAEAAQA9QAAAIsDAAAAAA==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时间</w:t>
                          </w:r>
                        </w:p>
                      </w:txbxContent>
                    </v:textbox>
                  </v:shape>
                  <v:shape id="Text Box 531" o:spid="_x0000_s1333" type="#_x0000_t202" style="position:absolute;left:8625;top:5958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ufUcYA&#10;AADcAAAADwAAAGRycy9kb3ducmV2LnhtbESPT2vCQBTE70K/w/IEL6Kb2hJt6ioitOit/kGvj+wz&#10;CWbfxt1tTL99Vyj0OMzMb5j5sjO1aMn5yrKC53ECgji3uuJCwfHwMZqB8AFZY22ZFPyQh+XiqTfH&#10;TNs776jdh0JECPsMFZQhNJmUPi/JoB/bhjh6F+sMhihdIbXDe4SbWk6SJJUGK44LJTa0Lim/7r+N&#10;gtnrpj377cvXKU8v9VsYTtvPm1Nq0O9W7yACdeE//NfeaAXTSQqP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ufUcYAAADcAAAADwAAAAAAAAAAAAAAAACYAgAAZHJz&#10;L2Rvd25yZXYueG1sUEsFBgAAAAAEAAQA9QAAAIsDAAAAAA==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总价</w:t>
                          </w:r>
                        </w:p>
                      </w:txbxContent>
                    </v:textbox>
                  </v:shape>
                </v:group>
                <v:group id="Group 532" o:spid="_x0000_s1334" style="position:absolute;left:3585;top:6893;width:6615;height:935" coordorigin="3585,6893" coordsize="6615,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Ocs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nTnLDFAAAA3AAA&#10;AA8AAAAAAAAAAAAAAAAAqgIAAGRycy9kb3ducmV2LnhtbFBLBQYAAAAABAAEAPoAAACcAwAAAAA=&#10;">
                  <v:rect id="Rectangle 533" o:spid="_x0000_s1335" style="position:absolute;left:3585;top:6893;width:6615;height: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ftDMIA&#10;AADcAAAADwAAAGRycy9kb3ducmV2LnhtbERPTW+CQBC9m/Q/bKZJb7pIE23RhTRtaOpR4dLbyE6B&#10;ys4SdlHqr3cPJj2+vO9tNplOnGlwrWUFy0UEgriyuuVaQVnk8xcQziNr7CyTgj9ykKUPsy0m2l54&#10;T+eDr0UIYZeggsb7PpHSVQ0ZdAvbEwfuxw4GfYBDLfWAlxBuOhlH0UoabDk0NNjTe0PV6TAaBcc2&#10;LvG6Lz4j85o/+91U/I7fH0o9PU5vGxCeJv8vvru/tIJ1HN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J+0MwgAAANwAAAAPAAAAAAAAAAAAAAAAAJgCAABkcnMvZG93&#10;bnJldi54bWxQSwUGAAAAAAQABAD1AAAAhwMAAAAA&#10;"/>
                  <v:shape id="Text Box 534" o:spid="_x0000_s1336" type="#_x0000_t202" style="position:absolute;left:3900;top:7206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QLI8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rmkyX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QLI8YAAADcAAAADwAAAAAAAAAAAAAAAACYAgAAZHJz&#10;L2Rvd25yZXYueG1sUEsFBgAAAAAEAAQA9QAAAIsDAAAAAA==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桌号</w:t>
                          </w:r>
                        </w:p>
                      </w:txbxContent>
                    </v:textbox>
                  </v:shape>
                  <v:shape id="Text Box 535" o:spid="_x0000_s1337" type="#_x0000_t202" style="position:absolute;left:5895;top:7206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c0Y8IA&#10;AADcAAAADwAAAGRycy9kb3ducmV2LnhtbERPz2vCMBS+C/4P4Q12kZk6pWo1igw29Obc0OujebZl&#10;zUtNslr/e3MQPH58v5frztSiJecrywpGwwQEcW51xYWC35/PtxkIH5A11pZJwY08rFf93hIzba/8&#10;Te0hFCKGsM9QQRlCk0np85IM+qFtiCN3ts5giNAVUju8xnBTy/ckSaXBimNDiQ19lJT/Hf6Ngtlk&#10;2578brw/5um5nofBtP26OKVeX7rNAkSgLjzFD/dWK5iO4/x4Jh4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zRjwgAAANwAAAAPAAAAAAAAAAAAAAAAAJgCAABkcnMvZG93&#10;bnJldi54bWxQSwUGAAAAAAQABAD1AAAAhwMAAAAA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时间</w:t>
                          </w:r>
                        </w:p>
                      </w:txbxContent>
                    </v:textbox>
                  </v:shape>
                  <v:shape id="Text Box 536" o:spid="_x0000_s1338" type="#_x0000_t202" style="position:absolute;left:8625;top:7206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uR+M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sGo34P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u5H4xQAAANwAAAAPAAAAAAAAAAAAAAAAAJgCAABkcnMv&#10;ZG93bnJldi54bWxQSwUGAAAAAAQABAD1AAAAigMAAAAA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总价</w:t>
                          </w:r>
                        </w:p>
                      </w:txbxContent>
                    </v:textbox>
                  </v:shape>
                </v:group>
                <v:group id="Group 537" o:spid="_x0000_s1339" style="position:absolute;left:3585;top:8141;width:6615;height:935" coordorigin="3585,8141" coordsize="6615,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2p9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3gN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an1xgAAANwA&#10;AAAPAAAAAAAAAAAAAAAAAKoCAABkcnMvZG93bnJldi54bWxQSwUGAAAAAAQABAD6AAAAnQMAAAAA&#10;">
                  <v:rect id="Rectangle 538" o:spid="_x0000_s1340" style="position:absolute;left:3585;top:8141;width:6615;height: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poM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WzJ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WumgxQAAANwAAAAPAAAAAAAAAAAAAAAAAJgCAABkcnMv&#10;ZG93bnJldi54bWxQSwUGAAAAAAQABAD1AAAAigMAAAAA&#10;"/>
                  <v:shape id="Text Box 539" o:spid="_x0000_s1341" type="#_x0000_t202" style="position:absolute;left:3900;top:8453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wyYMUA&#10;AADcAAAADwAAAGRycy9kb3ducmV2LnhtbESPT2sCMRTE70K/Q3iFXkSzVlG7GqUULPbmP+z1sXnu&#10;Lm5e1iSu229vhILHYWZ+w8yXralEQ86XlhUM+gkI4szqknMFh/2qNwXhA7LGyjIp+CMPy8VLZ46p&#10;tjfeUrMLuYgQ9ikqKEKoUyl9VpBB37c1cfRO1hkMUbpcaoe3CDeVfE+SsTRYclwosKavgrLz7moU&#10;TEfr5tf/DDfHbHyqPkJ30nxfnFJvr+3nDESgNjzD/+21VjAZju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zDJgxQAAANwAAAAPAAAAAAAAAAAAAAAAAJgCAABkcnMv&#10;ZG93bnJldi54bWxQSwUGAAAAAAQABAD1AAAAigMAAAAA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桌号</w:t>
                          </w:r>
                        </w:p>
                      </w:txbxContent>
                    </v:textbox>
                  </v:shape>
                  <v:shape id="Text Box 540" o:spid="_x0000_s1342" type="#_x0000_t202" style="position:absolute;left:5895;top:8453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CX+8YA&#10;AADcAAAADwAAAGRycy9kb3ducmV2LnhtbESPT2sCMRTE70K/Q3gFL1Kz1fqnW6OIoOjN2tJeH5vn&#10;7tLNy5rEdf32piB4HGbmN8xs0ZpKNOR8aVnBaz8BQZxZXXKu4Ptr/TIF4QOyxsoyKbiSh8X8qTPD&#10;VNsLf1JzCLmIEPYpKihCqFMpfVaQQd+3NXH0jtYZDFG6XGqHlwg3lRwkyVgaLDkuFFjTqqDs73A2&#10;CqZv2+bX74b7n2x8rN5Db9JsTk6p7nO7/AARqA2P8L291QomwxH8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CX+8YAAADcAAAADwAAAAAAAAAAAAAAAACYAgAAZHJz&#10;L2Rvd25yZXYueG1sUEsFBgAAAAAEAAQA9QAAAIsDAAAAAA==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时间</w:t>
                          </w:r>
                        </w:p>
                      </w:txbxContent>
                    </v:textbox>
                  </v:shape>
                  <v:shape id="Text Box 541" o:spid="_x0000_s1343" type="#_x0000_t202" style="position:absolute;left:8625;top:8453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IJjMUA&#10;AADcAAAADwAAAGRycy9kb3ducmV2LnhtbESPQWvCQBSE7wX/w/KEXkrdqCVqdBURWvRWtbTXR/aZ&#10;BLNv4+42xn/vCoUeh5n5hlmsOlOLlpyvLCsYDhIQxLnVFRcKvo7vr1MQPiBrrC2Tght5WC17TwvM&#10;tL3yntpDKESEsM9QQRlCk0np85IM+oFtiKN3ss5giNIVUju8Rrip5ShJUmmw4rhQYkObkvLz4dco&#10;mL5t2x+/G39+5+mpnoWXSftxcUo997v1HESgLvyH/9pbrWAyTuFx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UgmMxQAAANwAAAAPAAAAAAAAAAAAAAAAAJgCAABkcnMv&#10;ZG93bnJldi54bWxQSwUGAAAAAAQABAD1AAAAigMAAAAA&#10;">
                    <v:textbox>
                      <w:txbxContent>
                        <w:p w:rsidR="00AE7415" w:rsidRDefault="00AE7415" w:rsidP="00BF75D4">
                          <w:r>
                            <w:rPr>
                              <w:sz w:val="18"/>
                              <w:szCs w:val="18"/>
                            </w:rPr>
                            <w:t>总价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56551" w:rsidRDefault="00856551" w:rsidP="00856551"/>
    <w:p w:rsidR="00856551" w:rsidRDefault="00856551" w:rsidP="00856551"/>
    <w:p w:rsidR="00856551" w:rsidRDefault="00856551" w:rsidP="00856551"/>
    <w:p w:rsidR="00856551" w:rsidRDefault="00856551" w:rsidP="00856551"/>
    <w:p w:rsidR="00856551" w:rsidRDefault="00856551" w:rsidP="00856551"/>
    <w:p w:rsidR="00856551" w:rsidRDefault="00856551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7E62F1" w:rsidP="00856551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76672" behindDoc="0" locked="0" layoutInCell="1" allowOverlap="1" wp14:anchorId="2B46713B" wp14:editId="4872A925">
                <wp:simplePos x="0" y="0"/>
                <wp:positionH relativeFrom="column">
                  <wp:posOffset>121920</wp:posOffset>
                </wp:positionH>
                <wp:positionV relativeFrom="paragraph">
                  <wp:posOffset>292735</wp:posOffset>
                </wp:positionV>
                <wp:extent cx="5309870" cy="3192780"/>
                <wp:effectExtent l="0" t="0" r="24130" b="26670"/>
                <wp:wrapNone/>
                <wp:docPr id="737" name="组合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870" cy="3192780"/>
                          <a:chOff x="1800" y="10643"/>
                          <a:chExt cx="9134" cy="5616"/>
                        </a:xfrm>
                      </wpg:grpSpPr>
                      <wps:wsp>
                        <wps:cNvPr id="738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1800" y="10643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Rectangle 544"/>
                        <wps:cNvSpPr>
                          <a:spLocks noChangeArrowheads="1"/>
                        </wps:cNvSpPr>
                        <wps:spPr bwMode="auto">
                          <a:xfrm>
                            <a:off x="2010" y="10800"/>
                            <a:ext cx="87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Rectangle 545"/>
                        <wps:cNvSpPr>
                          <a:spLocks noChangeArrowheads="1"/>
                        </wps:cNvSpPr>
                        <wps:spPr bwMode="auto">
                          <a:xfrm>
                            <a:off x="2010" y="11580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Rectangle 546"/>
                        <wps:cNvSpPr>
                          <a:spLocks noChangeArrowheads="1"/>
                        </wps:cNvSpPr>
                        <wps:spPr bwMode="auto">
                          <a:xfrm>
                            <a:off x="2010" y="12516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Rectangle 547"/>
                        <wps:cNvSpPr>
                          <a:spLocks noChangeArrowheads="1"/>
                        </wps:cNvSpPr>
                        <wps:spPr bwMode="auto">
                          <a:xfrm>
                            <a:off x="2010" y="13452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" name="Rectangle 548"/>
                        <wps:cNvSpPr>
                          <a:spLocks noChangeArrowheads="1"/>
                        </wps:cNvSpPr>
                        <wps:spPr bwMode="auto">
                          <a:xfrm>
                            <a:off x="2010" y="14387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Rectangle 549"/>
                        <wps:cNvSpPr>
                          <a:spLocks noChangeArrowheads="1"/>
                        </wps:cNvSpPr>
                        <wps:spPr bwMode="auto">
                          <a:xfrm>
                            <a:off x="2010" y="15324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3434" y="11582"/>
                            <a:ext cx="1289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历史订单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Rectangle 551"/>
                        <wps:cNvSpPr>
                          <a:spLocks noChangeArrowheads="1"/>
                        </wps:cNvSpPr>
                        <wps:spPr bwMode="auto">
                          <a:xfrm>
                            <a:off x="10619" y="11582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Rectangle 552"/>
                        <wps:cNvSpPr>
                          <a:spLocks noChangeArrowheads="1"/>
                        </wps:cNvSpPr>
                        <wps:spPr bwMode="auto">
                          <a:xfrm>
                            <a:off x="10619" y="12206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9044" y="11573"/>
                            <a:ext cx="136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今日流水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3375" y="12204"/>
                            <a:ext cx="7035" cy="3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50" name="Group 555"/>
                        <wpg:cNvGrpSpPr>
                          <a:grpSpLocks/>
                        </wpg:cNvGrpSpPr>
                        <wpg:grpSpPr bwMode="auto">
                          <a:xfrm>
                            <a:off x="3584" y="12354"/>
                            <a:ext cx="6615" cy="936"/>
                            <a:chOff x="3584" y="12354"/>
                            <a:chExt cx="6615" cy="936"/>
                          </a:xfrm>
                        </wpg:grpSpPr>
                        <wps:wsp>
                          <wps:cNvPr id="751" name="Rectangle 5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4" y="12354"/>
                              <a:ext cx="6615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2" name="Text Box 5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9" y="12666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rPr>
                                    <w:sz w:val="18"/>
                                    <w:szCs w:val="18"/>
                                  </w:rPr>
                                  <w:t>桌号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3" name="Text Box 5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4" y="12666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rPr>
                                    <w:sz w:val="18"/>
                                    <w:szCs w:val="18"/>
                                  </w:rPr>
                                  <w:t>时间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4" name="Text Box 5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4" y="12666"/>
                              <a:ext cx="945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rPr>
                                    <w:sz w:val="18"/>
                                    <w:szCs w:val="18"/>
                                  </w:rPr>
                                  <w:t>总价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5" name="Group 560"/>
                        <wpg:cNvGrpSpPr>
                          <a:grpSpLocks/>
                        </wpg:cNvGrpSpPr>
                        <wpg:grpSpPr bwMode="auto">
                          <a:xfrm>
                            <a:off x="3584" y="13602"/>
                            <a:ext cx="6615" cy="936"/>
                            <a:chOff x="3584" y="13602"/>
                            <a:chExt cx="6615" cy="936"/>
                          </a:xfrm>
                        </wpg:grpSpPr>
                        <wps:wsp>
                          <wps:cNvPr id="756" name="Rectangle 5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4" y="13602"/>
                              <a:ext cx="6615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7" name="Text Box 5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9" y="13914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rPr>
                                    <w:sz w:val="18"/>
                                    <w:szCs w:val="18"/>
                                  </w:rPr>
                                  <w:t>桌号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8" name="Text Box 5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4" y="13914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rPr>
                                    <w:sz w:val="18"/>
                                    <w:szCs w:val="18"/>
                                  </w:rPr>
                                  <w:t>时间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9" name="Text Box 5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4" y="13914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rPr>
                                    <w:sz w:val="18"/>
                                    <w:szCs w:val="18"/>
                                  </w:rPr>
                                  <w:t>总价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60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7050" y="15168"/>
                            <a:ext cx="315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流水总额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37" o:spid="_x0000_s1344" style="position:absolute;margin-left:9.6pt;margin-top:23.05pt;width:418.1pt;height:251.4pt;z-index:251676672;mso-wrap-distance-left:6.75pt;mso-wrap-distance-right:6.75pt" coordorigin="1800,10643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">
                <v:rect id="Rectangle 543" o:spid="_x0000_s1345" style="position:absolute;left:1800;top:10643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570b8A&#10;AADcAAAADwAAAGRycy9kb3ducmV2LnhtbERPTa/BQBTdS/yHyZXYMUXiUYbIeyEsqY3d1bna0rnT&#10;dAbl15vFSyxPzvd82ZhSPKh2hWUFg34Egji1uuBMwTFZ9yYgnEfWWFomBS9ysFy0W3OMtX3ynh4H&#10;n4kQwi5GBbn3VSylS3My6Pq2Ig7cxdYGfYB1JnWNzxBuSjmMorE0WHBoyLGi35zS2+FuFJyL4RHf&#10;+2QTmel65HdNcr2f/pTqdprVDISnxn/F/+6tVvAzCmv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/nvRvwAAANwAAAAPAAAAAAAAAAAAAAAAAJgCAABkcnMvZG93bnJl&#10;di54bWxQSwUGAAAAAAQABAD1AAAAhAMAAAAA&#10;"/>
                <v:rect id="Rectangle 544" o:spid="_x0000_s1346" style="position:absolute;left:2010;top:10800;width:87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LeSsUA&#10;AADcAAAADwAAAGRycy9kb3ducmV2LnhtbESPQWvCQBSE74X+h+UVems2KrRNdBWxpLRHTS69PbPP&#10;JJp9G7JrTP31bqHgcZiZb5jFajStGKh3jWUFkygGQVxa3XCloMizl3cQziNrbC2Tgl9ysFo+Piww&#10;1fbCWxp2vhIBwi5FBbX3XSqlK2sy6CLbEQfvYHuDPsi+krrHS4CbVk7j+FUabDgs1NjRpqbytDsb&#10;BftmWuB1m3/GJslm/nvMj+efD6Wen8b1HISn0d/D/+0vreBtl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t5K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545" o:spid="_x0000_s1347" style="position:absolute;left:2010;top:11580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4Eqs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TD/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OBKrBAAAA3AAAAA8AAAAAAAAAAAAAAAAAmAIAAGRycy9kb3du&#10;cmV2LnhtbFBLBQYAAAAABAAEAPUAAACGAwAAAAA=&#10;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546" o:spid="_x0000_s1348" style="position:absolute;left:2010;top:12516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hMcUA&#10;AADcAAAADwAAAGRycy9kb3ducmV2LnhtbESPQWvCQBSE70L/w/IKvelGW1pN3QSxWNpjjBdvz+xr&#10;Es2+DdnVpP31riD0OMzMN8wyHUwjLtS52rKC6SQCQVxYXXOpYJdvxnMQziNrbCyTgl9ykCYPoyXG&#10;2vac0WXrSxEg7GJUUHnfxlK6oiKDbmJb4uD92M6gD7Irpe6wD3DTyFkUvUqDNYeFCltaV1Sctmej&#10;4FDPdviX5Z+RWWye/feQH8/7D6WeHofVOwhPg/8P39tfWsHbyxR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qEx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547" o:spid="_x0000_s1349" style="position:absolute;left:2010;top:13452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2G4scA&#10;AADcAAAADwAAAGRycy9kb3ducmV2LnhtbESPQWvCQBSE74L/YXlCL1I32lolZhUrLfTQHLRCPT6y&#10;zyQk+zZk15j8+26h0OMwM98wya43teiodaVlBfNZBII4s7rkXMH56/1xDcJ5ZI21ZVIwkIPddjxK&#10;MNb2zkfqTj4XAcIuRgWF900spcsKMuhmtiEO3tW2Bn2QbS51i/cAN7VcRNGLNFhyWCiwoUNBWXW6&#10;GQUyPa+fhmv6enlbrsrPirpp9N0p9TDp9xsQnnr/H/5rf2gFq+cF/J4JR0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2thuLHAAAA3AAAAA8AAAAAAAAAAAAAAAAAmAIAAGRy&#10;cy9kb3ducmV2LnhtbFBLBQYAAAAABAAEAPUAAACMAwAAAAA=&#10;" fillcolor="gray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548" o:spid="_x0000_s1350" style="position:absolute;left:2010;top:14387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ya3cQA&#10;AADcAAAADwAAAGRycy9kb3ducmV2LnhtbESPT4vCMBTE74LfITzBm6b+QXerUWQXRY9aL3t72zzb&#10;avNSmqjVT79ZEDwOM/MbZr5sTCluVLvCsoJBPwJBnFpdcKbgmKx7HyCcR9ZYWiYFD3KwXLRbc4y1&#10;vfOebgefiQBhF6OC3PsqltKlORl0fVsRB+9ka4M+yDqTusZ7gJtSDqNoIg0WHBZyrOgrp/RyuBoF&#10;v8XwiM99sonM53rkd01yvv58K9XtNKsZCE+Nf4df7a1WMB2P4P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cmt3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549" o:spid="_x0000_s1351" style="position:absolute;left:2010;top:15324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UCqcQA&#10;AADcAAAADwAAAGRycy9kb3ducmV2LnhtbESPQYvCMBSE74L/ITxhb5rqiu5Wo4jioketl729bZ5t&#10;tXkpTdSuv94IgsdhZr5hpvPGlOJKtSssK+j3IhDEqdUFZwoOybr7BcJ5ZI2lZVLwTw7ms3ZrirG2&#10;N97Rde8zESDsYlSQe1/FUro0J4OuZyvi4B1tbdAHWWdS13gLcFPKQRSNpMGCw0KOFS1zSs/7i1Hw&#10;VwwOeN8lP5H5Xn/6bZOcLr8rpT46zWICwlPj3+FXe6MVjIdD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1Aqn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550" o:spid="_x0000_s1352" style="position:absolute;left:3434;top:11582;width:1289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4DKMcA&#10;AADcAAAADwAAAGRycy9kb3ducmV2LnhtbESPX2vCQBDE3wv9DscW+iJ6qdQq0VNKoNCXINo/9HHJ&#10;rUna3F7MrSZ++15B6OMwM79hVpvBNepMXag9G3iYJKCIC29rLg28v72MF6CCIFtsPJOBCwXYrG9v&#10;Vpha3/OOznspVYRwSNFAJdKmWoeiIodh4lvi6B1851Ci7EptO+wj3DV6miRP2mHNcaHClrKKip/9&#10;yRk4yOyz/9ieju3xKxuVkuff2TQ35v5ueF6CEhrkP3xtv1oD88cZ/J2JR0C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4OAyjHAAAA3AAAAA8AAAAAAAAAAAAAAAAAmAIAAGRy&#10;cy9kb3ducmV2LnhtbFBLBQYAAAAABAAEAPUAAACMAwAAAAA=&#10;">
                  <v:stroke dashstyle="dash"/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历史订单</w:t>
                        </w:r>
                      </w:p>
                    </w:txbxContent>
                  </v:textbox>
                </v:rect>
                <v:rect id="Rectangle 551" o:spid="_x0000_s1353" style="position:absolute;left:10619;top:11582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5Rc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oWszn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s5RcYAAADcAAAADwAAAAAAAAAAAAAAAACYAgAAZHJz&#10;L2Rvd25yZXYueG1sUEsFBgAAAAAEAAQA9QAAAIsDAAAAAA==&#10;"/>
                <v:rect id="Rectangle 552" o:spid="_x0000_s1354" style="position:absolute;left:10619;top:12206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lesYA&#10;AADcAAAADwAAAGRycy9kb3ducmV2LnhtbESPS4vCQBCE74L/YWhhL6IT92EkOsqurOBBDz5Aj02m&#10;TYKZnpAZY/z3jrCwx6KqvqJmi9aUoqHaFZYVjIYRCOLU6oIzBcfDajAB4TyyxtIyKXiQg8W825lh&#10;ou2dd9TsfSYChF2CCnLvq0RKl+Zk0A1tRRy8i60N+iDrTOoa7wFuSvkeRWNpsOCwkGNFy5zS6/5m&#10;FMjtcfLxuGx/zr9fcbG5UtOPTo1Sb732ewrCU+v/w3/ttVYQf8bwOhOOgJw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olesYAAADcAAAADwAAAAAAAAAAAAAAAACYAgAAZHJz&#10;L2Rvd25yZXYueG1sUEsFBgAAAAAEAAQA9QAAAIsDAAAAAA==&#10;" fillcolor="gray"/>
                <v:rect id="Rectangle 553" o:spid="_x0000_s1355" style="position:absolute;left:9044;top:11573;width:136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gIrM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TD/D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4CKzBAAAA3AAAAA8AAAAAAAAAAAAAAAAAmAIAAGRycy9kb3du&#10;cmV2LnhtbFBLBQYAAAAABAAEAPUAAACGAwAAAAA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今日流水</w:t>
                        </w:r>
                      </w:p>
                    </w:txbxContent>
                  </v:textbox>
                </v:rect>
                <v:rect id="Rectangle 554" o:spid="_x0000_s1356" style="position:absolute;left:3375;top:12204;width:7035;height:3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StN8QA&#10;AADcAAAADwAAAGRycy9kb3ducmV2LnhtbESPT4vCMBTE7wt+h/AEb2vqH3TtGkUURY9aL3t72zzb&#10;avNSmqjVT79ZEDwOM/MbZjpvTCluVLvCsoJeNwJBnFpdcKbgmKw/v0A4j6yxtEwKHuRgPmt9TDHW&#10;9s57uh18JgKEXYwKcu+rWEqX5mTQdW1FHLyTrQ36IOtM6hrvAW5K2Y+ikTRYcFjIsaJlTunlcDUK&#10;fov+EZ/7ZBOZyXrgd01yvv6slOq0m8U3CE+Nf4df7a1WMB5O4P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0rTfEAAAA3AAAAA8AAAAAAAAAAAAAAAAAmAIAAGRycy9k&#10;b3ducmV2LnhtbFBLBQYAAAAABAAEAPUAAACJAwAAAAA=&#10;"/>
                <v:group id="Group 555" o:spid="_x0000_s1357" style="position:absolute;left:3584;top:12354;width:6615;height:936" coordorigin="3584,12354" coordsize="6615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jx3uc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PHe5wwAAANwAAAAP&#10;AAAAAAAAAAAAAAAAAKoCAABkcnMvZG93bnJldi54bWxQSwUGAAAAAAQABAD6AAAAmgMAAAAA&#10;">
                  <v:rect id="Rectangle 556" o:spid="_x0000_s1358" style="position:absolute;left:3584;top:12354;width:6615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s37MUA&#10;AADcAAAADwAAAGRycy9kb3ducmV2LnhtbESPQWvCQBSE70L/w/IKvelGS1tN3QSxWNpjjBdvz+xr&#10;Es2+DdnVpP31riD0OMzMN8wyHUwjLtS52rKC6SQCQVxYXXOpYJdvxnMQziNrbCyTgl9ykCYPoyXG&#10;2vac0WXrSxEg7GJUUHnfxlK6oiKDbmJb4uD92M6gD7Irpe6wD3DTyFkUvUqDNYeFCltaV1Sctmej&#10;4FDPdviX5Z+RWWye/feQH8/7D6WeHofVOwhPg/8P39tfWsHbyxR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zfsxQAAANwAAAAPAAAAAAAAAAAAAAAAAJgCAABkcnMv&#10;ZG93bnJldi54bWxQSwUGAAAAAAQABAD1AAAAigMAAAAA&#10;"/>
                  <v:shape id="Text Box 557" o:spid="_x0000_s1359" type="#_x0000_t202" style="position:absolute;left:3899;top:12666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bqL8YA&#10;AADcAAAADwAAAGRycy9kb3ducmV2LnhtbESPW2sCMRSE34X+h3AKvhTN1tZLt0YRwaJv3mhfD5vj&#10;7tLNyZrEdf33plDwcZiZb5jpvDWVaMj50rKC134CgjizuuRcwfGw6k1A+ICssbJMCm7kYT576kwx&#10;1fbKO2r2IRcRwj5FBUUIdSqlzwoy6Pu2Jo7eyTqDIUqXS+3wGuGmkoMkGUmDJceFAmtaFpT97i9G&#10;weR93fz4zdv2Oxudqo/wMm6+zk6p7nO7+AQRqA2P8H97rRWMhwP4OxOP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bqL8YAAADcAAAADwAAAAAAAAAAAAAAAACYAgAAZHJz&#10;L2Rvd25yZXYueG1sUEsFBgAAAAAEAAQA9QAAAIsDAAAAAA==&#10;">
                    <v:textbox>
                      <w:txbxContent>
                        <w:p w:rsidR="00AE7415" w:rsidRDefault="00AE7415">
                          <w:r>
                            <w:rPr>
                              <w:sz w:val="18"/>
                              <w:szCs w:val="18"/>
                            </w:rPr>
                            <w:t>桌号</w:t>
                          </w:r>
                        </w:p>
                      </w:txbxContent>
                    </v:textbox>
                  </v:shape>
                  <v:shape id="Text Box 558" o:spid="_x0000_s1360" type="#_x0000_t202" style="position:absolute;left:5894;top:12666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pPtMYA&#10;AADcAAAADwAAAGRycy9kb3ducmV2LnhtbESPT2sCMRTE70K/Q3gFL1Kz1fqnW6OIoOjN2tJeH5vn&#10;7tLNy5rEdf32piB4HGbmN8xs0ZpKNOR8aVnBaz8BQZxZXXKu4Ptr/TIF4QOyxsoyKbiSh8X8qTPD&#10;VNsLf1JzCLmIEPYpKihCqFMpfVaQQd+3NXH0jtYZDFG6XGqHlwg3lRwkyVgaLDkuFFjTqqDs73A2&#10;CqZv2+bX74b7n2x8rN5Db9JsTk6p7nO7/AARqA2P8L291QomoyH8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PpPtMYAAADcAAAADwAAAAAAAAAAAAAAAACYAgAAZHJz&#10;L2Rvd25yZXYueG1sUEsFBgAAAAAEAAQA9QAAAIsDAAAAAA==&#10;">
                    <v:textbox>
                      <w:txbxContent>
                        <w:p w:rsidR="00AE7415" w:rsidRDefault="00AE7415">
                          <w:r>
                            <w:rPr>
                              <w:sz w:val="18"/>
                              <w:szCs w:val="18"/>
                            </w:rPr>
                            <w:t>时间</w:t>
                          </w:r>
                        </w:p>
                      </w:txbxContent>
                    </v:textbox>
                  </v:shape>
                  <v:shape id="Text Box 559" o:spid="_x0000_s1361" type="#_x0000_t202" style="position:absolute;left:8624;top:12666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PXwMYA&#10;AADcAAAADwAAAGRycy9kb3ducmV2LnhtbESPT2sCMRTE70K/Q3gFL6LZWqt2a5RSqOit/kGvj81z&#10;d+nmZZuk6/rtjSB4HGbmN8xs0ZpKNOR8aVnByyABQZxZXXKuYL/77k9B+ICssbJMCi7kYTF/6sww&#10;1fbMG2q2IRcRwj5FBUUIdSqlzwoy6Ae2Jo7eyTqDIUqXS+3wHOGmksMkGUuDJceFAmv6Kij73f4b&#10;BdPRqjn69evPIRufqvfQmzTLP6dU97n9/AARqA2P8L290gombyO4nY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xPXwMYAAADcAAAADwAAAAAAAAAAAAAAAACYAgAAZHJz&#10;L2Rvd25yZXYueG1sUEsFBgAAAAAEAAQA9QAAAIsDAAAAAA==&#10;">
                    <v:textbox>
                      <w:txbxContent>
                        <w:p w:rsidR="00AE7415" w:rsidRDefault="00AE7415">
                          <w:r>
                            <w:rPr>
                              <w:sz w:val="18"/>
                              <w:szCs w:val="18"/>
                            </w:rPr>
                            <w:t>总价</w:t>
                          </w:r>
                        </w:p>
                      </w:txbxContent>
                    </v:textbox>
                  </v:shape>
                </v:group>
                <v:group id="Group 560" o:spid="_x0000_s1362" style="position:absolute;left:3584;top:13602;width:6615;height:936" coordorigin="3584,13602" coordsize="6615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kvUIc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5L1CHFAAAA3AAA&#10;AA8AAAAAAAAAAAAAAAAAqgIAAGRycy9kb3ducmV2LnhtbFBLBQYAAAAABAAEAPoAAACcAwAAAAA=&#10;">
                  <v:rect id="Rectangle 561" o:spid="_x0000_s1363" style="position:absolute;left:3584;top:13602;width:6615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KvmM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FbA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/KvmMYAAADcAAAADwAAAAAAAAAAAAAAAACYAgAAZHJz&#10;L2Rvd25yZXYueG1sUEsFBgAAAAAEAAQA9QAAAIsDAAAAAA==&#10;"/>
                  <v:shape id="Text Box 562" o:spid="_x0000_s1364" type="#_x0000_t202" style="position:absolute;left:3899;top:13914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FJt8YA&#10;AADcAAAADwAAAGRycy9kb3ducmV2LnhtbESPQWvCQBSE70L/w/KEXqRubK3R6CqlYNGbtaVeH9ln&#10;Epp9G3fXmP77riB4HGbmG2ax6kwtWnK+sqxgNExAEOdWV1wo+P5aP01B+ICssbZMCv7Iw2r50Ftg&#10;pu2FP6ndh0JECPsMFZQhNJmUPi/JoB/ahjh6R+sMhihdIbXDS4SbWj4nyUQarDgulNjQe0n57/5s&#10;FEzHm/bgty+7n3xyrGdhkLYfJ6fUY797m4MI1IV7+NbeaAXpawrXM/E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FJt8YAAADcAAAADwAAAAAAAAAAAAAAAACYAgAAZHJz&#10;L2Rvd25yZXYueG1sUEsFBgAAAAAEAAQA9QAAAIsDAAAAAA==&#10;">
                    <v:textbox>
                      <w:txbxContent>
                        <w:p w:rsidR="00AE7415" w:rsidRDefault="00AE7415">
                          <w:r>
                            <w:rPr>
                              <w:sz w:val="18"/>
                              <w:szCs w:val="18"/>
                            </w:rPr>
                            <w:t>桌号</w:t>
                          </w:r>
                        </w:p>
                      </w:txbxContent>
                    </v:textbox>
                  </v:shape>
                  <v:shape id="Text Box 563" o:spid="_x0000_s1365" type="#_x0000_t202" style="position:absolute;left:5894;top:13914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7dxcMA&#10;AADcAAAADwAAAGRycy9kb3ducmV2LnhtbERPy2oCMRTdC/5DuEI3pWasVcfRKKVg0Z1VabeXyZ0H&#10;Tm6mSTpO/75ZFFweznu97U0jOnK+tqxgMk5AEOdW11wquJx3TykIH5A1NpZJwS952G6GgzVm2t74&#10;g7pTKEUMYZ+hgiqENpPS5xUZ9GPbEkeusM5giNCVUju8xXDTyOckmUuDNceGClt6qyi/nn6MgvRl&#10;3335w/T4mc+LZhkeF937t1PqYdS/rkAE6sNd/O/eawWLWVwbz8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7dxcMAAADcAAAADwAAAAAAAAAAAAAAAACYAgAAZHJzL2Rv&#10;d25yZXYueG1sUEsFBgAAAAAEAAQA9QAAAIgDAAAAAA==&#10;">
                    <v:textbox>
                      <w:txbxContent>
                        <w:p w:rsidR="00AE7415" w:rsidRDefault="00AE7415">
                          <w:r>
                            <w:rPr>
                              <w:sz w:val="18"/>
                              <w:szCs w:val="18"/>
                            </w:rPr>
                            <w:t>时间</w:t>
                          </w:r>
                        </w:p>
                      </w:txbxContent>
                    </v:textbox>
                  </v:shape>
                  <v:shape id="Text Box 564" o:spid="_x0000_s1366" type="#_x0000_t202" style="position:absolute;left:8624;top:13914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J4XsYA&#10;AADcAAAADwAAAGRycy9kb3ducmV2LnhtbESPW2sCMRSE3wv+h3AEX4pma+ttNYoILfrmDX09bI67&#10;i5uTbZKu23/fFAp9HGbmG2axak0lGnK+tKzgZZCAIM6sLjlXcD6996cgfEDWWFkmBd/kYbXsPC0w&#10;1fbBB2qOIRcRwj5FBUUIdSqlzwoy6Ae2Jo7ezTqDIUqXS+3wEeGmksMkGUuDJceFAmvaFJTdj19G&#10;wfRt21z97nV/yca3ahaeJ83Hp1Oq123XcxCB2vAf/mtvtYLJaAa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J4XsYAAADcAAAADwAAAAAAAAAAAAAAAACYAgAAZHJz&#10;L2Rvd25yZXYueG1sUEsFBgAAAAAEAAQA9QAAAIsDAAAAAA==&#10;">
                    <v:textbox>
                      <w:txbxContent>
                        <w:p w:rsidR="00AE7415" w:rsidRDefault="00AE7415">
                          <w:r>
                            <w:rPr>
                              <w:sz w:val="18"/>
                              <w:szCs w:val="18"/>
                            </w:rPr>
                            <w:t>总价</w:t>
                          </w:r>
                        </w:p>
                      </w:txbxContent>
                    </v:textbox>
                  </v:shape>
                </v:group>
                <v:rect id="Rectangle 565" o:spid="_x0000_s1367" style="position:absolute;left:7050;top:15168;width:315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tYysIA&#10;AADcAAAADwAAAGRycy9kb3ducmV2LnhtbERPPW/CMBDdK/EfrEPq1jhQCdoQByEQVTtCsnS7xkeS&#10;Nj5HtoG0v74ekBif3ne+Hk0vLuR8Z1nBLElBENdWd9woqMr90wsIH5A19pZJwS95WBeThxwzba98&#10;oMsxNCKGsM9QQRvCkEnp65YM+sQOxJE7WWcwROgaqR1eY7jp5TxNF9Jgx7GhxYG2LdU/x7NR8NXN&#10;K/w7lG+ped0/h4+x/D5/7pR6nI6bFYhAY7iLb+53rWC5iPPjmXgEZ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O1jKwgAAANwAAAAPAAAAAAAAAAAAAAAAAJgCAABkcnMvZG93&#10;bnJldi54bWxQSwUGAAAAAAQABAD1AAAAhw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流水总额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66B29">
        <w:t>最下面显示当前查看方式的流水总额</w:t>
      </w:r>
      <w:r w:rsidR="00866B29">
        <w:rPr>
          <w:rFonts w:hint="eastAsia"/>
        </w:rPr>
        <w:t>。</w:t>
      </w:r>
    </w:p>
    <w:p w:rsidR="007E62F1" w:rsidRDefault="007E62F1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145E47" w:rsidRDefault="00145E47" w:rsidP="00856551"/>
    <w:p w:rsidR="005B312B" w:rsidRPr="00856551" w:rsidRDefault="005B312B" w:rsidP="00856551"/>
    <w:p w:rsidR="002A71FB" w:rsidRPr="0058414B" w:rsidRDefault="0058414B" w:rsidP="0058414B">
      <w:pPr>
        <w:pStyle w:val="2"/>
      </w:pPr>
      <w:bookmarkStart w:id="24" w:name="_Toc404440183"/>
      <w:r w:rsidRPr="0058414B">
        <w:lastRenderedPageBreak/>
        <w:t>会员管理</w:t>
      </w:r>
      <w:bookmarkEnd w:id="24"/>
    </w:p>
    <w:p w:rsidR="0058414B" w:rsidRDefault="0058414B" w:rsidP="0058414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1CFB992" wp14:editId="490EFAAB">
                <wp:simplePos x="0" y="0"/>
                <wp:positionH relativeFrom="column">
                  <wp:posOffset>129540</wp:posOffset>
                </wp:positionH>
                <wp:positionV relativeFrom="paragraph">
                  <wp:posOffset>281305</wp:posOffset>
                </wp:positionV>
                <wp:extent cx="5356860" cy="3139440"/>
                <wp:effectExtent l="0" t="0" r="15240" b="22860"/>
                <wp:wrapNone/>
                <wp:docPr id="761" name="组合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3139440"/>
                          <a:chOff x="2011" y="8616"/>
                          <a:chExt cx="9134" cy="5616"/>
                        </a:xfrm>
                      </wpg:grpSpPr>
                      <wpg:grpSp>
                        <wpg:cNvPr id="762" name="Group 567"/>
                        <wpg:cNvGrpSpPr>
                          <a:grpSpLocks/>
                        </wpg:cNvGrpSpPr>
                        <wpg:grpSpPr bwMode="auto">
                          <a:xfrm>
                            <a:off x="2011" y="8616"/>
                            <a:ext cx="9134" cy="5616"/>
                            <a:chOff x="2011" y="2844"/>
                            <a:chExt cx="9134" cy="5616"/>
                          </a:xfrm>
                        </wpg:grpSpPr>
                        <wps:wsp>
                          <wps:cNvPr id="763" name="Rectangle 5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1" y="2844"/>
                              <a:ext cx="9134" cy="56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4" name="Rectangle 5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3001"/>
                              <a:ext cx="8715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pPr>
                                  <w:jc w:val="center"/>
                                </w:pPr>
                                <w:r>
                                  <w:t>XXX</w:t>
                                </w:r>
                                <w:r>
                                  <w:t>订餐系统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5" name="Rectangle 5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3781"/>
                              <a:ext cx="1261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订单管理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6" name="Rectangle 5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4716"/>
                              <a:ext cx="1261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菜单管理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7" name="Rectangle 57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5652"/>
                              <a:ext cx="1261" cy="7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流水管理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8" name="Rectangle 5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6587"/>
                              <a:ext cx="1261" cy="780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会员管理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9" name="Rectangle 5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7524"/>
                              <a:ext cx="1261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t>权限管理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0" name="Rectangle 5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5" y="3782"/>
                              <a:ext cx="12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rPr>
                                    <w:sz w:val="18"/>
                                    <w:szCs w:val="18"/>
                                  </w:rPr>
                                  <w:t>会员管理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1" name="Rectangle 57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30" y="3782"/>
                              <a:ext cx="210" cy="4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2" name="Rectangle 5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30" y="4407"/>
                              <a:ext cx="210" cy="780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3" name="Rectangle 578"/>
                          <wps:cNvSpPr>
                            <a:spLocks noChangeArrowheads="1"/>
                          </wps:cNvSpPr>
                          <wps:spPr bwMode="auto">
                            <a:xfrm>
                              <a:off x="7216" y="3782"/>
                              <a:ext cx="1935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E7415" w:rsidRDefault="00AE7415">
                                <w:r>
                                  <w:rPr>
                                    <w:sz w:val="18"/>
                                    <w:szCs w:val="18"/>
                                  </w:rPr>
                                  <w:t>查询：＿＿＿＿＿＿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4" name="Rectangle 57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5" y="4404"/>
                              <a:ext cx="7036" cy="3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75" name="Group 580"/>
                          <wpg:cNvGrpSpPr>
                            <a:grpSpLocks/>
                          </wpg:cNvGrpSpPr>
                          <wpg:grpSpPr bwMode="auto">
                            <a:xfrm>
                              <a:off x="3750" y="4554"/>
                              <a:ext cx="6616" cy="943"/>
                              <a:chOff x="3750" y="4554"/>
                              <a:chExt cx="6616" cy="943"/>
                            </a:xfrm>
                          </wpg:grpSpPr>
                          <wps:wsp>
                            <wps:cNvPr id="776" name="Rectangle 5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50" y="4554"/>
                                <a:ext cx="6616" cy="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7" name="Text Box 5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60" y="4717"/>
                                <a:ext cx="1156" cy="6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会员编号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8" name="Text Box 5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26" y="4717"/>
                                <a:ext cx="73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姓名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9" name="Text Box 5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11" y="5029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删除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0" name="Text Box 5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71" y="4717"/>
                                <a:ext cx="94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手机号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1" name="Text Box 5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11" y="4561"/>
                                <a:ext cx="945" cy="4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修改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2" name="Text Box 5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31" y="4717"/>
                                <a:ext cx="94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级别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83" name="Group 588"/>
                          <wpg:cNvGrpSpPr>
                            <a:grpSpLocks/>
                          </wpg:cNvGrpSpPr>
                          <wpg:grpSpPr bwMode="auto">
                            <a:xfrm>
                              <a:off x="3750" y="5802"/>
                              <a:ext cx="6616" cy="943"/>
                              <a:chOff x="3750" y="5802"/>
                              <a:chExt cx="6616" cy="943"/>
                            </a:xfrm>
                          </wpg:grpSpPr>
                          <wps:wsp>
                            <wps:cNvPr id="784" name="Rectangle 5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50" y="5802"/>
                                <a:ext cx="6616" cy="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5" name="Text Box 5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60" y="5965"/>
                                <a:ext cx="1156" cy="6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会员编号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6" name="Text Box 5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26" y="5965"/>
                                <a:ext cx="73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姓名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7" name="Text Box 5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11" y="6277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删除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8" name="Text Box 5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71" y="5965"/>
                                <a:ext cx="94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手机号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9" name="Text Box 5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11" y="5809"/>
                                <a:ext cx="945" cy="4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修改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0" name="Text Box 5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31" y="5965"/>
                                <a:ext cx="94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级别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91" name="Group 596"/>
                          <wpg:cNvGrpSpPr>
                            <a:grpSpLocks/>
                          </wpg:cNvGrpSpPr>
                          <wpg:grpSpPr bwMode="auto">
                            <a:xfrm>
                              <a:off x="3750" y="7050"/>
                              <a:ext cx="6616" cy="942"/>
                              <a:chOff x="3750" y="7050"/>
                              <a:chExt cx="6616" cy="942"/>
                            </a:xfrm>
                          </wpg:grpSpPr>
                          <wps:wsp>
                            <wps:cNvPr id="792" name="Rectangle 5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50" y="7050"/>
                                <a:ext cx="6616" cy="9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3" name="Text Box 5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60" y="7212"/>
                                <a:ext cx="1156" cy="6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会员编号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4" name="Text Box 5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26" y="7212"/>
                                <a:ext cx="73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姓名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5" name="Text Box 6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11" y="7525"/>
                                <a:ext cx="945" cy="4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删除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6" name="Text Box 6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71" y="7212"/>
                                <a:ext cx="94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手机号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7" name="Text Box 6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11" y="7056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修改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8" name="Text Box 6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31" y="7212"/>
                                <a:ext cx="94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7415" w:rsidRDefault="00AE7415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级别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799" name="Rectangle 604"/>
                        <wps:cNvSpPr>
                          <a:spLocks noChangeArrowheads="1"/>
                        </wps:cNvSpPr>
                        <wps:spPr bwMode="auto">
                          <a:xfrm>
                            <a:off x="9316" y="9555"/>
                            <a:ext cx="1227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新增会员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61" o:spid="_x0000_s1368" style="position:absolute;margin-left:10.2pt;margin-top:22.15pt;width:421.8pt;height:247.2pt;z-index:251677696" coordorigin="2011,8616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">
                <v:group id="Group 567" o:spid="_x0000_s1369" style="position:absolute;left:2011;top:8616;width:9134;height:5616" coordorigin="2011,2844" coordsize="9134,56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86G6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T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zoboxgAAANwA&#10;AAAPAAAAAAAAAAAAAAAAAKoCAABkcnMvZG93bnJldi54bWxQSwUGAAAAAAQABAD6AAAAnQMAAAAA&#10;">
                  <v:rect id="Rectangle 568" o:spid="_x0000_s1370" style="position:absolute;left:2011;top:2844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nGv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c/LB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6ca9xQAAANwAAAAPAAAAAAAAAAAAAAAAAJgCAABkcnMv&#10;ZG93bnJldi54bWxQSwUGAAAAAAQABAD1AAAAigMAAAAA&#10;"/>
                  <v:rect id="Rectangle 569" o:spid="_x0000_s1371" style="position:absolute;left:2220;top:3001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Beyc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oW8xn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BeycYAAADcAAAADwAAAAAAAAAAAAAAAACYAgAAZHJz&#10;L2Rvd25yZXYueG1sUEsFBgAAAAAEAAQA9QAAAIsDAAAAAA==&#10;">
                    <v:textbox>
                      <w:txbxContent>
                        <w:p w:rsidR="00AE7415" w:rsidRDefault="00AE7415">
                          <w:pPr>
                            <w:jc w:val="center"/>
                          </w:pPr>
                          <w:r>
                            <w:t>XXX</w:t>
                          </w:r>
                          <w:r>
                            <w:t>订餐系统</w:t>
                          </w:r>
                        </w:p>
                      </w:txbxContent>
                    </v:textbox>
                  </v:rect>
                  <v:rect id="Rectangle 570" o:spid="_x0000_s1372" style="position:absolute;left:2220;top:3781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z7Us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FfAb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z7UsYAAADcAAAADwAAAAAAAAAAAAAAAACYAgAAZHJz&#10;L2Rvd25yZXYueG1sUEsFBgAAAAAEAAQA9QAAAIsDAAAAAA==&#10;">
                    <v:textbox>
                      <w:txbxContent>
                        <w:p w:rsidR="00AE7415" w:rsidRDefault="00AE7415">
                          <w:r>
                            <w:t>订单管理</w:t>
                          </w:r>
                        </w:p>
                      </w:txbxContent>
                    </v:textbox>
                  </v:rect>
                  <v:rect id="Rectangle 571" o:spid="_x0000_s1373" style="position:absolute;left:2220;top:4716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5lJcUA&#10;AADcAAAADwAAAGRycy9kb3ducmV2LnhtbESPT2vCQBTE74V+h+UVems2KkSbukqpWOoxfy69vWZf&#10;k9Ts25BdNfXTu4LgcZiZ3zDL9Wg6caTBtZYVTKIYBHFldcu1grLYvixAOI+ssbNMCv7JwXr1+LDE&#10;VNsTZ3TMfS0ChF2KChrv+1RKVzVk0EW2Jw7erx0M+iCHWuoBTwFuOjmN40QabDksNNjTR0PVPj8Y&#10;BT/ttMRzVnzG5nU787ux+Dt8b5R6fhrf30B4Gv09fGt/aQXzJIHrmXA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nmUlxQAAANwAAAAPAAAAAAAAAAAAAAAAAJgCAABkcnMv&#10;ZG93bnJldi54bWxQSwUGAAAAAAQABAD1AAAAigMAAAAA&#10;">
                    <v:textbox>
                      <w:txbxContent>
                        <w:p w:rsidR="00AE7415" w:rsidRDefault="00AE7415">
                          <w:r>
                            <w:t>菜单管理</w:t>
                          </w:r>
                        </w:p>
                      </w:txbxContent>
                    </v:textbox>
                  </v:rect>
                  <v:rect id="Rectangle 572" o:spid="_x0000_s1374" style="position:absolute;left:2220;top:5652;width:1261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AvsQA&#10;AADcAAAADwAAAGRycy9kb3ducmV2LnhtbESPT4vCMBTE7wt+h/AWvK3pKvinGkUUxT1qe/H2bJ5t&#10;d5uX0kStfvqNIHgcZuY3zGzRmkpcqXGlZQXfvQgEcWZ1ybmCNNl8jUE4j6yxskwK7uRgMe98zDDW&#10;9sZ7uh58LgKEXYwKCu/rWEqXFWTQ9WxNHLyzbQz6IJtc6gZvAW4q2Y+ioTRYclgosKZVQdnf4WIU&#10;nMp+io99so3MZDPwP23yezmulep+tsspCE+tf4df7Z1WMBqO4HkmHA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SwL7EAAAA3AAAAA8AAAAAAAAAAAAAAAAAmAIAAGRycy9k&#10;b3ducmV2LnhtbFBLBQYAAAAABAAEAPUAAACJAwAAAAA=&#10;">
                    <v:textbox>
                      <w:txbxContent>
                        <w:p w:rsidR="00AE7415" w:rsidRDefault="00AE7415">
                          <w:r>
                            <w:t>流水管理</w:t>
                          </w:r>
                        </w:p>
                      </w:txbxContent>
                    </v:textbox>
                  </v:rect>
                  <v:rect id="Rectangle 573" o:spid="_x0000_s1375" style="position:absolute;left:2220;top:6587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DtaMIA&#10;AADcAAAADwAAAGRycy9kb3ducmV2LnhtbERPy4rCMBTdC/5DuIIb0XSUUalGcUTBxbjwAbq8NNe2&#10;2NyUJtb692YhuDyc93zZmELUVLncsoKfQQSCOLE651TB+bTtT0E4j6yxsEwKXuRguWi35hhr++QD&#10;1UefihDCLkYFmfdlLKVLMjLoBrYkDtzNVgZ9gFUqdYXPEG4KOYyisTSYc2jIsKR1Rsn9+DAK5P48&#10;Hb1u+7/r5neS/9+p7kWXWqlup1nNQHhq/Ff8ce+0gsk4rA1nwhG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8O1owgAAANwAAAAPAAAAAAAAAAAAAAAAAJgCAABkcnMvZG93&#10;bnJldi54bWxQSwUGAAAAAAQABAD1AAAAhwMAAAAA&#10;" fillcolor="gray">
                    <v:textbox>
                      <w:txbxContent>
                        <w:p w:rsidR="00AE7415" w:rsidRDefault="00AE7415">
                          <w:r>
                            <w:t>会员管理</w:t>
                          </w:r>
                        </w:p>
                      </w:txbxContent>
                    </v:textbox>
                  </v:rect>
                  <v:rect id="Rectangle 574" o:spid="_x0000_s1376" style="position:absolute;left:2220;top:7524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HxV8QA&#10;AADcAAAADwAAAGRycy9kb3ducmV2LnhtbESPQYvCMBSE7wv+h/CEva3pKuhajSKKix61vezt2Tzb&#10;us1LaaJWf70RBI/DzHzDTOetqcSFGldaVvDdi0AQZ1aXnCtIk/XXDwjnkTVWlknBjRzMZ52PKcba&#10;XnlHl73PRYCwi1FB4X0dS+myggy6nq2Jg3e0jUEfZJNL3eA1wE0l+1E0lAZLDgsF1rQsKPvfn42C&#10;Q9lP8b5LfiMzXg/8tk1O57+VUp/ddjEB4an17/CrvdEKR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B8VfEAAAA3AAAAA8AAAAAAAAAAAAAAAAAmAIAAGRycy9k&#10;b3ducmV2LnhtbFBLBQYAAAAABAAEAPUAAACJAwAAAAA=&#10;">
                    <v:textbox>
                      <w:txbxContent>
                        <w:p w:rsidR="00AE7415" w:rsidRDefault="00AE7415">
                          <w:r>
                            <w:t>权限管理</w:t>
                          </w:r>
                        </w:p>
                      </w:txbxContent>
                    </v:textbox>
                  </v:rect>
                  <v:rect id="Rectangle 575" o:spid="_x0000_s1377" style="position:absolute;left:3645;top:3782;width:1276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qDcMA&#10;AADcAAAADwAAAGRycy9kb3ducmV2LnhtbERPS2vCQBC+F/wPyxR6Ed1UqJbUVSRQ6CWU+igeh+yY&#10;pM3Oxuxo4r93D4UeP773cj24Rl2pC7VnA8/TBBRx4W3NpYH97n3yCioIssXGMxm4UYD1avSwxNT6&#10;nr/oupVSxRAOKRqoRNpU61BU5DBMfUscuZPvHEqEXalth30Md42eJclcO6w5NlTYUlZR8bu9OAMn&#10;efnuD5+Xc3s+ZuNS8vwnm+XGPD0OmzdQQoP8i//cH9bAYhHnxzPxCO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VqDcMAAADcAAAADwAAAAAAAAAAAAAAAACYAgAAZHJzL2Rv&#10;d25yZXYueG1sUEsFBgAAAAAEAAQA9QAAAIgDAAAAAA==&#10;">
                    <v:stroke dashstyle="dash"/>
                    <v:textbox>
                      <w:txbxContent>
                        <w:p w:rsidR="00AE7415" w:rsidRDefault="00AE7415">
                          <w:r>
                            <w:rPr>
                              <w:sz w:val="18"/>
                              <w:szCs w:val="18"/>
                            </w:rPr>
                            <w:t>会员管理</w:t>
                          </w:r>
                        </w:p>
                      </w:txbxContent>
                    </v:textbox>
                  </v:rect>
                  <v:rect id="Rectangle 576" o:spid="_x0000_s1378" style="position:absolute;left:10830;top:3782;width:210;height:4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5rjMUA&#10;AADcAAAADwAAAGRycy9kb3ducmV2LnhtbESPQWvCQBSE7wX/w/KE3pqNCrXGrCKKxR41Xnp7Zp9J&#10;2uzbkF2T2F/fLRQ8DjPzDZOuB1OLjlpXWVYwiWIQxLnVFRcKztn+5Q2E88gaa8uk4E4O1qvRU4qJ&#10;tj0fqTv5QgQIuwQVlN43iZQuL8mgi2xDHLyrbQ36INtC6hb7ADe1nMbxqzRYcVgosaFtSfn36WYU&#10;XKrpGX+O2XtsFvuZ/xiyr9vnTqnn8bBZgvA0+Ef4v33QCubz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rmuMxQAAANwAAAAPAAAAAAAAAAAAAAAAAJgCAABkcnMv&#10;ZG93bnJldi54bWxQSwUGAAAAAAQABAD1AAAAigMAAAAA&#10;"/>
                  <v:rect id="Rectangle 577" o:spid="_x0000_s1379" style="position:absolute;left:10830;top:4407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FMX8cA&#10;AADcAAAADwAAAGRycy9kb3ducmV2LnhtbESPT2vCQBTE7wW/w/IKvZS6MVIjadagpUIP9aAV9PjI&#10;vvzB7NuQ3cb47buFgsdhZn7DZPloWjFQ7xrLCmbTCARxYXXDlYLj9/ZlCcJ5ZI2tZVJwIwf5avKQ&#10;Yartlfc0HHwlAoRdigpq77tUSlfUZNBNbUccvNL2Bn2QfSV1j9cAN62Mo2ghDTYcFmrs6L2m4nL4&#10;MQrk7ric38rd5vzxmjRfFxqeo9Og1NPjuH4D4Wn09/B/+1MrSJIY/s6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BTF/HAAAA3AAAAA8AAAAAAAAAAAAAAAAAmAIAAGRy&#10;cy9kb3ducmV2LnhtbFBLBQYAAAAABAAEAPUAAACMAwAAAAA=&#10;" fillcolor="gray"/>
                  <v:rect id="Rectangle 578" o:spid="_x0000_s1380" style="position:absolute;left:7216;top:3782;width:193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QYMQA&#10;AADcAAAADwAAAGRycy9kb3ducmV2LnhtbESPQYvCMBSE74L/ITzBm6YqqNs1iiiKe9T24u1t87at&#10;Ni+liVr99ZuFBY/DzHzDLFatqcSdGldaVjAaRiCIM6tLzhWkyW4wB+E8ssbKMil4koPVsttZYKzt&#10;g490P/lcBAi7GBUU3texlC4ryKAb2po4eD+2MeiDbHKpG3wEuKnkOIqm0mDJYaHAmjYFZdfTzSj4&#10;Lscpvo7JPjIfu4n/apPL7bxVqt9r158gPLX+Hf5vH7SC2WwC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wUGDEAAAA3AAAAA8AAAAAAAAAAAAAAAAAmAIAAGRycy9k&#10;b3ducmV2LnhtbFBLBQYAAAAABAAEAPUAAACJAwAAAAA=&#10;">
                    <v:textbox>
                      <w:txbxContent>
                        <w:p w:rsidR="00AE7415" w:rsidRDefault="00AE7415">
                          <w:r>
                            <w:rPr>
                              <w:sz w:val="18"/>
                              <w:szCs w:val="18"/>
                            </w:rPr>
                            <w:t>查询：＿＿＿＿＿＿</w:t>
                          </w:r>
                        </w:p>
                      </w:txbxContent>
                    </v:textbox>
                  </v:rect>
                  <v:rect id="Rectangle 579" o:spid="_x0000_s1381" style="position:absolute;left:3585;top:4404;width:7036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nIFMQA&#10;AADcAAAADwAAAGRycy9kb3ducmV2LnhtbESPT4vCMBTE7wt+h/AEb2vqH9TtGkUURY9aL3t72zzb&#10;avNSmqjVT79ZEDwOM/MbZjpvTCluVLvCsoJeNwJBnFpdcKbgmKw/JyCcR9ZYWiYFD3Iwn7U+phhr&#10;e+c93Q4+EwHCLkYFufdVLKVLczLourYiDt7J1gZ9kHUmdY33ADel7EfRSBosOCzkWNEyp/RyuBoF&#10;v0X/iM99sonM13rgd01yvv6slOq0m8U3CE+Nf4df7a1WMB4P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ZyBTEAAAA3AAAAA8AAAAAAAAAAAAAAAAAmAIAAGRycy9k&#10;b3ducmV2LnhtbFBLBQYAAAAABAAEAPUAAACJAwAAAAA=&#10;"/>
                  <v:group id="Group 580" o:spid="_x0000_s1382" style="position:absolute;left:3750;top:4554;width:6616;height:943" coordorigin="3750,4554" coordsize="6616,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6IQc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vU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/ohBxgAAANwA&#10;AAAPAAAAAAAAAAAAAAAAAKoCAABkcnMvZG93bnJldi54bWxQSwUGAAAAAAQABAD6AAAAnQMAAAAA&#10;">
                    <v:rect id="Rectangle 581" o:spid="_x0000_s1383" style="position:absolute;left:3750;top:4554;width:6616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fz+MQA&#10;AADcAAAADwAAAGRycy9kb3ducmV2LnhtbESPT4vCMBTE7wt+h/AWvK3pKvinGkUUxT1qe/H2bJ5t&#10;d5uX0kStfvqNIHgcZuY3zGzRmkpcqXGlZQXfvQgEcWZ1ybmCNNl8jUE4j6yxskwK7uRgMe98zDDW&#10;9sZ7uh58LgKEXYwKCu/rWEqXFWTQ9WxNHLyzbQz6IJtc6gZvAW4q2Y+ioTRYclgosKZVQdnf4WIU&#10;nMp+io99so3MZDPwP23yezmulep+tsspCE+tf4df7Z1WMBoN4XkmHA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H8/jEAAAA3AAAAA8AAAAAAAAAAAAAAAAAmAIAAGRycy9k&#10;b3ducmV2LnhtbFBLBQYAAAAABAAEAPUAAACJAwAAAAA=&#10;"/>
                    <v:shape id="Text Box 582" o:spid="_x0000_s1384" type="#_x0000_t202" style="position:absolute;left:3960;top:4717;width:1156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QV18UA&#10;AADcAAAADwAAAGRycy9kb3ducmV2LnhtbESPQWvCQBSE70L/w/IKvYhubMXY6CqlYLE3jaW9PrLP&#10;JJh9G3fXmP77bkHwOMzMN8xy3ZtGdOR8bVnBZJyAIC6srrlU8HXYjOYgfEDW2FgmBb/kYb16GCwx&#10;0/bKe+ryUIoIYZ+hgiqENpPSFxUZ9GPbEkfvaJ3BEKUrpXZ4jXDTyOckmUmDNceFClt6r6g45Rej&#10;YD7ddj/+82X3XcyOzWsYpt3H2Sn19Ni/LUAE6sM9fGtvtYI0TeH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dBXXxQAAANwAAAAPAAAAAAAAAAAAAAAAAJgCAABkcnMv&#10;ZG93bnJldi54bWxQSwUGAAAAAAQABAD1AAAAig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会员编号</w:t>
                            </w:r>
                          </w:p>
                        </w:txbxContent>
                      </v:textbox>
                    </v:shape>
                    <v:shape id="Text Box 583" o:spid="_x0000_s1385" type="#_x0000_t202" style="position:absolute;left:5326;top:4717;width:73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uBpcIA&#10;AADcAAAADwAAAGRycy9kb3ducmV2LnhtbERPy2rCQBTdF/yH4QrdFJ1YxdjUUUSo6M4XdnvJXJPQ&#10;zJ04M43x751FocvDec+XnalFS85XlhWMhgkI4tzqigsF59PXYAbCB2SNtWVS8CAPy0XvZY6Ztnc+&#10;UHsMhYgh7DNUUIbQZFL6vCSDfmgb4shdrTMYInSF1A7vMdzU8j1JptJgxbGhxIbWJeU/x1+jYDbZ&#10;tt9+N95f8um1/ghvabu5OaVe+93qE0SgLvyL/9xbrSBN49p4Jh4B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64GlwgAAANwAAAAPAAAAAAAAAAAAAAAAAJgCAABkcnMvZG93&#10;bnJldi54bWxQSwUGAAAAAAQABAD1AAAAhw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姓名</w:t>
                            </w:r>
                          </w:p>
                        </w:txbxContent>
                      </v:textbox>
                    </v:shape>
                    <v:shape id="Text Box 584" o:spid="_x0000_s1386" type="#_x0000_t202" style="position:absolute;left:9211;top:5029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ckPsUA&#10;AADcAAAADwAAAGRycy9kb3ducmV2LnhtbESPQWvCQBSE70L/w/IKXkQ3tcVo6ioiWPTWWtHrI/tM&#10;QrNv0901xn/vCoUeh5n5hpkvO1OLlpyvLCt4GSUgiHOrKy4UHL43wykIH5A11pZJwY08LBdPvTlm&#10;2l75i9p9KESEsM9QQRlCk0np85IM+pFtiKN3ts5giNIVUju8Rrip5ThJJtJgxXGhxIbWJeU/+4tR&#10;MH3btie/e/085pNzPQuDtP34dUr1n7vVO4hAXfgP/7W3WkGazu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yQ+xQAAANwAAAAPAAAAAAAAAAAAAAAAAJgCAABkcnMv&#10;ZG93bnJldi54bWxQSwUGAAAAAAQABAD1AAAAig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删除</w:t>
                            </w:r>
                          </w:p>
                        </w:txbxContent>
                      </v:textbox>
                    </v:shape>
                    <v:shape id="Text Box 585" o:spid="_x0000_s1387" type="#_x0000_t202" style="position:absolute;left:6271;top:4717;width:94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j9hMIA&#10;AADcAAAADwAAAGRycy9kb3ducmV2LnhtbERPy2rCQBTdF/yH4QrdFJ1YRdPUUUSo6M4XdnvJXJPQ&#10;zJ04M43x751FocvDec+XnalFS85XlhWMhgkI4tzqigsF59PXIAXhA7LG2jIpeJCH5aL3MsdM2zsf&#10;qD2GQsQQ9hkqKENoMil9XpJBP7QNceSu1hkMEbpCaof3GG5q+Z4kU2mw4thQYkPrkvKf469RkE62&#10;7bffjfeXfHqtP8LbrN3cnFKv/W71CSJQF/7Ff+6tVjBL4/x4Jh4B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SP2EwgAAANwAAAAPAAAAAAAAAAAAAAAAAJgCAABkcnMvZG93&#10;bnJldi54bWxQSwUGAAAAAAQABAD1AAAAhw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手机号</w:t>
                            </w:r>
                          </w:p>
                        </w:txbxContent>
                      </v:textbox>
                    </v:shape>
                    <v:shape id="Text Box 586" o:spid="_x0000_s1388" type="#_x0000_t202" style="position:absolute;left:9211;top:4561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RYH8UA&#10;AADcAAAADwAAAGRycy9kb3ducmV2LnhtbESPQWvCQBSE74X+h+UJXoputEVjdJVSaNGbtaLXR/aZ&#10;BLNv091tjP/eFQoeh5n5hlmsOlOLlpyvLCsYDRMQxLnVFRcK9j+fgxSED8gaa8uk4EoeVsvnpwVm&#10;2l74m9pdKESEsM9QQRlCk0np85IM+qFtiKN3ss5giNIVUju8RLip5ThJJtJgxXGhxIY+SsrPuz+j&#10;IH1bt0e/ed0e8smpnoWXafv165Tq97r3OYhAXXiE/9trrWCajuB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FgfxQAAANwAAAAPAAAAAAAAAAAAAAAAAJgCAABkcnMv&#10;ZG93bnJldi54bWxQSwUGAAAAAAQABAD1AAAAig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修改</w:t>
                            </w:r>
                          </w:p>
                        </w:txbxContent>
                      </v:textbox>
                    </v:shape>
                    <v:shape id="Text Box 587" o:spid="_x0000_s1389" type="#_x0000_t202" style="position:absolute;left:7531;top:4717;width:94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bGaMUA&#10;AADcAAAADwAAAGRycy9kb3ducmV2LnhtbESPQWvCQBSE74X+h+UVeim6qYqmqatIoaI3m4peH9ln&#10;Epp9G3e3Mf33XUHwOMzMN8x82ZtGdOR8bVnB6zABQVxYXXOpYP/9OUhB+ICssbFMCv7Iw3Lx+DDH&#10;TNsLf1GXh1JECPsMFVQhtJmUvqjIoB/aljh6J+sMhihdKbXDS4SbRo6SZCoN1hwXKmzpo6LiJ/81&#10;CtLJpjv67Xh3KKan5i28zLr12Sn1/NSv3kEE6sM9fGtvtIJZOoLrmXgE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1sZoxQAAANwAAAAPAAAAAAAAAAAAAAAAAJgCAABkcnMv&#10;ZG93bnJldi54bWxQSwUGAAAAAAQABAD1AAAAig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级别</w:t>
                            </w:r>
                          </w:p>
                        </w:txbxContent>
                      </v:textbox>
                    </v:shape>
                  </v:group>
                  <v:group id="Group 588" o:spid="_x0000_s1390" style="position:absolute;left:3750;top:5802;width:6616;height:943" coordorigin="3750,5802" coordsize="6616,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7Fic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4Xa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jsWJxgAAANwA&#10;AAAPAAAAAAAAAAAAAAAAAKoCAABkcnMvZG93bnJldi54bWxQSwUGAAAAAAQABAD6AAAAnQMAAAAA&#10;">
                    <v:rect id="Rectangle 589" o:spid="_x0000_s1391" style="position:absolute;left:3750;top:5802;width:6616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y4M8QA&#10;AADcAAAADwAAAGRycy9kb3ducmV2LnhtbESPT4vCMBTE7wt+h/AEb2vqH9TtGkUURY9aL3t72zzb&#10;avNSmqjVT79ZEDwOM/MbZjpvTCluVLvCsoJeNwJBnFpdcKbgmKw/JyCcR9ZYWiYFD3Iwn7U+phhr&#10;e+c93Q4+EwHCLkYFufdVLKVLczLourYiDt7J1gZ9kHUmdY33ADel7EfRSBosOCzkWNEyp/RyuBoF&#10;v0X/iM99sonM13rgd01yvv6slOq0m8U3CE+Nf4df7a1WMJ4M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MuDPEAAAA3AAAAA8AAAAAAAAAAAAAAAAAmAIAAGRycy9k&#10;b3ducmV2LnhtbFBLBQYAAAAABAAEAPUAAACJAwAAAAA=&#10;"/>
                    <v:shape id="Text Box 590" o:spid="_x0000_s1392" type="#_x0000_t202" style="position:absolute;left:3960;top:5965;width:1156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9eHMYA&#10;AADcAAAADwAAAGRycy9kb3ducmV2LnhtbESPQWvCQBSE74L/YXmCl1I3tVVjdBURLPZWbanXR/aZ&#10;BLNv0901pv++Wyh4HGbmG2a57kwtWnK+sqzgaZSAIM6trrhQ8Pmxe0xB+ICssbZMCn7Iw3rV7y0x&#10;0/bGB2qPoRARwj5DBWUITSalz0sy6Ee2IY7e2TqDIUpXSO3wFuGmluMkmUqDFceFEhvalpRfjlej&#10;IH3Ztyf/9vz+lU/P9Tw8zNrXb6fUcNBtFiACdeEe/m/vtYJZOoG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9eHMYAAADcAAAADwAAAAAAAAAAAAAAAACYAgAAZHJz&#10;L2Rvd25yZXYueG1sUEsFBgAAAAAEAAQA9QAAAIsDAAAAAA==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会员编号</w:t>
                            </w:r>
                          </w:p>
                        </w:txbxContent>
                      </v:textbox>
                    </v:shape>
                    <v:shape id="Text Box 591" o:spid="_x0000_s1393" type="#_x0000_t202" style="position:absolute;left:5326;top:5965;width:73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3Aa8YA&#10;AADcAAAADwAAAGRycy9kb3ducmV2LnhtbESPT2vCQBTE70K/w/IKXkQ3tSXG6Cql0GJv/kOvj+wz&#10;CWbfprvbmH77bqHgcZiZ3zDLdW8a0ZHztWUFT5MEBHFhdc2lguPhfZyB8AFZY2OZFPyQh/XqYbDE&#10;XNsb76jbh1JECPscFVQhtLmUvqjIoJ/Yljh6F+sMhihdKbXDW4SbRk6TJJUGa44LFbb0VlFx3X8b&#10;BdnLpjv7z+ftqUgvzTyMZt3Hl1Nq+Ni/LkAE6sM9/N/eaAWzLIW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3Aa8YAAADcAAAADwAAAAAAAAAAAAAAAACYAgAAZHJz&#10;L2Rvd25yZXYueG1sUEsFBgAAAAAEAAQA9QAAAIsDAAAAAA==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姓名</w:t>
                            </w:r>
                          </w:p>
                        </w:txbxContent>
                      </v:textbox>
                    </v:shape>
                    <v:shape id="Text Box 592" o:spid="_x0000_s1394" type="#_x0000_t202" style="position:absolute;left:9211;top:6277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Fl8MUA&#10;AADcAAAADwAAAGRycy9kb3ducmV2LnhtbESPQWvCQBSE7wX/w/KEXopubIuJqauUQoverIpeH9ln&#10;Epp9G3e3Mf57Vyj0OMzMN8x82ZtGdOR8bVnBZJyAIC6srrlUsN99jjIQPiBrbCyTgit5WC4GD3PM&#10;tb3wN3XbUIoIYZ+jgiqENpfSFxUZ9GPbEkfvZJ3BEKUrpXZ4iXDTyOckmUqDNceFClv6qKj42f4a&#10;Bdnrqjv69cvmUExPzSw8pd3X2Sn1OOzf30AE6sN/+K+90grSLIX7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oWXwxQAAANwAAAAPAAAAAAAAAAAAAAAAAJgCAABkcnMv&#10;ZG93bnJldi54bWxQSwUGAAAAAAQABAD1AAAAig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删除</w:t>
                            </w:r>
                          </w:p>
                        </w:txbxContent>
                      </v:textbox>
                    </v:shape>
                    <v:shape id="Text Box 593" o:spid="_x0000_s1395" type="#_x0000_t202" style="position:absolute;left:6271;top:5965;width:94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7xgsIA&#10;AADcAAAADwAAAGRycy9kb3ducmV2LnhtbERPy2rCQBTdF/yH4QrdFJ1YRdPUUUSo6M4XdnvJXJPQ&#10;zJ04M43x751FocvDec+XnalFS85XlhWMhgkI4tzqigsF59PXIAXhA7LG2jIpeJCH5aL3MsdM2zsf&#10;qD2GQsQQ9hkqKENoMil9XpJBP7QNceSu1hkMEbpCaof3GG5q+Z4kU2mw4thQYkPrkvKf469RkE62&#10;7bffjfeXfHqtP8LbrN3cnFKv/W71CSJQF/7Ff+6tVjBL49p4Jh4B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PvGCwgAAANwAAAAPAAAAAAAAAAAAAAAAAJgCAABkcnMvZG93&#10;bnJldi54bWxQSwUGAAAAAAQABAD1AAAAhw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手机号</w:t>
                            </w:r>
                          </w:p>
                        </w:txbxContent>
                      </v:textbox>
                    </v:shape>
                    <v:shape id="Text Box 594" o:spid="_x0000_s1396" type="#_x0000_t202" style="position:absolute;left:9211;top:5809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JUGcUA&#10;AADcAAAADwAAAGRycy9kb3ducmV2LnhtbESPQWvCQBSE70L/w/IKXkQ3tUVj6ioiWPTWWtHrI/tM&#10;QrNv0901xn/vCoUeh5n5hpkvO1OLlpyvLCt4GSUgiHOrKy4UHL43wxSED8gaa8uk4EYeloun3hwz&#10;ba/8Re0+FCJC2GeooAyhyaT0eUkG/cg2xNE7W2cwROkKqR1eI9zUcpwkE2mw4rhQYkPrkvKf/cUo&#10;SN+27cnvXj+P+eRcz8Jg2n78OqX6z93qHUSgLvyH/9pbrWCazu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lQZxQAAANwAAAAPAAAAAAAAAAAAAAAAAJgCAABkcnMv&#10;ZG93bnJldi54bWxQSwUGAAAAAAQABAD1AAAAig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修改</w:t>
                            </w:r>
                          </w:p>
                        </w:txbxContent>
                      </v:textbox>
                    </v:shape>
                    <v:shape id="Text Box 595" o:spid="_x0000_s1397" type="#_x0000_t202" style="position:absolute;left:7531;top:5965;width:94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FrWcIA&#10;AADcAAAADwAAAGRycy9kb3ducmV2LnhtbERPz2vCMBS+C/sfwht4kZlOpWpnlDFQ9Obc0OujebZl&#10;zUuXxFr/e3MQPH58vxerztSiJecrywrehwkI4tzqigsFvz/rtxkIH5A11pZJwY08rJYvvQVm2l75&#10;m9pDKEQMYZ+hgjKEJpPS5yUZ9EPbEEfubJ3BEKErpHZ4jeGmlqMkSaXBimNDiQ19lZT/HS5GwWyy&#10;bU9+N94f8/Rcz8Ng2m7+nVL91+7zA0SgLjzFD/dWK5jO4/x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kWtZwgAAANwAAAAPAAAAAAAAAAAAAAAAAJgCAABkcnMvZG93&#10;bnJldi54bWxQSwUGAAAAAAQABAD1AAAAhw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级别</w:t>
                            </w:r>
                          </w:p>
                        </w:txbxContent>
                      </v:textbox>
                    </v:shape>
                  </v:group>
                  <v:group id="Group 596" o:spid="_x0000_s1398" style="position:absolute;left:3750;top:7050;width:6616;height:942" coordorigin="3750,7050" coordsize="6616,9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louM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+h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yWi4xgAAANwA&#10;AAAPAAAAAAAAAAAAAAAAAKoCAABkcnMvZG93bnJldi54bWxQSwUGAAAAAAQABAD6AAAAnQMAAAAA&#10;">
                    <v:rect id="Rectangle 597" o:spid="_x0000_s1399" style="position:absolute;left:3750;top:7050;width:6616;height: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ATAcQA&#10;AADcAAAADwAAAGRycy9kb3ducmV2LnhtbESPQYvCMBSE74L/IbyFvWm6XXC1GkUURY9aL96ezbPt&#10;bvNSmqjVX2+EBY/DzHzDTGatqcSVGldaVvDVj0AQZ1aXnCs4pKveEITzyBory6TgTg5m025ngom2&#10;N97Rde9zESDsElRQeF8nUrqsIIOub2vi4J1tY9AH2eRSN3gLcFPJOIoG0mDJYaHAmhYFZX/7i1Fw&#10;KuMDPnbpOjKj1bfftunv5bhU6vOjnY9BeGr9O/zf3mgFP6MY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wEwHEAAAA3AAAAA8AAAAAAAAAAAAAAAAAmAIAAGRycy9k&#10;b3ducmV2LnhtbFBLBQYAAAAABAAEAPUAAACJAwAAAAA=&#10;"/>
                    <v:shape id="Text Box 598" o:spid="_x0000_s1400" type="#_x0000_t202" style="position:absolute;left:3960;top:7212;width:1156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P1LsYA&#10;AADcAAAADwAAAGRycy9kb3ducmV2LnhtbESPW2sCMRSE34X+h3AKfZFutipetkYRoUXfrC3t62Fz&#10;9kI3J2uSruu/N4LQx2FmvmGW6940oiPna8sKXpIUBHFudc2lgq/Pt+c5CB+QNTaWScGFPKxXD4Ml&#10;Ztqe+YO6YyhFhLDPUEEVQptJ6fOKDPrEtsTRK6wzGKJ0pdQOzxFuGjlK06k0WHNcqLClbUX57/HP&#10;KJhPdt2P348P3/m0aBZhOOveT06pp8d+8woiUB/+w/f2TiuYLc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0P1LsYAAADcAAAADwAAAAAAAAAAAAAAAACYAgAAZHJz&#10;L2Rvd25yZXYueG1sUEsFBgAAAAAEAAQA9QAAAIsDAAAAAA==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会员编号</w:t>
                            </w:r>
                          </w:p>
                        </w:txbxContent>
                      </v:textbox>
                    </v:shape>
                    <v:shape id="Text Box 599" o:spid="_x0000_s1401" type="#_x0000_t202" style="position:absolute;left:5326;top:7212;width:73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tWsYA&#10;AADcAAAADwAAAGRycy9kb3ducmV2LnhtbESPW2sCMRSE34X+h3AKfZFutipetkYRoUXfrC3t62Fz&#10;9kI3J2uSruu/N4LQx2FmvmGW6940oiPna8sKXpIUBHFudc2lgq/Pt+c5CB+QNTaWScGFPKxXD4Ml&#10;Ztqe+YO6YyhFhLDPUEEVQptJ6fOKDPrEtsTRK6wzGKJ0pdQOzxFuGjlK06k0WHNcqLClbUX57/HP&#10;KJhPdt2P348P3/m0aBZhOOveT06pp8d+8woiUB/+w/f2TiuYLS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ptWsYAAADcAAAADwAAAAAAAAAAAAAAAACYAgAAZHJz&#10;L2Rvd25yZXYueG1sUEsFBgAAAAAEAAQA9QAAAIsDAAAAAA==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姓名</w:t>
                            </w:r>
                          </w:p>
                        </w:txbxContent>
                      </v:textbox>
                    </v:shape>
                    <v:shape id="Text Box 600" o:spid="_x0000_s1402" type="#_x0000_t202" style="position:absolute;left:9211;top:7525;width:94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bIwcYA&#10;AADcAAAADwAAAGRycy9kb3ducmV2LnhtbESPW2sCMRSE3wv+h3AEX4pma+ttNYoILfrmDX09bI67&#10;i5uTbZKu23/fFAp9HGbmG2axak0lGnK+tKzgZZCAIM6sLjlXcD6996cgfEDWWFkmBd/kYbXsPC0w&#10;1fbBB2qOIRcRwj5FBUUIdSqlzwoy6Ae2Jo7ezTqDIUqXS+3wEeGmksMkGUuDJceFAmvaFJTdj19G&#10;wfRt21z97nV/yca3ahaeJ83Hp1Oq123XcxCB2vAf/mtvtYLJbAS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+bIwcYAAADcAAAADwAAAAAAAAAAAAAAAACYAgAAZHJz&#10;L2Rvd25yZXYueG1sUEsFBgAAAAAEAAQA9QAAAIsDAAAAAA==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删除</w:t>
                            </w:r>
                          </w:p>
                        </w:txbxContent>
                      </v:textbox>
                    </v:shape>
                    <v:shape id="Text Box 601" o:spid="_x0000_s1403" type="#_x0000_t202" style="position:absolute;left:6271;top:7212;width:94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WtsUA&#10;AADcAAAADwAAAGRycy9kb3ducmV2LnhtbESPQWvCQBSE74X+h+UVeim6aZWoqauUQkVvNhW9PrLP&#10;JDT7Nt3dxvjvXUHwOMzMN8x82ZtGdOR8bVnB6zABQVxYXXOpYPfzNZiC8AFZY2OZFJzJw3Lx+DDH&#10;TNsTf1OXh1JECPsMFVQhtJmUvqjIoB/aljh6R+sMhihdKbXDU4SbRr4lSSoN1hwXKmzps6LiN/83&#10;CqbjdXfwm9F2X6THZhZeJt3qzyn1/NR/vIMI1Id7+NZeawWTWQrXM/EI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NFa2xQAAANwAAAAPAAAAAAAAAAAAAAAAAJgCAABkcnMv&#10;ZG93bnJldi54bWxQSwUGAAAAAAQABAD1AAAAig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手机号</w:t>
                            </w:r>
                          </w:p>
                        </w:txbxContent>
                      </v:textbox>
                    </v:shape>
                    <v:shape id="Text Box 602" o:spid="_x0000_s1404" type="#_x0000_t202" style="position:absolute;left:9211;top:7056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jzLcUA&#10;AADcAAAADwAAAGRycy9kb3ducmV2LnhtbESPQWvCQBSE70L/w/IKXkQ3tcVo6ioiWPTWWtHrI/tM&#10;QrNv0901xn/vCoUeh5n5hpkvO1OLlpyvLCt4GSUgiHOrKy4UHL43wykIH5A11pZJwY08LBdPvTlm&#10;2l75i9p9KESEsM9QQRlCk0np85IM+pFtiKN3ts5giNIVUju8Rrip5ThJJtJgxXGhxIbWJeU/+4tR&#10;MH3btie/e/085pNzPQuDtP34dUr1n7vVO4hAXfgP/7W3WkE6S+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ePMtxQAAANwAAAAPAAAAAAAAAAAAAAAAAJgCAABkcnMv&#10;ZG93bnJldi54bWxQSwUGAAAAAAQABAD1AAAAig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修改</w:t>
                            </w:r>
                          </w:p>
                        </w:txbxContent>
                      </v:textbox>
                    </v:shape>
                    <v:shape id="Text Box 603" o:spid="_x0000_s1405" type="#_x0000_t202" style="position:absolute;left:7531;top:7212;width:94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dnX8IA&#10;AADcAAAADwAAAGRycy9kb3ducmV2LnhtbERPz2vCMBS+C/sfwht4kZlOpWpnlDFQ9Obc0OujebZl&#10;zUuXxFr/e3MQPH58vxerztSiJecrywrehwkI4tzqigsFvz/rtxkIH5A11pZJwY08rJYvvQVm2l75&#10;m9pDKEQMYZ+hgjKEJpPS5yUZ9EPbEEfubJ3BEKErpHZ4jeGmlqMkSaXBimNDiQ19lZT/HS5GwWyy&#10;bU9+N94f8/Rcz8Ng2m7+nVL91+7zA0SgLjzFD/dWK5jO49p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52dfwgAAANwAAAAPAAAAAAAAAAAAAAAAAJgCAABkcnMvZG93&#10;bnJldi54bWxQSwUGAAAAAAQABAD1AAAAhwMAAAAA&#10;">
                      <v:textbox>
                        <w:txbxContent>
                          <w:p w:rsidR="00AE7415" w:rsidRDefault="00AE7415">
                            <w:r>
                              <w:rPr>
                                <w:sz w:val="18"/>
                                <w:szCs w:val="18"/>
                              </w:rPr>
                              <w:t>级别</w:t>
                            </w:r>
                          </w:p>
                        </w:txbxContent>
                      </v:textbox>
                    </v:shape>
                  </v:group>
                </v:group>
                <v:rect id="Rectangle 604" o:spid="_x0000_s1406" style="position:absolute;left:9316;top:9555;width:1227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SBcMQA&#10;AADcAAAADwAAAGRycy9kb3ducmV2LnhtbESPQYvCMBSE74L/ITzBm6YqrLZrFNlFWY9aL3t727xt&#10;q81LaaJWf70RBI/DzHzDzJetqcSFGldaVjAaRiCIM6tLzhUc0vVgBsJ5ZI2VZVJwIwfLRbczx0Tb&#10;K+/osve5CBB2CSoovK8TKV1WkEE3tDVx8P5tY9AH2eRSN3gNcFPJcRR9SIMlh4UCa/oqKDvtz0bB&#10;Xzk+4H2XbiITryd+26bH8++3Uv1eu/oE4an17/Cr/aMVTOMYnmfC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UgXD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新增会员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33E2B">
        <w:t>会员管理，该页面可以新建，查询，删除，修改会员记录</w:t>
      </w:r>
      <w:r w:rsidR="00633E2B">
        <w:rPr>
          <w:rFonts w:hint="eastAsia"/>
        </w:rPr>
        <w:t>。</w:t>
      </w:r>
    </w:p>
    <w:p w:rsidR="003D7239" w:rsidRPr="0058414B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8F4244" w:rsidRDefault="008F4244" w:rsidP="008F4244">
      <w:pPr>
        <w:ind w:firstLine="420"/>
      </w:pPr>
      <w:r>
        <w:t>新增会员页面：</w:t>
      </w:r>
    </w:p>
    <w:p w:rsidR="003D7239" w:rsidRDefault="008F4244" w:rsidP="003D7239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78720" behindDoc="0" locked="0" layoutInCell="1" allowOverlap="1" wp14:anchorId="5EB349DC" wp14:editId="1F2571AA">
                <wp:simplePos x="0" y="0"/>
                <wp:positionH relativeFrom="column">
                  <wp:posOffset>129540</wp:posOffset>
                </wp:positionH>
                <wp:positionV relativeFrom="paragraph">
                  <wp:posOffset>635</wp:posOffset>
                </wp:positionV>
                <wp:extent cx="5356860" cy="3291840"/>
                <wp:effectExtent l="0" t="0" r="15240" b="22860"/>
                <wp:wrapNone/>
                <wp:docPr id="800" name="组合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3291840"/>
                          <a:chOff x="2011" y="9239"/>
                          <a:chExt cx="9134" cy="5616"/>
                        </a:xfrm>
                      </wpg:grpSpPr>
                      <wps:wsp>
                        <wps:cNvPr id="801" name="Rectangle 606"/>
                        <wps:cNvSpPr>
                          <a:spLocks noChangeArrowheads="1"/>
                        </wps:cNvSpPr>
                        <wps:spPr bwMode="auto">
                          <a:xfrm>
                            <a:off x="2011" y="9239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Rectangle 607"/>
                        <wps:cNvSpPr>
                          <a:spLocks noChangeArrowheads="1"/>
                        </wps:cNvSpPr>
                        <wps:spPr bwMode="auto">
                          <a:xfrm>
                            <a:off x="2220" y="9396"/>
                            <a:ext cx="8715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Rectangle 608"/>
                        <wps:cNvSpPr>
                          <a:spLocks noChangeArrowheads="1"/>
                        </wps:cNvSpPr>
                        <wps:spPr bwMode="auto">
                          <a:xfrm>
                            <a:off x="2220" y="10176"/>
                            <a:ext cx="1261" cy="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Rectangle 609"/>
                        <wps:cNvSpPr>
                          <a:spLocks noChangeArrowheads="1"/>
                        </wps:cNvSpPr>
                        <wps:spPr bwMode="auto">
                          <a:xfrm>
                            <a:off x="2220" y="11112"/>
                            <a:ext cx="1261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Rectangle 610"/>
                        <wps:cNvSpPr>
                          <a:spLocks noChangeArrowheads="1"/>
                        </wps:cNvSpPr>
                        <wps:spPr bwMode="auto">
                          <a:xfrm>
                            <a:off x="2220" y="12047"/>
                            <a:ext cx="1261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Rectangle 611"/>
                        <wps:cNvSpPr>
                          <a:spLocks noChangeArrowheads="1"/>
                        </wps:cNvSpPr>
                        <wps:spPr bwMode="auto">
                          <a:xfrm>
                            <a:off x="2220" y="12982"/>
                            <a:ext cx="1261" cy="781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Rectangle 612"/>
                        <wps:cNvSpPr>
                          <a:spLocks noChangeArrowheads="1"/>
                        </wps:cNvSpPr>
                        <wps:spPr bwMode="auto">
                          <a:xfrm>
                            <a:off x="2220" y="13920"/>
                            <a:ext cx="1261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Rectangle 613"/>
                        <wps:cNvSpPr>
                          <a:spLocks noChangeArrowheads="1"/>
                        </wps:cNvSpPr>
                        <wps:spPr bwMode="auto">
                          <a:xfrm>
                            <a:off x="4740" y="10178"/>
                            <a:ext cx="1416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新增会员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Rectangle 614"/>
                        <wps:cNvSpPr>
                          <a:spLocks noChangeArrowheads="1"/>
                        </wps:cNvSpPr>
                        <wps:spPr bwMode="auto">
                          <a:xfrm>
                            <a:off x="10830" y="10178"/>
                            <a:ext cx="210" cy="4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Rectangle 615"/>
                        <wps:cNvSpPr>
                          <a:spLocks noChangeArrowheads="1"/>
                        </wps:cNvSpPr>
                        <wps:spPr bwMode="auto">
                          <a:xfrm>
                            <a:off x="10830" y="10802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Rectangle 616"/>
                        <wps:cNvSpPr>
                          <a:spLocks noChangeArrowheads="1"/>
                        </wps:cNvSpPr>
                        <wps:spPr bwMode="auto">
                          <a:xfrm>
                            <a:off x="3585" y="10799"/>
                            <a:ext cx="7036" cy="3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Text Box 617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0955"/>
                            <a:ext cx="1155" cy="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会员编号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Text Box 618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1732"/>
                            <a:ext cx="1365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姓名：＿＿＿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Text Box 619"/>
                        <wps:cNvSpPr txBox="1">
                          <a:spLocks noChangeArrowheads="1"/>
                        </wps:cNvSpPr>
                        <wps:spPr bwMode="auto">
                          <a:xfrm>
                            <a:off x="5371" y="11732"/>
                            <a:ext cx="2414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手机号：＿＿＿＿＿＿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Text Box 620"/>
                        <wps:cNvSpPr txBox="1">
                          <a:spLocks noChangeArrowheads="1"/>
                        </wps:cNvSpPr>
                        <wps:spPr bwMode="auto">
                          <a:xfrm>
                            <a:off x="9255" y="14075"/>
                            <a:ext cx="945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Text Box 621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2512"/>
                            <a:ext cx="1365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级别：＿＿＿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AutoShape 62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10175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" name="Text Box 623"/>
                        <wps:cNvSpPr txBox="1">
                          <a:spLocks noChangeArrowheads="1"/>
                        </wps:cNvSpPr>
                        <wps:spPr bwMode="auto">
                          <a:xfrm>
                            <a:off x="5370" y="12515"/>
                            <a:ext cx="2414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地址：＿＿＿＿＿＿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Text Box 624"/>
                        <wps:cNvSpPr txBox="1">
                          <a:spLocks noChangeArrowheads="1"/>
                        </wps:cNvSpPr>
                        <wps:spPr bwMode="auto">
                          <a:xfrm>
                            <a:off x="5370" y="13295"/>
                            <a:ext cx="2414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邮箱：＿＿＿＿＿＿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Text Box 625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3295"/>
                            <a:ext cx="1364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>
                              <w:r>
                                <w:rPr>
                                  <w:sz w:val="18"/>
                                  <w:szCs w:val="18"/>
                                </w:rPr>
                                <w:t>性别：＿＿＿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00" o:spid="_x0000_s1407" style="position:absolute;margin-left:10.2pt;margin-top:.05pt;width:421.8pt;height:259.2pt;z-index:251678720;mso-wrap-distance-left:6.75pt;mso-wrap-distance-right:6.75pt" coordorigin="2011,9239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">
                <v:rect id="Rectangle 606" o:spid="_x0000_s1408" style="position:absolute;left:2011;top:9239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yMp8UA&#10;AADcAAAADwAAAGRycy9kb3ducmV2LnhtbESPT2vCQBTE74V+h+UVequ7WhBNXaW0WPQY46W31+xr&#10;kjb7NmQ3f/TTu4LgcZiZ3zCrzWhr0VPrK8caphMFgjh3puJCwzHbvixA+IBssHZMGk7kYbN+fFhh&#10;YtzAKfWHUIgIYZ+ghjKEJpHS5yVZ9BPXEEfv17UWQ5RtIU2LQ4TbWs6UmkuLFceFEhv6KCn/P3RW&#10;w081O+I5zb6UXW5fw37M/rrvT62fn8b3NxCBxnAP39o7o2GhpnA9E4+AX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HIynxQAAANwAAAAPAAAAAAAAAAAAAAAAAJgCAABkcnMv&#10;ZG93bnJldi54bWxQSwUGAAAAAAQABAD1AAAAigMAAAAA&#10;"/>
                <v:rect id="Rectangle 607" o:spid="_x0000_s1409" style="position:absolute;left:2220;top:9396;width:8715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4S0MQA&#10;AADcAAAADwAAAGRycy9kb3ducmV2LnhtbESPQWvCQBSE7wX/w/KE3uquKYimbkKxWOxR48Xba/Y1&#10;SZt9G7Krxv56VxA8DjPzDbPMB9uKE/W+caxhOlEgiEtnGq407Iv1yxyED8gGW8ek4UIe8mz0tMTU&#10;uDNv6bQLlYgQ9ilqqEPoUil9WZNFP3EdcfR+XG8xRNlX0vR4jnDbykSpmbTYcFyosaNVTeXf7mg1&#10;fDfJHv+3xaeyi/Vr+BqK3+PhQ+vn8fD+BiLQEB7he3tjNMxV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OEtDEAAAA3AAAAA8AAAAAAAAAAAAAAAAAmAIAAGRycy9k&#10;b3ducmV2LnhtbFBLBQYAAAAABAAEAPUAAACJAwAAAAA=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608" o:spid="_x0000_s1410" style="position:absolute;left:2220;top:10176;width:126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K3S8MA&#10;AADcAAAADwAAAGRycy9kb3ducmV2LnhtbESPQYvCMBSE78L+h/AWvGmyCqLVKMsuih61Xvb2tnm2&#10;1ealNFGrv94IgsdhZr5hZovWVuJCjS8da/jqKxDEmTMl5xr26bI3BuEDssHKMWm4kYfF/KMzw8S4&#10;K2/psgu5iBD2CWooQqgTKX1WkEXfdzVx9A6usRiibHJpGrxGuK3kQKmRtFhyXCiwpp+CstPubDX8&#10;l4M93rfpStnJchg2bXo8//1q3f1sv6cgArXhHX6110bDWA3h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K3S8MAAADcAAAADwAAAAAAAAAAAAAAAACYAgAAZHJzL2Rv&#10;d25yZXYueG1sUEsFBgAAAAAEAAQA9QAAAIgDAAAAAA==&#10;">
                  <v:textbox>
                    <w:txbxContent>
                      <w:p w:rsidR="00AE7415" w:rsidRDefault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609" o:spid="_x0000_s1411" style="position:absolute;left:2220;top:11112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svP8QA&#10;AADcAAAADwAAAGRycy9kb3ducmV2LnhtbESPQWsCMRSE7wX/Q3iCt5pUi+hqlFJR9Kjrxdtz89xd&#10;u3lZNlHX/nojFHocZuYbZrZobSVu1PjSsYaPvgJBnDlTcq7hkK7exyB8QDZYOSYND/KwmHfeZpgY&#10;d+cd3fYhFxHCPkENRQh1IqXPCrLo+64mjt7ZNRZDlE0uTYP3CLeVHCg1khZLjgsF1vRdUPazv1oN&#10;p3JwwN9dulZ2shqGbZtersel1r1u+zUFEagN/+G/9sZoGKtP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rLz/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610" o:spid="_x0000_s1412" style="position:absolute;left:2220;top:12047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KpMQA&#10;AADcAAAADwAAAGRycy9kb3ducmV2LnhtbESPQWsCMRSE7wX/Q3iCt5pUqehqlFJR9Kjrxdtz89xd&#10;u3lZNlHX/nojFHocZuYbZrZobSVu1PjSsYaPvgJBnDlTcq7hkK7exyB8QDZYOSYND/KwmHfeZpgY&#10;d+cd3fYhFxHCPkENRQh1IqXPCrLo+64mjt7ZNRZDlE0uTYP3CLeVHCg1khZLjgsF1vRdUPazv1oN&#10;p3JwwN9dulZ2shqGbZtersel1r1u+zUFEagN/+G/9sZoGKtP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niqT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611" o:spid="_x0000_s1413" style="position:absolute;left:2220;top:12982;width:126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td8cA&#10;AADcAAAADwAAAGRycy9kb3ducmV2LnhtbESPS2vDMBCE74X8B7GBXkojpaGJca2EtDTQQ3LIA9rj&#10;Yq0fxFoZS3Wcf18FCjkOM/MNk60G24ieOl871jCdKBDEuTM1lxpOx81zAsIHZIONY9JwJQ+r5egh&#10;w9S4C++pP4RSRAj7FDVUIbSplD6vyKKfuJY4eoXrLIYou1KaDi8Rbhv5otRcWqw5LlTY0kdF+fnw&#10;azXI3SmZXYvd+8/n66Lenql/Ut+91o/jYf0GItAQ7uH/9pfRkKg53M7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IrXfHAAAA3AAAAA8AAAAAAAAAAAAAAAAAmAIAAGRy&#10;cy9kb3ducmV2LnhtbFBLBQYAAAAABAAEAPUAAACMAwAAAAA=&#10;" fillcolor="gray">
                  <v:textbox>
                    <w:txbxContent>
                      <w:p w:rsidR="00AE7415" w:rsidRDefault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612" o:spid="_x0000_s1414" style="position:absolute;left:2220;top:13920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mxSMQA&#10;AADcAAAADwAAAGRycy9kb3ducmV2LnhtbESPQWsCMRSE7wX/Q3iCt5pUoepqlFJR9Kjrxdtz89xd&#10;u3lZNlHX/nojFHocZuYbZrZobSVu1PjSsYaPvgJBnDlTcq7hkK7exyB8QDZYOSYND/KwmHfeZpgY&#10;d+cd3fYhFxHCPkENRQh1IqXPCrLo+64mjt7ZNRZDlE0uTYP3CLeVHCj1KS2WHBcKrOm7oOxnf7Ua&#10;TuXggL+7dK3sZDUM2za9XI9LrXvd9msKIlAb/sN/7Y3RMFYj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5sUjEAAAA3AAAAA8AAAAAAAAAAAAAAAAAmAIAAGRycy9k&#10;b3ducmV2LnhtbFBLBQYAAAAABAAEAPUAAACJAwAAAAA=&#10;">
                  <v:textbox>
                    <w:txbxContent>
                      <w:p w:rsidR="00AE7415" w:rsidRDefault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613" o:spid="_x0000_s1415" style="position:absolute;left:4740;top:10178;width:1416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BIMMA&#10;AADcAAAADwAAAGRycy9kb3ducmV2LnhtbERPTWvCQBC9F/wPywheSt0otEjqKhIQvASpbcXjkB2T&#10;tNnZmB1N+u+7B8Hj430v14Nr1I26UHs2MJsmoIgLb2suDXx9bl8WoIIgW2w8k4E/CrBejZ6WmFrf&#10;8wfdDlKqGMIhRQOVSJtqHYqKHIapb4kjd/adQ4mwK7XtsI/hrtHzJHnTDmuODRW2lFVU/B6uzsBZ&#10;Xo/99/56aS+n7LmUPP/J5rkxk/GweQclNMhDfHfvrIFFEtfGM/EI6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GBIMMAAADcAAAADwAAAAAAAAAAAAAAAACYAgAAZHJzL2Rv&#10;d25yZXYueG1sUEsFBgAAAAAEAAQA9QAAAIgDAAAAAA==&#10;">
                  <v:stroke dashstyle="dash"/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新增会员</w:t>
                        </w:r>
                      </w:p>
                    </w:txbxContent>
                  </v:textbox>
                </v:rect>
                <v:rect id="Rectangle 614" o:spid="_x0000_s1416" style="position:absolute;left:10830;top:10178;width:210;height:4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qAocUA&#10;AADcAAAADwAAAGRycy9kb3ducmV2LnhtbESPQWvCQBSE7wX/w/KE3uquKRSNrlIsKfao8dLbM/tM&#10;YrNvQ3YTY399t1DocZiZb5j1drSNGKjztWMN85kCQVw4U3Op4ZRnTwsQPiAbbByThjt52G4mD2tM&#10;jbvxgYZjKEWEsE9RQxVCm0rpi4os+plriaN3cZ3FEGVXStPhLcJtIxOlXqTFmuNChS3tKiq+jr3V&#10;cK6TE34f8ndll9lz+Bjza//5pvXjdHxdgQg0hv/wX3tvNCzUEn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oChxQAAANwAAAAPAAAAAAAAAAAAAAAAAJgCAABkcnMv&#10;ZG93bnJldi54bWxQSwUGAAAAAAQABAD1AAAAigMAAAAA&#10;"/>
                <v:rect id="Rectangle 615" o:spid="_x0000_s1417" style="position:absolute;left:10830;top:10802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QGRcIA&#10;AADcAAAADwAAAGRycy9kb3ducmV2LnhtbERPy4rCMBTdC/5DuIIbGVOV0dIxioqCi3HhA2aWl+ba&#10;Fpub0sRa/94sBJeH854vW1OKhmpXWFYwGkYgiFOrC84UXM67rxiE88gaS8uk4EkOlotuZ46Jtg8+&#10;UnPymQgh7BJUkHtfJVK6NCeDbmgr4sBdbW3QB1hnUtf4COGmlOMomkqDBYeGHCva5JTeTnejQB4u&#10;8eR5Paz/t9+z4vdGzSD6a5Tq99rVDwhPrf+I3+69VhCPwvxwJh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NAZFwgAAANwAAAAPAAAAAAAAAAAAAAAAAJgCAABkcnMvZG93&#10;bnJldi54bWxQSwUGAAAAAAQABAD1AAAAhwMAAAAA&#10;" fillcolor="gray"/>
                <v:rect id="Rectangle 616" o:spid="_x0000_s1418" style="position:absolute;left:3585;top:10799;width:7036;height:3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UaesUA&#10;AADcAAAADwAAAGRycy9kb3ducmV2LnhtbESPQWvCQBSE7wX/w/KE3uomKRQbXUWUiB41Xnp7zT6T&#10;tNm3IbuJ0V/fLRR6HGbmG2a5Hk0jBupcbVlBPItAEBdW11wquOTZyxyE88gaG8uk4E4O1qvJ0xJT&#10;bW98ouHsSxEg7FJUUHnfplK6oiKDbmZb4uBdbWfQB9mVUnd4C3DTyCSK3qTBmsNChS1tKyq+z71R&#10;8FknF3yc8n1k3rNXfxzzr/5jp9TzdNwsQHga/X/4r33QCuZxDL9nw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xRp6xQAAANwAAAAPAAAAAAAAAAAAAAAAAJgCAABkcnMv&#10;ZG93bnJldi54bWxQSwUGAAAAAAQABAD1AAAAigMAAAAA&#10;"/>
                <v:shape id="Text Box 617" o:spid="_x0000_s1419" type="#_x0000_t202" style="position:absolute;left:3900;top:10955;width:1155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jHucYA&#10;AADcAAAADwAAAGRycy9kb3ducmV2LnhtbESPS2vDMBCE74X8B7GBXkoi50EeruVQCgnprU1Dcl2s&#10;jW1qrVxJcdx/XxUCPQ4z3wyTbXrTiI6cry0rmIwTEMSF1TWXCo6f29EKhA/IGhvLpOCHPGzywUOG&#10;qbY3/qDuEEoRS9inqKAKoU2l9EVFBv3YtsTRu1hnMETpSqkd3mK5aeQ0SRbSYM1xocKWXisqvg5X&#10;o2A133dn/zZ7PxWLS7MOT8tu9+2Uehz2L88gAvXhP3yn9zpykyn8nYlH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2jHuc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会员编号</w:t>
                        </w:r>
                      </w:p>
                    </w:txbxContent>
                  </v:textbox>
                </v:shape>
                <v:shape id="Text Box 618" o:spid="_x0000_s1420" type="#_x0000_t202" style="position:absolute;left:3900;top:11732;width:1365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RiIsYA&#10;AADcAAAADwAAAGRycy9kb3ducmV2LnhtbESPS2vDMBCE74X+B7GFXEoi50EeruVQAi3prU1Dcl2s&#10;jW1qrVxJcZx/HxUCPQ4z3wyTrXvTiI6cry0rGI8SEMSF1TWXCvbfb8MlCB+QNTaWScGVPKzzx4cM&#10;U20v/EXdLpQilrBPUUEVQptK6YuKDPqRbYmjd7LOYIjSlVI7vMRy08hJksylwZrjQoUtbSoqfnZn&#10;o2A523ZH/zH9PBTzU7MKz4vu/dcpNXjqX19ABOrDf/hOb3XkxlP4OxOP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RiIs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姓名：＿＿＿</w:t>
                        </w:r>
                      </w:p>
                    </w:txbxContent>
                  </v:textbox>
                </v:shape>
                <v:shape id="Text Box 619" o:spid="_x0000_s1421" type="#_x0000_t202" style="position:absolute;left:5371;top:11732;width:2414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36VsYA&#10;AADcAAAADwAAAGRycy9kb3ducmV2LnhtbESPT2vCQBTE70K/w/IKXkQ3WvFPmo0UocXerBW9PrLP&#10;JDT7Nt1dY/rtu4WCx2HmN8Nkm940oiPna8sKppMEBHFhdc2lguPn63gFwgdkjY1lUvBDHjb5wyDD&#10;VNsbf1B3CKWIJexTVFCF0KZS+qIig35iW+LoXawzGKJ0pdQOb7HcNHKWJAtpsOa4UGFL24qKr8PV&#10;KFjNd93Zvz/tT8Xi0qzDaNm9fTulho/9yzOIQH24h//pnY7cdA5/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836Vs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手机号：＿＿＿＿＿＿</w:t>
                        </w:r>
                      </w:p>
                    </w:txbxContent>
                  </v:textbox>
                </v:shape>
                <v:shape id="Text Box 620" o:spid="_x0000_s1422" type="#_x0000_t202" style="position:absolute;left:9255;top:14075;width:94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fzcUA&#10;AADcAAAADwAAAGRycy9kb3ducmV2LnhtbESPQWvCQBSE7wX/w/KEXqRubDXa1FVKoUVvakWvj+wz&#10;CWbfxt1tTP99VxB6HGa+GWa+7EwtWnK+sqxgNExAEOdWV1wo2H9/Ps1A+ICssbZMCn7Jw3LRe5hj&#10;pu2Vt9TuQiFiCfsMFZQhNJmUPi/JoB/ahjh6J+sMhihdIbXDayw3tXxOklQarDgulNjQR0n5efdj&#10;FMzGq/bo1y+bQ56e6tcwmLZfF6fUY797fwMRqAv/4Tu90pEbTeB2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gV/NxQAAANwAAAAPAAAAAAAAAAAAAAAAAJgCAABkcnMv&#10;ZG93bnJldi54bWxQSwUGAAAAAAQABAD1AAAAigMAAAAA&#10;">
                  <v:textbox>
                    <w:txbxContent>
                      <w:p w:rsidR="00AE7415" w:rsidRDefault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shape>
                <v:shape id="Text Box 621" o:spid="_x0000_s1423" type="#_x0000_t202" style="position:absolute;left:3900;top:12512;width:1365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PBusUA&#10;AADcAAAADwAAAGRycy9kb3ducmV2LnhtbESPQWvCQBSE70L/w/IEL1I3Wok2dRURWvRmtbTXR/aZ&#10;BLNv091tjP/eFYQeh5lvhlmsOlOLlpyvLCsYjxIQxLnVFRcKvo7vz3MQPiBrrC2Tgit5WC2fegvM&#10;tL3wJ7WHUIhYwj5DBWUITSalz0sy6Ee2IY7eyTqDIUpXSO3wEstNLSdJkkqDFceFEhvalJSfD39G&#10;wXy6bX/87mX/naen+jUMZ+3Hr1Nq0O/WbyACdeE//KC3OnLjFO5n4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8G6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级别：＿＿＿</w:t>
                        </w:r>
                      </w:p>
                    </w:txbxContent>
                  </v:textbox>
                </v:shape>
                <v:shape id="AutoShape 622" o:spid="_x0000_s1424" type="#_x0000_t15" style="position:absolute;left:3585;top:10175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JrcsYA&#10;AADcAAAADwAAAGRycy9kb3ducmV2LnhtbESPQWvCQBSE7wX/w/IEb3VjDzamrqKCUFo8NM3B3l6z&#10;r9lo9m3IbmP8965Q6HGYmW+Y5Xqwjeip87VjBbNpAoK4dLrmSkHxuX9MQfiArLFxTAqu5GG9Gj0s&#10;MdPuwh/U56ESEcI+QwUmhDaT0peGLPqpa4mj9+M6iyHKrpK6w0uE20Y+JclcWqw5LhhsaWeoPOe/&#10;VkH+lW4X5ryri/5QfL9t3o9hf3JKTcbD5gVEoCH8h//ar1pBOnuG+5l4BO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JrcsYAAADcAAAADwAAAAAAAAAAAAAAAACYAgAAZHJz&#10;L2Rvd25yZXYueG1sUEsFBgAAAAAEAAQA9QAAAIsDAAAAAA==&#10;">
                  <v:textbox>
                    <w:txbxContent>
                      <w:p w:rsidR="00AE7415" w:rsidRDefault="00AE7415">
                        <w:r>
                          <w:t>Back</w:t>
                        </w:r>
                      </w:p>
                    </w:txbxContent>
                  </v:textbox>
                </v:shape>
                <v:shape id="Text Box 623" o:spid="_x0000_s1425" type="#_x0000_t202" style="position:absolute;left:5370;top:12515;width:2414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DwU8IA&#10;AADcAAAADwAAAGRycy9kb3ducmV2LnhtbERPTU/CQBC9k/AfNmPixcgWIQiFhRgTCdwUjV4n3aFt&#10;7M6W3bWUf88cTDi+vO/VpneN6ijE2rOB8SgDRVx4W3Np4Ovz7XEOKiZki41nMnChCJv1cLDC3Poz&#10;f1B3SKWSEI45GqhSanOtY1GRwzjyLbFwRx8cJoGh1DbgWcJdo5+ybKYd1iwNFbb0WlHxe/hzBubT&#10;XfcT95P372J2bBbp4bnbnoIx93f9yxJUoj7dxP/unRXfWNbKGTkCe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PBTwgAAANwAAAAPAAAAAAAAAAAAAAAAAJgCAABkcnMvZG93&#10;bnJldi54bWxQSwUGAAAAAAQABAD1AAAAhw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地址：＿＿＿＿＿＿</w:t>
                        </w:r>
                      </w:p>
                    </w:txbxContent>
                  </v:textbox>
                </v:shape>
                <v:shape id="Text Box 624" o:spid="_x0000_s1426" type="#_x0000_t202" style="position:absolute;left:5370;top:13295;width:2414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xVyMUA&#10;AADcAAAADwAAAGRycy9kb3ducmV2LnhtbESPQWvCQBSE70L/w/IKXsRstEVNdJVSaNFba0Wvj+wz&#10;Cc2+TXe3Mf57Vyj0OMx8M8xq05tGdOR8bVnBJElBEBdW11wqOHy9jRcgfEDW2FgmBVfysFk/DFaY&#10;a3vhT+r2oRSxhH2OCqoQ2lxKX1Rk0Ce2JY7e2TqDIUpXSu3wEstNI6dpOpMGa44LFbb0WlHxvf81&#10;ChbP2+7kd08fx2J2brIwmnfvP06p4WP/sgQRqA//4T96qyM3yeB+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zFXIxQAAANwAAAAPAAAAAAAAAAAAAAAAAJgCAABkcnMv&#10;ZG93bnJldi54bWxQSwUGAAAAAAQABAD1AAAAig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邮箱：＿＿＿＿＿＿</w:t>
                        </w:r>
                      </w:p>
                    </w:txbxContent>
                  </v:textbox>
                </v:shape>
                <v:shape id="Text Box 625" o:spid="_x0000_s1427" type="#_x0000_t202" style="position:absolute;left:3900;top:13295;width:1364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26MIA&#10;AADcAAAADwAAAGRycy9kb3ducmV2LnhtbERPTU/CQBC9m/gfNkPCxchWJICVhRgSDNwUjF4n3aFt&#10;6M7W3aWUf88cTDy+vO/FqneN6ijE2rOBp1EGirjwtubSwNdh8zgHFROyxcYzGbhShNXy/m6BufUX&#10;/qRun0olIRxzNFCl1OZax6Iih3HkW2Lhjj44TAJDqW3Ai4S7Ro+zbKod1iwNFba0rqg47c/OwHyy&#10;7X7i7vnju5gem5f0MOvef4Mxw0H/9goqUZ/+xX/urRXfWObLGTkCe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mjbowgAAANwAAAAPAAAAAAAAAAAAAAAAAJgCAABkcnMvZG93&#10;bnJldi54bWxQSwUGAAAAAAQABAD1AAAAhwMAAAAA&#10;">
                  <v:textbox>
                    <w:txbxContent>
                      <w:p w:rsidR="00AE7415" w:rsidRDefault="00AE7415">
                        <w:r>
                          <w:rPr>
                            <w:sz w:val="18"/>
                            <w:szCs w:val="18"/>
                          </w:rPr>
                          <w:t>性别：＿＿＿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3D7239" w:rsidRDefault="003D7239" w:rsidP="003D7239"/>
    <w:p w:rsidR="00AE7415" w:rsidRDefault="00161162" w:rsidP="00AE7415">
      <w:pPr>
        <w:ind w:firstLine="420"/>
      </w:pPr>
      <w:r>
        <w:rPr>
          <w:noProof/>
        </w:rPr>
        <w:lastRenderedPageBreak/>
        <mc:AlternateContent>
          <mc:Choice Requires="wpg">
            <w:drawing>
              <wp:anchor distT="0" distB="0" distL="85725" distR="85725" simplePos="0" relativeHeight="251680768" behindDoc="0" locked="0" layoutInCell="1" allowOverlap="1" wp14:anchorId="7A863A15" wp14:editId="0A6F21BB">
                <wp:simplePos x="0" y="0"/>
                <wp:positionH relativeFrom="column">
                  <wp:posOffset>129540</wp:posOffset>
                </wp:positionH>
                <wp:positionV relativeFrom="paragraph">
                  <wp:posOffset>288973</wp:posOffset>
                </wp:positionV>
                <wp:extent cx="5356860" cy="3300048"/>
                <wp:effectExtent l="0" t="0" r="15240" b="15240"/>
                <wp:wrapNone/>
                <wp:docPr id="821" name="组合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3300048"/>
                          <a:chOff x="2011" y="2063"/>
                          <a:chExt cx="9134" cy="5617"/>
                        </a:xfrm>
                      </wpg:grpSpPr>
                      <wps:wsp>
                        <wps:cNvPr id="822" name="Rectangle 627"/>
                        <wps:cNvSpPr>
                          <a:spLocks noChangeArrowheads="1"/>
                        </wps:cNvSpPr>
                        <wps:spPr bwMode="auto">
                          <a:xfrm>
                            <a:off x="2011" y="2063"/>
                            <a:ext cx="9134" cy="56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Rectangle 628"/>
                        <wps:cNvSpPr>
                          <a:spLocks noChangeArrowheads="1"/>
                        </wps:cNvSpPr>
                        <wps:spPr bwMode="auto">
                          <a:xfrm>
                            <a:off x="2220" y="2220"/>
                            <a:ext cx="8715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Rectangle 629"/>
                        <wps:cNvSpPr>
                          <a:spLocks noChangeArrowheads="1"/>
                        </wps:cNvSpPr>
                        <wps:spPr bwMode="auto">
                          <a:xfrm>
                            <a:off x="2220" y="3000"/>
                            <a:ext cx="1261" cy="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Rectangle 630"/>
                        <wps:cNvSpPr>
                          <a:spLocks noChangeArrowheads="1"/>
                        </wps:cNvSpPr>
                        <wps:spPr bwMode="auto">
                          <a:xfrm>
                            <a:off x="2220" y="3936"/>
                            <a:ext cx="1261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Rectangle 631"/>
                        <wps:cNvSpPr>
                          <a:spLocks noChangeArrowheads="1"/>
                        </wps:cNvSpPr>
                        <wps:spPr bwMode="auto">
                          <a:xfrm>
                            <a:off x="2220" y="4872"/>
                            <a:ext cx="1261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Rectangle 632"/>
                        <wps:cNvSpPr>
                          <a:spLocks noChangeArrowheads="1"/>
                        </wps:cNvSpPr>
                        <wps:spPr bwMode="auto">
                          <a:xfrm>
                            <a:off x="2220" y="5807"/>
                            <a:ext cx="1261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Rectangle 633"/>
                        <wps:cNvSpPr>
                          <a:spLocks noChangeArrowheads="1"/>
                        </wps:cNvSpPr>
                        <wps:spPr bwMode="auto">
                          <a:xfrm>
                            <a:off x="2220" y="6744"/>
                            <a:ext cx="1261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" name="Rectangle 634"/>
                        <wps:cNvSpPr>
                          <a:spLocks noChangeArrowheads="1"/>
                        </wps:cNvSpPr>
                        <wps:spPr bwMode="auto">
                          <a:xfrm>
                            <a:off x="4740" y="3003"/>
                            <a:ext cx="1429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rPr>
                                  <w:sz w:val="18"/>
                                  <w:szCs w:val="18"/>
                                </w:rPr>
                                <w:t>编辑会员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10830" y="3003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10830" y="3627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3585" y="3623"/>
                            <a:ext cx="7036" cy="3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Text Box 638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3780"/>
                            <a:ext cx="1155" cy="6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rPr>
                                  <w:sz w:val="18"/>
                                  <w:szCs w:val="18"/>
                                </w:rPr>
                                <w:t>会员编号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Text Box 639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4557"/>
                            <a:ext cx="136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rPr>
                                  <w:sz w:val="18"/>
                                  <w:szCs w:val="18"/>
                                </w:rPr>
                                <w:t>姓名：＿＿＿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Text Box 640"/>
                        <wps:cNvSpPr txBox="1">
                          <a:spLocks noChangeArrowheads="1"/>
                        </wps:cNvSpPr>
                        <wps:spPr bwMode="auto">
                          <a:xfrm>
                            <a:off x="5371" y="4557"/>
                            <a:ext cx="24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rPr>
                                  <w:sz w:val="18"/>
                                  <w:szCs w:val="18"/>
                                </w:rPr>
                                <w:t>手机号：＿＿＿＿＿＿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Text Box 641"/>
                        <wps:cNvSpPr txBox="1">
                          <a:spLocks noChangeArrowheads="1"/>
                        </wps:cNvSpPr>
                        <wps:spPr bwMode="auto">
                          <a:xfrm>
                            <a:off x="9255" y="6900"/>
                            <a:ext cx="94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Text Box 642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5337"/>
                            <a:ext cx="136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rPr>
                                  <w:sz w:val="18"/>
                                  <w:szCs w:val="18"/>
                                </w:rPr>
                                <w:t>级别：＿＿＿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AutoShape 64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3000"/>
                            <a:ext cx="945" cy="468"/>
                          </a:xfrm>
                          <a:prstGeom prst="homePlate">
                            <a:avLst>
                              <a:gd name="adj" fmla="val 50481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" name="Text Box 644"/>
                        <wps:cNvSpPr txBox="1">
                          <a:spLocks noChangeArrowheads="1"/>
                        </wps:cNvSpPr>
                        <wps:spPr bwMode="auto">
                          <a:xfrm>
                            <a:off x="5370" y="5340"/>
                            <a:ext cx="24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rPr>
                                  <w:sz w:val="18"/>
                                  <w:szCs w:val="18"/>
                                </w:rPr>
                                <w:t>地址：＿＿＿＿＿＿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Text Box 645"/>
                        <wps:cNvSpPr txBox="1">
                          <a:spLocks noChangeArrowheads="1"/>
                        </wps:cNvSpPr>
                        <wps:spPr bwMode="auto">
                          <a:xfrm>
                            <a:off x="5370" y="6120"/>
                            <a:ext cx="24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rPr>
                                  <w:sz w:val="18"/>
                                  <w:szCs w:val="18"/>
                                </w:rPr>
                                <w:t>邮箱：＿＿＿＿＿＿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Text Box 646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6120"/>
                            <a:ext cx="136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E7415" w:rsidRDefault="00AE7415" w:rsidP="00AE7415">
                              <w:r>
                                <w:rPr>
                                  <w:sz w:val="18"/>
                                  <w:szCs w:val="18"/>
                                </w:rPr>
                                <w:t>性别：＿＿＿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21" o:spid="_x0000_s1428" style="position:absolute;left:0;text-align:left;margin-left:10.2pt;margin-top:22.75pt;width:421.8pt;height:259.85pt;z-index:251680768;mso-wrap-distance-left:6.75pt;mso-wrap-distance-right:6.75pt" coordorigin="2011,2063" coordsize="9134,5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">
                <v:rect id="Rectangle 627" o:spid="_x0000_s1429" style="position:absolute;left:2011;top:2063;width:9134;height:5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tOsMMA&#10;AADcAAAADwAAAGRycy9kb3ducmV2LnhtbESPQYvCMBSE74L/ITzBm6ZWEO0aRRTFPWq9eHvbvG27&#10;Ni+liVr31xtB8DjMzDfMfNmaStyocaVlBaNhBII4s7rkXMEp3Q6mIJxH1lhZJgUPcrBcdDtzTLS9&#10;84FuR5+LAGGXoILC+zqR0mUFGXRDWxMH79c2Bn2QTS51g/cAN5WMo2giDZYcFgqsaV1QdjlejYKf&#10;Mj7h/yHdRWa2HfvvNv27njdK9Xvt6guEp9Z/wu/2XiuYxjG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tOsMMAAADcAAAADwAAAAAAAAAAAAAAAACYAgAAZHJzL2Rv&#10;d25yZXYueG1sUEsFBgAAAAAEAAQA9QAAAIgDAAAAAA==&#10;"/>
                <v:rect id="Rectangle 628" o:spid="_x0000_s1430" style="position:absolute;left:2220;top:2220;width:8715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rK8UA&#10;AADcAAAADwAAAGRycy9kb3ducmV2LnhtbESPQWvCQBSE7wX/w/KE3urGBIqmriItlnqMyaW31+xr&#10;kjb7NmTXJPXXdwXB4zAz3zCb3WRaMVDvGssKlosIBHFpdcOVgiI/PK1AOI+ssbVMCv7IwW47e9hg&#10;qu3IGQ0nX4kAYZeigtr7LpXSlTUZdAvbEQfv2/YGfZB9JXWPY4CbVsZR9CwNNhwWauzotaby93Q2&#10;Cr6auMBLlr9HZn1I/HHKf86fb0o9zqf9CwhPk7+Hb+0PrWAVJ3A9E46A3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N+sr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629" o:spid="_x0000_s1431" style="position:absolute;left:2220;top:3000;width:126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zX8UA&#10;AADcAAAADwAAAGRycy9kb3ducmV2LnhtbESPQWvCQBSE74X+h+UVeqsbUxEbXaW0pLTHJF56e2af&#10;STT7NmTXmPrru4LgcZiZb5jVZjStGKh3jWUF00kEgri0uuFKwbZIXxYgnEfW2FomBX/kYLN+fFhh&#10;ou2ZMxpyX4kAYZeggtr7LpHSlTUZdBPbEQdvb3uDPsi+krrHc4CbVsZRNJcGGw4LNXb0UVN5zE9G&#10;wa6Jt3jJiq/IvKWv/mcsDqffT6Wen8b3JQhPo7+Hb+1vrWARz+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nNf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r>
                          <w:t>订单管理</w:t>
                        </w:r>
                      </w:p>
                    </w:txbxContent>
                  </v:textbox>
                </v:rect>
                <v:rect id="Rectangle 630" o:spid="_x0000_s1432" style="position:absolute;left:2220;top:3936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LWxMUA&#10;AADcAAAADwAAAGRycy9kb3ducmV2LnhtbESPQWvCQBSE74X+h+UVeqsbUxQbXaW0pLTHJF56e2af&#10;STT7NmTXmPrru4LgcZiZb5jVZjStGKh3jWUF00kEgri0uuFKwbZIXxYgnEfW2FomBX/kYLN+fFhh&#10;ou2ZMxpyX4kAYZeggtr7LpHSlTUZdBPbEQdvb3uDPsi+krrHc4CbVsZRNJcGGw4LNXb0UVN5zE9G&#10;wa6Jt3jJiq/IvKWv/mcsDqffT6Wen8b3JQhPo7+Hb+1vrWARz+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tbE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r>
                          <w:t>菜单管理</w:t>
                        </w:r>
                      </w:p>
                    </w:txbxContent>
                  </v:textbox>
                </v:rect>
                <v:rect id="Rectangle 631" o:spid="_x0000_s1433" style="position:absolute;left:2220;top:4872;width:1261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BIs8MA&#10;AADcAAAADwAAAGRycy9kb3ducmV2LnhtbESPQYvCMBSE74L/ITzBm6Z2QbRrFFFc3KO2F2/P5m3b&#10;3ealNFGrv34jCB6HmfmGWaw6U4srta6yrGAyjkAQ51ZXXCjI0t1oBsJ5ZI21ZVJwJwerZb+3wETb&#10;Gx/oevSFCBB2CSoovW8SKV1ekkE3tg1x8H5sa9AH2RZSt3gLcFPLOIqm0mDFYaHEhjYl5X/Hi1Fw&#10;ruIMH4f0KzLz3Yf/7tLfy2mr1HDQrT9BeOr8O/xq77WCWTyF55lw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BIs8MAAADcAAAADwAAAAAAAAAAAAAAAACYAgAAZHJzL2Rv&#10;d25yZXYueG1sUEsFBgAAAAAEAAQA9QAAAIgDAAAAAA==&#10;">
                  <v:textbox>
                    <w:txbxContent>
                      <w:p w:rsidR="00AE7415" w:rsidRDefault="00AE7415" w:rsidP="00AE7415">
                        <w:r>
                          <w:t>流水管理</w:t>
                        </w:r>
                      </w:p>
                    </w:txbxContent>
                  </v:textbox>
                </v:rect>
                <v:rect id="Rectangle 632" o:spid="_x0000_s1434" style="position:absolute;left:2220;top:5807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FUjMcA&#10;AADcAAAADwAAAGRycy9kb3ducmV2LnhtbESPQWvCQBSE7wX/w/IKvZS6MVINqZugpUIP9aAV9PjI&#10;PpOQ7NuQ3cb477uFgsdhZr5hVvloWjFQ72rLCmbTCARxYXXNpYLj9/YlAeE8ssbWMim4kYM8mzys&#10;MNX2ynsaDr4UAcIuRQWV910qpSsqMuimtiMO3sX2Bn2QfSl1j9cAN62Mo2ghDdYcFirs6L2iojn8&#10;GAVyd0zmt8tuc/54XdZfDQ3P0WlQ6ulxXL+B8DT6e/i//akVJPES/s6EIy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xVIzHAAAA3AAAAA8AAAAAAAAAAAAAAAAAmAIAAGRy&#10;cy9kb3ducmV2LnhtbFBLBQYAAAAABAAEAPUAAACMAwAAAAA=&#10;" fillcolor="gray">
                  <v:textbox>
                    <w:txbxContent>
                      <w:p w:rsidR="00AE7415" w:rsidRDefault="00AE7415" w:rsidP="00AE7415">
                        <w:r>
                          <w:t>会员管理</w:t>
                        </w:r>
                      </w:p>
                    </w:txbxContent>
                  </v:textbox>
                </v:rect>
                <v:rect id="Rectangle 633" o:spid="_x0000_s1435" style="position:absolute;left:2220;top:6744;width:1261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N5WsIA&#10;AADcAAAADwAAAGRycy9kb3ducmV2LnhtbERPPW/CMBDdkfofrEPqBg6phGgaB6EiEB1DWLpd4yMJ&#10;xOcoNiT01+OhUsen952uR9OKO/WusaxgMY9AEJdWN1wpOBW72QqE88gaW8uk4EEO1tnLJMVE24Fz&#10;uh99JUIIuwQV1N53iZSurMmgm9uOOHBn2xv0AfaV1D0OIdy0Mo6ipTTYcGiosaPPmsrr8WYU/DTx&#10;CX/zYh+Z992b/xqLy+17q9TrdNx8gPA0+n/xn/ugFazisDacCUd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k3lawgAAANwAAAAPAAAAAAAAAAAAAAAAAJgCAABkcnMvZG93&#10;bnJldi54bWxQSwUGAAAAAAQABAD1AAAAhwMAAAAA&#10;">
                  <v:textbox>
                    <w:txbxContent>
                      <w:p w:rsidR="00AE7415" w:rsidRDefault="00AE7415" w:rsidP="00AE7415">
                        <w:r>
                          <w:t>权限管理</w:t>
                        </w:r>
                      </w:p>
                    </w:txbxContent>
                  </v:textbox>
                </v:rect>
                <v:rect id="Rectangle 634" o:spid="_x0000_s1436" style="position:absolute;left:4740;top:3003;width:1429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h428YA&#10;AADcAAAADwAAAGRycy9kb3ducmV2LnhtbESPX0vDQBDE3wW/w7GCL2IvBpSa9lokIPgSpH/p45Lb&#10;JtHcXprbNvHb9wTBx2FmfsPMl6Nr1YX60Hg28DRJQBGX3jZcGdhu3h+noIIgW2w9k4EfCrBc3N7M&#10;MbN+4BVd1lKpCOGQoYFapMu0DmVNDsPEd8TRO/reoUTZV9r2OES4a3WaJC/aYcNxocaO8prK7/XZ&#10;GTjK837YfZ5P3emQP1RSFF95Whhzfze+zUAJjfIf/mt/WAPT9BV+z8Qjo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h428YAAADcAAAADwAAAAAAAAAAAAAAAACYAgAAZHJz&#10;L2Rvd25yZXYueG1sUEsFBgAAAAAEAAQA9QAAAIsDAAAAAA==&#10;">
                  <v:stroke dashstyle="dash"/>
                  <v:textbox>
                    <w:txbxContent>
                      <w:p w:rsidR="00AE7415" w:rsidRDefault="00AE7415" w:rsidP="00AE7415">
                        <w:r>
                          <w:rPr>
                            <w:sz w:val="18"/>
                            <w:szCs w:val="18"/>
                          </w:rPr>
                          <w:t>编辑会员</w:t>
                        </w:r>
                      </w:p>
                    </w:txbxContent>
                  </v:textbox>
                </v:rect>
                <v:rect id="Rectangle 635" o:spid="_x0000_s1437" style="position:absolute;left:10830;top:3003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zjgc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SBZh/n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POOBwgAAANwAAAAPAAAAAAAAAAAAAAAAAJgCAABkcnMvZG93&#10;bnJldi54bWxQSwUGAAAAAAQABAD1AAAAhwMAAAAA&#10;"/>
                <v:rect id="Rectangle 636" o:spid="_x0000_s1438" style="position:absolute;left:10830;top:3627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3/vsYA&#10;AADcAAAADwAAAGRycy9kb3ducmV2LnhtbESPT4vCMBTE7wt+h/AEL4umKqulGkVlF/agB/+AHh/N&#10;sy02L6WJtX77jbDgcZiZ3zDzZWtK0VDtCssKhoMIBHFqdcGZgtPxpx+DcB5ZY2mZFDzJwXLR+Zhj&#10;ou2D99QcfCYChF2CCnLvq0RKl+Zk0A1sRRy8q60N+iDrTOoaHwFuSjmKook0WHBYyLGiTU7p7XA3&#10;CuTuFI+f19368v01LbY3aj6jc6NUr9uuZiA8tf4d/m//agXxeAivM+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83/vsYAAADcAAAADwAAAAAAAAAAAAAAAACYAgAAZHJz&#10;L2Rvd25yZXYueG1sUEsFBgAAAAAEAAQA9QAAAIsDAAAAAA==&#10;" fillcolor="gray"/>
                <v:rect id="Rectangle 637" o:spid="_x0000_s1439" style="position:absolute;left:3585;top:3623;width:7036;height:3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YbcUA&#10;AADcAAAADwAAAGRycy9kb3ducmV2LnhtbESPQWvCQBSE7wX/w/KE3urGBIqmriItlnqMyaW31+xr&#10;kjb7NmTXJPXXdwXB4zAz3zCb3WRaMVDvGssKlosIBHFpdcOVgiI/PK1AOI+ssbVMCv7IwW47e9hg&#10;qu3IGQ0nX4kAYZeigtr7LpXSlTUZdAvbEQfv2/YGfZB9JXWPY4CbVsZR9CwNNhwWauzotaby93Q2&#10;Cr6auMBLlr9HZn1I/HHKf86fb0o9zqf9CwhPk7+Hb+0PrWCVxHA9E46A3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othtxQAAANwAAAAPAAAAAAAAAAAAAAAAAJgCAABkcnMv&#10;ZG93bnJldi54bWxQSwUGAAAAAAQABAD1AAAAigMAAAAA&#10;"/>
                <v:shape id="Text Box 638" o:spid="_x0000_s1440" type="#_x0000_t202" style="position:absolute;left:3900;top:3780;width:1155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E+QsUA&#10;AADcAAAADwAAAGRycy9kb3ducmV2LnhtbESPQWvCQBSE74X+h+UJXopu2hS1qauUgqI3q6LXR/aZ&#10;BLNv0901xn/vCoUeh5lvhpnOO1OLlpyvLCt4HSYgiHOrKy4U7HeLwQSED8gaa8uk4EYe5rPnpylm&#10;2l75h9ptKEQsYZ+hgjKEJpPS5yUZ9EPbEEfvZJ3BEKUrpHZ4jeWmlm9JMpIGK44LJTb0XVJ+3l6M&#10;gsn7qj36dbo55KNT/RFexu3y1ynV73VfnyACdeE//EevdOTSFB5n4hG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T5C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r>
                          <w:rPr>
                            <w:sz w:val="18"/>
                            <w:szCs w:val="18"/>
                          </w:rPr>
                          <w:t>会员编号</w:t>
                        </w:r>
                      </w:p>
                    </w:txbxContent>
                  </v:textbox>
                </v:shape>
                <v:shape id="Text Box 639" o:spid="_x0000_s1441" type="#_x0000_t202" style="position:absolute;left:3900;top:4557;width:136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mNsUA&#10;AADcAAAADwAAAGRycy9kb3ducmV2LnhtbESPW2sCMRSE3wv+h3AEX4pmveBlaxQRKvattaKvh81x&#10;d+nmZE3Sdf33Rij0cZj5ZpjlujWVaMj50rKC4SABQZxZXXKu4Pj93p+D8AFZY2WZFNzJw3rVeVli&#10;qu2Nv6g5hFzEEvYpKihCqFMpfVaQQT+wNXH0LtYZDFG6XGqHt1huKjlKkqk0WHJcKLCmbUHZz+HX&#10;KJhP9s3Zf4w/T9n0Ui3C66zZXZ1SvW67eQMRqA3/4T96ryM3nsDzTDw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eKY2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r>
                          <w:rPr>
                            <w:sz w:val="18"/>
                            <w:szCs w:val="18"/>
                          </w:rPr>
                          <w:t>姓名：＿＿＿</w:t>
                        </w:r>
                      </w:p>
                    </w:txbxContent>
                  </v:textbox>
                </v:shape>
                <v:shape id="Text Box 640" o:spid="_x0000_s1442" type="#_x0000_t202" style="position:absolute;left:5371;top:4557;width:24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QDrcUA&#10;AADcAAAADwAAAGRycy9kb3ducmV2LnhtbESPT2sCMRTE74LfITyhl1Kz1vqnW6OI0GJv1YpeH5vn&#10;7uLmZU3iun57Uyh4HGZ+M8xs0ZpKNOR8aVnBoJ+AIM6sLjlXsPv9fJmC8AFZY2WZFNzIw2Le7cww&#10;1fbKG2q2IRexhH2KCooQ6lRKnxVk0PdtTRy9o3UGQ5Qul9rhNZabSr4myVgaLDkuFFjTqqDstL0Y&#10;BdO3dXPw38OffTY+Vu/hedJ8nZ1ST712+QEiUBse4X96rSM3HMHfmXg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NAOt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r>
                          <w:rPr>
                            <w:sz w:val="18"/>
                            <w:szCs w:val="18"/>
                          </w:rPr>
                          <w:t>手机号：＿＿＿＿＿＿</w:t>
                        </w:r>
                      </w:p>
                    </w:txbxContent>
                  </v:textbox>
                </v:shape>
                <v:shape id="Text Box 641" o:spid="_x0000_s1443" type="#_x0000_t202" style="position:absolute;left:9255;top:6900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ad2sUA&#10;AADcAAAADwAAAGRycy9kb3ducmV2LnhtbESPT2vCQBTE7wW/w/IKXkrd+IdUo6sUocXeNC3t9ZF9&#10;JqHZt+nuGuO3dwuCx2HmN8OsNr1pREfO15YVjEcJCOLC6ppLBV+fb89zED4ga2wsk4ILedisBw8r&#10;zLQ984G6PJQilrDPUEEVQptJ6YuKDPqRbYmjd7TOYIjSlVI7PMdy08hJkqTSYM1xocKWthUVv/nJ&#10;KJjPdt2P/5juv4v02CzC00v3/ueUGj72r0sQgfpwD9/onY7cNIX/M/EI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5p3a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shape>
                <v:shape id="Text Box 642" o:spid="_x0000_s1444" type="#_x0000_t202" style="position:absolute;left:3900;top:5337;width:136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o4QcUA&#10;AADcAAAADwAAAGRycy9kb3ducmV2LnhtbESPT2sCMRTE74V+h/CEXopmW0XtdqNIQdFba0Wvj83b&#10;P7h5WZN03X77RhB6HGZ+M0y27E0jOnK+tqzgZZSAIM6trrlUcPheD+cgfEDW2FgmBb/kYbl4fMgw&#10;1fbKX9TtQyliCfsUFVQhtKmUPq/IoB/Zljh6hXUGQ5SulNrhNZabRr4myVQarDkuVNjSR0X5ef9j&#10;FMwn2+7kd+PPYz4tmrfwPOs2F6fU06BfvYMI1If/8J3e6siN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qjhB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r>
                          <w:rPr>
                            <w:sz w:val="18"/>
                            <w:szCs w:val="18"/>
                          </w:rPr>
                          <w:t>级别：＿＿＿</w:t>
                        </w:r>
                      </w:p>
                    </w:txbxContent>
                  </v:textbox>
                </v:shape>
                <v:shape id="AutoShape 643" o:spid="_x0000_s1445" type="#_x0000_t15" style="position:absolute;left:3585;top:3000;width:945;height:4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ijYMMA&#10;AADcAAAADwAAAGRycy9kb3ducmV2LnhtbERPz2vCMBS+C/4P4Qm7aboJUjujOEGQDQ/renC3Z/Ns&#10;OpuX0mS1/vfmMNjx4/u92gy2ET11vnas4HmWgCAuna65UlB87acpCB+QNTaOScGdPGzW49EKM+1u&#10;/El9HioRQ9hnqMCE0GZS+tKQRT9zLXHkLq6zGCLsKqk7vMVw28iXJFlIizXHBoMt7QyV1/zXKsi/&#10;07elue7qoj8W5/ftxynsf5xST5Nh+woi0BD+xX/ug1aQzuPaeCYe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ijYMMAAADcAAAADwAAAAAAAAAAAAAAAACYAgAAZHJzL2Rv&#10;d25yZXYueG1sUEsFBgAAAAAEAAQA9QAAAIgDAAAAAA==&#10;">
                  <v:textbox>
                    <w:txbxContent>
                      <w:p w:rsidR="00AE7415" w:rsidRDefault="00AE7415" w:rsidP="00AE7415">
                        <w:r>
                          <w:t>Back</w:t>
                        </w:r>
                      </w:p>
                    </w:txbxContent>
                  </v:textbox>
                </v:shape>
                <v:shape id="Text Box 644" o:spid="_x0000_s1446" type="#_x0000_t202" style="position:absolute;left:5370;top:5340;width:24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JqMUA&#10;AADcAAAADwAAAGRycy9kb3ducmV2LnhtbESPT2sCMRTE74LfITzBi9SsWqxujVKEFnvzH/b62Dx3&#10;Fzcv2ySu67c3hYLHYeY3wyxWralEQ86XlhWMhgkI4szqknMFx8PnywyED8gaK8uk4E4eVstuZ4Gp&#10;tjfeUbMPuYgl7FNUUIRQp1L6rCCDfmhr4uidrTMYonS51A5vsdxUcpwkU2mw5LhQYE3rgrLL/moU&#10;zF43zY//nmxP2fRczcPgrfn6dUr1e+3HO4hAbXiG/+mNjtxkDn9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eQmo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r>
                          <w:rPr>
                            <w:sz w:val="18"/>
                            <w:szCs w:val="18"/>
                          </w:rPr>
                          <w:t>地址：＿＿＿＿＿＿</w:t>
                        </w:r>
                      </w:p>
                    </w:txbxContent>
                  </v:textbox>
                </v:shape>
                <v:shape id="Text Box 645" o:spid="_x0000_s1447" type="#_x0000_t202" style="position:absolute;left:5370;top:6120;width:24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XTSMIA&#10;AADcAAAADwAAAGRycy9kb3ducmV2LnhtbERPW2vCMBR+F/Yfwhn4IprqhrquqYyBw73NC+710Bzb&#10;suakJrHWf28Ggz1+fPds1ZtGdOR8bVnBdJKAIC6srrlUcNivx0sQPiBrbCyTght5WOUPgwxTba+8&#10;pW4XShFD2KeooAqhTaX0RUUG/cS2xJE7WWcwROhKqR1eY7hp5CxJ5tJgzbGhwpbeKyp+dhejYPm8&#10;6b7959PXsZifmpcwWnQfZ6fU8LF/ewURqA//4j/3Rv/64vx4Jh4Bm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RdNIwgAAANwAAAAPAAAAAAAAAAAAAAAAAJgCAABkcnMvZG93&#10;bnJldi54bWxQSwUGAAAAAAQABAD1AAAAhwMAAAAA&#10;">
                  <v:textbox>
                    <w:txbxContent>
                      <w:p w:rsidR="00AE7415" w:rsidRDefault="00AE7415" w:rsidP="00AE7415">
                        <w:r>
                          <w:rPr>
                            <w:sz w:val="18"/>
                            <w:szCs w:val="18"/>
                          </w:rPr>
                          <w:t>邮箱：＿＿＿＿＿＿</w:t>
                        </w:r>
                      </w:p>
                    </w:txbxContent>
                  </v:textbox>
                </v:shape>
                <v:shape id="Text Box 646" o:spid="_x0000_s1448" type="#_x0000_t202" style="position:absolute;left:3900;top:6120;width:136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l208UA&#10;AADcAAAADwAAAGRycy9kb3ducmV2LnhtbESPS2vDMBCE74X+B7GFXEoi50EeruVQAi3prU1Dcl2s&#10;jW1qrVxJcZx/XwUCPQ4z3wyTrXvTiI6cry0rGI8SEMSF1TWXCvbfb8MlCB+QNTaWScGVPKzzx4cM&#10;U20v/EXdLpQilrBPUUEVQptK6YuKDPqRbYmjd7LOYIjSlVI7vMRy08hJksylwZrjQoUtbSoqfnZn&#10;o2A523ZH/zH9PBTzU7MKz4vu/dcpNXjqX19ABOrDf/hOb/WNG8PtTDw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CXbTxQAAANwAAAAPAAAAAAAAAAAAAAAAAJgCAABkcnMv&#10;ZG93bnJldi54bWxQSwUGAAAAAAQABAD1AAAAigMAAAAA&#10;">
                  <v:textbox>
                    <w:txbxContent>
                      <w:p w:rsidR="00AE7415" w:rsidRDefault="00AE7415" w:rsidP="00AE7415">
                        <w:r>
                          <w:rPr>
                            <w:sz w:val="18"/>
                            <w:szCs w:val="18"/>
                          </w:rPr>
                          <w:t>性别：＿＿＿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7415">
        <w:t>编辑会员页面：</w:t>
      </w:r>
    </w:p>
    <w:p w:rsidR="003D7239" w:rsidRDefault="003D7239" w:rsidP="003D7239"/>
    <w:p w:rsidR="008F4244" w:rsidRDefault="008F4244" w:rsidP="003D7239"/>
    <w:p w:rsidR="008F4244" w:rsidRDefault="008F4244" w:rsidP="003D7239"/>
    <w:p w:rsidR="008F4244" w:rsidRDefault="008F4244" w:rsidP="003D7239"/>
    <w:p w:rsidR="008F4244" w:rsidRDefault="008F4244" w:rsidP="003D7239"/>
    <w:p w:rsidR="008F4244" w:rsidRDefault="008F4244" w:rsidP="003D7239"/>
    <w:p w:rsidR="008F4244" w:rsidRDefault="008F4244" w:rsidP="003D7239"/>
    <w:p w:rsidR="008F4244" w:rsidRDefault="008F4244" w:rsidP="003D7239"/>
    <w:p w:rsidR="008F4244" w:rsidRDefault="008F4244" w:rsidP="003D7239"/>
    <w:p w:rsidR="008F4244" w:rsidRDefault="008F4244" w:rsidP="003D7239"/>
    <w:p w:rsidR="008F4244" w:rsidRDefault="008F4244" w:rsidP="003D7239"/>
    <w:p w:rsidR="008F4244" w:rsidRDefault="008F4244" w:rsidP="003D7239"/>
    <w:p w:rsidR="003D7239" w:rsidRPr="003D7239" w:rsidRDefault="003D7239" w:rsidP="003D7239"/>
    <w:p w:rsidR="002A71FB" w:rsidRPr="009B2385" w:rsidRDefault="009B2385" w:rsidP="0058414B">
      <w:pPr>
        <w:pStyle w:val="2"/>
      </w:pPr>
      <w:bookmarkStart w:id="25" w:name="_Toc404440184"/>
      <w:r w:rsidRPr="009B2385">
        <w:rPr>
          <w:bCs w:val="0"/>
        </w:rPr>
        <w:t>权限管理</w:t>
      </w:r>
      <w:bookmarkEnd w:id="25"/>
    </w:p>
    <w:p w:rsidR="00D62E93" w:rsidRDefault="00D62E93" w:rsidP="00D62E93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46DBE33" wp14:editId="61269E5D">
                <wp:simplePos x="0" y="0"/>
                <wp:positionH relativeFrom="column">
                  <wp:posOffset>129540</wp:posOffset>
                </wp:positionH>
                <wp:positionV relativeFrom="paragraph">
                  <wp:posOffset>286385</wp:posOffset>
                </wp:positionV>
                <wp:extent cx="5356860" cy="3208020"/>
                <wp:effectExtent l="0" t="0" r="15240" b="11430"/>
                <wp:wrapNone/>
                <wp:docPr id="901" name="组合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3208020"/>
                          <a:chOff x="2010" y="10332"/>
                          <a:chExt cx="9134" cy="5616"/>
                        </a:xfrm>
                      </wpg:grpSpPr>
                      <wps:wsp>
                        <wps:cNvPr id="902" name="Rectangle 707"/>
                        <wps:cNvSpPr>
                          <a:spLocks noChangeArrowheads="1"/>
                        </wps:cNvSpPr>
                        <wps:spPr bwMode="auto">
                          <a:xfrm>
                            <a:off x="2010" y="10332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Rectangle 708"/>
                        <wps:cNvSpPr>
                          <a:spLocks noChangeArrowheads="1"/>
                        </wps:cNvSpPr>
                        <wps:spPr bwMode="auto">
                          <a:xfrm>
                            <a:off x="2220" y="10489"/>
                            <a:ext cx="87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Rectangle 709"/>
                        <wps:cNvSpPr>
                          <a:spLocks noChangeArrowheads="1"/>
                        </wps:cNvSpPr>
                        <wps:spPr bwMode="auto">
                          <a:xfrm>
                            <a:off x="2220" y="1126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Rectangle 710"/>
                        <wps:cNvSpPr>
                          <a:spLocks noChangeArrowheads="1"/>
                        </wps:cNvSpPr>
                        <wps:spPr bwMode="auto">
                          <a:xfrm>
                            <a:off x="2220" y="12204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Rectangle 711"/>
                        <wps:cNvSpPr>
                          <a:spLocks noChangeArrowheads="1"/>
                        </wps:cNvSpPr>
                        <wps:spPr bwMode="auto">
                          <a:xfrm>
                            <a:off x="2220" y="13140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Rectangle 712"/>
                        <wps:cNvSpPr>
                          <a:spLocks noChangeArrowheads="1"/>
                        </wps:cNvSpPr>
                        <wps:spPr bwMode="auto">
                          <a:xfrm>
                            <a:off x="2220" y="14075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Rectangle 713"/>
                        <wps:cNvSpPr>
                          <a:spLocks noChangeArrowheads="1"/>
                        </wps:cNvSpPr>
                        <wps:spPr bwMode="auto">
                          <a:xfrm>
                            <a:off x="2220" y="15012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Rectangle 714"/>
                        <wps:cNvSpPr>
                          <a:spLocks noChangeArrowheads="1"/>
                        </wps:cNvSpPr>
                        <wps:spPr bwMode="auto">
                          <a:xfrm>
                            <a:off x="3644" y="11270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r>
                                <w:rPr>
                                  <w:sz w:val="18"/>
                                  <w:szCs w:val="18"/>
                                </w:rP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Rectangle 715"/>
                        <wps:cNvSpPr>
                          <a:spLocks noChangeArrowheads="1"/>
                        </wps:cNvSpPr>
                        <wps:spPr bwMode="auto">
                          <a:xfrm>
                            <a:off x="10829" y="11270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Rectangle 716"/>
                        <wps:cNvSpPr>
                          <a:spLocks noChangeArrowheads="1"/>
                        </wps:cNvSpPr>
                        <wps:spPr bwMode="auto">
                          <a:xfrm>
                            <a:off x="10829" y="11895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Rectangle 717"/>
                        <wps:cNvSpPr>
                          <a:spLocks noChangeArrowheads="1"/>
                        </wps:cNvSpPr>
                        <wps:spPr bwMode="auto">
                          <a:xfrm>
                            <a:off x="3585" y="11892"/>
                            <a:ext cx="7035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Text Box 718"/>
                        <wps:cNvSpPr txBox="1">
                          <a:spLocks noChangeArrowheads="1"/>
                        </wps:cNvSpPr>
                        <wps:spPr bwMode="auto">
                          <a:xfrm>
                            <a:off x="9254" y="15167"/>
                            <a:ext cx="94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Text Box 719"/>
                        <wps:cNvSpPr txBox="1">
                          <a:spLocks noChangeArrowheads="1"/>
                        </wps:cNvSpPr>
                        <wps:spPr bwMode="auto">
                          <a:xfrm>
                            <a:off x="9255" y="11267"/>
                            <a:ext cx="1214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新建用户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15" name="Group 720"/>
                        <wpg:cNvGrpSpPr>
                          <a:grpSpLocks/>
                        </wpg:cNvGrpSpPr>
                        <wpg:grpSpPr bwMode="auto">
                          <a:xfrm>
                            <a:off x="3749" y="12047"/>
                            <a:ext cx="6615" cy="936"/>
                            <a:chOff x="3749" y="4559"/>
                            <a:chExt cx="6615" cy="936"/>
                          </a:xfrm>
                        </wpg:grpSpPr>
                        <wps:wsp>
                          <wps:cNvPr id="916" name="Rectangle 7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9" y="4559"/>
                              <a:ext cx="6615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7" name="Text Box 7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64" y="4870"/>
                              <a:ext cx="945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用户名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8" name="Text Box 7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29" y="4870"/>
                              <a:ext cx="944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密码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9" name="Text Box 7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29" y="4870"/>
                              <a:ext cx="1365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权限级别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0" name="Text Box 7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09" y="4560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编辑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1" name="Text Box 7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09" y="5027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删除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2" name="Group 727"/>
                        <wpg:cNvGrpSpPr>
                          <a:grpSpLocks/>
                        </wpg:cNvGrpSpPr>
                        <wpg:grpSpPr bwMode="auto">
                          <a:xfrm>
                            <a:off x="3749" y="13139"/>
                            <a:ext cx="6615" cy="936"/>
                            <a:chOff x="3749" y="5651"/>
                            <a:chExt cx="6615" cy="936"/>
                          </a:xfrm>
                        </wpg:grpSpPr>
                        <wps:wsp>
                          <wps:cNvPr id="923" name="Rectangle 7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9" y="5651"/>
                              <a:ext cx="6615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Text Box 7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64" y="5963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用户名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Text Box 7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29" y="5963"/>
                              <a:ext cx="944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密码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6" name="Text Box 7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29" y="5963"/>
                              <a:ext cx="136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权限级别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7" name="Text Box 7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09" y="5652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编辑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8" name="Text Box 7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09" y="6119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62E93" w:rsidRDefault="00D62E93" w:rsidP="00D62E9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删除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9" name="Text Box 734"/>
                        <wps:cNvSpPr txBox="1">
                          <a:spLocks noChangeArrowheads="1"/>
                        </wps:cNvSpPr>
                        <wps:spPr bwMode="auto">
                          <a:xfrm>
                            <a:off x="7890" y="11268"/>
                            <a:ext cx="1214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2E93" w:rsidRDefault="00D62E93" w:rsidP="00D62E93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角色编辑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01" o:spid="_x0000_s1449" style="position:absolute;margin-left:10.2pt;margin-top:22.55pt;width:421.8pt;height:252.6pt;z-index:251683840" coordorigin="2010,10332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">
                <v:rect id="Rectangle 707" o:spid="_x0000_s1450" style="position:absolute;left:2010;top:10332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8dTcUA&#10;AADcAAAADwAAAGRycy9kb3ducmV2LnhtbESPQWvCQBSE70L/w/IKveluU5AmuobSklKPGi+9vWaf&#10;STT7NmRXTfvrXaHgcZiZb5hlPtpOnGnwrWMNzzMFgrhypuVaw64spq8gfEA22DkmDb/kIV89TJaY&#10;GXfhDZ23oRYRwj5DDU0IfSalrxqy6GeuJ47e3g0WQ5RDLc2Alwi3nUyUmkuLLceFBnt6b6g6bk9W&#10;w0+b7PBvU34qmxYvYT2Wh9P3h9ZPj+PbAkSgMdzD/+0voyFVCdzOx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Lx1NxQAAANwAAAAPAAAAAAAAAAAAAAAAAJgCAABkcnMv&#10;ZG93bnJldi54bWxQSwUGAAAAAAQABAD1AAAAigMAAAAA&#10;"/>
                <v:rect id="Rectangle 708" o:spid="_x0000_s1451" style="position:absolute;left:2220;top:10489;width:87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O41sUA&#10;AADcAAAADwAAAGRycy9kb3ducmV2LnhtbESPQWvCQBSE7wX/w/KE3uquEYqmriKWlPao8dLba/aZ&#10;RLNvQ3YT0/76bkHocZiZb5j1drSNGKjztWMN85kCQVw4U3Op4ZRnT0sQPiAbbByThm/ysN1MHtaY&#10;GnfjAw3HUIoIYZ+ihiqENpXSFxVZ9DPXEkfv7DqLIcqulKbDW4TbRiZKPUuLNceFClvaV1Rcj73V&#10;8FUnJ/w55G/KrrJF+BjzS//5qvXjdNy9gAg0hv/wvf1uNKzUAv7Ox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7jWxQAAANwAAAAPAAAAAAAAAAAAAAAAAJgCAABkcnMv&#10;ZG93bnJldi54bWxQSwUGAAAAAAQABAD1AAAAigMAAAAA&#10;">
                  <v:textbox>
                    <w:txbxContent>
                      <w:p w:rsidR="00D62E93" w:rsidRDefault="00D62E93" w:rsidP="00D62E93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709" o:spid="_x0000_s1452" style="position:absolute;left:2220;top:1126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ogosQA&#10;AADcAAAADwAAAGRycy9kb3ducmV2LnhtbESPQWsCMRSE70L/Q3gFb5pURXQ1SmlR9KjrpbfXzXN3&#10;283Lsom6+uuNIHgcZuYbZr5sbSXO1PjSsYaPvgJBnDlTcq7hkK56ExA+IBusHJOGK3lYLt46c0yM&#10;u/COzvuQiwhhn6CGIoQ6kdJnBVn0fVcTR+/oGoshyiaXpsFLhNtKDpQaS4slx4UCa/oqKPvfn6yG&#10;33JwwNsuXSs7XQ3Dtk3/Tj/fWnff288ZiEBteIWf7Y3RMFUjeJy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KIKLEAAAA3AAAAA8AAAAAAAAAAAAAAAAAmAIAAGRycy9k&#10;b3ducmV2LnhtbFBLBQYAAAAABAAEAPUAAACJAwAAAAA=&#10;">
                  <v:textbox>
                    <w:txbxContent>
                      <w:p w:rsidR="00D62E93" w:rsidRDefault="00D62E93" w:rsidP="00D62E93">
                        <w:r>
                          <w:t>订单管理</w:t>
                        </w:r>
                      </w:p>
                    </w:txbxContent>
                  </v:textbox>
                </v:rect>
                <v:rect id="Rectangle 710" o:spid="_x0000_s1453" style="position:absolute;left:2220;top:12204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FOcQA&#10;AADcAAAADwAAAGRycy9kb3ducmV2LnhtbESPQWsCMRSE70L/Q3gFb5pUUXQ1SmlR9KjrpbfXzXN3&#10;283Lsom6+uuNIHgcZuYbZr5sbSXO1PjSsYaPvgJBnDlTcq7hkK56ExA+IBusHJOGK3lYLt46c0yM&#10;u/COzvuQiwhhn6CGIoQ6kdJnBVn0fVcTR+/oGoshyiaXpsFLhNtKDpQaS4slx4UCa/oqKPvfn6yG&#10;33JwwNsuXSs7XQ3Dtk3/Tj/fWnff288ZiEBteIWf7Y3RMFUjeJy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GhTnEAAAA3AAAAA8AAAAAAAAAAAAAAAAAmAIAAGRycy9k&#10;b3ducmV2LnhtbFBLBQYAAAAABAAEAPUAAACJAwAAAAA=&#10;">
                  <v:textbox>
                    <w:txbxContent>
                      <w:p w:rsidR="00D62E93" w:rsidRDefault="00D62E93" w:rsidP="00D62E93">
                        <w:r>
                          <w:t>菜单管理</w:t>
                        </w:r>
                      </w:p>
                    </w:txbxContent>
                  </v:textbox>
                </v:rect>
                <v:rect id="Rectangle 711" o:spid="_x0000_s1454" style="position:absolute;left:2220;top:13140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QbTsUA&#10;AADcAAAADwAAAGRycy9kb3ducmV2LnhtbESPT2vCQBTE7wW/w/IKvdXdWgg1ukqxWOxR46W3Z/aZ&#10;xGbfhuzmj/30rlDocZiZ3zDL9Whr0VPrK8caXqYKBHHuTMWFhmO2fX4D4QOywdoxabiSh/Vq8rDE&#10;1LiB99QfQiEihH2KGsoQmlRKn5dk0U9dQxy9s2sthijbQpoWhwi3tZwplUiLFceFEhvalJT/HDqr&#10;4VTNjvi7zz6VnW9fw9eYXbrvD62fHsf3BYhAY/gP/7V3RsNcJXA/E4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FBtOxQAAANwAAAAPAAAAAAAAAAAAAAAAAJgCAABkcnMv&#10;ZG93bnJldi54bWxQSwUGAAAAAAQABAD1AAAAigMAAAAA&#10;">
                  <v:textbox>
                    <w:txbxContent>
                      <w:p w:rsidR="00D62E93" w:rsidRDefault="00D62E93" w:rsidP="00D62E93">
                        <w:r>
                          <w:t>流水管理</w:t>
                        </w:r>
                      </w:p>
                    </w:txbxContent>
                  </v:textbox>
                </v:rect>
                <v:rect id="Rectangle 712" o:spid="_x0000_s1455" style="position:absolute;left:2220;top:1407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i+1cQA&#10;AADcAAAADwAAAGRycy9kb3ducmV2LnhtbESPzW7CMBCE70h9B2srcQO7IPETMKhqBYIjhEtv23hJ&#10;0sbrKDYQeHqMhMRxNDPfaObL1lbiTI0vHWv46CsQxJkzJecaDumqNwHhA7LByjFpuJKH5eKtM8fE&#10;uAvv6LwPuYgQ9glqKEKoEyl9VpBF33c1cfSOrrEYomxyaRq8RLit5ECpkbRYclwosKavgrL//clq&#10;+C0HB7zt0rWy09UwbNv07/TzrXX3vf2cgQjUhlf42d4YDVM1hseZe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YvtXEAAAA3AAAAA8AAAAAAAAAAAAAAAAAmAIAAGRycy9k&#10;b3ducmV2LnhtbFBLBQYAAAAABAAEAPUAAACJAwAAAAA=&#10;">
                  <v:textbox>
                    <w:txbxContent>
                      <w:p w:rsidR="00D62E93" w:rsidRDefault="00D62E93" w:rsidP="00D62E93">
                        <w:r>
                          <w:t>会员管理</w:t>
                        </w:r>
                      </w:p>
                    </w:txbxContent>
                  </v:textbox>
                </v:rect>
                <v:rect id="Rectangle 713" o:spid="_x0000_s1456" style="position:absolute;left:2220;top:15012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qTA8MA&#10;AADcAAAADwAAAGRycy9kb3ducmV2LnhtbERPz2vCMBS+C/sfwhvsIjPZxM11RlFR8GAPU8EdH82z&#10;LTYvpYm1/vfmIHj8+H5PZp2tREuNLx1r+BgoEMSZMyXnGg779fsYhA/IBivHpOFGHmbTl94EE+Ou&#10;/EftLuQihrBPUEMRQp1I6bOCLPqBq4kjd3KNxRBhk0vT4DWG20p+KvUlLZYcGwqsaVlQdt5drAaZ&#10;HsbD2yld/K9G3+X2TG1fHVut3167+S+IQF14ih/ujdHwo+LaeCYeAT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qTA8MAAADcAAAADwAAAAAAAAAAAAAAAACYAgAAZHJzL2Rv&#10;d25yZXYueG1sUEsFBgAAAAAEAAQA9QAAAIgDAAAAAA==&#10;" fillcolor="gray">
                  <v:textbox>
                    <w:txbxContent>
                      <w:p w:rsidR="00D62E93" w:rsidRDefault="00D62E93" w:rsidP="00D62E93">
                        <w:r>
                          <w:t>权限管理</w:t>
                        </w:r>
                      </w:p>
                    </w:txbxContent>
                  </v:textbox>
                </v:rect>
                <v:rect id="Rectangle 714" o:spid="_x0000_s1457" style="position:absolute;left:3644;top:11270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rJsYA&#10;AADcAAAADwAAAGRycy9kb3ducmV2LnhtbESPQWvCQBSE74X+h+UVvBTdVGip0VVKQPASpLYVj4/s&#10;M4lm38bs06T/vlso9DjMzDfMYjW4Rt2oC7VnA0+TBBRx4W3NpYHPj/X4FVQQZIuNZzLwTQFWy/u7&#10;BabW9/xOt52UKkI4pGigEmlTrUNRkcMw8S1x9I6+cyhRdqW2HfYR7ho9TZIX7bDmuFBhS1lFxXl3&#10;dQaO8rzvv7bXS3s5ZI+l5Pkpm+bGjB6GtzkooUH+w3/tjTUwS2bweyYeAb3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wrJsYAAADcAAAADwAAAAAAAAAAAAAAAACYAgAAZHJz&#10;L2Rvd25yZXYueG1sUEsFBgAAAAAEAAQA9QAAAIsDAAAAAA==&#10;">
                  <v:stroke dashstyle="dash"/>
                  <v:textbox>
                    <w:txbxContent>
                      <w:p w:rsidR="00D62E93" w:rsidRDefault="00D62E93" w:rsidP="00D62E93">
                        <w:r>
                          <w:rPr>
                            <w:sz w:val="18"/>
                            <w:szCs w:val="18"/>
                          </w:rPr>
                          <w:t>权限管理</w:t>
                        </w:r>
                      </w:p>
                    </w:txbxContent>
                  </v:textbox>
                </v:rect>
                <v:rect id="Rectangle 715" o:spid="_x0000_s1458" style="position:absolute;left:10829;top:11270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iwfMEA&#10;AADcAAAADwAAAGRycy9kb3ducmV2LnhtbERPu27CMBTdK/EP1kXqVhxAQpBiEGoFKmMIC9ttfEkC&#10;8XUUO4/26/GAxHh03uvtYCrRUeNKywqmkwgEcWZ1ybmCc7r/WIJwHlljZZkU/JGD7Wb0tsZY254T&#10;6k4+FyGEXYwKCu/rWEqXFWTQTWxNHLirbQz6AJtc6gb7EG4qOYuihTRYcmgosKavgrL7qTUKfsvZ&#10;Gf+T9BCZ1X7uj0N6ay/fSr2Ph90nCE+Df4mf7h+tYDUN88OZc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osHzBAAAA3AAAAA8AAAAAAAAAAAAAAAAAmAIAAGRycy9kb3du&#10;cmV2LnhtbFBLBQYAAAAABAAEAPUAAACGAwAAAAA=&#10;"/>
                <v:rect id="Rectangle 716" o:spid="_x0000_s1459" style="position:absolute;left:10829;top:11895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msQ8cA&#10;AADcAAAADwAAAGRycy9kb3ducmV2LnhtbESPzWvCQBTE7wX/h+UJXopuYqkf0VVUWuhBD36AHh/Z&#10;ZxLMvg3ZNcb/vlsoeBxm5jfMfNmaUjRUu8KygngQgSBOrS44U3A6fvcnIJxH1lhaJgVPcrBcdN7m&#10;mGj74D01B5+JAGGXoILc+yqR0qU5GXQDWxEH72prgz7IOpO6xkeAm1IOo2gkDRYcFnKsaJNTejvc&#10;jQK5O00+ntfd+vL1OS62N2reo3OjVK/brmYgPLX+Ff5v/2gF0ziGvzPh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6ZrEPHAAAA3AAAAA8AAAAAAAAAAAAAAAAAmAIAAGRy&#10;cy9kb3ducmV2LnhtbFBLBQYAAAAABAAEAPUAAACMAwAAAAA=&#10;" fillcolor="gray"/>
                <v:rect id="Rectangle 717" o:spid="_x0000_s1460" style="position:absolute;left:3585;top:11892;width:7035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aLkMUA&#10;AADcAAAADwAAAGRycy9kb3ducmV2LnhtbESPT2vCQBTE70K/w/IKvZmNEaRJXUUUpR7z59Lba/Y1&#10;Sc2+DdlV0376bqHQ4zAzv2HW28n04kaj6ywrWEQxCOLa6o4bBVV5nD+DcB5ZY2+ZFHyRg+3mYbbG&#10;TNs753QrfCMChF2GClrvh0xKV7dk0EV2IA7ehx0N+iDHRuoR7wFuepnE8Uoa7DgstDjQvqX6UlyN&#10;gvcuqfA7L0+xSY9Lf57Kz+vbQamnx2n3AsLT5P/Df+1XrSBdJ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9ouQxQAAANwAAAAPAAAAAAAAAAAAAAAAAJgCAABkcnMv&#10;ZG93bnJldi54bWxQSwUGAAAAAAQABAD1AAAAigMAAAAA&#10;"/>
                <v:shape id="Text Box 718" o:spid="_x0000_s1461" type="#_x0000_t202" style="position:absolute;left:9254;top:15167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Vtv8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sGk14f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xW2/xQAAANwAAAAPAAAAAAAAAAAAAAAAAJgCAABkcnMv&#10;ZG93bnJldi54bWxQSwUGAAAAAAQABAD1AAAAigMAAAAA&#10;">
                  <v:textbox>
                    <w:txbxContent>
                      <w:p w:rsidR="00D62E93" w:rsidRDefault="00D62E93" w:rsidP="00D62E93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shape>
                <v:shape id="Text Box 719" o:spid="_x0000_s1462" type="#_x0000_t202" style="position:absolute;left:9255;top:11267;width:1214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z1y8YA&#10;AADcAAAADwAAAGRycy9kb3ducmV2LnhtbESPT2vCQBTE74LfYXlCL1I3/iHV1FWK0BJv1pb2+sg+&#10;k9Ds23R3G+O3dwWhx2FmfsOst71pREfO15YVTCcJCOLC6ppLBZ8fr49LED4ga2wsk4ILedhuhoM1&#10;Ztqe+Z26YyhFhLDPUEEVQptJ6YuKDPqJbYmjd7LOYIjSlVI7PEe4aeQsSVJpsOa4UGFLu4qKn+Of&#10;UbBc5N23388PX0V6alZh/NS9/TqlHkb9yzOIQH34D9/buVawmi7gdiYe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z1y8YAAADcAAAADwAAAAAAAAAAAAAAAACYAgAAZHJz&#10;L2Rvd25yZXYueG1sUEsFBgAAAAAEAAQA9QAAAIsDAAAAAA==&#10;">
                  <v:textbox>
                    <w:txbxContent>
                      <w:p w:rsidR="00D62E93" w:rsidRDefault="00D62E93" w:rsidP="00D62E93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新建用户</w:t>
                        </w:r>
                      </w:p>
                    </w:txbxContent>
                  </v:textbox>
                </v:shape>
                <v:group id="Group 720" o:spid="_x0000_s1463" style="position:absolute;left:3749;top:12047;width:6615;height:936" coordorigin="3749,4559" coordsize="6615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HT2Ks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d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HT2KsQAAADcAAAA&#10;DwAAAAAAAAAAAAAAAACqAgAAZHJzL2Rvd25yZXYueG1sUEsFBgAAAAAEAAQA+gAAAJsDAAAAAA==&#10;">
                  <v:rect id="Rectangle 721" o:spid="_x0000_s1464" style="position:absolute;left:3749;top:4559;width:6615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2Nk8IA&#10;AADcAAAADwAAAGRycy9kb3ducmV2LnhtbESPQYvCMBSE7wv+h/AEb2uqgqzVKKIoetR68fZsnm21&#10;eSlN1OqvN8KCx2FmvmEms8aU4k61Kywr6HUjEMSp1QVnCg7J6vcPhPPIGkvLpOBJDmbT1s8EY20f&#10;vKP73mciQNjFqCD3voqldGlOBl3XVsTBO9vaoA+yzqSu8RHgppT9KBpKgwWHhRwrWuSUXvc3o+BU&#10;9A/42iXryIxWA79tksvtuFSq027mYxCeGv8N/7c3WsGoN4TPmXAE5PQ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Y2TwgAAANwAAAAPAAAAAAAAAAAAAAAAAJgCAABkcnMvZG93&#10;bnJldi54bWxQSwUGAAAAAAQABAD1AAAAhwMAAAAA&#10;"/>
                  <v:shape id="Text Box 722" o:spid="_x0000_s1465" type="#_x0000_t202" style="position:absolute;left:4064;top:4870;width:94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5rvMYA&#10;AADcAAAADwAAAGRycy9kb3ducmV2LnhtbESPW2sCMRSE34X+h3AKvkg3qxUvW6OIYLFv1pb29bA5&#10;e6Gbk20S1/Xfm4LQx2FmvmFWm940oiPna8sKxkkKgji3uuZSwefH/mkBwgdkjY1lUnAlD5v1w2CF&#10;mbYXfqfuFEoRIewzVFCF0GZS+rwigz6xLXH0CusMhihdKbXDS4SbRk7SdCYN1hwXKmxpV1H+czob&#10;BYvpofv2b8/Hr3xWNMswmnevv06p4WO/fQERqA//4Xv7oBUsx3P4OxOP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5rvMYAAADcAAAADwAAAAAAAAAAAAAAAACYAgAAZHJz&#10;L2Rvd25yZXYueG1sUEsFBgAAAAAEAAQA9QAAAIsDAAAAAA==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用户名</w:t>
                          </w:r>
                        </w:p>
                      </w:txbxContent>
                    </v:textbox>
                  </v:shape>
                  <v:shape id="Text Box 723" o:spid="_x0000_s1466" type="#_x0000_t202" style="position:absolute;left:5429;top:4870;width:944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H/zsIA&#10;AADcAAAADwAAAGRycy9kb3ducmV2LnhtbERPy4rCMBTdD/gP4QpuBk11xEc1iggz6M5xRLeX5toW&#10;m5uaZGr9e7MYmOXhvJfr1lSiIedLywqGgwQEcWZ1ybmC089nfwbCB2SNlWVS8CQP61XnbYmptg/+&#10;puYYchFD2KeooAihTqX0WUEG/cDWxJG7WmcwROhyqR0+Yrip5ChJJtJgybGhwJq2BWW3469RMBvv&#10;movffxzO2eRazcP7tPm6O6V63XazABGoDf/iP/dOK5gP49p4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Yf/OwgAAANwAAAAPAAAAAAAAAAAAAAAAAJgCAABkcnMvZG93&#10;bnJldi54bWxQSwUGAAAAAAQABAD1AAAAhwMAAAAA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密码</w:t>
                          </w:r>
                        </w:p>
                      </w:txbxContent>
                    </v:textbox>
                  </v:shape>
                  <v:shape id="Text Box 724" o:spid="_x0000_s1467" type="#_x0000_t202" style="position:absolute;left:7529;top:4870;width:136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1aVcUA&#10;AADcAAAADwAAAGRycy9kb3ducmV2LnhtbESPQWvCQBSE74X+h+UJXoputEVNdJVSaNGbtaLXR/aZ&#10;BLNv091tjP/eFQoeh5n5hlmsOlOLlpyvLCsYDRMQxLnVFRcK9j+fgxkIH5A11pZJwZU8rJbPTwvM&#10;tL3wN7W7UIgIYZ+hgjKEJpPS5yUZ9EPbEEfvZJ3BEKUrpHZ4iXBTy3GSTKTBiuNCiQ19lJSfd39G&#10;wext3R795nV7yCenOg0v0/br1ynV73XvcxCBuvAI/7fXWkE6SuF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VpVxQAAANwAAAAPAAAAAAAAAAAAAAAAAJgCAABkcnMv&#10;ZG93bnJldi54bWxQSwUGAAAAAAQABAD1AAAAigMAAAAA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权限级别</w:t>
                          </w:r>
                        </w:p>
                      </w:txbxContent>
                    </v:textbox>
                  </v:shape>
                  <v:shape id="Text Box 725" o:spid="_x0000_s1468" type="#_x0000_t202" style="position:absolute;left:9209;top:4560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s5dc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A5i/P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zl1wgAAANwAAAAPAAAAAAAAAAAAAAAAAJgCAABkcnMvZG93&#10;bnJldi54bWxQSwUGAAAAAAQABAD1AAAAhwMAAAAA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编辑</w:t>
                          </w:r>
                        </w:p>
                      </w:txbxContent>
                    </v:textbox>
                  </v:shape>
                  <v:shape id="Text Box 726" o:spid="_x0000_s1469" type="#_x0000_t202" style="position:absolute;left:9209;top:5027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c7sYA&#10;AADcAAAADwAAAGRycy9kb3ducmV2LnhtbESPW2sCMRSE3wv+h3CEvpSa9YLV7UaRQkXfrC3t62Fz&#10;9kI3J2uSruu/N4LQx2FmvmGydW8a0ZHztWUF41ECgji3uuZSwdfn+/MChA/IGhvLpOBCHtarwUOG&#10;qbZn/qDuGEoRIexTVFCF0KZS+rwig35kW+LoFdYZDFG6UmqH5wg3jZwkyVwarDkuVNjSW0X57/HP&#10;KFjMdt2P308P3/m8aJbh6aXbnpxSj8N+8woiUB/+w/f2TitYTs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ec7sYAAADcAAAADwAAAAAAAAAAAAAAAACYAgAAZHJz&#10;L2Rvd25yZXYueG1sUEsFBgAAAAAEAAQA9QAAAIsDAAAAAA==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删除</w:t>
                          </w:r>
                        </w:p>
                      </w:txbxContent>
                    </v:textbox>
                  </v:shape>
                </v:group>
                <v:group id="Group 727" o:spid="_x0000_s1470" style="position:absolute;left:3749;top:13139;width:6615;height:936" coordorigin="3749,5651" coordsize="6615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Gk4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Z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xpOPFAAAA3AAA&#10;AA8AAAAAAAAAAAAAAAAAqgIAAGRycy9kb3ducmV2LnhtbFBLBQYAAAAABAAEAPoAAACcAwAAAAA=&#10;">
                  <v:rect id="Rectangle 728" o:spid="_x0000_s1471" style="position:absolute;left:3749;top:5651;width:6615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bkt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5glK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1uS2xQAAANwAAAAPAAAAAAAAAAAAAAAAAJgCAABkcnMv&#10;ZG93bnJldi54bWxQSwUGAAAAAAQABAD1AAAAigMAAAAA&#10;"/>
                  <v:shape id="Text Box 729" o:spid="_x0000_s1472" type="#_x0000_t202" style="position:absolute;left:4064;top:5963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A/ds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yNoe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0A/dsYAAADcAAAADwAAAAAAAAAAAAAAAACYAgAAZHJz&#10;L2Rvd25yZXYueG1sUEsFBgAAAAAEAAQA9QAAAIsDAAAAAA==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用户名</w:t>
                          </w:r>
                        </w:p>
                      </w:txbxContent>
                    </v:textbox>
                  </v:shape>
                  <v:shape id="Text Box 730" o:spid="_x0000_s1473" type="#_x0000_t202" style="position:absolute;left:5429;top:5963;width:944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ya7cYA&#10;AADcAAAADwAAAGRycy9kb3ducmV2LnhtbESPT2sCMRTE70K/Q3gFL0WztdXq1igiWPTmP9rrY/Pc&#10;Xbp5WZO4rt/eFAoeh5n5DTOdt6YSDTlfWlbw2k9AEGdWl5wrOB5WvTEIH5A1VpZJwY08zGdPnSmm&#10;2l55R80+5CJC2KeooAihTqX0WUEGfd/WxNE7WWcwROlyqR1eI9xUcpAkI2mw5LhQYE3LgrLf/cUo&#10;GL+vmx+/edt+Z6NTNQkvH83X2SnVfW4XnyACteER/m+vtYLJYAh/Z+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ya7cYAAADcAAAADwAAAAAAAAAAAAAAAACYAgAAZHJz&#10;L2Rvd25yZXYueG1sUEsFBgAAAAAEAAQA9QAAAIsDAAAAAA==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密码</w:t>
                          </w:r>
                        </w:p>
                      </w:txbxContent>
                    </v:textbox>
                  </v:shape>
                  <v:shape id="Text Box 731" o:spid="_x0000_s1474" type="#_x0000_t202" style="position:absolute;left:7529;top:5963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4EmsYA&#10;AADcAAAADwAAAGRycy9kb3ducmV2LnhtbESPT2vCQBTE7wW/w/KEXkrd+IdUo6uUQsXeNJZ6fWSf&#10;STD7Nt3dxvTbdwuCx2FmfsOsNr1pREfO15YVjEcJCOLC6ppLBZ/H9+c5CB+QNTaWScEvedisBw8r&#10;zLS98oG6PJQiQthnqKAKoc2k9EVFBv3ItsTRO1tnMETpSqkdXiPcNHKSJKk0WHNcqLClt4qKS/5j&#10;FMxnu+7kP6b7ryI9N4vw9NJtv51Sj8P+dQkiUB/u4Vt7pxUsJin8n4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4EmsYAAADcAAAADwAAAAAAAAAAAAAAAACYAgAAZHJz&#10;L2Rvd25yZXYueG1sUEsFBgAAAAAEAAQA9QAAAIsDAAAAAA==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权限级别</w:t>
                          </w:r>
                        </w:p>
                      </w:txbxContent>
                    </v:textbox>
                  </v:shape>
                  <v:shape id="Text Box 732" o:spid="_x0000_s1475" type="#_x0000_t202" style="position:absolute;left:9209;top:5652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KhAc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qWkz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5KhAcYAAADcAAAADwAAAAAAAAAAAAAAAACYAgAAZHJz&#10;L2Rvd25yZXYueG1sUEsFBgAAAAAEAAQA9QAAAIsDAAAAAA==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编辑</w:t>
                          </w:r>
                        </w:p>
                      </w:txbxContent>
                    </v:textbox>
                  </v:shape>
                  <v:shape id="Text Box 733" o:spid="_x0000_s1476" type="#_x0000_t202" style="position:absolute;left:9209;top:6119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01c8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A5i2v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TVzwgAAANwAAAAPAAAAAAAAAAAAAAAAAJgCAABkcnMvZG93&#10;bnJldi54bWxQSwUGAAAAAAQABAD1AAAAhwMAAAAA&#10;">
                    <v:textbox>
                      <w:txbxContent>
                        <w:p w:rsidR="00D62E93" w:rsidRDefault="00D62E93" w:rsidP="00D62E9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删除</w:t>
                          </w:r>
                        </w:p>
                      </w:txbxContent>
                    </v:textbox>
                  </v:shape>
                </v:group>
                <v:shape id="Text Box 734" o:spid="_x0000_s1477" type="#_x0000_t202" style="position:absolute;left:7890;top:11268;width:1214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GQ6MYA&#10;AADcAAAADwAAAGRycy9kb3ducmV2LnhtbESPW2vCQBSE3wv+h+UIfSl14wVroquUQkXfvJT6esge&#10;k2D2bLq7jem/7wqCj8PMfMMsVp2pRUvOV5YVDAcJCOLc6ooLBV/Hz9cZCB+QNdaWScEfeVgte08L&#10;zLS98p7aQyhEhLDPUEEZQpNJ6fOSDPqBbYijd7bOYIjSFVI7vEa4qeUoSabSYMVxocSGPkrKL4df&#10;o2A22bQnvx3vvvPpuU7Dy1u7/nFKPfe79zmIQF14hO/tjVaQjlK4nY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GQ6MYAAADcAAAADwAAAAAAAAAAAAAAAACYAgAAZHJz&#10;L2Rvd25yZXYueG1sUEsFBgAAAAAEAAQA9QAAAIsDAAAAAA==&#10;">
                  <v:textbox>
                    <w:txbxContent>
                      <w:p w:rsidR="00D62E93" w:rsidRDefault="00D62E93" w:rsidP="00D62E93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角色编辑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293">
        <w:t>权限管理提供新建，编辑，删除用户权限管理</w:t>
      </w:r>
      <w:r w:rsidR="00B11293">
        <w:rPr>
          <w:rFonts w:hint="eastAsia"/>
        </w:rPr>
        <w:t>。</w:t>
      </w:r>
    </w:p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D62E93" w:rsidRDefault="00D62E93" w:rsidP="00D62E93"/>
    <w:p w:rsidR="005D39D5" w:rsidRDefault="005D39D5" w:rsidP="005D39D5">
      <w:r>
        <w:lastRenderedPageBreak/>
        <w:t>新建用户权限：</w:t>
      </w:r>
    </w:p>
    <w:p w:rsidR="005D39D5" w:rsidRDefault="005D39D5" w:rsidP="005D39D5">
      <w:r>
        <w:rPr>
          <w:noProof/>
        </w:rPr>
        <mc:AlternateContent>
          <mc:Choice Requires="wpg">
            <w:drawing>
              <wp:anchor distT="0" distB="0" distL="85725" distR="85725" simplePos="0" relativeHeight="251686912" behindDoc="0" locked="0" layoutInCell="1" allowOverlap="1" wp14:anchorId="21964EF2" wp14:editId="1E5F68BE">
                <wp:simplePos x="0" y="0"/>
                <wp:positionH relativeFrom="column">
                  <wp:posOffset>129540</wp:posOffset>
                </wp:positionH>
                <wp:positionV relativeFrom="paragraph">
                  <wp:posOffset>7620</wp:posOffset>
                </wp:positionV>
                <wp:extent cx="5303520" cy="3162300"/>
                <wp:effectExtent l="0" t="0" r="11430" b="19050"/>
                <wp:wrapNone/>
                <wp:docPr id="956" name="组合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3520" cy="3162300"/>
                          <a:chOff x="2010" y="9395"/>
                          <a:chExt cx="9134" cy="5616"/>
                        </a:xfrm>
                      </wpg:grpSpPr>
                      <wps:wsp>
                        <wps:cNvPr id="957" name="Rectangle 737"/>
                        <wps:cNvSpPr>
                          <a:spLocks noChangeArrowheads="1"/>
                        </wps:cNvSpPr>
                        <wps:spPr bwMode="auto">
                          <a:xfrm>
                            <a:off x="2010" y="9395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Rectangle 738"/>
                        <wps:cNvSpPr>
                          <a:spLocks noChangeArrowheads="1"/>
                        </wps:cNvSpPr>
                        <wps:spPr bwMode="auto">
                          <a:xfrm>
                            <a:off x="2220" y="9552"/>
                            <a:ext cx="87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Rectangle 739"/>
                        <wps:cNvSpPr>
                          <a:spLocks noChangeArrowheads="1"/>
                        </wps:cNvSpPr>
                        <wps:spPr bwMode="auto">
                          <a:xfrm>
                            <a:off x="2220" y="10332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Rectangle 740"/>
                        <wps:cNvSpPr>
                          <a:spLocks noChangeArrowheads="1"/>
                        </wps:cNvSpPr>
                        <wps:spPr bwMode="auto">
                          <a:xfrm>
                            <a:off x="2220" y="11267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Rectangle 741"/>
                        <wps:cNvSpPr>
                          <a:spLocks noChangeArrowheads="1"/>
                        </wps:cNvSpPr>
                        <wps:spPr bwMode="auto">
                          <a:xfrm>
                            <a:off x="2220" y="12203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Rectangle 742"/>
                        <wps:cNvSpPr>
                          <a:spLocks noChangeArrowheads="1"/>
                        </wps:cNvSpPr>
                        <wps:spPr bwMode="auto">
                          <a:xfrm>
                            <a:off x="2220" y="1313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" name="Rectangle 743"/>
                        <wps:cNvSpPr>
                          <a:spLocks noChangeArrowheads="1"/>
                        </wps:cNvSpPr>
                        <wps:spPr bwMode="auto">
                          <a:xfrm>
                            <a:off x="2220" y="14075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" name="Rectangle 744"/>
                        <wps:cNvSpPr>
                          <a:spLocks noChangeArrowheads="1"/>
                        </wps:cNvSpPr>
                        <wps:spPr bwMode="auto">
                          <a:xfrm>
                            <a:off x="4740" y="1033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rPr>
                                  <w:sz w:val="18"/>
                                  <w:szCs w:val="18"/>
                                </w:rPr>
                                <w:t>新建用户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" name="Rectangle 745"/>
                        <wps:cNvSpPr>
                          <a:spLocks noChangeArrowheads="1"/>
                        </wps:cNvSpPr>
                        <wps:spPr bwMode="auto">
                          <a:xfrm>
                            <a:off x="10829" y="10334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" name="Rectangle 746"/>
                        <wps:cNvSpPr>
                          <a:spLocks noChangeArrowheads="1"/>
                        </wps:cNvSpPr>
                        <wps:spPr bwMode="auto">
                          <a:xfrm>
                            <a:off x="10829" y="10958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" name="Rectangle 747"/>
                        <wps:cNvSpPr>
                          <a:spLocks noChangeArrowheads="1"/>
                        </wps:cNvSpPr>
                        <wps:spPr bwMode="auto">
                          <a:xfrm>
                            <a:off x="3585" y="10955"/>
                            <a:ext cx="7035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" name="Text Box 748"/>
                        <wps:cNvSpPr txBox="1">
                          <a:spLocks noChangeArrowheads="1"/>
                        </wps:cNvSpPr>
                        <wps:spPr bwMode="auto">
                          <a:xfrm>
                            <a:off x="9254" y="14232"/>
                            <a:ext cx="94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Text Box 749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11111"/>
                            <a:ext cx="220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用户名：＿＿＿＿＿＿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" name="Text Box 750"/>
                        <wps:cNvSpPr txBox="1">
                          <a:spLocks noChangeArrowheads="1"/>
                        </wps:cNvSpPr>
                        <wps:spPr bwMode="auto">
                          <a:xfrm>
                            <a:off x="6630" y="11111"/>
                            <a:ext cx="220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密码：＿＿＿＿＿＿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" name="Text Box 751"/>
                        <wps:cNvSpPr txBox="1">
                          <a:spLocks noChangeArrowheads="1"/>
                        </wps:cNvSpPr>
                        <wps:spPr bwMode="auto">
                          <a:xfrm>
                            <a:off x="4004" y="11735"/>
                            <a:ext cx="136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已有角色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AutoShape 75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10331"/>
                            <a:ext cx="945" cy="467"/>
                          </a:xfrm>
                          <a:prstGeom prst="homePlate">
                            <a:avLst>
                              <a:gd name="adj" fmla="val 50589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11735"/>
                            <a:ext cx="1366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可用角色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" name="Rectangle 754"/>
                        <wps:cNvSpPr>
                          <a:spLocks noChangeArrowheads="1"/>
                        </wps:cNvSpPr>
                        <wps:spPr bwMode="auto">
                          <a:xfrm>
                            <a:off x="3795" y="12360"/>
                            <a:ext cx="1995" cy="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AutoShape 755"/>
                        <wps:cNvSpPr>
                          <a:spLocks noChangeArrowheads="1"/>
                        </wps:cNvSpPr>
                        <wps:spPr bwMode="auto">
                          <a:xfrm>
                            <a:off x="6105" y="12516"/>
                            <a:ext cx="525" cy="624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AutoShape 756"/>
                        <wps:cNvSpPr>
                          <a:spLocks noChangeArrowheads="1"/>
                        </wps:cNvSpPr>
                        <wps:spPr bwMode="auto">
                          <a:xfrm>
                            <a:off x="6105" y="13296"/>
                            <a:ext cx="525" cy="624"/>
                          </a:xfrm>
                          <a:prstGeom prst="lef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" name="Text Box 757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2360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" name="Text Box 758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2828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Text Box 759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3296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" name="Text Box 760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3764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56" o:spid="_x0000_s1478" style="position:absolute;margin-left:10.2pt;margin-top:.6pt;width:417.6pt;height:249pt;z-index:251686912;mso-wrap-distance-left:6.75pt;mso-wrap-distance-right:6.75pt" coordorigin="2010,9395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">
                <v:rect id="Rectangle 737" o:spid="_x0000_s1479" style="position:absolute;left:2010;top:9395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uRyMQA&#10;AADcAAAADwAAAGRycy9kb3ducmV2LnhtbESPQYvCMBSE7wv+h/AEb2uqoq5do4ii6FHrZW9vm2db&#10;bV5KE7X66zcLgsdhZr5hpvPGlOJGtSssK+h1IxDEqdUFZwqOyfrzC4TzyBpLy6TgQQ7ms9bHFGNt&#10;77yn28FnIkDYxagg976KpXRpTgZd11bEwTvZ2qAPss6krvEe4KaU/SgaSYMFh4UcK1rmlF4OV6Pg&#10;t+gf8blPNpGZrAd+1yTn689KqU67WXyD8NT4d/jV3moFk+EY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rkcjEAAAA3AAAAA8AAAAAAAAAAAAAAAAAmAIAAGRycy9k&#10;b3ducmV2LnhtbFBLBQYAAAAABAAEAPUAAACJAwAAAAA=&#10;"/>
                <v:rect id="Rectangle 738" o:spid="_x0000_s1480" style="position:absolute;left:2220;top:9552;width:87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QFus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pA9x7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dAW6wgAAANwAAAAPAAAAAAAAAAAAAAAAAJgCAABkcnMvZG93&#10;bnJldi54bWxQSwUGAAAAAAQABAD1AAAAhwMAAAAA&#10;"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739" o:spid="_x0000_s1481" style="position:absolute;left:2220;top:10332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igIcQA&#10;AADcAAAADwAAAGRycy9kb3ducmV2LnhtbESPQYvCMBSE74L/ITzBm6YqK7ZrFNlFWY9aL3t727xt&#10;q81LaaJWf70RBI/DzHzDzJetqcSFGldaVjAaRiCIM6tLzhUc0vVgBsJ5ZI2VZVJwIwfLRbczx0Tb&#10;K+/osve5CBB2CSoovK8TKV1WkEE3tDVx8P5tY9AH2eRSN3gNcFPJcRRNpcGSw0KBNX0VlJ32Z6Pg&#10;rxwf8L5LN5GJ1xO/bdPj+fdbqX6vXX2C8NT6d/jV/tEK4o8YnmfC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4oCHEAAAA3AAAAA8AAAAAAAAAAAAAAAAAmAIAAGRycy9k&#10;b3ducmV2LnhtbFBLBQYAAAAABAAEAPUAAACJAwAAAAA=&#10;">
                  <v:textbox>
                    <w:txbxContent>
                      <w:p w:rsidR="005D39D5" w:rsidRDefault="005D39D5" w:rsidP="005D39D5">
                        <w:r>
                          <w:t>订单管理</w:t>
                        </w:r>
                      </w:p>
                    </w:txbxContent>
                  </v:textbox>
                </v:rect>
                <v:rect id="Rectangle 740" o:spid="_x0000_s1482" style="position:absolute;left:2220;top:11267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7DAcEA&#10;AADcAAAADwAAAGRycy9kb3ducmV2LnhtbERPPW/CMBDdkfgP1lViA6cgoRIwqKJKBSOEhe2IjyQ0&#10;PkexA4ZfXw+VOj6979UmmEbcqXO1ZQXvkwQEcWF1zaWCU56NP0A4j6yxsUwKnuRgsx4OVphq++AD&#10;3Y++FDGEXYoKKu/bVEpXVGTQTWxLHLmr7Qz6CLtS6g4fMdw0cpokc2mw5thQYUvbioqfY28UXOrp&#10;CV+H/Dsxi2zm9yG/9ecvpUZv4XMJwlPw/+I/904rWMzj/HgmHgG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uwwHBAAAA3AAAAA8AAAAAAAAAAAAAAAAAmAIAAGRycy9kb3du&#10;cmV2LnhtbFBLBQYAAAAABAAEAPUAAACGAwAAAAA=&#10;">
                  <v:textbox>
                    <w:txbxContent>
                      <w:p w:rsidR="005D39D5" w:rsidRDefault="005D39D5" w:rsidP="005D39D5">
                        <w:r>
                          <w:t>菜单管理</w:t>
                        </w:r>
                      </w:p>
                    </w:txbxContent>
                  </v:textbox>
                </v:rect>
                <v:rect id="Rectangle 741" o:spid="_x0000_s1483" style="position:absolute;left:2220;top:12203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JmmsIA&#10;AADcAAAADwAAAGRycy9kb3ducmV2LnhtbESPQYvCMBSE7wv+h/AEb2uqgqzVKKIoetR68fZsnm21&#10;eSlN1OqvN8KCx2FmvmEms8aU4k61Kywr6HUjEMSp1QVnCg7J6vcPhPPIGkvLpOBJDmbT1s8EY20f&#10;vKP73mciQNjFqCD3voqldGlOBl3XVsTBO9vaoA+yzqSu8RHgppT9KBpKgwWHhRwrWuSUXvc3o+BU&#10;9A/42iXryIxWA79tksvtuFSq027mYxCeGv8N/7c3WsFo2IPPmXAE5PQ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maawgAAANwAAAAPAAAAAAAAAAAAAAAAAJgCAABkcnMvZG93&#10;bnJldi54bWxQSwUGAAAAAAQABAD1AAAAhwMAAAAA&#10;">
                  <v:textbox>
                    <w:txbxContent>
                      <w:p w:rsidR="005D39D5" w:rsidRDefault="005D39D5" w:rsidP="005D39D5">
                        <w:r>
                          <w:t>流水管理</w:t>
                        </w:r>
                      </w:p>
                    </w:txbxContent>
                  </v:textbox>
                </v:rect>
                <v:rect id="Rectangle 742" o:spid="_x0000_s1484" style="position:absolute;left:2220;top:1313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D47cUA&#10;AADcAAAADwAAAGRycy9kb3ducmV2LnhtbESPQWvCQBSE7wX/w/IEb3VjhFCjq4jF0h6TeOntmX1N&#10;UrNvQ3Y1aX+9KxR6HGbmG2azG00rbtS7xrKCxTwCQVxa3XCl4FQcn19AOI+ssbVMCn7IwW47edpg&#10;qu3AGd1yX4kAYZeigtr7LpXSlTUZdHPbEQfvy/YGfZB9JXWPQ4CbVsZRlEiDDYeFGjs61FRe8qtR&#10;cG7iE/5mxVtkVsel/xiL7+vnq1Kz6bhfg/A0+v/wX/tdK1glMTzO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8PjtxQAAANwAAAAPAAAAAAAAAAAAAAAAAJgCAABkcnMv&#10;ZG93bnJldi54bWxQSwUGAAAAAAQABAD1AAAAigMAAAAA&#10;">
                  <v:textbox>
                    <w:txbxContent>
                      <w:p w:rsidR="005D39D5" w:rsidRDefault="005D39D5" w:rsidP="005D39D5">
                        <w:r>
                          <w:t>会员管理</w:t>
                        </w:r>
                      </w:p>
                    </w:txbxContent>
                  </v:textbox>
                </v:rect>
                <v:rect id="Rectangle 743" o:spid="_x0000_s1485" style="position:absolute;left:2220;top:1407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k0sYA&#10;AADcAAAADwAAAGRycy9kb3ducmV2LnhtbESPS4vCQBCE7wv+h6GFvSw6UfEVHUVFYQ/rwQfoscm0&#10;STDTEzKzMf57Z0HYY1FVX1HzZWMKUVPlcssKet0IBHFidc6pgvNp15mAcB5ZY2GZFDzJwXLR+phj&#10;rO2DD1QffSoChF2MCjLvy1hKl2Rk0HVtSRy8m60M+iCrVOoKHwFuCtmPopE0mHNYyLCkTUbJ/fhr&#10;FMj9eTJ43vbr63Y4zn/uVH9Fl1qpz3azmoHw1Pj/8Lv9rRVMRwP4OxOOgFy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Hk0sYAAADcAAAADwAAAAAAAAAAAAAAAACYAgAAZHJz&#10;L2Rvd25yZXYueG1sUEsFBgAAAAAEAAQA9QAAAIsDAAAAAA==&#10;" fillcolor="gray">
                  <v:textbox>
                    <w:txbxContent>
                      <w:p w:rsidR="005D39D5" w:rsidRDefault="005D39D5" w:rsidP="005D39D5">
                        <w:r>
                          <w:t>权限管理</w:t>
                        </w:r>
                      </w:p>
                    </w:txbxContent>
                  </v:textbox>
                </v:rect>
                <v:rect id="Rectangle 744" o:spid="_x0000_s1486" style="position:absolute;left:4740;top:1033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JhGMcA&#10;AADcAAAADwAAAGRycy9kb3ducmV2LnhtbESPX2vCQBDE3wv9DscW+lL0Uqmi0VNKoNCXINo/9HHJ&#10;rUna3F7MrSZ++15B6OMwM79hVpvBNepMXag9G3gcJ6CIC29rLg28v72M5qCCIFtsPJOBCwXYrG9v&#10;Vpha3/OOznspVYRwSNFAJdKmWoeiIodh7Fvi6B1851Ci7EptO+wj3DV6kiQz7bDmuFBhS1lFxc/+&#10;5AwcZPrZf2xPx/b4lT2Ukuff2SQ35v5ueF6CEhrkP3xtv1oDi9kT/J2JR0C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iYRjHAAAA3AAAAA8AAAAAAAAAAAAAAAAAmAIAAGRy&#10;cy9kb3ducmV2LnhtbFBLBQYAAAAABAAEAPUAAACMAwAAAAA=&#10;">
                  <v:stroke dashstyle="dash"/>
                  <v:textbox>
                    <w:txbxContent>
                      <w:p w:rsidR="005D39D5" w:rsidRDefault="005D39D5" w:rsidP="005D39D5">
                        <w:r>
                          <w:rPr>
                            <w:sz w:val="18"/>
                            <w:szCs w:val="18"/>
                          </w:rPr>
                          <w:t>新建用户</w:t>
                        </w:r>
                      </w:p>
                    </w:txbxContent>
                  </v:textbox>
                </v:rect>
                <v:rect id="Rectangle 745" o:spid="_x0000_s1487" style="position:absolute;left:10829;top:10334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lgmcUA&#10;AADcAAAADwAAAGRycy9kb3ducmV2LnhtbESPQWvCQBSE74L/YXlCb2ajRTGpq4jF0h41Xry9Zl+T&#10;1OzbkF2T1F/fLRQ8DjPzDbPeDqYWHbWusqxgFsUgiHOrKy4UnLPDdAXCeWSNtWVS8EMOtpvxaI2p&#10;tj0fqTv5QgQIuxQVlN43qZQuL8mgi2xDHLwv2xr0QbaF1C32AW5qOY/jpTRYcVgosaF9Sfn1dDMK&#10;Pqv5Ge/H7C02yeHZfwzZ9+3yqtTTZNi9gPA0+Ef4v/2uFSTLB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GWCZxQAAANwAAAAPAAAAAAAAAAAAAAAAAJgCAABkcnMv&#10;ZG93bnJldi54bWxQSwUGAAAAAAQABAD1AAAAigMAAAAA&#10;"/>
                <v:rect id="Rectangle 746" o:spid="_x0000_s1488" style="position:absolute;left:10829;top:10958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ZHSsYA&#10;AADcAAAADwAAAGRycy9kb3ducmV2LnhtbESPQWvCQBSE7wX/w/IEL6XZaDG10VW0tNCDHtSAPT6y&#10;zySYfRuy2xj/fbcgeBxm5htmsepNLTpqXWVZwTiKQRDnVldcKMiOXy8zEM4ja6wtk4IbOVgtB08L&#10;TLW98p66gy9EgLBLUUHpfZNK6fKSDLrINsTBO9vWoA+yLaRu8RrgppaTOE6kwYrDQokNfZSUXw6/&#10;RoHcZbPX23m3+fmcvlXbC3XP8alTajTs13MQnnr/CN/b31rBe5LA/5lw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ZHSsYAAADcAAAADwAAAAAAAAAAAAAAAACYAgAAZHJz&#10;L2Rvd25yZXYueG1sUEsFBgAAAAAEAAQA9QAAAIsDAAAAAA==&#10;" fillcolor="gray"/>
                <v:rect id="Rectangle 747" o:spid="_x0000_s1489" style="position:absolute;left:3585;top:10955;width:7035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dbdcQA&#10;AADcAAAADwAAAGRycy9kb3ducmV2LnhtbESPQYvCMBSE7wv+h/CEva3pKuhajSKKix61vezt2Tzb&#10;us1LaaJWf70RBI/DzHzDTOetqcSFGldaVvDdi0AQZ1aXnCtIk/XXDwjnkTVWlknBjRzMZ52PKcba&#10;XnlHl73PRYCwi1FB4X0dS+myggy6nq2Jg3e0jUEfZJNL3eA1wE0l+1E0lAZLDgsF1rQsKPvfn42C&#10;Q9lP8b5LfiMzXg/8tk1O57+VUp/ddjEB4an17/CrvdEKxsMR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HW3XEAAAA3AAAAA8AAAAAAAAAAAAAAAAAmAIAAGRycy9k&#10;b3ducmV2LnhtbFBLBQYAAAAABAAEAPUAAACJAwAAAAA=&#10;"/>
                <v:shape id="Text Box 748" o:spid="_x0000_s1490" type="#_x0000_t202" style="position:absolute;left:9254;top:14232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eMs8MA&#10;AADcAAAADwAAAGRycy9kb3ducmV2LnhtbERPy2oCMRTdF/yHcIVuimZsy6jjRBGhxe5aFd1eJnce&#10;OLkZk3Sc/n2zKHR5OO98M5hW9OR8Y1nBbJqAIC6sbrhScDq+TRYgfEDW2FomBT/kYbMePeSYaXvn&#10;L+oPoRIxhH2GCuoQukxKX9Rk0E9tRxy50jqDIUJXSe3wHsNNK5+TJJUGG44NNXa0q6m4Hr6NgsXr&#10;vr/4j5fPc5GW7TI8zfv3m1PqcTxsVyACDeFf/OfeawXLNK6NZ+IR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eMs8MAAADcAAAADwAAAAAAAAAAAAAAAACYAgAAZHJzL2Rv&#10;d25yZXYueG1sUEsFBgAAAAAEAAQA9QAAAIg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shape>
                <v:shape id="Text Box 749" o:spid="_x0000_s1491" type="#_x0000_t202" style="position:absolute;left:3795;top:11111;width:22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spKMYA&#10;AADcAAAADwAAAGRycy9kb3ducmV2LnhtbESPT2vCQBTE70K/w/IKXkQ3tSWa6Cql0GJv/kOvj+wz&#10;CWbfprvbmH77bqHgcZiZ3zDLdW8a0ZHztWUFT5MEBHFhdc2lguPhfTwH4QOyxsYyKfghD+vVw2CJ&#10;ubY33lG3D6WIEPY5KqhCaHMpfVGRQT+xLXH0LtYZDFG6UmqHtwg3jZwmSSoN1hwXKmzpraLiuv82&#10;CuYvm+7sP5+3pyK9NFkYzbqPL6fU8LF/XYAI1Id7+L+90QqyNIO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spKM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用户名：＿＿＿＿＿＿</w:t>
                        </w:r>
                      </w:p>
                    </w:txbxContent>
                  </v:textbox>
                </v:shape>
                <v:shape id="Text Box 750" o:spid="_x0000_s1492" type="#_x0000_t202" style="position:absolute;left:6630;top:11111;width:22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gWaMIA&#10;AADcAAAADwAAAGRycy9kb3ducmV2LnhtbERPz2vCMBS+C/sfwht4kZlOpWpnlDFQ9Obc0OujebZl&#10;zUuXxFr/e3MQPH58vxerztSiJecrywrehwkI4tzqigsFvz/rtxkIH5A11pZJwY08rJYvvQVm2l75&#10;m9pDKEQMYZ+hgjKEJpPS5yUZ9EPbEEfubJ3BEKErpHZ4jeGmlqMkSaXBimNDiQ19lZT/HS5GwWyy&#10;bU9+N94f8/Rcz8Ng2m7+nVL91+7zA0SgLjzFD/dWK5hP4/x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yBZowgAAANwAAAAPAAAAAAAAAAAAAAAAAJgCAABkcnMvZG93&#10;bnJldi54bWxQSwUGAAAAAAQABAD1AAAAhwMAAAAA&#10;"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密码：＿＿＿＿＿＿</w:t>
                        </w:r>
                      </w:p>
                    </w:txbxContent>
                  </v:textbox>
                </v:shape>
                <v:shape id="Text Box 751" o:spid="_x0000_s1493" type="#_x0000_t202" style="position:absolute;left:4004;top:11735;width:136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aOosUA&#10;AADcAAAADwAAAGRycy9kb3ducmV2LnhtbESPT2vCQBTE70K/w/IKvelGoY2mriK2tj0JRg8en9mX&#10;PzT7NmTXJH57t1DwOMzMb5jlejC16Kh1lWUF00kEgjizuuJCwem4G89BOI+ssbZMCm7kYL16Gi0x&#10;0bbnA3WpL0SAsEtQQel9k0jpspIMuoltiIOX29agD7ItpG6xD3BTy1kUvUmDFYeFEhvalpT9plej&#10;YP/t5pf4szt/pSf7se/jHF9nuVIvz8PmHYSnwT/C/+0frWART+HvTDg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do6ixQAAANwAAAAPAAAAAAAAAAAAAAAAAJgCAABkcnMv&#10;ZG93bnJldi54bWxQSwUGAAAAAAQABAD1AAAAigMAAAAA&#10;">
                  <v:stroke dashstyle="dash"/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已有角色</w:t>
                        </w:r>
                      </w:p>
                    </w:txbxContent>
                  </v:textbox>
                </v:shape>
                <v:shape id="AutoShape 752" o:spid="_x0000_s1494" type="#_x0000_t15" style="position:absolute;left:3585;top:10331;width:945;height: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i18YA&#10;AADcAAAADwAAAGRycy9kb3ducmV2LnhtbESPQWvCQBSE74X+h+UVvNVNPVhNXUUFQVo8GHOwt9fs&#10;azY1+zZktzH+e1cQPA4z8w0zW/S2Fh21vnKs4G2YgCAunK64VJAfNq8TED4ga6wdk4ILeVjMn59m&#10;mGp35j11WShFhLBPUYEJoUml9IUhi37oGuLo/brWYoiyLaVu8RzhtpajJBlLixXHBYMNrQ0Vp+zf&#10;Ksi+J6upOa2rvNvlP5/Lr2PY/DmlBi/98gNEoD48wvf2ViuYvo/gdiYe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si18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r>
                          <w:t>Back</w:t>
                        </w:r>
                      </w:p>
                    </w:txbxContent>
                  </v:textbox>
                </v:shape>
                <v:shape id="Text Box 753" o:spid="_x0000_s1495" type="#_x0000_t202" style="position:absolute;left:7260;top:11735;width:1366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1TsYA&#10;AADcAAAADwAAAGRycy9kb3ducmV2LnhtbESPS2/CMBCE75X4D9Yi9VYcqCCQYlDVB+WE1JQDx228&#10;eYh4HcVuEv49roTEcTQz32jW28HUoqPWVZYVTCcRCOLM6ooLBcefz6clCOeRNdaWScGFHGw3o4c1&#10;Jtr2/E1d6gsRIOwSVFB63yRSuqwkg25iG+Lg5bY16INsC6lb7APc1HIWRQtpsOKwUGJDbyVl5/TP&#10;KDh8ueVv/NGddunRvh/6OMf5LFfqcTy8voDwNPh7+NbeawWr+Bn+z4QjID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i1TsYAAADcAAAADwAAAAAAAAAAAAAAAACYAgAAZHJz&#10;L2Rvd25yZXYueG1sUEsFBgAAAAAEAAQA9QAAAIsDAAAAAA==&#10;">
                  <v:stroke dashstyle="dash"/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可用角色</w:t>
                        </w:r>
                      </w:p>
                    </w:txbxContent>
                  </v:textbox>
                </v:shape>
                <v:rect id="Rectangle 754" o:spid="_x0000_s1496" style="position:absolute;left:3795;top:12360;width:1995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xT38QA&#10;AADcAAAADwAAAGRycy9kb3ducmV2LnhtbESPT4vCMBTE7wt+h/AEb2vqH3TtGkUURY9aL3t72zzb&#10;avNSmqjVT79ZEDwOM/MbZjpvTCluVLvCsoJeNwJBnFpdcKbgmKw/v0A4j6yxtEwKHuRgPmt9TDHW&#10;9s57uh18JgKEXYwKcu+rWEqX5mTQdW1FHLyTrQ36IOtM6hrvAW5K2Y+ikTRYcFjIsaJlTunlcDUK&#10;fov+EZ/7ZBOZyXrgd01yvv6slOq0m8U3CE+Nf4df7a1WMBkP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MU9/EAAAA3AAAAA8AAAAAAAAAAAAAAAAAmAIAAGRycy9k&#10;b3ducmV2LnhtbFBLBQYAAAAABAAEAPUAAACJAwAAAAA=&#10;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755" o:spid="_x0000_s1497" type="#_x0000_t13" style="position:absolute;left:6105;top:12516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29ZMQA&#10;AADcAAAADwAAAGRycy9kb3ducmV2LnhtbESPT2vCQBTE70K/w/IK3vSlgtqmrlIUwZv/eujxNfua&#10;hGbfptnVRD+9Kwg9DjPzG2a26Gylztz40omGl2ECiiVzppRcw+dxPXgF5QOJocoJa7iwh8X8qTej&#10;1LhW9nw+hFxFiPiUNBQh1Cmizwq25IeuZonej2sshSibHE1DbYTbCkdJMkFLpcSFgmpeFpz9Hk5W&#10;w3e1mnzt6r8NGmx3fE3w2O23Wvefu493UIG78B9+tDdGw9t0DPcz8Qjg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9vWTEAAAA3AAAAA8AAAAAAAAAAAAAAAAAmAIAAGRycy9k&#10;b3ducmV2LnhtbFBLBQYAAAAABAAEAPUAAACJAwAAAAA=&#10;"/>
                <v:shape id="AutoShape 756" o:spid="_x0000_s1498" type="#_x0000_t66" style="position:absolute;left:6105;top:13296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Tl8UA&#10;AADcAAAADwAAAGRycy9kb3ducmV2LnhtbESPS2/CMBCE70j9D9ZW6g0cisojYFDVFkEvFc/7Kl6S&#10;qPE6tQ0J/75GQuI4mplvNLNFaypxIedLywr6vQQEcWZ1ybmCw37ZHYPwAVljZZkUXMnDYv7UmWGq&#10;bcNbuuxCLiKEfYoKihDqVEqfFWTQ92xNHL2TdQZDlC6X2mET4aaSr0kylAZLjgsF1vRRUPa7OxsF&#10;29C/NoOvH/epJ/Xm7dgOVn/fK6Ventv3KYhAbXiE7+21VjAZDeF2Jh4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ROXxQAAANwAAAAPAAAAAAAAAAAAAAAAAJgCAABkcnMv&#10;ZG93bnJldi54bWxQSwUGAAAAAAQABAD1AAAAigMAAAAA&#10;"/>
                <v:shape id="Text Box 757" o:spid="_x0000_s1499" type="#_x0000_t202" style="position:absolute;left:6945;top:12360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GOHMUA&#10;AADcAAAADwAAAGRycy9kb3ducmV2LnhtbESPQWvCQBSE70L/w/IKXkQ3tcVo6ioiWPTWWtHrI/tM&#10;QrNv0901xn/vCoUeh5n5hpkvO1OLlpyvLCt4GSUgiHOrKy4UHL43wykIH5A11pZJwY08LBdPvTlm&#10;2l75i9p9KESEsM9QQRlCk0np85IM+pFtiKN3ts5giNIVUju8Rrip5ThJJtJgxXGhxIbWJeU/+4tR&#10;MH3btie/e/085pNzPQuDtP34dUr1n7vVO4hAXfgP/7W3WsEsTe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IY4cxQAAANwAAAAPAAAAAAAAAAAAAAAAAJgCAABkcnMv&#10;ZG93bnJldi54bWxQSwUGAAAAAAQABAD1AAAAigMAAAAA&#10;">
                  <v:textbox>
                    <w:txbxContent>
                      <w:p w:rsidR="005D39D5" w:rsidRDefault="005D39D5" w:rsidP="005D39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758" o:spid="_x0000_s1500" type="#_x0000_t202" style="position:absolute;left:6945;top:12828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4absIA&#10;AADcAAAADwAAAGRycy9kb3ducmV2LnhtbERPz2vCMBS+C/sfwht4kZlOpWpnlDFQ9Obc0OujebZl&#10;zUuXxFr/e3MQPH58vxerztSiJecrywrehwkI4tzqigsFvz/rtxkIH5A11pZJwY08rJYvvQVm2l75&#10;m9pDKEQMYZ+hgjKEJpPS5yUZ9EPbEEfubJ3BEKErpHZ4jeGmlqMkSaXBimNDiQ19lZT/HS5GwWyy&#10;bU9+N94f8/Rcz8Ng2m7+nVL91+7zA0SgLjzFD/dWK5hP49p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vhpuwgAAANwAAAAPAAAAAAAAAAAAAAAAAJgCAABkcnMvZG93&#10;bnJldi54bWxQSwUGAAAAAAQABAD1AAAAhwMAAAAA&#10;">
                  <v:textbox>
                    <w:txbxContent>
                      <w:p w:rsidR="005D39D5" w:rsidRDefault="005D39D5" w:rsidP="005D39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759" o:spid="_x0000_s1501" type="#_x0000_t202" style="position:absolute;left:6945;top:13296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K/9cUA&#10;AADcAAAADwAAAGRycy9kb3ducmV2LnhtbESPQWvCQBSE7wX/w/KEXkrdWEVNdJVSqNibxtJeH9ln&#10;Esy+jbvbmP77bkHwOMzMN8xq05tGdOR8bVnBeJSAIC6srrlU8Hl8f16A8AFZY2OZFPySh8168LDC&#10;TNsrH6jLQykihH2GCqoQ2kxKX1Rk0I9sSxy9k3UGQ5SulNrhNcJNI1+SZCYN1hwXKmzpraLinP8Y&#10;BYvprvv2H5P9VzE7NWl4mnfbi1Pqcdi/LkEE6sM9fGvvtIJ0nsL/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8r/1xQAAANwAAAAPAAAAAAAAAAAAAAAAAJgCAABkcnMv&#10;ZG93bnJldi54bWxQSwUGAAAAAAQABAD1AAAAigMAAAAA&#10;">
                  <v:textbox>
                    <w:txbxContent>
                      <w:p w:rsidR="005D39D5" w:rsidRDefault="005D39D5" w:rsidP="005D39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760" o:spid="_x0000_s1502" type="#_x0000_t202" style="position:absolute;left:6945;top:13764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1mT8MA&#10;AADcAAAADwAAAGRycy9kb3ducmV2LnhtbERPy2oCMRTdC/2HcAtuRDO1xY7jRCkFi921VnR7mdx5&#10;4ORmmsRx+vfNQnB5OO98M5hW9OR8Y1nB0ywBQVxY3XCl4PCznaYgfEDW2FomBX/kYbN+GOWYaXvl&#10;b+r3oRIxhH2GCuoQukxKX9Rk0M9sRxy50jqDIUJXSe3wGsNNK+dJspAGG44NNXb0XlNx3l+MgvRl&#10;15/85/PXsViU7TJMXvuPX6fU+HF4W4EINIS7+ObeaQXLNM6PZ+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1mT8MAAADcAAAADwAAAAAAAAAAAAAAAACYAgAAZHJzL2Rv&#10;d25yZXYueG1sUEsFBgAAAAAEAAQA9QAAAIg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>
      <w:r>
        <w:tab/>
      </w:r>
      <w:r>
        <w:t>编辑用户权限：</w:t>
      </w:r>
    </w:p>
    <w:p w:rsidR="005D39D5" w:rsidRDefault="005D39D5" w:rsidP="005D39D5">
      <w:r>
        <w:rPr>
          <w:noProof/>
        </w:rPr>
        <mc:AlternateContent>
          <mc:Choice Requires="wpg">
            <w:drawing>
              <wp:anchor distT="0" distB="0" distL="85725" distR="85725" simplePos="0" relativeHeight="251687936" behindDoc="0" locked="0" layoutInCell="1" allowOverlap="1" wp14:anchorId="4D41F7CC" wp14:editId="76CC1E7A">
                <wp:simplePos x="0" y="0"/>
                <wp:positionH relativeFrom="column">
                  <wp:posOffset>129540</wp:posOffset>
                </wp:positionH>
                <wp:positionV relativeFrom="paragraph">
                  <wp:posOffset>8890</wp:posOffset>
                </wp:positionV>
                <wp:extent cx="5311140" cy="3208020"/>
                <wp:effectExtent l="0" t="0" r="22860" b="11430"/>
                <wp:wrapNone/>
                <wp:docPr id="930" name="组合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140" cy="3208020"/>
                          <a:chOff x="2010" y="2063"/>
                          <a:chExt cx="9134" cy="5616"/>
                        </a:xfrm>
                      </wpg:grpSpPr>
                      <wps:wsp>
                        <wps:cNvPr id="931" name="Rectangle 762"/>
                        <wps:cNvSpPr>
                          <a:spLocks noChangeArrowheads="1"/>
                        </wps:cNvSpPr>
                        <wps:spPr bwMode="auto">
                          <a:xfrm>
                            <a:off x="2010" y="2063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Rectangle 763"/>
                        <wps:cNvSpPr>
                          <a:spLocks noChangeArrowheads="1"/>
                        </wps:cNvSpPr>
                        <wps:spPr bwMode="auto">
                          <a:xfrm>
                            <a:off x="2220" y="2220"/>
                            <a:ext cx="87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Rectangle 764"/>
                        <wps:cNvSpPr>
                          <a:spLocks noChangeArrowheads="1"/>
                        </wps:cNvSpPr>
                        <wps:spPr bwMode="auto">
                          <a:xfrm>
                            <a:off x="2220" y="3000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Rectangle 765"/>
                        <wps:cNvSpPr>
                          <a:spLocks noChangeArrowheads="1"/>
                        </wps:cNvSpPr>
                        <wps:spPr bwMode="auto">
                          <a:xfrm>
                            <a:off x="2220" y="3935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Rectangle 766"/>
                        <wps:cNvSpPr>
                          <a:spLocks noChangeArrowheads="1"/>
                        </wps:cNvSpPr>
                        <wps:spPr bwMode="auto">
                          <a:xfrm>
                            <a:off x="2220" y="4871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Rectangle 767"/>
                        <wps:cNvSpPr>
                          <a:spLocks noChangeArrowheads="1"/>
                        </wps:cNvSpPr>
                        <wps:spPr bwMode="auto">
                          <a:xfrm>
                            <a:off x="2220" y="580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Rectangle 768"/>
                        <wps:cNvSpPr>
                          <a:spLocks noChangeArrowheads="1"/>
                        </wps:cNvSpPr>
                        <wps:spPr bwMode="auto">
                          <a:xfrm>
                            <a:off x="2220" y="6743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Rectangle 769"/>
                        <wps:cNvSpPr>
                          <a:spLocks noChangeArrowheads="1"/>
                        </wps:cNvSpPr>
                        <wps:spPr bwMode="auto">
                          <a:xfrm>
                            <a:off x="4740" y="3002"/>
                            <a:ext cx="1437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rPr>
                                  <w:sz w:val="18"/>
                                  <w:szCs w:val="18"/>
                                </w:rPr>
                                <w:t>编辑用户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Rectangle 770"/>
                        <wps:cNvSpPr>
                          <a:spLocks noChangeArrowheads="1"/>
                        </wps:cNvSpPr>
                        <wps:spPr bwMode="auto">
                          <a:xfrm>
                            <a:off x="10829" y="3002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Rectangle 771"/>
                        <wps:cNvSpPr>
                          <a:spLocks noChangeArrowheads="1"/>
                        </wps:cNvSpPr>
                        <wps:spPr bwMode="auto">
                          <a:xfrm>
                            <a:off x="10829" y="3626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Rectangle 772"/>
                        <wps:cNvSpPr>
                          <a:spLocks noChangeArrowheads="1"/>
                        </wps:cNvSpPr>
                        <wps:spPr bwMode="auto">
                          <a:xfrm>
                            <a:off x="3585" y="3623"/>
                            <a:ext cx="7035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Text Box 773"/>
                        <wps:cNvSpPr txBox="1">
                          <a:spLocks noChangeArrowheads="1"/>
                        </wps:cNvSpPr>
                        <wps:spPr bwMode="auto">
                          <a:xfrm>
                            <a:off x="9254" y="6899"/>
                            <a:ext cx="94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3779"/>
                            <a:ext cx="220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用户名：＿＿＿＿＿＿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6630" y="3779"/>
                            <a:ext cx="220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密码：＿＿＿＿＿＿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Text Box 776"/>
                        <wps:cNvSpPr txBox="1">
                          <a:spLocks noChangeArrowheads="1"/>
                        </wps:cNvSpPr>
                        <wps:spPr bwMode="auto">
                          <a:xfrm>
                            <a:off x="4004" y="4403"/>
                            <a:ext cx="136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已有角色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AutoShape 77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2999"/>
                            <a:ext cx="945" cy="467"/>
                          </a:xfrm>
                          <a:prstGeom prst="homePlate">
                            <a:avLst>
                              <a:gd name="adj" fmla="val 50589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4403"/>
                            <a:ext cx="136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可用角色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Rectangle 779"/>
                        <wps:cNvSpPr>
                          <a:spLocks noChangeArrowheads="1"/>
                        </wps:cNvSpPr>
                        <wps:spPr bwMode="auto">
                          <a:xfrm>
                            <a:off x="3795" y="5027"/>
                            <a:ext cx="1995" cy="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AutoShape 780"/>
                        <wps:cNvSpPr>
                          <a:spLocks noChangeArrowheads="1"/>
                        </wps:cNvSpPr>
                        <wps:spPr bwMode="auto">
                          <a:xfrm>
                            <a:off x="6105" y="5183"/>
                            <a:ext cx="525" cy="624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AutoShape 781"/>
                        <wps:cNvSpPr>
                          <a:spLocks noChangeArrowheads="1"/>
                        </wps:cNvSpPr>
                        <wps:spPr bwMode="auto">
                          <a:xfrm>
                            <a:off x="6105" y="5963"/>
                            <a:ext cx="525" cy="624"/>
                          </a:xfrm>
                          <a:prstGeom prst="lef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Text Box 782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5027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Text Box 783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5495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Text Box 784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5963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Text Box 785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6431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39D5" w:rsidRDefault="005D39D5" w:rsidP="005D39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30" o:spid="_x0000_s1503" style="position:absolute;margin-left:10.2pt;margin-top:.7pt;width:418.2pt;height:252.6pt;z-index:251687936;mso-wrap-distance-left:6.75pt;mso-wrap-distance-right:6.75pt" coordorigin="2010,2063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">
                <v:rect id="Rectangle 762" o:spid="_x0000_s1504" style="position:absolute;left:2010;top:2063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FJh8QA&#10;AADcAAAADwAAAGRycy9kb3ducmV2LnhtbESPQWvCQBSE7wX/w/KE3uomEaRGVxFLSj1qvPT2mn0m&#10;0ezbkN1o2l/vCgWPw8x8wyzXg2nElTpXW1YQTyIQxIXVNZcKjnn29g7CeWSNjWVS8EsO1qvRyxJT&#10;bW+8p+vBlyJA2KWooPK+TaV0RUUG3cS2xME72c6gD7Irpe7wFuCmkUkUzaTBmsNChS1tKyouh94o&#10;+KmTI/7t88/IzLOp3w35uf/+UOp1PGwWIDwN/hn+b39pBfNpDI8z4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RSYfEAAAA3AAAAA8AAAAAAAAAAAAAAAAAmAIAAGRycy9k&#10;b3ducmV2LnhtbFBLBQYAAAAABAAEAPUAAACJAwAAAAA=&#10;"/>
                <v:rect id="Rectangle 763" o:spid="_x0000_s1505" style="position:absolute;left:2220;top:2220;width:87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PX8M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5ilC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9fwxQAAANwAAAAPAAAAAAAAAAAAAAAAAJgCAABkcnMv&#10;ZG93bnJldi54bWxQSwUGAAAAAAQABAD1AAAAigMAAAAA&#10;"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764" o:spid="_x0000_s1506" style="position:absolute;left:2220;top:3000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9ya8MA&#10;AADcAAAADwAAAGRycy9kb3ducmV2LnhtbESPQYvCMBSE74L/ITzBm6ZaEO0aRVxc9Kj14u1t87bt&#10;2ryUJmr11xtB8DjMzDfMfNmaSlypcaVlBaNhBII4s7rkXMEx3QymIJxH1lhZJgV3crBcdDtzTLS9&#10;8Z6uB5+LAGGXoILC+zqR0mUFGXRDWxMH7882Bn2QTS51g7cAN5UcR9FEGiw5LBRY07qg7Hy4GAW/&#10;5fiIj336E5nZJva7Nv2/nL6V6vfa1RcIT63/hN/trVYwi2N4nQ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9ya8MAAADcAAAADwAAAAAAAAAAAAAAAACYAgAAZHJzL2Rv&#10;d25yZXYueG1sUEsFBgAAAAAEAAQA9QAAAIgDAAAAAA==&#10;">
                  <v:textbox>
                    <w:txbxContent>
                      <w:p w:rsidR="005D39D5" w:rsidRDefault="005D39D5" w:rsidP="005D39D5">
                        <w:r>
                          <w:t>订单管理</w:t>
                        </w:r>
                      </w:p>
                    </w:txbxContent>
                  </v:textbox>
                </v:rect>
                <v:rect id="Rectangle 765" o:spid="_x0000_s1507" style="position:absolute;left:2220;top:3935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qH8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SCZvcL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5uofxQAAANwAAAAPAAAAAAAAAAAAAAAAAJgCAABkcnMv&#10;ZG93bnJldi54bWxQSwUGAAAAAAQABAD1AAAAigMAAAAA&#10;">
                  <v:textbox>
                    <w:txbxContent>
                      <w:p w:rsidR="005D39D5" w:rsidRDefault="005D39D5" w:rsidP="005D39D5">
                        <w:r>
                          <w:t>菜单管理</w:t>
                        </w:r>
                      </w:p>
                    </w:txbxContent>
                  </v:textbox>
                </v:rect>
                <v:rect id="Rectangle 766" o:spid="_x0000_s1508" style="position:absolute;left:2220;top:4871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PhM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SCZvcL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qk+ExQAAANwAAAAPAAAAAAAAAAAAAAAAAJgCAABkcnMv&#10;ZG93bnJldi54bWxQSwUGAAAAAAQABAD1AAAAigMAAAAA&#10;">
                  <v:textbox>
                    <w:txbxContent>
                      <w:p w:rsidR="005D39D5" w:rsidRDefault="005D39D5" w:rsidP="005D39D5">
                        <w:r>
                          <w:t>流水管理</w:t>
                        </w:r>
                      </w:p>
                    </w:txbxContent>
                  </v:textbox>
                </v:rect>
                <v:rect id="Rectangle 767" o:spid="_x0000_s1509" style="position:absolute;left:2220;top:5806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R88UA&#10;AADcAAAADwAAAGRycy9kb3ducmV2LnhtbESPQWvCQBSE74X+h+UVequbKgRN3YTSYqnHGC/entnX&#10;JG32bchuYuqvdwXB4zAz3zDrbDKtGKl3jWUFr7MIBHFpdcOVgn2xeVmCcB5ZY2uZFPyTgyx9fFhj&#10;ou2Jcxp3vhIBwi5BBbX3XSKlK2sy6Ga2Iw7ej+0N+iD7SuoeTwFuWjmPolgabDgs1NjRR03l324w&#10;Co7NfI/nvPiKzGqz8Nup+B0On0o9P03vbyA8Tf4evrW/tYLVIobrmXAEZH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NHzxQAAANwAAAAPAAAAAAAAAAAAAAAAAJgCAABkcnMv&#10;ZG93bnJldi54bWxQSwUGAAAAAAQABAD1AAAAigMAAAAA&#10;">
                  <v:textbox>
                    <w:txbxContent>
                      <w:p w:rsidR="005D39D5" w:rsidRDefault="005D39D5" w:rsidP="005D39D5">
                        <w:r>
                          <w:t>会员管理</w:t>
                        </w:r>
                      </w:p>
                    </w:txbxContent>
                  </v:textbox>
                </v:rect>
                <v:rect id="Rectangle 768" o:spid="_x0000_s1510" style="position:absolute;left:2220;top:6743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nNzMUA&#10;AADcAAAADwAAAGRycy9kb3ducmV2LnhtbESPQYvCMBSE78L+h/AWvIimrrhqNYq7rOBBD6uCHh/N&#10;sy02L6WJtf57Iwgeh5n5hpktGlOImiqXW1bQ70UgiBOrc04VHPar7hiE88gaC8uk4E4OFvOP1gxj&#10;bW/8T/XOpyJA2MWoIPO+jKV0SUYGXc+WxME728qgD7JKpa7wFuCmkF9R9C0N5hwWMizpN6Pksrsa&#10;BXJ7GA/u5+3P6W84yjcXqjvRsVaq/dkspyA8Nf4dfrXXWsFkMILn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c3MxQAAANwAAAAPAAAAAAAAAAAAAAAAAJgCAABkcnMv&#10;ZG93bnJldi54bWxQSwUGAAAAAAQABAD1AAAAigMAAAAA&#10;" fillcolor="gray">
                  <v:textbox>
                    <w:txbxContent>
                      <w:p w:rsidR="005D39D5" w:rsidRDefault="005D39D5" w:rsidP="005D39D5">
                        <w:r>
                          <w:t>权限管理</w:t>
                        </w:r>
                      </w:p>
                    </w:txbxContent>
                  </v:textbox>
                </v:rect>
                <v:rect id="Rectangle 769" o:spid="_x0000_s1511" style="position:absolute;left:4740;top:3002;width:1437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xEAMQA&#10;AADcAAAADwAAAGRycy9kb3ducmV2LnhtbERPTWvCQBC9F/wPywi9FN2oVGzqKhIoeAml2pYeh+yY&#10;pM3Oxuxo0n/fPRQ8Pt73eju4Rl2pC7VnA7NpAoq48Lbm0sD78WWyAhUE2WLjmQz8UoDtZnS3xtT6&#10;nt/oepBSxRAOKRqoRNpU61BU5DBMfUscuZPvHEqEXalth30Md42eJ8lSO6w5NlTYUlZR8XO4OAMn&#10;efzsP14v5/b8lT2Ukuff2Tw35n487J5BCQ1yE/+799bA0yKujWfiEd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cRADEAAAA3AAAAA8AAAAAAAAAAAAAAAAAmAIAAGRycy9k&#10;b3ducmV2LnhtbFBLBQYAAAAABAAEAPUAAACJAwAAAAA=&#10;">
                  <v:stroke dashstyle="dash"/>
                  <v:textbox>
                    <w:txbxContent>
                      <w:p w:rsidR="005D39D5" w:rsidRDefault="005D39D5" w:rsidP="005D39D5">
                        <w:r>
                          <w:rPr>
                            <w:sz w:val="18"/>
                            <w:szCs w:val="18"/>
                          </w:rPr>
                          <w:t>编辑用户</w:t>
                        </w:r>
                      </w:p>
                    </w:txbxContent>
                  </v:textbox>
                </v:rect>
                <v:rect id="Rectangle 770" o:spid="_x0000_s1512" style="position:absolute;left:10829;top:3002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dFgcMA&#10;AADcAAAADwAAAGRycy9kb3ducmV2LnhtbESPQYvCMBSE7wv+h/AEb2uqgthqFHFx0aPWy96ezbOt&#10;Ni+liVr99UYQ9jjMzDfMbNGaStyocaVlBYN+BII4s7rkXMEhXX9PQDiPrLGyTAoe5GAx73zNMNH2&#10;zju67X0uAoRdggoK7+tESpcVZND1bU0cvJNtDPogm1zqBu8Bbio5jKKxNFhyWCiwplVB2WV/NQqO&#10;5fCAz136G5l4PfLbNj1f/36U6nXb5RSEp9b/hz/tjVYQj2J4nw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dFgcMAAADcAAAADwAAAAAAAAAAAAAAAACYAgAAZHJzL2Rv&#10;d25yZXYueG1sUEsFBgAAAAAEAAQA9QAAAIgDAAAAAA==&#10;"/>
                <v:rect id="Rectangle 771" o:spid="_x0000_s1513" style="position:absolute;left:10829;top:3626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YmxcMA&#10;AADcAAAADwAAAGRycy9kb3ducmV2LnhtbERPy4rCMBTdD/gP4QpuRFOd8VWNooMDsxgXPkCXl+ba&#10;Fpub0sRa/94shFkeznuxakwhaqpcblnBoB+BIE6szjlVcDr+9KYgnEfWWFgmBU9ysFq2PhYYa/vg&#10;PdUHn4oQwi5GBZn3ZSylSzIy6Pq2JA7c1VYGfYBVKnWFjxBuCjmMorE0mHNoyLCk74yS2+FuFMjd&#10;afr5vO42l+1okv/dqO5G51qpTrtZz0F4avy/+O3+1QpmX2F+OBOO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YmxcMAAADcAAAADwAAAAAAAAAAAAAAAACYAgAAZHJzL2Rv&#10;d25yZXYueG1sUEsFBgAAAAAEAAQA9QAAAIgDAAAAAA==&#10;" fillcolor="gray"/>
                <v:rect id="Rectangle 772" o:spid="_x0000_s1514" style="position:absolute;left:3585;top:3623;width:7035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c6+sQA&#10;AADcAAAADwAAAGRycy9kb3ducmV2LnhtbESPQYvCMBSE78L+h/AW9qaprshajbIoih61vezt2Tzb&#10;us1LaaJWf70RBI/DzHzDTOetqcSFGldaVtDvRSCIM6tLzhWkyar7A8J5ZI2VZVJwIwfz2UdnirG2&#10;V97RZe9zESDsYlRQeF/HUrqsIIOuZ2vi4B1tY9AH2eRSN3gNcFPJQRSNpMGSw0KBNS0Kyv73Z6Pg&#10;UA5SvO+SdWTGq2+/bZPT+W+p1Ndn+zsB4an17/CrvdEKxsM+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XOvrEAAAA3AAAAA8AAAAAAAAAAAAAAAAAmAIAAGRycy9k&#10;b3ducmV2LnhtbFBLBQYAAAAABAAEAPUAAACJAwAAAAA=&#10;"/>
                <v:shape id="Text Box 773" o:spid="_x0000_s1515" type="#_x0000_t202" style="position:absolute;left:9254;top:6899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rnOc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yPoO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rnOc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shape>
                <v:shape id="Text Box 774" o:spid="_x0000_s1516" type="#_x0000_t202" style="position:absolute;left:3795;top:3779;width:22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ZCosUA&#10;AADcAAAADwAAAGRycy9kb3ducmV2LnhtbESPQWsCMRSE74L/ITzBi2i2Kla3RhGhYm/Wil4fm+fu&#10;0s3LNknX9d8bodDjMDPfMMt1ayrRkPOlZQUvowQEcWZ1ybmC09f7cA7CB2SNlWVScCcP61W3s8RU&#10;2xt/UnMMuYgQ9ikqKEKoUyl9VpBBP7I1cfSu1hkMUbpcaoe3CDeVHCfJTBosOS4UWNO2oOz7+GsU&#10;zKf75uI/JodzNrtWizB4bXY/Tql+r928gQjUhv/wX3uvFSymE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dkKixQAAANwAAAAPAAAAAAAAAAAAAAAAAJgCAABkcnMv&#10;ZG93bnJldi54bWxQSwUGAAAAAAQABAD1AAAAigMAAAAA&#10;"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用户名：＿＿＿＿＿＿</w:t>
                        </w:r>
                      </w:p>
                    </w:txbxContent>
                  </v:textbox>
                </v:shape>
                <v:shape id="Text Box 775" o:spid="_x0000_s1517" type="#_x0000_t202" style="position:absolute;left:6630;top:3779;width:22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/a1sYA&#10;AADcAAAADwAAAGRycy9kb3ducmV2LnhtbESPT2vCQBTE74V+h+UVvBTdVIN/UlcpgqK31oq9PrLP&#10;JDT7Nt1dY/z2riD0OMzMb5j5sjO1aMn5yrKCt0ECgji3uuJCweF73Z+C8AFZY22ZFFzJw3Lx/DTH&#10;TNsLf1G7D4WIEPYZKihDaDIpfV6SQT+wDXH0TtYZDFG6QmqHlwg3tRwmyVgarDgulNjQqqT8d382&#10;Cqbptv3xu9HnMR+f6ll4nbSbP6dU76X7eAcRqAv/4Ud7qxXM0hTu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/a1s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密码：＿＿＿＿＿＿</w:t>
                        </w:r>
                      </w:p>
                    </w:txbxContent>
                  </v:textbox>
                </v:shape>
                <v:shape id="Text Box 776" o:spid="_x0000_s1518" type="#_x0000_t202" style="position:absolute;left:4004;top:4403;width:136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FCHMYA&#10;AADcAAAADwAAAGRycy9kb3ducmV2LnhtbESPS2/CMBCE75X4D9Yi9VacotLQFIMqHi0nJFIOHJd4&#10;81DjdRSbJPz7ulIljqOZ+UazWA2mFh21rrKs4HkSgSDOrK64UHD63j3NQTiPrLG2TApu5GC1HD0s&#10;MNG25yN1qS9EgLBLUEHpfZNI6bKSDLqJbYiDl9vWoA+yLaRusQ9wU8tpFL1KgxWHhRIbWpeU/aRX&#10;o+Dw5eaXeNudP9OT3Rz6OMfZNFfqcTx8vIPwNPh7+L+91wreXmbwdyYc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FCHMYAAADcAAAADwAAAAAAAAAAAAAAAACYAgAAZHJz&#10;L2Rvd25yZXYueG1sUEsFBgAAAAAEAAQA9QAAAIsDAAAAAA==&#10;">
                  <v:stroke dashstyle="dash"/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已有角色</w:t>
                        </w:r>
                      </w:p>
                    </w:txbxContent>
                  </v:textbox>
                </v:shape>
                <v:shape id="AutoShape 777" o:spid="_x0000_s1519" type="#_x0000_t15" style="position:absolute;left:3585;top:2999;width:945;height: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zuacYA&#10;AADcAAAADwAAAGRycy9kb3ducmV2LnhtbESPQWvCQBSE70L/w/IKvemmUkSjq6gglJYeGnPQ2zP7&#10;zKZm34bsNsZ/7xYKHoeZ+YZZrHpbi45aXzlW8DpKQBAXTldcKsj3u+EUhA/IGmvHpOBGHlbLp8EC&#10;U+2u/E1dFkoRIexTVGBCaFIpfWHIoh+5hjh6Z9daDFG2pdQtXiPc1nKcJBNpseK4YLChraHikv1a&#10;BdlxupmZy7bKu6/89LH+PITdj1Pq5blfz0EE6sMj/N9+1wpmbxP4OxOP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zuac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r>
                          <w:t>Back</w:t>
                        </w:r>
                      </w:p>
                    </w:txbxContent>
                  </v:textbox>
                </v:shape>
                <v:shape id="Text Box 778" o:spid="_x0000_s1520" type="#_x0000_t202" style="position:absolute;left:7260;top:4403;width:136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958MYA&#10;AADcAAAADwAAAGRycy9kb3ducmV2LnhtbESPS2/CMBCE75X4D9Yi9VYcUCGQYlDVB+WE1JQDx228&#10;eYh4HcVuEv49roTEcTQz32jW28HUoqPWVZYVTCcRCOLM6ooLBcefz6clCOeRNdaWScGFHGw3o4c1&#10;Jtr2/E1d6gsRIOwSVFB63yRSuqwkg25iG+Lg5bY16INsC6lb7APc1HIWRQtpsOKwUGJDbyVl5/TP&#10;KDh8ueVv/NGddunRvh/6OMf5LFfqcTy8voDwNPh7+NbeawWr5xj+z4QjID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958MYAAADcAAAADwAAAAAAAAAAAAAAAACYAgAAZHJz&#10;L2Rvd25yZXYueG1sUEsFBgAAAAAEAAQA9QAAAIsDAAAAAA==&#10;">
                  <v:stroke dashstyle="dash"/>
                  <v:textbox>
                    <w:txbxContent>
                      <w:p w:rsidR="005D39D5" w:rsidRDefault="005D39D5" w:rsidP="005D39D5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可用角色</w:t>
                        </w:r>
                      </w:p>
                    </w:txbxContent>
                  </v:textbox>
                </v:shape>
                <v:rect id="Rectangle 779" o:spid="_x0000_s1521" style="position:absolute;left:3795;top:5027;width:1995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2TZ8IA&#10;AADcAAAADwAAAGRycy9kb3ducmV2LnhtbERPPW/CMBDdkfgP1iF1I05phZo0BiEqqnaEZOl2jY8k&#10;ND5HtoG0v74ekBif3nexHk0vLuR8Z1nBY5KCIK6t7rhRUJW7+QsIH5A19pZJwS95WK+mkwJzba+8&#10;p8shNCKGsM9RQRvCkEvp65YM+sQOxJE7WmcwROgaqR1eY7jp5SJNl9Jgx7GhxYG2LdU/h7NR8N0t&#10;Kvzbl++pyXZP4XMsT+evN6UeZuPmFUSgMdzFN/eHVpA9x7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ZNnwgAAANwAAAAPAAAAAAAAAAAAAAAAAJgCAABkcnMvZG93&#10;bnJldi54bWxQSwUGAAAAAAQABAD1AAAAhwMAAAAA&#10;"/>
                <v:shape id="AutoShape 780" o:spid="_x0000_s1522" type="#_x0000_t13" style="position:absolute;left:6105;top:5183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x93MUA&#10;AADcAAAADwAAAGRycy9kb3ducmV2LnhtbESPT2vCQBTE74V+h+UVeqsvLSIaXYO0FHKrf3ro8TX7&#10;TILZt2l2NdFP7wpCj8PM/IZZZINt1Ik7XzvR8DpKQLEUztRSavjefb5MQflAYqhxwhrO7CFbPj4s&#10;KDWulw2ftqFUESI+JQ1VCG2K6IuKLfmRa1mit3edpRBlV6LpqI9w2+BbkkzQUi1xoaKW3ysuDtuj&#10;1fDbfEx+1u1fjgb7NV8S3A2bL62fn4bVHFTgIfyH7+3caJiNZ3A7E48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3H3cxQAAANwAAAAPAAAAAAAAAAAAAAAAAJgCAABkcnMv&#10;ZG93bnJldi54bWxQSwUGAAAAAAQABAD1AAAAigMAAAAA&#10;"/>
                <v:shape id="AutoShape 781" o:spid="_x0000_s1523" type="#_x0000_t66" style="position:absolute;left:6105;top:5963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yGMIA&#10;AADcAAAADwAAAGRycy9kb3ducmV2LnhtbERPyW7CMBC9V+o/WIPUW+MAooIUgyoogl4Q630UT5OI&#10;eBxsQ8Lf40OlHp/ePp13phZ3cr6yrKCfpCCIc6srLhScjqv3MQgfkDXWlknBgzzMZ68vU8y0bXlP&#10;90MoRAxhn6GCMoQmk9LnJRn0iW2II/drncEQoSukdtjGcFPLQZp+SIMVx4YSG1qUlF8ON6NgH/qP&#10;dvi9dUs9aXajczdcX3/WSr31uq9PEIG68C/+c2+0gskozo9n4hG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iXIYwgAAANwAAAAPAAAAAAAAAAAAAAAAAJgCAABkcnMvZG93&#10;bnJldi54bWxQSwUGAAAAAAQABAD1AAAAhwMAAAAA&#10;"/>
                <v:shape id="Text Box 782" o:spid="_x0000_s1524" type="#_x0000_t202" style="position:absolute;left:6945;top:5027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Hvk8YA&#10;AADcAAAADwAAAGRycy9kb3ducmV2LnhtbESPT2sCMRTE70K/Q3gFL0Wz2mp1axQRLHrzH+31sXnu&#10;Lt28bJO4rt/eFAoeh5n5DTNbtKYSDTlfWlYw6CcgiDOrS84VnI7r3gSED8gaK8uk4EYeFvOnzgxT&#10;ba+8p+YQchEh7FNUUIRQp1L6rCCDvm9r4uidrTMYonS51A6vEW4qOUySsTRYclwosKZVQdnP4WIU&#10;TN42zbffvu6+svG5moaX9+bz1ynVfW6XHyACteER/m9vtILpaAB/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zHvk8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783" o:spid="_x0000_s1525" type="#_x0000_t202" style="position:absolute;left:6945;top:5495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Nx5MYA&#10;AADcAAAADwAAAGRycy9kb3ducmV2LnhtbESPT2sCMRTE70K/Q3gFL0WztdXq1igiWPTmP9rrY/Pc&#10;Xbp5WZO4rt/eFAoeh5n5DTOdt6YSDTlfWlbw2k9AEGdWl5wrOB5WvTEIH5A1VpZJwY08zGdPnSmm&#10;2l55R80+5CJC2KeooAihTqX0WUEGfd/WxNE7WWcwROlyqR1eI9xUcpAkI2mw5LhQYE3LgrLf/cUo&#10;GL+vmx+/edt+Z6NTNQkvH83X2SnVfW4XnyACteER/m+vtYLJcAB/Z+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+Nx5M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784" o:spid="_x0000_s1526" type="#_x0000_t202" style="position:absolute;left:6945;top:5963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/Uf8YA&#10;AADcAAAADwAAAGRycy9kb3ducmV2LnhtbESPS2vDMBCE74X+B7GFXEoi5+UmTpRQCi3JLS+a62Jt&#10;bBNr5Uqq4/77KlDocZiZb5jlujO1aMn5yrKC4SABQZxbXXGh4HR8789A+ICssbZMCn7Iw3r1+LDE&#10;TNsb76k9hEJECPsMFZQhNJmUPi/JoB/Yhjh6F+sMhihdIbXDW4SbWo6SJJUGK44LJTb0VlJ+PXwb&#10;BbPJpj377Xj3maeXeh6eX9qPL6dU76l7XYAI1IX/8F97oxXMp2O4n4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/Uf8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785" o:spid="_x0000_s1527" type="#_x0000_t202" style="position:absolute;left:6945;top:6431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ZMC8YA&#10;AADcAAAADwAAAGRycy9kb3ducmV2LnhtbESPQWvCQBSE7wX/w/KEXqRurJpqdJVSsOjNqtTrI/tM&#10;gtm36e42pv++WxB6HGbmG2a57kwtWnK+sqxgNExAEOdWV1woOB03TzMQPiBrrC2Tgh/ysF71HpaY&#10;aXvjD2oPoRARwj5DBWUITSalz0sy6Ie2IY7exTqDIUpXSO3wFuGmls9JkkqDFceFEht6Kym/Hr6N&#10;gtlk2579brz/zNNLPQ+Dl/b9yyn12O9eFyACdeE/fG9vtYL5dAJ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0ZMC8YAAADcAAAADwAAAAAAAAAAAAAAAACYAgAAZHJz&#10;L2Rvd25yZXYueG1sUEsFBgAAAAAEAAQA9QAAAIsDAAAAAA==&#10;">
                  <v:textbox>
                    <w:txbxContent>
                      <w:p w:rsidR="005D39D5" w:rsidRDefault="005D39D5" w:rsidP="005D39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5D39D5" w:rsidRDefault="005D39D5" w:rsidP="005D39D5"/>
    <w:p w:rsidR="009509E2" w:rsidRDefault="009509E2" w:rsidP="009509E2">
      <w:r>
        <w:lastRenderedPageBreak/>
        <w:t>角色编辑：</w:t>
      </w:r>
    </w:p>
    <w:p w:rsidR="005D39D5" w:rsidRDefault="00943F21" w:rsidP="005D39D5">
      <w:r>
        <w:rPr>
          <w:noProof/>
        </w:rPr>
        <mc:AlternateContent>
          <mc:Choice Requires="wpg">
            <w:drawing>
              <wp:anchor distT="0" distB="0" distL="85725" distR="85725" simplePos="0" relativeHeight="251689984" behindDoc="0" locked="0" layoutInCell="1" allowOverlap="1" wp14:anchorId="0FBA3891" wp14:editId="7618CB18">
                <wp:simplePos x="0" y="0"/>
                <wp:positionH relativeFrom="column">
                  <wp:posOffset>144780</wp:posOffset>
                </wp:positionH>
                <wp:positionV relativeFrom="paragraph">
                  <wp:posOffset>7620</wp:posOffset>
                </wp:positionV>
                <wp:extent cx="5344160" cy="3253740"/>
                <wp:effectExtent l="0" t="0" r="27940" b="22860"/>
                <wp:wrapNone/>
                <wp:docPr id="1009" name="组合 1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4160" cy="3253740"/>
                          <a:chOff x="2010" y="8616"/>
                          <a:chExt cx="9134" cy="5616"/>
                        </a:xfrm>
                      </wpg:grpSpPr>
                      <wps:wsp>
                        <wps:cNvPr id="1010" name="Rectangle 815"/>
                        <wps:cNvSpPr>
                          <a:spLocks noChangeArrowheads="1"/>
                        </wps:cNvSpPr>
                        <wps:spPr bwMode="auto">
                          <a:xfrm>
                            <a:off x="2010" y="8616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" name="Rectangle 816"/>
                        <wps:cNvSpPr>
                          <a:spLocks noChangeArrowheads="1"/>
                        </wps:cNvSpPr>
                        <wps:spPr bwMode="auto">
                          <a:xfrm>
                            <a:off x="2220" y="8773"/>
                            <a:ext cx="87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" name="Rectangle 817"/>
                        <wps:cNvSpPr>
                          <a:spLocks noChangeArrowheads="1"/>
                        </wps:cNvSpPr>
                        <wps:spPr bwMode="auto">
                          <a:xfrm>
                            <a:off x="2220" y="9553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" name="Rectangle 818"/>
                        <wps:cNvSpPr>
                          <a:spLocks noChangeArrowheads="1"/>
                        </wps:cNvSpPr>
                        <wps:spPr bwMode="auto">
                          <a:xfrm>
                            <a:off x="2220" y="1048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" name="Rectangle 819"/>
                        <wps:cNvSpPr>
                          <a:spLocks noChangeArrowheads="1"/>
                        </wps:cNvSpPr>
                        <wps:spPr bwMode="auto">
                          <a:xfrm>
                            <a:off x="2220" y="11424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" name="Rectangle 820"/>
                        <wps:cNvSpPr>
                          <a:spLocks noChangeArrowheads="1"/>
                        </wps:cNvSpPr>
                        <wps:spPr bwMode="auto">
                          <a:xfrm>
                            <a:off x="2220" y="12359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" name="Rectangle 821"/>
                        <wps:cNvSpPr>
                          <a:spLocks noChangeArrowheads="1"/>
                        </wps:cNvSpPr>
                        <wps:spPr bwMode="auto">
                          <a:xfrm>
                            <a:off x="2220" y="1329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" name="Rectangle 822"/>
                        <wps:cNvSpPr>
                          <a:spLocks noChangeArrowheads="1"/>
                        </wps:cNvSpPr>
                        <wps:spPr bwMode="auto">
                          <a:xfrm>
                            <a:off x="4740" y="9555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r>
                                <w:rPr>
                                  <w:sz w:val="18"/>
                                  <w:szCs w:val="18"/>
                                </w:rPr>
                                <w:t>角色编辑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" name="Rectangle 823"/>
                        <wps:cNvSpPr>
                          <a:spLocks noChangeArrowheads="1"/>
                        </wps:cNvSpPr>
                        <wps:spPr bwMode="auto">
                          <a:xfrm>
                            <a:off x="10829" y="9555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" name="Rectangle 824"/>
                        <wps:cNvSpPr>
                          <a:spLocks noChangeArrowheads="1"/>
                        </wps:cNvSpPr>
                        <wps:spPr bwMode="auto">
                          <a:xfrm>
                            <a:off x="10829" y="10179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" name="Rectangle 825"/>
                        <wps:cNvSpPr>
                          <a:spLocks noChangeArrowheads="1"/>
                        </wps:cNvSpPr>
                        <wps:spPr bwMode="auto">
                          <a:xfrm>
                            <a:off x="3585" y="10176"/>
                            <a:ext cx="7035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1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9254" y="13452"/>
                            <a:ext cx="94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7890" y="10332"/>
                            <a:ext cx="220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新建角色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4004" y="10955"/>
                            <a:ext cx="1366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已有权限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" name="AutoShape 82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9552"/>
                            <a:ext cx="945" cy="467"/>
                          </a:xfrm>
                          <a:prstGeom prst="homePlate">
                            <a:avLst>
                              <a:gd name="adj" fmla="val 50589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Text Box 830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10956"/>
                            <a:ext cx="136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可用权限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" name="Rectangle 831"/>
                        <wps:cNvSpPr>
                          <a:spLocks noChangeArrowheads="1"/>
                        </wps:cNvSpPr>
                        <wps:spPr bwMode="auto">
                          <a:xfrm>
                            <a:off x="3795" y="11580"/>
                            <a:ext cx="1995" cy="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" name="AutoShape 832"/>
                        <wps:cNvSpPr>
                          <a:spLocks noChangeArrowheads="1"/>
                        </wps:cNvSpPr>
                        <wps:spPr bwMode="auto">
                          <a:xfrm>
                            <a:off x="6105" y="11736"/>
                            <a:ext cx="525" cy="624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" name="AutoShape 833"/>
                        <wps:cNvSpPr>
                          <a:spLocks noChangeArrowheads="1"/>
                        </wps:cNvSpPr>
                        <wps:spPr bwMode="auto">
                          <a:xfrm>
                            <a:off x="6105" y="12516"/>
                            <a:ext cx="525" cy="624"/>
                          </a:xfrm>
                          <a:prstGeom prst="lef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9" name="Text Box 834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1580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" name="Text Box 835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2048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" name="Text Box 836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2516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" name="Text Box 837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2984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3F21" w:rsidRDefault="00943F2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33" name="Group 838"/>
                        <wpg:cNvGrpSpPr>
                          <a:grpSpLocks/>
                        </wpg:cNvGrpSpPr>
                        <wpg:grpSpPr bwMode="auto">
                          <a:xfrm>
                            <a:off x="3795" y="10332"/>
                            <a:ext cx="2205" cy="468"/>
                            <a:chOff x="3795" y="10332"/>
                            <a:chExt cx="2205" cy="468"/>
                          </a:xfrm>
                        </wpg:grpSpPr>
                        <wps:wsp>
                          <wps:cNvPr id="1034" name="Text Box 8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5" y="10332"/>
                              <a:ext cx="220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43F21" w:rsidRDefault="00943F21">
                                <w:r>
                                  <w:rPr>
                                    <w:sz w:val="18"/>
                                    <w:szCs w:val="18"/>
                                  </w:rPr>
                                  <w:t>角色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5" name="AutoShape 840"/>
                          <wps:cNvSpPr>
                            <a:spLocks noChangeArrowheads="1"/>
                          </wps:cNvSpPr>
                          <wps:spPr bwMode="auto">
                            <a:xfrm rot="10800001">
                              <a:off x="5580" y="10488"/>
                              <a:ext cx="315" cy="15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6" name="Line 841"/>
                          <wps:cNvCnPr/>
                          <wps:spPr bwMode="auto">
                            <a:xfrm>
                              <a:off x="5475" y="1033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09" o:spid="_x0000_s1528" style="position:absolute;margin-left:11.4pt;margin-top:.6pt;width:420.8pt;height:256.2pt;z-index:251689984;mso-wrap-distance-left:6.75pt;mso-wrap-distance-right:6.75pt" coordorigin="2010,8616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">
                <v:rect id="Rectangle 815" o:spid="_x0000_s1529" style="position:absolute;left:2010;top:8616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qAwMUA&#10;AADdAAAADwAAAGRycy9kb3ducmV2LnhtbESPQW/CMAyF75P2HyJP2m0kMGmCQkATiGk7QrlwM41p&#10;yxqnagIUfv18mMTN1nt+7/Ns0ftGXaiLdWALw4EBRVwEV3NpYZev38agYkJ22AQmCzeKsJg/P80w&#10;c+HKG7psU6kkhGOGFqqU2kzrWFTkMQ5CSyzaMXQek6xdqV2HVwn3jR4Z86E91iwNFba0rKj43Z69&#10;hUM92uF9k38ZP1m/p58+P533K2tfX/rPKahEfXqY/6+/neCbofDLNzKC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2oDAxQAAAN0AAAAPAAAAAAAAAAAAAAAAAJgCAABkcnMv&#10;ZG93bnJldi54bWxQSwUGAAAAAAQABAD1AAAAigMAAAAA&#10;"/>
                <v:rect id="Rectangle 816" o:spid="_x0000_s1530" style="position:absolute;left:2220;top:8773;width:87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YlW8IA&#10;AADdAAAADwAAAGRycy9kb3ducmV2LnhtbERPTYvCMBC9L/gfwgje1qQKsluNIrsoetR62dvYjG21&#10;mZQmand/vREWvM3jfc5s0dla3Kj1lWMNyVCBIM6dqbjQcMhW7x8gfEA2WDsmDb/kYTHvvc0wNe7O&#10;O7rtQyFiCPsUNZQhNKmUPi/Joh+6hjhyJ9daDBG2hTQt3mO4reVIqYm0WHFsKLGhr5Lyy/5qNRyr&#10;0QH/dtla2c/VOGy77Hz9+dZ60O+WUxCBuvAS/7s3Js5XSQLPb+IJ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liVbwgAAAN0AAAAPAAAAAAAAAAAAAAAAAJgCAABkcnMvZG93&#10;bnJldi54bWxQSwUGAAAAAAQABAD1AAAAhwMAAAAA&#10;">
                  <v:textbox>
                    <w:txbxContent>
                      <w:p w:rsidR="00943F21" w:rsidRDefault="00943F21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817" o:spid="_x0000_s1531" style="position:absolute;left:2220;top:9553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S7LMIA&#10;AADdAAAADwAAAGRycy9kb3ducmV2LnhtbERPTYvCMBC9L/gfwgje1sQKslajLLsoetR68TY2Y1u3&#10;mZQmand/vREWvM3jfc582dla3Kj1lWMNo6ECQZw7U3Gh4ZCt3j9A+IBssHZMGn7Jw3LRe5tjatyd&#10;d3Tbh0LEEPYpaihDaFIpfV6SRT90DXHkzq61GCJsC2lavMdwW8tEqYm0WHFsKLGhr5Lyn/3VajhV&#10;yQH/dtla2elqHLZddrkev7Ue9LvPGYhAXXiJ/90bE+erUQLPb+IJ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RLsswgAAAN0AAAAPAAAAAAAAAAAAAAAAAJgCAABkcnMvZG93&#10;bnJldi54bWxQSwUGAAAAAAQABAD1AAAAhwMAAAAA&#10;">
                  <v:textbox>
                    <w:txbxContent>
                      <w:p w:rsidR="00943F21" w:rsidRDefault="00943F21">
                        <w:r>
                          <w:t>订单管理</w:t>
                        </w:r>
                      </w:p>
                    </w:txbxContent>
                  </v:textbox>
                </v:rect>
                <v:rect id="Rectangle 818" o:spid="_x0000_s1532" style="position:absolute;left:2220;top:1048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get8IA&#10;AADdAAAADwAAAGRycy9kb3ducmV2LnhtbERPTYvCMBC9L/gfwgh7WxMVFq1GEReX3aPWi7exGdtq&#10;MylN1OqvN4LgbR7vc6bz1lbiQo0vHWvo9xQI4syZknMN23T1NQLhA7LByjFpuJGH+azzMcXEuCuv&#10;6bIJuYgh7BPUUIRQJ1L6rCCLvudq4sgdXGMxRNjk0jR4jeG2kgOlvqXFkmNDgTUtC8pOm7PVsC8H&#10;W7yv019lx6th+G/T43n3o/Vnt11MQARqw1v8cv+ZOF/1h/D8Jp4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CB63wgAAAN0AAAAPAAAAAAAAAAAAAAAAAJgCAABkcnMvZG93&#10;bnJldi54bWxQSwUGAAAAAAQABAD1AAAAhwMAAAAA&#10;">
                  <v:textbox>
                    <w:txbxContent>
                      <w:p w:rsidR="00943F21" w:rsidRDefault="00943F21">
                        <w:r>
                          <w:t>菜单管理</w:t>
                        </w:r>
                      </w:p>
                    </w:txbxContent>
                  </v:textbox>
                </v:rect>
                <v:rect id="Rectangle 819" o:spid="_x0000_s1533" style="position:absolute;left:2220;top:11424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GGw8QA&#10;AADdAAAADwAAAGRycy9kb3ducmV2LnhtbERPTWvCQBC9C/6HZQRvuquW0kY3QRRLe9Tk0tuYnSap&#10;2dmQXTXtr+8WCr3N433OJhtsK27U+8axhsVcgSAunWm40lDkh9kTCB+QDbaOScMXecjS8WiDiXF3&#10;PtLtFCoRQ9gnqKEOoUuk9GVNFv3cdcSR+3C9xRBhX0nT4z2G21YulXqUFhuODTV2tKupvJyuVsO5&#10;WRb4fcxflH0+rMLbkH9e3/daTyfDdg0i0BD+xX/uVxPnq8UD/H4TT5D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hhsPEAAAA3QAAAA8AAAAAAAAAAAAAAAAAmAIAAGRycy9k&#10;b3ducmV2LnhtbFBLBQYAAAAABAAEAPUAAACJAwAAAAA=&#10;">
                  <v:textbox>
                    <w:txbxContent>
                      <w:p w:rsidR="00943F21" w:rsidRDefault="00943F21">
                        <w:r>
                          <w:t>流水管理</w:t>
                        </w:r>
                      </w:p>
                    </w:txbxContent>
                  </v:textbox>
                </v:rect>
                <v:rect id="Rectangle 820" o:spid="_x0000_s1534" style="position:absolute;left:2220;top:12359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0jWMQA&#10;AADdAAAADwAAAGRycy9kb3ducmV2LnhtbERPTWvCQBC9C/6HZQRvuqvS0kY3QRRLe9Tk0tuYnSap&#10;2dmQXTXtr+8WCr3N433OJhtsK27U+8axhsVcgSAunWm40lDkh9kTCB+QDbaOScMXecjS8WiDiXF3&#10;PtLtFCoRQ9gnqKEOoUuk9GVNFv3cdcSR+3C9xRBhX0nT4z2G21YulXqUFhuODTV2tKupvJyuVsO5&#10;WRb4fcxflH0+rMLbkH9e3/daTyfDdg0i0BD+xX/uVxPnq8UD/H4TT5D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tI1jEAAAA3QAAAA8AAAAAAAAAAAAAAAAAmAIAAGRycy9k&#10;b3ducmV2LnhtbFBLBQYAAAAABAAEAPUAAACJAwAAAAA=&#10;">
                  <v:textbox>
                    <w:txbxContent>
                      <w:p w:rsidR="00943F21" w:rsidRDefault="00943F21">
                        <w:r>
                          <w:t>会员管理</w:t>
                        </w:r>
                      </w:p>
                    </w:txbxContent>
                  </v:textbox>
                </v:rect>
                <v:rect id="Rectangle 821" o:spid="_x0000_s1535" style="position:absolute;left:2220;top:13296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NxeMUA&#10;AADdAAAADwAAAGRycy9kb3ducmV2LnhtbERPS2vCQBC+F/wPywi9FN21pVGiq6i00IMefIAeh+yY&#10;BLOzIbuN8d93hYK3+fieM1t0thItNb50rGE0VCCIM2dKzjUcD9+DCQgfkA1WjknDnTws5r2XGabG&#10;3XhH7T7kIoawT1FDEUKdSumzgiz6oauJI3dxjcUQYZNL0+AthttKviuVSIslx4YCa1oXlF33v1aD&#10;3B4nH/fLdnX++hyXmyu1b+rUav3a75ZTEIG68BT/u39MnK9GCTy+iS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3F4xQAAAN0AAAAPAAAAAAAAAAAAAAAAAJgCAABkcnMv&#10;ZG93bnJldi54bWxQSwUGAAAAAAQABAD1AAAAigMAAAAA&#10;" fillcolor="gray">
                  <v:textbox>
                    <w:txbxContent>
                      <w:p w:rsidR="00943F21" w:rsidRDefault="00943F21">
                        <w:r>
                          <w:t>权限管理</w:t>
                        </w:r>
                      </w:p>
                    </w:txbxContent>
                  </v:textbox>
                </v:rect>
                <v:rect id="Rectangle 822" o:spid="_x0000_s1536" style="position:absolute;left:4740;top:9555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29IcUA&#10;AADdAAAADwAAAGRycy9kb3ducmV2LnhtbERPS2vCQBC+C/0PyxR6Ed0o9EHqKiUgeAmlaovHITsm&#10;abOzMTua9N93C4K3+fies1gNrlEX6kLt2cBsmoAiLrytuTSw360nL6CCIFtsPJOBXwqwWt6NFpha&#10;3/MHXbZSqhjCIUUDlUibah2KihyGqW+JI3f0nUOJsCu17bCP4a7R8yR50g5rjg0VtpRVVPxsz87A&#10;UR6/+s/386k9HbJxKXn+nc1zYx7uh7dXUEKD3MRX98bG+cnsGf6/iSf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3b0hxQAAAN0AAAAPAAAAAAAAAAAAAAAAAJgCAABkcnMv&#10;ZG93bnJldi54bWxQSwUGAAAAAAQABAD1AAAAigMAAAAA&#10;">
                  <v:stroke dashstyle="dash"/>
                  <v:textbox>
                    <w:txbxContent>
                      <w:p w:rsidR="00943F21" w:rsidRDefault="00943F21">
                        <w:r>
                          <w:rPr>
                            <w:sz w:val="18"/>
                            <w:szCs w:val="18"/>
                          </w:rPr>
                          <w:t>角色编辑</w:t>
                        </w:r>
                      </w:p>
                    </w:txbxContent>
                  </v:textbox>
                </v:rect>
                <v:rect id="Rectangle 823" o:spid="_x0000_s1537" style="position:absolute;left:10829;top:9555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yMxsUA&#10;AADdAAAADwAAAGRycy9kb3ducmV2LnhtbESPQW/CMAyF75P2HyJP2m0kMGmCQkATiGk7QrlwM41p&#10;yxqnagIUfv18mMTN1nt+7/Ns0ftGXaiLdWALw4EBRVwEV3NpYZev38agYkJ22AQmCzeKsJg/P80w&#10;c+HKG7psU6kkhGOGFqqU2kzrWFTkMQ5CSyzaMXQek6xdqV2HVwn3jR4Z86E91iwNFba0rKj43Z69&#10;hUM92uF9k38ZP1m/p58+P533K2tfX/rPKahEfXqY/6+/neCboeDKNzKC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rIzGxQAAAN0AAAAPAAAAAAAAAAAAAAAAAJgCAABkcnMv&#10;ZG93bnJldi54bWxQSwUGAAAAAAQABAD1AAAAigMAAAAA&#10;"/>
                <v:rect id="Rectangle 824" o:spid="_x0000_s1538" style="position:absolute;left:10829;top:10179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lCsUA&#10;AADdAAAADwAAAGRycy9kb3ducmV2LnhtbERPS2sCMRC+C/6HMEIvooktrXZrlFYqeNCDD9DjsBl3&#10;FzeTZRPX9d8bodDbfHzPmc5bW4qGal841jAaKhDEqTMFZxoO++VgAsIHZIOlY9JwJw/zWbczxcS4&#10;G2+p2YVMxBD2CWrIQ6gSKX2ak0U/dBVx5M6uthgirDNparzFcFvKV6U+pMWCY0OOFS1ySi+7q9Ug&#10;N4fJ2/28+Tn9vo+L9YWavjo2Wr/02u8vEIHa8C/+c69MnK9Gn/D8Jp4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7OUKxQAAAN0AAAAPAAAAAAAAAAAAAAAAAJgCAABkcnMv&#10;ZG93bnJldi54bWxQSwUGAAAAAAQABAD1AAAAigMAAAAA&#10;" fillcolor="gray"/>
                <v:rect id="Rectangle 825" o:spid="_x0000_s1539" style="position:absolute;left:3585;top:10176;width:7035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ZKfcUA&#10;AADdAAAADwAAAGRycy9kb3ducmV2LnhtbESPQW/CMAyF75P2HyJP4jYSijSNQkBoE4gdoVx28xrT&#10;FhqnagJ0+/XzYdJutt7ze58Xq8G36kZ9bAJbmIwNKOIyuIYrC8di8/wKKiZkh21gsvBNEVbLx4cF&#10;5i7ceU+3Q6qUhHDM0UKdUpdrHcuaPMZx6IhFO4XeY5K1r7Tr8S7hvtWZMS/aY8PSUGNHbzWVl8PV&#10;W/hqsiP+7Iut8bPNNH0Mxfn6+W7t6GlYz0ElGtK/+e965wTfZMIv38gI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tkp9xQAAAN0AAAAPAAAAAAAAAAAAAAAAAJgCAABkcnMv&#10;ZG93bnJldi54bWxQSwUGAAAAAAQABAD1AAAAigMAAAAA&#10;"/>
                <v:shape id="Text Box 826" o:spid="_x0000_s1540" type="#_x0000_t202" style="position:absolute;left:9254;top:13452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bu1sMA&#10;AADdAAAADwAAAGRycy9kb3ducmV2LnhtbERPS2sCMRC+C/0PYQpepGa1xdrVKCK06M0X9jpsxt3F&#10;zWRN0nX990YoeJuP7znTeWsq0ZDzpWUFg34CgjizuuRcwWH//TYG4QOyxsoyKbiRh/nspTPFVNsr&#10;b6nZhVzEEPYpKihCqFMpfVaQQd+3NXHkTtYZDBG6XGqH1xhuKjlMkpE0WHJsKLCmZUHZefdnFIw/&#10;Vs2vX79vjtnoVH2F3mfzc3FKdV/bxQREoDY8xf/ulY7zk+EAHt/EE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bu1sMAAADdAAAADwAAAAAAAAAAAAAAAACYAgAAZHJzL2Rv&#10;d25yZXYueG1sUEsFBgAAAAAEAAQA9QAAAIgDAAAAAA==&#10;">
                  <v:textbox>
                    <w:txbxContent>
                      <w:p w:rsidR="00943F21" w:rsidRDefault="00943F21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shape>
                <v:shape id="Text Box 827" o:spid="_x0000_s1541" type="#_x0000_t202" style="position:absolute;left:7890;top:10332;width:22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RwocQA&#10;AADdAAAADwAAAGRycy9kb3ducmV2LnhtbERPTWvCQBC9F/oflhF6KbppFLWpq5RCRW9WRa9DdkyC&#10;2dl0dxvjv3cFobd5vM+ZLTpTi5acrywreBskIIhzqysuFOx33/0pCB+QNdaWScGVPCzmz08zzLS9&#10;8A+121CIGMI+QwVlCE0mpc9LMugHtiGO3Mk6gyFCV0jt8BLDTS3TJBlLgxXHhhIb+iopP2//jILp&#10;aNUe/Xq4OeTjU/0eXift8tcp9dLrPj9ABOrCv/jhXuk4P0lTuH8TT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cKHEAAAA3QAAAA8AAAAAAAAAAAAAAAAAmAIAAGRycy9k&#10;b3ducmV2LnhtbFBLBQYAAAAABAAEAPUAAACJAwAAAAA=&#10;">
                  <v:textbox>
                    <w:txbxContent>
                      <w:p w:rsidR="00943F21" w:rsidRDefault="00943F21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新建角色</w:t>
                        </w:r>
                      </w:p>
                    </w:txbxContent>
                  </v:textbox>
                </v:shape>
                <v:shape id="Text Box 828" o:spid="_x0000_s1542" type="#_x0000_t202" style="position:absolute;left:4004;top:10955;width:1366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lbf8MA&#10;AADdAAAADwAAAGRycy9kb3ducmV2LnhtbERPS2vCQBC+F/wPywi91Y2RVomuIq3angSjB49jdvLA&#10;7GzIbpP033cLBW/z8T1ntRlMLTpqXWVZwXQSgSDOrK64UHA5718WIJxH1lhbJgU/5GCzHj2tMNG2&#10;5xN1qS9ECGGXoILS+yaR0mUlGXQT2xAHLretQR9gW0jdYh/CTS3jKHqTBisODSU29F5Sdk+/jYLj&#10;p1vc5rvuekgv9uPYz3N8jXOlnsfDdgnC0+Af4n/3lw7zo3gGf9+EE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lbf8MAAADdAAAADwAAAAAAAAAAAAAAAACYAgAAZHJzL2Rv&#10;d25yZXYueG1sUEsFBgAAAAAEAAQA9QAAAIgDAAAAAA==&#10;">
                  <v:stroke dashstyle="dash"/>
                  <v:textbox>
                    <w:txbxContent>
                      <w:p w:rsidR="00943F21" w:rsidRDefault="00943F21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已有权限</w:t>
                        </w:r>
                      </w:p>
                    </w:txbxContent>
                  </v:textbox>
                </v:shape>
                <v:shape id="AutoShape 829" o:spid="_x0000_s1543" type="#_x0000_t15" style="position:absolute;left:3585;top:9552;width:945;height: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8cacUA&#10;AADdAAAADwAAAGRycy9kb3ducmV2LnhtbERPTWvCQBC9F/wPywi9NZtKKZq6ihWE0uKhMQd7G7Nj&#10;NjU7G7LbGP+9KxS8zeN9znw52Eb01PnasYLnJAVBXDpdc6Wg2G2epiB8QNbYOCYFF/KwXIwe5php&#10;d+Zv6vNQiRjCPkMFJoQ2k9KXhiz6xLXEkTu6zmKIsKuk7vAcw20jJ2n6Ki3WHBsMtrQ2VJ7yP6sg&#10;/5m+z8xpXRf9tjh8rr72YfPrlHocD6s3EIGGcBf/uz90nJ9OXuD2TTxB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fxxpxQAAAN0AAAAPAAAAAAAAAAAAAAAAAJgCAABkcnMv&#10;ZG93bnJldi54bWxQSwUGAAAAAAQABAD1AAAAigMAAAAA&#10;">
                  <v:textbox>
                    <w:txbxContent>
                      <w:p w:rsidR="00943F21" w:rsidRDefault="00943F21">
                        <w:r>
                          <w:t>Back</w:t>
                        </w:r>
                      </w:p>
                    </w:txbxContent>
                  </v:textbox>
                </v:shape>
                <v:shape id="Text Box 830" o:spid="_x0000_s1544" type="#_x0000_t202" style="position:absolute;left:7260;top:10956;width:136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xmkMMA&#10;AADdAAAADwAAAGRycy9kb3ducmV2LnhtbERPS2vCQBC+C/6HZYTedNNAqqSuofRhexKMHnocs5MH&#10;ZmdDdpvEf98tFLzNx/ecbTaZVgzUu8aygsdVBIK4sLrhSsH59LHcgHAeWWNrmRTcyEG2m8+2mGo7&#10;8pGG3FcihLBLUUHtfZdK6YqaDLqV7YgDV9reoA+wr6TucQzhppVxFD1Jgw2Hhho7eq2puOY/RsHh&#10;020u6/fhe5+f7dthXJeYxKVSD4vp5RmEp8nfxf/uLx3mR3ECf9+EE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xmkMMAAADdAAAADwAAAAAAAAAAAAAAAACYAgAAZHJzL2Rv&#10;d25yZXYueG1sUEsFBgAAAAAEAAQA9QAAAIgDAAAAAA==&#10;">
                  <v:stroke dashstyle="dash"/>
                  <v:textbox>
                    <w:txbxContent>
                      <w:p w:rsidR="00943F21" w:rsidRDefault="00943F21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可用权限</w:t>
                        </w:r>
                      </w:p>
                    </w:txbxContent>
                  </v:textbox>
                </v:shape>
                <v:rect id="Rectangle 831" o:spid="_x0000_s1545" style="position:absolute;left:3795;top:11580;width:1995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N3ksMA&#10;AADdAAAADwAAAGRycy9kb3ducmV2LnhtbERPTWvCQBC9F/wPyxR6q7tNQWrqJhRFsUdNLt6m2WmS&#10;NjsbsqvG/npXKHibx/ucRT7aTpxo8K1jDS9TBYK4cqblWkNZrJ/fQPiAbLBzTBou5CHPJg8LTI07&#10;845O+1CLGMI+RQ1NCH0qpa8asuinrieO3LcbLIYIh1qaAc8x3HYyUWomLbYcGxrsadlQ9bs/Wg1f&#10;bVLi367YKDtfv4bPsfg5HlZaPz2OH+8gAo3hLv53b02cr5IZ3L6JJ8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N3ksMAAADdAAAADwAAAAAAAAAAAAAAAACYAgAAZHJzL2Rv&#10;d25yZXYueG1sUEsFBgAAAAAEAAQA9QAAAIgDAAAAAA==&#10;"/>
                <v:shape id="AutoShape 832" o:spid="_x0000_s1546" type="#_x0000_t13" style="position:absolute;left:6105;top:11736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+R6sIA&#10;AADdAAAADwAAAGRycy9kb3ducmV2LnhtbERPS2vCQBC+F/wPywje6qwebEldpSgFbz4PHsfsNAnN&#10;zsbs1kR/fbdQ6G0+vufMl72r1Y3bUHkxMBlrUCy5t5UUBk7Hj+dXUCGSWKq9sIE7B1guBk9zyqzv&#10;ZM+3QyxUCpGQkYEyxiZDDHnJjsLYNyyJ+/Sto5hgW6BtqUvhrsap1jN0VElqKKnhVcn51+HbGbjU&#10;69l511w3aLHb8UPjsd9vjRkN+/c3UJH7+C/+c29smq+nL/D7TToB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5HqwgAAAN0AAAAPAAAAAAAAAAAAAAAAAJgCAABkcnMvZG93&#10;bnJldi54bWxQSwUGAAAAAAQABAD1AAAAhwMAAAAA&#10;"/>
                <v:shape id="AutoShape 833" o:spid="_x0000_s1547" type="#_x0000_t66" style="position:absolute;left:6105;top:12516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zlCcYA&#10;AADdAAAADwAAAGRycy9kb3ducmV2LnhtbESPS2/CMBCE75X6H6xF6q04gIpKikFVHwIuqLzuq3ib&#10;RMTr1HZJ+PfsoVJvu5rZmW/ny9416kIh1p4NjIYZKOLC25pLA8fD5+MzqJiQLTaeycCVIiwX93dz&#10;zK3veEeXfSqVhHDM0UCVUptrHYuKHMahb4lF+/bBYZI1lNoG7CTcNXqcZVPtsGZpqLClt4qK8/7X&#10;Gdil0bWbfGzDu521X0+nfrL62ayMeRj0ry+gEvXp3/x3vbaCn40FV76RE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zlCcYAAADdAAAADwAAAAAAAAAAAAAAAACYAgAAZHJz&#10;L2Rvd25yZXYueG1sUEsFBgAAAAAEAAQA9QAAAIsDAAAAAA==&#10;"/>
                <v:shape id="Text Box 834" o:spid="_x0000_s1548" type="#_x0000_t202" style="position:absolute;left:6945;top:11580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Di0MQA&#10;AADdAAAADwAAAGRycy9kb3ducmV2LnhtbERPTWvCQBC9C/0PyxR6kWZTFWtSV5GCYm/Wir0O2TEJ&#10;zc7G3TWm/75bELzN433OfNmbRnTkfG1ZwUuSgiAurK65VHD4Wj/PQPiArLGxTAp+ycNy8TCYY67t&#10;lT+p24dSxBD2OSqoQmhzKX1RkUGf2JY4cifrDIYIXSm1w2sMN40cpelUGqw5NlTY0ntFxc/+YhTM&#10;Jtvu23+Md8diemqyMHztNmen1NNjv3oDEagPd/HNvdVxfjrK4P+beIJ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w4tDEAAAA3QAAAA8AAAAAAAAAAAAAAAAAmAIAAGRycy9k&#10;b3ducmV2LnhtbFBLBQYAAAAABAAEAPUAAACJAwAAAAA=&#10;">
                  <v:textbox>
                    <w:txbxContent>
                      <w:p w:rsidR="00943F21" w:rsidRDefault="00943F2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835" o:spid="_x0000_s1549" type="#_x0000_t202" style="position:absolute;left:6945;top:12048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PdkMcA&#10;AADdAAAADwAAAGRycy9kb3ducmV2LnhtbESPQW/CMAyF75P4D5En7TJBypgYFAKaJoHYbWMIrlZj&#10;2mqN0yVZKf8eHybtZus9v/d5ue5dozoKsfZsYDzKQBEX3tZcGjh8bYYzUDEhW2w8k4ErRVivBndL&#10;zK2/8Cd1+1QqCeGYo4EqpTbXOhYVOYwj3xKLdvbBYZI1lNoGvEi4a/RTlk21w5qlocKW3ioqvve/&#10;zsDseded4vvk41hMz808Pb50259gzMN9/7oAlahP/+a/650V/Gwi/PKNjK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T3ZDHAAAA3QAAAA8AAAAAAAAAAAAAAAAAmAIAAGRy&#10;cy9kb3ducmV2LnhtbFBLBQYAAAAABAAEAPUAAACMAwAAAAA=&#10;">
                  <v:textbox>
                    <w:txbxContent>
                      <w:p w:rsidR="00943F21" w:rsidRDefault="00943F2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836" o:spid="_x0000_s1550" type="#_x0000_t202" style="position:absolute;left:6945;top:12516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94C8QA&#10;AADdAAAADwAAAGRycy9kb3ducmV2LnhtbERPS2vCQBC+F/oflil4KbrxgY80GylCi721VvQ6ZMck&#10;NDub7q4x/nu3IPQ2H99zsnVvGtGR87VlBeNRAoK4sLrmUsH++224BOEDssbGMim4kod1/viQYart&#10;hb+o24VSxBD2KSqoQmhTKX1RkUE/si1x5E7WGQwRulJqh5cYbho5SZK5NFhzbKiwpU1Fxc/ubBQs&#10;Z9vu6D+mn4difmpW4XnRvf86pQZP/esLiEB9+Bff3Vsd5yfTMfx9E0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feAvEAAAA3QAAAA8AAAAAAAAAAAAAAAAAmAIAAGRycy9k&#10;b3ducmV2LnhtbFBLBQYAAAAABAAEAPUAAACJAwAAAAA=&#10;">
                  <v:textbox>
                    <w:txbxContent>
                      <w:p w:rsidR="00943F21" w:rsidRDefault="00943F2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837" o:spid="_x0000_s1551" type="#_x0000_t202" style="position:absolute;left:6945;top:12984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3mfMQA&#10;AADdAAAADwAAAGRycy9kb3ducmV2LnhtbERPS2vCQBC+F/wPywi9lLrxgbUxGymFFnurD+x1yI5J&#10;MDsbd7cx/nu3IPQ2H99zslVvGtGR87VlBeNRAoK4sLrmUsF+9/G8AOEDssbGMim4kodVPnjIMNX2&#10;whvqtqEUMYR9igqqENpUSl9UZNCPbEscuaN1BkOErpTa4SWGm0ZOkmQuDdYcGyps6b2i4rT9NQoW&#10;s3X347+m34difmxew9NL93l2Sj0O+7cliEB9+Bff3Wsd5yfTCfx9E0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N5nzEAAAA3QAAAA8AAAAAAAAAAAAAAAAAmAIAAGRycy9k&#10;b3ducmV2LnhtbFBLBQYAAAAABAAEAPUAAACJAwAAAAA=&#10;">
                  <v:textbox>
                    <w:txbxContent>
                      <w:p w:rsidR="00943F21" w:rsidRDefault="00943F2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group id="Group 838" o:spid="_x0000_s1552" style="position:absolute;left:3795;top:10332;width:2205;height:468" coordorigin="3795,10332" coordsize="220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    <v:shape id="Text Box 839" o:spid="_x0000_s1553" type="#_x0000_t202" style="position:absolute;left:3795;top:10332;width:22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bk8QA&#10;AADdAAAADwAAAGRycy9kb3ducmV2LnhtbERPS2sCMRC+C/0PYQq9SDfbKtauRikFi958Ya/DZvaB&#10;m8k2iev23zcFwdt8fM+ZL3vTiI6cry0reElSEMS51TWXCo6H1fMUhA/IGhvLpOCXPCwXD4M5Ztpe&#10;eUfdPpQihrDPUEEVQptJ6fOKDPrEtsSRK6wzGCJ0pdQOrzHcNPI1TSfSYM2xocKWPivKz/uLUTAd&#10;r7tvvxltT/mkaN7D8K37+nFKPT32HzMQgfpwF9/cax3np6Mx/H8TT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o25PEAAAA3QAAAA8AAAAAAAAAAAAAAAAAmAIAAGRycy9k&#10;b3ducmV2LnhtbFBLBQYAAAAABAAEAPUAAACJAwAAAAA=&#10;">
                    <v:textbox>
                      <w:txbxContent>
                        <w:p w:rsidR="00943F21" w:rsidRDefault="00943F21">
                          <w:r>
                            <w:rPr>
                              <w:sz w:val="18"/>
                              <w:szCs w:val="18"/>
                            </w:rPr>
                            <w:t>角色</w:t>
                          </w: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840" o:spid="_x0000_s1554" type="#_x0000_t5" style="position:absolute;left:5580;top:10488;width:315;height:156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17qsIA&#10;AADdAAAADwAAAGRycy9kb3ducmV2LnhtbERPTUvDQBC9C/6HZQRvdldrRWK3RSyFHmvNIcchO2aD&#10;mdmQ3aaxv74rCL3N433Ocj1xp0YaYhvEwuPMgCKpg2ulsVB+bR9eQcWE4rALQhZ+KcJ6dXuzxMKF&#10;k3zSeEiNyiESC7TgU+oLrWPtiTHOQk+Sue8wMKYMh0a7AU85nDv9ZMyLZmwlN3js6cNT/XM4soVn&#10;3nfIR1+OG8NVT5tzVe3P1t7fTe9voBJN6Sr+d+9cnm/mC/j7Jp+gV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vXuqwgAAAN0AAAAPAAAAAAAAAAAAAAAAAJgCAABkcnMvZG93&#10;bnJldi54bWxQSwUGAAAAAAQABAD1AAAAhwMAAAAA&#10;"/>
                  <v:line id="Line 841" o:spid="_x0000_s1555" style="position:absolute;visibility:visible;mso-wrap-style:square" from="5475,10332" to="5475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d+ycQAAADd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shd9v4gl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37JxAAAAN0AAAAPAAAAAAAAAAAA&#10;AAAAAKECAABkcnMvZG93bnJldi54bWxQSwUGAAAAAAQABAD5AAAAkgMAAAAA&#10;"/>
                </v:group>
              </v:group>
            </w:pict>
          </mc:Fallback>
        </mc:AlternateContent>
      </w:r>
      <w:r w:rsidR="009509E2">
        <w:rPr>
          <w:noProof/>
        </w:rPr>
        <mc:AlternateContent>
          <mc:Choice Requires="wpg">
            <w:drawing>
              <wp:anchor distT="0" distB="0" distL="85725" distR="85725" simplePos="0" relativeHeight="251688960" behindDoc="0" locked="0" layoutInCell="1" allowOverlap="1" wp14:anchorId="30344F4E" wp14:editId="61D33947">
                <wp:simplePos x="0" y="0"/>
                <wp:positionH relativeFrom="column">
                  <wp:posOffset>1276350</wp:posOffset>
                </wp:positionH>
                <wp:positionV relativeFrom="paragraph">
                  <wp:posOffset>9829800</wp:posOffset>
                </wp:positionV>
                <wp:extent cx="5800090" cy="3566160"/>
                <wp:effectExtent l="9525" t="5715" r="10160" b="9525"/>
                <wp:wrapNone/>
                <wp:docPr id="981" name="组合 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0090" cy="3566160"/>
                          <a:chOff x="2010" y="8616"/>
                          <a:chExt cx="9134" cy="5616"/>
                        </a:xfrm>
                      </wpg:grpSpPr>
                      <wps:wsp>
                        <wps:cNvPr id="982" name="Rectangle 787"/>
                        <wps:cNvSpPr>
                          <a:spLocks noChangeArrowheads="1"/>
                        </wps:cNvSpPr>
                        <wps:spPr bwMode="auto">
                          <a:xfrm>
                            <a:off x="2010" y="8616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" name="Rectangle 788"/>
                        <wps:cNvSpPr>
                          <a:spLocks noChangeArrowheads="1"/>
                        </wps:cNvSpPr>
                        <wps:spPr bwMode="auto">
                          <a:xfrm>
                            <a:off x="2220" y="8773"/>
                            <a:ext cx="8714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" name="Rectangle 789"/>
                        <wps:cNvSpPr>
                          <a:spLocks noChangeArrowheads="1"/>
                        </wps:cNvSpPr>
                        <wps:spPr bwMode="auto">
                          <a:xfrm>
                            <a:off x="2220" y="9553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r>
                                <w:t>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" name="Rectangle 790"/>
                        <wps:cNvSpPr>
                          <a:spLocks noChangeArrowheads="1"/>
                        </wps:cNvSpPr>
                        <wps:spPr bwMode="auto">
                          <a:xfrm>
                            <a:off x="2220" y="10488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r>
                                <w:t>菜单管理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Rectangle 791"/>
                        <wps:cNvSpPr>
                          <a:spLocks noChangeArrowheads="1"/>
                        </wps:cNvSpPr>
                        <wps:spPr bwMode="auto">
                          <a:xfrm>
                            <a:off x="2220" y="11424"/>
                            <a:ext cx="1260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r>
                                <w:t>流水管理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" name="Rectangle 792"/>
                        <wps:cNvSpPr>
                          <a:spLocks noChangeArrowheads="1"/>
                        </wps:cNvSpPr>
                        <wps:spPr bwMode="auto">
                          <a:xfrm>
                            <a:off x="2220" y="12359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Rectangle 793"/>
                        <wps:cNvSpPr>
                          <a:spLocks noChangeArrowheads="1"/>
                        </wps:cNvSpPr>
                        <wps:spPr bwMode="auto">
                          <a:xfrm>
                            <a:off x="2220" y="1329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Rectangle 794"/>
                        <wps:cNvSpPr>
                          <a:spLocks noChangeArrowheads="1"/>
                        </wps:cNvSpPr>
                        <wps:spPr bwMode="auto">
                          <a:xfrm>
                            <a:off x="4740" y="9555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r>
                                <w:rPr>
                                  <w:sz w:val="18"/>
                                  <w:szCs w:val="18"/>
                                </w:rPr>
                                <w:t>角色编辑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10829" y="9555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" name="Rectangle 796"/>
                        <wps:cNvSpPr>
                          <a:spLocks noChangeArrowheads="1"/>
                        </wps:cNvSpPr>
                        <wps:spPr bwMode="auto">
                          <a:xfrm>
                            <a:off x="10829" y="10179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Rectangle 797"/>
                        <wps:cNvSpPr>
                          <a:spLocks noChangeArrowheads="1"/>
                        </wps:cNvSpPr>
                        <wps:spPr bwMode="auto">
                          <a:xfrm>
                            <a:off x="3585" y="10176"/>
                            <a:ext cx="7035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" name="Text Box 798"/>
                        <wps:cNvSpPr txBox="1">
                          <a:spLocks noChangeArrowheads="1"/>
                        </wps:cNvSpPr>
                        <wps:spPr bwMode="auto">
                          <a:xfrm>
                            <a:off x="9254" y="13452"/>
                            <a:ext cx="94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" name="Text Box 799"/>
                        <wps:cNvSpPr txBox="1">
                          <a:spLocks noChangeArrowheads="1"/>
                        </wps:cNvSpPr>
                        <wps:spPr bwMode="auto">
                          <a:xfrm>
                            <a:off x="7890" y="10332"/>
                            <a:ext cx="220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新建角色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" name="Text Box 800"/>
                        <wps:cNvSpPr txBox="1">
                          <a:spLocks noChangeArrowheads="1"/>
                        </wps:cNvSpPr>
                        <wps:spPr bwMode="auto">
                          <a:xfrm>
                            <a:off x="4004" y="10955"/>
                            <a:ext cx="1366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已有权限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" name="AutoShape 80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585" y="9552"/>
                            <a:ext cx="945" cy="467"/>
                          </a:xfrm>
                          <a:prstGeom prst="homePlate">
                            <a:avLst>
                              <a:gd name="adj" fmla="val 50589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Text Box 802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10956"/>
                            <a:ext cx="136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可用权限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" name="Rectangle 803"/>
                        <wps:cNvSpPr>
                          <a:spLocks noChangeArrowheads="1"/>
                        </wps:cNvSpPr>
                        <wps:spPr bwMode="auto">
                          <a:xfrm>
                            <a:off x="3795" y="11580"/>
                            <a:ext cx="1995" cy="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" name="AutoShape 804"/>
                        <wps:cNvSpPr>
                          <a:spLocks noChangeArrowheads="1"/>
                        </wps:cNvSpPr>
                        <wps:spPr bwMode="auto">
                          <a:xfrm>
                            <a:off x="6105" y="11736"/>
                            <a:ext cx="525" cy="624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" name="AutoShape 805"/>
                        <wps:cNvSpPr>
                          <a:spLocks noChangeArrowheads="1"/>
                        </wps:cNvSpPr>
                        <wps:spPr bwMode="auto">
                          <a:xfrm>
                            <a:off x="6105" y="12516"/>
                            <a:ext cx="525" cy="624"/>
                          </a:xfrm>
                          <a:prstGeom prst="lef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1580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2048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2516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" name="Text Box 809"/>
                        <wps:cNvSpPr txBox="1">
                          <a:spLocks noChangeArrowheads="1"/>
                        </wps:cNvSpPr>
                        <wps:spPr bwMode="auto">
                          <a:xfrm>
                            <a:off x="6945" y="12984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09E2" w:rsidRDefault="009509E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ＸＸＸＸＸＸ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05" name="Group 810"/>
                        <wpg:cNvGrpSpPr>
                          <a:grpSpLocks/>
                        </wpg:cNvGrpSpPr>
                        <wpg:grpSpPr bwMode="auto">
                          <a:xfrm>
                            <a:off x="3795" y="10332"/>
                            <a:ext cx="2205" cy="468"/>
                            <a:chOff x="3795" y="10332"/>
                            <a:chExt cx="2205" cy="468"/>
                          </a:xfrm>
                        </wpg:grpSpPr>
                        <wps:wsp>
                          <wps:cNvPr id="1006" name="Text Box 8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5" y="10332"/>
                              <a:ext cx="220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509E2" w:rsidRDefault="009509E2">
                                <w:r>
                                  <w:rPr>
                                    <w:sz w:val="18"/>
                                    <w:szCs w:val="18"/>
                                  </w:rPr>
                                  <w:t>角色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7" name="AutoShape 812"/>
                          <wps:cNvSpPr>
                            <a:spLocks noChangeArrowheads="1"/>
                          </wps:cNvSpPr>
                          <wps:spPr bwMode="auto">
                            <a:xfrm rot="10800001">
                              <a:off x="5580" y="10488"/>
                              <a:ext cx="315" cy="15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8" name="Line 813"/>
                          <wps:cNvCnPr/>
                          <wps:spPr bwMode="auto">
                            <a:xfrm>
                              <a:off x="5475" y="1033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81" o:spid="_x0000_s1556" style="position:absolute;margin-left:100.5pt;margin-top:774pt;width:456.7pt;height:280.8pt;z-index:251688960;mso-wrap-distance-left:6.75pt;mso-wrap-distance-right:6.75pt" coordorigin="2010,8616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">
                <v:rect id="Rectangle 787" o:spid="_x0000_s1557" style="position:absolute;left:2010;top:8616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eF8UA&#10;AADcAAAADwAAAGRycy9kb3ducmV2LnhtbESPQWvCQBSE74X+h+UJvTUbUygmdRWpKPUYk4u31+xr&#10;kpp9G7KrSf313ULB4zAz3zDL9WQ6caXBtZYVzKMYBHFldcu1grLYPS9AOI+ssbNMCn7IwXr1+LDE&#10;TNuRc7oefS0ChF2GChrv+0xKVzVk0EW2Jw7elx0M+iCHWuoBxwA3nUzi+FUabDksNNjTe0PV+Xgx&#10;Cj7bpMRbXuxjk+5e/GEqvi+nrVJPs2nzBsLT5O/h//aHVpAuEvg7E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B4XxQAAANwAAAAPAAAAAAAAAAAAAAAAAJgCAABkcnMv&#10;ZG93bnJldi54bWxQSwUGAAAAAAQABAD1AAAAigMAAAAA&#10;"/>
                <v:rect id="Rectangle 788" o:spid="_x0000_s1558" style="position:absolute;left:2220;top:8773;width:8714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C7jMUA&#10;AADcAAAADwAAAGRycy9kb3ducmV2LnhtbESPQWvCQBSE7wX/w/IEb3VTAyVGN6G0KO0xxou3Z/aZ&#10;pM2+DdnVpP313ULB4zAz3zDbfDKduNHgWssKnpYRCOLK6pZrBcdy95iAcB5ZY2eZFHyTgzybPWwx&#10;1Xbkgm4HX4sAYZeigsb7PpXSVQ0ZdEvbEwfvYgeDPsihlnrAMcBNJ1dR9CwNthwWGuzptaHq63A1&#10;Cs7t6og/RbmPzHoX+4+p/Lye3pRazKeXDQhPk7+H/9vvWsE6ieH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sLuMxQAAANwAAAAPAAAAAAAAAAAAAAAAAJgCAABkcnMv&#10;ZG93bnJldi54bWxQSwUGAAAAAAQABAD1AAAAigMAAAAA&#10;">
                  <v:textbox>
                    <w:txbxContent>
                      <w:p w:rsidR="009509E2" w:rsidRDefault="009509E2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789" o:spid="_x0000_s1559" style="position:absolute;left:2220;top:9553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kj+MQA&#10;AADcAAAADwAAAGRycy9kb3ducmV2LnhtbESPQYvCMBSE7wv7H8Jb8Lam6iJajSKKokdtL3t7Ns+2&#10;2ryUJmrdX28EYY/DzHzDTOetqcSNGldaVtDrRiCIM6tLzhWkyfp7BMJ5ZI2VZVLwIAfz2efHFGNt&#10;77yn28HnIkDYxaig8L6OpXRZQQZd19bEwTvZxqAPssmlbvAe4KaS/SgaSoMlh4UCa1oWlF0OV6Pg&#10;WPZT/Nsnm8iM1wO/a5Pz9XelVOerXUxAeGr9f/jd3moF49EPvM6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ZI/jEAAAA3AAAAA8AAAAAAAAAAAAAAAAAmAIAAGRycy9k&#10;b3ducmV2LnhtbFBLBQYAAAAABAAEAPUAAACJAwAAAAA=&#10;">
                  <v:textbox>
                    <w:txbxContent>
                      <w:p w:rsidR="009509E2" w:rsidRDefault="009509E2">
                        <w:r>
                          <w:t>订单管理</w:t>
                        </w:r>
                      </w:p>
                    </w:txbxContent>
                  </v:textbox>
                </v:rect>
                <v:rect id="Rectangle 790" o:spid="_x0000_s1560" style="position:absolute;left:2220;top:1048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GY8QA&#10;AADcAAAADwAAAGRycy9kb3ducmV2LnhtbESPQYvCMBSE7wv7H8Jb8LamKitajSKKokdtL3t7Ns+2&#10;2ryUJmrdX28EYY/DzHzDTOetqcSNGldaVtDrRiCIM6tLzhWkyfp7BMJ5ZI2VZVLwIAfz2efHFGNt&#10;77yn28HnIkDYxaig8L6OpXRZQQZd19bEwTvZxqAPssmlbvAe4KaS/SgaSoMlh4UCa1oWlF0OV6Pg&#10;WPZT/Nsnm8iM1wO/a5Pz9XelVOerXUxAeGr9f/jd3moF49EPvM6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VhmPEAAAA3AAAAA8AAAAAAAAAAAAAAAAAmAIAAGRycy9k&#10;b3ducmV2LnhtbFBLBQYAAAAABAAEAPUAAACJAwAAAAA=&#10;">
                  <v:textbox>
                    <w:txbxContent>
                      <w:p w:rsidR="009509E2" w:rsidRDefault="009509E2">
                        <w:r>
                          <w:t>菜单管理</w:t>
                        </w:r>
                      </w:p>
                    </w:txbxContent>
                  </v:textbox>
                </v:rect>
                <v:rect id="Rectangle 791" o:spid="_x0000_s1561" style="position:absolute;left:2220;top:11424;width:1260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cYFMUA&#10;AADcAAAADwAAAGRycy9kb3ducmV2LnhtbESPQWvCQBSE74X+h+UVeqsbLYiJboK0WNqjJhdvz+wz&#10;iWbfhuwmpv313ULB4zAz3zCbbDKtGKl3jWUF81kEgri0uuFKQZHvXlYgnEfW2FomBd/kIEsfHzaY&#10;aHvjPY0HX4kAYZeggtr7LpHSlTUZdDPbEQfvbHuDPsi+krrHW4CbVi6iaCkNNhwWauzorabyehiM&#10;glOzKPBnn39EJt69+q8pvwzHd6Wen6btGoSnyd/D/+1PrSBeLeHvTDg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xxgUxQAAANwAAAAPAAAAAAAAAAAAAAAAAJgCAABkcnMv&#10;ZG93bnJldi54bWxQSwUGAAAAAAQABAD1AAAAigMAAAAA&#10;">
                  <v:textbox>
                    <w:txbxContent>
                      <w:p w:rsidR="009509E2" w:rsidRDefault="009509E2">
                        <w:r>
                          <w:t>流水管理</w:t>
                        </w:r>
                      </w:p>
                    </w:txbxContent>
                  </v:textbox>
                </v:rect>
                <v:rect id="Rectangle 792" o:spid="_x0000_s1562" style="position:absolute;left:2220;top:12359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9j8QA&#10;AADcAAAADwAAAGRycy9kb3ducmV2LnhtbESPQYvCMBSE7wv7H8Jb8LamKqxajSKKokdtL3t7Ns+2&#10;2ryUJmrdX28EYY/DzHzDTOetqcSNGldaVtDrRiCIM6tLzhWkyfp7BMJ5ZI2VZVLwIAfz2efHFGNt&#10;77yn28HnIkDYxaig8L6OpXRZQQZd19bEwTvZxqAPssmlbvAe4KaS/Sj6kQZLDgsF1rQsKLscrkbB&#10;seyn+LdPNpEZrwd+1ybn6+9Kqc5Xu5iA8NT6//C7vdUKxqMhvM6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LvY/EAAAA3AAAAA8AAAAAAAAAAAAAAAAAmAIAAGRycy9k&#10;b3ducmV2LnhtbFBLBQYAAAAABAAEAPUAAACJAwAAAAA=&#10;">
                  <v:textbox>
                    <w:txbxContent>
                      <w:p w:rsidR="009509E2" w:rsidRDefault="009509E2">
                        <w:r>
                          <w:t>会员管理</w:t>
                        </w:r>
                      </w:p>
                    </w:txbxContent>
                  </v:textbox>
                </v:rect>
                <v:rect id="Rectangle 793" o:spid="_x0000_s1563" style="position:absolute;left:2220;top:13296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mQWcQA&#10;AADcAAAADwAAAGRycy9kb3ducmV2LnhtbERPz2vCMBS+C/4P4Q12kZk6mes6o+hwsIM92Anb8dE8&#10;22LzUpKs1v9+OQgeP77fy/VgWtGT841lBbNpAoK4tLrhSsHx+/MpBeEDssbWMim4kof1ajxaYqbt&#10;hQ/UF6ESMYR9hgrqELpMSl/WZNBPbUccuZN1BkOErpLa4SWGm1Y+J8lCGmw4NtTY0UdN5bn4Mwpk&#10;fkzn11O+/d29vDb7M/WT5KdX6vFh2LyDCDSEu/jm/tIK3tK4Np6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pkFnEAAAA3AAAAA8AAAAAAAAAAAAAAAAAmAIAAGRycy9k&#10;b3ducmV2LnhtbFBLBQYAAAAABAAEAPUAAACJAwAAAAA=&#10;" fillcolor="gray">
                  <v:textbox>
                    <w:txbxContent>
                      <w:p w:rsidR="009509E2" w:rsidRDefault="009509E2">
                        <w:r>
                          <w:t>权限管理</w:t>
                        </w:r>
                      </w:p>
                    </w:txbxContent>
                  </v:textbox>
                </v:rect>
                <v:rect id="Rectangle 794" o:spid="_x0000_s1564" style="position:absolute;left:4740;top:9555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8ofMYA&#10;AADcAAAADwAAAGRycy9kb3ducmV2LnhtbESPQWvCQBSE74X+h+UVvEjdVGjR1FVKQPASRG1Lj4/s&#10;M0mbfRuzT5P+e7cg9DjMzDfMYjW4Rl2oC7VnA0+TBBRx4W3NpYH3w/pxBioIssXGMxn4pQCr5f3d&#10;AlPre97RZS+lihAOKRqoRNpU61BU5DBMfEscvaPvHEqUXalth32Eu0ZPk+RFO6w5LlTYUlZR8bM/&#10;OwNHef7sP7bnU3v6ysal5Pl3Ns2NGT0Mb6+ghAb5D9/aG2tgPpvD35l4BP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8ofMYAAADcAAAADwAAAAAAAAAAAAAAAACYAgAAZHJz&#10;L2Rvd25yZXYueG1sUEsFBgAAAAAEAAQA9QAAAIsDAAAAAA==&#10;">
                  <v:stroke dashstyle="dash"/>
                  <v:textbox>
                    <w:txbxContent>
                      <w:p w:rsidR="009509E2" w:rsidRDefault="009509E2">
                        <w:r>
                          <w:rPr>
                            <w:sz w:val="18"/>
                            <w:szCs w:val="18"/>
                          </w:rPr>
                          <w:t>角色编辑</w:t>
                        </w:r>
                      </w:p>
                    </w:txbxContent>
                  </v:textbox>
                </v:rect>
                <v:rect id="Rectangle 795" o:spid="_x0000_s1565" style="position:absolute;left:10829;top:9555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zJsEA&#10;AADcAAAADwAAAGRycy9kb3ducmV2LnhtbERPPW/CMBDdK/EfrEPqVpyChJoUg6pWQWWEsLAd8TUJ&#10;xOfIdiDw6/GA1PHpfS9Wg2nFhZxvLCt4nyQgiEurG64U7Iv87QOED8gaW8uk4EYeVsvRywIzba+8&#10;pcsuVCKGsM9QQR1Cl0npy5oM+ontiCP3Z53BEKGrpHZ4jeGmldMkmUuDDceGGjv6rqk873qj4NhM&#10;93jfFuvEpPksbIbi1B9+lHodD1+fIAIN4V/8dP9qBWka58cz8Qj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7sybBAAAA3AAAAA8AAAAAAAAAAAAAAAAAmAIAAGRycy9kb3du&#10;cmV2LnhtbFBLBQYAAAAABAAEAPUAAACGAwAAAAA=&#10;"/>
                <v:rect id="Rectangle 796" o:spid="_x0000_s1566" style="position:absolute;left:10829;top:10179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qvGccA&#10;AADcAAAADwAAAGRycy9kb3ducmV2LnhtbESPQWvCQBSE7wX/w/IEL6VutNRqzCoqLfTQHLRCPT6y&#10;zyQk+zZk15j8+26h0OMwM98wybY3teiodaVlBbNpBII4s7rkXMH56/1pCcJ5ZI21ZVIwkIPtZvSQ&#10;YKztnY/UnXwuAoRdjAoK75tYSpcVZNBNbUMcvKttDfog21zqFu8Bbmo5j6KFNFhyWCiwoUNBWXW6&#10;GQUyPS+fh2u6v7y9vJafFXWP0Xen1GTc79YgPPX+P/zX/tAKVqsZ/J4JR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KrxnHAAAA3AAAAA8AAAAAAAAAAAAAAAAAmAIAAGRy&#10;cy9kb3ducmV2LnhtbFBLBQYAAAAABAAEAPUAAACMAwAAAAA=&#10;" fillcolor="gray"/>
                <v:rect id="Rectangle 797" o:spid="_x0000_s1567" style="position:absolute;left:3585;top:10176;width:7035;height:3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IysUA&#10;AADcAAAADwAAAGRycy9kb3ducmV2LnhtbESPT2vCQBTE70K/w/IKvemmEaSJrlJalHqM8dLba/aZ&#10;pM2+DdnNn/bTu0LB4zAzv2E2u8k0YqDO1ZYVPC8iEMSF1TWXCs75fv4CwnlkjY1lUvBLDnbbh9kG&#10;U21Hzmg4+VIECLsUFVTet6mUrqjIoFvYljh4F9sZ9EF2pdQdjgFuGhlH0UoarDksVNjSW0XFz6k3&#10;Cr7q+Ix/WX6ITLJf+uOUf/ef70o9PU6vaxCeJn8P/7c/tIIkieF2JhwBu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JYjKxQAAANwAAAAPAAAAAAAAAAAAAAAAAJgCAABkcnMv&#10;ZG93bnJldi54bWxQSwUGAAAAAAQABAD1AAAAigMAAAAA&#10;"/>
                <v:shape id="Text Box 798" o:spid="_x0000_s1568" type="#_x0000_t202" style="position:absolute;left:9254;top:13452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u5cUA&#10;AADcAAAADwAAAGRycy9kb3ducmV2LnhtbESPQWvCQBSE70L/w/IKXkQ3raImdRUpKPbWpmKvj+wz&#10;Cc2+jbtrTP99tyD0OMzMN8xq05tGdOR8bVnB0yQBQVxYXXOp4Pi5Gy9B+ICssbFMCn7Iw2b9MFhh&#10;pu2NP6jLQykihH2GCqoQ2kxKX1Rk0E9sSxy9s3UGQ5SulNrhLcJNI5+TZC4N1hwXKmzptaLiO78a&#10;BcvZofvyb9P3UzE/N2kYLbr9xSk1fOy3LyAC9eE/fG8ftII0nc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m7lxQAAANwAAAAPAAAAAAAAAAAAAAAAAJgCAABkcnMv&#10;ZG93bnJldi54bWxQSwUGAAAAAAQABAD1AAAAigMAAAAA&#10;">
                  <v:textbox>
                    <w:txbxContent>
                      <w:p w:rsidR="009509E2" w:rsidRDefault="009509E2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确认</w:t>
                        </w:r>
                      </w:p>
                    </w:txbxContent>
                  </v:textbox>
                </v:shape>
                <v:shape id="Text Box 799" o:spid="_x0000_s1569" type="#_x0000_t202" style="position:absolute;left:7890;top:10332;width:22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/2kcUA&#10;AADcAAAADwAAAGRycy9kb3ducmV2LnhtbESPQWvCQBSE70L/w/IKXkQ3bUVN6ipSUOzNpmKvj+wz&#10;Cc2+jbtrTP99t1DwOMzMN8xy3ZtGdOR8bVnB0yQBQVxYXXOp4Pi5HS9A+ICssbFMCn7Iw3r1MFhi&#10;pu2NP6jLQykihH2GCqoQ2kxKX1Rk0E9sSxy9s3UGQ5SulNrhLcJNI5+TZCYN1hwXKmzpraLiO78a&#10;BYvpvvvy7y+HUzE7N2kYzbvdxSk1fOw3ryAC9eEe/m/vtYI0ncL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/aRxQAAANwAAAAPAAAAAAAAAAAAAAAAAJgCAABkcnMv&#10;ZG93bnJldi54bWxQSwUGAAAAAAQABAD1AAAAigMAAAAA&#10;">
                  <v:textbox>
                    <w:txbxContent>
                      <w:p w:rsidR="009509E2" w:rsidRDefault="009509E2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新建角色</w:t>
                        </w:r>
                      </w:p>
                    </w:txbxContent>
                  </v:textbox>
                </v:shape>
                <v:shape id="Text Box 800" o:spid="_x0000_s1570" type="#_x0000_t202" style="position:absolute;left:4004;top:10955;width:1366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FuW8UA&#10;AADcAAAADwAAAGRycy9kb3ducmV2LnhtbESPS4vCQBCE74L/YWjBm04UXDU6iuy6j5Ng9OCxzXQe&#10;mOkJmdkk++93FhY8FlX1FbXd96YSLTWutKxgNo1AEKdWl5wruF7eJysQziNrrCyTgh9ysN8NB1uM&#10;te34TG3icxEg7GJUUHhfx1K6tCCDbmpr4uBltjHog2xyqRvsAtxUch5FL9JgyWGhwJpeC0ofybdR&#10;cPp0q/vy2N4+kqt9O3XLDBfzTKnxqD9sQHjq/TP83/7SCtbrBfydCUd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W5bxQAAANwAAAAPAAAAAAAAAAAAAAAAAJgCAABkcnMv&#10;ZG93bnJldi54bWxQSwUGAAAAAAQABAD1AAAAigMAAAAA&#10;">
                  <v:stroke dashstyle="dash"/>
                  <v:textbox>
                    <w:txbxContent>
                      <w:p w:rsidR="009509E2" w:rsidRDefault="009509E2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已有权限</w:t>
                        </w:r>
                      </w:p>
                    </w:txbxContent>
                  </v:textbox>
                </v:shape>
                <v:shape id="AutoShape 801" o:spid="_x0000_s1571" type="#_x0000_t15" style="position:absolute;left:3585;top:9552;width:945;height:46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CLsYA&#10;AADcAAAADwAAAGRycy9kb3ducmV2LnhtbESPQWvCQBSE70L/w/IKvelGD2Kiq6ggSIsH0xza2zP7&#10;mk3Nvg3ZbYz/3i0Uehxm5htmtRlsI3rqfO1YwXSSgCAuna65UlC8H8YLED4ga2wck4I7edisn0Yr&#10;zLS78Zn6PFQiQthnqMCE0GZS+tKQRT9xLXH0vlxnMUTZVVJ3eItw28hZksylxZrjgsGW9obKa/5j&#10;FeSfi11qrvu66E/F5XX79hEO306pl+dhuwQRaAj/4b/2UStI0zn8nolH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izCLsYAAADcAAAADwAAAAAAAAAAAAAAAACYAgAAZHJz&#10;L2Rvd25yZXYueG1sUEsFBgAAAAAEAAQA9QAAAIsDAAAAAA==&#10;">
                  <v:textbox>
                    <w:txbxContent>
                      <w:p w:rsidR="009509E2" w:rsidRDefault="009509E2">
                        <w:r>
                          <w:t>Back</w:t>
                        </w:r>
                      </w:p>
                    </w:txbxContent>
                  </v:textbox>
                </v:shape>
                <v:shape id="Text Box 802" o:spid="_x0000_s1572" type="#_x0000_t202" style="position:absolute;left:7260;top:10956;width:136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9Vt8UA&#10;AADcAAAADwAAAGRycy9kb3ducmV2LnhtbESPzWvCQBTE7wX/h+UJ3upGwUajq4jaj5PQ6MHjM/vy&#10;gdm3IbtN0v++Wyj0OMzMb5jNbjC16Kh1lWUFs2kEgjizuuJCwfXy+rwE4TyyxtoyKfgmB7vt6GmD&#10;ibY9f1KX+kIECLsEFZTeN4mULivJoJvahjh4uW0N+iDbQuoW+wA3tZxH0Ys0WHFYKLGhQ0nZI/0y&#10;Cs7vbnmPT93tLb3a47mPc1zMc6Um42G/BuFp8P/hv/aHVrBaxfB7Jhw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31W3xQAAANwAAAAPAAAAAAAAAAAAAAAAAJgCAABkcnMv&#10;ZG93bnJldi54bWxQSwUGAAAAAAQABAD1AAAAigMAAAAA&#10;">
                  <v:stroke dashstyle="dash"/>
                  <v:textbox>
                    <w:txbxContent>
                      <w:p w:rsidR="009509E2" w:rsidRDefault="009509E2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可用权限</w:t>
                        </w:r>
                      </w:p>
                    </w:txbxContent>
                  </v:textbox>
                </v:shape>
                <v:rect id="Rectangle 803" o:spid="_x0000_s1573" style="position:absolute;left:3795;top:11580;width:1995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2/IMEA&#10;AADcAAAADwAAAGRycy9kb3ducmV2LnhtbERPPW/CMBDdK/EfrEPqVpyChJoUg6pWQWWEsLAd8TUJ&#10;xOfIdiDw6/GA1PHpfS9Wg2nFhZxvLCt4nyQgiEurG64U7Iv87QOED8gaW8uk4EYeVsvRywIzba+8&#10;pcsuVCKGsM9QQR1Cl0npy5oM+ontiCP3Z53BEKGrpHZ4jeGmldMkmUuDDceGGjv6rqk873qj4NhM&#10;93jfFuvEpPksbIbi1B9+lHodD1+fIAIN4V/8dP9qBWka18Yz8Qj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NvyDBAAAA3AAAAA8AAAAAAAAAAAAAAAAAmAIAAGRycy9kb3du&#10;cmV2LnhtbFBLBQYAAAAABAAEAPUAAACGAwAAAAA=&#10;"/>
                <v:shape id="AutoShape 804" o:spid="_x0000_s1574" type="#_x0000_t13" style="position:absolute;left:6105;top:11736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xRm8MA&#10;AADcAAAADwAAAGRycy9kb3ducmV2LnhtbESPT2vCQBTE74LfYXlCb/rSHsSkriKVgjf/Hjw+s69J&#10;MPs2ZleT9tN3hUKPw8z8hpkve1urB7e+cqLhdZKAYsmdqaTQcDp+jmegfCAxVDthDd/sYbkYDuaU&#10;GdfJnh+HUKgIEZ+RhjKEJkP0ecmW/MQ1LNH7cq2lEGVboGmpi3Bb41uSTNFSJXGhpIY/Ss6vh7vV&#10;cKnX0/OuuW3QYLfjnwSP/X6r9cuoX72DCtyH//Bfe2M0pGkKzzPxCOD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xRm8MAAADcAAAADwAAAAAAAAAAAAAAAACYAgAAZHJzL2Rv&#10;d25yZXYueG1sUEsFBgAAAAAEAAQA9QAAAIgDAAAAAA==&#10;"/>
                <v:shape id="AutoShape 805" o:spid="_x0000_s1575" type="#_x0000_t66" style="position:absolute;left:6105;top:12516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+1b8YA&#10;AADdAAAADwAAAGRycy9kb3ducmV2LnhtbESPQU8CMRCF7yb+h2ZMvEkLRKIrhRjBABcjqPfJdtzd&#10;uJ0ubWWXf88cTLzN5L1575v5cvCtOlFMTWAL45EBRVwG13Bl4fPj9e4BVMrIDtvAZOFMCZaL66s5&#10;Fi70vKfTIVdKQjgVaKHOuSu0TmVNHtModMSifYfoMcsaK+0i9hLuWz0xZqY9NiwNNXb0UlP5c/j1&#10;FvZ5fO6n67e4co/d+/3XMN0cdxtrb2+G5ydQmYb8b/673jrBN0b45RsZQS8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+1b8YAAADdAAAADwAAAAAAAAAAAAAAAACYAgAAZHJz&#10;L2Rvd25yZXYueG1sUEsFBgAAAAAEAAQA9QAAAIsDAAAAAA==&#10;"/>
                <v:shape id="Text Box 806" o:spid="_x0000_s1576" type="#_x0000_t202" style="position:absolute;left:6945;top:11580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ytsQA&#10;AADdAAAADwAAAGRycy9kb3ducmV2LnhtbERPS2sCMRC+F/ofwgheiiba4mM1Sim02JtV0euwGXcX&#10;N5Ntkq7rvzeFQm/z8T1nue5sLVryoXKsYTRUIIhzZyouNBz274MZiBCRDdaOScONAqxXjw9LzIy7&#10;8he1u1iIFMIhQw1ljE0mZchLshiGriFO3Nl5izFBX0jj8ZrCbS3HSk2kxYpTQ4kNvZWUX3Y/VsPs&#10;ZdOewufz9phPzvU8Pk3bj2+vdb/XvS5AROriv/jPvTFpvlIj+P0mnS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zsrbEAAAA3QAAAA8AAAAAAAAAAAAAAAAAmAIAAGRycy9k&#10;b3ducmV2LnhtbFBLBQYAAAAABAAEAPUAAACJAwAAAAA=&#10;">
                  <v:textbox>
                    <w:txbxContent>
                      <w:p w:rsidR="009509E2" w:rsidRDefault="009509E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807" o:spid="_x0000_s1577" type="#_x0000_t202" style="position:absolute;left:6945;top:12048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EswcMA&#10;AADdAAAADwAAAGRycy9kb3ducmV2LnhtbERPS2sCMRC+F/wPYQq9FE3UonZrlFKo6M0Xeh024+7S&#10;zWSbpOv23zdCwdt8fM+ZLztbi5Z8qBxrGA4UCOLcmYoLDcfDZ38GIkRkg7Vj0vBLAZaL3sMcM+Ou&#10;vKN2HwuRQjhkqKGMscmkDHlJFsPANcSJuzhvMSboC2k8XlO4reVIqYm0WHFqKLGhj5Lyr/2P1TB7&#10;WbfnsBlvT/nkUr/G52m7+vZaPz12728gInXxLv53r02ar9QIbt+kE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EswcMAAADdAAAADwAAAAAAAAAAAAAAAACYAgAAZHJzL2Rv&#10;d25yZXYueG1sUEsFBgAAAAAEAAQA9QAAAIgDAAAAAA==&#10;">
                  <v:textbox>
                    <w:txbxContent>
                      <w:p w:rsidR="009509E2" w:rsidRDefault="009509E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808" o:spid="_x0000_s1578" type="#_x0000_t202" style="position:absolute;left:6945;top:12516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2JWsMA&#10;AADdAAAADwAAAGRycy9kb3ducmV2LnhtbERPS2sCMRC+C/6HMIVeRBNrUbs1Sim06M0Xeh024+7S&#10;zWSbpOv23zdCwdt8fM9ZrDpbi5Z8qBxrGI8UCOLcmYoLDcfDx3AOIkRkg7Vj0vBLAVbLfm+BmXFX&#10;3lG7j4VIIRwy1FDG2GRShrwki2HkGuLEXZy3GBP0hTQerync1vJJqam0WHFqKLGh95Lyr/2P1TB/&#10;XrfnsJlsT/n0Ur/Ewaz9/PZaPz50b68gInXxLv53r02ar9QEbt+kE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2JWsMAAADdAAAADwAAAAAAAAAAAAAAAACYAgAAZHJzL2Rv&#10;d25yZXYueG1sUEsFBgAAAAAEAAQA9QAAAIgDAAAAAA==&#10;">
                  <v:textbox>
                    <w:txbxContent>
                      <w:p w:rsidR="009509E2" w:rsidRDefault="009509E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shape id="Text Box 809" o:spid="_x0000_s1579" type="#_x0000_t202" style="position:absolute;left:6945;top:12984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RLsMA&#10;AADdAAAADwAAAGRycy9kb3ducmV2LnhtbERPS2sCMRC+F/wPYQq9FE2sonZrlFJosTdf6HXYjLtL&#10;N5Ntkq7rvzdCwdt8fM+ZLztbi5Z8qBxrGA4UCOLcmYoLDfvdZ38GIkRkg7Vj0nChAMtF72GOmXFn&#10;3lC7jYVIIRwy1FDG2GRShrwki2HgGuLEnZy3GBP0hTQezync1vJFqYm0WHFqKLGhj5Lyn+2f1TAb&#10;r9pj+B6tD/nkVL/G52n79eu1fnrs3t9AROriXfzvXpk0X6kx3L5JJ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RLsMAAADdAAAADwAAAAAAAAAAAAAAAACYAgAAZHJzL2Rv&#10;d25yZXYueG1sUEsFBgAAAAAEAAQA9QAAAIgDAAAAAA==&#10;">
                  <v:textbox>
                    <w:txbxContent>
                      <w:p w:rsidR="009509E2" w:rsidRDefault="009509E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ＸＸＸＸＸＸ</w:t>
                        </w:r>
                      </w:p>
                    </w:txbxContent>
                  </v:textbox>
                </v:shape>
                <v:group id="Group 810" o:spid="_x0000_s1580" style="position:absolute;left:3795;top:10332;width:2205;height:468" coordorigin="3795,10332" coordsize="220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/7cr7wwAAAN0AAAAP&#10;AAAAAAAAAAAAAAAAAKoCAABkcnMvZG93bnJldi54bWxQSwUGAAAAAAQABAD6AAAAmgMAAAAA&#10;">
                  <v:shape id="Text Box 811" o:spid="_x0000_s1581" type="#_x0000_t202" style="position:absolute;left:3795;top:10332;width:220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oqwsYA&#10;AADdAAAADwAAAGRycy9kb3ducmV2LnhtbESPT2vCQBDF70K/wzIFL6IbbVGbZiOlYLG3+gd7HbJj&#10;EpqdjbtrjN/eLRR6m+G995s32ao3jejI+dqygukkAUFcWF1zqeCwX4+XIHxA1thYJgU38rDKHwYZ&#10;ptpeeUvdLpQiQtinqKAKoU2l9EVFBv3EtsRRO1lnMMTVlVI7vEa4aeQsSebSYM3xQoUtvVdU/Owu&#10;RsHyedN9+8+nr2MxPzUvYbToPs5OqeFj//YKIlAf/s1/6Y2O9SMRfr+JI8j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oqwsYAAADdAAAADwAAAAAAAAAAAAAAAACYAgAAZHJz&#10;L2Rvd25yZXYueG1sUEsFBgAAAAAEAAQA9QAAAIsDAAAAAA==&#10;">
                    <v:textbox>
                      <w:txbxContent>
                        <w:p w:rsidR="009509E2" w:rsidRDefault="009509E2">
                          <w:r>
                            <w:rPr>
                              <w:sz w:val="18"/>
                              <w:szCs w:val="18"/>
                            </w:rPr>
                            <w:t>角色</w:t>
                          </w:r>
                        </w:p>
                      </w:txbxContent>
                    </v:textbox>
                  </v:shape>
                  <v:shape id="AutoShape 812" o:spid="_x0000_s1582" type="#_x0000_t5" style="position:absolute;left:5580;top:10488;width:315;height:156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+K+8EA&#10;AADdAAAADwAAAGRycy9kb3ducmV2LnhtbERPTWsCMRC9F/ofwhS81aQiVbZGKRWhR6se9jhsppul&#10;O5NlE9etv94Ihd7m8T5ntRm5VQP1sQli4WVqQJFUwTVSWzgdd89LUDGhOGyDkIVfirBZPz6ssHDh&#10;Il80HFKtcojEAi34lLpC61h5YozT0JFk7jv0jCnDvtaux0sO51bPjHnVjI3kBo8dfXiqfg5ntjDn&#10;fYt89qdha7jsaHsty/3V2snT+P4GKtGY/sV/7k+X5xuzgPs3+QS9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PivvBAAAA3QAAAA8AAAAAAAAAAAAAAAAAmAIAAGRycy9kb3du&#10;cmV2LnhtbFBLBQYAAAAABAAEAPUAAACGAwAAAAA=&#10;"/>
                  <v:line id="Line 813" o:spid="_x0000_s1583" style="position:absolute;visibility:visible;mso-wrap-style:square" from="5475,10332" to="5475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iFnccAAADdAAAADwAAAGRycy9kb3ducmV2LnhtbESPQUvDQBCF70L/wzKCN7urQpDYbSkt&#10;QutBbBX0OM2OSWx2NuyuSfz3zkHwNsN78943i9XkOzVQTG1gCzdzA4q4Cq7l2sLb6+P1PaiUkR12&#10;gcnCDyVYLWcXCyxdGPlAwzHXSkI4lWihybkvtU5VQx7TPPTEon2G6DHLGmvtIo4S7jt9a0yhPbYs&#10;DQ32tGmoOh+/vYXnu5diWO+fdtP7vjhV28Pp42uM1l5dTusHUJmm/G/+u945wTdGcOUbGUEv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2IWdxwAAAN0AAAAPAAAAAAAA&#10;AAAAAAAAAKECAABkcnMvZG93bnJldi54bWxQSwUGAAAAAAQABAD5AAAAlQMAAAAA&#10;"/>
                </v:group>
              </v:group>
            </w:pict>
          </mc:Fallback>
        </mc:AlternateContent>
      </w:r>
    </w:p>
    <w:p w:rsidR="005D39D5" w:rsidRDefault="005D39D5" w:rsidP="005D39D5"/>
    <w:p w:rsidR="005D39D5" w:rsidRDefault="005D39D5" w:rsidP="005D39D5"/>
    <w:p w:rsidR="005D39D5" w:rsidRDefault="005D39D5" w:rsidP="005D39D5"/>
    <w:p w:rsidR="00D62E93" w:rsidRPr="005D39D5" w:rsidRDefault="00D62E93" w:rsidP="00D62E93"/>
    <w:p w:rsidR="00D62E93" w:rsidRDefault="00D62E93" w:rsidP="00D62E93"/>
    <w:p w:rsidR="00D62E93" w:rsidRDefault="00D62E93" w:rsidP="00D62E93"/>
    <w:p w:rsidR="00D62E93" w:rsidRDefault="00D62E93" w:rsidP="009B2385"/>
    <w:p w:rsidR="009B2385" w:rsidRDefault="009B2385" w:rsidP="009B2385"/>
    <w:p w:rsidR="009B2385" w:rsidRDefault="009B2385" w:rsidP="009B2385"/>
    <w:p w:rsidR="009B2385" w:rsidRDefault="009B2385" w:rsidP="009B2385"/>
    <w:p w:rsidR="009B2385" w:rsidRDefault="009B2385" w:rsidP="009B2385"/>
    <w:p w:rsidR="007C330D" w:rsidRPr="004C6AD1" w:rsidRDefault="007C330D" w:rsidP="004C6AD1"/>
    <w:p w:rsidR="00FA0A4F" w:rsidRDefault="00944D00" w:rsidP="004C6AD1">
      <w:pPr>
        <w:pStyle w:val="1"/>
      </w:pPr>
      <w:bookmarkStart w:id="26" w:name="_Toc404440185"/>
      <w:r w:rsidRPr="00944D00">
        <w:rPr>
          <w:bCs/>
        </w:rPr>
        <w:t>W</w:t>
      </w:r>
      <w:r w:rsidRPr="00944D00">
        <w:t>eb端前台</w:t>
      </w:r>
      <w:r>
        <w:rPr>
          <w:rFonts w:hint="eastAsia"/>
        </w:rPr>
        <w:t>设计方案</w:t>
      </w:r>
      <w:bookmarkEnd w:id="26"/>
    </w:p>
    <w:p w:rsidR="00965B71" w:rsidRPr="00965B71" w:rsidRDefault="00965B71" w:rsidP="00965B71">
      <w:r>
        <w:t>最</w:t>
      </w:r>
      <w:proofErr w:type="gramStart"/>
      <w:r>
        <w:t>上面为</w:t>
      </w:r>
      <w:proofErr w:type="gramEnd"/>
      <w:r>
        <w:t>标题栏，左右为分类选项卡，然后由</w:t>
      </w:r>
      <w:r>
        <w:t>Banner</w:t>
      </w:r>
      <w:r>
        <w:t>，最新热卖，最近上新组成．</w:t>
      </w:r>
    </w:p>
    <w:bookmarkStart w:id="27" w:name="_Toc404440186"/>
    <w:p w:rsidR="00965B71" w:rsidRDefault="005F697E" w:rsidP="00965B71">
      <w:pPr>
        <w:pStyle w:val="2"/>
      </w:pPr>
      <w:r>
        <w:rPr>
          <w:noProof/>
        </w:rPr>
        <mc:AlternateContent>
          <mc:Choice Requires="wpg">
            <w:drawing>
              <wp:anchor distT="0" distB="0" distL="85725" distR="85725" simplePos="0" relativeHeight="251692032" behindDoc="0" locked="0" layoutInCell="1" allowOverlap="1" wp14:anchorId="31F8480A" wp14:editId="1CF075EF">
                <wp:simplePos x="0" y="0"/>
                <wp:positionH relativeFrom="column">
                  <wp:posOffset>129540</wp:posOffset>
                </wp:positionH>
                <wp:positionV relativeFrom="paragraph">
                  <wp:posOffset>268605</wp:posOffset>
                </wp:positionV>
                <wp:extent cx="5297805" cy="3154680"/>
                <wp:effectExtent l="0" t="0" r="17145" b="26670"/>
                <wp:wrapNone/>
                <wp:docPr id="1070" name="组合 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7805" cy="3154680"/>
                          <a:chOff x="2010" y="3468"/>
                          <a:chExt cx="9134" cy="5616"/>
                        </a:xfrm>
                      </wpg:grpSpPr>
                      <wpg:grpSp>
                        <wpg:cNvPr id="1071" name="Group 876"/>
                        <wpg:cNvGrpSpPr>
                          <a:grpSpLocks/>
                        </wpg:cNvGrpSpPr>
                        <wpg:grpSpPr bwMode="auto">
                          <a:xfrm>
                            <a:off x="2010" y="3468"/>
                            <a:ext cx="9134" cy="5616"/>
                            <a:chOff x="2010" y="3468"/>
                            <a:chExt cx="9134" cy="5616"/>
                          </a:xfrm>
                        </wpg:grpSpPr>
                        <wps:wsp>
                          <wps:cNvPr id="1072" name="Rectangle 8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0" y="3468"/>
                              <a:ext cx="9134" cy="56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3" name="Rectangle 8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3625"/>
                              <a:ext cx="8715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jc w:val="center"/>
                                </w:pPr>
                                <w:r>
                                  <w:t>XXX</w:t>
                                </w:r>
                                <w:r>
                                  <w:t>订餐系统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4" name="Rectangle 87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4405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333333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首页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5" name="Rectangle 8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29" y="4407"/>
                              <a:ext cx="210" cy="45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6" name="Rectangle 8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29" y="5030"/>
                              <a:ext cx="210" cy="780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7" name="Rectangle 88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4872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8" name="Rectangle 88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5340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9" name="Rectangle 88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5808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0" name="Rectangle 88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6275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1" name="Rectangle 88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6743"/>
                              <a:ext cx="1260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2" name="Rectangle 8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7212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3" name="Rectangle 88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7680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4" name="Rectangle 88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8148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F697E" w:rsidRDefault="005F697E" w:rsidP="005F69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分类八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85" name="Rectangle 890"/>
                        <wps:cNvSpPr>
                          <a:spLocks noChangeArrowheads="1"/>
                        </wps:cNvSpPr>
                        <wps:spPr bwMode="auto">
                          <a:xfrm>
                            <a:off x="3585" y="4404"/>
                            <a:ext cx="5565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 xml:space="preserve">Banner: </w:t>
                              </w:r>
                              <w:r>
                                <w:t>最新餐饮主题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" name="Oval 891"/>
                        <wps:cNvSpPr>
                          <a:spLocks noChangeArrowheads="1"/>
                        </wps:cNvSpPr>
                        <wps:spPr bwMode="auto">
                          <a:xfrm>
                            <a:off x="8190" y="5191"/>
                            <a:ext cx="12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" name="Rectangle 892"/>
                        <wps:cNvSpPr>
                          <a:spLocks noChangeArrowheads="1"/>
                        </wps:cNvSpPr>
                        <wps:spPr bwMode="auto">
                          <a:xfrm>
                            <a:off x="3795" y="5808"/>
                            <a:ext cx="147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rPr>
                                  <w:sz w:val="16"/>
                                  <w:szCs w:val="16"/>
                                </w:rPr>
                                <w:t>最近热卖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" name="Rectangle 893"/>
                        <wps:cNvSpPr>
                          <a:spLocks noChangeArrowheads="1"/>
                        </wps:cNvSpPr>
                        <wps:spPr bwMode="auto">
                          <a:xfrm>
                            <a:off x="3795" y="6432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>菜品一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" name="Rectangle 894"/>
                        <wps:cNvSpPr>
                          <a:spLocks noChangeArrowheads="1"/>
                        </wps:cNvSpPr>
                        <wps:spPr bwMode="auto">
                          <a:xfrm>
                            <a:off x="5475" y="6432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>菜品二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0" name="Rectangle 895"/>
                        <wps:cNvSpPr>
                          <a:spLocks noChangeArrowheads="1"/>
                        </wps:cNvSpPr>
                        <wps:spPr bwMode="auto">
                          <a:xfrm>
                            <a:off x="7260" y="6432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>菜品三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" name="Rectangle 896"/>
                        <wps:cNvSpPr>
                          <a:spLocks noChangeArrowheads="1"/>
                        </wps:cNvSpPr>
                        <wps:spPr bwMode="auto">
                          <a:xfrm>
                            <a:off x="9045" y="6432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>菜品四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" name="Rectangle 897"/>
                        <wps:cNvSpPr>
                          <a:spLocks noChangeArrowheads="1"/>
                        </wps:cNvSpPr>
                        <wps:spPr bwMode="auto">
                          <a:xfrm>
                            <a:off x="3795" y="7368"/>
                            <a:ext cx="147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rPr>
                                  <w:sz w:val="16"/>
                                  <w:szCs w:val="16"/>
                                </w:rPr>
                                <w:t>最近上新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" name="Rectangle 898"/>
                        <wps:cNvSpPr>
                          <a:spLocks noChangeArrowheads="1"/>
                        </wps:cNvSpPr>
                        <wps:spPr bwMode="auto">
                          <a:xfrm>
                            <a:off x="3795" y="7992"/>
                            <a:ext cx="1365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>菜品一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" name="Rectangle 899"/>
                        <wps:cNvSpPr>
                          <a:spLocks noChangeArrowheads="1"/>
                        </wps:cNvSpPr>
                        <wps:spPr bwMode="auto">
                          <a:xfrm>
                            <a:off x="5475" y="7992"/>
                            <a:ext cx="1365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>菜品二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" name="Rectangle 900"/>
                        <wps:cNvSpPr>
                          <a:spLocks noChangeArrowheads="1"/>
                        </wps:cNvSpPr>
                        <wps:spPr bwMode="auto">
                          <a:xfrm>
                            <a:off x="7260" y="7992"/>
                            <a:ext cx="1365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>菜品三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" name="Rectangle 901"/>
                        <wps:cNvSpPr>
                          <a:spLocks noChangeArrowheads="1"/>
                        </wps:cNvSpPr>
                        <wps:spPr bwMode="auto">
                          <a:xfrm>
                            <a:off x="3585" y="5652"/>
                            <a:ext cx="7035" cy="32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" name="Rectangle 902"/>
                        <wps:cNvSpPr>
                          <a:spLocks noChangeArrowheads="1"/>
                        </wps:cNvSpPr>
                        <wps:spPr bwMode="auto">
                          <a:xfrm>
                            <a:off x="9045" y="7992"/>
                            <a:ext cx="1365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t>菜品四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" name="Rectangle 903"/>
                        <wps:cNvSpPr>
                          <a:spLocks noChangeArrowheads="1"/>
                        </wps:cNvSpPr>
                        <wps:spPr bwMode="auto">
                          <a:xfrm>
                            <a:off x="9675" y="5808"/>
                            <a:ext cx="630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rPr>
                                  <w:sz w:val="16"/>
                                  <w:szCs w:val="16"/>
                                </w:rPr>
                                <w:t>更多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" name="Rectangle 904"/>
                        <wps:cNvSpPr>
                          <a:spLocks noChangeArrowheads="1"/>
                        </wps:cNvSpPr>
                        <wps:spPr bwMode="auto">
                          <a:xfrm>
                            <a:off x="9675" y="7368"/>
                            <a:ext cx="630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r>
                                <w:rPr>
                                  <w:sz w:val="16"/>
                                  <w:szCs w:val="16"/>
                                </w:rPr>
                                <w:t>更多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" name="Text Box 905"/>
                        <wps:cNvSpPr txBox="1">
                          <a:spLocks noChangeArrowheads="1"/>
                        </wps:cNvSpPr>
                        <wps:spPr bwMode="auto">
                          <a:xfrm>
                            <a:off x="9570" y="4561"/>
                            <a:ext cx="945" cy="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697E" w:rsidRDefault="005F697E" w:rsidP="005F697E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购物车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" name="Oval 906"/>
                        <wps:cNvSpPr>
                          <a:spLocks noChangeArrowheads="1"/>
                        </wps:cNvSpPr>
                        <wps:spPr bwMode="auto">
                          <a:xfrm>
                            <a:off x="8400" y="5185"/>
                            <a:ext cx="12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2" name="Oval 907"/>
                        <wps:cNvSpPr>
                          <a:spLocks noChangeArrowheads="1"/>
                        </wps:cNvSpPr>
                        <wps:spPr bwMode="auto">
                          <a:xfrm>
                            <a:off x="8625" y="5185"/>
                            <a:ext cx="12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70" o:spid="_x0000_s1584" style="position:absolute;left:0;text-align:left;margin-left:10.2pt;margin-top:21.15pt;width:417.15pt;height:248.4pt;z-index:251692032;mso-wrap-distance-left:6.75pt;mso-wrap-distance-right:6.75pt" coordorigin="2010,3468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">
                <v:group id="Group 876" o:spid="_x0000_s1585" style="position:absolute;left:2010;top:3468;width:9134;height:5616" coordorigin="2010,3468" coordsize="9134,56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C/hc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fFr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C/hcQAAADdAAAA&#10;DwAAAAAAAAAAAAAAAACqAgAAZHJzL2Rvd25yZXYueG1sUEsFBgAAAAAEAAQA+gAAAJsDAAAAAA==&#10;">
                  <v:rect id="Rectangle 877" o:spid="_x0000_s1586" style="position:absolute;left:2010;top:3468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ejMMA&#10;AADdAAAADwAAAGRycy9kb3ducmV2LnhtbERPTWvCQBC9C/0PyxS86W4jVI2uUlqUetR48TZmxyRt&#10;djZkV4399V1B8DaP9znzZWdrcaHWV441vA0VCOLcmYoLDftsNZiA8AHZYO2YNNzIw3Lx0ptjatyV&#10;t3TZhULEEPYpaihDaFIpfV6SRT90DXHkTq61GCJsC2lavMZwW8tEqXdpseLYUGJDnyXlv7uz1XCs&#10;kj3+bbO1stPVKGy67Od8+NK6/9p9zEAE6sJT/HB/mzhfjRO4fxN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tejMMAAADdAAAADwAAAAAAAAAAAAAAAACYAgAAZHJzL2Rv&#10;d25yZXYueG1sUEsFBgAAAAAEAAQA9QAAAIgDAAAAAA==&#10;"/>
                  <v:rect id="Rectangle 878" o:spid="_x0000_s1587" style="position:absolute;left:2220;top:3625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7F8IA&#10;AADdAAAADwAAAGRycy9kb3ducmV2LnhtbERPTYvCMBC9L/gfwgje1mQVdrUaRRRlPWq9eBubsa3b&#10;TEoTte6v3wgL3ubxPmc6b20lbtT40rGGj74CQZw5U3Ku4ZCu30cgfEA2WDkmDQ/yMJ913qaYGHfn&#10;Hd32IRcxhH2CGooQ6kRKnxVk0fddTRy5s2sshgibXJoG7zHcVnKg1Ke0WHJsKLCmZUHZz/5qNZzK&#10;wQF/d+lG2fF6GLZterkeV1r3uu1iAiJQG17if/e3ifPV1xCe38QT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1/sXwgAAAN0AAAAPAAAAAAAAAAAAAAAAAJgCAABkcnMvZG93&#10;bnJldi54bWxQSwUGAAAAAAQABAD1AAAAhwMAAAAA&#10;">
                    <v:textbox>
                      <w:txbxContent>
                        <w:p w:rsidR="005F697E" w:rsidRDefault="005F697E" w:rsidP="005F697E">
                          <w:pPr>
                            <w:jc w:val="center"/>
                          </w:pPr>
                          <w:r>
                            <w:t>XXX</w:t>
                          </w:r>
                          <w:r>
                            <w:t>订餐系统</w:t>
                          </w:r>
                        </w:p>
                      </w:txbxContent>
                    </v:textbox>
                  </v:rect>
                  <v:rect id="Rectangle 879" o:spid="_x0000_s1588" style="position:absolute;left:2220;top:4405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VK5MIA&#10;AADdAAAADwAAAGRycy9kb3ducmV2LnhtbERPS2sCMRC+C/6HMEJvmq1IV7ZGKYWCB4X6KL1ON9Nk&#10;6WayJKmu/94Igrf5+J6zWPWuFScKsfGs4HlSgCCuvW7YKDgePsZzEDEha2w9k4ILRVgth4MFVtqf&#10;eUenfTIih3CsUIFNqaukjLUlh3HiO+LM/frgMGUYjNQBzznctXJaFC/SYcO5wWJH75bqv/2/U7Am&#10;42ebTTDfP1v7+YWXoKdlqdTTqH97BZGoTw/x3b3WeX5RzuD2TT5B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dUrkwgAAAN0AAAAPAAAAAAAAAAAAAAAAAJgCAABkcnMvZG93&#10;bnJldi54bWxQSwUGAAAAAAQABAD1AAAAhwMAAAAA&#10;" fillcolor="#333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首页</w:t>
                          </w:r>
                        </w:p>
                      </w:txbxContent>
                    </v:textbox>
                  </v:rect>
                  <v:rect id="Rectangle 880" o:spid="_x0000_s1589" style="position:absolute;left:10829;top:4407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G+MMA&#10;AADdAAAADwAAAGRycy9kb3ducmV2LnhtbERPS4vCMBC+L/gfwgje1kQX91GNIi6Ke9R62dvYjG21&#10;mZQmavXXbxYEb/PxPWcya20lLtT40rGGQV+BIM6cKTnXsEuXr58gfEA2WDkmDTfyMJt2XiaYGHfl&#10;DV22IRcxhH2CGooQ6kRKnxVk0fddTRy5g2sshgibXJoGrzHcVnKo1Lu0WHJsKLCmRUHZaXu2Gvbl&#10;cIf3TbpS9mv5Fn7a9Hj+/da6123nYxCB2vAUP9xrE+erjxH8fxNPk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LG+MMAAADdAAAADwAAAAAAAAAAAAAAAACYAgAAZHJzL2Rv&#10;d25yZXYueG1sUEsFBgAAAAAEAAQA9QAAAIgDAAAAAA==&#10;"/>
                  <v:rect id="Rectangle 881" o:spid="_x0000_s1590" style="position:absolute;left:10829;top:5030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yU2MUA&#10;AADdAAAADwAAAGRycy9kb3ducmV2LnhtbERPS2vCQBC+F/wPywi9FN210ijRVWyp0IMefIAeh+yY&#10;BLOzIbuN8d93hYK3+fieM192thItNb50rGE0VCCIM2dKzjUcD+vBFIQPyAYrx6ThTh6Wi97LHFPj&#10;bryjdh9yEUPYp6ihCKFOpfRZQRb90NXEkbu4xmKIsMmlafAWw20l35VKpMWSY0OBNX0VlF33v1aD&#10;3B6n4/tl+3n+/piUmyu1b+rUav3a71YzEIG68BT/u39MnK8mCTy+iS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rJTYxQAAAN0AAAAPAAAAAAAAAAAAAAAAAJgCAABkcnMv&#10;ZG93bnJldi54bWxQSwUGAAAAAAQABAD1AAAAigMAAAAA&#10;" fillcolor="gray"/>
                  <v:rect id="Rectangle 882" o:spid="_x0000_s1591" style="position:absolute;left:2220;top:4872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9FMMA&#10;AADdAAAADwAAAGRycy9kb3ducmV2LnhtbERPTWvCQBC9F/wPywje6m4t1BrdhNKi2KPGi7cxOyax&#10;2dmQXTX213cFobd5vM9ZZL1txIU6XzvW8DJWIIgLZ2ouNezy5fM7CB+QDTaOScONPGTp4GmBiXFX&#10;3tBlG0oRQ9gnqKEKoU2k9EVFFv3YtcSRO7rOYoiwK6Xp8BrDbSMnSr1JizXHhgpb+qyo+NmerYZD&#10;Pdnh7yZfKTtbvobvPj+d919aj4b9xxxEoD78ix/utYnz1XQK92/iCT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z9FMMAAADdAAAADwAAAAAAAAAAAAAAAACYAgAAZHJzL2Rv&#10;d25yZXYueG1sUEsFBgAAAAAEAAQA9QAAAIgDAAAAAA==&#10;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分类一</w:t>
                          </w:r>
                        </w:p>
                      </w:txbxContent>
                    </v:textbox>
                  </v:rect>
                  <v:rect id="Rectangle 883" o:spid="_x0000_s1592" style="position:absolute;left:2220;top:5340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NpZsUA&#10;AADdAAAADwAAAGRycy9kb3ducmV2LnhtbESPQW/CMAyF75P4D5GRdhvJQNpYR0AIxARHKJfdvMZr&#10;uzVO1QQo+/X4MImbrff83ufZoveNOlMX68AWnkcGFHERXM2lhWO+eZqCignZYROYLFwpwmI+eJhh&#10;5sKF93Q+pFJJCMcMLVQptZnWsajIYxyFlli079B5TLJ2pXYdXiTcN3pszIv2WLM0VNjSqqLi93Dy&#10;Fr7q8RH/9vmH8W+bSdr1+c/pc23t47BfvoNK1Ke7+f966wTfvAqufCMj6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c2lmxQAAAN0AAAAPAAAAAAAAAAAAAAAAAJgCAABkcnMv&#10;ZG93bnJldi54bWxQSwUGAAAAAAQABAD1AAAAigMAAAAA&#10;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分类二</w:t>
                          </w:r>
                        </w:p>
                      </w:txbxContent>
                    </v:textbox>
                  </v:rect>
                  <v:rect id="Rectangle 884" o:spid="_x0000_s1593" style="position:absolute;left:2220;top:5808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/M/cMA&#10;AADdAAAADwAAAGRycy9kb3ducmV2LnhtbERPS4vCMBC+C/sfwix402QVfFSjLLsoetR62dtsM7bd&#10;bSaliVr99UYQvM3H95z5srWVOFPjS8caPvoKBHHmTMm5hkO66k1A+IBssHJMGq7kYbl468wxMe7C&#10;OzrvQy5iCPsENRQh1ImUPivIou+7mjhyR9dYDBE2uTQNXmK4reRAqZG0WHJsKLCmr4Ky//3Javgt&#10;Bwe87dK1stPVMGzb9O/086119739nIEI1IaX+OnemDhfjafw+Cae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/M/cMAAADdAAAADwAAAAAAAAAAAAAAAACYAgAAZHJzL2Rv&#10;d25yZXYueG1sUEsFBgAAAAAEAAQA9QAAAIgDAAAAAA==&#10;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分类三</w:t>
                          </w:r>
                        </w:p>
                      </w:txbxContent>
                    </v:textbox>
                  </v:rect>
                  <v:rect id="Rectangle 885" o:spid="_x0000_s1594" style="position:absolute;left:2220;top:6275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AVR8UA&#10;AADdAAAADwAAAGRycy9kb3ducmV2LnhtbESPQW/CMAyF70j8h8hIu0ECkxDrCAgxMW1HKJfdvMZr&#10;OxqnagJ0+/X4gMTN1nt+7/Ny3ftGXaiLdWAL04kBRVwEV3Np4ZjvxgtQMSE7bAKThT+KsF4NB0vM&#10;XLjyni6HVCoJ4ZihhSqlNtM6FhV5jJPQEov2EzqPSdau1K7Dq4T7Rs+MmWuPNUtDhS1tKypOh7O3&#10;8F3Pjvi/z9+Nf9k9p88+/z1/vVn7NOo3r6AS9elhvl9/OME3C+GXb2QEv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BVHxQAAAN0AAAAPAAAAAAAAAAAAAAAAAJgCAABkcnMv&#10;ZG93bnJldi54bWxQSwUGAAAAAAQABAD1AAAAigMAAAAA&#10;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分类四</w:t>
                          </w:r>
                        </w:p>
                      </w:txbxContent>
                    </v:textbox>
                  </v:rect>
                  <v:rect id="Rectangle 886" o:spid="_x0000_s1595" style="position:absolute;left:2220;top:6743;width:126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yw3MIA&#10;AADdAAAADwAAAGRycy9kb3ducmV2LnhtbERPTYvCMBC9L/gfwgje1kQF0a5RxMVFj1ov3sZmtu1u&#10;MylN1OqvN4LgbR7vc2aL1lbiQo0vHWsY9BUI4syZknMNh3T9OQHhA7LByjFpuJGHxbzzMcPEuCvv&#10;6LIPuYgh7BPUUIRQJ1L6rCCLvu9q4sj9usZiiLDJpWnwGsNtJYdKjaXFkmNDgTWtCsr+92er4VQO&#10;D3jfpT/KTtejsG3Tv/PxW+tet11+gQjUhrf45d6YOF9NBvD8Jp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nLDcwgAAAN0AAAAPAAAAAAAAAAAAAAAAAJgCAABkcnMvZG93&#10;bnJldi54bWxQSwUGAAAAAAQABAD1AAAAhwMAAAAA&#10;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分类五</w:t>
                          </w:r>
                        </w:p>
                      </w:txbxContent>
                    </v:textbox>
                  </v:rect>
                  <v:rect id="Rectangle 887" o:spid="_x0000_s1596" style="position:absolute;left:2220;top:7212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4uq8MA&#10;AADdAAAADwAAAGRycy9kb3ducmV2LnhtbERPTWvCQBC9F/wPywi91V1TEE3dhGKx2KPGi7dpdpqk&#10;zc6G7Kqxv94VBG/zeJ+zzAfbihP1vnGsYTpRIIhLZxquNOyL9cschA/IBlvHpOFCHvJs9LTE1Lgz&#10;b+m0C5WIIexT1FCH0KVS+rImi37iOuLI/bjeYoiwr6Tp8RzDbSsTpWbSYsOxocaOVjWVf7uj1fDd&#10;JHv83xafyi7Wr+FrKH6Phw+tn8fD+xuIQEN4iO/ujYnz1TyB2zfxBJ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4uq8MAAADdAAAADwAAAAAAAAAAAAAAAACYAgAAZHJzL2Rv&#10;d25yZXYueG1sUEsFBgAAAAAEAAQA9QAAAIgDAAAAAA==&#10;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分类六</w:t>
                          </w:r>
                        </w:p>
                      </w:txbxContent>
                    </v:textbox>
                  </v:rect>
                  <v:rect id="Rectangle 888" o:spid="_x0000_s1597" style="position:absolute;left:2220;top:7680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LMMMA&#10;AADdAAAADwAAAGRycy9kb3ducmV2LnhtbERPTWvCQBC9F/wPywje6q4Gik1dRRSlPcZ48TZmp0na&#10;7GzIrknaX98tFHqbx/uc9Xa0jeip87VjDYu5AkFcOFNzqeGSHx9XIHxANtg4Jg1f5GG7mTysMTVu&#10;4Iz6cyhFDGGfooYqhDaV0hcVWfRz1xJH7t11FkOEXSlNh0MMt41cKvUkLdYcGypsaV9R8Xm+Ww23&#10;ennB7yw/Kft8TMLbmH/crwetZ9Nx9wIi0Bj+xX/uVxPnq1UCv9/EE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LMMMAAADdAAAADwAAAAAAAAAAAAAAAACYAgAAZHJzL2Rv&#10;d25yZXYueG1sUEsFBgAAAAAEAAQA9QAAAIgDAAAAAA==&#10;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分类七</w:t>
                          </w:r>
                        </w:p>
                      </w:txbxContent>
                    </v:textbox>
                  </v:rect>
                  <v:rect id="Rectangle 889" o:spid="_x0000_s1598" style="position:absolute;left:2220;top:8148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sTRMQA&#10;AADdAAAADwAAAGRycy9kb3ducmV2LnhtbERPTWvCQBC9F/wPywje6m5tKRrdhNKitEdNLt7G7JjE&#10;ZmdDdtW0v75bELzN433OKhtsKy7U+8axhqepAkFcOtNwpaHI149zED4gG2wdk4Yf8pClo4cVJsZd&#10;eUuXXahEDGGfoIY6hC6R0pc1WfRT1xFH7uh6iyHCvpKmx2sMt62cKfUqLTYcG2rs6L2m8nt3thoO&#10;zazA322+UXaxfg5fQ3467z+0noyHtyWIQEO4i2/uTxPnq/kL/H8TT5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rE0TEAAAA3QAAAA8AAAAAAAAAAAAAAAAAmAIAAGRycy9k&#10;b3ducmV2LnhtbFBLBQYAAAAABAAEAPUAAACJAwAAAAA=&#10;">
                    <v:textbox>
                      <w:txbxContent>
                        <w:p w:rsidR="005F697E" w:rsidRDefault="005F697E" w:rsidP="005F697E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分类八</w:t>
                          </w:r>
                        </w:p>
                      </w:txbxContent>
                    </v:textbox>
                  </v:rect>
                </v:group>
                <v:rect id="Rectangle 890" o:spid="_x0000_s1599" style="position:absolute;left:3585;top:4404;width:5565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238QA&#10;AADdAAAADwAAAGRycy9kb3ducmV2LnhtbERPTWvCQBC9F/wPywje6m4tLRrdhNKitEdNLt7G7JjE&#10;ZmdDdtW0v75bELzN433OKhtsKy7U+8axhqepAkFcOtNwpaHI149zED4gG2wdk4Yf8pClo4cVJsZd&#10;eUuXXahEDGGfoIY6hC6R0pc1WfRT1xFH7uh6iyHCvpKmx2sMt62cKfUqLTYcG2rs6L2m8nt3thoO&#10;zazA322+UXaxfg5fQ3467z+0noyHtyWIQEO4i2/uTxPnq/kL/H8TT5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ntt/EAAAA3QAAAA8AAAAAAAAAAAAAAAAAmAIAAGRycy9k&#10;b3ducmV2LnhtbFBLBQYAAAAABAAEAPUAAACJAwAAAAA=&#10;">
                  <v:textbox>
                    <w:txbxContent>
                      <w:p w:rsidR="005F697E" w:rsidRDefault="005F697E" w:rsidP="005F697E">
                        <w:r>
                          <w:t xml:space="preserve">Banner: </w:t>
                        </w:r>
                        <w:r>
                          <w:t>最新餐饮主题</w:t>
                        </w:r>
                      </w:p>
                    </w:txbxContent>
                  </v:textbox>
                </v:rect>
                <v:oval id="Oval 891" o:spid="_x0000_s1600" style="position:absolute;left:8190;top:5191;width:12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Xm4MMA&#10;AADdAAAADwAAAGRycy9kb3ducmV2LnhtbERPTUvDQBC9C/0PyxS82U0NDSXtppQWoR48mOp9yE6T&#10;kOxsyI5p/PeuIHibx/uc/WF2vZpoDK1nA+tVAoq48rbl2sDH9eVpCyoIssXeMxn4pgCHYvGwx9z6&#10;O7/TVEqtYgiHHA00IkOudagachhWfiCO3M2PDiXCsdZ2xHsMd71+TpJMO2w5NjQ40Kmhqiu/nIFz&#10;fSyzSaeySW/ni2y6z7fXdG3M43I+7kAJzfIv/nNfbJyfbDP4/Saeo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Xm4MMAAADdAAAADwAAAAAAAAAAAAAAAACYAgAAZHJzL2Rv&#10;d25yZXYueG1sUEsFBgAAAAAEAAQA9QAAAIgDAAAAAA==&#10;"/>
                <v:rect id="Rectangle 892" o:spid="_x0000_s1601" style="position:absolute;left:3795;top:5808;width:147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copsUA&#10;AADdAAAADwAAAGRycy9kb3ducmV2LnhtbERPTWvCQBC9F/oflil4Kbqp0Faiq5SA4CVIbSseh+yY&#10;RLOzMTua9N93C4Xe5vE+Z7EaXKNu1IXas4GnSQKKuPC25tLA58d6PAMVBNli45kMfFOA1fL+boGp&#10;9T2/020npYohHFI0UIm0qdahqMhhmPiWOHJH3zmUCLtS2w77GO4aPU2SF+2w5thQYUtZRcV5d3UG&#10;jvK877+210t7OWSPpeT5KZvmxowehrc5KKFB/sV/7o2N85PZK/x+E0/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1yimxQAAAN0AAAAPAAAAAAAAAAAAAAAAAJgCAABkcnMv&#10;ZG93bnJldi54bWxQSwUGAAAAAAQABAD1AAAAigMAAAAA&#10;">
                  <v:stroke dashstyle="dash"/>
                  <v:textbox>
                    <w:txbxContent>
                      <w:p w:rsidR="005F697E" w:rsidRDefault="005F697E" w:rsidP="005F697E">
                        <w:r>
                          <w:rPr>
                            <w:sz w:val="16"/>
                            <w:szCs w:val="16"/>
                          </w:rPr>
                          <w:t>最近热卖</w:t>
                        </w:r>
                      </w:p>
                    </w:txbxContent>
                  </v:textbox>
                </v:rect>
                <v:rect id="Rectangle 893" o:spid="_x0000_s1602" style="position:absolute;left:3795;top:6432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ZQcUA&#10;AADdAAAADwAAAGRycy9kb3ducmV2LnhtbESPQW/CMAyF70j8h8hIu0ECkxDrCAgxMW1HKJfdvMZr&#10;OxqnagJ0+/X4gMTN1nt+7/Ny3ftGXaiLdWAL04kBRVwEV3Np4ZjvxgtQMSE7bAKThT+KsF4NB0vM&#10;XLjyni6HVCoJ4ZihhSqlNtM6FhV5jJPQEov2EzqPSdau1K7Dq4T7Rs+MmWuPNUtDhS1tKypOh7O3&#10;8F3Pjvi/z9+Nf9k9p88+/z1/vVn7NOo3r6AS9elhvl9/OME3C8GVb2QEv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hlBxQAAAN0AAAAPAAAAAAAAAAAAAAAAAJgCAABkcnMv&#10;ZG93bnJldi54bWxQSwUGAAAAAAQABAD1AAAAigMAAAAA&#10;">
                  <v:textbox>
                    <w:txbxContent>
                      <w:p w:rsidR="005F697E" w:rsidRDefault="005F697E" w:rsidP="005F697E">
                        <w:r>
                          <w:t>菜品一</w:t>
                        </w:r>
                      </w:p>
                    </w:txbxContent>
                  </v:textbox>
                </v:rect>
                <v:rect id="Rectangle 894" o:spid="_x0000_s1603" style="position:absolute;left:5475;top:6432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q82sMA&#10;AADdAAAADwAAAGRycy9kb3ducmV2LnhtbERPTWvCQBC9F/wPywi91V1TKBpdpVhS7FHjpbcxOyax&#10;2dmQ3cTYX98tFHqbx/uc9Xa0jRio87VjDfOZAkFcOFNzqeGUZ08LED4gG2wck4Y7edhuJg9rTI27&#10;8YGGYyhFDGGfooYqhDaV0hcVWfQz1xJH7uI6iyHCrpSmw1sMt41MlHqRFmuODRW2tKuo+Dr2VsO5&#10;Tk74fcjflV1mz+FjzK/955vWj9PxdQUi0Bj+xX/uvYnz1WIJv9/EE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q82sMAAADdAAAADwAAAAAAAAAAAAAAAACYAgAAZHJzL2Rv&#10;d25yZXYueG1sUEsFBgAAAAAEAAQA9QAAAIgDAAAAAA==&#10;">
                  <v:textbox>
                    <w:txbxContent>
                      <w:p w:rsidR="005F697E" w:rsidRDefault="005F697E" w:rsidP="005F697E">
                        <w:r>
                          <w:t>菜品二</w:t>
                        </w:r>
                      </w:p>
                    </w:txbxContent>
                  </v:textbox>
                </v:rect>
                <v:rect id="Rectangle 895" o:spid="_x0000_s1604" style="position:absolute;left:7260;top:6432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mDmsUA&#10;AADdAAAADwAAAGRycy9kb3ducmV2LnhtbESPQW/CMAyF75P2HyJP2m0kMGmCQkBoE9N2hHLhZhrT&#10;FhqnagIUfv18mMTN1nt+7/Ns0ftGXaiLdWALw4EBRVwEV3NpYZuv3sagYkJ22AQmCzeKsJg/P80w&#10;c+HKa7psUqkkhGOGFqqU2kzrWFTkMQ5CSyzaIXQek6xdqV2HVwn3jR4Z86E91iwNFbb0WVFx2py9&#10;hX092uJ9nX8bP1m9p98+P553X9a+vvTLKahEfXqY/69/nOCbifDLNzKC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YOaxQAAAN0AAAAPAAAAAAAAAAAAAAAAAJgCAABkcnMv&#10;ZG93bnJldi54bWxQSwUGAAAAAAQABAD1AAAAigMAAAAA&#10;">
                  <v:textbox>
                    <w:txbxContent>
                      <w:p w:rsidR="005F697E" w:rsidRDefault="005F697E" w:rsidP="005F697E">
                        <w:r>
                          <w:t>菜品三</w:t>
                        </w:r>
                      </w:p>
                    </w:txbxContent>
                  </v:textbox>
                </v:rect>
                <v:rect id="Rectangle 896" o:spid="_x0000_s1605" style="position:absolute;left:9045;top:6432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mAcMA&#10;AADdAAAADwAAAGRycy9kb3ducmV2LnhtbERPTWvCQBC9F/oflin0VneTQtHoKkWxtEeNl97G7JjE&#10;ZmdDdk2iv75bEHqbx/ucxWq0jeip87VjDclEgSAunKm51HDIty9TED4gG2wck4YreVgtHx8WmBk3&#10;8I76fShFDGGfoYYqhDaT0hcVWfQT1xJH7uQ6iyHCrpSmwyGG20amSr1JizXHhgpbWldU/OwvVsOx&#10;Tg942+Ufys62r+FrzM+X743Wz0/j+xxEoDH8i+/uTxPnq1kCf9/EE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UmAcMAAADdAAAADwAAAAAAAAAAAAAAAACYAgAAZHJzL2Rv&#10;d25yZXYueG1sUEsFBgAAAAAEAAQA9QAAAIgDAAAAAA==&#10;">
                  <v:textbox>
                    <w:txbxContent>
                      <w:p w:rsidR="005F697E" w:rsidRDefault="005F697E" w:rsidP="005F697E">
                        <w:r>
                          <w:t>菜品四</w:t>
                        </w:r>
                      </w:p>
                    </w:txbxContent>
                  </v:textbox>
                </v:rect>
                <v:rect id="Rectangle 897" o:spid="_x0000_s1606" style="position:absolute;left:3795;top:7368;width:147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kd48UA&#10;AADdAAAADwAAAGRycy9kb3ducmV2LnhtbERPTUvDQBC9F/wPywi9FLsxYNHYbZGA4CUUWxWPQ3aa&#10;RLOzaXbaxH/vFgq9zeN9znI9uladqA+NZwP38wQUceltw5WBj93r3SOoIMgWW89k4I8CrFc3kyVm&#10;1g/8TqetVCqGcMjQQC3SZVqHsiaHYe474sjtfe9QIuwrbXscYrhrdZokC+2w4dhQY0d5TeXv9ugM&#10;7OXha/jcHA/d4TufVVIUP3laGDO9HV+eQQmNchVf3G82zk+eUjh/E0/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eR3jxQAAAN0AAAAPAAAAAAAAAAAAAAAAAJgCAABkcnMv&#10;ZG93bnJldi54bWxQSwUGAAAAAAQABAD1AAAAigMAAAAA&#10;">
                  <v:stroke dashstyle="dash"/>
                  <v:textbox>
                    <w:txbxContent>
                      <w:p w:rsidR="005F697E" w:rsidRDefault="005F697E" w:rsidP="005F697E">
                        <w:r>
                          <w:rPr>
                            <w:sz w:val="16"/>
                            <w:szCs w:val="16"/>
                          </w:rPr>
                          <w:t>最近上新</w:t>
                        </w:r>
                      </w:p>
                    </w:txbxContent>
                  </v:textbox>
                </v:rect>
                <v:rect id="Rectangle 898" o:spid="_x0000_s1607" style="position:absolute;left:3795;top:7992;width:1365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d7cMA&#10;AADdAAAADwAAAGRycy9kb3ducmV2LnhtbERPTWvCQBC9F/wPywi91V0jFE1dRSwp7VHjpbdpdkyi&#10;2dmQ3cS0v75bEHqbx/uc9Xa0jRio87VjDfOZAkFcOFNzqeGUZ09LED4gG2wck4Zv8rDdTB7WmBp3&#10;4wMNx1CKGMI+RQ1VCG0qpS8qsuhnriWO3Nl1FkOEXSlNh7cYbhuZKPUsLdYcGypsaV9RcT32VsNX&#10;nZzw55C/KbvKFuFjzC/956vWj9Nx9wIi0Bj+xXf3u4nz1WoBf9/EE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sd7cMAAADdAAAADwAAAAAAAAAAAAAAAACYAgAAZHJzL2Rv&#10;d25yZXYueG1sUEsFBgAAAAAEAAQA9QAAAIgDAAAAAA==&#10;">
                  <v:textbox>
                    <w:txbxContent>
                      <w:p w:rsidR="005F697E" w:rsidRDefault="005F697E" w:rsidP="005F697E">
                        <w:r>
                          <w:t>菜品一</w:t>
                        </w:r>
                      </w:p>
                    </w:txbxContent>
                  </v:textbox>
                </v:rect>
                <v:rect id="Rectangle 899" o:spid="_x0000_s1608" style="position:absolute;left:5475;top:7992;width:1365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KFmcIA&#10;AADdAAAADwAAAGRycy9kb3ducmV2LnhtbERPTYvCMBC9C/sfwix402RVRKtRll0UPWq97G22Gdvu&#10;NpPSRK3+eiMI3ubxPme+bG0lztT40rGGj74CQZw5U3Ku4ZCuehMQPiAbrByThit5WC7eOnNMjLvw&#10;js77kIsYwj5BDUUIdSKlzwqy6PuuJo7c0TUWQ4RNLk2DlxhuKzlQaiwtlhwbCqzpq6Dsf3+yGn7L&#10;wQFvu3St7HQ1DNs2/Tv9fGvdfW8/ZyACteElfro3Js5X0xE8vokn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MoWZwgAAAN0AAAAPAAAAAAAAAAAAAAAAAJgCAABkcnMvZG93&#10;bnJldi54bWxQSwUGAAAAAAQABAD1AAAAhwMAAAAA&#10;">
                  <v:textbox>
                    <w:txbxContent>
                      <w:p w:rsidR="005F697E" w:rsidRDefault="005F697E" w:rsidP="005F697E">
                        <w:r>
                          <w:t>菜品二</w:t>
                        </w:r>
                      </w:p>
                    </w:txbxContent>
                  </v:textbox>
                </v:rect>
                <v:rect id="Rectangle 900" o:spid="_x0000_s1609" style="position:absolute;left:7260;top:7992;width:1365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4gAsIA&#10;AADdAAAADwAAAGRycy9kb3ducmV2LnhtbERPTYvCMBC9C/sfwix402QVRatRll0UPWq97G22Gdvu&#10;NpPSRK3+eiMI3ubxPme+bG0lztT40rGGj74CQZw5U3Ku4ZCuehMQPiAbrByThit5WC7eOnNMjLvw&#10;js77kIsYwj5BDUUIdSKlzwqy6PuuJo7c0TUWQ4RNLk2DlxhuKzlQaiwtlhwbCqzpq6Dsf3+yGn7L&#10;wQFvu3St7HQ1DNs2/Tv9fGvdfW8/ZyACteElfro3Js5X0xE8vokn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fiACwgAAAN0AAAAPAAAAAAAAAAAAAAAAAJgCAABkcnMvZG93&#10;bnJldi54bWxQSwUGAAAAAAQABAD1AAAAhwMAAAAA&#10;">
                  <v:textbox>
                    <w:txbxContent>
                      <w:p w:rsidR="005F697E" w:rsidRDefault="005F697E" w:rsidP="005F697E">
                        <w:r>
                          <w:t>菜品三</w:t>
                        </w:r>
                      </w:p>
                    </w:txbxContent>
                  </v:textbox>
                </v:rect>
                <v:rect id="Rectangle 901" o:spid="_x0000_s1610" style="position:absolute;left:3585;top:5652;width:7035;height:3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ZCsMA&#10;AADdAAAADwAAAGRycy9kb3ducmV2LnhtbERP32vCMBB+F/Y/hBvsTdMNJq6aSjcm7EmYCtO3ozmT&#10;0uZSmsx2/70RBr7dx/fzVuvRteJCfag9K3ieZSCIK69rNgoO+810ASJEZI2tZ1LwRwHWxcNkhbn2&#10;A3/TZReNSCEcclRgY+xyKUNlyWGY+Y44cWffO4wJ9kbqHocU7lr5kmVz6bDm1GCxow9LVbP7dQo+&#10;u9O2fDVBlj/RHhv/Pmzs1ij19DiWSxCRxngX/7u/dJqfvc3h9k06QR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LZCsMAAADdAAAADwAAAAAAAAAAAAAAAACYAgAAZHJzL2Rv&#10;d25yZXYueG1sUEsFBgAAAAAEAAQA9QAAAIgDAAAAAA==&#10;" filled="f"/>
                <v:rect id="Rectangle 902" o:spid="_x0000_s1611" style="position:absolute;left:9045;top:7992;width:1365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Ab7sMA&#10;AADdAAAADwAAAGRycy9kb3ducmV2LnhtbERPS4vCMBC+C/sfwix402QVfFSjLLsoetR62dtsM7bd&#10;bSaliVr99UYQvM3H95z5srWVOFPjS8caPvoKBHHmTMm5hkO66k1A+IBssHJMGq7kYbl468wxMe7C&#10;OzrvQy5iCPsENRQh1ImUPivIou+7mjhyR9dYDBE2uTQNXmK4reRAqZG0WHJsKLCmr4Ky//3Javgt&#10;Bwe87dK1stPVMGzb9O/086119739nIEI1IaX+OnemDhfTcfw+Cae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Ab7sMAAADdAAAADwAAAAAAAAAAAAAAAACYAgAAZHJzL2Rv&#10;d25yZXYueG1sUEsFBgAAAAAEAAQA9QAAAIgDAAAAAA==&#10;">
                  <v:textbox>
                    <w:txbxContent>
                      <w:p w:rsidR="005F697E" w:rsidRDefault="005F697E" w:rsidP="005F697E">
                        <w:r>
                          <w:t>菜品四</w:t>
                        </w:r>
                      </w:p>
                    </w:txbxContent>
                  </v:textbox>
                </v:rect>
                <v:rect id="Rectangle 903" o:spid="_x0000_s1612" style="position:absolute;left:9675;top:5808;width:630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+PnMUA&#10;AADdAAAADwAAAGRycy9kb3ducmV2LnhtbESPQW/CMAyF75P2HyJP2m0kMGmCQkBoE9N2hHLhZhrT&#10;FhqnagIUfv18mMTN1nt+7/Ns0ftGXaiLdWALw4EBRVwEV3NpYZuv3sagYkJ22AQmCzeKsJg/P80w&#10;c+HKa7psUqkkhGOGFqqU2kzrWFTkMQ5CSyzaIXQek6xdqV2HVwn3jR4Z86E91iwNFbb0WVFx2py9&#10;hX092uJ9nX8bP1m9p98+P553X9a+vvTLKahEfXqY/69/nOCbieDKNzKC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f4+cxQAAAN0AAAAPAAAAAAAAAAAAAAAAAJgCAABkcnMv&#10;ZG93bnJldi54bWxQSwUGAAAAAAQABAD1AAAAigMAAAAA&#10;">
                  <v:textbox>
                    <w:txbxContent>
                      <w:p w:rsidR="005F697E" w:rsidRDefault="005F697E" w:rsidP="005F697E">
                        <w:r>
                          <w:rPr>
                            <w:sz w:val="16"/>
                            <w:szCs w:val="16"/>
                          </w:rPr>
                          <w:t>更多</w:t>
                        </w:r>
                      </w:p>
                    </w:txbxContent>
                  </v:textbox>
                </v:rect>
                <v:rect id="Rectangle 904" o:spid="_x0000_s1613" style="position:absolute;left:9675;top:7368;width:630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qB8IA&#10;AADdAAAADwAAAGRycy9kb3ducmV2LnhtbERPTYvCMBC9L/gfwgje1mQVZFuNsuyi6FHrZW+zzdhW&#10;m0lpolZ/vREWvM3jfc5s0dlaXKj1lWMNH0MFgjh3puJCwz5bvn+C8AHZYO2YNNzIw2Lee5thatyV&#10;t3TZhULEEPYpaihDaFIpfV6SRT90DXHkDq61GCJsC2lavMZwW8uRUhNpseLYUGJD3yXlp93Zavir&#10;Rnu8b7OVsslyHDZddjz//mg96HdfUxCBuvAS/7vXJs5XSQLPb+IJ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yoHwgAAAN0AAAAPAAAAAAAAAAAAAAAAAJgCAABkcnMvZG93&#10;bnJldi54bWxQSwUGAAAAAAQABAD1AAAAhwMAAAAA&#10;">
                  <v:textbox>
                    <w:txbxContent>
                      <w:p w:rsidR="005F697E" w:rsidRDefault="005F697E" w:rsidP="005F697E">
                        <w:r>
                          <w:rPr>
                            <w:sz w:val="16"/>
                            <w:szCs w:val="16"/>
                          </w:rPr>
                          <w:t>更多</w:t>
                        </w:r>
                      </w:p>
                    </w:txbxContent>
                  </v:textbox>
                </v:rect>
                <v:shape id="Text Box 905" o:spid="_x0000_s1614" type="#_x0000_t202" style="position:absolute;left:9570;top:4561;width:945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4YsMcA&#10;AADdAAAADwAAAGRycy9kb3ducmV2LnhtbESPQW/CMAyF75P4D5En7TJByoYYFAKaJm2C28YQXK3G&#10;tNUapyRZKf8eHybtZus9v/d5ue5dozoKsfZsYDzKQBEX3tZcGth/vw9noGJCtth4JgNXirBeDe6W&#10;mFt/4S/qdqlUEsIxRwNVSm2udSwqchhHviUW7eSDwyRrKLUNeJFw1+inLJtqhzVLQ4UtvVVU/Ox+&#10;nYHZZNMd4/b581BMT808Pb50H+dgzMN9/7oAlahP/+a/640V/HEm/PKNjK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eGLDHAAAA3QAAAA8AAAAAAAAAAAAAAAAAmAIAAGRy&#10;cy9kb3ducmV2LnhtbFBLBQYAAAAABAAEAPUAAACMAwAAAAA=&#10;">
                  <v:textbox>
                    <w:txbxContent>
                      <w:p w:rsidR="005F697E" w:rsidRDefault="005F697E" w:rsidP="005F697E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购物车</w:t>
                        </w:r>
                      </w:p>
                    </w:txbxContent>
                  </v:textbox>
                </v:shape>
                <v:oval id="Oval 906" o:spid="_x0000_s1615" style="position:absolute;left:8400;top:5185;width:12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5yU8IA&#10;AADd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pPD3TTxBb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jnJTwgAAAN0AAAAPAAAAAAAAAAAAAAAAAJgCAABkcnMvZG93&#10;bnJldi54bWxQSwUGAAAAAAQABAD1AAAAhwMAAAAA&#10;"/>
                <v:oval id="Oval 907" o:spid="_x0000_s1616" style="position:absolute;left:8625;top:5185;width:12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zsJMIA&#10;AADd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X6aLODxTTxB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XOwkwgAAAN0AAAAPAAAAAAAAAAAAAAAAAJgCAABkcnMvZG93&#10;bnJldi54bWxQSwUGAAAAAAQABAD1AAAAhwMAAAAA&#10;"/>
              </v:group>
            </w:pict>
          </mc:Fallback>
        </mc:AlternateContent>
      </w:r>
      <w:r w:rsidR="00965B71">
        <w:t>首页页面</w:t>
      </w:r>
      <w:bookmarkEnd w:id="27"/>
    </w:p>
    <w:p w:rsidR="005F697E" w:rsidRDefault="005F697E" w:rsidP="005F697E"/>
    <w:p w:rsidR="005F697E" w:rsidRDefault="005F697E" w:rsidP="005F697E"/>
    <w:p w:rsidR="005F697E" w:rsidRDefault="005F697E" w:rsidP="005F697E"/>
    <w:p w:rsidR="005F697E" w:rsidRDefault="005F697E" w:rsidP="005F697E"/>
    <w:p w:rsidR="005F697E" w:rsidRDefault="005F697E" w:rsidP="005F697E"/>
    <w:p w:rsidR="005F697E" w:rsidRDefault="005F697E" w:rsidP="005F697E"/>
    <w:p w:rsidR="005F697E" w:rsidRDefault="005F697E" w:rsidP="005F697E"/>
    <w:p w:rsidR="005F697E" w:rsidRDefault="005F697E" w:rsidP="005F697E"/>
    <w:p w:rsidR="00965B71" w:rsidRDefault="00965B71" w:rsidP="00965B71"/>
    <w:p w:rsidR="0055250B" w:rsidRDefault="0055250B" w:rsidP="00965B71"/>
    <w:p w:rsidR="00C37A2C" w:rsidRPr="00965B71" w:rsidRDefault="00C37A2C" w:rsidP="00965B71"/>
    <w:bookmarkStart w:id="28" w:name="_Toc404440187"/>
    <w:p w:rsidR="00965B71" w:rsidRDefault="000072FD" w:rsidP="00965B71">
      <w:pPr>
        <w:pStyle w:val="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85725" distR="85725" simplePos="0" relativeHeight="251693056" behindDoc="0" locked="0" layoutInCell="1" allowOverlap="1" wp14:anchorId="2D18BB6A" wp14:editId="28DAA31B">
                <wp:simplePos x="0" y="0"/>
                <wp:positionH relativeFrom="column">
                  <wp:posOffset>129540</wp:posOffset>
                </wp:positionH>
                <wp:positionV relativeFrom="paragraph">
                  <wp:posOffset>274320</wp:posOffset>
                </wp:positionV>
                <wp:extent cx="5334000" cy="3169920"/>
                <wp:effectExtent l="0" t="0" r="19050" b="11430"/>
                <wp:wrapNone/>
                <wp:docPr id="1103" name="组合 1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0" cy="3169920"/>
                          <a:chOff x="2010" y="9863"/>
                          <a:chExt cx="9134" cy="5616"/>
                        </a:xfrm>
                      </wpg:grpSpPr>
                      <wpg:grpSp>
                        <wpg:cNvPr id="1104" name="Group 909"/>
                        <wpg:cNvGrpSpPr>
                          <a:grpSpLocks/>
                        </wpg:cNvGrpSpPr>
                        <wpg:grpSpPr bwMode="auto">
                          <a:xfrm>
                            <a:off x="2010" y="9863"/>
                            <a:ext cx="9134" cy="5616"/>
                            <a:chOff x="2010" y="9863"/>
                            <a:chExt cx="9134" cy="5616"/>
                          </a:xfrm>
                        </wpg:grpSpPr>
                        <wps:wsp>
                          <wps:cNvPr id="1105" name="Rectangle 9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0" y="9863"/>
                              <a:ext cx="9134" cy="56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6" name="Rectangle 9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0020"/>
                              <a:ext cx="8715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jc w:val="center"/>
                                </w:pPr>
                                <w:r>
                                  <w:t>XXX</w:t>
                                </w:r>
                                <w:r>
                                  <w:t>订餐系统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7" name="Rectangle 9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0801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333333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r>
                                  <w:rPr>
                                    <w:sz w:val="18"/>
                                    <w:szCs w:val="18"/>
                                  </w:rPr>
                                  <w:t>首页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8" name="Rectangle 9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29" y="10802"/>
                              <a:ext cx="210" cy="4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9" name="Rectangle 9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29" y="11427"/>
                              <a:ext cx="210" cy="780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0" name="Rectangle 9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1267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1" name="Rectangle 9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1736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2" name="Rectangle 9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2204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3" name="Rectangle 9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2672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4" name="Rectangle 9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3140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5" name="Rectangle 9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3608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6" name="Rectangle 9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4076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7" name="Rectangle 9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14544"/>
                              <a:ext cx="1260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72FD" w:rsidRDefault="000072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分类八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18" name="Rectangle 923"/>
                        <wps:cNvSpPr>
                          <a:spLocks noChangeArrowheads="1"/>
                        </wps:cNvSpPr>
                        <wps:spPr bwMode="auto">
                          <a:xfrm>
                            <a:off x="3795" y="11892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r>
                                <w:t>菜品一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9" name="Rectangle 924"/>
                        <wps:cNvSpPr>
                          <a:spLocks noChangeArrowheads="1"/>
                        </wps:cNvSpPr>
                        <wps:spPr bwMode="auto">
                          <a:xfrm>
                            <a:off x="5475" y="11892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r>
                                <w:t>菜品二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" name="Rectangle 925"/>
                        <wps:cNvSpPr>
                          <a:spLocks noChangeArrowheads="1"/>
                        </wps:cNvSpPr>
                        <wps:spPr bwMode="auto">
                          <a:xfrm>
                            <a:off x="7260" y="11892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r>
                                <w:t>菜品三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1" name="Rectangle 926"/>
                        <wps:cNvSpPr>
                          <a:spLocks noChangeArrowheads="1"/>
                        </wps:cNvSpPr>
                        <wps:spPr bwMode="auto">
                          <a:xfrm>
                            <a:off x="9045" y="11892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r>
                                <w:t>菜品四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2" name="Rectangle 927"/>
                        <wps:cNvSpPr>
                          <a:spLocks noChangeArrowheads="1"/>
                        </wps:cNvSpPr>
                        <wps:spPr bwMode="auto">
                          <a:xfrm>
                            <a:off x="3795" y="13608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r>
                                <w:t>菜品一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" name="Rectangle 928"/>
                        <wps:cNvSpPr>
                          <a:spLocks noChangeArrowheads="1"/>
                        </wps:cNvSpPr>
                        <wps:spPr bwMode="auto">
                          <a:xfrm>
                            <a:off x="5475" y="13608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r>
                                <w:t>菜品二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" name="Rectangle 929"/>
                        <wps:cNvSpPr>
                          <a:spLocks noChangeArrowheads="1"/>
                        </wps:cNvSpPr>
                        <wps:spPr bwMode="auto">
                          <a:xfrm>
                            <a:off x="7260" y="13608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r>
                                <w:t>菜品三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" name="Rectangle 930"/>
                        <wps:cNvSpPr>
                          <a:spLocks noChangeArrowheads="1"/>
                        </wps:cNvSpPr>
                        <wps:spPr bwMode="auto">
                          <a:xfrm>
                            <a:off x="3585" y="10800"/>
                            <a:ext cx="7035" cy="452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" name="Rectangle 931"/>
                        <wps:cNvSpPr>
                          <a:spLocks noChangeArrowheads="1"/>
                        </wps:cNvSpPr>
                        <wps:spPr bwMode="auto">
                          <a:xfrm>
                            <a:off x="9045" y="13608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r>
                                <w:t>菜品四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" name="Text Box 932"/>
                        <wps:cNvSpPr txBox="1">
                          <a:spLocks noChangeArrowheads="1"/>
                        </wps:cNvSpPr>
                        <wps:spPr bwMode="auto">
                          <a:xfrm>
                            <a:off x="9570" y="10955"/>
                            <a:ext cx="94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购物车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" name="Text Box 933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12828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" name="Text Box 934"/>
                        <wps:cNvSpPr txBox="1">
                          <a:spLocks noChangeArrowheads="1"/>
                        </wps:cNvSpPr>
                        <wps:spPr bwMode="auto">
                          <a:xfrm>
                            <a:off x="5475" y="12828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" name="Text Box 935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12828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" name="Text Box 936"/>
                        <wps:cNvSpPr txBox="1">
                          <a:spLocks noChangeArrowheads="1"/>
                        </wps:cNvSpPr>
                        <wps:spPr bwMode="auto">
                          <a:xfrm>
                            <a:off x="9045" y="12828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" name="Text Box 937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1454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" name="Text Box 938"/>
                        <wps:cNvSpPr txBox="1">
                          <a:spLocks noChangeArrowheads="1"/>
                        </wps:cNvSpPr>
                        <wps:spPr bwMode="auto">
                          <a:xfrm>
                            <a:off x="5475" y="1454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" name="Text Box 939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1454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" name="Text Box 940"/>
                        <wps:cNvSpPr txBox="1">
                          <a:spLocks noChangeArrowheads="1"/>
                        </wps:cNvSpPr>
                        <wps:spPr bwMode="auto">
                          <a:xfrm>
                            <a:off x="9045" y="1454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" name="Text Box 941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10955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72FD" w:rsidRDefault="000072F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分类一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03" o:spid="_x0000_s1617" style="position:absolute;left:0;text-align:left;margin-left:10.2pt;margin-top:21.6pt;width:420pt;height:249.6pt;z-index:251693056;mso-wrap-distance-left:6.75pt;mso-wrap-distance-right:6.75pt" coordorigin="2010,9863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">
                <v:group id="Group 909" o:spid="_x0000_s1618" style="position:absolute;left:2010;top:9863;width:9134;height:5616" coordorigin="2010,9863" coordsize="9134,56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Bg/c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Un8DL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kBg/cQAAADdAAAA&#10;DwAAAAAAAAAAAAAAAACqAgAAZHJzL2Rvd25yZXYueG1sUEsFBgAAAAAEAAQA+gAAAJsDAAAAAA==&#10;">
                  <v:rect id="Rectangle 910" o:spid="_x0000_s1619" style="position:absolute;left:2010;top:9863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W6GMQA&#10;AADdAAAADwAAAGRycy9kb3ducmV2LnhtbERPTWvCQBC9C/6HZQRvuqvS0kY3QRRLe9Tk0tuYnSap&#10;2dmQXTXtr+8WCr3N433OJhtsK27U+8axhsVcgSAunWm40lDkh9kTCB+QDbaOScMXecjS8WiDiXF3&#10;PtLtFCoRQ9gnqKEOoUuk9GVNFv3cdcSR+3C9xRBhX0nT4z2G21YulXqUFhuODTV2tKupvJyuVsO5&#10;WRb4fcxflH0+rMLbkH9e3/daTyfDdg0i0BD+xX/uVxPnL9QD/H4TT5D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VuhjEAAAA3QAAAA8AAAAAAAAAAAAAAAAAmAIAAGRycy9k&#10;b3ducmV2LnhtbFBLBQYAAAAABAAEAPUAAACJAwAAAAA=&#10;"/>
                  <v:rect id="Rectangle 911" o:spid="_x0000_s1620" style="position:absolute;left:2220;top:10020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ckb8MA&#10;AADdAAAADwAAAGRycy9kb3ducmV2LnhtbERPTWvCQBC9F/wPywi91V1TkDZ1FbGk2KPGi7cxO03S&#10;ZmdDdhNjf70rFHqbx/uc5Xq0jRio87VjDfOZAkFcOFNzqeGYZ08vIHxANtg4Jg1X8rBeTR6WmBp3&#10;4T0Nh1CKGMI+RQ1VCG0qpS8qsuhnriWO3JfrLIYIu1KaDi8x3DYyUWohLdYcGypsaVtR8XPorYZz&#10;nRzxd59/KPuaPYfPMf/uT+9aP07HzRuIQGP4F/+5dybOn6sF3L+JJ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ckb8MAAADdAAAADwAAAAAAAAAAAAAAAACYAgAAZHJzL2Rv&#10;d25yZXYueG1sUEsFBgAAAAAEAAQA9QAAAIgDAAAAAA==&#10;">
                    <v:textbox>
                      <w:txbxContent>
                        <w:p w:rsidR="000072FD" w:rsidRDefault="000072FD">
                          <w:pPr>
                            <w:jc w:val="center"/>
                          </w:pPr>
                          <w:r>
                            <w:t>XXX</w:t>
                          </w:r>
                          <w:r>
                            <w:t>订餐系统</w:t>
                          </w:r>
                        </w:p>
                      </w:txbxContent>
                    </v:textbox>
                  </v:rect>
                  <v:rect id="Rectangle 912" o:spid="_x0000_s1621" style="position:absolute;left:2220;top:10801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Coc8IA&#10;AADdAAAADwAAAGRycy9kb3ducmV2LnhtbERPTWsCMRC9C/6HMEJvmlVKt2yNIoLgQaHVll6nm2my&#10;dDNZkqjrvzcFwds83ufMl71rxZlCbDwrmE4KEMS11w0bBZ/HzfgVREzIGlvPpOBKEZaL4WCOlfYX&#10;/qDzIRmRQzhWqMCm1FVSxtqSwzjxHXHmfn1wmDIMRuqAlxzuWjkrihfpsOHcYLGjtaX673ByCrZk&#10;/PNuF8z3z96+f+E16FlZKvU06ldvIBL16SG+u7c6z58WJfx/k0+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QKhzwgAAAN0AAAAPAAAAAAAAAAAAAAAAAJgCAABkcnMvZG93&#10;bnJldi54bWxQSwUGAAAAAAQABAD1AAAAhwMAAAAA&#10;" fillcolor="#333">
                    <v:textbox>
                      <w:txbxContent>
                        <w:p w:rsidR="000072FD" w:rsidRDefault="000072FD">
                          <w:r>
                            <w:rPr>
                              <w:sz w:val="18"/>
                              <w:szCs w:val="18"/>
                            </w:rPr>
                            <w:t>首页</w:t>
                          </w:r>
                        </w:p>
                      </w:txbxContent>
                    </v:textbox>
                  </v:rect>
                  <v:rect id="Rectangle 913" o:spid="_x0000_s1622" style="position:absolute;left:10829;top:10802;width:210;height:4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QVhsUA&#10;AADdAAAADwAAAGRycy9kb3ducmV2LnhtbESPQW/CMAyF75P2HyJP2m0kMGmCQkATiGk7QrlwM41p&#10;yxqnagIUfv18mMTN1nt+7/Ns0ftGXaiLdWALw4EBRVwEV3NpYZev38agYkJ22AQmCzeKsJg/P80w&#10;c+HKG7psU6kkhGOGFqqU2kzrWFTkMQ5CSyzaMXQek6xdqV2HVwn3jR4Z86E91iwNFba0rKj43Z69&#10;hUM92uF9k38ZP1m/p58+P533K2tfX/rPKahEfXqY/6+/neAPjeDKNzKC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lBWGxQAAAN0AAAAPAAAAAAAAAAAAAAAAAJgCAABkcnMv&#10;ZG93bnJldi54bWxQSwUGAAAAAAQABAD1AAAAigMAAAAA&#10;"/>
                  <v:rect id="Rectangle 914" o:spid="_x0000_s1623" style="position:absolute;left:10829;top:11427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R8SsUA&#10;AADdAAAADwAAAGRycy9kb3ducmV2LnhtbERPS2sCMRC+C/6HMEIvooktrXZrlFYqeNCDD9DjsBl3&#10;FzeTZRPX9d8bodDbfHzPmc5bW4qGal841jAaKhDEqTMFZxoO++VgAsIHZIOlY9JwJw/zWbczxcS4&#10;G2+p2YVMxBD2CWrIQ6gSKX2ak0U/dBVx5M6uthgirDNparzFcFvKV6U+pMWCY0OOFS1ySi+7q9Ug&#10;N4fJ2/28+Tn9vo+L9YWavjo2Wr/02u8vEIHa8C/+c69MnD9Sn/D8Jp4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1HxKxQAAAN0AAAAPAAAAAAAAAAAAAAAAAJgCAABkcnMv&#10;ZG93bnJldi54bWxQSwUGAAAAAAQABAD1AAAAigMAAAAA&#10;" fillcolor="gray"/>
                  <v:rect id="Rectangle 915" o:spid="_x0000_s1624" style="position:absolute;left:2220;top:11267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dDCsgA&#10;AADdAAAADwAAAGRycy9kb3ducmV2LnhtbESPT2vCQBDF7wW/wzJCL6VuYqlK6ioqLXioB/9Aexyy&#10;YxLMzobsNsZv3zkI3mZ4b977zXzZu1p11IbKs4F0lIAizr2tuDBwOn69zkCFiGyx9kwGbhRguRg8&#10;zTGz/sp76g6xUBLCIUMDZYxNpnXIS3IYRr4hFu3sW4dR1rbQtsWrhLtaj5Nkoh1WLA0lNrQpKb8c&#10;/pwBvTvN3m7n3fr3831afV+oe0l+OmOeh/3qA1SkPj7M9+utFfw0FX75RkbQi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N0MKyAAAAN0AAAAPAAAAAAAAAAAAAAAAAJgCAABk&#10;cnMvZG93bnJldi54bWxQSwUGAAAAAAQABAD1AAAAjQMAAAAA&#10;" fillcolor="gray">
                    <v:textbox>
                      <w:txbxContent>
                        <w:p w:rsidR="000072FD" w:rsidRDefault="000072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分类一</w:t>
                          </w:r>
                        </w:p>
                      </w:txbxContent>
                    </v:textbox>
                  </v:rect>
                  <v:rect id="Rectangle 916" o:spid="_x0000_s1625" style="position:absolute;left:2220;top:11736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cqxsUA&#10;AADdAAAADwAAAGRycy9kb3ducmV2LnhtbERPQW7CMBC8I/EHa5G4gdMgVZBioqpVED1CuPS2jbdJ&#10;2ngd2Q6kfX1dCYk57Wp2Zna2+Wg6cSHnW8sKHpYJCOLK6pZrBeeyWKxB+ICssbNMCn7IQ76bTraY&#10;aXvlI11OoRbRhH2GCpoQ+kxKXzVk0C9tTxy5T+sMhri6WmqH12huOpkmyaM02HJMaLCnl4aq79Ng&#10;FHy06Rl/j+U+MZtiFd7G8mt4f1VqPhufn0AEGsP9+KY+6Ph+BPy3iSP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dyrGxQAAAN0AAAAPAAAAAAAAAAAAAAAAAJgCAABkcnMv&#10;ZG93bnJldi54bWxQSwUGAAAAAAQABAD1AAAAigMAAAAA&#10;">
                    <v:textbox>
                      <w:txbxContent>
                        <w:p w:rsidR="000072FD" w:rsidRDefault="000072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分类二</w:t>
                          </w:r>
                        </w:p>
                      </w:txbxContent>
                    </v:textbox>
                  </v:rect>
                  <v:rect id="Rectangle 917" o:spid="_x0000_s1626" style="position:absolute;left:2220;top:12204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W0scIA&#10;AADdAAAADwAAAGRycy9kb3ducmV2LnhtbERPTYvCMBC9C/6HMMLeNG0FcatRFkVZj1ovexubsa3b&#10;TEoTtbu/3giCt3m8z5kvO1OLG7WusqwgHkUgiHOrKy4UHLPNcArCeWSNtWVS8EcOlot+b46ptnfe&#10;0+3gCxFC2KWooPS+SaV0eUkG3cg2xIE729agD7AtpG7xHsJNLZMomkiDFYeGEhtalZT/Hq5GwalK&#10;jvi/z7aR+dyM/a7LLteftVIfg+5rBsJT59/il/tbh/lxnMDzm3C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pbSxwgAAAN0AAAAPAAAAAAAAAAAAAAAAAJgCAABkcnMvZG93&#10;bnJldi54bWxQSwUGAAAAAAQABAD1AAAAhwMAAAAA&#10;">
                    <v:textbox>
                      <w:txbxContent>
                        <w:p w:rsidR="000072FD" w:rsidRDefault="000072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分类三</w:t>
                          </w:r>
                        </w:p>
                      </w:txbxContent>
                    </v:textbox>
                  </v:rect>
                  <v:rect id="Rectangle 918" o:spid="_x0000_s1627" style="position:absolute;left:2220;top:12672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kRKsQA&#10;AADdAAAADwAAAGRycy9kb3ducmV2LnhtbERPS2vCQBC+C/0Pywi96SYGSk1dRSpKe9Tk4m3MTpO0&#10;2dmQ3TzaX98tFLzNx/eczW4yjRioc7VlBfEyAkFcWF1zqSDPjotnEM4ja2wsk4JvcrDbPsw2mGo7&#10;8pmGiy9FCGGXooLK+zaV0hUVGXRL2xIH7sN2Bn2AXSl1h2MIN41cRdGTNFhzaKiwpdeKiq9LbxTc&#10;6lWOP+fsFJn1MfHvU/bZXw9KPc6n/QsIT5O/i//dbzrMj+ME/r4JJ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pESrEAAAA3QAAAA8AAAAAAAAAAAAAAAAAmAIAAGRycy9k&#10;b3ducmV2LnhtbFBLBQYAAAAABAAEAPUAAACJAwAAAAA=&#10;">
                    <v:textbox>
                      <w:txbxContent>
                        <w:p w:rsidR="000072FD" w:rsidRDefault="000072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分类四</w:t>
                          </w:r>
                        </w:p>
                      </w:txbxContent>
                    </v:textbox>
                  </v:rect>
                  <v:rect id="Rectangle 919" o:spid="_x0000_s1628" style="position:absolute;left:2220;top:13140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JXsQA&#10;AADdAAAADwAAAGRycy9kb3ducmV2LnhtbERPTWvCQBC9F/wPywjemk1ikZq6BmmxtEdNLt6m2WmS&#10;mp0N2VVTf71bEHqbx/ucVT6aTpxpcK1lBUkUgyCurG65VlAW28dnEM4ja+wsk4JfcpCvJw8rzLS9&#10;8I7Oe1+LEMIuQwWN930mpasaMugi2xMH7tsOBn2AQy31gJcQbjqZxvFCGmw5NDTY02tD1XF/Mgq+&#10;2rTE6654j81yO/efY/FzOrwpNZuOmxcQnkb/L767P3SYnyRP8PdNOEG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AiV7EAAAA3QAAAA8AAAAAAAAAAAAAAAAAmAIAAGRycy9k&#10;b3ducmV2LnhtbFBLBQYAAAAABAAEAPUAAACJAwAAAAA=&#10;">
                    <v:textbox>
                      <w:txbxContent>
                        <w:p w:rsidR="000072FD" w:rsidRDefault="000072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分类五</w:t>
                          </w:r>
                        </w:p>
                      </w:txbxContent>
                    </v:textbox>
                  </v:rect>
                  <v:rect id="Rectangle 920" o:spid="_x0000_s1629" style="position:absolute;left:2220;top:13608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sxcQA&#10;AADdAAAADwAAAGRycy9kb3ducmV2LnhtbERPTWvCQBC9F/wPywjemk0ilZq6BmmxtEdNLt6m2WmS&#10;mp0N2VVTf71bEHqbx/ucVT6aTpxpcK1lBUkUgyCurG65VlAW28dnEM4ja+wsk4JfcpCvJw8rzLS9&#10;8I7Oe1+LEMIuQwWN930mpasaMugi2xMH7tsOBn2AQy31gJcQbjqZxvFCGmw5NDTY02tD1XF/Mgq+&#10;2rTE6654j81yO/efY/FzOrwpNZuOmxcQnkb/L767P3SYnyRP8PdNOEG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MLMXEAAAA3QAAAA8AAAAAAAAAAAAAAAAAmAIAAGRycy9k&#10;b3ducmV2LnhtbFBLBQYAAAAABAAEAPUAAACJAwAAAAA=&#10;">
                    <v:textbox>
                      <w:txbxContent>
                        <w:p w:rsidR="000072FD" w:rsidRDefault="000072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分类六</w:t>
                          </w:r>
                        </w:p>
                      </w:txbxContent>
                    </v:textbox>
                  </v:rect>
                  <v:rect id="Rectangle 921" o:spid="_x0000_s1630" style="position:absolute;left:2220;top:14076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6yssEA&#10;AADdAAAADwAAAGRycy9kb3ducmV2LnhtbERPTYvCMBC9L/gfwgje1rQK4lajiIuLHrVevI3N2Fab&#10;SWmiVn+9EYS9zeN9znTemkrcqHGlZQVxPwJBnFldcq5gn66+xyCcR9ZYWSYFD3Iwn3W+pphoe+ct&#10;3XY+FyGEXYIKCu/rREqXFWTQ9W1NHLiTbQz6AJtc6gbvIdxUchBFI2mw5NBQYE3LgrLL7moUHMvB&#10;Hp/b9C8yP6uh37Tp+Xr4VarXbRcTEJ5a/y/+uNc6zI/jEby/CS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esrLBAAAA3QAAAA8AAAAAAAAAAAAAAAAAmAIAAGRycy9kb3du&#10;cmV2LnhtbFBLBQYAAAAABAAEAPUAAACGAwAAAAA=&#10;">
                    <v:textbox>
                      <w:txbxContent>
                        <w:p w:rsidR="000072FD" w:rsidRDefault="000072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分类七</w:t>
                          </w:r>
                        </w:p>
                      </w:txbxContent>
                    </v:textbox>
                  </v:rect>
                  <v:rect id="Rectangle 922" o:spid="_x0000_s1631" style="position:absolute;left:2220;top:14544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XKcQA&#10;AADdAAAADwAAAGRycy9kb3ducmV2LnhtbERPTWvCQBC9F/wPywjemk0i1Jq6BmmxtEdNLt6m2WmS&#10;mp0N2VVTf71bEHqbx/ucVT6aTpxpcK1lBUkUgyCurG65VlAW28dnEM4ja+wsk4JfcpCvJw8rzLS9&#10;8I7Oe1+LEMIuQwWN930mpasaMugi2xMH7tsOBn2AQy31gJcQbjqZxvGTNNhyaGiwp9eGquP+ZBR8&#10;tWmJ113xHpvldu4/x+LndHhTajYdNy8gPI3+X3x3f+gwP0kW8PdNOEG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SFynEAAAA3QAAAA8AAAAAAAAAAAAAAAAAmAIAAGRycy9k&#10;b3ducmV2LnhtbFBLBQYAAAAABAAEAPUAAACJAwAAAAA=&#10;">
                    <v:textbox>
                      <w:txbxContent>
                        <w:p w:rsidR="000072FD" w:rsidRDefault="000072F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分类八</w:t>
                          </w:r>
                        </w:p>
                      </w:txbxContent>
                    </v:textbox>
                  </v:rect>
                </v:group>
                <v:rect id="Rectangle 923" o:spid="_x0000_s1632" style="position:absolute;left:3795;top:11892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2DW8YA&#10;AADdAAAADwAAAGRycy9kb3ducmV2LnhtbESPQW/CMAyF70j8h8hIu0HaTppYR6imTUzbEcplN68x&#10;bVnjVE2Awq+fD5O42XrP731eFaPr1JmG0Ho2kC4SUMSVty3XBvblZr4EFSKyxc4zGbhSgGI9naww&#10;t/7CWzrvYq0khEOOBpoY+1zrUDXkMCx8TyzawQ8Oo6xDre2AFwl3nc6S5Ek7bFkaGuzpraHqd3dy&#10;Bn7abI+3bfmRuOfNY/way+Pp+92Yh9n4+gIq0hjv5v/rTyv4aSq48o2Mo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2DW8YAAADdAAAADwAAAAAAAAAAAAAAAACYAgAAZHJz&#10;L2Rvd25yZXYueG1sUEsFBgAAAAAEAAQA9QAAAIsDAAAAAA==&#10;">
                  <v:textbox>
                    <w:txbxContent>
                      <w:p w:rsidR="000072FD" w:rsidRDefault="000072FD">
                        <w:r>
                          <w:t>菜品一</w:t>
                        </w:r>
                      </w:p>
                    </w:txbxContent>
                  </v:textbox>
                </v:rect>
                <v:rect id="Rectangle 924" o:spid="_x0000_s1633" style="position:absolute;left:5475;top:11892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EmwMQA&#10;AADdAAAADwAAAGRycy9kb3ducmV2LnhtbERPTWvCQBC9C/0PyxR6M5soSBNdpbQo9ajJpbcxO03S&#10;ZmdDdk2iv75bKPQ2j/c5m91kWjFQ7xrLCpIoBkFcWt1wpaDI9/NnEM4ja2wtk4IbOdhtH2YbzLQd&#10;+UTD2VcihLDLUEHtfZdJ6cqaDLrIdsSB+7S9QR9gX0nd4xjCTSsXcbySBhsODTV29FpT+X2+GgWX&#10;ZlHg/ZQfYpPul/445V/Xjzelnh6nlzUIT5P/F/+533WYnyQp/H4TTp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BJsDEAAAA3QAAAA8AAAAAAAAAAAAAAAAAmAIAAGRycy9k&#10;b3ducmV2LnhtbFBLBQYAAAAABAAEAPUAAACJAwAAAAA=&#10;">
                  <v:textbox>
                    <w:txbxContent>
                      <w:p w:rsidR="000072FD" w:rsidRDefault="000072FD">
                        <w:r>
                          <w:t>菜品二</w:t>
                        </w:r>
                      </w:p>
                    </w:txbxContent>
                  </v:textbox>
                </v:rect>
                <v:rect id="Rectangle 925" o:spid="_x0000_s1634" style="position:absolute;left:7260;top:11892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dF4MUA&#10;AADdAAAADwAAAGRycy9kb3ducmV2LnhtbESPQW/CMAyF75P4D5GRuI2UTpq2QkAIxMSOUC67mca0&#10;hcapmgCFXz8fJu1m6z2/93m26F2jbtSF2rOByTgBRVx4W3Np4JBvXj9AhYhssfFMBh4UYDEfvMww&#10;s/7OO7rtY6kkhEOGBqoY20zrUFTkMIx9SyzayXcOo6xdqW2Hdwl3jU6T5F07rFkaKmxpVVFx2V+d&#10;gWOdHvC5y78S97l5i999fr7+rI0ZDfvlFFSkPv6b/663VvAnqfDLNzKC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V0XgxQAAAN0AAAAPAAAAAAAAAAAAAAAAAJgCAABkcnMv&#10;ZG93bnJldi54bWxQSwUGAAAAAAQABAD1AAAAigMAAAAA&#10;">
                  <v:textbox>
                    <w:txbxContent>
                      <w:p w:rsidR="000072FD" w:rsidRDefault="000072FD">
                        <w:r>
                          <w:t>菜品三</w:t>
                        </w:r>
                      </w:p>
                    </w:txbxContent>
                  </v:textbox>
                </v:rect>
                <v:rect id="Rectangle 926" o:spid="_x0000_s1635" style="position:absolute;left:9045;top:11892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vge8IA&#10;AADdAAAADwAAAGRycy9kb3ducmV2LnhtbERPTYvCMBC9C/6HMMLeNG0FcatRFkVZj1ovexubsa3b&#10;TEoTtbu/3giCt3m8z5kvO1OLG7WusqwgHkUgiHOrKy4UHLPNcArCeWSNtWVS8EcOlot+b46ptnfe&#10;0+3gCxFC2KWooPS+SaV0eUkG3cg2xIE729agD7AtpG7xHsJNLZMomkiDFYeGEhtalZT/Hq5GwalK&#10;jvi/z7aR+dyM/a7LLteftVIfg+5rBsJT59/il/tbh/lxEsPzm3C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+B7wgAAAN0AAAAPAAAAAAAAAAAAAAAAAJgCAABkcnMvZG93&#10;bnJldi54bWxQSwUGAAAAAAQABAD1AAAAhwMAAAAA&#10;">
                  <v:textbox>
                    <w:txbxContent>
                      <w:p w:rsidR="000072FD" w:rsidRDefault="000072FD">
                        <w:r>
                          <w:t>菜品四</w:t>
                        </w:r>
                      </w:p>
                    </w:txbxContent>
                  </v:textbox>
                </v:rect>
                <v:rect id="Rectangle 927" o:spid="_x0000_s1636" style="position:absolute;left:3795;top:13608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l+DMQA&#10;AADdAAAADwAAAGRycy9kb3ducmV2LnhtbERPTWvCQBC9C/0PyxR6MxtTKG3MKqJY2mNMLr2N2TGJ&#10;ZmdDdjVpf323UPA2j/c52XoynbjR4FrLChZRDIK4srrlWkFZ7OevIJxH1thZJgXf5GC9ephlmGo7&#10;ck63g69FCGGXooLG+z6V0lUNGXSR7YkDd7KDQR/gUEs94BjCTSeTOH6RBlsODQ32tG2ouhyuRsGx&#10;TUr8yYv32Lztn/3nVJyvXzulnh6nzRKEp8nfxf/uDx3mL5IE/r4JJ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JfgzEAAAA3QAAAA8AAAAAAAAAAAAAAAAAmAIAAGRycy9k&#10;b3ducmV2LnhtbFBLBQYAAAAABAAEAPUAAACJAwAAAAA=&#10;">
                  <v:textbox>
                    <w:txbxContent>
                      <w:p w:rsidR="000072FD" w:rsidRDefault="000072FD">
                        <w:r>
                          <w:t>菜品一</w:t>
                        </w:r>
                      </w:p>
                    </w:txbxContent>
                  </v:textbox>
                </v:rect>
                <v:rect id="Rectangle 928" o:spid="_x0000_s1637" style="position:absolute;left:5475;top:13608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Xbl8MA&#10;AADdAAAADwAAAGRycy9kb3ducmV2LnhtbERPTWvCQBC9F/wPyxR6qxsTkDa6SrFY6jGJl96m2TGJ&#10;ZmdDdjXRX+8Khd7m8T5nuR5NKy7Uu8aygtk0AkFcWt1wpWBfbF/fQDiPrLG1TAqu5GC9mjwtMdV2&#10;4Iwuua9ECGGXooLa+y6V0pU1GXRT2xEH7mB7gz7AvpK6xyGEm1bGUTSXBhsODTV2tKmpPOVno+C3&#10;ifd4y4qvyLxvE78bi+P551Opl+fxYwHC0+j/xX/ubx3mz+IEHt+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Xbl8MAAADdAAAADwAAAAAAAAAAAAAAAACYAgAAZHJzL2Rv&#10;d25yZXYueG1sUEsFBgAAAAAEAAQA9QAAAIgDAAAAAA==&#10;">
                  <v:textbox>
                    <w:txbxContent>
                      <w:p w:rsidR="000072FD" w:rsidRDefault="000072FD">
                        <w:r>
                          <w:t>菜品二</w:t>
                        </w:r>
                      </w:p>
                    </w:txbxContent>
                  </v:textbox>
                </v:rect>
                <v:rect id="Rectangle 929" o:spid="_x0000_s1638" style="position:absolute;left:7260;top:13608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xD48QA&#10;AADdAAAADwAAAGRycy9kb3ducmV2LnhtbERPTWvCQBC9C/6HZQq96cZUSpu6iigRe0zipbdpdpqk&#10;zc6G7Eajv94tFHqbx/uc1WY0rThT7xrLChbzCARxaXXDlYJTkc5eQDiPrLG1TAqu5GCznk5WmGh7&#10;4YzOua9ECGGXoILa+y6R0pU1GXRz2xEH7sv2Bn2AfSV1j5cQbloZR9GzNNhwaKixo11N5U8+GAWf&#10;TXzCW1YcIvOaPvn3sfgePvZKPT6M2zcQnkb/L/5zH3WYv4iX8PtNO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sQ+PEAAAA3QAAAA8AAAAAAAAAAAAAAAAAmAIAAGRycy9k&#10;b3ducmV2LnhtbFBLBQYAAAAABAAEAPUAAACJAwAAAAA=&#10;">
                  <v:textbox>
                    <w:txbxContent>
                      <w:p w:rsidR="000072FD" w:rsidRDefault="000072FD">
                        <w:r>
                          <w:t>菜品三</w:t>
                        </w:r>
                      </w:p>
                    </w:txbxContent>
                  </v:textbox>
                </v:rect>
                <v:rect id="Rectangle 930" o:spid="_x0000_s1639" style="position:absolute;left:3585;top:10800;width:7035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6BB8IA&#10;AADdAAAADwAAAGRycy9kb3ducmV2LnhtbERP32vCMBB+F/wfwgl7s6mCQzqjVFHYkzAVtr0dzZkU&#10;m0tpMtv998tA8O0+vp+32gyuEXfqQu1ZwSzLQRBXXtdsFFzOh+kSRIjIGhvPpOCXAmzW49EKC+17&#10;/qD7KRqRQjgUqMDG2BZShsqSw5D5ljhxV985jAl2RuoO+xTuGjnP81fpsObUYLGlnaXqdvpxCvbt&#10;97FcmCDLz2i/bn7bH+zRKPUyGco3EJGG+BQ/3O86zZ/NF/D/TTpB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joEHwgAAAN0AAAAPAAAAAAAAAAAAAAAAAJgCAABkcnMvZG93&#10;bnJldi54bWxQSwUGAAAAAAQABAD1AAAAhwMAAAAA&#10;" filled="f"/>
                <v:rect id="Rectangle 931" o:spid="_x0000_s1640" style="position:absolute;left:9045;top:13608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4D8EA&#10;AADdAAAADwAAAGRycy9kb3ducmV2LnhtbERPTYvCMBC9L/gfwgje1tQK4lajiIuLHrVevI3N2Fab&#10;SWmiVn+9EYS9zeN9znTemkrcqHGlZQWDfgSCOLO65FzBPl19j0E4j6yxskwKHuRgPut8TTHR9s5b&#10;uu18LkIIuwQVFN7XiZQuK8ig69uaOHAn2xj0ATa51A3eQ7ipZBxFI2mw5NBQYE3LgrLL7moUHMt4&#10;j89t+heZn9XQb9r0fD38KtXrtosJCE+t/xd/3Gsd5g/iEby/CS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yeA/BAAAA3QAAAA8AAAAAAAAAAAAAAAAAmAIAAGRycy9kb3du&#10;cmV2LnhtbFBLBQYAAAAABAAEAPUAAACGAwAAAAA=&#10;">
                  <v:textbox>
                    <w:txbxContent>
                      <w:p w:rsidR="000072FD" w:rsidRDefault="000072FD">
                        <w:r>
                          <w:t>菜品四</w:t>
                        </w:r>
                      </w:p>
                    </w:txbxContent>
                  </v:textbox>
                </v:rect>
                <v:shape id="Text Box 932" o:spid="_x0000_s1641" type="#_x0000_t202" style="position:absolute;left:9570;top:10955;width:94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LcpMQA&#10;AADdAAAADwAAAGRycy9kb3ducmV2LnhtbERPS2sCMRC+C/0PYQpepGZ9oHa7UYqg2Jva0l6HzeyD&#10;bibbJK7bf98UBG/z8T0n2/SmER05X1tWMBknIIhzq2suFXy8755WIHxA1thYJgW/5GGzfhhkmGp7&#10;5RN151CKGMI+RQVVCG0qpc8rMujHtiWOXGGdwRChK6V2eI3hppHTJFlIgzXHhgpb2laUf58vRsFq&#10;fui+/Nvs+JkviuY5jJbd/scpNXzsX19ABOrDXXxzH3ScP5ku4f+beIJ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C3KTEAAAA3QAAAA8AAAAAAAAAAAAAAAAAmAIAAGRycy9k&#10;b3ducmV2LnhtbFBLBQYAAAAABAAEAPUAAACJAwAAAAA=&#10;">
                  <v:textbox>
                    <w:txbxContent>
                      <w:p w:rsidR="000072FD" w:rsidRDefault="000072FD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购物车</w:t>
                        </w:r>
                      </w:p>
                    </w:txbxContent>
                  </v:textbox>
                </v:shape>
                <v:shape id="Text Box 933" o:spid="_x0000_s1642" type="#_x0000_t202" style="position:absolute;left:3795;top:12828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zGk8cA&#10;AADdAAAADwAAAGRycy9kb3ducmV2LnhtbESPzU7DQAyE70h9h5WRuNFNI0GrtNsKFVo4VSL00KPJ&#10;Oj8i642y2yR9e3xA4mZrxjOfN7vJtWqgPjSeDSzmCSjiwtuGKwPnr8PjClSIyBZbz2TgRgF229nd&#10;BjPrR/6kIY+VkhAOGRqoY+wyrUNRk8Mw9x2xaKXvHUZZ+0rbHkcJd61Ok+RZO2xYGmrsaF9T8ZNf&#10;nYHTe1h9L9+GyzE/+9fTuCzxKS2NebifXtagIk3x3/x3/WEFf5EKrnwjI+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8xpPHAAAA3QAAAA8AAAAAAAAAAAAAAAAAmAIAAGRy&#10;cy9kb3ducmV2LnhtbFBLBQYAAAAABAAEAPUAAACMAwAAAAA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934" o:spid="_x0000_s1643" type="#_x0000_t202" style="position:absolute;left:5475;top:12828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BjCMQA&#10;AADdAAAADwAAAGRycy9kb3ducmV2LnhtbERPS2vCQBC+C/0PyxR6042BVk1dRdTWnoRGDx7H7ORB&#10;s7Mhu03iv3eFQm/z8T1nuR5MLTpqXWVZwXQSgSDOrK64UHA+fYznIJxH1lhbJgU3crBePY2WmGjb&#10;8zd1qS9ECGGXoILS+yaR0mUlGXQT2xAHLretQR9gW0jdYh/CTS3jKHqTBisODSU2tC0p+0l/jYLj&#10;wc2vs313+UzPdnfsZzm+xrlSL8/D5h2Ep8H/i//cXzrMn8YLeHwTT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wYwjEAAAA3QAAAA8AAAAAAAAAAAAAAAAAmAIAAGRycy9k&#10;b3ducmV2LnhtbFBLBQYAAAAABAAEAPUAAACJAwAAAAA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935" o:spid="_x0000_s1644" type="#_x0000_t202" style="position:absolute;left:7260;top:12828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NcSMYA&#10;AADdAAAADwAAAGRycy9kb3ducmV2LnhtbESPS2/CQAyE75X6H1au1FvZQNWCAguq+qInpKYcOJqs&#10;8xBZb5TdJuHf4wMSN1sznvm82oyuUT11ofZsYDpJQBHn3tZcGtj/fT0tQIWIbLHxTAbOFGCzvr9b&#10;YWr9wL/UZ7FUEsIhRQNVjG2qdcgrchgmviUWrfCdwyhrV2rb4SDhrtGzJHnVDmuWhgpbeq8oP2X/&#10;zsBuGxbH+Wd/+M72/mM3zAt8mRXGPD6Mb0tQkcZ4M1+vf6zgT5+FX76RE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NcSMYAAADdAAAADwAAAAAAAAAAAAAAAACYAgAAZHJz&#10;L2Rvd25yZXYueG1sUEsFBgAAAAAEAAQA9QAAAIsDAAAAAA=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936" o:spid="_x0000_s1645" type="#_x0000_t202" style="position:absolute;left:9045;top:12828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/508QA&#10;AADdAAAADwAAAGRycy9kb3ducmV2LnhtbERPS2vCQBC+F/wPywi91U2UVomuIq2tPQlGDx7H7OSB&#10;2dmQ3Sbpv3cLBW/z8T1ntRlMLTpqXWVZQTyJQBBnVldcKDifPl8WIJxH1lhbJgW/5GCzHj2tMNG2&#10;5yN1qS9ECGGXoILS+yaR0mUlGXQT2xAHLretQR9gW0jdYh/CTS2nUfQmDVYcGkps6L2k7Jb+GAWH&#10;vVtc57vu8pWe7cehn+f4Os2Veh4P2yUIT4N/iP/d3zrMj2cx/H0TTp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f+dPEAAAA3QAAAA8AAAAAAAAAAAAAAAAAmAIAAGRycy9k&#10;b3ducmV2LnhtbFBLBQYAAAAABAAEAPUAAACJAwAAAAA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937" o:spid="_x0000_s1646" type="#_x0000_t202" style="position:absolute;left:3795;top:1454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1npMQA&#10;AADdAAAADwAAAGRycy9kb3ducmV2LnhtbERPS2vCQBC+F/wPywi91Y0Rq0RXkdbWnoRGDx7H7OSB&#10;2dmQ3Sbx37uFQm/z8T1nvR1MLTpqXWVZwXQSgSDOrK64UHA+fbwsQTiPrLG2TAru5GC7GT2tMdG2&#10;52/qUl+IEMIuQQWl900ipctKMugmtiEOXG5bgz7AtpC6xT6Em1rGUfQqDVYcGkps6K2k7Jb+GAXH&#10;g1teF/vu8pme7fuxX+Q4j3OlnsfDbgXC0+D/xX/uLx3mT2cx/H4TTp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NZ6TEAAAA3QAAAA8AAAAAAAAAAAAAAAAAmAIAAGRycy9k&#10;b3ducmV2LnhtbFBLBQYAAAAABAAEAPUAAACJAwAAAAA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938" o:spid="_x0000_s1647" type="#_x0000_t202" style="position:absolute;left:5475;top:1454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HCP8MA&#10;AADdAAAADwAAAGRycy9kb3ducmV2LnhtbERPS2vCQBC+C/0PyxR6042KVaKriNrak2D00OM0O3lg&#10;djZkt0n8926h4G0+vuesNr2pREuNKy0rGI8iEMSp1SXnCq6Xj+EChPPIGivLpOBODjbrl8EKY207&#10;PlOb+FyEEHYxKii8r2MpXVqQQTeyNXHgMtsY9AE2udQNdiHcVHISRe/SYMmhocCadgWlt+TXKDgd&#10;3eJnfmi/P5Or3Z+6eYazSabU22u/XYLw1Pun+N/9pcP88XQKf9+EE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HCP8MAAADdAAAADwAAAAAAAAAAAAAAAACYAgAAZHJzL2Rv&#10;d25yZXYueG1sUEsFBgAAAAAEAAQA9QAAAIgDAAAAAA=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939" o:spid="_x0000_s1648" type="#_x0000_t202" style="position:absolute;left:7260;top:1454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haS8QA&#10;AADdAAAADwAAAGRycy9kb3ducmV2LnhtbERPS2vCQBC+F/wPywi91Y3aqkRXKVVbT4LRg8cxO3lg&#10;djZkt0n677uFgrf5+J6z2vSmEi01rrSsYDyKQBCnVpecK7ic9y8LEM4ja6wsk4IfcrBZD55WGGvb&#10;8YnaxOcihLCLUUHhfR1L6dKCDLqRrYkDl9nGoA+wyaVusAvhppKTKJpJgyWHhgJr+igovSffRsHx&#10;yy1u8117/Uwudnvs5hm+TTKlnof9+xKEp94/xP/ugw7zx9NX+Psmn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oWkvEAAAA3QAAAA8AAAAAAAAAAAAAAAAAmAIAAGRycy9k&#10;b3ducmV2LnhtbFBLBQYAAAAABAAEAPUAAACJAwAAAAA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940" o:spid="_x0000_s1649" type="#_x0000_t202" style="position:absolute;left:9045;top:1454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T/0MMA&#10;AADdAAAADwAAAGRycy9kb3ducmV2LnhtbERPS2vCQBC+C/0PyxR6040WH0RXEVtrT4LRQ4/T7OSB&#10;2dmQXZP037sFwdt8fM9ZbXpTiZYaV1pWMB5FIIhTq0vOFVzO++EChPPIGivLpOCPHGzWL4MVxtp2&#10;fKI28bkIIexiVFB4X8dSurQgg25ka+LAZbYx6ANscqkb7EK4qeQkimbSYMmhocCadgWl1+RmFBwP&#10;bvE7/2x/vpKL/Th28wynk0ypt9d+uwThqfdP8cP9rcP88fsU/r8JJ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T/0MMAAADdAAAADwAAAAAAAAAAAAAAAACYAgAAZHJzL2Rv&#10;d25yZXYueG1sUEsFBgAAAAAEAAQA9QAAAIgDAAAAAA=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941" o:spid="_x0000_s1650" type="#_x0000_t202" style="position:absolute;left:3795;top:10955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Zhp8MA&#10;AADdAAAADwAAAGRycy9kb3ducmV2LnhtbERPS2vCQBC+C/0PyxR6042WqkRXEVtrT4LRQ4/T7OSB&#10;2dmQXZP4712h4G0+vucs172pREuNKy0rGI8iEMSp1SXnCs6n3XAOwnlkjZVlUnAjB+vVy2CJsbYd&#10;H6lNfC5CCLsYFRTe17GULi3IoBvZmjhwmW0M+gCbXOoGuxBuKjmJoqk0WHJoKLCmbUHpJbkaBYe9&#10;m//Nvtrf7+RsPw/dLMOPSabU22u/WYDw1Pun+N/9o8P88fsUHt+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Zhp8MAAADdAAAADwAAAAAAAAAAAAAAAACYAgAAZHJzL2Rv&#10;d25yZXYueG1sUEsFBgAAAAAEAAQA9QAAAIgDAAAAAA==&#10;">
                  <v:stroke dashstyle="dash"/>
                  <v:textbox>
                    <w:txbxContent>
                      <w:p w:rsidR="000072FD" w:rsidRDefault="000072F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分类一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5250B">
        <w:t>分类页面</w:t>
      </w:r>
      <w:bookmarkEnd w:id="28"/>
    </w:p>
    <w:p w:rsidR="0055250B" w:rsidRDefault="0055250B" w:rsidP="0055250B"/>
    <w:p w:rsidR="0055250B" w:rsidRDefault="0055250B" w:rsidP="0055250B"/>
    <w:p w:rsidR="0055250B" w:rsidRDefault="0055250B" w:rsidP="0055250B"/>
    <w:p w:rsidR="0055250B" w:rsidRDefault="0055250B" w:rsidP="0055250B"/>
    <w:p w:rsidR="0055250B" w:rsidRDefault="0055250B" w:rsidP="0055250B"/>
    <w:p w:rsidR="0055250B" w:rsidRDefault="0055250B" w:rsidP="0055250B"/>
    <w:p w:rsidR="0055250B" w:rsidRDefault="0055250B" w:rsidP="0055250B"/>
    <w:p w:rsidR="0055250B" w:rsidRDefault="0055250B" w:rsidP="0055250B"/>
    <w:p w:rsidR="0055250B" w:rsidRDefault="0055250B" w:rsidP="0055250B"/>
    <w:p w:rsidR="0055250B" w:rsidRDefault="0055250B" w:rsidP="0055250B"/>
    <w:p w:rsidR="0055250B" w:rsidRDefault="0055250B" w:rsidP="0055250B"/>
    <w:p w:rsidR="0055250B" w:rsidRPr="0055250B" w:rsidRDefault="0055250B" w:rsidP="0055250B"/>
    <w:p w:rsidR="00965B71" w:rsidRPr="0058414B" w:rsidRDefault="000072FD" w:rsidP="00965B71">
      <w:pPr>
        <w:pStyle w:val="2"/>
      </w:pPr>
      <w:bookmarkStart w:id="29" w:name="_Toc404440188"/>
      <w:r>
        <w:t>更多页面</w:t>
      </w:r>
      <w:bookmarkEnd w:id="29"/>
    </w:p>
    <w:p w:rsidR="00965B71" w:rsidRPr="00965B71" w:rsidRDefault="008D6FBC" w:rsidP="00965B71">
      <w:r>
        <w:t>最近热卖和最近上新更多页面相同</w:t>
      </w:r>
      <w:r w:rsidR="0088465A">
        <w:rPr>
          <w:rFonts w:hint="eastAsia"/>
        </w:rPr>
        <w:t>。</w:t>
      </w:r>
    </w:p>
    <w:p w:rsidR="00324B0F" w:rsidRDefault="008D6FBC" w:rsidP="00324B0F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94080" behindDoc="0" locked="0" layoutInCell="1" allowOverlap="1" wp14:anchorId="01EFA75F" wp14:editId="61F4A3C1">
                <wp:simplePos x="0" y="0"/>
                <wp:positionH relativeFrom="column">
                  <wp:posOffset>137160</wp:posOffset>
                </wp:positionH>
                <wp:positionV relativeFrom="paragraph">
                  <wp:posOffset>38100</wp:posOffset>
                </wp:positionV>
                <wp:extent cx="5264785" cy="3131820"/>
                <wp:effectExtent l="0" t="0" r="12065" b="11430"/>
                <wp:wrapNone/>
                <wp:docPr id="1170" name="组合 1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4785" cy="3131820"/>
                          <a:chOff x="2010" y="2064"/>
                          <a:chExt cx="9134" cy="5616"/>
                        </a:xfrm>
                      </wpg:grpSpPr>
                      <wps:wsp>
                        <wps:cNvPr id="1171" name="Rectangle 976"/>
                        <wps:cNvSpPr>
                          <a:spLocks noChangeArrowheads="1"/>
                        </wps:cNvSpPr>
                        <wps:spPr bwMode="auto">
                          <a:xfrm>
                            <a:off x="2010" y="2064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" name="Rectangle 977"/>
                        <wps:cNvSpPr>
                          <a:spLocks noChangeArrowheads="1"/>
                        </wps:cNvSpPr>
                        <wps:spPr bwMode="auto">
                          <a:xfrm>
                            <a:off x="2220" y="2221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" name="Rectangle 978"/>
                        <wps:cNvSpPr>
                          <a:spLocks noChangeArrowheads="1"/>
                        </wps:cNvSpPr>
                        <wps:spPr bwMode="auto">
                          <a:xfrm>
                            <a:off x="2220" y="3001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首页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4" name="Rectangle 979"/>
                        <wps:cNvSpPr>
                          <a:spLocks noChangeArrowheads="1"/>
                        </wps:cNvSpPr>
                        <wps:spPr bwMode="auto">
                          <a:xfrm>
                            <a:off x="10829" y="3003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" name="Rectangle 980"/>
                        <wps:cNvSpPr>
                          <a:spLocks noChangeArrowheads="1"/>
                        </wps:cNvSpPr>
                        <wps:spPr bwMode="auto">
                          <a:xfrm>
                            <a:off x="10829" y="3627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" name="Rectangle 981"/>
                        <wps:cNvSpPr>
                          <a:spLocks noChangeArrowheads="1"/>
                        </wps:cNvSpPr>
                        <wps:spPr bwMode="auto">
                          <a:xfrm>
                            <a:off x="2220" y="3469"/>
                            <a:ext cx="1260" cy="467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" name="Rectangle 982"/>
                        <wps:cNvSpPr>
                          <a:spLocks noChangeArrowheads="1"/>
                        </wps:cNvSpPr>
                        <wps:spPr bwMode="auto">
                          <a:xfrm>
                            <a:off x="2220" y="3937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8" name="Rectangle 983"/>
                        <wps:cNvSpPr>
                          <a:spLocks noChangeArrowheads="1"/>
                        </wps:cNvSpPr>
                        <wps:spPr bwMode="auto">
                          <a:xfrm>
                            <a:off x="2220" y="4405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" name="Rectangle 984"/>
                        <wps:cNvSpPr>
                          <a:spLocks noChangeArrowheads="1"/>
                        </wps:cNvSpPr>
                        <wps:spPr bwMode="auto">
                          <a:xfrm>
                            <a:off x="2220" y="4873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0" name="Rectangle 985"/>
                        <wps:cNvSpPr>
                          <a:spLocks noChangeArrowheads="1"/>
                        </wps:cNvSpPr>
                        <wps:spPr bwMode="auto">
                          <a:xfrm>
                            <a:off x="2220" y="5341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" name="Rectangle 986"/>
                        <wps:cNvSpPr>
                          <a:spLocks noChangeArrowheads="1"/>
                        </wps:cNvSpPr>
                        <wps:spPr bwMode="auto">
                          <a:xfrm>
                            <a:off x="2220" y="5808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" name="Rectangle 987"/>
                        <wps:cNvSpPr>
                          <a:spLocks noChangeArrowheads="1"/>
                        </wps:cNvSpPr>
                        <wps:spPr bwMode="auto">
                          <a:xfrm>
                            <a:off x="2220" y="6277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3" name="Rectangle 988"/>
                        <wps:cNvSpPr>
                          <a:spLocks noChangeArrowheads="1"/>
                        </wps:cNvSpPr>
                        <wps:spPr bwMode="auto">
                          <a:xfrm>
                            <a:off x="2220" y="674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" name="Rectangle 989"/>
                        <wps:cNvSpPr>
                          <a:spLocks noChangeArrowheads="1"/>
                        </wps:cNvSpPr>
                        <wps:spPr bwMode="auto">
                          <a:xfrm>
                            <a:off x="3795" y="4093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r>
                                <w:t>菜品一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5" name="Rectangle 990"/>
                        <wps:cNvSpPr>
                          <a:spLocks noChangeArrowheads="1"/>
                        </wps:cNvSpPr>
                        <wps:spPr bwMode="auto">
                          <a:xfrm>
                            <a:off x="5475" y="4093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r>
                                <w:t>菜品二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6" name="Rectangle 991"/>
                        <wps:cNvSpPr>
                          <a:spLocks noChangeArrowheads="1"/>
                        </wps:cNvSpPr>
                        <wps:spPr bwMode="auto">
                          <a:xfrm>
                            <a:off x="7260" y="4093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r>
                                <w:t>菜品三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7" name="Rectangle 992"/>
                        <wps:cNvSpPr>
                          <a:spLocks noChangeArrowheads="1"/>
                        </wps:cNvSpPr>
                        <wps:spPr bwMode="auto">
                          <a:xfrm>
                            <a:off x="9045" y="4093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r>
                                <w:t>菜品四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" name="Rectangle 993"/>
                        <wps:cNvSpPr>
                          <a:spLocks noChangeArrowheads="1"/>
                        </wps:cNvSpPr>
                        <wps:spPr bwMode="auto">
                          <a:xfrm>
                            <a:off x="3795" y="5808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r>
                                <w:t>菜品一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" name="Rectangle 994"/>
                        <wps:cNvSpPr>
                          <a:spLocks noChangeArrowheads="1"/>
                        </wps:cNvSpPr>
                        <wps:spPr bwMode="auto">
                          <a:xfrm>
                            <a:off x="5475" y="5808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r>
                                <w:t>菜品二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" name="Rectangle 995"/>
                        <wps:cNvSpPr>
                          <a:spLocks noChangeArrowheads="1"/>
                        </wps:cNvSpPr>
                        <wps:spPr bwMode="auto">
                          <a:xfrm>
                            <a:off x="7260" y="5808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r>
                                <w:t>菜品三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1" name="Rectangle 996"/>
                        <wps:cNvSpPr>
                          <a:spLocks noChangeArrowheads="1"/>
                        </wps:cNvSpPr>
                        <wps:spPr bwMode="auto">
                          <a:xfrm>
                            <a:off x="3585" y="3001"/>
                            <a:ext cx="7035" cy="4523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" name="Rectangle 997"/>
                        <wps:cNvSpPr>
                          <a:spLocks noChangeArrowheads="1"/>
                        </wps:cNvSpPr>
                        <wps:spPr bwMode="auto">
                          <a:xfrm>
                            <a:off x="9045" y="5808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r>
                                <w:t>菜品四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Text Box 998"/>
                        <wps:cNvSpPr txBox="1">
                          <a:spLocks noChangeArrowheads="1"/>
                        </wps:cNvSpPr>
                        <wps:spPr bwMode="auto">
                          <a:xfrm>
                            <a:off x="9570" y="3157"/>
                            <a:ext cx="94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购物车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" name="Text Box 999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5028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" name="Text Box 1000"/>
                        <wps:cNvSpPr txBox="1">
                          <a:spLocks noChangeArrowheads="1"/>
                        </wps:cNvSpPr>
                        <wps:spPr bwMode="auto">
                          <a:xfrm>
                            <a:off x="5475" y="5028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5028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9045" y="5028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674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5475" y="674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" name="Text Box 1005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674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" name="Text Box 1006"/>
                        <wps:cNvSpPr txBox="1">
                          <a:spLocks noChangeArrowheads="1"/>
                        </wps:cNvSpPr>
                        <wps:spPr bwMode="auto">
                          <a:xfrm>
                            <a:off x="9045" y="6744"/>
                            <a:ext cx="136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菜名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" name="Text Box 1007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3156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6FBC" w:rsidRDefault="008D6FB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最近热卖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70" o:spid="_x0000_s1651" style="position:absolute;margin-left:10.8pt;margin-top:3pt;width:414.55pt;height:246.6pt;z-index:251694080;mso-wrap-distance-left:6.75pt;mso-wrap-distance-right:6.75pt" coordorigin="2010,2064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">
                <v:rect id="Rectangle 976" o:spid="_x0000_s1652" style="position:absolute;left:2010;top:2064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jPZsQA&#10;AADdAAAADwAAAGRycy9kb3ducmV2LnhtbERPTWvCQBC9F/wPywjemk0i1Jq6BmmxtEdNLt6m2WmS&#10;mp0N2VVTf71bEHqbx/ucVT6aTpxpcK1lBUkUgyCurG65VlAW28dnEM4ja+wsk4JfcpCvJw8rzLS9&#10;8I7Oe1+LEMIuQwWN930mpasaMugi2xMH7tsOBn2AQy31gJcQbjqZxvGTNNhyaGiwp9eGquP+ZBR8&#10;tWmJ113xHpvldu4/x+LndHhTajYdNy8gPI3+X3x3f+gwP1kk8PdNOEG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oz2bEAAAA3QAAAA8AAAAAAAAAAAAAAAAAmAIAAGRycy9k&#10;b3ducmV2LnhtbFBLBQYAAAAABAAEAPUAAACJAwAAAAA=&#10;"/>
                <v:rect id="Rectangle 977" o:spid="_x0000_s1653" style="position:absolute;left:2220;top:2221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pREcQA&#10;AADdAAAADwAAAGRycy9kb3ducmV2LnhtbERPTWvCQBC9C/6HZQq96cYUbJu6iigRe0zipbdpdpqk&#10;zc6G7Eajv94tFHqbx/uc1WY0rThT7xrLChbzCARxaXXDlYJTkc5eQDiPrLG1TAqu5GCznk5WmGh7&#10;4YzOua9ECGGXoILa+y6R0pU1GXRz2xEH7sv2Bn2AfSV1j5cQbloZR9FSGmw4NNTY0a6m8icfjILP&#10;Jj7hLSsOkXlNn/z7WHwPH3ulHh/G7RsIT6P/F/+5jzrMXzzH8PtNO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6URHEAAAA3QAAAA8AAAAAAAAAAAAAAAAAmAIAAGRycy9k&#10;b3ducmV2LnhtbFBLBQYAAAAABAAEAPUAAACJAwAAAAA=&#10;">
                  <v:textbox>
                    <w:txbxContent>
                      <w:p w:rsidR="008D6FBC" w:rsidRDefault="008D6FBC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978" o:spid="_x0000_s1654" style="position:absolute;left:2220;top:3001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3dDcIA&#10;AADdAAAADwAAAGRycy9kb3ducmV2LnhtbERPTWsCMRC9F/wPYYTealZb3LI1igiCBwtVW3qdbqbJ&#10;0s1kSaKu/74RBG/zeJ8zW/SuFScKsfGsYDwqQBDXXjdsFHwe1k+vIGJC1th6JgUXirCYDx5mWGl/&#10;5h2d9smIHMKxQgU2pa6SMtaWHMaR74gz9+uDw5RhMFIHPOdw18pJUUylw4Zzg8WOVpbqv/3RKdiQ&#10;8S/bbTDfP+/24wsvQU/KUqnHYb98A5GoT3fxzb3Ref64fIbrN/kE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d0NwgAAAN0AAAAPAAAAAAAAAAAAAAAAAJgCAABkcnMvZG93&#10;bnJldi54bWxQSwUGAAAAAAQABAD1AAAAhwMAAAAA&#10;" fillcolor="#333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首页</w:t>
                        </w:r>
                      </w:p>
                    </w:txbxContent>
                  </v:textbox>
                </v:rect>
                <v:rect id="Rectangle 979" o:spid="_x0000_s1655" style="position:absolute;left:10829;top:3003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9s/sMA&#10;AADdAAAADwAAAGRycy9kb3ducmV2LnhtbERPS4vCMBC+L/gfwgje1tQHuluNIoqiR62Xvc02Y1tt&#10;JqWJWv31mwXB23x8z5nOG1OKG9WusKyg141AEKdWF5wpOCbrzy8QziNrLC2Tggc5mM9aH1OMtb3z&#10;nm4Hn4kQwi5GBbn3VSylS3My6Lq2Ig7cydYGfYB1JnWN9xBuStmPopE0WHBoyLGiZU7p5XA1Cn6L&#10;/hGf+2QTme/1wO+a5Hz9WSnVaTeLCQhPjX+LX+6tDvN74yH8fxN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9s/sMAAADdAAAADwAAAAAAAAAAAAAAAACYAgAAZHJzL2Rv&#10;d25yZXYueG1sUEsFBgAAAAAEAAQA9QAAAIgDAAAAAA==&#10;"/>
                <v:rect id="Rectangle 980" o:spid="_x0000_s1656" style="position:absolute;left:10829;top:3627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8FMsMA&#10;AADdAAAADwAAAGRycy9kb3ducmV2LnhtbERPS4vCMBC+L/gfwgheFk1VfFCNorILHvSwKuhxaMa2&#10;2ExKE2v990YQ9jYf33Pmy8YUoqbK5ZYV9HsRCOLE6pxTBafjb3cKwnlkjYVlUvAkB8tF62uOsbYP&#10;/qP64FMRQtjFqCDzvoyldElGBl3PlsSBu9rKoA+wSqWu8BHCTSEHUTSWBnMODRmWtMkouR3uRoHc&#10;n6bD53W/vvyMJvnuRvV3dK6V6rSb1QyEp8b/iz/urQ7z+5MRvL8JJ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8FMsMAAADdAAAADwAAAAAAAAAAAAAAAACYAgAAZHJzL2Rv&#10;d25yZXYueG1sUEsFBgAAAAAEAAQA9QAAAIgDAAAAAA==&#10;" fillcolor="gray"/>
                <v:rect id="Rectangle 981" o:spid="_x0000_s1657" style="position:absolute;left:2220;top:3469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8wbcIA&#10;AADdAAAADwAAAGRycy9kb3ducmV2LnhtbERPTWsCMRC9F/wPYQRvNWtBK6tR1qLQk1AV1NuwGZPF&#10;zWTZRHf775tCobd5vM9ZrntXiye1ofKsYDLOQBCXXldsFJyOu9c5iBCRNdaeScE3BVivBi9LzLXv&#10;+Iueh2hECuGQowIbY5NLGUpLDsPYN8SJu/nWYUywNVK32KVwV8u3LJtJhxWnBosNfVgq74eHU7Bt&#10;rvtiaoIsztFe7n7T7ezeKDUa9sUCRKQ+/ov/3J86zZ+8z+D3m3SC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7zBtwgAAAN0AAAAPAAAAAAAAAAAAAAAAAJgCAABkcnMvZG93&#10;bnJldi54bWxQSwUGAAAAAAQABAD1AAAAhwMAAAAA&#10;" filled="f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分类一</w:t>
                        </w:r>
                      </w:p>
                    </w:txbxContent>
                  </v:textbox>
                </v:rect>
                <v:rect id="Rectangle 982" o:spid="_x0000_s1658" style="position:absolute;left:2220;top:3937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3yicQA&#10;AADdAAAADwAAAGRycy9kb3ducmV2LnhtbERPTWvCQBC9F/wPywi91Y0KtUZXESXFHpN46W3Mjkna&#10;7GzIbjT213cLBW/zeJ+z3g6mEVfqXG1ZwXQSgSAurK65VHDKk5c3EM4ja2wsk4I7OdhuRk9rjLW9&#10;cUrXzJcihLCLUUHlfRtL6YqKDLqJbYkDd7GdQR9gV0rd4S2Em0bOouhVGqw5NFTY0r6i4jvrjYJz&#10;PTvhT5q/R2aZzP3HkH/1nwelnsfDbgXC0+Af4n/3UYf508UC/r4JJ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N8onEAAAA3QAAAA8AAAAAAAAAAAAAAAAAmAIAAGRycy9k&#10;b3ducmV2LnhtbFBLBQYAAAAABAAEAPUAAACJAwAAAAA=&#10;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分类二</w:t>
                        </w:r>
                      </w:p>
                    </w:txbxContent>
                  </v:textbox>
                </v:rect>
                <v:rect id="Rectangle 983" o:spid="_x0000_s1659" style="position:absolute;left:2220;top:4405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Jm+8UA&#10;AADdAAAADwAAAGRycy9kb3ducmV2LnhtbESPQW/CMAyF75P4D5GRdhspTGJQCAgxMW1HKBdupjFt&#10;oXGqJkDHr58Pk7jZes/vfZ4vO1erG7Wh8mxgOEhAEefeVlwY2GebtwmoEJEt1p7JwC8FWC56L3NM&#10;rb/zlm67WCgJ4ZCigTLGJtU65CU5DAPfEIt28q3DKGtbaNviXcJdrUdJMtYOK5aGEhtal5Rfdldn&#10;4FiN9vjYZl+Jm27e40+Xna+HT2Ne+91qBipSF5/m/+tvK/jDD8GVb2QE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kmb7xQAAAN0AAAAPAAAAAAAAAAAAAAAAAJgCAABkcnMv&#10;ZG93bnJldi54bWxQSwUGAAAAAAQABAD1AAAAigMAAAAA&#10;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分类三</w:t>
                        </w:r>
                      </w:p>
                    </w:txbxContent>
                  </v:textbox>
                </v:rect>
                <v:rect id="Rectangle 984" o:spid="_x0000_s1660" style="position:absolute;left:2220;top:4873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7DYMIA&#10;AADdAAAADwAAAGRycy9kb3ducmV2LnhtbERPTYvCMBC9C/sfwizsTVNd0LUaZVEUPWp72dvYjG3d&#10;ZlKaqNVfbwTB2zze50znranEhRpXWlbQ70UgiDOrS84VpMmq+wPCeWSNlWVScCMH89lHZ4qxtlfe&#10;0WXvcxFC2MWooPC+jqV0WUEGXc/WxIE72sagD7DJpW7wGsJNJQdRNJQGSw4NBda0KCj735+NgkM5&#10;SPG+S9aRGa++/bZNTue/pVJfn+3vBISn1r/FL/dGh/n90Rie34QT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3sNgwgAAAN0AAAAPAAAAAAAAAAAAAAAAAJgCAABkcnMvZG93&#10;bnJldi54bWxQSwUGAAAAAAQABAD1AAAAhwMAAAAA&#10;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分类四</w:t>
                        </w:r>
                      </w:p>
                    </w:txbxContent>
                  </v:textbox>
                </v:rect>
                <v:rect id="Rectangle 985" o:spid="_x0000_s1661" style="position:absolute;left:2220;top:5341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Ea2sYA&#10;AADdAAAADwAAAGRycy9kb3ducmV2LnhtbESPQW/CMAyF75P4D5En7TZSmDRBIa0mJqZxhPbCzTSm&#10;7dY4VROg49fPh0m72XrP731e56Pr1JWG0Ho2MJsmoIgrb1uuDZTF9nkBKkRki51nMvBDAfJs8rDG&#10;1Pob7+l6iLWSEA4pGmhi7FOtQ9WQwzD1PbFoZz84jLIOtbYD3iTcdXqeJK/aYcvS0GBPm4aq78PF&#10;GTi18xLv++IjccvtS9yNxdfl+G7M0+P4tgIVaYz/5r/rTyv4s4Xwyzcygs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Ea2sYAAADdAAAADwAAAAAAAAAAAAAAAACYAgAAZHJz&#10;L2Rvd25yZXYueG1sUEsFBgAAAAAEAAQA9QAAAIsDAAAAAA==&#10;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分类五</w:t>
                        </w:r>
                      </w:p>
                    </w:txbxContent>
                  </v:textbox>
                </v:rect>
                <v:rect id="Rectangle 986" o:spid="_x0000_s1662" style="position:absolute;left:2220;top:5808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2/QcIA&#10;AADdAAAADwAAAGRycy9kb3ducmV2LnhtbERPTYvCMBC9C/6HMII3Tasg2jWKuLjsHrW9eBub2bba&#10;TEoTtbu/3giCt3m8z1muO1OLG7WusqwgHkcgiHOrKy4UZOluNAfhPLLG2jIp+CMH61W/t8RE2zvv&#10;6XbwhQgh7BJUUHrfJFK6vCSDbmwb4sD92tagD7AtpG7xHsJNLSdRNJMGKw4NJTa0LSm/HK5Gwama&#10;ZPi/T78is9hN/U+Xnq/HT6WGg27zAcJT59/il/tbh/nxPIbnN+EE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fb9BwgAAAN0AAAAPAAAAAAAAAAAAAAAAAJgCAABkcnMvZG93&#10;bnJldi54bWxQSwUGAAAAAAQABAD1AAAAhwMAAAAA&#10;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分类六</w:t>
                        </w:r>
                      </w:p>
                    </w:txbxContent>
                  </v:textbox>
                </v:rect>
                <v:rect id="Rectangle 987" o:spid="_x0000_s1663" style="position:absolute;left:2220;top:6277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8hNsQA&#10;AADdAAAADwAAAGRycy9kb3ducmV2LnhtbERPTWvCQBC9F/wPywi91U1SKJq6iiiReozJpbdpdpqk&#10;zc6G7GpSf323UPA2j/c56+1kOnGlwbWWFcSLCARxZXXLtYKyyJ6WIJxH1thZJgU/5GC7mT2sMdV2&#10;5JyuZ1+LEMIuRQWN930qpasaMugWticO3KcdDPoAh1rqAccQbjqZRNGLNNhyaGiwp31D1ff5YhR8&#10;tEmJt7w4RmaVPfvTVHxd3g9KPc6n3SsIT5O/i//dbzrMj5cJ/H0TTp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vITbEAAAA3QAAAA8AAAAAAAAAAAAAAAAAmAIAAGRycy9k&#10;b3ducmV2LnhtbFBLBQYAAAAABAAEAPUAAACJAwAAAAA=&#10;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分类七</w:t>
                        </w:r>
                      </w:p>
                    </w:txbxContent>
                  </v:textbox>
                </v:rect>
                <v:rect id="Rectangle 988" o:spid="_x0000_s1664" style="position:absolute;left:2220;top:6744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OErcEA&#10;AADdAAAADwAAAGRycy9kb3ducmV2LnhtbERPTYvCMBC9C/6HMMLeNFVBtBpFFBc9ar14G5vZtmsz&#10;KU3U6q83guBtHu9zZovGlOJGtSssK+j3IhDEqdUFZwqOyaY7BuE8ssbSMil4kIPFvN2aYaztnfd0&#10;O/hMhBB2MSrIva9iKV2ak0HXsxVx4P5sbdAHWGdS13gP4aaUgygaSYMFh4YcK1rllF4OV6PgXAyO&#10;+Nwnv5GZbIZ+1yT/19NaqZ9Os5yC8NT4r/jj3uowvz8ewvubcIK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jhK3BAAAA3QAAAA8AAAAAAAAAAAAAAAAAmAIAAGRycy9kb3du&#10;cmV2LnhtbFBLBQYAAAAABAAEAPUAAACGAwAAAAA=&#10;">
                  <v:textbox>
                    <w:txbxContent>
                      <w:p w:rsidR="008D6FBC" w:rsidRDefault="008D6F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分类八</w:t>
                        </w:r>
                      </w:p>
                    </w:txbxContent>
                  </v:textbox>
                </v:rect>
                <v:rect id="Rectangle 989" o:spid="_x0000_s1665" style="position:absolute;left:3795;top:4093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oc2cIA&#10;AADdAAAADwAAAGRycy9kb3ducmV2LnhtbERPS4vCMBC+C/6HMII3TX2wuF2jiKLoUevF22wz21ab&#10;SWmiVn+9WRC8zcf3nOm8MaW4Ue0KywoG/QgEcWp1wZmCY7LuTUA4j6yxtEwKHuRgPmu3phhre+c9&#10;3Q4+EyGEXYwKcu+rWEqX5mTQ9W1FHLg/Wxv0AdaZ1DXeQ7gp5TCKvqTBgkNDjhUtc0ovh6tR8FsM&#10;j/jcJ5vIfK9Hftck5+tppVS30yx+QHhq/Ef8dm91mD+YjOH/m3CC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ChzZwgAAAN0AAAAPAAAAAAAAAAAAAAAAAJgCAABkcnMvZG93&#10;bnJldi54bWxQSwUGAAAAAAQABAD1AAAAhwMAAAAA&#10;">
                  <v:textbox>
                    <w:txbxContent>
                      <w:p w:rsidR="008D6FBC" w:rsidRDefault="008D6FBC">
                        <w:r>
                          <w:t>菜品一</w:t>
                        </w:r>
                      </w:p>
                    </w:txbxContent>
                  </v:textbox>
                </v:rect>
                <v:rect id="Rectangle 990" o:spid="_x0000_s1666" style="position:absolute;left:5475;top:4093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a5QsIA&#10;AADdAAAADwAAAGRycy9kb3ducmV2LnhtbERPTYvCMBC9C/6HMII3TVVc3K5RRFH0qPXibbaZbavN&#10;pDRRq7/eLAje5vE+ZzpvTCluVLvCsoJBPwJBnFpdcKbgmKx7ExDOI2ssLZOCBzmYz9qtKcba3nlP&#10;t4PPRAhhF6OC3PsqltKlORl0fVsRB+7P1gZ9gHUmdY33EG5KOYyiL2mw4NCQY0XLnNLL4WoU/BbD&#10;Iz73ySYy3+uR3zXJ+XpaKdXtNIsfEJ4a/xG/3Vsd5g8mY/j/Jpw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rlCwgAAAN0AAAAPAAAAAAAAAAAAAAAAAJgCAABkcnMvZG93&#10;bnJldi54bWxQSwUGAAAAAAQABAD1AAAAhwMAAAAA&#10;">
                  <v:textbox>
                    <w:txbxContent>
                      <w:p w:rsidR="008D6FBC" w:rsidRDefault="008D6FBC">
                        <w:r>
                          <w:t>菜品二</w:t>
                        </w:r>
                      </w:p>
                    </w:txbxContent>
                  </v:textbox>
                </v:rect>
                <v:rect id="Rectangle 991" o:spid="_x0000_s1667" style="position:absolute;left:7260;top:4093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nNcQA&#10;AADdAAAADwAAAGRycy9kb3ducmV2LnhtbERPTWvCQBC9F/oflin01mxiQWzMJohiaY+aXHobs2MS&#10;zc6G7Kppf323UPA2j/c5WTGZXlxpdJ1lBUkUgyCure64UVCV25cFCOeRNfaWScE3OSjyx4cMU21v&#10;vKPr3jcihLBLUUHr/ZBK6eqWDLrIDsSBO9rRoA9wbKQe8RbCTS9ncTyXBjsODS0OtG6pPu8vRsGh&#10;m1X4syvfY/O2ffWfU3m6fG2Uen6aVksQniZ/F/+7P3SYnyzm8PdNOEH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UJzXEAAAA3QAAAA8AAAAAAAAAAAAAAAAAmAIAAGRycy9k&#10;b3ducmV2LnhtbFBLBQYAAAAABAAEAPUAAACJAwAAAAA=&#10;">
                  <v:textbox>
                    <w:txbxContent>
                      <w:p w:rsidR="008D6FBC" w:rsidRDefault="008D6FBC">
                        <w:r>
                          <w:t>菜品三</w:t>
                        </w:r>
                      </w:p>
                    </w:txbxContent>
                  </v:textbox>
                </v:rect>
                <v:rect id="Rectangle 992" o:spid="_x0000_s1668" style="position:absolute;left:9045;top:4093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CrsIA&#10;AADdAAAADwAAAGRycy9kb3ducmV2LnhtbERPTYvCMBC9C/6HMII3TVVw3a5RRFH0qPXibbaZbavN&#10;pDRRq7/eLAje5vE+ZzpvTCluVLvCsoJBPwJBnFpdcKbgmKx7ExDOI2ssLZOCBzmYz9qtKcba3nlP&#10;t4PPRAhhF6OC3PsqltKlORl0fVsRB+7P1gZ9gHUmdY33EG5KOYyisTRYcGjIsaJlTunlcDUKfovh&#10;EZ/7ZBOZ7/XI75rkfD2tlOp2msUPCE+N/4jf7q0O8weTL/j/Jpw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2IKuwgAAAN0AAAAPAAAAAAAAAAAAAAAAAJgCAABkcnMvZG93&#10;bnJldi54bWxQSwUGAAAAAAQABAD1AAAAhwMAAAAA&#10;">
                  <v:textbox>
                    <w:txbxContent>
                      <w:p w:rsidR="008D6FBC" w:rsidRDefault="008D6FBC">
                        <w:r>
                          <w:t>菜品四</w:t>
                        </w:r>
                      </w:p>
                    </w:txbxContent>
                  </v:textbox>
                </v:rect>
                <v:rect id="Rectangle 993" o:spid="_x0000_s1669" style="position:absolute;left:3795;top:5808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cW3MYA&#10;AADdAAAADwAAAGRycy9kb3ducmV2LnhtbESPQW/CMAyF75P4D5En7TZSmDRBIa0mJqZxhPbCzTSm&#10;7dY4VROg49fPh0m72XrP731e56Pr1JWG0Ho2MJsmoIgrb1uuDZTF9nkBKkRki51nMvBDAfJs8rDG&#10;1Pob7+l6iLWSEA4pGmhi7FOtQ9WQwzD1PbFoZz84jLIOtbYD3iTcdXqeJK/aYcvS0GBPm4aq78PF&#10;GTi18xLv++IjccvtS9yNxdfl+G7M0+P4tgIVaYz/5r/rTyv4s4Xgyjcygs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cW3MYAAADdAAAADwAAAAAAAAAAAAAAAACYAgAAZHJz&#10;L2Rvd25yZXYueG1sUEsFBgAAAAAEAAQA9QAAAIsDAAAAAA==&#10;">
                  <v:textbox>
                    <w:txbxContent>
                      <w:p w:rsidR="008D6FBC" w:rsidRDefault="008D6FBC">
                        <w:r>
                          <w:t>菜品一</w:t>
                        </w:r>
                      </w:p>
                    </w:txbxContent>
                  </v:textbox>
                </v:rect>
                <v:rect id="Rectangle 994" o:spid="_x0000_s1670" style="position:absolute;left:5475;top:5808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zR8EA&#10;AADdAAAADwAAAGRycy9kb3ducmV2LnhtbERPTYvCMBC9C/6HMII3TVUQ7RpFFGU9ar14G5vZttpM&#10;ShO16683guBtHu9zZovGlOJOtSssKxj0IxDEqdUFZwqOyaY3AeE8ssbSMin4JweLebs1w1jbB+/p&#10;fvCZCCHsYlSQe1/FUro0J4OubyviwP3Z2qAPsM6krvERwk0ph1E0lgYLDg05VrTKKb0ebkbBuRge&#10;8blPtpGZbkZ+1ySX22mtVLfTLH9AeGr8V/xx/+owfzCZwvubcIK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Ls0fBAAAA3QAAAA8AAAAAAAAAAAAAAAAAmAIAAGRycy9kb3du&#10;cmV2LnhtbFBLBQYAAAAABAAEAPUAAACGAwAAAAA=&#10;">
                  <v:textbox>
                    <w:txbxContent>
                      <w:p w:rsidR="008D6FBC" w:rsidRDefault="008D6FBC">
                        <w:r>
                          <w:t>菜品二</w:t>
                        </w:r>
                      </w:p>
                    </w:txbxContent>
                  </v:textbox>
                </v:rect>
                <v:rect id="Rectangle 995" o:spid="_x0000_s1671" style="position:absolute;left:7260;top:5808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MB8YA&#10;AADdAAAADwAAAGRycy9kb3ducmV2LnhtbESPQW/CMAyF70j8h8hIu0FaJk2jI1RoE9N2hPbCzWtM&#10;W2icqgnQ7dfPh0m72XrP731e56Pr1I2G0Ho2kC4SUMSVty3XBspiN38GFSKyxc4zGfimAPlmOllj&#10;Zv2d93Q7xFpJCIcMDTQx9pnWoWrIYVj4nli0kx8cRlmHWtsB7xLuOr1MkiftsGVpaLCn14aqy+Hq&#10;DHy1yxJ/9sV74la7x/g5Fufr8c2Yh9m4fQEVaYz/5r/rDyv46Ur45RsZQW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+iMB8YAAADdAAAADwAAAAAAAAAAAAAAAACYAgAAZHJz&#10;L2Rvd25yZXYueG1sUEsFBgAAAAAEAAQA9QAAAIsDAAAAAA==&#10;">
                  <v:textbox>
                    <w:txbxContent>
                      <w:p w:rsidR="008D6FBC" w:rsidRDefault="008D6FBC">
                        <w:r>
                          <w:t>菜品三</w:t>
                        </w:r>
                      </w:p>
                    </w:txbxContent>
                  </v:textbox>
                </v:rect>
                <v:rect id="Rectangle 996" o:spid="_x0000_s1672" style="position:absolute;left:3585;top:3001;width:7035;height:4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O48IA&#10;AADdAAAADwAAAGRycy9kb3ducmV2LnhtbERP32vCMBB+H/g/hBN8m2kHjlmNUmWCT8LcQH07mjMp&#10;NpfSRNv998tgsLf7+H7ecj24RjyoC7VnBfk0A0FceV2zUfD1uXt+AxEissbGMyn4pgDr1ehpiYX2&#10;PX/Q4xiNSCEcClRgY2wLKUNlyWGY+pY4cVffOYwJdkbqDvsU7hr5kmWv0mHNqcFiS1tL1e14dwre&#10;28uhnJkgy1O055vf9Dt7MEpNxkO5ABFpiP/iP/dep/n5PIffb9IJ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Ck7jwgAAAN0AAAAPAAAAAAAAAAAAAAAAAJgCAABkcnMvZG93&#10;bnJldi54bWxQSwUGAAAAAAQABAD1AAAAhwMAAAAA&#10;" filled="f"/>
                <v:rect id="Rectangle 997" o:spid="_x0000_s1673" style="position:absolute;left:9045;top:5808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a368QA&#10;AADdAAAADwAAAGRycy9kb3ducmV2LnhtbERPS2vCQBC+C/0PyxR6MxsjSJO6iihKPeZx6W2anSap&#10;2dmQXTXtr+8WCr3Nx/ec9XYyvbjR6DrLChZRDIK4trrjRkFVHufPIJxH1thbJgVf5GC7eZitMdP2&#10;zjndCt+IEMIuQwWt90MmpatbMugiOxAH7sOOBn2AYyP1iPcQbnqZxPFKGuw4NLQ40L6l+lJcjYL3&#10;LqnwOy9PsUmPS3+eys/r20Gpp8dp9wLC0+T/xX/uVx3mL9IEfr8JJ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2t+vEAAAA3QAAAA8AAAAAAAAAAAAAAAAAmAIAAGRycy9k&#10;b3ducmV2LnhtbFBLBQYAAAAABAAEAPUAAACJAwAAAAA=&#10;">
                  <v:textbox>
                    <w:txbxContent>
                      <w:p w:rsidR="008D6FBC" w:rsidRDefault="008D6FBC">
                        <w:r>
                          <w:t>菜品四</w:t>
                        </w:r>
                      </w:p>
                    </w:txbxContent>
                  </v:textbox>
                </v:rect>
                <v:shape id="Text Box 998" o:spid="_x0000_s1674" type="#_x0000_t202" style="position:absolute;left:9570;top:3157;width:94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YTQMQA&#10;AADdAAAADwAAAGRycy9kb3ducmV2LnhtbERPS2sCMRC+F/ofwhR6KZq1io/VKFJosTdf6HXYjLuL&#10;m8mapOv6701B8DYf33Nmi9ZUoiHnS8sKet0EBHFmdcm5gv3uuzMG4QOyxsoyKbiRh8X89WWGqbZX&#10;3lCzDbmIIexTVFCEUKdS+qwgg75ra+LInawzGCJ0udQOrzHcVPIzSYbSYMmxocCavgrKzts/o2A8&#10;WDVH/9tfH7LhqZqEj1Hzc3FKvb+1yymIQG14ih/ulY7ze5M+/H8TT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GE0DEAAAA3QAAAA8AAAAAAAAAAAAAAAAAmAIAAGRycy9k&#10;b3ducmV2LnhtbFBLBQYAAAAABAAEAPUAAACJAwAAAAA=&#10;">
                  <v:textbox>
                    <w:txbxContent>
                      <w:p w:rsidR="008D6FBC" w:rsidRDefault="008D6FBC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购物车</w:t>
                        </w:r>
                      </w:p>
                    </w:txbxContent>
                  </v:textbox>
                </v:shape>
                <v:shape id="Text Box 999" o:spid="_x0000_s1675" type="#_x0000_t202" style="position:absolute;left:3795;top:5028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4FccMA&#10;AADdAAAADwAAAGRycy9kb3ducmV2LnhtbERPS2vCQBC+F/oflhF6qxvFZ3SVUrX1JDR68DhmJw+a&#10;nQ3ZbRL/fbcg9DYf33PW295UoqXGlZYVjIYRCOLU6pJzBZfz4XUBwnlkjZVlUnAnB9vN89MaY207&#10;/qI28bkIIexiVFB4X8dSurQgg25oa+LAZbYx6ANscqkb7EK4qeQ4imbSYMmhocCa3gtKv5Mfo+D0&#10;6Ra3+b69fiQXuzt18wyn40ypl0H/tgLhqff/4of7qMP80XICf9+EE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4FccMAAADdAAAADwAAAAAAAAAAAAAAAACYAgAAZHJzL2Rv&#10;d25yZXYueG1sUEsFBgAAAAAEAAQA9QAAAIgDAAAAAA=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1000" o:spid="_x0000_s1676" type="#_x0000_t202" style="position:absolute;left:5475;top:5028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g6sMA&#10;AADdAAAADwAAAGRycy9kb3ducmV2LnhtbERPS4vCMBC+C/6HMII3TRVctRpFdt3HSbB68Dg20wc2&#10;k9Jk2+6/3ywseJuP7znbfW8q0VLjSssKZtMIBHFqdcm5guvlfbIC4TyyxsoyKfghB/vdcLDFWNuO&#10;z9QmPhchhF2MCgrv61hKlxZk0E1tTRy4zDYGfYBNLnWDXQg3lZxH0Ys0WHJoKLCm14LSR/JtFJw+&#10;3eq+PLa3j+Rq307dMsPFPFNqPOoPGxCeev8U/7u/dJg/Wy/g75twgt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Kg6sMAAADdAAAADwAAAAAAAAAAAAAAAACYAgAAZHJzL2Rv&#10;d25yZXYueG1sUEsFBgAAAAAEAAQA9QAAAIgDAAAAAA=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1001" o:spid="_x0000_s1677" type="#_x0000_t202" style="position:absolute;left:7260;top:5028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A+ncMA&#10;AADdAAAADwAAAGRycy9kb3ducmV2LnhtbERPS4vCMBC+C/6HMMLeNFXwVY0iu+7jJFg9eByb6QOb&#10;SWmybfffbxYWvM3H95ztvjeVaKlxpWUF00kEgji1uuRcwfXyPl6BcB5ZY2WZFPyQg/1uONhirG3H&#10;Z2oTn4sQwi5GBYX3dSylSwsy6Ca2Jg5cZhuDPsAml7rBLoSbSs6iaCENlhwaCqzptaD0kXwbBadP&#10;t7ovj+3tI7nat1O3zHA+y5R6GfWHDQhPvX+K/91fOsyfrhfw9004Qe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A+ncMAAADdAAAADwAAAAAAAAAAAAAAAACYAgAAZHJzL2Rv&#10;d25yZXYueG1sUEsFBgAAAAAEAAQA9QAAAIgDAAAAAA=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1002" o:spid="_x0000_s1678" type="#_x0000_t202" style="position:absolute;left:9045;top:5028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bBsQA&#10;AADdAAAADwAAAGRycy9kb3ducmV2LnhtbERPS2vCQBC+C/0PyxR6041CG01dRWxtexKMHjyO2cmD&#10;ZmdDdk3iv3cLBW/z8T1nuR5MLTpqXWVZwXQSgSDOrK64UHA67sZzEM4ja6wtk4IbOVivnkZLTLTt&#10;+UBd6gsRQtglqKD0vkmkdFlJBt3ENsSBy21r0AfYFlK32IdwU8tZFL1JgxWHhhIb2paU/aZXo2D/&#10;7eaX+LM7f6Un+7Hv4xxfZ7lSL8/D5h2Ep8E/xP/uHx3mTxcx/H0TT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cmwbEAAAA3QAAAA8AAAAAAAAAAAAAAAAAmAIAAGRycy9k&#10;b3ducmV2LnhtbFBLBQYAAAAABAAEAPUAAACJAwAAAAA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1003" o:spid="_x0000_s1679" type="#_x0000_t202" style="position:absolute;left:3795;top:674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MPdMcA&#10;AADdAAAADwAAAGRycy9kb3ducmV2LnhtbESPS0/DQAyE75X4DysjcWs3rQQNodsKtTx6qkTogaPJ&#10;Og+R9UbZJQn/Hh8q9WZrxjOfN7vJtWqgPjSeDSwXCSjiwtuGKwPnz9d5CipEZIutZzLwRwF225vZ&#10;BjPrR/6gIY+VkhAOGRqoY+wyrUNRk8Ow8B2xaKXvHUZZ+0rbHkcJd61eJcmDdtiwNNTY0b6m4if/&#10;dQZO7yH9Xr8MX2/52R9O47rE+1VpzN3t9PwEKtIUr+bL9dEK/vJRcOUbGUFv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DD3THAAAA3QAAAA8AAAAAAAAAAAAAAAAAmAIAAGRy&#10;cy9kb3ducmV2LnhtbFBLBQYAAAAABAAEAPUAAACMAwAAAAA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1004" o:spid="_x0000_s1680" type="#_x0000_t202" style="position:absolute;left:5475;top:674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+q78MA&#10;AADdAAAADwAAAGRycy9kb3ducmV2LnhtbERPS2vCQBC+C/0PyxR6041Cq0ZXEVtrT4LRQ4/T7OSB&#10;2dmQXZP4712h4G0+vucs172pREuNKy0rGI8iEMSp1SXnCs6n3XAGwnlkjZVlUnAjB+vVy2CJsbYd&#10;H6lNfC5CCLsYFRTe17GULi3IoBvZmjhwmW0M+gCbXOoGuxBuKjmJog9psOTQUGBN24LSS3I1Cg57&#10;N/ubfrW/38nZfh66aYbvk0ypt9d+swDhqfdP8b/7R4f54/kcHt+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+q78MAAADdAAAADwAAAAAAAAAAAAAAAACYAgAAZHJzL2Rv&#10;d25yZXYueG1sUEsFBgAAAAAEAAQA9QAAAIgDAAAAAA=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1005" o:spid="_x0000_s1681" type="#_x0000_t202" style="position:absolute;left:7260;top:674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r3icYA&#10;AADdAAAADwAAAGRycy9kb3ducmV2LnhtbESPS2vDMBCE74X+B7GF3Bq5gTxwIpvSpElPgbg+9Lix&#10;1g9qrYyl2s6/rwqF3HaZmW9nd+lkWjFQ7xrLCl7mEQjiwuqGKwX55/vzBoTzyBpby6TgRg7S5PFh&#10;h7G2I19oyHwlAoRdjApq77tYSlfUZNDNbUcctNL2Bn1Y+0rqHscAN61cRNFKGmw4XKixo7eaiu/s&#10;xyg4n9zmuj4MX8cst/vzuC5xuSiVmj1Nr1sQniZ/N/+nP3SoH5Dw900YQS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r3icYAAADdAAAADwAAAAAAAAAAAAAAAACYAgAAZHJz&#10;L2Rvd25yZXYueG1sUEsFBgAAAAAEAAQA9QAAAIsDAAAAAA=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1006" o:spid="_x0000_s1682" type="#_x0000_t202" style="position:absolute;left:9045;top:6744;width:136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ZSEsMA&#10;AADdAAAADwAAAGRycy9kb3ducmV2LnhtbERPS2vCQBC+F/wPyxS81Y0Bq6SuUmxrPQlGDz2O2ckD&#10;s7Mhu03iv3cFwdt8fM9ZrgdTi45aV1lWMJ1EIIgzqysuFJyOP28LEM4ja6wtk4IrOVivRi9LTLTt&#10;+UBd6gsRQtglqKD0vkmkdFlJBt3ENsSBy21r0AfYFlK32IdwU8s4it6lwYpDQ4kNbUrKLum/UbD/&#10;dYvz/Lv726Yn+7Xv5znO4lyp8evw+QHC0+Cf4od7p8P8OJrC/Ztwgl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ZSEsMAAADdAAAADwAAAAAAAAAAAAAAAACYAgAAZHJzL2Rv&#10;d25yZXYueG1sUEsFBgAAAAAEAAQA9QAAAIgDAAAAAA=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菜名　价格</w:t>
                        </w:r>
                      </w:p>
                    </w:txbxContent>
                  </v:textbox>
                </v:shape>
                <v:shape id="Text Box 1007" o:spid="_x0000_s1683" type="#_x0000_t202" style="position:absolute;left:3795;top:3156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TMZcMA&#10;AADdAAAADwAAAGRycy9kb3ducmV2LnhtbERPS2vCQBC+F/wPywje6saAVVJXKT5aT0KjB4/T7ORB&#10;s7Mhuybpv3cFobf5+J6z2gymFh21rrKsYDaNQBBnVldcKLicD69LEM4ja6wtk4I/crBZj15WmGjb&#10;8zd1qS9ECGGXoILS+yaR0mUlGXRT2xAHLretQR9gW0jdYh/CTS3jKHqTBisODSU2tC0p+01vRsHp&#10;yy1/Fvvu+ple7O7UL3Kcx7lSk/Hw8Q7C0+D/xU/3UYf5cRTD45twgl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TMZcMAAADdAAAADwAAAAAAAAAAAAAAAACYAgAAZHJzL2Rv&#10;d25yZXYueG1sUEsFBgAAAAAEAAQA9QAAAIgDAAAAAA==&#10;">
                  <v:stroke dashstyle="dash"/>
                  <v:textbox>
                    <w:txbxContent>
                      <w:p w:rsidR="008D6FBC" w:rsidRDefault="008D6FB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最近热卖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0072FD" w:rsidRDefault="000072FD" w:rsidP="00324B0F"/>
    <w:p w:rsidR="00324B0F" w:rsidRDefault="00324B0F" w:rsidP="00324B0F"/>
    <w:p w:rsidR="008D6FBC" w:rsidRDefault="008D6FBC" w:rsidP="008D6FBC">
      <w:pPr>
        <w:pStyle w:val="2"/>
      </w:pPr>
      <w:bookmarkStart w:id="30" w:name="_Toc404440189"/>
      <w:r>
        <w:lastRenderedPageBreak/>
        <w:t>购物车页面</w:t>
      </w:r>
      <w:bookmarkEnd w:id="30"/>
    </w:p>
    <w:p w:rsidR="008D6FBC" w:rsidRDefault="006C339E" w:rsidP="008D6FBC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95104" behindDoc="0" locked="0" layoutInCell="1" allowOverlap="1" wp14:anchorId="0685B79F" wp14:editId="52E1FC05">
                <wp:simplePos x="0" y="0"/>
                <wp:positionH relativeFrom="column">
                  <wp:posOffset>98425</wp:posOffset>
                </wp:positionH>
                <wp:positionV relativeFrom="paragraph">
                  <wp:posOffset>-635</wp:posOffset>
                </wp:positionV>
                <wp:extent cx="5334635" cy="3208020"/>
                <wp:effectExtent l="0" t="0" r="18415" b="11430"/>
                <wp:wrapNone/>
                <wp:docPr id="1203" name="组合 1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635" cy="3208020"/>
                          <a:chOff x="2010" y="8615"/>
                          <a:chExt cx="9134" cy="5616"/>
                        </a:xfrm>
                      </wpg:grpSpPr>
                      <wps:wsp>
                        <wps:cNvPr id="1204" name="Rectangle 1009"/>
                        <wps:cNvSpPr>
                          <a:spLocks noChangeArrowheads="1"/>
                        </wps:cNvSpPr>
                        <wps:spPr bwMode="auto">
                          <a:xfrm>
                            <a:off x="2010" y="8615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5" name="Rectangle 1010"/>
                        <wps:cNvSpPr>
                          <a:spLocks noChangeArrowheads="1"/>
                        </wps:cNvSpPr>
                        <wps:spPr bwMode="auto">
                          <a:xfrm>
                            <a:off x="2220" y="8772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" name="Rectangle 1011"/>
                        <wps:cNvSpPr>
                          <a:spLocks noChangeArrowheads="1"/>
                        </wps:cNvSpPr>
                        <wps:spPr bwMode="auto">
                          <a:xfrm>
                            <a:off x="2220" y="9552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首页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7" name="Rectangle 1012"/>
                        <wps:cNvSpPr>
                          <a:spLocks noChangeArrowheads="1"/>
                        </wps:cNvSpPr>
                        <wps:spPr bwMode="auto">
                          <a:xfrm>
                            <a:off x="10829" y="9554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" name="Rectangle 1013"/>
                        <wps:cNvSpPr>
                          <a:spLocks noChangeArrowheads="1"/>
                        </wps:cNvSpPr>
                        <wps:spPr bwMode="auto">
                          <a:xfrm>
                            <a:off x="10829" y="10178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" name="Rectangle 1014"/>
                        <wps:cNvSpPr>
                          <a:spLocks noChangeArrowheads="1"/>
                        </wps:cNvSpPr>
                        <wps:spPr bwMode="auto">
                          <a:xfrm>
                            <a:off x="2220" y="10019"/>
                            <a:ext cx="1260" cy="467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0" name="Rectangle 1015"/>
                        <wps:cNvSpPr>
                          <a:spLocks noChangeArrowheads="1"/>
                        </wps:cNvSpPr>
                        <wps:spPr bwMode="auto">
                          <a:xfrm>
                            <a:off x="2220" y="10487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" name="Rectangle 1016"/>
                        <wps:cNvSpPr>
                          <a:spLocks noChangeArrowheads="1"/>
                        </wps:cNvSpPr>
                        <wps:spPr bwMode="auto">
                          <a:xfrm>
                            <a:off x="2220" y="10955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" name="Rectangle 1017"/>
                        <wps:cNvSpPr>
                          <a:spLocks noChangeArrowheads="1"/>
                        </wps:cNvSpPr>
                        <wps:spPr bwMode="auto">
                          <a:xfrm>
                            <a:off x="2220" y="11423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3" name="Rectangle 1018"/>
                        <wps:cNvSpPr>
                          <a:spLocks noChangeArrowheads="1"/>
                        </wps:cNvSpPr>
                        <wps:spPr bwMode="auto">
                          <a:xfrm>
                            <a:off x="2220" y="11891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" name="Rectangle 1019"/>
                        <wps:cNvSpPr>
                          <a:spLocks noChangeArrowheads="1"/>
                        </wps:cNvSpPr>
                        <wps:spPr bwMode="auto">
                          <a:xfrm>
                            <a:off x="2220" y="12359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5" name="Rectangle 1020"/>
                        <wps:cNvSpPr>
                          <a:spLocks noChangeArrowheads="1"/>
                        </wps:cNvSpPr>
                        <wps:spPr bwMode="auto">
                          <a:xfrm>
                            <a:off x="2220" y="12827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" name="Rectangle 1021"/>
                        <wps:cNvSpPr>
                          <a:spLocks noChangeArrowheads="1"/>
                        </wps:cNvSpPr>
                        <wps:spPr bwMode="auto">
                          <a:xfrm>
                            <a:off x="2220" y="13295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" name="Rectangle 1022"/>
                        <wps:cNvSpPr>
                          <a:spLocks noChangeArrowheads="1"/>
                        </wps:cNvSpPr>
                        <wps:spPr bwMode="auto">
                          <a:xfrm>
                            <a:off x="3585" y="9551"/>
                            <a:ext cx="7035" cy="452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3795" y="9707"/>
                            <a:ext cx="136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购物车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19" name="Group 1024"/>
                        <wpg:cNvGrpSpPr>
                          <a:grpSpLocks/>
                        </wpg:cNvGrpSpPr>
                        <wpg:grpSpPr bwMode="auto">
                          <a:xfrm>
                            <a:off x="3795" y="10643"/>
                            <a:ext cx="6616" cy="936"/>
                            <a:chOff x="3795" y="10643"/>
                            <a:chExt cx="6616" cy="936"/>
                          </a:xfrm>
                        </wpg:grpSpPr>
                        <wps:wsp>
                          <wps:cNvPr id="1220" name="Rectangle 10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95" y="10643"/>
                              <a:ext cx="6616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1" name="Text Box 10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1" y="10956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C339E" w:rsidRDefault="006C339E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菜名１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2" name="Text Box 10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06" y="10956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C339E" w:rsidRDefault="006C339E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3" name="Text Box 10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96" y="10956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C339E" w:rsidRDefault="006C339E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单价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24" name="Group 1029"/>
                          <wpg:cNvGrpSpPr>
                            <a:grpSpLocks/>
                          </wpg:cNvGrpSpPr>
                          <wpg:grpSpPr bwMode="auto">
                            <a:xfrm>
                              <a:off x="9571" y="10805"/>
                              <a:ext cx="630" cy="624"/>
                              <a:chOff x="9571" y="10805"/>
                              <a:chExt cx="630" cy="624"/>
                            </a:xfrm>
                          </wpg:grpSpPr>
                          <wps:wsp>
                            <wps:cNvPr id="1225" name="Oval 10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71" y="10805"/>
                                <a:ext cx="630" cy="6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6" name="Line 1031"/>
                            <wps:cNvCnPr/>
                            <wps:spPr bwMode="auto">
                              <a:xfrm>
                                <a:off x="9676" y="10961"/>
                                <a:ext cx="42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7" name="Line 1032"/>
                            <wps:cNvCnPr/>
                            <wps:spPr bwMode="auto">
                              <a:xfrm flipH="1">
                                <a:off x="9676" y="10961"/>
                                <a:ext cx="42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28" name="AutoShape 103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6" y="10960"/>
                              <a:ext cx="315" cy="468"/>
                            </a:xfrm>
                            <a:prstGeom prst="lef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9" name="AutoShape 1034"/>
                          <wps:cNvSpPr>
                            <a:spLocks noChangeArrowheads="1"/>
                          </wps:cNvSpPr>
                          <wps:spPr bwMode="auto">
                            <a:xfrm rot="10800009">
                              <a:off x="7156" y="10960"/>
                              <a:ext cx="315" cy="468"/>
                            </a:xfrm>
                            <a:prstGeom prst="lef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0" name="Group 1035"/>
                        <wpg:cNvGrpSpPr>
                          <a:grpSpLocks/>
                        </wpg:cNvGrpSpPr>
                        <wpg:grpSpPr bwMode="auto">
                          <a:xfrm>
                            <a:off x="3795" y="11735"/>
                            <a:ext cx="6616" cy="936"/>
                            <a:chOff x="3795" y="11735"/>
                            <a:chExt cx="6616" cy="936"/>
                          </a:xfrm>
                        </wpg:grpSpPr>
                        <wps:wsp>
                          <wps:cNvPr id="1231" name="Rectangle 10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795" y="11735"/>
                              <a:ext cx="6616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2" name="Text Box 10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1" y="12048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C339E" w:rsidRDefault="006C339E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菜名２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3" name="Text Box 10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06" y="12048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C339E" w:rsidRDefault="006C339E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数量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4" name="Text Box 10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96" y="12048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C339E" w:rsidRDefault="006C339E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单价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35" name="Group 1040"/>
                          <wpg:cNvGrpSpPr>
                            <a:grpSpLocks/>
                          </wpg:cNvGrpSpPr>
                          <wpg:grpSpPr bwMode="auto">
                            <a:xfrm>
                              <a:off x="9571" y="11897"/>
                              <a:ext cx="630" cy="624"/>
                              <a:chOff x="9571" y="11897"/>
                              <a:chExt cx="630" cy="624"/>
                            </a:xfrm>
                          </wpg:grpSpPr>
                          <wps:wsp>
                            <wps:cNvPr id="1236" name="Oval 10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71" y="11897"/>
                                <a:ext cx="630" cy="6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7" name="Line 1042"/>
                            <wps:cNvCnPr/>
                            <wps:spPr bwMode="auto">
                              <a:xfrm>
                                <a:off x="9676" y="12053"/>
                                <a:ext cx="42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8" name="Line 1043"/>
                            <wps:cNvCnPr/>
                            <wps:spPr bwMode="auto">
                              <a:xfrm flipH="1">
                                <a:off x="9676" y="12053"/>
                                <a:ext cx="42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39" name="AutoShape 10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6" y="12052"/>
                              <a:ext cx="315" cy="468"/>
                            </a:xfrm>
                            <a:prstGeom prst="lef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0" name="AutoShape 1045"/>
                          <wps:cNvSpPr>
                            <a:spLocks noChangeArrowheads="1"/>
                          </wps:cNvSpPr>
                          <wps:spPr bwMode="auto">
                            <a:xfrm rot="10800009">
                              <a:off x="7156" y="12052"/>
                              <a:ext cx="315" cy="468"/>
                            </a:xfrm>
                            <a:prstGeom prst="lef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41" name="Rectangle 1046"/>
                        <wps:cNvSpPr>
                          <a:spLocks noChangeArrowheads="1"/>
                        </wps:cNvSpPr>
                        <wps:spPr bwMode="auto">
                          <a:xfrm>
                            <a:off x="3900" y="13295"/>
                            <a:ext cx="199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总价：（）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2" name="Rectangle 1047"/>
                        <wps:cNvSpPr>
                          <a:spLocks noChangeArrowheads="1"/>
                        </wps:cNvSpPr>
                        <wps:spPr bwMode="auto">
                          <a:xfrm>
                            <a:off x="9151" y="13296"/>
                            <a:ext cx="1050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下单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3" name="Rectangle 1048"/>
                        <wps:cNvSpPr>
                          <a:spLocks noChangeArrowheads="1"/>
                        </wps:cNvSpPr>
                        <wps:spPr bwMode="auto">
                          <a:xfrm>
                            <a:off x="7681" y="13295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339E" w:rsidRDefault="006C339E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03" o:spid="_x0000_s1684" style="position:absolute;margin-left:7.75pt;margin-top:-.05pt;width:420.05pt;height:252.6pt;z-index:251695104;mso-wrap-distance-left:6.75pt;mso-wrap-distance-right:6.75pt" coordorigin="2010,8615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">
                <v:rect id="Rectangle 1009" o:spid="_x0000_s1685" style="position:absolute;left:2010;top:8615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x+/8MA&#10;AADdAAAADwAAAGRycy9kb3ducmV2LnhtbERPTWvCQBC9C/0PyxS86W5jEY2uUlqUetR48TZmxyRt&#10;djZkV4399V1B8DaP9znzZWdrcaHWV441vA0VCOLcmYoLDftsNZiA8AHZYO2YNNzIw3Lx0ptjatyV&#10;t3TZhULEEPYpaihDaFIpfV6SRT90DXHkTq61GCJsC2lavMZwW8tEqbG0WHFsKLGhz5Ly393ZajhW&#10;yR7/ttla2elqFDZd9nM+fGndf+0+ZiACdeEpfri/TZyfqHe4fxN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x+/8MAAADdAAAADwAAAAAAAAAAAAAAAACYAgAAZHJzL2Rv&#10;d25yZXYueG1sUEsFBgAAAAAEAAQA9QAAAIgDAAAAAA==&#10;"/>
                <v:rect id="Rectangle 1010" o:spid="_x0000_s1686" style="position:absolute;left:2220;top:8772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DbZMMA&#10;AADdAAAADwAAAGRycy9kb3ducmV2LnhtbERPTWvCQBC9C/0PyxS86W4jFY2uUlqUetR48TZmxyRt&#10;djZkV4399V1B8DaP9znzZWdrcaHWV441vA0VCOLcmYoLDftsNZiA8AHZYO2YNNzIw3Lx0ptjatyV&#10;t3TZhULEEPYpaihDaFIpfV6SRT90DXHkTq61GCJsC2lavMZwW8tEqbG0WHFsKLGhz5Ly393ZajhW&#10;yR7/ttla2elqFDZd9nM+fGndf+0+ZiACdeEpfri/TZyfqHe4fxN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DbZMMAAADdAAAADwAAAAAAAAAAAAAAAACYAgAAZHJzL2Rv&#10;d25yZXYueG1sUEsFBgAAAAAEAAQA9QAAAIgDAAAAAA==&#10;">
                  <v:textbox>
                    <w:txbxContent>
                      <w:p w:rsidR="006C339E" w:rsidRDefault="006C339E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1011" o:spid="_x0000_s1687" style="position:absolute;left:2220;top:9552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lslMIA&#10;AADdAAAADwAAAGRycy9kb3ducmV2LnhtbERPTWsCMRC9C/6HMEJvbrZLUdkapQiCBwtWLb1ON9Nk&#10;6WayJKmu/94UCr3N433Ocj24TlwoxNazgseiBEHceN2yUXA+bacLEDEha+w8k4IbRVivxqMl1tpf&#10;+Y0ux2REDuFYowKbUl9LGRtLDmPhe+LMffngMGUYjNQBrzncdbIqy5l02HJusNjTxlLzffxxCnZk&#10;/NN+H8zH56s9vOMt6Go+V+phMrw8g0g0pH/xn3un8/yqnMHvN/kE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KWyUwgAAAN0AAAAPAAAAAAAAAAAAAAAAAJgCAABkcnMvZG93&#10;bnJldi54bWxQSwUGAAAAAAQABAD1AAAAhwMAAAAA&#10;" fillcolor="#333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首页</w:t>
                        </w:r>
                      </w:p>
                    </w:txbxContent>
                  </v:textbox>
                </v:rect>
                <v:rect id="Rectangle 1012" o:spid="_x0000_s1688" style="position:absolute;left:10829;top:9554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7giMMA&#10;AADdAAAADwAAAGRycy9kb3ducmV2LnhtbERPTWvCQBC9C/0PyxS86W4jVI2uUlqUetR48TZmxyRt&#10;djZkV4399V1B8DaP9znzZWdrcaHWV441vA0VCOLcmYoLDftsNZiA8AHZYO2YNNzIw3Lx0ptjatyV&#10;t3TZhULEEPYpaihDaFIpfV6SRT90DXHkTq61GCJsC2lavMZwW8tEqXdpseLYUGJDnyXlv7uz1XCs&#10;kj3+bbO1stPVKGy67Od8+NK6/9p9zEAE6sJT/HB/mzg/UWO4fxN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7giMMAAADdAAAADwAAAAAAAAAAAAAAAACYAgAAZHJzL2Rv&#10;d25yZXYueG1sUEsFBgAAAAAEAAQA9QAAAIgDAAAAAA==&#10;"/>
                <v:rect id="Rectangle 1013" o:spid="_x0000_s1689" style="position:absolute;left:10829;top:10178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24rccA&#10;AADdAAAADwAAAGRycy9kb3ducmV2LnhtbESPQWvCQBCF74X+h2UKXoru1tIq0VXaotBDPVQFPQ7Z&#10;MQlmZ0N2jfHfdw4FbzO8N+99M1/2vlYdtbEKbOFlZEAR58FVXFjY79bDKaiYkB3WgcnCjSIsF48P&#10;c8xcuPIvddtUKAnhmKGFMqUm0zrmJXmMo9AQi3YKrccka1to1+JVwn2tx8a8a48VS0OJDX2VlJ+3&#10;F29Bb/bT19tp83lcvU2qnzN1z+bQWTt46j9moBL16W7+v/52gj82givfyAh6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9uK3HAAAA3QAAAA8AAAAAAAAAAAAAAAAAmAIAAGRy&#10;cy9kb3ducmV2LnhtbFBLBQYAAAAABAAEAPUAAACMAwAAAAA=&#10;" fillcolor="gray"/>
                <v:rect id="Rectangle 1014" o:spid="_x0000_s1690" style="position:absolute;left:2220;top:10019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2HsMA&#10;AADdAAAADwAAAGRycy9kb3ducmV2LnhtbERP32vCMBB+F/Y/hBvsTdMVFNcZSycKexLmBtvejuaW&#10;FJtLaaKt/70RBr7dx/fzVuXoWnGmPjSeFTzPMhDEtdcNGwVfn7vpEkSIyBpbz6TgQgHK9cNkhYX2&#10;A3/Q+RCNSCEcClRgY+wKKUNtyWGY+Y44cX++dxgT7I3UPQ4p3LUyz7KFdNhwarDY0cZSfTycnIJt&#10;97uv5ibI6jvan6N/G3Z2b5R6ehyrVxCRxngX/7vfdZqfZy9w+yad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2HsMAAADdAAAADwAAAAAAAAAAAAAAAACYAgAAZHJzL2Rv&#10;d25yZXYueG1sUEsFBgAAAAAEAAQA9QAAAIgDAAAAAA==&#10;" filled="f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分类一</w:t>
                        </w:r>
                      </w:p>
                    </w:txbxContent>
                  </v:textbox>
                </v:rect>
                <v:rect id="Rectangle 1015" o:spid="_x0000_s1691" style="position:absolute;left:2220;top:10487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7uIcUA&#10;AADdAAAADwAAAGRycy9kb3ducmV2LnhtbESPQW/CMAyF75P4D5GRuI2UTpq2QkAIxMSOUC67mca0&#10;hcapmgCFXz8fJu1m6z2/93m26F2jbtSF2rOByTgBRVx4W3Np4JBvXj9AhYhssfFMBh4UYDEfvMww&#10;s/7OO7rtY6kkhEOGBqoY20zrUFTkMIx9SyzayXcOo6xdqW2Hdwl3jU6T5F07rFkaKmxpVVFx2V+d&#10;gWOdHvC5y78S97l5i999fr7+rI0ZDfvlFFSkPv6b/663VvDTifDLNzKC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Hu4hxQAAAN0AAAAPAAAAAAAAAAAAAAAAAJgCAABkcnMv&#10;ZG93bnJldi54bWxQSwUGAAAAAAQABAD1AAAAigMAAAAA&#10;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分类二</w:t>
                        </w:r>
                      </w:p>
                    </w:txbxContent>
                  </v:textbox>
                </v:rect>
                <v:rect id="Rectangle 1016" o:spid="_x0000_s1692" style="position:absolute;left:2220;top:10955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JLusIA&#10;AADdAAAADwAAAGRycy9kb3ducmV2LnhtbERPTYvCMBC9C/6HMMLeNG0FcatRFkVZj1ovexubsa3b&#10;TEoTtbu/3giCt3m8z5kvO1OLG7WusqwgHkUgiHOrKy4UHLPNcArCeWSNtWVS8EcOlot+b46ptnfe&#10;0+3gCxFC2KWooPS+SaV0eUkG3cg2xIE729agD7AtpG7xHsJNLZMomkiDFYeGEhtalZT/Hq5GwalK&#10;jvi/z7aR+dyM/a7LLteftVIfg+5rBsJT59/il/tbh/lJHMPzm3C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ku6wgAAAN0AAAAPAAAAAAAAAAAAAAAAAJgCAABkcnMvZG93&#10;bnJldi54bWxQSwUGAAAAAAQABAD1AAAAhwMAAAAA&#10;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分类三</w:t>
                        </w:r>
                      </w:p>
                    </w:txbxContent>
                  </v:textbox>
                </v:rect>
                <v:rect id="Rectangle 1017" o:spid="_x0000_s1693" style="position:absolute;left:2220;top:11423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DVzcQA&#10;AADdAAAADwAAAGRycy9kb3ducmV2LnhtbERPTWvCQBC9C/0PyxR6MxtTKG3MKqJY2mNMLr2N2TGJ&#10;ZmdDdjVpf323UPA2j/c52XoynbjR4FrLChZRDIK4srrlWkFZ7OevIJxH1thZJgXf5GC9ephlmGo7&#10;ck63g69FCGGXooLG+z6V0lUNGXSR7YkDd7KDQR/gUEs94BjCTSeTOH6RBlsODQ32tG2ouhyuRsGx&#10;TUr8yYv32Lztn/3nVJyvXzulnh6nzRKEp8nfxf/uDx3mJ4sE/r4JJ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A1c3EAAAA3QAAAA8AAAAAAAAAAAAAAAAAmAIAAGRycy9k&#10;b3ducmV2LnhtbFBLBQYAAAAABAAEAPUAAACJAwAAAAA=&#10;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分类四</w:t>
                        </w:r>
                      </w:p>
                    </w:txbxContent>
                  </v:textbox>
                </v:rect>
                <v:rect id="Rectangle 1018" o:spid="_x0000_s1694" style="position:absolute;left:2220;top:11891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wVsMA&#10;AADdAAAADwAAAGRycy9kb3ducmV2LnhtbERPTWvCQBC9F/wPyxR6qxsTkDa6SrFY6jGJl96m2TGJ&#10;ZmdDdjXRX+8Khd7m8T5nuR5NKy7Uu8aygtk0AkFcWt1wpWBfbF/fQDiPrLG1TAqu5GC9mjwtMdV2&#10;4Iwuua9ECGGXooLa+y6V0pU1GXRT2xEH7mB7gz7AvpK6xyGEm1bGUTSXBhsODTV2tKmpPOVno+C3&#10;ifd4y4qvyLxvE78bi+P551Opl+fxYwHC0+j/xX/ubx3mx7MEHt+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xwVsMAAADdAAAADwAAAAAAAAAAAAAAAACYAgAAZHJzL2Rv&#10;d25yZXYueG1sUEsFBgAAAAAEAAQA9QAAAIgDAAAAAA==&#10;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分类五</w:t>
                        </w:r>
                      </w:p>
                    </w:txbxContent>
                  </v:textbox>
                </v:rect>
                <v:rect id="Rectangle 1019" o:spid="_x0000_s1695" style="position:absolute;left:2220;top:12359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XoIsQA&#10;AADdAAAADwAAAGRycy9kb3ducmV2LnhtbERPTWvCQBC9C/6HZQq96cZUSpu6iigRe0zipbdpdpqk&#10;zc6G7Eajv94tFHqbx/uc1WY0rThT7xrLChbzCARxaXXDlYJTkc5eQDiPrLG1TAqu5GCznk5WmGh7&#10;4YzOua9ECGGXoILa+y6R0pU1GXRz2xEH7sv2Bn2AfSV1j5cQbloZR9GzNNhwaKixo11N5U8+GAWf&#10;TXzCW1YcIvOaPvn3sfgePvZKPT6M2zcQnkb/L/5zH3WYHy+W8PtNO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l6CLEAAAA3QAAAA8AAAAAAAAAAAAAAAAAmAIAAGRycy9k&#10;b3ducmV2LnhtbFBLBQYAAAAABAAEAPUAAACJAwAAAAA=&#10;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分类六</w:t>
                        </w:r>
                      </w:p>
                    </w:txbxContent>
                  </v:textbox>
                </v:rect>
                <v:rect id="Rectangle 1020" o:spid="_x0000_s1696" style="position:absolute;left:2220;top:12827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lNucQA&#10;AADdAAAADwAAAGRycy9kb3ducmV2LnhtbERPTWvCQBC9C/6HZQq96cYUS5u6iigRe0zipbdpdpqk&#10;zc6G7Eajv94tFHqbx/uc1WY0rThT7xrLChbzCARxaXXDlYJTkc5eQDiPrLG1TAqu5GCznk5WmGh7&#10;4YzOua9ECGGXoILa+y6R0pU1GXRz2xEH7sv2Bn2AfSV1j5cQbloZR9GzNNhwaKixo11N5U8+GAWf&#10;TXzCW1YcIvOaPvn3sfgePvZKPT6M2zcQnkb/L/5zH3WYHy+W8PtNO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pTbnEAAAA3QAAAA8AAAAAAAAAAAAAAAAAmAIAAGRycy9k&#10;b3ducmV2LnhtbFBLBQYAAAAABAAEAPUAAACJAwAAAAA=&#10;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分类七</w:t>
                        </w:r>
                      </w:p>
                    </w:txbxContent>
                  </v:textbox>
                </v:rect>
                <v:rect id="Rectangle 1021" o:spid="_x0000_s1697" style="position:absolute;left:2220;top:13295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TzsEA&#10;AADdAAAADwAAAGRycy9kb3ducmV2LnhtbERPTYvCMBC9L/gfwgje1tQK4lajiIuLHrVevI3N2Fab&#10;SWmiVn+9EYS9zeN9znTemkrcqHGlZQWDfgSCOLO65FzBPl19j0E4j6yxskwKHuRgPut8TTHR9s5b&#10;uu18LkIIuwQVFN7XiZQuK8ig69uaOHAn2xj0ATa51A3eQ7ipZBxFI2mw5NBQYE3LgrLL7moUHMt4&#10;j89t+heZn9XQb9r0fD38KtXrtosJCE+t/xd/3Gsd5seDEby/CS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7087BAAAA3QAAAA8AAAAAAAAAAAAAAAAAmAIAAGRycy9kb3du&#10;cmV2LnhtbFBLBQYAAAAABAAEAPUAAACGAwAAAAA=&#10;">
                  <v:textbox>
                    <w:txbxContent>
                      <w:p w:rsidR="006C339E" w:rsidRDefault="006C339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分类八</w:t>
                        </w:r>
                      </w:p>
                    </w:txbxContent>
                  </v:textbox>
                </v:rect>
                <v:rect id="Rectangle 1022" o:spid="_x0000_s1698" style="position:absolute;left:3585;top:9551;width:7035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kRKsIA&#10;AADdAAAADwAAAGRycy9kb3ducmV2LnhtbERPTWsCMRC9C/6HMAVvmlVoLatRVlHwJKiF1tuwmSaL&#10;m8mySd3tv28Kgrd5vM9ZrntXizu1ofKsYDrJQBCXXldsFHxc9uN3ECEia6w9k4JfCrBeDQdLzLXv&#10;+ET3czQihXDIUYGNscmlDKUlh2HiG+LEffvWYUywNVK32KVwV8tZlr1JhxWnBosNbS2Vt/OPU7Br&#10;rsfi1QRZfEb7dfObbm+PRqnRS18sQETq41P8cB90mj+bzuH/m3SC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WREqwgAAAN0AAAAPAAAAAAAAAAAAAAAAAJgCAABkcnMvZG93&#10;bnJldi54bWxQSwUGAAAAAAQABAD1AAAAhwMAAAAA&#10;" filled="f"/>
                <v:shape id="Text Box 1023" o:spid="_x0000_s1699" type="#_x0000_t202" style="position:absolute;left:3795;top:9707;width:136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VtUscA&#10;AADdAAAADwAAAGRycy9kb3ducmV2LnhtbESPzU7DQAyE70h9h5WRuNFNI0GrtNsKFVo4VSL00KPJ&#10;Oj8i642y2yR9e3xA4mZrxjOfN7vJtWqgPjSeDSzmCSjiwtuGKwPnr8PjClSIyBZbz2TgRgF229nd&#10;BjPrR/6kIY+VkhAOGRqoY+wyrUNRk8Mw9x2xaKXvHUZZ+0rbHkcJd61Ok+RZO2xYGmrsaF9T8ZNf&#10;nYHTe1h9L9+GyzE/+9fTuCzxKS2NebifXtagIk3x3/x3/WEFP10IrnwjI+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61bVLHAAAA3QAAAA8AAAAAAAAAAAAAAAAAmAIAAGRy&#10;cy9kb3ducmV2LnhtbFBLBQYAAAAABAAEAPUAAACMAwAAAAA=&#10;">
                  <v:stroke dashstyle="dash"/>
                  <v:textbox>
                    <w:txbxContent>
                      <w:p w:rsidR="006C339E" w:rsidRDefault="006C33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购物车</w:t>
                        </w:r>
                      </w:p>
                    </w:txbxContent>
                  </v:textbox>
                </v:shape>
                <v:group id="Group 1024" o:spid="_x0000_s1700" style="position:absolute;left:3795;top:10643;width:6616;height:936" coordorigin="3795,10643" coordsize="6616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04ws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5P4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a9OMLFAAAA3QAA&#10;AA8AAAAAAAAAAAAAAAAAqgIAAGRycy9kb3ducmV2LnhtbFBLBQYAAAAABAAEAPoAAACcAwAAAAA=&#10;">
                  <v:rect id="Rectangle 1025" o:spid="_x0000_s1701" style="position:absolute;left:3795;top:10643;width:6616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IknMUA&#10;AADd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DTVPjlGxlBz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iScxQAAAN0AAAAPAAAAAAAAAAAAAAAAAJgCAABkcnMv&#10;ZG93bnJldi54bWxQSwUGAAAAAAQABAD1AAAAigMAAAAA&#10;"/>
                  <v:shape id="Text Box 1026" o:spid="_x0000_s1702" type="#_x0000_t202" style="position:absolute;left:4111;top:10956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KAN8QA&#10;AADdAAAADwAAAGRycy9kb3ducmV2LnhtbERPS2vCQBC+F/oflin0UnRjLD6iq0ihYm++0OuQHZNg&#10;djbubmP677uFgrf5+J4zX3amFi05X1lWMOgnIIhzqysuFBwPn70JCB+QNdaWScEPeVgunp/mmGl7&#10;5x21+1CIGMI+QwVlCE0mpc9LMuj7tiGO3MU6gyFCV0jt8B7DTS3TJBlJgxXHhhIb+igpv+6/jYLJ&#10;+6Y9+6/h9pSPLvU0vI3b9c0p9frSrWYgAnXhIf53b3Scn6YD+Psmni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CgDfEAAAA3QAAAA8AAAAAAAAAAAAAAAAAmAIAAGRycy9k&#10;b3ducmV2LnhtbFBLBQYAAAAABAAEAPUAAACJAwAAAAA=&#10;">
                    <v:textbox>
                      <w:txbxContent>
                        <w:p w:rsidR="006C339E" w:rsidRDefault="006C339E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菜名１</w:t>
                          </w:r>
                        </w:p>
                      </w:txbxContent>
                    </v:textbox>
                  </v:shape>
                  <v:shape id="Text Box 1027" o:spid="_x0000_s1703" type="#_x0000_t202" style="position:absolute;left:6106;top:10956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eQMQA&#10;AADdAAAADwAAAGRycy9kb3ducmV2LnhtbERPTWvCQBC9F/oflhF6KbppWtSmriKFFr3ZKHodsmMS&#10;zM7G3W2M/94VCr3N433ObNGbRnTkfG1ZwcsoAUFcWF1zqWC3/RpOQfiArLGxTAqu5GExf3yYYabt&#10;hX+oy0MpYgj7DBVUIbSZlL6oyKAf2ZY4ckfrDIYIXSm1w0sMN41Mk2QsDdYcGyps6bOi4pT/GgXT&#10;t1V38OvXzb4YH5v38Dzpvs9OqadBv/wAEagP/+I/90rH+Wmawv2be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QHkDEAAAA3QAAAA8AAAAAAAAAAAAAAAAAmAIAAGRycy9k&#10;b3ducmV2LnhtbFBLBQYAAAAABAAEAPUAAACJAwAAAAA=&#10;">
                    <v:textbox>
                      <w:txbxContent>
                        <w:p w:rsidR="006C339E" w:rsidRDefault="006C339E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shape>
                  <v:shape id="Text Box 1028" o:spid="_x0000_s1704" type="#_x0000_t202" style="position:absolute;left:7996;top:10956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y728QA&#10;AADdAAAADwAAAGRycy9kb3ducmV2LnhtbERPTWvCQBC9C/0PyxR6Ed00itrUVUqhRW82FXsdsmMS&#10;mp1Nd7cx/ntXELzN433Oct2bRnTkfG1ZwfM4AUFcWF1zqWD//TFagPABWWNjmRScycN69TBYYqbt&#10;ib+oy0MpYgj7DBVUIbSZlL6oyKAf25Y4ckfrDIYIXSm1w1MMN41Mk2QmDdYcGyps6b2i4jf/NwoW&#10;003347eT3aGYHZuXMJx3n39OqafH/u0VRKA+3MU390bH+Wk6ges38QS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cu9vEAAAA3QAAAA8AAAAAAAAAAAAAAAAAmAIAAGRycy9k&#10;b3ducmV2LnhtbFBLBQYAAAAABAAEAPUAAACJAwAAAAA=&#10;">
                    <v:textbox>
                      <w:txbxContent>
                        <w:p w:rsidR="006C339E" w:rsidRDefault="006C339E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单价</w:t>
                          </w:r>
                        </w:p>
                      </w:txbxContent>
                    </v:textbox>
                  </v:shape>
                  <v:group id="Group 1029" o:spid="_x0000_s1705" style="position:absolute;left:9571;top:10805;width:630;height:624" coordorigin="9571,10805" coordsize="63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tBd4c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T5IP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tBd4cQAAADdAAAA&#10;DwAAAAAAAAAAAAAAAACqAgAAZHJzL2Rvd25yZXYueG1sUEsFBgAAAAAEAAQA+gAAAJsDAAAAAA==&#10;">
                    <v:oval id="Oval 1030" o:spid="_x0000_s1706" style="position:absolute;left:9571;top:10805;width:63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JTMIA&#10;AADdAAAADwAAAGRycy9kb3ducmV2LnhtbERPTWvCQBC9F/wPywi91Y0JEUldRZSCPfTQaO9DdkyC&#10;2dmQHWP677uFQm/zeJ+z2U2uUyMNofVsYLlIQBFX3rZcG7ic317WoIIgW+w8k4FvCrDbzp42WFj/&#10;4E8aS6lVDOFQoIFGpC+0DlVDDsPC98SRu/rBoUQ41NoO+IjhrtNpkqy0w5ZjQ4M9HRqqbuXdGTjW&#10;+3I16kzy7Ho8SX77+njPlsY8z6f9KyihSf7Ff+6TjfPTNIffb+IJe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UlMwgAAAN0AAAAPAAAAAAAAAAAAAAAAAJgCAABkcnMvZG93&#10;bnJldi54bWxQSwUGAAAAAAQABAD1AAAAhwMAAAAA&#10;"/>
                    <v:line id="Line 1031" o:spid="_x0000_s1707" style="position:absolute;visibility:visible;mso-wrap-style:square" from="9676,10961" to="10096,11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qG9cUAAADdAAAADwAAAGRycy9kb3ducmV2LnhtbERPTWvCQBC9F/wPyxR6q5umECS6iigF&#10;7aFUW6jHMTsm0exs2N0m8d+7BaG3ebzPmS0G04iOnK8tK3gZJyCIC6trLhV8f709T0D4gKyxsUwK&#10;ruRhMR89zDDXtucddftQihjCPkcFVQhtLqUvKjLox7YljtzJOoMhQldK7bCP4aaRaZJk0mDNsaHC&#10;llYVFZf9r1Hw8fqZdcvt+2b42WbHYr07Hs69U+rpcVhOQQQawr/47t7oOD9NM/j7Jp4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qG9cUAAADdAAAADwAAAAAAAAAA&#10;AAAAAAChAgAAZHJzL2Rvd25yZXYueG1sUEsFBgAAAAAEAAQA+QAAAJMDAAAAAA==&#10;"/>
                    <v:line id="Line 1032" o:spid="_x0000_s1708" style="position:absolute;flip:x;visibility:visible;mso-wrap-style:square" from="9676,10961" to="10096,11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1TkcUAAADdAAAADwAAAGRycy9kb3ducmV2LnhtbERPTWsCMRC9F/ofwgi9lJrtUlpdjSJC&#10;oQcvVVnxNm7GzbKbyZqkuv33TaHQ2zze58yXg+3ElXxoHCt4HmcgiCunG64V7HfvTxMQISJr7ByT&#10;gm8KsFzc382x0O7Gn3TdxlqkEA4FKjAx9oWUoTJkMYxdT5y4s/MWY4K+ltrjLYXbTuZZ9iotNpwa&#10;DPa0NlS12y+rQE42jxe/Or20ZXs4TE1Zlf1xo9TDaFjNQEQa4r/4z/2h0/w8f4P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1TkcUAAADdAAAADwAAAAAAAAAA&#10;AAAAAAChAgAAZHJzL2Rvd25yZXYueG1sUEsFBgAAAAAEAAQA+QAAAJMDAAAAAA==&#10;"/>
                  </v:group>
                  <v:shape id="AutoShape 1033" o:spid="_x0000_s1709" type="#_x0000_t66" style="position:absolute;left:5686;top:10960;width:3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iL6MYA&#10;AADdAAAADwAAAGRycy9kb3ducmV2LnhtbESPQU/CQBCF7yb+h82YcJMtJRitLMQIBLwQQb1PumPb&#10;2J2tuwst/545mHibyXvz3jfz5eBadaYQG88GJuMMFHHpbcOVgc+Pzf0jqJiQLbaeycCFIiwXtzdz&#10;LKzv+UDnY6qUhHAs0ECdUldoHcuaHMax74hF+/bBYZI1VNoG7CXctTrPsgftsGFpqLGj15rKn+PJ&#10;GTikyaWfrvdhZZ+699nXMN3+vm2NGd0NL8+gEg3p3/x3vbOCn+eCK9/ICHp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iL6MYAAADdAAAADwAAAAAAAAAAAAAAAACYAgAAZHJz&#10;L2Rvd25yZXYueG1sUEsFBgAAAAAEAAQA9QAAAIsDAAAAAA==&#10;"/>
                  <v:shape id="AutoShape 1034" o:spid="_x0000_s1710" type="#_x0000_t66" style="position:absolute;left:7156;top:10960;width:315;height:468;rotation:-1179647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/ysIA&#10;AADdAAAADwAAAGRycy9kb3ducmV2LnhtbERPS4vCMBC+C/sfwgh7kTW1B22rURbBZY++UPY2NGNb&#10;bCalydr6740geJuP7zmLVW9qcaPWVZYVTMYRCOLc6ooLBcfD5isB4TyyxtoyKbiTg9XyY7DATNuO&#10;d3Tb+0KEEHYZKii9bzIpXV6SQTe2DXHgLrY16ANsC6lb7EK4qWUcRVNpsOLQUGJD65Ly6/7fKJD9&#10;9qqT2aj7+bvj5XTepOk5TpX6HPbfcxCeev8Wv9y/OsyP4xSe34QT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F7/KwgAAAN0AAAAPAAAAAAAAAAAAAAAAAJgCAABkcnMvZG93&#10;bnJldi54bWxQSwUGAAAAAAQABAD1AAAAhwMAAAAA&#10;"/>
                </v:group>
                <v:group id="Group 1035" o:spid="_x0000_s1711" style="position:absolute;left:3795;top:11735;width:6616;height:936" coordorigin="3795,11735" coordsize="6616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Ms0/xgAAAN0A&#10;AAAPAAAAAAAAAAAAAAAAAKoCAABkcnMvZG93bnJldi54bWxQSwUGAAAAAAQABAD6AAAAnQMAAAAA&#10;">
                  <v:rect id="Rectangle 1036" o:spid="_x0000_s1712" style="position:absolute;left:3795;top:11735;width:6616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cX2sMA&#10;AADdAAAADwAAAGRycy9kb3ducmV2LnhtbERPTWvCQBC9F/wPyxR6qxsTkDa6SrFY6jGJl96m2TGJ&#10;ZmdDdjXRX+8Khd7m8T5nuR5NKy7Uu8aygtk0AkFcWt1wpWBfbF/fQDiPrLG1TAqu5GC9mjwtMdV2&#10;4Iwuua9ECGGXooLa+y6V0pU1GXRT2xEH7mB7gz7AvpK6xyGEm1bGUTSXBhsODTV2tKmpPOVno+C3&#10;ifd4y4qvyLxvE78bi+P551Opl+fxYwHC0+j/xX/ubx3mx8kMHt+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cX2sMAAADdAAAADwAAAAAAAAAAAAAAAACYAgAAZHJzL2Rv&#10;d25yZXYueG1sUEsFBgAAAAAEAAQA9QAAAIgDAAAAAA==&#10;"/>
                  <v:shape id="Text Box 1037" o:spid="_x0000_s1713" type="#_x0000_t202" style="position:absolute;left:4111;top:12048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mIncQA&#10;AADdAAAADwAAAGRycy9kb3ducmV2LnhtbERPTWvCQBC9C/0PyxR6Ed00itrUVUqhRW82FXsdsmMS&#10;mp1Nd7cx/ntXELzN433Oct2bRnTkfG1ZwfM4AUFcWF1zqWD//TFagPABWWNjmRScycN69TBYYqbt&#10;ib+oy0MpYgj7DBVUIbSZlL6oyKAf25Y4ckfrDIYIXSm1w1MMN41Mk2QmDdYcGyps6b2i4jf/NwoW&#10;003347eT3aGYHZuXMJx3n39OqafH/u0VRKA+3MU390bH+ekkhes38QS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iJ3EAAAA3QAAAA8AAAAAAAAAAAAAAAAAmAIAAGRycy9k&#10;b3ducmV2LnhtbFBLBQYAAAAABAAEAPUAAACJAwAAAAA=&#10;">
                    <v:textbox>
                      <w:txbxContent>
                        <w:p w:rsidR="006C339E" w:rsidRDefault="006C339E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菜名２</w:t>
                          </w:r>
                        </w:p>
                      </w:txbxContent>
                    </v:textbox>
                  </v:shape>
                  <v:shape id="Text Box 1038" o:spid="_x0000_s1714" type="#_x0000_t202" style="position:absolute;left:6106;top:12048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UtBsQA&#10;AADdAAAADwAAAGRycy9kb3ducmV2LnhtbERPTWvCQBC9C/6HZQQvopuaojZ1FREUe7NW7HXIjklo&#10;djbdXWP677uFgrd5vM9ZrjtTi5acrywreJokIIhzqysuFJw/duMFCB+QNdaWScEPeViv+r0lZtre&#10;+Z3aUyhEDGGfoYIyhCaT0uclGfQT2xBH7mqdwRChK6R2eI/hppbTJJlJgxXHhhIb2paUf51uRsHi&#10;+dB++rf0eMln1/oljObt/tspNRx0m1cQgbrwEP+7DzrOn6Yp/H0TT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FLQbEAAAA3QAAAA8AAAAAAAAAAAAAAAAAmAIAAGRycy9k&#10;b3ducmV2LnhtbFBLBQYAAAAABAAEAPUAAACJAwAAAAA=&#10;">
                    <v:textbox>
                      <w:txbxContent>
                        <w:p w:rsidR="006C339E" w:rsidRDefault="006C339E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数量</w:t>
                          </w:r>
                        </w:p>
                      </w:txbxContent>
                    </v:textbox>
                  </v:shape>
                  <v:shape id="Text Box 1039" o:spid="_x0000_s1715" type="#_x0000_t202" style="position:absolute;left:7996;top:12048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y1csQA&#10;AADdAAAADwAAAGRycy9kb3ducmV2LnhtbERPS2sCMRC+C/6HMAUvolkfWLs1iggWe1Mreh024+7S&#10;zWRN4rr9902h4G0+vucsVq2pREPOl5YVjIYJCOLM6pJzBaev7WAOwgdkjZVlUvBDHlbLbmeBqbYP&#10;PlBzDLmIIexTVFCEUKdS+qwgg35oa+LIXa0zGCJ0udQOHzHcVHKcJDNpsOTYUGBNm4Ky7+PdKJhP&#10;d83Ff07252x2rd5C/7X5uDmlei/t+h1EoDY8xf/unY7zx5Mp/H0TT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stXLEAAAA3QAAAA8AAAAAAAAAAAAAAAAAmAIAAGRycy9k&#10;b3ducmV2LnhtbFBLBQYAAAAABAAEAPUAAACJAwAAAAA=&#10;">
                    <v:textbox>
                      <w:txbxContent>
                        <w:p w:rsidR="006C339E" w:rsidRDefault="006C339E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单价</w:t>
                          </w:r>
                        </w:p>
                      </w:txbxContent>
                    </v:textbox>
                  </v:shape>
                  <v:group id="Group 1040" o:spid="_x0000_s1716" style="position:absolute;left:9571;top:11897;width:630;height:624" coordorigin="9571,11897" coordsize="63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Vup8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nc3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cRW6nwwAAAN0AAAAP&#10;AAAAAAAAAAAAAAAAAKoCAABkcnMvZG93bnJldi54bWxQSwUGAAAAAAQABAD6AAAAmgMAAAAA&#10;">
                    <v:oval id="Oval 1041" o:spid="_x0000_s1717" style="position:absolute;left:9571;top:11897;width:63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5B5sIA&#10;AADdAAAADwAAAGRycy9kb3ducmV2LnhtbERPTWvCQBC9C/0PyxS86UaDoaSuIhVBDx4a2/uQHZNg&#10;djZkpzH9911B6G0e73PW29G1aqA+NJ4NLOYJKOLS24YrA1+Xw+wNVBBki61nMvBLAbabl8kac+vv&#10;/ElDIZWKIRxyNFCLdLnWoazJYZj7jjhyV987lAj7Stse7zHctXqZJJl22HBsqLGjj5rKW/HjDOyr&#10;XZENOpVVet0fZXX7Pp/ShTHT13H3DkpolH/x0320cf4yzeDxTTxB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LkHmwgAAAN0AAAAPAAAAAAAAAAAAAAAAAJgCAABkcnMvZG93&#10;bnJldi54bWxQSwUGAAAAAAQABAD1AAAAhwMAAAAA&#10;"/>
                    <v:line id="Line 1042" o:spid="_x0000_s1718" style="position:absolute;visibility:visible;mso-wrap-style:square" from="9676,12053" to="10096,12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+1s8UAAADdAAAADwAAAGRycy9kb3ducmV2LnhtbERPTWvCQBC9C/0PyxR6000VUkldRVoK&#10;6kGqFtrjmB2T2Oxs2F2T+O+7BcHbPN7nzBa9qUVLzleWFTyPEhDEudUVFwq+Dh/DKQgfkDXWlknB&#10;lTws5g+DGWbadryjdh8KEUPYZ6igDKHJpPR5SQb9yDbEkTtZZzBE6AqpHXYx3NRynCSpNFhxbCix&#10;obeS8t/9xSjYTj7TdrnerPrvdXrM33fHn3PnlHp67JevIAL14S6+uVc6zh9PXuD/m3iC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++1s8UAAADdAAAADwAAAAAAAAAA&#10;AAAAAAChAgAAZHJzL2Rvd25yZXYueG1sUEsFBgAAAAAEAAQA+QAAAJMDAAAAAA==&#10;"/>
                    <v:line id="Line 1043" o:spid="_x0000_s1719" style="position:absolute;flip:x;visibility:visible;mso-wrap-style:square" from="9676,12053" to="10096,12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tRPsgAAADdAAAADwAAAGRycy9kb3ducmV2LnhtbESPT0sDMRDF74LfIYzgRWzWKqWuTUsR&#10;BA+99A9bvI2bcbPsZrImsV2/vXMoeJvhvXnvN4vV6Ht1opjawAYeJgUo4jrYlhsDh/3b/RxUysgW&#10;+8Bk4JcSrJbXVwssbTjzlk673CgJ4VSiAZfzUGqdakce0yQMxKJ9hegxyxobbSOeJdz3eloUM+2x&#10;ZWlwONCro7rb/XgDer65+47rz6eu6o7HZ1fV1fCxMeb2Zly/gMo05n/z5frdCv70UXDlGxlBL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ptRPsgAAADdAAAADwAAAAAA&#10;AAAAAAAAAAChAgAAZHJzL2Rvd25yZXYueG1sUEsFBgAAAAAEAAQA+QAAAJYDAAAAAA==&#10;"/>
                  </v:group>
                  <v:shape id="AutoShape 1044" o:spid="_x0000_s1720" type="#_x0000_t66" style="position:absolute;left:5686;top:12052;width:3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24rsMA&#10;AADdAAAADwAAAGRycy9kb3ducmV2LnhtbERPTWvCQBC9F/wPyxR6qxsNlhpdRaqivYhavQ/ZMQnN&#10;zqa7WxP/vVsoeJvH+5zpvDO1uJLzlWUFg34Cgji3uuJCwelr/foOwgdkjbVlUnAjD/NZ72mKmbYt&#10;H+h6DIWIIewzVFCG0GRS+rwkg75vG+LIXawzGCJ0hdQO2xhuajlMkjdpsOLYUGJDHyXl38dfo+AQ&#10;Brc2Xe3cUo+b/ejcpZufz41SL8/dYgIiUBce4n/3Vsf5w3QMf9/EE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24rsMAAADdAAAADwAAAAAAAAAAAAAAAACYAgAAZHJzL2Rv&#10;d25yZXYueG1sUEsFBgAAAAAEAAQA9QAAAIgDAAAAAA==&#10;"/>
                  <v:shape id="AutoShape 1045" o:spid="_x0000_s1721" type="#_x0000_t66" style="position:absolute;left:7156;top:12052;width:315;height:468;rotation:-1179647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z98cA&#10;AADdAAAADwAAAGRycy9kb3ducmV2LnhtbESPT2vCQBDF74V+h2UKXkrdNIg10VVKQfHon1LxNmTH&#10;JJidDdmtid/eORR6m+G9ee83i9XgGnWjLtSeDbyPE1DEhbc1lwa+j+u3GagQkS02nsnAnQKsls9P&#10;C8yt73lPt0MslYRwyNFAFWObax2KihyGsW+JRbv4zmGUtSu17bCXcNfoNEmm2mHN0lBhS18VFdfD&#10;rzOgh93Vzj5e+835jpef0zrLTmlmzOhl+JyDijTEf/Pf9dYKfjoRfvlGRtD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y8/fHAAAA3QAAAA8AAAAAAAAAAAAAAAAAmAIAAGRy&#10;cy9kb3ducmV2LnhtbFBLBQYAAAAABAAEAPUAAACMAwAAAAA=&#10;"/>
                </v:group>
                <v:rect id="Rectangle 1046" o:spid="_x0000_s1722" style="position:absolute;left:3900;top:13295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Fkp8QA&#10;AADdAAAADwAAAGRycy9kb3ducmV2LnhtbERPTWvCQBC9C/6HZQq96cZUSpu6iigRe0zipbdpdpqk&#10;zc6G7Eajv94tFHqbx/uc1WY0rThT7xrLChbzCARxaXXDlYJTkc5eQDiPrLG1TAqu5GCznk5WmGh7&#10;4YzOua9ECGGXoILa+y6R0pU1GXRz2xEH7sv2Bn2AfSV1j5cQbloZR9GzNNhwaKixo11N5U8+GAWf&#10;TXzCW1YcIvOaPvn3sfgePvZKPT6M2zcQnkb/L/5zH3WYHy8X8PtNO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hZKfEAAAA3QAAAA8AAAAAAAAAAAAAAAAAmAIAAGRycy9k&#10;b3ducmV2LnhtbFBLBQYAAAAABAAEAPUAAACJAwAAAAA=&#10;">
                  <v:textbox>
                    <w:txbxContent>
                      <w:p w:rsidR="006C339E" w:rsidRDefault="006C339E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总价：（）</w:t>
                        </w:r>
                      </w:p>
                    </w:txbxContent>
                  </v:textbox>
                </v:rect>
                <v:rect id="Rectangle 1047" o:spid="_x0000_s1723" style="position:absolute;left:9151;top:13296;width:105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P60MQA&#10;AADdAAAADwAAAGRycy9kb3ducmV2LnhtbERPTWvCQBC9F/wPyxR6q5umUmrMJohisUeNl97G7Jik&#10;zc6G7EZTf71bKHibx/ucNB9NK87Uu8aygpdpBIK4tLrhSsGh2Dy/g3AeWWNrmRT8koM8mzykmGh7&#10;4R2d974SIYRdggpq77tESlfWZNBNbUccuJPtDfoA+0rqHi8h3LQyjqI3abDh0FBjR6uayp/9YBQc&#10;m/iA113xEZn55tV/jsX38LVW6ulxXC5AeBr9Xfzv3uowP57F8PdNOEF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z+tDEAAAA3QAAAA8AAAAAAAAAAAAAAAAAmAIAAGRycy9k&#10;b3ducmV2LnhtbFBLBQYAAAAABAAEAPUAAACJAwAAAAA=&#10;">
                  <v:textbox>
                    <w:txbxContent>
                      <w:p w:rsidR="006C339E" w:rsidRDefault="006C339E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下单</w:t>
                        </w:r>
                      </w:p>
                    </w:txbxContent>
                  </v:textbox>
                </v:rect>
                <v:rect id="Rectangle 1048" o:spid="_x0000_s1724" style="position:absolute;left:7681;top:13295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9fS8QA&#10;AADdAAAADwAAAGRycy9kb3ducmV2LnhtbERPS2vCQBC+C/0PyxR6042xSE1dRSwp7VHjxds0O01S&#10;s7Mhu3nUX+8WhN7m43vOejuaWvTUusqygvksAkGcW11xoeCUpdMXEM4ja6wtk4JfcrDdPEzWmGg7&#10;8IH6oy9ECGGXoILS+yaR0uUlGXQz2xAH7tu2Bn2AbSF1i0MIN7WMo2gpDVYcGkpsaF9Sfjl2RsFX&#10;FZ/wesjeI7NKF/5zzH6685tST4/j7hWEp9H/i+/uDx3mx88L+PsmnC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/X0vEAAAA3QAAAA8AAAAAAAAAAAAAAAAAmAIAAGRycy9k&#10;b3ducmV2LnhtbFBLBQYAAAAABAAEAPUAAACJAwAAAAA=&#10;">
                  <v:textbox>
                    <w:txbxContent>
                      <w:p w:rsidR="006C339E" w:rsidRDefault="006C339E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返回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D6FBC" w:rsidRDefault="008D6FBC" w:rsidP="008D6FBC"/>
    <w:p w:rsidR="008D6FBC" w:rsidRDefault="008D6FBC" w:rsidP="008D6FBC"/>
    <w:p w:rsidR="008D6FBC" w:rsidRDefault="008D6FBC" w:rsidP="008D6FBC"/>
    <w:p w:rsidR="008D6FBC" w:rsidRDefault="008D6FBC" w:rsidP="008D6FBC"/>
    <w:p w:rsidR="008D6FBC" w:rsidRDefault="008D6FBC" w:rsidP="008D6FBC"/>
    <w:p w:rsidR="008D6FBC" w:rsidRDefault="008D6FBC" w:rsidP="008D6FBC"/>
    <w:p w:rsidR="008D6FBC" w:rsidRDefault="008D6FBC" w:rsidP="008D6FBC"/>
    <w:p w:rsidR="008D6FBC" w:rsidRDefault="008D6FBC" w:rsidP="008D6FBC"/>
    <w:p w:rsidR="008D6FBC" w:rsidRDefault="008D6FBC" w:rsidP="008D6FBC"/>
    <w:p w:rsidR="008D6FBC" w:rsidRDefault="008D6FBC" w:rsidP="008D6FBC"/>
    <w:p w:rsidR="008D6FBC" w:rsidRPr="008D6FBC" w:rsidRDefault="008D6FBC" w:rsidP="008D6FBC"/>
    <w:p w:rsidR="008D6FBC" w:rsidRPr="0058414B" w:rsidRDefault="003B7DF1" w:rsidP="008D6FBC">
      <w:pPr>
        <w:pStyle w:val="2"/>
      </w:pPr>
      <w:bookmarkStart w:id="31" w:name="_Toc404440190"/>
      <w:r>
        <w:t>Banner</w:t>
      </w:r>
      <w:r>
        <w:t>详情页面</w:t>
      </w:r>
      <w:bookmarkEnd w:id="31"/>
    </w:p>
    <w:p w:rsidR="008D6FBC" w:rsidRDefault="003B7DF1" w:rsidP="00324B0F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96128" behindDoc="0" locked="0" layoutInCell="1" allowOverlap="1" wp14:anchorId="2D4364B1" wp14:editId="0D7AB651">
                <wp:simplePos x="0" y="0"/>
                <wp:positionH relativeFrom="column">
                  <wp:posOffset>106611</wp:posOffset>
                </wp:positionH>
                <wp:positionV relativeFrom="paragraph">
                  <wp:posOffset>7620</wp:posOffset>
                </wp:positionV>
                <wp:extent cx="5305425" cy="3261360"/>
                <wp:effectExtent l="0" t="0" r="28575" b="15240"/>
                <wp:wrapNone/>
                <wp:docPr id="1244" name="组合 1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5425" cy="3261360"/>
                          <a:chOff x="2199" y="2064"/>
                          <a:chExt cx="9134" cy="5616"/>
                        </a:xfrm>
                      </wpg:grpSpPr>
                      <wps:wsp>
                        <wps:cNvPr id="1245" name="Rectangle 1050"/>
                        <wps:cNvSpPr>
                          <a:spLocks noChangeArrowheads="1"/>
                        </wps:cNvSpPr>
                        <wps:spPr bwMode="auto">
                          <a:xfrm>
                            <a:off x="2199" y="2064"/>
                            <a:ext cx="9134" cy="5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6" name="Rectangle 1051"/>
                        <wps:cNvSpPr>
                          <a:spLocks noChangeArrowheads="1"/>
                        </wps:cNvSpPr>
                        <wps:spPr bwMode="auto">
                          <a:xfrm>
                            <a:off x="2370" y="2221"/>
                            <a:ext cx="871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jc w:val="center"/>
                              </w:pPr>
                              <w:r>
                                <w:t>XXX</w:t>
                              </w:r>
                              <w:r>
                                <w:t>订餐系统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" name="Rectangle 1052"/>
                        <wps:cNvSpPr>
                          <a:spLocks noChangeArrowheads="1"/>
                        </wps:cNvSpPr>
                        <wps:spPr bwMode="auto">
                          <a:xfrm>
                            <a:off x="2370" y="3001"/>
                            <a:ext cx="1260" cy="467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首页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" name="Rectangle 1053"/>
                        <wps:cNvSpPr>
                          <a:spLocks noChangeArrowheads="1"/>
                        </wps:cNvSpPr>
                        <wps:spPr bwMode="auto">
                          <a:xfrm>
                            <a:off x="10979" y="3003"/>
                            <a:ext cx="210" cy="4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9" name="Rectangle 1054"/>
                        <wps:cNvSpPr>
                          <a:spLocks noChangeArrowheads="1"/>
                        </wps:cNvSpPr>
                        <wps:spPr bwMode="auto">
                          <a:xfrm>
                            <a:off x="10979" y="3627"/>
                            <a:ext cx="210" cy="78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" name="Rectangle 1055"/>
                        <wps:cNvSpPr>
                          <a:spLocks noChangeArrowheads="1"/>
                        </wps:cNvSpPr>
                        <wps:spPr bwMode="auto">
                          <a:xfrm>
                            <a:off x="2370" y="3468"/>
                            <a:ext cx="1260" cy="468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" name="Rectangle 1056"/>
                        <wps:cNvSpPr>
                          <a:spLocks noChangeArrowheads="1"/>
                        </wps:cNvSpPr>
                        <wps:spPr bwMode="auto">
                          <a:xfrm>
                            <a:off x="2370" y="3936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" name="Rectangle 1057"/>
                        <wps:cNvSpPr>
                          <a:spLocks noChangeArrowheads="1"/>
                        </wps:cNvSpPr>
                        <wps:spPr bwMode="auto">
                          <a:xfrm>
                            <a:off x="2370" y="440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3" name="Rectangle 1058"/>
                        <wps:cNvSpPr>
                          <a:spLocks noChangeArrowheads="1"/>
                        </wps:cNvSpPr>
                        <wps:spPr bwMode="auto">
                          <a:xfrm>
                            <a:off x="2370" y="4872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" name="Rectangle 1059"/>
                        <wps:cNvSpPr>
                          <a:spLocks noChangeArrowheads="1"/>
                        </wps:cNvSpPr>
                        <wps:spPr bwMode="auto">
                          <a:xfrm>
                            <a:off x="2370" y="5340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5" name="Rectangle 1060"/>
                        <wps:cNvSpPr>
                          <a:spLocks noChangeArrowheads="1"/>
                        </wps:cNvSpPr>
                        <wps:spPr bwMode="auto">
                          <a:xfrm>
                            <a:off x="2370" y="5808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6" name="Rectangle 1061"/>
                        <wps:cNvSpPr>
                          <a:spLocks noChangeArrowheads="1"/>
                        </wps:cNvSpPr>
                        <wps:spPr bwMode="auto">
                          <a:xfrm>
                            <a:off x="2370" y="6276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7" name="Rectangle 1062"/>
                        <wps:cNvSpPr>
                          <a:spLocks noChangeArrowheads="1"/>
                        </wps:cNvSpPr>
                        <wps:spPr bwMode="auto">
                          <a:xfrm>
                            <a:off x="2370" y="6744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分类八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8" name="Rectangle 1063"/>
                        <wps:cNvSpPr>
                          <a:spLocks noChangeArrowheads="1"/>
                        </wps:cNvSpPr>
                        <wps:spPr bwMode="auto">
                          <a:xfrm>
                            <a:off x="3735" y="3000"/>
                            <a:ext cx="7035" cy="452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" name="Text Box 1064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3156"/>
                            <a:ext cx="6615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Banner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详情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0" name="Text Box 1065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4093"/>
                            <a:ext cx="6615" cy="3276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自定义页面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1" name="Rectangle 1066"/>
                        <wps:cNvSpPr>
                          <a:spLocks noChangeArrowheads="1"/>
                        </wps:cNvSpPr>
                        <wps:spPr bwMode="auto">
                          <a:xfrm>
                            <a:off x="9301" y="6745"/>
                            <a:ext cx="105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DF1" w:rsidRDefault="003B7DF1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44" o:spid="_x0000_s1725" style="position:absolute;margin-left:8.4pt;margin-top:.6pt;width:417.75pt;height:256.8pt;z-index:251696128;mso-wrap-distance-left:6.75pt;mso-wrap-distance-right:6.75pt" coordorigin="2199,2064" coordsize="9134,5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">
                <v:rect id="Rectangle 1050" o:spid="_x0000_s1726" style="position:absolute;left:2199;top:2064;width:9134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ipMMA&#10;AADdAAAADwAAAGRycy9kb3ducmV2LnhtbERPTWvCQBC9C/6HZYTedGNaRaOriMWiR40Xb2N2TKLZ&#10;2ZBdNfXXdwuF3ubxPme+bE0lHtS40rKC4SACQZxZXXKu4Jhu+hMQziNrrCyTgm9ysFx0O3NMtH3y&#10;nh4Hn4sQwi5BBYX3dSKlywoy6Aa2Jg7cxTYGfYBNLnWDzxBuKhlH0VgaLDk0FFjTuqDsdrgbBecy&#10;PuJrn35FZrp597s2vd5Pn0q99drVDISn1v+L/9xbHebHHyP4/Sac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pipMMAAADdAAAADwAAAAAAAAAAAAAAAACYAgAAZHJzL2Rv&#10;d25yZXYueG1sUEsFBgAAAAAEAAQA9QAAAIgDAAAAAA==&#10;"/>
                <v:rect id="Rectangle 1051" o:spid="_x0000_s1727" style="position:absolute;left:2370;top:2221;width:871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j808IA&#10;AADdAAAADwAAAGRycy9kb3ducmV2LnhtbERPTYvCMBC9C/6HMII3Te2KaNco4qKsR60Xb7PNbNu1&#10;mZQmatdfbwTB2zze58yXranElRpXWlYwGkYgiDOrS84VHNPNYArCeWSNlWVS8E8OlotuZ46Jtjfe&#10;0/XgcxFC2CWooPC+TqR0WUEG3dDWxIH7tY1BH2CTS93gLYSbSsZRNJEGSw4NBda0Lig7Hy5GwU8Z&#10;H/G+T7eRmW0+/K5N/y6nL6X6vXb1CcJT69/il/tbh/nxeALPb8IJ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PzTwgAAAN0AAAAPAAAAAAAAAAAAAAAAAJgCAABkcnMvZG93&#10;bnJldi54bWxQSwUGAAAAAAQABAD1AAAAhwMAAAAA&#10;">
                  <v:textbox>
                    <w:txbxContent>
                      <w:p w:rsidR="003B7DF1" w:rsidRDefault="003B7DF1">
                        <w:pPr>
                          <w:jc w:val="center"/>
                        </w:pPr>
                        <w:r>
                          <w:t>XXX</w:t>
                        </w:r>
                        <w:r>
                          <w:t>订餐系统</w:t>
                        </w:r>
                      </w:p>
                    </w:txbxContent>
                  </v:textbox>
                </v:rect>
                <v:rect id="Rectangle 1052" o:spid="_x0000_s1728" style="position:absolute;left:2370;top:3001;width:126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9wz8IA&#10;AADdAAAADwAAAGRycy9kb3ducmV2LnhtbERPTWsCMRC9F/ofwhR6q1kX6ZbVKFIoeFBoteJ13IzJ&#10;4mayJKmu/94UCr3N433ObDG4TlwoxNazgvGoAEHceN2yUfC9+3h5AxETssbOMym4UYTF/PFhhrX2&#10;V/6iyzYZkUM41qjAptTXUsbGksM48j1x5k4+OEwZBiN1wGsOd50si+JVOmw5N1js6d1Sc97+OAUr&#10;Mn6yXgdzOG7s5x5vQZdVpdTz07Ccgkg0pH/xn3ul8/xyUsHvN/kE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D3DPwgAAAN0AAAAPAAAAAAAAAAAAAAAAAJgCAABkcnMvZG93&#10;bnJldi54bWxQSwUGAAAAAAQABAD1AAAAhwMAAAAA&#10;" fillcolor="#333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首页</w:t>
                        </w:r>
                      </w:p>
                    </w:txbxContent>
                  </v:textbox>
                </v:rect>
                <v:rect id="Rectangle 1053" o:spid="_x0000_s1729" style="position:absolute;left:10979;top:3003;width:210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NOsUA&#10;AADdAAAADwAAAGRycy9kb3ducmV2LnhtbESPQW/CMAyF75P2HyJP4jZSOjSNQkDTJhA7QrlwM41p&#10;C41TNQEKv34+TNrN1nt+7/Ns0btGXakLtWcDo2ECirjwtubSwC5fvn6AChHZYuOZDNwpwGL+/DTD&#10;zPobb+i6jaWSEA4ZGqhibDOtQ1GRwzD0LbFoR985jLJ2pbYd3iTcNTpNknftsGZpqLClr4qK8/bi&#10;DBzqdIePTb5K3GT5Fn/6/HTZfxszeOk/p6Ai9fHf/He9toKfjgVXvpER9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2806xQAAAN0AAAAPAAAAAAAAAAAAAAAAAJgCAABkcnMv&#10;ZG93bnJldi54bWxQSwUGAAAAAAQABAD1AAAAigMAAAAA&#10;"/>
                <v:rect id="Rectangle 1054" o:spid="_x0000_s1730" style="position:absolute;left:10979;top:3627;width:21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uk9sYA&#10;AADdAAAADwAAAGRycy9kb3ducmV2LnhtbERPTWvCQBC9C/0PyxR6kWZTtW2MrtIWCx7MoVbQ45Ad&#10;k2B2NmS3Mf77riB4m8f7nPmyN7XoqHWVZQUvUQyCOLe64kLB7vf7OQHhPLLG2jIpuJCD5eJhMMdU&#10;2zP/ULf1hQgh7FJUUHrfpFK6vCSDLrINceCOtjXoA2wLqVs8h3BTy1Ecv0mDFYeGEhv6Kik/bf+M&#10;ApntkvHlmH0eVq/v1eZE3TDed0o9PfYfMxCeen8X39xrHeaPJlO4fhNO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uk9sYAAADdAAAADwAAAAAAAAAAAAAAAACYAgAAZHJz&#10;L2Rvd25yZXYueG1sUEsFBgAAAAAEAAQA9QAAAIsDAAAAAA==&#10;" fillcolor="gray"/>
                <v:rect id="Rectangle 1055" o:spid="_x0000_s1731" style="position:absolute;left:2370;top:3468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ownsUA&#10;AADdAAAADwAAAGRycy9kb3ducmV2LnhtbESPQWsCMRCF74X+hzCF3mq2gkVWo6xFoSehKrTehs2Y&#10;LG4myya623/fORR6m+G9ee+b5XoMrbpTn5rIBl4nBSjiOtqGnYHTcfcyB5UyssU2Mhn4oQTr1ePD&#10;EksbB/6k+yE7JSGcSjTgc+5KrVPtKWCaxI5YtEvsA2ZZe6dtj4OEh1ZPi+JNB2xYGjx29O6pvh5u&#10;wcC2O++rmUu6+sr++xo3w87vnTHPT2O1AJVpzP/mv+sPK/jTmfDLNzK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2jCexQAAAN0AAAAPAAAAAAAAAAAAAAAAAJgCAABkcnMv&#10;ZG93bnJldi54bWxQSwUGAAAAAAQABAD1AAAAigMAAAAA&#10;" filled="f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分类一</w:t>
                        </w:r>
                      </w:p>
                    </w:txbxContent>
                  </v:textbox>
                </v:rect>
                <v:rect id="Rectangle 1056" o:spid="_x0000_s1732" style="position:absolute;left:2370;top:3936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jyesQA&#10;AADdAAAADwAAAGRycy9kb3ducmV2LnhtbERPTWvCQBC9C/6HZQq96cYUS5u6iigRe0zipbdpdpqk&#10;zc6G7Eajv94tFHqbx/uc1WY0rThT7xrLChbzCARxaXXDlYJTkc5eQDiPrLG1TAqu5GCznk5WmGh7&#10;4YzOua9ECGGXoILa+y6R0pU1GXRz2xEH7sv2Bn2AfSV1j5cQbloZR9GzNNhwaKixo11N5U8+GAWf&#10;TXzCW1YcIvOaPvn3sfgePvZKPT6M2zcQnkb/L/5zH3WYHy8X8PtNO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48nrEAAAA3QAAAA8AAAAAAAAAAAAAAAAAmAIAAGRycy9k&#10;b3ducmV2LnhtbFBLBQYAAAAABAAEAPUAAACJAwAAAAA=&#10;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分类二</w:t>
                        </w:r>
                      </w:p>
                    </w:txbxContent>
                  </v:textbox>
                </v:rect>
                <v:rect id="Rectangle 1057" o:spid="_x0000_s1733" style="position:absolute;left:2370;top:4404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psDcQA&#10;AADdAAAADwAAAGRycy9kb3ducmV2LnhtbERPTWvCQBC9F/wPyxR6q5umWGrMJohisUeNl97G7Jik&#10;zc6G7EZTf71bKHibx/ucNB9NK87Uu8aygpdpBIK4tLrhSsGh2Dy/g3AeWWNrmRT8koM8mzykmGh7&#10;4R2d974SIYRdggpq77tESlfWZNBNbUccuJPtDfoA+0rqHi8h3LQyjqI3abDh0FBjR6uayp/9YBQc&#10;m/iA113xEZn55tV/jsX38LVW6ulxXC5AeBr9Xfzv3uowP57F8PdNOEF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qbA3EAAAA3QAAAA8AAAAAAAAAAAAAAAAAmAIAAGRycy9k&#10;b3ducmV2LnhtbFBLBQYAAAAABAAEAPUAAACJAwAAAAA=&#10;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分类三</w:t>
                        </w:r>
                      </w:p>
                    </w:txbxContent>
                  </v:textbox>
                </v:rect>
                <v:rect id="Rectangle 1058" o:spid="_x0000_s1734" style="position:absolute;left:2370;top:4872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bJlsQA&#10;AADdAAAADwAAAGRycy9kb3ducmV2LnhtbERPS2vCQBC+C/0PyxR6042RSk1dRSwp7VHjxds0O01S&#10;s7Mhu3nUX+8WhN7m43vOejuaWvTUusqygvksAkGcW11xoeCUpdMXEM4ja6wtk4JfcrDdPEzWmGg7&#10;8IH6oy9ECGGXoILS+yaR0uUlGXQz2xAH7tu2Bn2AbSF1i0MIN7WMo2gpDVYcGkpsaF9Sfjl2RsFX&#10;FZ/wesjeI7NKF/5zzH6685tST4/j7hWEp9H/i+/uDx3mx88L+PsmnC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yZbEAAAA3QAAAA8AAAAAAAAAAAAAAAAAmAIAAGRycy9k&#10;b3ducmV2LnhtbFBLBQYAAAAABAAEAPUAAACJAwAAAAA=&#10;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分类四</w:t>
                        </w:r>
                      </w:p>
                    </w:txbxContent>
                  </v:textbox>
                </v:rect>
                <v:rect id="Rectangle 1059" o:spid="_x0000_s1735" style="position:absolute;left:2370;top:5340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9R4sMA&#10;AADdAAAADwAAAGRycy9kb3ducmV2LnhtbERPTWvCQBC9C/6HZYTedGNaRaOriMWiR40Xb2N2TKLZ&#10;2ZBdNfXXdwuF3ubxPme+bE0lHtS40rKC4SACQZxZXXKu4Jhu+hMQziNrrCyTgm9ysFx0O3NMtH3y&#10;nh4Hn4sQwi5BBYX3dSKlywoy6Aa2Jg7cxTYGfYBNLnWDzxBuKhlH0VgaLDk0FFjTuqDsdrgbBecy&#10;PuJrn35FZrp597s2vd5Pn0q99drVDISn1v+L/9xbHebHow/4/Sac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9R4sMAAADdAAAADwAAAAAAAAAAAAAAAACYAgAAZHJzL2Rv&#10;d25yZXYueG1sUEsFBgAAAAAEAAQA9QAAAIgDAAAAAA==&#10;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分类五</w:t>
                        </w:r>
                      </w:p>
                    </w:txbxContent>
                  </v:textbox>
                </v:rect>
                <v:rect id="Rectangle 1060" o:spid="_x0000_s1736" style="position:absolute;left:2370;top:5808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P0ecQA&#10;AADdAAAADwAAAGRycy9kb3ducmV2LnhtbERPTWvCQBC9F/oflin0VjemRNo0q4jFokeNl96m2WmS&#10;mp0N2TWJ/npXEHqbx/ucbDGaRvTUudqygukkAkFcWF1zqeCQr1/eQDiPrLGxTArO5GAxf3zIMNV2&#10;4B31e1+KEMIuRQWV920qpSsqMugmtiUO3K/tDPoAu1LqDocQbhoZR9FMGqw5NFTY0qqi4rg/GQU/&#10;dXzAyy7/isz7+tVvx/zv9P2p1PPTuPwA4Wn0/+K7e6PD/DhJ4PZNOEH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D9HnEAAAA3QAAAA8AAAAAAAAAAAAAAAAAmAIAAGRycy9k&#10;b3ducmV2LnhtbFBLBQYAAAAABAAEAPUAAACJAwAAAAA=&#10;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分类六</w:t>
                        </w:r>
                      </w:p>
                    </w:txbxContent>
                  </v:textbox>
                </v:rect>
                <v:rect id="Rectangle 1061" o:spid="_x0000_s1737" style="position:absolute;left:2370;top:6276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FqDsIA&#10;AADdAAAADwAAAGRycy9kb3ducmV2LnhtbERPTYvCMBC9C/6HMII3Te2iaNco4qKsR60Xb7PNbNu1&#10;mZQmatdfbwTB2zze58yXranElRpXWlYwGkYgiDOrS84VHNPNYArCeWSNlWVS8E8OlotuZ46Jtjfe&#10;0/XgcxFC2CWooPC+TqR0WUEG3dDWxIH7tY1BH2CTS93gLYSbSsZRNJEGSw4NBda0Lig7Hy5GwU8Z&#10;H/G+T7eRmW0+/K5N/y6nL6X6vXb1CcJT69/il/tbh/nxeALPb8IJ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0WoOwgAAAN0AAAAPAAAAAAAAAAAAAAAAAJgCAABkcnMvZG93&#10;bnJldi54bWxQSwUGAAAAAAQABAD1AAAAhwMAAAAA&#10;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分类七</w:t>
                        </w:r>
                      </w:p>
                    </w:txbxContent>
                  </v:textbox>
                </v:rect>
                <v:rect id="Rectangle 1062" o:spid="_x0000_s1738" style="position:absolute;left:2370;top:6744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3PlcMA&#10;AADdAAAADwAAAGRycy9kb3ducmV2LnhtbERPS2vCQBC+C/6HZYTedGNKfURXEYtFjxov3sbsmESz&#10;syG7auqv7xYKvc3H95z5sjWVeFDjSssKhoMIBHFmdcm5gmO66U9AOI+ssbJMCr7JwXLR7cwx0fbJ&#10;e3ocfC5CCLsEFRTe14mULivIoBvYmjhwF9sY9AE2udQNPkO4qWQcRSNpsOTQUGBN64Ky2+FuFJzL&#10;+IivffoVmenm3e/a9Ho/fSr11mtXMxCeWv8v/nNvdZgff4zh95twgl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3PlcMAAADdAAAADwAAAAAAAAAAAAAAAACYAgAAZHJzL2Rv&#10;d25yZXYueG1sUEsFBgAAAAAEAAQA9QAAAIgDAAAAAA==&#10;">
                  <v:textbox>
                    <w:txbxContent>
                      <w:p w:rsidR="003B7DF1" w:rsidRDefault="003B7DF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分类八</w:t>
                        </w:r>
                      </w:p>
                    </w:txbxContent>
                  </v:textbox>
                </v:rect>
                <v:rect id="Rectangle 1063" o:spid="_x0000_s1739" style="position:absolute;left:3735;top:3000;width:7035;height:4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8mMUA&#10;AADdAAAADwAAAGRycy9kb3ducmV2LnhtbESPQWsCMRCF74X+hzCF3mq2gkVWo6xFoSehKrTehs2Y&#10;LG4myya623/fORR6m+G9ee+b5XoMrbpTn5rIBl4nBSjiOtqGnYHTcfcyB5UyssU2Mhn4oQTr1ePD&#10;EksbB/6k+yE7JSGcSjTgc+5KrVPtKWCaxI5YtEvsA2ZZe6dtj4OEh1ZPi+JNB2xYGjx29O6pvh5u&#10;wcC2O++rmUu6+sr++xo3w87vnTHPT2O1AJVpzP/mv+sPK/jTmeDKNzK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rDyYxQAAAN0AAAAPAAAAAAAAAAAAAAAAAJgCAABkcnMv&#10;ZG93bnJldi54bWxQSwUGAAAAAAQABAD1AAAAigMAAAAA&#10;" filled="f"/>
                <v:shape id="Text Box 1064" o:spid="_x0000_s1740" type="#_x0000_t202" style="position:absolute;left:3900;top:3156;width:661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NxCcQA&#10;AADdAAAADwAAAGRycy9kb3ducmV2LnhtbERPS2vCQBC+F/wPyxR6q5sGrJq6irS1ehIaPXgcs5MH&#10;zc6G7JrEf+8KQm/z8T1nsRpMLTpqXWVZwds4AkGcWV1xoeB42LzOQDiPrLG2TAqu5GC1HD0tMNG2&#10;51/qUl+IEMIuQQWl900ipctKMujGtiEOXG5bgz7AtpC6xT6Em1rGUfQuDVYcGkps6LOk7C+9GAX7&#10;rZudp9/d6Sc92q99P81xEudKvTwP6w8Qngb/L364dzrMjydzuH8TT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TcQnEAAAA3QAAAA8AAAAAAAAAAAAAAAAAmAIAAGRycy9k&#10;b3ducmV2LnhtbFBLBQYAAAAABAAEAPUAAACJAwAAAAA=&#10;">
                  <v:stroke dashstyle="dash"/>
                  <v:textbox>
                    <w:txbxContent>
                      <w:p w:rsidR="003B7DF1" w:rsidRDefault="003B7DF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Banner </w:t>
                        </w:r>
                        <w:r>
                          <w:rPr>
                            <w:sz w:val="20"/>
                            <w:szCs w:val="20"/>
                          </w:rPr>
                          <w:t>详情</w:t>
                        </w:r>
                      </w:p>
                    </w:txbxContent>
                  </v:textbox>
                </v:shape>
                <v:shape id="Text Box 1065" o:spid="_x0000_s1741" type="#_x0000_t202" style="position:absolute;left:3900;top:4093;width:6615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YkiccA&#10;AADdAAAADwAAAGRycy9kb3ducmV2LnhtbESPQWvCQBCF74L/YRmhN93UtqmkriJCwUJRtB70Ns1O&#10;k2B2NmS3Jv33nYPgbYb35r1v5sve1epKbag8G3icJKCIc28rLgwcv97HM1AhIlusPZOBPwqwXAwH&#10;c8ys73hP10MslIRwyNBAGWOTaR3ykhyGiW+IRfvxrcMoa1to22In4a7W0yRJtcOKpaHEhtYl5ZfD&#10;rzNwPnbfz9vti+53nyeKT5sPvLyejXkY9as3UJH6eDffrjdW8Kep8Ms3MoJe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92JInHAAAA3QAAAA8AAAAAAAAAAAAAAAAAmAIAAGRy&#10;cy9kb3ducmV2LnhtbFBLBQYAAAAABAAEAPUAAACMAwAAAAA=&#10;" filled="f">
                  <v:stroke dashstyle="dash"/>
                  <v:textbox>
                    <w:txbxContent>
                      <w:p w:rsidR="003B7DF1" w:rsidRDefault="003B7DF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自定义页面</w:t>
                        </w:r>
                      </w:p>
                    </w:txbxContent>
                  </v:textbox>
                </v:shape>
                <v:rect id="Rectangle 1066" o:spid="_x0000_s1742" style="position:absolute;left:9301;top:6745;width:105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Q4x8EA&#10;AADdAAAADwAAAGRycy9kb3ducmV2LnhtbERPTYvCMBC9L/gfwgje1tQK4lajiIuLHrVevI3N2Fab&#10;SWmiVn+9EYS9zeN9znTemkrcqHGlZQWDfgSCOLO65FzBPl19j0E4j6yxskwKHuRgPut8TTHR9s5b&#10;uu18LkIIuwQVFN7XiZQuK8ig69uaOHAn2xj0ATa51A3eQ7ipZBxFI2mw5NBQYE3LgrLL7moUHMt4&#10;j89t+heZn9XQb9r0fD38KtXrtosJCE+t/xd/3Gsd5sejAby/CS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UOMfBAAAA3QAAAA8AAAAAAAAAAAAAAAAAmAIAAGRycy9kb3du&#10;cmV2LnhtbFBLBQYAAAAABAAEAPUAAACGAwAAAAA=&#10;">
                  <v:textbox>
                    <w:txbxContent>
                      <w:p w:rsidR="003B7DF1" w:rsidRDefault="003B7DF1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返回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D6FBC" w:rsidRDefault="008D6FBC" w:rsidP="00324B0F"/>
    <w:p w:rsidR="008D6FBC" w:rsidRDefault="008D6FBC" w:rsidP="00324B0F"/>
    <w:p w:rsidR="003B7DF1" w:rsidRDefault="003B7DF1" w:rsidP="00324B0F"/>
    <w:p w:rsidR="003B7DF1" w:rsidRDefault="003B7DF1" w:rsidP="00324B0F"/>
    <w:p w:rsidR="003B7DF1" w:rsidRDefault="003B7DF1" w:rsidP="00324B0F"/>
    <w:p w:rsidR="003B7DF1" w:rsidRDefault="003B7DF1" w:rsidP="00324B0F"/>
    <w:p w:rsidR="003B7DF1" w:rsidRDefault="003B7DF1" w:rsidP="00324B0F"/>
    <w:p w:rsidR="003B7DF1" w:rsidRDefault="003B7DF1" w:rsidP="00324B0F"/>
    <w:p w:rsidR="003B7DF1" w:rsidRDefault="003B7DF1" w:rsidP="00324B0F"/>
    <w:p w:rsidR="003B7DF1" w:rsidRDefault="003B7DF1" w:rsidP="00324B0F"/>
    <w:p w:rsidR="003B7DF1" w:rsidRDefault="003B7DF1" w:rsidP="00324B0F"/>
    <w:p w:rsidR="003B7DF1" w:rsidRDefault="003B7DF1" w:rsidP="00324B0F"/>
    <w:p w:rsidR="003B7DF1" w:rsidRDefault="003B7DF1" w:rsidP="00324B0F"/>
    <w:p w:rsidR="008D6FBC" w:rsidRPr="00324B0F" w:rsidRDefault="008D6FBC" w:rsidP="00324B0F"/>
    <w:p w:rsidR="00944D00" w:rsidRPr="004C6AD1" w:rsidRDefault="00944D00" w:rsidP="00944D00">
      <w:pPr>
        <w:pStyle w:val="1"/>
      </w:pPr>
      <w:bookmarkStart w:id="32" w:name="_Toc404440191"/>
      <w:r w:rsidRPr="004C6AD1">
        <w:rPr>
          <w:rFonts w:hint="eastAsia"/>
        </w:rPr>
        <w:lastRenderedPageBreak/>
        <w:t>附录</w:t>
      </w:r>
      <w:bookmarkEnd w:id="32"/>
    </w:p>
    <w:p w:rsidR="00944D00" w:rsidRPr="00944D00" w:rsidRDefault="003B7DF1" w:rsidP="00944D00">
      <w:r>
        <w:rPr>
          <w:rFonts w:hint="eastAsia"/>
        </w:rPr>
        <w:t>略</w:t>
      </w:r>
    </w:p>
    <w:sectPr w:rsidR="00944D00" w:rsidRPr="00944D00" w:rsidSect="00721A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ECB" w:rsidRDefault="00646ECB" w:rsidP="00FA0A4F">
      <w:pPr>
        <w:spacing w:after="0" w:line="240" w:lineRule="auto"/>
      </w:pPr>
      <w:r>
        <w:separator/>
      </w:r>
    </w:p>
  </w:endnote>
  <w:endnote w:type="continuationSeparator" w:id="0">
    <w:p w:rsidR="00646ECB" w:rsidRDefault="00646ECB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415" w:rsidRDefault="00AE741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E7415" w:rsidRDefault="00AE7415">
        <w:pPr>
          <w:pStyle w:val="a7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2FD7"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E7415" w:rsidRDefault="00AE741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415" w:rsidRDefault="00AE741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ECB" w:rsidRDefault="00646ECB" w:rsidP="00FA0A4F">
      <w:pPr>
        <w:spacing w:after="0" w:line="240" w:lineRule="auto"/>
      </w:pPr>
      <w:r>
        <w:separator/>
      </w:r>
    </w:p>
  </w:footnote>
  <w:footnote w:type="continuationSeparator" w:id="0">
    <w:p w:rsidR="00646ECB" w:rsidRDefault="00646ECB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415" w:rsidRDefault="00AE741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415" w:rsidRDefault="00AE7415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E7415" w:rsidRDefault="00F12FD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餐厅订单系统</w:t>
                              </w:r>
                              <w:r>
                                <w:rPr>
                                  <w:rFonts w:hint="eastAsia"/>
                                </w:rPr>
                                <w:t>- Web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  <w:r>
                                <w:rPr>
                                  <w:rFonts w:hint="eastAsia"/>
                                </w:rPr>
                                <w:t>UI</w:t>
                              </w:r>
                              <w:r>
                                <w:rPr>
                                  <w:rFonts w:hint="eastAsia"/>
                                </w:rPr>
                                <w:t>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743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AE7415" w:rsidRDefault="00F12FD7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餐厅订单系统</w:t>
                        </w:r>
                        <w:r>
                          <w:rPr>
                            <w:rFonts w:hint="eastAsia"/>
                          </w:rPr>
                          <w:t>- Web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  <w:r>
                          <w:rPr>
                            <w:rFonts w:hint="eastAsia"/>
                          </w:rPr>
                          <w:t>UI</w:t>
                        </w:r>
                        <w:r>
                          <w:rPr>
                            <w:rFonts w:hint="eastAsia"/>
                          </w:rPr>
                          <w:t>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AE7415" w:rsidRDefault="00AE741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12FD7" w:rsidRPr="00F12FD7">
                            <w:rPr>
                              <w:noProof/>
                              <w:color w:val="FFFFFF" w:themeColor="background1"/>
                            </w:rPr>
                            <w:t>16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744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AE7415" w:rsidRDefault="00AE741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12FD7" w:rsidRPr="00F12FD7">
                      <w:rPr>
                        <w:noProof/>
                        <w:color w:val="FFFFFF" w:themeColor="background1"/>
                      </w:rPr>
                      <w:t>16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415" w:rsidRDefault="00AE741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5D3478"/>
    <w:multiLevelType w:val="hybridMultilevel"/>
    <w:tmpl w:val="00000000"/>
    <w:lvl w:ilvl="0" w:tplc="FFFFFFFF">
      <w:start w:val="1"/>
      <w:numFmt w:val="decimalFullWidth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9">
    <w:nsid w:val="717B3D02"/>
    <w:multiLevelType w:val="multilevel"/>
    <w:tmpl w:val="7FE4DCA0"/>
    <w:lvl w:ilvl="0">
      <w:start w:val="1"/>
      <w:numFmt w:val="decimal"/>
      <w:pStyle w:val="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2"/>
  </w:num>
  <w:num w:numId="5">
    <w:abstractNumId w:val="11"/>
  </w:num>
  <w:num w:numId="6">
    <w:abstractNumId w:val="15"/>
  </w:num>
  <w:num w:numId="7">
    <w:abstractNumId w:val="8"/>
  </w:num>
  <w:num w:numId="8">
    <w:abstractNumId w:val="11"/>
  </w:num>
  <w:num w:numId="9">
    <w:abstractNumId w:val="15"/>
  </w:num>
  <w:num w:numId="10">
    <w:abstractNumId w:val="9"/>
  </w:num>
  <w:num w:numId="11">
    <w:abstractNumId w:val="20"/>
  </w:num>
  <w:num w:numId="12">
    <w:abstractNumId w:val="12"/>
  </w:num>
  <w:num w:numId="13">
    <w:abstractNumId w:val="5"/>
  </w:num>
  <w:num w:numId="14">
    <w:abstractNumId w:val="18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4"/>
  </w:num>
  <w:num w:numId="18">
    <w:abstractNumId w:val="10"/>
  </w:num>
  <w:num w:numId="19">
    <w:abstractNumId w:val="4"/>
  </w:num>
  <w:num w:numId="20">
    <w:abstractNumId w:val="0"/>
  </w:num>
  <w:num w:numId="21">
    <w:abstractNumId w:val="0"/>
  </w:num>
  <w:num w:numId="22">
    <w:abstractNumId w:val="0"/>
  </w:num>
  <w:num w:numId="23">
    <w:abstractNumId w:val="6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9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28C"/>
    <w:rsid w:val="000072FD"/>
    <w:rsid w:val="00030A41"/>
    <w:rsid w:val="00045F37"/>
    <w:rsid w:val="00056371"/>
    <w:rsid w:val="0006487A"/>
    <w:rsid w:val="0006494C"/>
    <w:rsid w:val="00075ED1"/>
    <w:rsid w:val="00090E82"/>
    <w:rsid w:val="000B63E6"/>
    <w:rsid w:val="000B6D9F"/>
    <w:rsid w:val="000E1143"/>
    <w:rsid w:val="00104CAF"/>
    <w:rsid w:val="00145E47"/>
    <w:rsid w:val="00161162"/>
    <w:rsid w:val="001A7B18"/>
    <w:rsid w:val="001B08C7"/>
    <w:rsid w:val="001D2F6F"/>
    <w:rsid w:val="002271C7"/>
    <w:rsid w:val="00231CB0"/>
    <w:rsid w:val="00250074"/>
    <w:rsid w:val="0028109C"/>
    <w:rsid w:val="00285DB9"/>
    <w:rsid w:val="002A71FB"/>
    <w:rsid w:val="002B34EB"/>
    <w:rsid w:val="002D61DA"/>
    <w:rsid w:val="002F7D07"/>
    <w:rsid w:val="00314A02"/>
    <w:rsid w:val="00314AB3"/>
    <w:rsid w:val="00324B0F"/>
    <w:rsid w:val="00331CFE"/>
    <w:rsid w:val="0034467A"/>
    <w:rsid w:val="00355CA1"/>
    <w:rsid w:val="003840EB"/>
    <w:rsid w:val="003B0AE5"/>
    <w:rsid w:val="003B7DF1"/>
    <w:rsid w:val="003C26AC"/>
    <w:rsid w:val="003C478E"/>
    <w:rsid w:val="003D3C26"/>
    <w:rsid w:val="003D7239"/>
    <w:rsid w:val="003E7805"/>
    <w:rsid w:val="00436499"/>
    <w:rsid w:val="00446743"/>
    <w:rsid w:val="00455D07"/>
    <w:rsid w:val="00457CBD"/>
    <w:rsid w:val="0049442A"/>
    <w:rsid w:val="004A428C"/>
    <w:rsid w:val="004C6AD1"/>
    <w:rsid w:val="004F1A46"/>
    <w:rsid w:val="004F5CED"/>
    <w:rsid w:val="0055250B"/>
    <w:rsid w:val="00565ABB"/>
    <w:rsid w:val="0058414B"/>
    <w:rsid w:val="00596703"/>
    <w:rsid w:val="005A54B9"/>
    <w:rsid w:val="005B312B"/>
    <w:rsid w:val="005D39D5"/>
    <w:rsid w:val="005F697E"/>
    <w:rsid w:val="00633E2B"/>
    <w:rsid w:val="00646ECB"/>
    <w:rsid w:val="00667BD2"/>
    <w:rsid w:val="00694089"/>
    <w:rsid w:val="006B2CF6"/>
    <w:rsid w:val="006C339E"/>
    <w:rsid w:val="006C663C"/>
    <w:rsid w:val="006E06E3"/>
    <w:rsid w:val="006E1D4D"/>
    <w:rsid w:val="007100D3"/>
    <w:rsid w:val="007104C2"/>
    <w:rsid w:val="007217CB"/>
    <w:rsid w:val="00721A92"/>
    <w:rsid w:val="0074079A"/>
    <w:rsid w:val="00754907"/>
    <w:rsid w:val="00771DFD"/>
    <w:rsid w:val="007803D7"/>
    <w:rsid w:val="00797FB3"/>
    <w:rsid w:val="007C330D"/>
    <w:rsid w:val="007C483B"/>
    <w:rsid w:val="007E62F1"/>
    <w:rsid w:val="007F6D9C"/>
    <w:rsid w:val="00856551"/>
    <w:rsid w:val="00866B29"/>
    <w:rsid w:val="0088465A"/>
    <w:rsid w:val="008B1030"/>
    <w:rsid w:val="008D6FBC"/>
    <w:rsid w:val="008F4244"/>
    <w:rsid w:val="008F7704"/>
    <w:rsid w:val="00943F21"/>
    <w:rsid w:val="00944D00"/>
    <w:rsid w:val="00945205"/>
    <w:rsid w:val="009460A2"/>
    <w:rsid w:val="009509E2"/>
    <w:rsid w:val="009526A0"/>
    <w:rsid w:val="00965B71"/>
    <w:rsid w:val="00996EF1"/>
    <w:rsid w:val="009B2385"/>
    <w:rsid w:val="009E44EC"/>
    <w:rsid w:val="009F2A4A"/>
    <w:rsid w:val="00A42832"/>
    <w:rsid w:val="00A55CE0"/>
    <w:rsid w:val="00A85AE9"/>
    <w:rsid w:val="00A85F7B"/>
    <w:rsid w:val="00AA5CA5"/>
    <w:rsid w:val="00AC0CC1"/>
    <w:rsid w:val="00AD5695"/>
    <w:rsid w:val="00AE7415"/>
    <w:rsid w:val="00AF0C2B"/>
    <w:rsid w:val="00AF53B7"/>
    <w:rsid w:val="00B11293"/>
    <w:rsid w:val="00B14F57"/>
    <w:rsid w:val="00B63508"/>
    <w:rsid w:val="00BA76CA"/>
    <w:rsid w:val="00BE752A"/>
    <w:rsid w:val="00BF560C"/>
    <w:rsid w:val="00BF75D4"/>
    <w:rsid w:val="00C2526B"/>
    <w:rsid w:val="00C33004"/>
    <w:rsid w:val="00C37A2C"/>
    <w:rsid w:val="00C40023"/>
    <w:rsid w:val="00C42C4C"/>
    <w:rsid w:val="00C50840"/>
    <w:rsid w:val="00C52097"/>
    <w:rsid w:val="00CB2D18"/>
    <w:rsid w:val="00CE0767"/>
    <w:rsid w:val="00CE3858"/>
    <w:rsid w:val="00CF72CE"/>
    <w:rsid w:val="00D05F32"/>
    <w:rsid w:val="00D349CA"/>
    <w:rsid w:val="00D353D8"/>
    <w:rsid w:val="00D35A5C"/>
    <w:rsid w:val="00D525C9"/>
    <w:rsid w:val="00D62E93"/>
    <w:rsid w:val="00D838F2"/>
    <w:rsid w:val="00D8523A"/>
    <w:rsid w:val="00D935F9"/>
    <w:rsid w:val="00DA0F71"/>
    <w:rsid w:val="00DE3E4B"/>
    <w:rsid w:val="00DE7FF9"/>
    <w:rsid w:val="00DF55AF"/>
    <w:rsid w:val="00DF5A55"/>
    <w:rsid w:val="00DF7041"/>
    <w:rsid w:val="00E04F19"/>
    <w:rsid w:val="00E17144"/>
    <w:rsid w:val="00E17CB5"/>
    <w:rsid w:val="00E327D4"/>
    <w:rsid w:val="00E441CD"/>
    <w:rsid w:val="00E83437"/>
    <w:rsid w:val="00E92CCB"/>
    <w:rsid w:val="00EF5871"/>
    <w:rsid w:val="00F12FD7"/>
    <w:rsid w:val="00F276DB"/>
    <w:rsid w:val="00F4232F"/>
    <w:rsid w:val="00F51DE6"/>
    <w:rsid w:val="00FA0A4F"/>
    <w:rsid w:val="00FE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CF6"/>
  </w:style>
  <w:style w:type="paragraph" w:styleId="1">
    <w:name w:val="heading 1"/>
    <w:basedOn w:val="a"/>
    <w:next w:val="a"/>
    <w:link w:val="1Char"/>
    <w:autoRedefine/>
    <w:uiPriority w:val="9"/>
    <w:qFormat/>
    <w:rsid w:val="004C6AD1"/>
    <w:pPr>
      <w:keepNext/>
      <w:keepLines/>
      <w:numPr>
        <w:numId w:val="39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a0"/>
    <w:next w:val="a"/>
    <w:link w:val="2Char"/>
    <w:autoRedefine/>
    <w:uiPriority w:val="9"/>
    <w:unhideWhenUsed/>
    <w:qFormat/>
    <w:rsid w:val="0058414B"/>
    <w:pPr>
      <w:numPr>
        <w:ilvl w:val="1"/>
        <w:numId w:val="39"/>
      </w:numPr>
      <w:spacing w:line="240" w:lineRule="auto"/>
      <w:mirrorIndents/>
      <w:outlineLvl w:val="1"/>
    </w:pPr>
    <w:rPr>
      <w:bCs/>
    </w:rPr>
  </w:style>
  <w:style w:type="paragraph" w:styleId="3">
    <w:name w:val="heading 3"/>
    <w:basedOn w:val="L3"/>
    <w:next w:val="a"/>
    <w:link w:val="3Char"/>
    <w:autoRedefine/>
    <w:uiPriority w:val="9"/>
    <w:unhideWhenUsed/>
    <w:qFormat/>
    <w:rsid w:val="004C6AD1"/>
    <w:pPr>
      <w:keepNext/>
      <w:keepLines/>
      <w:numPr>
        <w:ilvl w:val="2"/>
        <w:numId w:val="39"/>
      </w:numPr>
      <w:spacing w:before="40" w:after="0"/>
      <w:mirrorIndents/>
      <w:outlineLvl w:val="2"/>
    </w:pPr>
    <w:rPr>
      <w:rFonts w:asciiTheme="majorEastAsia" w:eastAsiaTheme="majorEastAsia" w:hAnsiTheme="majorEastAsia" w:cstheme="majorBidi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3"/>
        <w:numId w:val="39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1"/>
    <w:link w:val="a4"/>
    <w:uiPriority w:val="1"/>
    <w:rsid w:val="00721A92"/>
  </w:style>
  <w:style w:type="table" w:styleId="a5">
    <w:name w:val="Table Grid"/>
    <w:basedOn w:val="a2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rsid w:val="004C6AD1"/>
    <w:rPr>
      <w:rFonts w:asciiTheme="majorEastAsia" w:eastAsiaTheme="majorEastAsia" w:hAnsiTheme="majorEastAsia" w:cstheme="majorBidi"/>
      <w:sz w:val="32"/>
      <w:szCs w:val="32"/>
    </w:rPr>
  </w:style>
  <w:style w:type="paragraph" w:styleId="a0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1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1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1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1"/>
    <w:link w:val="2"/>
    <w:uiPriority w:val="9"/>
    <w:rsid w:val="0058414B"/>
    <w:rPr>
      <w:bCs/>
    </w:rPr>
  </w:style>
  <w:style w:type="paragraph" w:customStyle="1" w:styleId="Level1">
    <w:name w:val="Level1"/>
    <w:basedOn w:val="a0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a0"/>
    <w:link w:val="L3Char"/>
    <w:rsid w:val="007104C2"/>
    <w:pPr>
      <w:numPr>
        <w:ilvl w:val="1"/>
        <w:numId w:val="6"/>
      </w:numPr>
    </w:pPr>
  </w:style>
  <w:style w:type="character" w:customStyle="1" w:styleId="Char0">
    <w:name w:val="列出段落 Char"/>
    <w:basedOn w:val="a1"/>
    <w:link w:val="a0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1"/>
    <w:link w:val="3"/>
    <w:uiPriority w:val="9"/>
    <w:rsid w:val="004C6AD1"/>
    <w:rPr>
      <w:rFonts w:asciiTheme="majorEastAsia" w:eastAsiaTheme="majorEastAsia" w:hAnsiTheme="majorEastAsia" w:cstheme="majorBidi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0"/>
    <w:link w:val="311Char"/>
    <w:rsid w:val="007104C2"/>
    <w:pPr>
      <w:numPr>
        <w:ilvl w:val="2"/>
        <w:numId w:val="6"/>
      </w:numPr>
    </w:pPr>
  </w:style>
  <w:style w:type="character" w:customStyle="1" w:styleId="4Char">
    <w:name w:val="标题 4 Char"/>
    <w:basedOn w:val="a1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1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754907"/>
    <w:rPr>
      <w:vertAlign w:val="superscript"/>
    </w:rPr>
  </w:style>
  <w:style w:type="character" w:customStyle="1" w:styleId="5Char">
    <w:name w:val="标题 5 Char"/>
    <w:basedOn w:val="a1"/>
    <w:link w:val="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1"/>
    <w:link w:val="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1"/>
    <w:link w:val="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1"/>
    <w:link w:val="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1"/>
    <w:link w:val="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Balloon Text"/>
    <w:basedOn w:val="a"/>
    <w:link w:val="Char4"/>
    <w:uiPriority w:val="99"/>
    <w:semiHidden/>
    <w:unhideWhenUsed/>
    <w:rsid w:val="004A428C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b"/>
    <w:uiPriority w:val="99"/>
    <w:semiHidden/>
    <w:rsid w:val="004A42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CF6"/>
  </w:style>
  <w:style w:type="paragraph" w:styleId="1">
    <w:name w:val="heading 1"/>
    <w:basedOn w:val="a"/>
    <w:next w:val="a"/>
    <w:link w:val="1Char"/>
    <w:autoRedefine/>
    <w:uiPriority w:val="9"/>
    <w:qFormat/>
    <w:rsid w:val="004C6AD1"/>
    <w:pPr>
      <w:keepNext/>
      <w:keepLines/>
      <w:numPr>
        <w:numId w:val="39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a0"/>
    <w:next w:val="a"/>
    <w:link w:val="2Char"/>
    <w:autoRedefine/>
    <w:uiPriority w:val="9"/>
    <w:unhideWhenUsed/>
    <w:qFormat/>
    <w:rsid w:val="0058414B"/>
    <w:pPr>
      <w:numPr>
        <w:ilvl w:val="1"/>
        <w:numId w:val="39"/>
      </w:numPr>
      <w:spacing w:line="240" w:lineRule="auto"/>
      <w:mirrorIndents/>
      <w:outlineLvl w:val="1"/>
    </w:pPr>
    <w:rPr>
      <w:bCs/>
    </w:rPr>
  </w:style>
  <w:style w:type="paragraph" w:styleId="3">
    <w:name w:val="heading 3"/>
    <w:basedOn w:val="L3"/>
    <w:next w:val="a"/>
    <w:link w:val="3Char"/>
    <w:autoRedefine/>
    <w:uiPriority w:val="9"/>
    <w:unhideWhenUsed/>
    <w:qFormat/>
    <w:rsid w:val="004C6AD1"/>
    <w:pPr>
      <w:keepNext/>
      <w:keepLines/>
      <w:numPr>
        <w:ilvl w:val="2"/>
        <w:numId w:val="39"/>
      </w:numPr>
      <w:spacing w:before="40" w:after="0"/>
      <w:mirrorIndents/>
      <w:outlineLvl w:val="2"/>
    </w:pPr>
    <w:rPr>
      <w:rFonts w:asciiTheme="majorEastAsia" w:eastAsiaTheme="majorEastAsia" w:hAnsiTheme="majorEastAsia" w:cstheme="majorBidi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3"/>
        <w:numId w:val="39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1"/>
    <w:link w:val="a4"/>
    <w:uiPriority w:val="1"/>
    <w:rsid w:val="00721A92"/>
  </w:style>
  <w:style w:type="table" w:styleId="a5">
    <w:name w:val="Table Grid"/>
    <w:basedOn w:val="a2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rsid w:val="004C6AD1"/>
    <w:rPr>
      <w:rFonts w:asciiTheme="majorEastAsia" w:eastAsiaTheme="majorEastAsia" w:hAnsiTheme="majorEastAsia" w:cstheme="majorBidi"/>
      <w:sz w:val="32"/>
      <w:szCs w:val="32"/>
    </w:rPr>
  </w:style>
  <w:style w:type="paragraph" w:styleId="a0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1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1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1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1"/>
    <w:link w:val="2"/>
    <w:uiPriority w:val="9"/>
    <w:rsid w:val="0058414B"/>
    <w:rPr>
      <w:bCs/>
    </w:rPr>
  </w:style>
  <w:style w:type="paragraph" w:customStyle="1" w:styleId="Level1">
    <w:name w:val="Level1"/>
    <w:basedOn w:val="a0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a0"/>
    <w:link w:val="L3Char"/>
    <w:rsid w:val="007104C2"/>
    <w:pPr>
      <w:numPr>
        <w:ilvl w:val="1"/>
        <w:numId w:val="6"/>
      </w:numPr>
    </w:pPr>
  </w:style>
  <w:style w:type="character" w:customStyle="1" w:styleId="Char0">
    <w:name w:val="列出段落 Char"/>
    <w:basedOn w:val="a1"/>
    <w:link w:val="a0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1"/>
    <w:link w:val="3"/>
    <w:uiPriority w:val="9"/>
    <w:rsid w:val="004C6AD1"/>
    <w:rPr>
      <w:rFonts w:asciiTheme="majorEastAsia" w:eastAsiaTheme="majorEastAsia" w:hAnsiTheme="majorEastAsia" w:cstheme="majorBidi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0"/>
    <w:link w:val="311Char"/>
    <w:rsid w:val="007104C2"/>
    <w:pPr>
      <w:numPr>
        <w:ilvl w:val="2"/>
        <w:numId w:val="6"/>
      </w:numPr>
    </w:pPr>
  </w:style>
  <w:style w:type="character" w:customStyle="1" w:styleId="4Char">
    <w:name w:val="标题 4 Char"/>
    <w:basedOn w:val="a1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1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754907"/>
    <w:rPr>
      <w:vertAlign w:val="superscript"/>
    </w:rPr>
  </w:style>
  <w:style w:type="character" w:customStyle="1" w:styleId="5Char">
    <w:name w:val="标题 5 Char"/>
    <w:basedOn w:val="a1"/>
    <w:link w:val="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1"/>
    <w:link w:val="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1"/>
    <w:link w:val="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1"/>
    <w:link w:val="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1"/>
    <w:link w:val="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Balloon Text"/>
    <w:basedOn w:val="a"/>
    <w:link w:val="Char4"/>
    <w:uiPriority w:val="99"/>
    <w:semiHidden/>
    <w:unhideWhenUsed/>
    <w:rsid w:val="004A428C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b"/>
    <w:uiPriority w:val="99"/>
    <w:semiHidden/>
    <w:rsid w:val="004A4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.wang\Desktop\&#39184;&#21381;&#35746;&#39184;&#31995;&#32479;_APP&#31471;UI&#38656;&#27714;&#21407;&#22411;&#22270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A85F17-B338-4B9F-9A09-DC29EBC47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餐厅订餐系统_APP端UI需求原型图文档.dotx</Template>
  <TotalTime>49</TotalTime>
  <Pages>17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餐厅订单系统- Web端UI设计文档</dc:title>
  <dc:subject> </dc:subject>
  <dc:creator>wanglinglong</dc:creator>
  <cp:lastModifiedBy>wanglinglong</cp:lastModifiedBy>
  <cp:revision>115</cp:revision>
  <dcterms:created xsi:type="dcterms:W3CDTF">2014-11-22T08:24:00Z</dcterms:created>
  <dcterms:modified xsi:type="dcterms:W3CDTF">2014-11-23T07:17:00Z</dcterms:modified>
</cp:coreProperties>
</file>