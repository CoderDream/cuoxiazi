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0B656" w14:textId="77777777" w:rsidR="00B53E67" w:rsidRPr="00DE3E4B" w:rsidRDefault="00B53E67" w:rsidP="00B53E67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78D6F3FB" wp14:editId="695AD7A5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3849E" w14:textId="77777777" w:rsidR="00406477" w:rsidRPr="00DE3E4B" w:rsidRDefault="00406477" w:rsidP="00B53E67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F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3353849E" w14:textId="77777777" w:rsidR="00406477" w:rsidRPr="00DE3E4B" w:rsidRDefault="00406477" w:rsidP="00B53E67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21CFB95E" w14:textId="77777777" w:rsidR="00B53E67" w:rsidRPr="00DE3E4B" w:rsidRDefault="00B53E67" w:rsidP="00B53E67"/>
        <w:p w14:paraId="39070080" w14:textId="77777777" w:rsidR="00B53E67" w:rsidRPr="00DE3E4B" w:rsidRDefault="00B53E67" w:rsidP="00B53E67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D0FD1B2" wp14:editId="42EC841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35E51" w14:textId="77777777" w:rsidR="00406477" w:rsidRPr="00AF53B7" w:rsidRDefault="00406477" w:rsidP="00B53E6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餐厅订餐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—</w:t>
                                </w:r>
                                <w:r>
                                  <w:rPr>
                                    <w:rFonts w:hint="eastAsia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sz w:val="72"/>
                                    <w:szCs w:val="72"/>
                                  </w:rPr>
                                  <w:t>详细设计文档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1616C0" w14:textId="77777777" w:rsidR="00406477" w:rsidRPr="00AF53B7" w:rsidRDefault="00406477" w:rsidP="00B53E6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A73AEF8" w14:textId="777C011B" w:rsidR="00406477" w:rsidRPr="00AF53B7" w:rsidRDefault="00406477" w:rsidP="00B53E6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Cs w:val="24"/>
                                      </w:rPr>
                                      <w:t>Xu LIN</w:t>
                                    </w:r>
                                  </w:p>
                                </w:sdtContent>
                              </w:sdt>
                              <w:p w14:paraId="430C5D86" w14:textId="77777777" w:rsidR="00406477" w:rsidRPr="00AF53B7" w:rsidRDefault="00406477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4C6CBA37" w14:textId="77777777" w:rsidR="00406477" w:rsidRPr="00AF53B7" w:rsidRDefault="00406477" w:rsidP="00B53E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7B1791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2014-12-30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D0FD1B2" id="Text Box 131" o:spid="_x0000_s1027" type="#_x0000_t202" style="position:absolute;left:0;text-align:left;margin-left:38.5pt;margin-top:272.4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26135E51" w14:textId="77777777" w:rsidR="00406477" w:rsidRPr="00AF53B7" w:rsidRDefault="00406477" w:rsidP="00B53E67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餐厅订餐</w:t>
                          </w:r>
                          <w:r>
                            <w:rPr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—</w:t>
                          </w:r>
                          <w:r>
                            <w:rPr>
                              <w:rFonts w:hint="eastAsia"/>
                              <w:sz w:val="72"/>
                              <w:szCs w:val="72"/>
                            </w:rPr>
                            <w:t>系统</w:t>
                          </w:r>
                          <w:r>
                            <w:rPr>
                              <w:sz w:val="72"/>
                              <w:szCs w:val="72"/>
                            </w:rPr>
                            <w:t>详细设计文档</w:t>
                          </w:r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01616C0" w14:textId="77777777" w:rsidR="00406477" w:rsidRPr="00AF53B7" w:rsidRDefault="00406477" w:rsidP="00B53E6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A73AEF8" w14:textId="777C011B" w:rsidR="00406477" w:rsidRPr="00AF53B7" w:rsidRDefault="00406477" w:rsidP="00B53E6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Cs w:val="24"/>
                                </w:rPr>
                                <w:t>Xu LIN</w:t>
                              </w:r>
                            </w:p>
                          </w:sdtContent>
                        </w:sdt>
                        <w:p w14:paraId="430C5D86" w14:textId="77777777" w:rsidR="00406477" w:rsidRPr="00AF53B7" w:rsidRDefault="00406477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4C6CBA37" w14:textId="77777777" w:rsidR="00406477" w:rsidRPr="00AF53B7" w:rsidRDefault="00406477" w:rsidP="00B53E67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7B1791">
                            <w:rPr>
                              <w:caps/>
                              <w:noProof/>
                              <w:szCs w:val="24"/>
                            </w:rPr>
                            <w:t>2014-12-30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5CAB0591" w14:textId="77777777" w:rsidR="00B53E67" w:rsidRPr="00DE3E4B" w:rsidRDefault="00B53E67" w:rsidP="00E0688B">
      <w:pPr>
        <w:pStyle w:val="NoSpacing"/>
      </w:pPr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440"/>
        <w:gridCol w:w="1260"/>
        <w:gridCol w:w="1080"/>
        <w:gridCol w:w="4230"/>
      </w:tblGrid>
      <w:tr w:rsidR="00B53E67" w:rsidRPr="00DE3E4B" w14:paraId="0E80C308" w14:textId="77777777" w:rsidTr="00EE130B">
        <w:tc>
          <w:tcPr>
            <w:tcW w:w="1008" w:type="dxa"/>
            <w:shd w:val="clear" w:color="auto" w:fill="BFBFBF" w:themeFill="background1" w:themeFillShade="BF"/>
          </w:tcPr>
          <w:p w14:paraId="28016810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5902063A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3DB5C5CC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修订人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171FE14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230" w:type="dxa"/>
            <w:shd w:val="clear" w:color="auto" w:fill="BFBFBF" w:themeFill="background1" w:themeFillShade="BF"/>
          </w:tcPr>
          <w:p w14:paraId="0D2CE603" w14:textId="77777777" w:rsidR="00B53E67" w:rsidRPr="00DE3E4B" w:rsidRDefault="00B53E67" w:rsidP="00E0688B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B53E67" w:rsidRPr="00DE3E4B" w14:paraId="6852087F" w14:textId="77777777" w:rsidTr="00EE130B">
        <w:tc>
          <w:tcPr>
            <w:tcW w:w="1008" w:type="dxa"/>
          </w:tcPr>
          <w:p w14:paraId="7CC6C2E3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1440" w:type="dxa"/>
          </w:tcPr>
          <w:p w14:paraId="702F70C4" w14:textId="64D02B7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11</w:t>
            </w:r>
            <w:r w:rsidR="00AC36C8">
              <w:t>-</w:t>
            </w:r>
            <w:r>
              <w:t>23</w:t>
            </w:r>
          </w:p>
        </w:tc>
        <w:tc>
          <w:tcPr>
            <w:tcW w:w="1260" w:type="dxa"/>
          </w:tcPr>
          <w:p w14:paraId="6705FFD1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6C33F56D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205B4425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初始化文档</w:t>
            </w:r>
            <w:r>
              <w:t>结构</w:t>
            </w:r>
          </w:p>
        </w:tc>
      </w:tr>
      <w:tr w:rsidR="00B53E67" w:rsidRPr="00DE3E4B" w14:paraId="60A1DDAD" w14:textId="77777777" w:rsidTr="00EE130B">
        <w:tc>
          <w:tcPr>
            <w:tcW w:w="1008" w:type="dxa"/>
          </w:tcPr>
          <w:p w14:paraId="2E1CCDCC" w14:textId="2120C2A9" w:rsidR="00B53E67" w:rsidRPr="00DE3E4B" w:rsidRDefault="00B53E67" w:rsidP="00E0688B">
            <w:pPr>
              <w:pStyle w:val="TableText"/>
            </w:pPr>
          </w:p>
        </w:tc>
        <w:tc>
          <w:tcPr>
            <w:tcW w:w="1440" w:type="dxa"/>
          </w:tcPr>
          <w:p w14:paraId="220FE6E6" w14:textId="0CCD0D1A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5</w:t>
            </w:r>
          </w:p>
        </w:tc>
        <w:tc>
          <w:tcPr>
            <w:tcW w:w="1260" w:type="dxa"/>
          </w:tcPr>
          <w:p w14:paraId="5719CC96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13CA77D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5963B19E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新增</w:t>
            </w:r>
            <w:r>
              <w:t>用户管理模块</w:t>
            </w:r>
            <w:r>
              <w:rPr>
                <w:rFonts w:hint="eastAsia"/>
              </w:rPr>
              <w:t>和数据库</w:t>
            </w:r>
          </w:p>
        </w:tc>
      </w:tr>
      <w:tr w:rsidR="00B53E67" w:rsidRPr="00DE3E4B" w14:paraId="6886B972" w14:textId="77777777" w:rsidTr="00EE130B">
        <w:tc>
          <w:tcPr>
            <w:tcW w:w="1008" w:type="dxa"/>
          </w:tcPr>
          <w:p w14:paraId="3CC2298A" w14:textId="00D890FC" w:rsidR="00B53E67" w:rsidRPr="00DE3E4B" w:rsidRDefault="00B53E67" w:rsidP="00E0688B">
            <w:pPr>
              <w:pStyle w:val="TableText"/>
            </w:pPr>
          </w:p>
        </w:tc>
        <w:tc>
          <w:tcPr>
            <w:tcW w:w="1440" w:type="dxa"/>
          </w:tcPr>
          <w:p w14:paraId="7FC057FD" w14:textId="29521AC0" w:rsidR="00B53E67" w:rsidRPr="00DE3E4B" w:rsidRDefault="00B53E67" w:rsidP="00AC36C8">
            <w:pPr>
              <w:pStyle w:val="TableText"/>
            </w:pPr>
            <w:r>
              <w:t>2014</w:t>
            </w:r>
            <w:r w:rsidR="00AC36C8">
              <w:t>-</w:t>
            </w:r>
            <w:r>
              <w:t>12</w:t>
            </w:r>
            <w:r w:rsidR="00AC36C8">
              <w:t>-</w:t>
            </w:r>
            <w:r>
              <w:t>8</w:t>
            </w:r>
          </w:p>
        </w:tc>
        <w:tc>
          <w:tcPr>
            <w:tcW w:w="1260" w:type="dxa"/>
          </w:tcPr>
          <w:p w14:paraId="10FC8258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Xu Lin</w:t>
            </w:r>
          </w:p>
        </w:tc>
        <w:tc>
          <w:tcPr>
            <w:tcW w:w="1080" w:type="dxa"/>
          </w:tcPr>
          <w:p w14:paraId="42212024" w14:textId="77777777" w:rsidR="00B53E67" w:rsidRPr="00DE3E4B" w:rsidRDefault="00B53E67" w:rsidP="00E0688B">
            <w:pPr>
              <w:pStyle w:val="TableText"/>
            </w:pPr>
          </w:p>
        </w:tc>
        <w:tc>
          <w:tcPr>
            <w:tcW w:w="4230" w:type="dxa"/>
          </w:tcPr>
          <w:p w14:paraId="0BDAEB6F" w14:textId="77777777" w:rsidR="00B53E67" w:rsidRPr="00DE3E4B" w:rsidRDefault="00B53E67" w:rsidP="00E0688B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>模块</w:t>
            </w:r>
            <w:r>
              <w:t>的用户需求</w:t>
            </w:r>
            <w:r>
              <w:rPr>
                <w:rFonts w:hint="eastAsia"/>
              </w:rPr>
              <w:t>更新</w:t>
            </w:r>
            <w:r>
              <w:t>和新增类说明</w:t>
            </w:r>
          </w:p>
        </w:tc>
      </w:tr>
      <w:tr w:rsidR="00AC36C8" w:rsidRPr="00DE3E4B" w14:paraId="09C8FFAD" w14:textId="77777777" w:rsidTr="00EE130B">
        <w:tc>
          <w:tcPr>
            <w:tcW w:w="1008" w:type="dxa"/>
          </w:tcPr>
          <w:p w14:paraId="4D5D1950" w14:textId="77777777" w:rsidR="00AC36C8" w:rsidRDefault="00AC36C8" w:rsidP="00E0688B">
            <w:pPr>
              <w:pStyle w:val="TableText"/>
            </w:pPr>
          </w:p>
        </w:tc>
        <w:tc>
          <w:tcPr>
            <w:tcW w:w="1440" w:type="dxa"/>
          </w:tcPr>
          <w:p w14:paraId="07A0E71C" w14:textId="6A42F7EE" w:rsidR="00AC36C8" w:rsidRDefault="00AC36C8" w:rsidP="00E0688B">
            <w:pPr>
              <w:pStyle w:val="TableText"/>
            </w:pPr>
            <w:r>
              <w:t>2014-12-26</w:t>
            </w:r>
          </w:p>
        </w:tc>
        <w:tc>
          <w:tcPr>
            <w:tcW w:w="1260" w:type="dxa"/>
          </w:tcPr>
          <w:p w14:paraId="42CED6DE" w14:textId="2F794D95" w:rsidR="00AC36C8" w:rsidRDefault="00AC36C8" w:rsidP="00E0688B">
            <w:pPr>
              <w:pStyle w:val="TableText"/>
            </w:pPr>
            <w:r>
              <w:t>LUO ZHI</w:t>
            </w:r>
          </w:p>
        </w:tc>
        <w:tc>
          <w:tcPr>
            <w:tcW w:w="1080" w:type="dxa"/>
          </w:tcPr>
          <w:p w14:paraId="1415D73F" w14:textId="77777777" w:rsidR="00AC36C8" w:rsidRPr="00DE3E4B" w:rsidRDefault="00AC36C8" w:rsidP="00E0688B">
            <w:pPr>
              <w:pStyle w:val="TableText"/>
            </w:pPr>
          </w:p>
        </w:tc>
        <w:tc>
          <w:tcPr>
            <w:tcW w:w="4230" w:type="dxa"/>
          </w:tcPr>
          <w:p w14:paraId="576CACB1" w14:textId="18A702BF" w:rsidR="00AC36C8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增加章节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开发</w:t>
            </w:r>
            <w:r>
              <w:t>环境配置</w:t>
            </w:r>
            <w:r>
              <w:rPr>
                <w:rFonts w:hint="eastAsia"/>
              </w:rPr>
              <w:t>大纲</w:t>
            </w:r>
          </w:p>
          <w:p w14:paraId="4117F344" w14:textId="5A210D3C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3</w:t>
            </w:r>
            <w:r>
              <w:rPr>
                <w:rFonts w:hint="eastAsia"/>
              </w:rPr>
              <w:t>项目</w:t>
            </w:r>
            <w:r>
              <w:t>目录结构说明</w:t>
            </w:r>
            <w:r>
              <w:rPr>
                <w:rFonts w:hint="eastAsia"/>
              </w:rPr>
              <w:t>大纲</w:t>
            </w:r>
          </w:p>
          <w:p w14:paraId="24EF4223" w14:textId="4105AB50" w:rsidR="00EE130B" w:rsidRDefault="00EE130B" w:rsidP="00EE130B">
            <w:pPr>
              <w:pStyle w:val="TableText"/>
              <w:numPr>
                <w:ilvl w:val="0"/>
                <w:numId w:val="9"/>
              </w:numPr>
              <w:ind w:left="360"/>
            </w:pPr>
            <w:r>
              <w:rPr>
                <w:rFonts w:hint="eastAsia"/>
              </w:rPr>
              <w:t>增加</w:t>
            </w:r>
            <w:r>
              <w:t>章节</w:t>
            </w:r>
            <w:r>
              <w:t>4</w:t>
            </w:r>
            <w:r>
              <w:rPr>
                <w:rFonts w:hint="eastAsia"/>
              </w:rPr>
              <w:t>用户</w:t>
            </w:r>
            <w:r>
              <w:t>管理模块</w:t>
            </w:r>
            <w:r>
              <w:rPr>
                <w:rFonts w:hint="eastAsia"/>
              </w:rPr>
              <w:t>大纲</w:t>
            </w:r>
          </w:p>
        </w:tc>
      </w:tr>
    </w:tbl>
    <w:p w14:paraId="13852621" w14:textId="77777777" w:rsidR="00B53E67" w:rsidRPr="00DE3E4B" w:rsidRDefault="00B53E67" w:rsidP="00B53E67"/>
    <w:p w14:paraId="7614800D" w14:textId="77777777" w:rsidR="00B53E67" w:rsidRPr="00DE3E4B" w:rsidRDefault="00B53E67" w:rsidP="00B53E67">
      <w:r w:rsidRPr="00DE3E4B">
        <w:br w:type="page"/>
      </w:r>
    </w:p>
    <w:bookmarkStart w:id="0" w:name="_Toc407373158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noProof/>
          <w:sz w:val="24"/>
        </w:rPr>
      </w:sdtEndPr>
      <w:sdtContent>
        <w:p w14:paraId="2CA64B10" w14:textId="77777777" w:rsidR="00EE130B" w:rsidRDefault="00043CED" w:rsidP="00043CED">
          <w:pPr>
            <w:pStyle w:val="Heading1"/>
            <w:numPr>
              <w:ilvl w:val="0"/>
              <w:numId w:val="0"/>
            </w:numPr>
            <w:jc w:val="center"/>
            <w:rPr>
              <w:noProof/>
            </w:rPr>
          </w:pPr>
          <w:r w:rsidRPr="00043CED">
            <w:rPr>
              <w:rFonts w:ascii="楷体" w:hAnsi="楷体" w:cstheme="minorBidi" w:hint="eastAsia"/>
            </w:rPr>
            <w:t>目录</w:t>
          </w:r>
          <w:bookmarkEnd w:id="0"/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begin"/>
          </w:r>
          <w:r w:rsidR="00B53E67"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="00B53E67" w:rsidRPr="00DE3E4B">
            <w:rPr>
              <w:rFonts w:asciiTheme="majorEastAsia" w:eastAsiaTheme="majorEastAsia" w:hAnsiTheme="majorEastAsia" w:cs="Times New Roman"/>
              <w:lang w:eastAsia="en-US"/>
            </w:rPr>
            <w:fldChar w:fldCharType="separate"/>
          </w:r>
        </w:p>
        <w:p w14:paraId="029A6BD9" w14:textId="77777777" w:rsidR="00EE130B" w:rsidRDefault="00F24088">
          <w:pPr>
            <w:pStyle w:val="TOC1"/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58" w:history="1">
            <w:r w:rsidR="00EE130B" w:rsidRPr="00127B2C">
              <w:rPr>
                <w:rStyle w:val="Hyperlink"/>
                <w:rFonts w:ascii="楷体" w:hAnsi="楷体" w:hint="eastAsia"/>
                <w:noProof/>
              </w:rPr>
              <w:t>目录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_Toc407373158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3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9281ECC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5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文档介绍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_Toc407373159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3327672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目的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1F6A10C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范围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D8D1496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缩写词列表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85BA66A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参考内容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F0C2E3D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开发环境配置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156AC0F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JDK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5138361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Eclipse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8A40877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Maven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7E58A1C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MySQL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BF01596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6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Tomcat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_Toc407373169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478E4ED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下载及安装</w:t>
            </w:r>
            <w:r w:rsidR="00EE130B" w:rsidRPr="00127B2C">
              <w:rPr>
                <w:rStyle w:val="Hyperlink"/>
                <w:noProof/>
              </w:rPr>
              <w:t>Git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CF30BDF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导入项目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31B578F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2.8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编译项目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2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AFAD202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项目目录结构说明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3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3574E07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用户管理模块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75917F7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用户登录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FF94C20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代码构成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9EA48F4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类说明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BFDB6F9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配置文件说明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F612B86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7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数据库脚本说明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_Toc407373179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DCF8EF2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8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时序图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_Toc407373180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EAB9687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8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模块设计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_Toc407373181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7BAB739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功能模板设计说明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113DB0C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用户管理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1C7574A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目标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76C9C5B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用户需求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CB72D2B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类图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A4CA9DB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时序图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A1D0B3A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组件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10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74493A7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类说明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10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CE13082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19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其他说明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_Toc407373199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60E9F9A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数据库设计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A0DAF82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A1302E4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角色表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14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662B78D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功能表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4286415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用户角色关联表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1C943486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角色功能关联表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CAFC9AC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菜品分类表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15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ED8D93F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菜品表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16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0133933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6.8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订单表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16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C864858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0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6.9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订单条目表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_Toc407373209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6924A9C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6.10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会员等级表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5451910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接口设计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6DF6536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内部接口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533A9FC2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外部接口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0B0FB8D6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1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接口说明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_Toc407373219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53297AC" w14:textId="77777777" w:rsidR="00EE130B" w:rsidRDefault="00F24088">
          <w:pPr>
            <w:pStyle w:val="TOC3"/>
            <w:tabs>
              <w:tab w:val="left" w:pos="210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调用方式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0F18896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系统认证安全设计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D11B9EF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2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访问控制设计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_Toc407373222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C16DEB0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3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访问控制流程图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_Toc407373223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469F01C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4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访问控制流程说明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_Toc407373224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17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2F2D4AD9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5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8.4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系统性能设计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_Toc407373225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779D3727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6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8.5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概念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_Toc407373226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559C894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7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8.6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noProof/>
              </w:rPr>
              <w:t>EnCache</w:t>
            </w:r>
            <w:r w:rsidR="00EE130B" w:rsidRPr="00127B2C">
              <w:rPr>
                <w:rStyle w:val="Hyperlink"/>
                <w:rFonts w:hint="eastAsia"/>
                <w:noProof/>
              </w:rPr>
              <w:t>配置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_Toc407373227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070C7E2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8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系统出错处理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_Toc407373228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1B0F514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29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出错信息输出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_Toc407373229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3CB6E126" w14:textId="77777777" w:rsidR="00EE130B" w:rsidRDefault="00F24088">
          <w:pPr>
            <w:pStyle w:val="TOC2"/>
            <w:tabs>
              <w:tab w:val="left" w:pos="168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30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出错处理对策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_Toc407373230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4EE84353" w14:textId="77777777" w:rsidR="00EE130B" w:rsidRDefault="00F24088">
          <w:pPr>
            <w:pStyle w:val="TOC1"/>
            <w:tabs>
              <w:tab w:val="left" w:pos="126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7373231" w:history="1">
            <w:r w:rsidR="00EE130B" w:rsidRPr="00127B2C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EE130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EE130B" w:rsidRPr="00127B2C">
              <w:rPr>
                <w:rStyle w:val="Hyperlink"/>
                <w:rFonts w:hint="eastAsia"/>
                <w:noProof/>
              </w:rPr>
              <w:t>附录</w:t>
            </w:r>
            <w:r w:rsidR="00EE130B">
              <w:rPr>
                <w:noProof/>
                <w:webHidden/>
              </w:rPr>
              <w:tab/>
            </w:r>
            <w:r w:rsidR="00EE130B">
              <w:rPr>
                <w:noProof/>
                <w:webHidden/>
              </w:rPr>
              <w:fldChar w:fldCharType="begin"/>
            </w:r>
            <w:r w:rsidR="00EE130B">
              <w:rPr>
                <w:noProof/>
                <w:webHidden/>
              </w:rPr>
              <w:instrText xml:space="preserve"> PAGEREF _Toc407373231 \h </w:instrText>
            </w:r>
            <w:r w:rsidR="00EE130B">
              <w:rPr>
                <w:noProof/>
                <w:webHidden/>
              </w:rPr>
            </w:r>
            <w:r w:rsidR="00EE130B">
              <w:rPr>
                <w:noProof/>
                <w:webHidden/>
              </w:rPr>
              <w:fldChar w:fldCharType="separate"/>
            </w:r>
            <w:r w:rsidR="00EE130B">
              <w:rPr>
                <w:noProof/>
                <w:webHidden/>
              </w:rPr>
              <w:t>18</w:t>
            </w:r>
            <w:r w:rsidR="00EE130B">
              <w:rPr>
                <w:noProof/>
                <w:webHidden/>
              </w:rPr>
              <w:fldChar w:fldCharType="end"/>
            </w:r>
          </w:hyperlink>
        </w:p>
        <w:p w14:paraId="6CD4621A" w14:textId="77777777" w:rsidR="00B53E67" w:rsidRPr="00DE3E4B" w:rsidRDefault="00B53E67" w:rsidP="00B53E67">
          <w:r w:rsidRPr="00DE3E4B">
            <w:rPr>
              <w:noProof/>
            </w:rPr>
            <w:fldChar w:fldCharType="end"/>
          </w:r>
        </w:p>
      </w:sdtContent>
    </w:sdt>
    <w:p w14:paraId="2AC47DB3" w14:textId="77777777" w:rsidR="00B53E67" w:rsidRPr="00DE3E4B" w:rsidRDefault="00B53E67" w:rsidP="00B53E67"/>
    <w:p w14:paraId="441072EC" w14:textId="4B8A1A5E" w:rsidR="00B53E67" w:rsidRPr="006E3408" w:rsidRDefault="00B53E67" w:rsidP="00043CED">
      <w:pPr>
        <w:pStyle w:val="Heading1"/>
      </w:pPr>
      <w:bookmarkStart w:id="1" w:name="_Toc407373159"/>
      <w:r w:rsidRPr="006E3408">
        <w:rPr>
          <w:rFonts w:hint="eastAsia"/>
        </w:rPr>
        <w:t>文档</w:t>
      </w:r>
      <w:r w:rsidRPr="006E3408">
        <w:t>介绍</w:t>
      </w:r>
      <w:bookmarkEnd w:id="1"/>
    </w:p>
    <w:p w14:paraId="4615AE76" w14:textId="77777777" w:rsidR="00B53E67" w:rsidRPr="006E3408" w:rsidRDefault="00B53E67" w:rsidP="00F5058E">
      <w:pPr>
        <w:pStyle w:val="Heading2"/>
        <w:numPr>
          <w:ilvl w:val="1"/>
          <w:numId w:val="7"/>
        </w:numPr>
      </w:pPr>
      <w:bookmarkStart w:id="2" w:name="_Toc407373160"/>
      <w:r w:rsidRPr="006E3408">
        <w:rPr>
          <w:rFonts w:hint="eastAsia"/>
        </w:rPr>
        <w:t>目的</w:t>
      </w:r>
      <w:bookmarkEnd w:id="2"/>
    </w:p>
    <w:p w14:paraId="48D2BFD4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3" w:name="_Toc407373161"/>
      <w:r w:rsidRPr="00C9114B">
        <w:rPr>
          <w:rFonts w:hint="eastAsia"/>
        </w:rPr>
        <w:t>范围</w:t>
      </w:r>
      <w:bookmarkEnd w:id="3"/>
    </w:p>
    <w:p w14:paraId="5816157C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4" w:name="_Toc407373162"/>
      <w:r w:rsidRPr="00C9114B">
        <w:rPr>
          <w:rFonts w:hint="eastAsia"/>
        </w:rPr>
        <w:t>缩写词列表</w:t>
      </w:r>
      <w:bookmarkEnd w:id="4"/>
    </w:p>
    <w:p w14:paraId="62431E58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5" w:name="_Toc407373163"/>
      <w:r w:rsidRPr="00C9114B">
        <w:rPr>
          <w:rFonts w:hint="eastAsia"/>
        </w:rPr>
        <w:t>参考内容</w:t>
      </w:r>
      <w:bookmarkEnd w:id="5"/>
    </w:p>
    <w:p w14:paraId="43F0102D" w14:textId="77777777" w:rsidR="00B53E67" w:rsidRDefault="00B53E67" w:rsidP="00B53E67">
      <w:r>
        <w:rPr>
          <w:rFonts w:hint="eastAsia"/>
        </w:rPr>
        <w:t>《</w:t>
      </w:r>
      <w:r w:rsidRPr="00476384">
        <w:rPr>
          <w:rFonts w:hint="eastAsia"/>
        </w:rPr>
        <w:t>餐厅订餐系统</w:t>
      </w:r>
      <w:r w:rsidRPr="00476384">
        <w:rPr>
          <w:rFonts w:hint="eastAsia"/>
        </w:rPr>
        <w:t>_</w:t>
      </w:r>
      <w:r w:rsidRPr="00476384">
        <w:rPr>
          <w:rFonts w:hint="eastAsia"/>
        </w:rPr>
        <w:t>系统需求文档</w:t>
      </w:r>
      <w:r w:rsidRPr="00476384">
        <w:rPr>
          <w:rFonts w:hint="eastAsia"/>
        </w:rPr>
        <w:t>.docx</w:t>
      </w:r>
      <w:r>
        <w:t>》</w:t>
      </w:r>
    </w:p>
    <w:p w14:paraId="28F29D85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272045C9" w14:textId="615C31E2" w:rsidR="009112F4" w:rsidRDefault="009112F4" w:rsidP="009112F4">
      <w:pPr>
        <w:pStyle w:val="Heading1"/>
      </w:pPr>
      <w:bookmarkStart w:id="6" w:name="_Toc407373164"/>
      <w:r>
        <w:rPr>
          <w:rFonts w:hint="eastAsia"/>
        </w:rPr>
        <w:lastRenderedPageBreak/>
        <w:t>开发</w:t>
      </w:r>
      <w:r>
        <w:t>环境配置</w:t>
      </w:r>
      <w:bookmarkEnd w:id="6"/>
    </w:p>
    <w:p w14:paraId="3EA1C6BE" w14:textId="5401F828" w:rsidR="009112F4" w:rsidRDefault="009112F4" w:rsidP="00F5058E">
      <w:pPr>
        <w:pStyle w:val="Heading2"/>
        <w:numPr>
          <w:ilvl w:val="1"/>
          <w:numId w:val="7"/>
        </w:numPr>
      </w:pPr>
      <w:bookmarkStart w:id="7" w:name="_Toc407373165"/>
      <w:r>
        <w:rPr>
          <w:rFonts w:hint="eastAsia"/>
        </w:rPr>
        <w:t>下载</w:t>
      </w:r>
      <w:r>
        <w:t>及安装</w:t>
      </w:r>
      <w:r>
        <w:t>JDK</w:t>
      </w:r>
      <w:bookmarkEnd w:id="7"/>
    </w:p>
    <w:p w14:paraId="0F301171" w14:textId="66472C4C" w:rsidR="00597982" w:rsidRDefault="00597982" w:rsidP="00F5058E">
      <w:pPr>
        <w:pStyle w:val="Heading2"/>
        <w:numPr>
          <w:ilvl w:val="1"/>
          <w:numId w:val="7"/>
        </w:numPr>
      </w:pPr>
      <w:bookmarkStart w:id="8" w:name="_Toc407373166"/>
      <w:r>
        <w:rPr>
          <w:rFonts w:hint="eastAsia"/>
        </w:rPr>
        <w:t>下载</w:t>
      </w:r>
      <w:r>
        <w:t>及安装</w:t>
      </w:r>
      <w:r>
        <w:t>Eclipse</w:t>
      </w:r>
      <w:bookmarkEnd w:id="8"/>
    </w:p>
    <w:p w14:paraId="141AC669" w14:textId="67647EDB" w:rsidR="00597982" w:rsidRDefault="00597982" w:rsidP="00F5058E">
      <w:pPr>
        <w:pStyle w:val="Heading2"/>
        <w:numPr>
          <w:ilvl w:val="1"/>
          <w:numId w:val="7"/>
        </w:numPr>
      </w:pPr>
      <w:bookmarkStart w:id="9" w:name="_Toc407373167"/>
      <w:r>
        <w:rPr>
          <w:rFonts w:hint="eastAsia"/>
        </w:rPr>
        <w:t>下载</w:t>
      </w:r>
      <w:r>
        <w:t>及安装</w:t>
      </w:r>
      <w:r>
        <w:t>Maven</w:t>
      </w:r>
      <w:bookmarkEnd w:id="9"/>
    </w:p>
    <w:p w14:paraId="41970E8D" w14:textId="03174F3D" w:rsidR="00597982" w:rsidRDefault="00597982" w:rsidP="00F5058E">
      <w:pPr>
        <w:pStyle w:val="Heading2"/>
        <w:numPr>
          <w:ilvl w:val="1"/>
          <w:numId w:val="7"/>
        </w:numPr>
      </w:pPr>
      <w:bookmarkStart w:id="10" w:name="_Toc407373168"/>
      <w:r>
        <w:rPr>
          <w:rFonts w:hint="eastAsia"/>
        </w:rPr>
        <w:t>下载</w:t>
      </w:r>
      <w:r>
        <w:t>及安装</w:t>
      </w:r>
      <w:r>
        <w:t>MySQL</w:t>
      </w:r>
      <w:bookmarkEnd w:id="10"/>
    </w:p>
    <w:p w14:paraId="7CDFA742" w14:textId="3AC8E980" w:rsidR="00597982" w:rsidRDefault="00597982" w:rsidP="00F5058E">
      <w:pPr>
        <w:pStyle w:val="Heading2"/>
        <w:numPr>
          <w:ilvl w:val="1"/>
          <w:numId w:val="7"/>
        </w:numPr>
      </w:pPr>
      <w:bookmarkStart w:id="11" w:name="_Toc407373169"/>
      <w:r>
        <w:rPr>
          <w:rFonts w:hint="eastAsia"/>
        </w:rPr>
        <w:t>下载</w:t>
      </w:r>
      <w:r>
        <w:t>及安装</w:t>
      </w:r>
      <w:r>
        <w:t>Tomcat</w:t>
      </w:r>
      <w:bookmarkEnd w:id="11"/>
    </w:p>
    <w:p w14:paraId="0C3666F4" w14:textId="213EA513" w:rsidR="00597982" w:rsidRDefault="00597982" w:rsidP="00F5058E">
      <w:pPr>
        <w:pStyle w:val="Heading2"/>
        <w:numPr>
          <w:ilvl w:val="1"/>
          <w:numId w:val="7"/>
        </w:numPr>
      </w:pPr>
      <w:bookmarkStart w:id="12" w:name="_Toc407373170"/>
      <w:r>
        <w:rPr>
          <w:rFonts w:hint="eastAsia"/>
        </w:rPr>
        <w:t>下载</w:t>
      </w:r>
      <w:r>
        <w:t>及安装</w:t>
      </w:r>
      <w:r>
        <w:t>Git</w:t>
      </w:r>
      <w:bookmarkEnd w:id="12"/>
    </w:p>
    <w:p w14:paraId="02940389" w14:textId="36BA6761" w:rsidR="00597982" w:rsidRDefault="00597982" w:rsidP="00F5058E">
      <w:pPr>
        <w:pStyle w:val="Heading2"/>
        <w:numPr>
          <w:ilvl w:val="1"/>
          <w:numId w:val="7"/>
        </w:numPr>
      </w:pPr>
      <w:bookmarkStart w:id="13" w:name="_Toc407373171"/>
      <w:r>
        <w:rPr>
          <w:rFonts w:hint="eastAsia"/>
        </w:rPr>
        <w:t>导入</w:t>
      </w:r>
      <w:r>
        <w:t>项目</w:t>
      </w:r>
      <w:bookmarkEnd w:id="13"/>
    </w:p>
    <w:p w14:paraId="2C8F449D" w14:textId="5B5B66C9" w:rsidR="00597982" w:rsidRPr="00597982" w:rsidRDefault="00597982" w:rsidP="00F5058E">
      <w:pPr>
        <w:pStyle w:val="Heading2"/>
        <w:numPr>
          <w:ilvl w:val="1"/>
          <w:numId w:val="7"/>
        </w:numPr>
      </w:pPr>
      <w:bookmarkStart w:id="14" w:name="_Toc407373172"/>
      <w:r>
        <w:rPr>
          <w:rFonts w:hint="eastAsia"/>
        </w:rPr>
        <w:t>编译</w:t>
      </w:r>
      <w:r>
        <w:t>项目</w:t>
      </w:r>
      <w:bookmarkEnd w:id="14"/>
    </w:p>
    <w:p w14:paraId="488214DA" w14:textId="77777777" w:rsidR="00756CD1" w:rsidRDefault="00756CD1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0E9092B5" w14:textId="65CEC5AB" w:rsidR="009112F4" w:rsidRPr="009112F4" w:rsidRDefault="009112F4" w:rsidP="009112F4">
      <w:pPr>
        <w:pStyle w:val="Heading1"/>
      </w:pPr>
      <w:bookmarkStart w:id="15" w:name="_Toc407373173"/>
      <w:r>
        <w:rPr>
          <w:rFonts w:hint="eastAsia"/>
        </w:rPr>
        <w:lastRenderedPageBreak/>
        <w:t>项目</w:t>
      </w:r>
      <w:r>
        <w:t>目录结构说明</w:t>
      </w:r>
      <w:bookmarkEnd w:id="15"/>
    </w:p>
    <w:p w14:paraId="75F084B7" w14:textId="77777777" w:rsidR="009112F4" w:rsidRDefault="009112F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4FB53631" w14:textId="77777777" w:rsidR="009112F4" w:rsidRDefault="009112F4" w:rsidP="009112F4">
      <w:pPr>
        <w:pStyle w:val="Heading1"/>
      </w:pPr>
      <w:bookmarkStart w:id="16" w:name="_Toc407373174"/>
      <w:r>
        <w:rPr>
          <w:rFonts w:hint="eastAsia"/>
        </w:rPr>
        <w:lastRenderedPageBreak/>
        <w:t>用户</w:t>
      </w:r>
      <w:r>
        <w:t>管理模块</w:t>
      </w:r>
      <w:bookmarkEnd w:id="16"/>
    </w:p>
    <w:p w14:paraId="7DB54DBA" w14:textId="75ECE092" w:rsidR="009112F4" w:rsidRDefault="009112F4" w:rsidP="00F5058E">
      <w:pPr>
        <w:pStyle w:val="Heading2"/>
        <w:numPr>
          <w:ilvl w:val="1"/>
          <w:numId w:val="7"/>
        </w:numPr>
      </w:pPr>
      <w:bookmarkStart w:id="17" w:name="_Toc407373175"/>
      <w:r>
        <w:rPr>
          <w:rFonts w:hint="eastAsia"/>
        </w:rPr>
        <w:t>用户登录</w:t>
      </w:r>
      <w:bookmarkEnd w:id="17"/>
    </w:p>
    <w:p w14:paraId="72E83F87" w14:textId="11B8CAF9" w:rsidR="009112F4" w:rsidRDefault="009112F4" w:rsidP="009112F4">
      <w:r>
        <w:rPr>
          <w:rFonts w:hint="eastAsia"/>
        </w:rPr>
        <w:t>用户</w:t>
      </w:r>
      <w:r>
        <w:t>使用系统合法的用户名和密码登录到系统。对于</w:t>
      </w:r>
      <w:r>
        <w:rPr>
          <w:rFonts w:hint="eastAsia"/>
        </w:rPr>
        <w:t>不正确</w:t>
      </w:r>
      <w:r>
        <w:t>的用户名和密码信息进行提示。</w:t>
      </w:r>
      <w:r w:rsidR="00FB26FE">
        <w:rPr>
          <w:rFonts w:hint="eastAsia"/>
        </w:rPr>
        <w:t>详细</w:t>
      </w:r>
      <w:r w:rsidR="00FB26FE">
        <w:t>需求说明见</w:t>
      </w:r>
      <w:r w:rsidR="00FB26FE">
        <w:t>UC_000-</w:t>
      </w:r>
      <w:r w:rsidR="00FB26FE">
        <w:t>用户登录</w:t>
      </w:r>
    </w:p>
    <w:p w14:paraId="5AD5FDED" w14:textId="77777777" w:rsidR="00C4509E" w:rsidRDefault="009112F4" w:rsidP="00F5058E">
      <w:pPr>
        <w:pStyle w:val="Heading3"/>
        <w:numPr>
          <w:ilvl w:val="2"/>
          <w:numId w:val="7"/>
        </w:numPr>
        <w:adjustRightInd w:val="0"/>
      </w:pPr>
      <w:bookmarkStart w:id="18" w:name="_Toc407373176"/>
      <w:r>
        <w:rPr>
          <w:rFonts w:hint="eastAsia"/>
        </w:rPr>
        <w:t>代码</w:t>
      </w:r>
      <w:r>
        <w:t>构成</w:t>
      </w:r>
      <w:bookmarkEnd w:id="18"/>
    </w:p>
    <w:p w14:paraId="0B26424F" w14:textId="5F8A83D7" w:rsidR="00C4509E" w:rsidRPr="008663C8" w:rsidRDefault="00C4509E" w:rsidP="00C4509E">
      <w:pPr>
        <w:rPr>
          <w:color w:val="0070C0"/>
        </w:rPr>
      </w:pPr>
      <w:r w:rsidRPr="008663C8">
        <w:rPr>
          <w:color w:val="0070C0"/>
        </w:rPr>
        <w:t>&lt;</w:t>
      </w:r>
      <w:r w:rsidRPr="008663C8">
        <w:rPr>
          <w:rFonts w:hint="eastAsia"/>
          <w:color w:val="0070C0"/>
        </w:rPr>
        <w:t>填写</w:t>
      </w:r>
      <w:r w:rsidRPr="008663C8">
        <w:rPr>
          <w:color w:val="0070C0"/>
        </w:rPr>
        <w:t>所有</w:t>
      </w:r>
      <w:r w:rsidRPr="008663C8">
        <w:rPr>
          <w:rFonts w:hint="eastAsia"/>
          <w:color w:val="0070C0"/>
        </w:rPr>
        <w:t>与</w:t>
      </w:r>
      <w:r w:rsidRPr="008663C8">
        <w:rPr>
          <w:color w:val="0070C0"/>
        </w:rPr>
        <w:t>用户登录这个功能有关的类</w:t>
      </w:r>
      <w:r w:rsidRPr="008663C8">
        <w:rPr>
          <w:color w:val="0070C0"/>
        </w:rPr>
        <w:t>/JSP/XML</w:t>
      </w:r>
      <w:r w:rsidRPr="008663C8">
        <w:rPr>
          <w:color w:val="0070C0"/>
        </w:rPr>
        <w:t>文件的信息</w:t>
      </w:r>
      <w:r w:rsidRPr="008663C8">
        <w:rPr>
          <w:rFonts w:hint="eastAsia"/>
          <w:color w:val="0070C0"/>
        </w:rPr>
        <w:t>。</w:t>
      </w:r>
      <w:r w:rsidRPr="008663C8">
        <w:rPr>
          <w:color w:val="0070C0"/>
        </w:rPr>
        <w:t>对于</w:t>
      </w:r>
      <w:r w:rsidRPr="008663C8">
        <w:rPr>
          <w:rFonts w:hint="eastAsia"/>
          <w:color w:val="0070C0"/>
        </w:rPr>
        <w:t>有</w:t>
      </w:r>
      <w:r w:rsidRPr="008663C8">
        <w:rPr>
          <w:color w:val="0070C0"/>
        </w:rPr>
        <w:t>基础</w:t>
      </w:r>
      <w:r w:rsidRPr="008663C8">
        <w:rPr>
          <w:rFonts w:hint="eastAsia"/>
          <w:color w:val="0070C0"/>
        </w:rPr>
        <w:t>父类</w:t>
      </w:r>
      <w:r w:rsidRPr="008663C8">
        <w:rPr>
          <w:color w:val="0070C0"/>
        </w:rPr>
        <w:t>的文件，在第一次出现的时候介绍即可</w:t>
      </w:r>
      <w:r w:rsidR="00F63625" w:rsidRPr="008663C8">
        <w:rPr>
          <w:rFonts w:hint="eastAsia"/>
          <w:color w:val="0070C0"/>
        </w:rPr>
        <w:t>，</w:t>
      </w:r>
      <w:r w:rsidR="00F63625" w:rsidRPr="008663C8">
        <w:rPr>
          <w:color w:val="0070C0"/>
        </w:rPr>
        <w:t>例如下列的</w:t>
      </w:r>
      <w:r w:rsidR="001979C8" w:rsidRPr="008663C8">
        <w:rPr>
          <w:color w:val="0070C0"/>
        </w:rPr>
        <w:t>BaseVO</w:t>
      </w:r>
      <w:r w:rsidRPr="008663C8">
        <w:rPr>
          <w:color w:val="0070C0"/>
        </w:rPr>
        <w:t>&gt;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729"/>
        <w:gridCol w:w="3668"/>
        <w:gridCol w:w="3306"/>
      </w:tblGrid>
      <w:tr w:rsidR="00C4509E" w14:paraId="41C85058" w14:textId="77777777" w:rsidTr="00C4509E">
        <w:tc>
          <w:tcPr>
            <w:tcW w:w="1620" w:type="dxa"/>
            <w:shd w:val="clear" w:color="auto" w:fill="BFBFBF" w:themeFill="background1" w:themeFillShade="BF"/>
          </w:tcPr>
          <w:p w14:paraId="55B80178" w14:textId="2E01ED08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名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0F1D3881" w14:textId="7853A42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路径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14:paraId="6F0D7385" w14:textId="43C5D6D5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文件</w:t>
            </w:r>
            <w:r>
              <w:t>说明</w:t>
            </w:r>
          </w:p>
        </w:tc>
      </w:tr>
      <w:tr w:rsidR="00C4509E" w14:paraId="585E370A" w14:textId="77777777" w:rsidTr="00C4509E">
        <w:tc>
          <w:tcPr>
            <w:tcW w:w="1620" w:type="dxa"/>
          </w:tcPr>
          <w:p w14:paraId="3CBF0906" w14:textId="1CB4CFCA" w:rsidR="00C4509E" w:rsidRDefault="00C4509E" w:rsidP="00C4509E">
            <w:pPr>
              <w:pStyle w:val="TableText"/>
            </w:pPr>
            <w:r>
              <w:t>Base</w:t>
            </w:r>
            <w:r w:rsidR="00F63625">
              <w:t>VO</w:t>
            </w:r>
            <w:r>
              <w:t>.java</w:t>
            </w:r>
          </w:p>
        </w:tc>
        <w:tc>
          <w:tcPr>
            <w:tcW w:w="2610" w:type="dxa"/>
          </w:tcPr>
          <w:p w14:paraId="07CA08D8" w14:textId="44ECE4B5" w:rsidR="00C4509E" w:rsidRDefault="00C4509E" w:rsidP="007B1791">
            <w:pPr>
              <w:pStyle w:val="CodeText"/>
            </w:pPr>
            <w:r w:rsidRPr="00C4509E">
              <w:t>eorder\src\main\java\com\innovaee</w:t>
            </w:r>
          </w:p>
        </w:tc>
        <w:tc>
          <w:tcPr>
            <w:tcW w:w="4410" w:type="dxa"/>
          </w:tcPr>
          <w:p w14:paraId="6CC1FBE4" w14:textId="5324F5C3" w:rsidR="00C4509E" w:rsidRDefault="00C4509E" w:rsidP="00C4509E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VO</w:t>
            </w:r>
            <w:r w:rsidR="00F63625">
              <w:rPr>
                <w:rFonts w:hint="eastAsia"/>
              </w:rPr>
              <w:t>类</w:t>
            </w:r>
            <w:r>
              <w:t>的父类</w:t>
            </w:r>
            <w:r w:rsidR="00F63625">
              <w:rPr>
                <w:rFonts w:hint="eastAsia"/>
              </w:rPr>
              <w:t>源文件</w:t>
            </w:r>
          </w:p>
        </w:tc>
      </w:tr>
      <w:tr w:rsidR="00C4509E" w14:paraId="7C92EC41" w14:textId="77777777" w:rsidTr="00C4509E">
        <w:tc>
          <w:tcPr>
            <w:tcW w:w="1620" w:type="dxa"/>
          </w:tcPr>
          <w:p w14:paraId="3172529A" w14:textId="6690D606" w:rsidR="00C4509E" w:rsidRDefault="00F63625" w:rsidP="00C4509E">
            <w:pPr>
              <w:pStyle w:val="TableText"/>
            </w:pPr>
            <w:r w:rsidRPr="00F63625">
              <w:t>UserVO</w:t>
            </w:r>
            <w:r>
              <w:rPr>
                <w:rFonts w:hint="eastAsia"/>
              </w:rPr>
              <w:t>.java</w:t>
            </w:r>
          </w:p>
        </w:tc>
        <w:tc>
          <w:tcPr>
            <w:tcW w:w="2610" w:type="dxa"/>
          </w:tcPr>
          <w:p w14:paraId="09D79ADE" w14:textId="72107A0F" w:rsidR="00C4509E" w:rsidRDefault="00F63625" w:rsidP="007B1791">
            <w:pPr>
              <w:pStyle w:val="CodeText"/>
            </w:pPr>
            <w:r w:rsidRPr="00C4509E">
              <w:t>eorder\src\main\java\com\innovaee</w:t>
            </w:r>
          </w:p>
        </w:tc>
        <w:tc>
          <w:tcPr>
            <w:tcW w:w="4410" w:type="dxa"/>
          </w:tcPr>
          <w:p w14:paraId="2F5CDD9D" w14:textId="4BF51C98" w:rsidR="00C4509E" w:rsidRDefault="00F63625" w:rsidP="00C4509E">
            <w:pPr>
              <w:pStyle w:val="TableText"/>
            </w:pPr>
            <w:r>
              <w:rPr>
                <w:rFonts w:hint="eastAsia"/>
              </w:rPr>
              <w:t>代表</w:t>
            </w:r>
            <w:r>
              <w:t>系统中用户的</w:t>
            </w:r>
            <w:r>
              <w:t>VO</w:t>
            </w:r>
            <w:r>
              <w:t>类</w:t>
            </w:r>
            <w:r>
              <w:rPr>
                <w:rFonts w:hint="eastAsia"/>
              </w:rPr>
              <w:t>源文件</w:t>
            </w:r>
          </w:p>
        </w:tc>
      </w:tr>
      <w:tr w:rsidR="00C4509E" w14:paraId="24E1C427" w14:textId="77777777" w:rsidTr="00C4509E">
        <w:tc>
          <w:tcPr>
            <w:tcW w:w="1620" w:type="dxa"/>
          </w:tcPr>
          <w:p w14:paraId="2B7E7C5D" w14:textId="605463EE" w:rsidR="00C4509E" w:rsidRDefault="00F63625" w:rsidP="00C4509E">
            <w:pPr>
              <w:pStyle w:val="TableText"/>
            </w:pPr>
            <w:r>
              <w:t>BaseEntity.java</w:t>
            </w:r>
          </w:p>
        </w:tc>
        <w:tc>
          <w:tcPr>
            <w:tcW w:w="2610" w:type="dxa"/>
          </w:tcPr>
          <w:p w14:paraId="1DBE1FB4" w14:textId="77777777" w:rsidR="00F63625" w:rsidRDefault="00F63625" w:rsidP="007B1791">
            <w:pPr>
              <w:pStyle w:val="CodeText"/>
            </w:pPr>
            <w:r w:rsidRPr="00F63625">
              <w:t>eorder\src\main\java\com\innovaee\</w:t>
            </w:r>
          </w:p>
          <w:p w14:paraId="2E75D447" w14:textId="21D300A7" w:rsidR="00C4509E" w:rsidRDefault="00F63625" w:rsidP="007B1791">
            <w:pPr>
              <w:pStyle w:val="CodeText"/>
            </w:pPr>
            <w:r w:rsidRPr="00F63625">
              <w:t>eorder\module\entity</w:t>
            </w:r>
          </w:p>
        </w:tc>
        <w:tc>
          <w:tcPr>
            <w:tcW w:w="4410" w:type="dxa"/>
          </w:tcPr>
          <w:p w14:paraId="795D6F1F" w14:textId="1556DC7F" w:rsidR="00C4509E" w:rsidRDefault="00F63625" w:rsidP="00C4509E">
            <w:pPr>
              <w:pStyle w:val="TableText"/>
            </w:pPr>
            <w:r>
              <w:rPr>
                <w:rFonts w:hint="eastAsia"/>
              </w:rPr>
              <w:t>所有</w:t>
            </w:r>
            <w:r>
              <w:t>实体类的父类</w:t>
            </w:r>
            <w:r>
              <w:rPr>
                <w:rFonts w:hint="eastAsia"/>
              </w:rPr>
              <w:t>源文件</w:t>
            </w:r>
          </w:p>
        </w:tc>
      </w:tr>
      <w:tr w:rsidR="00C4509E" w14:paraId="48E33898" w14:textId="77777777" w:rsidTr="00C4509E">
        <w:tc>
          <w:tcPr>
            <w:tcW w:w="1620" w:type="dxa"/>
          </w:tcPr>
          <w:p w14:paraId="042ED18E" w14:textId="60954844" w:rsidR="00C4509E" w:rsidRDefault="00F63625" w:rsidP="00C4509E">
            <w:pPr>
              <w:pStyle w:val="TableText"/>
            </w:pPr>
            <w:r>
              <w:t>UserEntity.java</w:t>
            </w:r>
          </w:p>
        </w:tc>
        <w:tc>
          <w:tcPr>
            <w:tcW w:w="2610" w:type="dxa"/>
          </w:tcPr>
          <w:p w14:paraId="3A245399" w14:textId="77777777" w:rsidR="00F63625" w:rsidRDefault="00F63625" w:rsidP="007B1791">
            <w:pPr>
              <w:pStyle w:val="CodeText"/>
            </w:pPr>
            <w:r w:rsidRPr="00F63625">
              <w:t>eorder\src\main\java\com\innovaee\</w:t>
            </w:r>
          </w:p>
          <w:p w14:paraId="1329EFB5" w14:textId="1EA7E163" w:rsidR="00C4509E" w:rsidRDefault="00F63625" w:rsidP="007B1791">
            <w:pPr>
              <w:pStyle w:val="CodeText"/>
            </w:pPr>
            <w:r w:rsidRPr="00F63625">
              <w:t>eorder\module\entity</w:t>
            </w:r>
          </w:p>
        </w:tc>
        <w:tc>
          <w:tcPr>
            <w:tcW w:w="4410" w:type="dxa"/>
          </w:tcPr>
          <w:p w14:paraId="4ADDB24B" w14:textId="4055AF7B" w:rsidR="00C4509E" w:rsidRDefault="00F63625" w:rsidP="00C4509E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实体类</w:t>
            </w:r>
            <w:r>
              <w:rPr>
                <w:rFonts w:hint="eastAsia"/>
              </w:rPr>
              <w:t>源文件</w:t>
            </w:r>
          </w:p>
        </w:tc>
      </w:tr>
    </w:tbl>
    <w:p w14:paraId="56938FE0" w14:textId="7E6F858A" w:rsidR="009112F4" w:rsidRDefault="009112F4" w:rsidP="00F5058E">
      <w:pPr>
        <w:pStyle w:val="Heading3"/>
        <w:numPr>
          <w:ilvl w:val="2"/>
          <w:numId w:val="7"/>
        </w:numPr>
        <w:adjustRightInd w:val="0"/>
      </w:pPr>
      <w:bookmarkStart w:id="19" w:name="_Toc407373177"/>
      <w:r>
        <w:rPr>
          <w:rFonts w:hint="eastAsia"/>
        </w:rPr>
        <w:t>类</w:t>
      </w:r>
      <w:r>
        <w:t>说明</w:t>
      </w:r>
      <w:bookmarkEnd w:id="19"/>
    </w:p>
    <w:p w14:paraId="74818806" w14:textId="004850B1" w:rsidR="00406477" w:rsidRPr="00406477" w:rsidRDefault="00406477" w:rsidP="00406477">
      <w:r w:rsidRPr="008663C8">
        <w:rPr>
          <w:color w:val="0070C0"/>
        </w:rPr>
        <w:t>&lt;</w:t>
      </w:r>
      <w:r w:rsidR="00B00E90">
        <w:rPr>
          <w:rFonts w:hint="eastAsia"/>
          <w:color w:val="0070C0"/>
        </w:rPr>
        <w:t>按</w:t>
      </w:r>
      <w:r w:rsidR="00B00E90">
        <w:rPr>
          <w:color w:val="0070C0"/>
        </w:rPr>
        <w:t>章节</w:t>
      </w:r>
      <w:r w:rsidR="00B00E90">
        <w:rPr>
          <w:color w:val="0070C0"/>
        </w:rPr>
        <w:t>5</w:t>
      </w:r>
      <w:r w:rsidR="00B00E90">
        <w:rPr>
          <w:color w:val="0070C0"/>
        </w:rPr>
        <w:t>里面的类说明表格详细描述以上</w:t>
      </w:r>
      <w:r w:rsidR="00B00E90">
        <w:rPr>
          <w:rFonts w:hint="eastAsia"/>
          <w:color w:val="0070C0"/>
        </w:rPr>
        <w:t>Java</w:t>
      </w:r>
      <w:r w:rsidR="00B00E90">
        <w:rPr>
          <w:color w:val="0070C0"/>
        </w:rPr>
        <w:t>类</w:t>
      </w:r>
      <w:r w:rsidR="00B00E90">
        <w:rPr>
          <w:rFonts w:hint="eastAsia"/>
          <w:color w:val="0070C0"/>
        </w:rPr>
        <w:t>&gt;</w:t>
      </w:r>
    </w:p>
    <w:p w14:paraId="0D541D06" w14:textId="776F09CF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0" w:name="_Toc407373178"/>
      <w:r>
        <w:rPr>
          <w:rFonts w:hint="eastAsia"/>
        </w:rPr>
        <w:t>配置</w:t>
      </w:r>
      <w:r>
        <w:t>文件说明</w:t>
      </w:r>
      <w:bookmarkStart w:id="21" w:name="_GoBack"/>
      <w:bookmarkEnd w:id="20"/>
      <w:bookmarkEnd w:id="21"/>
    </w:p>
    <w:p w14:paraId="714C3A1D" w14:textId="161F6B8F" w:rsidR="00B00E90" w:rsidRPr="00B00E90" w:rsidRDefault="00B00E90" w:rsidP="00B00E90">
      <w:pPr>
        <w:rPr>
          <w:color w:val="0070C0"/>
        </w:rPr>
      </w:pPr>
      <w:r w:rsidRPr="00B00E90">
        <w:rPr>
          <w:color w:val="0070C0"/>
        </w:rPr>
        <w:t>&lt;</w:t>
      </w:r>
      <w:r>
        <w:rPr>
          <w:rFonts w:hint="eastAsia"/>
          <w:color w:val="0070C0"/>
        </w:rPr>
        <w:t>对</w:t>
      </w:r>
      <w:r>
        <w:rPr>
          <w:color w:val="0070C0"/>
        </w:rPr>
        <w:t>struts</w:t>
      </w:r>
      <w:r>
        <w:rPr>
          <w:color w:val="0070C0"/>
        </w:rPr>
        <w:t>，</w:t>
      </w:r>
      <w:r>
        <w:rPr>
          <w:color w:val="0070C0"/>
        </w:rPr>
        <w:t>Hibernate</w:t>
      </w:r>
      <w:r>
        <w:rPr>
          <w:color w:val="0070C0"/>
        </w:rPr>
        <w:t>，</w:t>
      </w:r>
      <w:r>
        <w:rPr>
          <w:color w:val="0070C0"/>
        </w:rPr>
        <w:t>Spring</w:t>
      </w:r>
      <w:r>
        <w:rPr>
          <w:rFonts w:hint="eastAsia"/>
          <w:color w:val="0070C0"/>
        </w:rPr>
        <w:t>中</w:t>
      </w:r>
      <w:r>
        <w:rPr>
          <w:color w:val="0070C0"/>
        </w:rPr>
        <w:t>为了实现用户登录</w:t>
      </w:r>
      <w:r>
        <w:rPr>
          <w:rFonts w:hint="eastAsia"/>
          <w:color w:val="0070C0"/>
        </w:rPr>
        <w:t>功能</w:t>
      </w:r>
      <w:r>
        <w:rPr>
          <w:color w:val="0070C0"/>
        </w:rPr>
        <w:t>而需要新增</w:t>
      </w:r>
      <w:r>
        <w:rPr>
          <w:color w:val="0070C0"/>
        </w:rPr>
        <w:t>/</w:t>
      </w:r>
      <w:r>
        <w:rPr>
          <w:color w:val="0070C0"/>
        </w:rPr>
        <w:t>修改的配置点进行说明。要具体写出来</w:t>
      </w:r>
      <w:r>
        <w:rPr>
          <w:rFonts w:hint="eastAsia"/>
          <w:color w:val="0070C0"/>
        </w:rPr>
        <w:t>新增</w:t>
      </w:r>
      <w:r>
        <w:rPr>
          <w:color w:val="0070C0"/>
        </w:rPr>
        <w:t>或者修改的内容，可以</w:t>
      </w:r>
      <w:r>
        <w:rPr>
          <w:rFonts w:hint="eastAsia"/>
          <w:color w:val="0070C0"/>
        </w:rPr>
        <w:t>拷贝</w:t>
      </w:r>
      <w:r>
        <w:rPr>
          <w:color w:val="0070C0"/>
        </w:rPr>
        <w:t>xml</w:t>
      </w:r>
      <w:r>
        <w:rPr>
          <w:color w:val="0070C0"/>
        </w:rPr>
        <w:t>文件内容。拷贝</w:t>
      </w:r>
      <w:r>
        <w:rPr>
          <w:rFonts w:hint="eastAsia"/>
          <w:color w:val="0070C0"/>
        </w:rPr>
        <w:t>到</w:t>
      </w:r>
      <w:r>
        <w:rPr>
          <w:color w:val="0070C0"/>
        </w:rPr>
        <w:t>时候请注意，先将</w:t>
      </w:r>
      <w:r>
        <w:rPr>
          <w:color w:val="0070C0"/>
        </w:rPr>
        <w:t>eclipse</w:t>
      </w:r>
      <w:r>
        <w:rPr>
          <w:color w:val="0070C0"/>
        </w:rPr>
        <w:t>里面的代码拷贝到纯文本文件，移除所有格式后再拷贝到这个</w:t>
      </w:r>
      <w:r>
        <w:rPr>
          <w:color w:val="0070C0"/>
        </w:rPr>
        <w:t>word</w:t>
      </w:r>
      <w:r>
        <w:rPr>
          <w:color w:val="0070C0"/>
        </w:rPr>
        <w:t>文档</w:t>
      </w:r>
      <w:r w:rsidRPr="00B00E90">
        <w:rPr>
          <w:color w:val="0070C0"/>
        </w:rPr>
        <w:t>&gt;</w:t>
      </w:r>
    </w:p>
    <w:p w14:paraId="7E7A5558" w14:textId="7349E1F9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2" w:name="_Toc407373179"/>
      <w:r>
        <w:rPr>
          <w:rFonts w:hint="eastAsia"/>
        </w:rPr>
        <w:t>数据库</w:t>
      </w:r>
      <w:r>
        <w:t>脚本说明</w:t>
      </w:r>
      <w:bookmarkEnd w:id="22"/>
    </w:p>
    <w:p w14:paraId="4E6DFC27" w14:textId="0B67A728" w:rsidR="00B00E90" w:rsidRPr="00B00E90" w:rsidRDefault="00B00E90" w:rsidP="00B00E90">
      <w:r w:rsidRPr="00B00E90">
        <w:rPr>
          <w:color w:val="0070C0"/>
        </w:rPr>
        <w:t>&lt;</w:t>
      </w:r>
      <w:r>
        <w:rPr>
          <w:rFonts w:hint="eastAsia"/>
          <w:color w:val="0070C0"/>
        </w:rPr>
        <w:t>直接</w:t>
      </w:r>
      <w:r>
        <w:rPr>
          <w:color w:val="0070C0"/>
        </w:rPr>
        <w:t>将创建</w:t>
      </w:r>
      <w:r>
        <w:rPr>
          <w:color w:val="0070C0"/>
        </w:rPr>
        <w:t>t_user</w:t>
      </w:r>
      <w:r>
        <w:rPr>
          <w:rFonts w:hint="eastAsia"/>
          <w:color w:val="0070C0"/>
        </w:rPr>
        <w:t>表</w:t>
      </w:r>
      <w:r>
        <w:rPr>
          <w:color w:val="0070C0"/>
        </w:rPr>
        <w:t>的</w:t>
      </w:r>
      <w:r>
        <w:rPr>
          <w:color w:val="0070C0"/>
        </w:rPr>
        <w:t>SQL</w:t>
      </w:r>
      <w:r>
        <w:rPr>
          <w:color w:val="0070C0"/>
        </w:rPr>
        <w:t>语句贴在这里</w:t>
      </w:r>
      <w:r>
        <w:rPr>
          <w:rFonts w:hint="eastAsia"/>
          <w:color w:val="0070C0"/>
        </w:rPr>
        <w:t>&gt;</w:t>
      </w:r>
    </w:p>
    <w:p w14:paraId="37993568" w14:textId="0BA29773" w:rsidR="00FB26FE" w:rsidRDefault="00FB26FE" w:rsidP="00F5058E">
      <w:pPr>
        <w:pStyle w:val="Heading3"/>
        <w:numPr>
          <w:ilvl w:val="2"/>
          <w:numId w:val="7"/>
        </w:numPr>
        <w:adjustRightInd w:val="0"/>
      </w:pPr>
      <w:bookmarkStart w:id="23" w:name="_Toc407373180"/>
      <w:r>
        <w:rPr>
          <w:rFonts w:hint="eastAsia"/>
        </w:rPr>
        <w:t>时序图</w:t>
      </w:r>
      <w:bookmarkEnd w:id="23"/>
    </w:p>
    <w:p w14:paraId="22845F2F" w14:textId="5851CB35" w:rsidR="00B00E90" w:rsidRPr="00B00E90" w:rsidRDefault="00B00E90" w:rsidP="00B00E90">
      <w:r w:rsidRPr="00B00E90">
        <w:rPr>
          <w:color w:val="0070C0"/>
        </w:rPr>
        <w:t>&lt;</w:t>
      </w:r>
      <w:r>
        <w:rPr>
          <w:rFonts w:hint="eastAsia"/>
          <w:color w:val="0070C0"/>
        </w:rPr>
        <w:t>仅仅</w:t>
      </w:r>
      <w:r>
        <w:rPr>
          <w:color w:val="0070C0"/>
        </w:rPr>
        <w:t>需要用户登录时序图，请用</w:t>
      </w:r>
      <w:r>
        <w:rPr>
          <w:color w:val="0070C0"/>
        </w:rPr>
        <w:t>Visio</w:t>
      </w:r>
      <w:r>
        <w:rPr>
          <w:color w:val="0070C0"/>
        </w:rPr>
        <w:t>画</w:t>
      </w:r>
      <w:r>
        <w:rPr>
          <w:rFonts w:hint="eastAsia"/>
          <w:color w:val="0070C0"/>
        </w:rPr>
        <w:t>&gt;</w:t>
      </w:r>
    </w:p>
    <w:p w14:paraId="49184E8D" w14:textId="77777777" w:rsidR="009112F4" w:rsidRPr="009112F4" w:rsidRDefault="009112F4" w:rsidP="009112F4"/>
    <w:p w14:paraId="11425AA2" w14:textId="77777777" w:rsidR="005A5964" w:rsidRDefault="005A5964">
      <w:pPr>
        <w:spacing w:after="160" w:line="259" w:lineRule="auto"/>
        <w:ind w:firstLine="0"/>
        <w:rPr>
          <w:rFonts w:cstheme="majorBidi"/>
          <w:b/>
          <w:sz w:val="32"/>
          <w:szCs w:val="32"/>
        </w:rPr>
      </w:pPr>
      <w:r>
        <w:br w:type="page"/>
      </w:r>
    </w:p>
    <w:p w14:paraId="6BA97200" w14:textId="2AAEDC33" w:rsidR="00B53E67" w:rsidRPr="00DE3E4B" w:rsidRDefault="00B53E67" w:rsidP="009112F4">
      <w:pPr>
        <w:pStyle w:val="Heading1"/>
      </w:pPr>
      <w:bookmarkStart w:id="24" w:name="_Toc407373181"/>
      <w:r>
        <w:rPr>
          <w:rFonts w:hint="eastAsia"/>
        </w:rPr>
        <w:lastRenderedPageBreak/>
        <w:t>模块</w:t>
      </w:r>
      <w:r>
        <w:t>设计</w:t>
      </w:r>
      <w:bookmarkEnd w:id="24"/>
    </w:p>
    <w:p w14:paraId="5E875A2B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099AFA51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981AEF9" w14:textId="77777777" w:rsidR="00B53E67" w:rsidRPr="00DE3E4B" w:rsidRDefault="00B53E67" w:rsidP="00F5058E">
      <w:pPr>
        <w:numPr>
          <w:ilvl w:val="0"/>
          <w:numId w:val="2"/>
        </w:numPr>
        <w:rPr>
          <w:rFonts w:asciiTheme="majorEastAsia" w:eastAsiaTheme="majorEastAsia" w:hAnsiTheme="majorEastAsia"/>
          <w:vanish/>
        </w:rPr>
      </w:pPr>
    </w:p>
    <w:p w14:paraId="1F224D1E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25" w:name="_Toc404089748"/>
      <w:bookmarkStart w:id="26" w:name="_Toc404089800"/>
      <w:bookmarkStart w:id="27" w:name="_Toc404090600"/>
      <w:bookmarkStart w:id="28" w:name="_Toc404091202"/>
      <w:bookmarkStart w:id="29" w:name="_Toc404091528"/>
      <w:bookmarkStart w:id="30" w:name="_Toc404195871"/>
      <w:bookmarkStart w:id="31" w:name="_Toc404196251"/>
      <w:bookmarkStart w:id="32" w:name="_Toc404503301"/>
      <w:bookmarkStart w:id="33" w:name="_Toc404504756"/>
      <w:bookmarkStart w:id="34" w:name="_Toc404508365"/>
      <w:bookmarkStart w:id="35" w:name="_Toc404512198"/>
      <w:bookmarkStart w:id="36" w:name="_Toc404522044"/>
      <w:bookmarkStart w:id="37" w:name="_Toc405578736"/>
      <w:bookmarkStart w:id="38" w:name="_Toc405826259"/>
      <w:bookmarkStart w:id="39" w:name="_Toc405830803"/>
      <w:bookmarkStart w:id="40" w:name="_Toc407360344"/>
      <w:bookmarkStart w:id="41" w:name="_Toc407360401"/>
      <w:bookmarkStart w:id="42" w:name="_Toc407371552"/>
      <w:bookmarkStart w:id="43" w:name="_Toc407372869"/>
      <w:bookmarkStart w:id="44" w:name="_Toc407373182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1F53665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45" w:name="_Toc404089749"/>
      <w:bookmarkStart w:id="46" w:name="_Toc404089801"/>
      <w:bookmarkStart w:id="47" w:name="_Toc404090601"/>
      <w:bookmarkStart w:id="48" w:name="_Toc404091203"/>
      <w:bookmarkStart w:id="49" w:name="_Toc404091529"/>
      <w:bookmarkStart w:id="50" w:name="_Toc404195872"/>
      <w:bookmarkStart w:id="51" w:name="_Toc404196252"/>
      <w:bookmarkStart w:id="52" w:name="_Toc404503302"/>
      <w:bookmarkStart w:id="53" w:name="_Toc404504757"/>
      <w:bookmarkStart w:id="54" w:name="_Toc404508366"/>
      <w:bookmarkStart w:id="55" w:name="_Toc404512199"/>
      <w:bookmarkStart w:id="56" w:name="_Toc404522045"/>
      <w:bookmarkStart w:id="57" w:name="_Toc405578737"/>
      <w:bookmarkStart w:id="58" w:name="_Toc405826260"/>
      <w:bookmarkStart w:id="59" w:name="_Toc405830804"/>
      <w:bookmarkStart w:id="60" w:name="_Toc407360345"/>
      <w:bookmarkStart w:id="61" w:name="_Toc407360402"/>
      <w:bookmarkStart w:id="62" w:name="_Toc407371553"/>
      <w:bookmarkStart w:id="63" w:name="_Toc407372870"/>
      <w:bookmarkStart w:id="64" w:name="_Toc40737318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7346089" w14:textId="77777777" w:rsidR="00B53E67" w:rsidRPr="00DE3E4B" w:rsidRDefault="00B53E67" w:rsidP="00F5058E">
      <w:pPr>
        <w:keepNext/>
        <w:keepLines/>
        <w:numPr>
          <w:ilvl w:val="0"/>
          <w:numId w:val="4"/>
        </w:numPr>
        <w:spacing w:before="40"/>
        <w:outlineLvl w:val="2"/>
        <w:rPr>
          <w:rFonts w:asciiTheme="majorEastAsia" w:eastAsiaTheme="majorEastAsia" w:hAnsiTheme="majorEastAsia" w:cstheme="majorBidi"/>
          <w:vanish/>
          <w:szCs w:val="24"/>
        </w:rPr>
      </w:pPr>
      <w:bookmarkStart w:id="65" w:name="_Toc404089750"/>
      <w:bookmarkStart w:id="66" w:name="_Toc404089802"/>
      <w:bookmarkStart w:id="67" w:name="_Toc404090602"/>
      <w:bookmarkStart w:id="68" w:name="_Toc404091204"/>
      <w:bookmarkStart w:id="69" w:name="_Toc404091530"/>
      <w:bookmarkStart w:id="70" w:name="_Toc404195873"/>
      <w:bookmarkStart w:id="71" w:name="_Toc404196253"/>
      <w:bookmarkStart w:id="72" w:name="_Toc404503303"/>
      <w:bookmarkStart w:id="73" w:name="_Toc404504758"/>
      <w:bookmarkStart w:id="74" w:name="_Toc404508367"/>
      <w:bookmarkStart w:id="75" w:name="_Toc404512200"/>
      <w:bookmarkStart w:id="76" w:name="_Toc404522046"/>
      <w:bookmarkStart w:id="77" w:name="_Toc405578738"/>
      <w:bookmarkStart w:id="78" w:name="_Toc405826261"/>
      <w:bookmarkStart w:id="79" w:name="_Toc405830805"/>
      <w:bookmarkStart w:id="80" w:name="_Toc407360346"/>
      <w:bookmarkStart w:id="81" w:name="_Toc407360403"/>
      <w:bookmarkStart w:id="82" w:name="_Toc407371554"/>
      <w:bookmarkStart w:id="83" w:name="_Toc407372871"/>
      <w:bookmarkStart w:id="84" w:name="_Toc40737318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6F68492D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85" w:name="_Toc404091205"/>
      <w:bookmarkStart w:id="86" w:name="_Toc404091531"/>
      <w:bookmarkStart w:id="87" w:name="_Toc404195874"/>
      <w:bookmarkStart w:id="88" w:name="_Toc404196254"/>
      <w:bookmarkStart w:id="89" w:name="_Toc404503304"/>
      <w:bookmarkStart w:id="90" w:name="_Toc404504759"/>
      <w:bookmarkStart w:id="91" w:name="_Toc404508368"/>
      <w:bookmarkStart w:id="92" w:name="_Toc404512201"/>
      <w:bookmarkStart w:id="93" w:name="_Toc404522047"/>
      <w:bookmarkStart w:id="94" w:name="_Toc405578739"/>
      <w:bookmarkStart w:id="95" w:name="_Toc405826262"/>
      <w:bookmarkStart w:id="96" w:name="_Toc405830806"/>
      <w:bookmarkStart w:id="97" w:name="_Toc407360347"/>
      <w:bookmarkStart w:id="98" w:name="_Toc407360404"/>
      <w:bookmarkStart w:id="99" w:name="_Toc407371555"/>
      <w:bookmarkStart w:id="100" w:name="_Toc407372872"/>
      <w:bookmarkStart w:id="101" w:name="_Toc40737318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0ECC394A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02" w:name="_Toc404091206"/>
      <w:bookmarkStart w:id="103" w:name="_Toc404091532"/>
      <w:bookmarkStart w:id="104" w:name="_Toc404195875"/>
      <w:bookmarkStart w:id="105" w:name="_Toc404196255"/>
      <w:bookmarkStart w:id="106" w:name="_Toc404503305"/>
      <w:bookmarkStart w:id="107" w:name="_Toc404504760"/>
      <w:bookmarkStart w:id="108" w:name="_Toc404508369"/>
      <w:bookmarkStart w:id="109" w:name="_Toc404512202"/>
      <w:bookmarkStart w:id="110" w:name="_Toc404522048"/>
      <w:bookmarkStart w:id="111" w:name="_Toc405578740"/>
      <w:bookmarkStart w:id="112" w:name="_Toc405826263"/>
      <w:bookmarkStart w:id="113" w:name="_Toc405830807"/>
      <w:bookmarkStart w:id="114" w:name="_Toc407360348"/>
      <w:bookmarkStart w:id="115" w:name="_Toc407360405"/>
      <w:bookmarkStart w:id="116" w:name="_Toc407371556"/>
      <w:bookmarkStart w:id="117" w:name="_Toc407372873"/>
      <w:bookmarkStart w:id="118" w:name="_Toc40737318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4BBE7BC3" w14:textId="77777777" w:rsidR="00B53E67" w:rsidRPr="00DF7041" w:rsidRDefault="00B53E67" w:rsidP="00F5058E">
      <w:pPr>
        <w:keepNext/>
        <w:keepLines/>
        <w:numPr>
          <w:ilvl w:val="0"/>
          <w:numId w:val="3"/>
        </w:numPr>
        <w:spacing w:before="40"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19" w:name="_Toc404091207"/>
      <w:bookmarkStart w:id="120" w:name="_Toc404091533"/>
      <w:bookmarkStart w:id="121" w:name="_Toc404195876"/>
      <w:bookmarkStart w:id="122" w:name="_Toc404196256"/>
      <w:bookmarkStart w:id="123" w:name="_Toc404503306"/>
      <w:bookmarkStart w:id="124" w:name="_Toc404504761"/>
      <w:bookmarkStart w:id="125" w:name="_Toc404508370"/>
      <w:bookmarkStart w:id="126" w:name="_Toc404512203"/>
      <w:bookmarkStart w:id="127" w:name="_Toc404522049"/>
      <w:bookmarkStart w:id="128" w:name="_Toc405578741"/>
      <w:bookmarkStart w:id="129" w:name="_Toc405826264"/>
      <w:bookmarkStart w:id="130" w:name="_Toc405830808"/>
      <w:bookmarkStart w:id="131" w:name="_Toc407360349"/>
      <w:bookmarkStart w:id="132" w:name="_Toc407360406"/>
      <w:bookmarkStart w:id="133" w:name="_Toc407371557"/>
      <w:bookmarkStart w:id="134" w:name="_Toc407372874"/>
      <w:bookmarkStart w:id="135" w:name="_Toc407373187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659EC44D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36" w:name="_Toc404196257"/>
      <w:bookmarkStart w:id="137" w:name="_Toc404503307"/>
      <w:bookmarkStart w:id="138" w:name="_Toc404504762"/>
      <w:bookmarkStart w:id="139" w:name="_Toc404508371"/>
      <w:bookmarkStart w:id="140" w:name="_Toc404512204"/>
      <w:bookmarkStart w:id="141" w:name="_Toc404522050"/>
      <w:bookmarkStart w:id="142" w:name="_Toc405578742"/>
      <w:bookmarkStart w:id="143" w:name="_Toc405826265"/>
      <w:bookmarkStart w:id="144" w:name="_Toc405830809"/>
      <w:bookmarkStart w:id="145" w:name="_Toc407360350"/>
      <w:bookmarkStart w:id="146" w:name="_Toc407360407"/>
      <w:bookmarkStart w:id="147" w:name="_Toc407371558"/>
      <w:bookmarkStart w:id="148" w:name="_Toc407372875"/>
      <w:bookmarkStart w:id="149" w:name="_Toc407373188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16DD9D5C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50" w:name="_Toc404196258"/>
      <w:bookmarkStart w:id="151" w:name="_Toc404503308"/>
      <w:bookmarkStart w:id="152" w:name="_Toc404504763"/>
      <w:bookmarkStart w:id="153" w:name="_Toc404508372"/>
      <w:bookmarkStart w:id="154" w:name="_Toc404512205"/>
      <w:bookmarkStart w:id="155" w:name="_Toc404522051"/>
      <w:bookmarkStart w:id="156" w:name="_Toc405578743"/>
      <w:bookmarkStart w:id="157" w:name="_Toc405826266"/>
      <w:bookmarkStart w:id="158" w:name="_Toc405830810"/>
      <w:bookmarkStart w:id="159" w:name="_Toc407360351"/>
      <w:bookmarkStart w:id="160" w:name="_Toc407360408"/>
      <w:bookmarkStart w:id="161" w:name="_Toc407371559"/>
      <w:bookmarkStart w:id="162" w:name="_Toc407372876"/>
      <w:bookmarkStart w:id="163" w:name="_Toc40737318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4EEA8EAA" w14:textId="77777777" w:rsidR="00B53E67" w:rsidRPr="00C9114B" w:rsidRDefault="00B53E67" w:rsidP="00F5058E">
      <w:pPr>
        <w:keepNext/>
        <w:keepLines/>
        <w:numPr>
          <w:ilvl w:val="0"/>
          <w:numId w:val="6"/>
        </w:numPr>
        <w:spacing w:before="100" w:beforeAutospacing="1"/>
        <w:mirrorIndents/>
        <w:outlineLvl w:val="1"/>
        <w:rPr>
          <w:rFonts w:asciiTheme="majorEastAsia" w:eastAsiaTheme="majorEastAsia" w:hAnsiTheme="majorEastAsia" w:cstheme="majorBidi"/>
          <w:vanish/>
          <w:sz w:val="26"/>
          <w:szCs w:val="26"/>
        </w:rPr>
      </w:pPr>
      <w:bookmarkStart w:id="164" w:name="_Toc404196259"/>
      <w:bookmarkStart w:id="165" w:name="_Toc404503309"/>
      <w:bookmarkStart w:id="166" w:name="_Toc404504764"/>
      <w:bookmarkStart w:id="167" w:name="_Toc404508373"/>
      <w:bookmarkStart w:id="168" w:name="_Toc404512206"/>
      <w:bookmarkStart w:id="169" w:name="_Toc404522052"/>
      <w:bookmarkStart w:id="170" w:name="_Toc405578744"/>
      <w:bookmarkStart w:id="171" w:name="_Toc405826267"/>
      <w:bookmarkStart w:id="172" w:name="_Toc405830811"/>
      <w:bookmarkStart w:id="173" w:name="_Toc407360352"/>
      <w:bookmarkStart w:id="174" w:name="_Toc407360409"/>
      <w:bookmarkStart w:id="175" w:name="_Toc407371560"/>
      <w:bookmarkStart w:id="176" w:name="_Toc407372877"/>
      <w:bookmarkStart w:id="177" w:name="_Toc407373190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176FEB19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78" w:name="_Toc407373191"/>
      <w:r w:rsidRPr="009642B3">
        <w:rPr>
          <w:rFonts w:hint="eastAsia"/>
        </w:rPr>
        <w:t>功能模板设计说明</w:t>
      </w:r>
      <w:bookmarkEnd w:id="178"/>
    </w:p>
    <w:p w14:paraId="3B9AE1AB" w14:textId="77777777" w:rsidR="00B53E67" w:rsidRPr="009642B3" w:rsidRDefault="00B53E67" w:rsidP="00F5058E">
      <w:pPr>
        <w:pStyle w:val="Heading2"/>
        <w:numPr>
          <w:ilvl w:val="1"/>
          <w:numId w:val="7"/>
        </w:numPr>
      </w:pPr>
      <w:bookmarkStart w:id="179" w:name="_Toc407373192"/>
      <w:r w:rsidRPr="00A22E25">
        <w:rPr>
          <w:rFonts w:hint="eastAsia"/>
        </w:rPr>
        <w:t>用户管理</w:t>
      </w:r>
      <w:bookmarkEnd w:id="179"/>
    </w:p>
    <w:p w14:paraId="3FD030D1" w14:textId="77777777" w:rsidR="00B53E67" w:rsidRPr="006E3408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0" w:name="_Toc407373193"/>
      <w:r w:rsidRPr="006E3408">
        <w:rPr>
          <w:rFonts w:hint="eastAsia"/>
        </w:rPr>
        <w:t>目标</w:t>
      </w:r>
      <w:bookmarkEnd w:id="180"/>
    </w:p>
    <w:p w14:paraId="30ED97A5" w14:textId="77777777" w:rsidR="00B53E67" w:rsidRPr="006E3408" w:rsidRDefault="00B53E67" w:rsidP="00B53E67">
      <w:r w:rsidRPr="006E3408">
        <w:rPr>
          <w:rFonts w:hint="eastAsia"/>
        </w:rPr>
        <w:t>管理员</w:t>
      </w:r>
      <w:r w:rsidRPr="006E3408">
        <w:t>通过用户管理模块，对用户进行增删改查操作。</w:t>
      </w:r>
    </w:p>
    <w:p w14:paraId="25DF66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1" w:name="_Toc407373194"/>
      <w:r>
        <w:rPr>
          <w:rFonts w:hint="eastAsia"/>
        </w:rPr>
        <w:t>用户</w:t>
      </w:r>
      <w:r>
        <w:t>需求</w:t>
      </w:r>
      <w:bookmarkEnd w:id="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88"/>
      </w:tblGrid>
      <w:tr w:rsidR="00B53E67" w:rsidRPr="00606011" w14:paraId="79EE106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67ECDC8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49A92B47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06</w:t>
            </w:r>
          </w:p>
        </w:tc>
      </w:tr>
      <w:tr w:rsidR="00B53E67" w:rsidRPr="00606011" w14:paraId="5624299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CF8B9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2CF535F8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</w:p>
        </w:tc>
      </w:tr>
      <w:tr w:rsidR="00B53E67" w:rsidRPr="00606011" w14:paraId="2BEBF24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45C25B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1E1F2570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54F4FB3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5B9AD2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0F33E56B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06E45BD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5560914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60A72286" w14:textId="77777777" w:rsidR="00B53E67" w:rsidRPr="00606011" w:rsidRDefault="00B53E67" w:rsidP="002D4C07">
            <w:pPr>
              <w:pStyle w:val="TableText"/>
            </w:pPr>
            <w:r>
              <w:object w:dxaOrig="9840" w:dyaOrig="7500" w14:anchorId="3EC3DF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3.6pt;height:309.4pt" o:ole="">
                  <v:imagedata r:id="rId9" o:title=""/>
                </v:shape>
                <o:OLEObject Type="Embed" ProgID="PBrush" ShapeID="_x0000_i1025" DrawAspect="Content" ObjectID="_1481454809" r:id="rId10"/>
              </w:object>
            </w:r>
          </w:p>
        </w:tc>
      </w:tr>
      <w:tr w:rsidR="00B53E67" w:rsidRPr="00606011" w14:paraId="25D2628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A486A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1FCD6618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7B661918">
                <v:shape id="_x0000_i1026" type="#_x0000_t75" style="width:302.95pt;height:182.25pt" o:ole="">
                  <v:imagedata r:id="rId11" o:title=""/>
                </v:shape>
                <o:OLEObject Type="Embed" ProgID="Visio.Drawing.15" ShapeID="_x0000_i1026" DrawAspect="Content" ObjectID="_1481454810" r:id="rId12"/>
              </w:object>
            </w:r>
          </w:p>
        </w:tc>
      </w:tr>
      <w:tr w:rsidR="00B53E67" w:rsidRPr="00606011" w14:paraId="2645534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31A1EF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6C236E24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675A853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C9988B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391EA2D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47A2E630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6B6ABFD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78F0C42D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C6E42A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F65926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06AD965E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B7CF45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0DF5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65849CB7" w14:textId="77777777" w:rsidR="00B53E67" w:rsidRPr="003750FB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37907CAD" w14:textId="77777777" w:rsidTr="009112F4">
        <w:trPr>
          <w:trHeight w:val="278"/>
        </w:trPr>
        <w:tc>
          <w:tcPr>
            <w:tcW w:w="1795" w:type="dxa"/>
            <w:shd w:val="clear" w:color="auto" w:fill="BFBFBF" w:themeFill="background1" w:themeFillShade="BF"/>
          </w:tcPr>
          <w:p w14:paraId="73B6A1F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4070844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27B3966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D0BD89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0A819165" w14:textId="77777777" w:rsidR="00B53E67" w:rsidRPr="00606011" w:rsidRDefault="00B53E67" w:rsidP="002D4C07">
            <w:pPr>
              <w:pStyle w:val="TableText"/>
            </w:pPr>
            <w:r>
              <w:t>UC_007,UC_008</w:t>
            </w:r>
          </w:p>
        </w:tc>
      </w:tr>
      <w:tr w:rsidR="00B53E67" w:rsidRPr="00606011" w14:paraId="4B35E78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F9E990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629689" w14:textId="77777777" w:rsidR="00B53E67" w:rsidRPr="00A056A8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4E60190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E00E7B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3C602A4" w14:textId="77777777" w:rsidR="00B53E67" w:rsidRPr="00717B5D" w:rsidRDefault="00B53E67" w:rsidP="002D4C07">
            <w:pPr>
              <w:pStyle w:val="TableText"/>
            </w:pPr>
            <w:r>
              <w:t>n/a</w:t>
            </w:r>
          </w:p>
        </w:tc>
      </w:tr>
    </w:tbl>
    <w:p w14:paraId="57AD1E5F" w14:textId="77777777" w:rsidR="00B53E67" w:rsidRPr="00C5581D" w:rsidRDefault="00B53E67" w:rsidP="00B53E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7EEF033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77313E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编号</w:t>
            </w:r>
          </w:p>
        </w:tc>
        <w:tc>
          <w:tcPr>
            <w:tcW w:w="6835" w:type="dxa"/>
          </w:tcPr>
          <w:p w14:paraId="04CE71C3" w14:textId="77777777" w:rsidR="00B53E67" w:rsidRPr="00E50DD9" w:rsidRDefault="00B53E67" w:rsidP="002D4C07">
            <w:pPr>
              <w:pStyle w:val="TableText"/>
            </w:pPr>
            <w:r w:rsidRPr="00E50DD9">
              <w:t>UC_007</w:t>
            </w:r>
          </w:p>
        </w:tc>
      </w:tr>
      <w:tr w:rsidR="00B53E67" w:rsidRPr="00606011" w14:paraId="00C17CB1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325AD907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描述</w:t>
            </w:r>
          </w:p>
        </w:tc>
        <w:tc>
          <w:tcPr>
            <w:tcW w:w="6835" w:type="dxa"/>
          </w:tcPr>
          <w:p w14:paraId="6244B430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用户管理</w:t>
            </w:r>
            <w:r w:rsidRPr="00E50DD9">
              <w:rPr>
                <w:rFonts w:hint="eastAsia"/>
              </w:rPr>
              <w:t>-</w:t>
            </w:r>
            <w:r w:rsidRPr="00E50DD9">
              <w:rPr>
                <w:rFonts w:hint="eastAsia"/>
              </w:rPr>
              <w:t>创建</w:t>
            </w:r>
            <w:r w:rsidRPr="00E50DD9">
              <w:t>用户</w:t>
            </w:r>
          </w:p>
        </w:tc>
      </w:tr>
      <w:tr w:rsidR="00B53E67" w:rsidRPr="00606011" w14:paraId="52C4FFC8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9D95151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来源</w:t>
            </w:r>
          </w:p>
        </w:tc>
        <w:tc>
          <w:tcPr>
            <w:tcW w:w="6835" w:type="dxa"/>
          </w:tcPr>
          <w:p w14:paraId="4111610D" w14:textId="77777777" w:rsidR="00B53E67" w:rsidRPr="00E50DD9" w:rsidRDefault="00B53E67" w:rsidP="002D4C07">
            <w:pPr>
              <w:pStyle w:val="TableText"/>
            </w:pPr>
            <w:r w:rsidRPr="00E50DD9">
              <w:t>UR_010</w:t>
            </w:r>
          </w:p>
        </w:tc>
      </w:tr>
      <w:tr w:rsidR="00B53E67" w:rsidRPr="00606011" w14:paraId="4DEB3D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A958BE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用户</w:t>
            </w:r>
          </w:p>
        </w:tc>
        <w:tc>
          <w:tcPr>
            <w:tcW w:w="6835" w:type="dxa"/>
          </w:tcPr>
          <w:p w14:paraId="0624D425" w14:textId="77777777" w:rsidR="00B53E67" w:rsidRPr="00E50DD9" w:rsidRDefault="00B53E67" w:rsidP="002D4C07">
            <w:pPr>
              <w:pStyle w:val="TableText"/>
            </w:pPr>
            <w:r w:rsidRPr="00E50DD9">
              <w:t>USR_05 –</w:t>
            </w:r>
            <w:r w:rsidRPr="00E50DD9">
              <w:t>系统</w:t>
            </w:r>
            <w:r w:rsidRPr="00E50DD9">
              <w:rPr>
                <w:rFonts w:hint="eastAsia"/>
              </w:rPr>
              <w:t>管理员</w:t>
            </w:r>
          </w:p>
        </w:tc>
      </w:tr>
      <w:tr w:rsidR="00B53E67" w:rsidRPr="00606011" w14:paraId="76C5249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B26B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5BDADFB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n/a</w:t>
            </w:r>
          </w:p>
        </w:tc>
      </w:tr>
      <w:tr w:rsidR="00B53E67" w:rsidRPr="00606011" w14:paraId="3FD436D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41A1FD6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用例</w:t>
            </w:r>
            <w:r w:rsidRPr="00E50DD9">
              <w:t>图</w:t>
            </w:r>
          </w:p>
        </w:tc>
        <w:tc>
          <w:tcPr>
            <w:tcW w:w="6835" w:type="dxa"/>
          </w:tcPr>
          <w:p w14:paraId="7943F9D4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16DD9B1E">
                <v:shape id="_x0000_i1027" type="#_x0000_t75" style="width:302.95pt;height:182.25pt" o:ole="">
                  <v:imagedata r:id="rId13" o:title=""/>
                </v:shape>
                <o:OLEObject Type="Embed" ProgID="Visio.Drawing.15" ShapeID="_x0000_i1027" DrawAspect="Content" ObjectID="_1481454811" r:id="rId14"/>
              </w:object>
            </w:r>
          </w:p>
        </w:tc>
      </w:tr>
      <w:tr w:rsidR="00B53E67" w:rsidRPr="00606011" w14:paraId="4718D95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B48EDFC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触发</w:t>
            </w:r>
            <w:r w:rsidRPr="00E50DD9">
              <w:t>条件</w:t>
            </w:r>
          </w:p>
        </w:tc>
        <w:tc>
          <w:tcPr>
            <w:tcW w:w="6835" w:type="dxa"/>
          </w:tcPr>
          <w:p w14:paraId="47DEBD81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管理员得到增加</w:t>
            </w:r>
            <w:r>
              <w:t>用户信息需求</w:t>
            </w:r>
          </w:p>
        </w:tc>
      </w:tr>
      <w:tr w:rsidR="00B53E67" w:rsidRPr="00606011" w14:paraId="2418F694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F572338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前置</w:t>
            </w:r>
            <w:r w:rsidRPr="00E50DD9">
              <w:t>条件</w:t>
            </w:r>
          </w:p>
        </w:tc>
        <w:tc>
          <w:tcPr>
            <w:tcW w:w="6835" w:type="dxa"/>
          </w:tcPr>
          <w:p w14:paraId="6CEEE6CB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D5BB02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CB856EB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lastRenderedPageBreak/>
              <w:t>后置</w:t>
            </w:r>
            <w:r w:rsidRPr="00E50DD9">
              <w:t>条件</w:t>
            </w:r>
          </w:p>
        </w:tc>
        <w:tc>
          <w:tcPr>
            <w:tcW w:w="6835" w:type="dxa"/>
          </w:tcPr>
          <w:p w14:paraId="76EB5653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6AEC7547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181A7B5" w14:textId="77777777" w:rsidR="00B53E67" w:rsidRPr="00E50DD9" w:rsidRDefault="00B53E67" w:rsidP="002D4C07">
            <w:pPr>
              <w:pStyle w:val="TableText"/>
            </w:pPr>
            <w:r w:rsidRPr="00E50DD9">
              <w:rPr>
                <w:rFonts w:hint="eastAsia"/>
              </w:rPr>
              <w:t>主流程</w:t>
            </w:r>
          </w:p>
        </w:tc>
        <w:tc>
          <w:tcPr>
            <w:tcW w:w="6835" w:type="dxa"/>
          </w:tcPr>
          <w:p w14:paraId="660B6E9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管理员点击</w:t>
            </w:r>
            <w:r>
              <w:rPr>
                <w:rFonts w:hint="eastAsia"/>
              </w:rPr>
              <w:t>eOrder</w:t>
            </w:r>
            <w:r>
              <w:rPr>
                <w:rFonts w:hint="eastAsia"/>
              </w:rPr>
              <w:t>订餐</w:t>
            </w:r>
            <w:r>
              <w:t>管理系统后台</w:t>
            </w:r>
            <w:r>
              <w:rPr>
                <w:rFonts w:hint="eastAsia"/>
              </w:rPr>
              <w:t>页面</w:t>
            </w:r>
            <w:r>
              <w:t>左侧用户</w:t>
            </w:r>
            <w:r>
              <w:rPr>
                <w:rFonts w:hint="eastAsia"/>
              </w:rPr>
              <w:t>管理</w:t>
            </w:r>
            <w:r>
              <w:t>菜单，</w:t>
            </w:r>
            <w:r>
              <w:rPr>
                <w:rFonts w:hint="eastAsia"/>
              </w:rPr>
              <w:t>进入</w:t>
            </w:r>
            <w:r>
              <w:t>用户管理页面</w:t>
            </w:r>
          </w:p>
          <w:p w14:paraId="5F9DAA2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页面显示系统</w:t>
            </w:r>
            <w:r>
              <w:t>所有的用户信息列表</w:t>
            </w:r>
          </w:p>
          <w:p w14:paraId="3E94D08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增加新用户的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输入用户</w:t>
            </w:r>
            <w:r>
              <w:t>信息</w:t>
            </w:r>
          </w:p>
          <w:p w14:paraId="6E101C9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增加创建</w:t>
            </w:r>
            <w:r>
              <w:t>新用户按钮</w:t>
            </w:r>
            <w:r>
              <w:rPr>
                <w:rFonts w:hint="eastAsia"/>
              </w:rPr>
              <w:t>提交</w:t>
            </w:r>
            <w:r>
              <w:t>新用户</w:t>
            </w:r>
            <w:r>
              <w:rPr>
                <w:rFonts w:hint="eastAsia"/>
              </w:rPr>
              <w:t>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Msg701</w:t>
            </w:r>
          </w:p>
          <w:p w14:paraId="7B258F04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显示用户加入</w:t>
            </w:r>
            <w:r>
              <w:rPr>
                <w:rFonts w:hint="eastAsia"/>
              </w:rPr>
              <w:t>了</w:t>
            </w:r>
            <w:r>
              <w:t>用户列表</w:t>
            </w:r>
          </w:p>
        </w:tc>
      </w:tr>
      <w:tr w:rsidR="00B53E67" w:rsidRPr="00606011" w14:paraId="1E96FAD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C5C0322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0F0D6D7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管理员</w:t>
            </w:r>
            <w:r>
              <w:t>没输入所有的</w:t>
            </w:r>
            <w:r>
              <w:rPr>
                <w:rFonts w:hint="eastAsia"/>
              </w:rPr>
              <w:t>用户</w:t>
            </w:r>
            <w:r w:rsidRPr="003750FB">
              <w:t>信息，系统提示</w:t>
            </w:r>
            <w:r>
              <w:t>Msg702</w:t>
            </w:r>
          </w:p>
          <w:p w14:paraId="726EC560" w14:textId="77777777" w:rsidR="00B53E67" w:rsidRPr="003750FB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</w:tc>
      </w:tr>
      <w:tr w:rsidR="00B53E67" w:rsidRPr="00606011" w14:paraId="1A1DA671" w14:textId="77777777" w:rsidTr="009112F4">
        <w:trPr>
          <w:trHeight w:val="620"/>
        </w:trPr>
        <w:tc>
          <w:tcPr>
            <w:tcW w:w="1795" w:type="dxa"/>
            <w:shd w:val="clear" w:color="auto" w:fill="BFBFBF" w:themeFill="background1" w:themeFillShade="BF"/>
          </w:tcPr>
          <w:p w14:paraId="21212960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103D0E9C" w14:textId="77777777" w:rsidR="00B53E67" w:rsidRPr="00B10DC7" w:rsidRDefault="00B53E67" w:rsidP="002D4C07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员工</w:t>
            </w:r>
            <w:r w:rsidRPr="00B10DC7">
              <w:rPr>
                <w:rFonts w:hint="eastAsia"/>
              </w:rPr>
              <w:t>号重复</w:t>
            </w:r>
            <w:r w:rsidRPr="00B10DC7">
              <w:t>，提示</w:t>
            </w:r>
            <w:r w:rsidRPr="00B10DC7">
              <w:t>Msg</w:t>
            </w:r>
            <w:r>
              <w:t>7</w:t>
            </w:r>
            <w:r w:rsidRPr="00B10DC7">
              <w:t>03</w:t>
            </w:r>
          </w:p>
          <w:p w14:paraId="11663C22" w14:textId="77777777" w:rsidR="00B53E67" w:rsidRPr="00CD693A" w:rsidRDefault="00B53E67" w:rsidP="002D4C07">
            <w:pPr>
              <w:pStyle w:val="TableText"/>
            </w:pPr>
            <w:r>
              <w:t xml:space="preserve"> </w:t>
            </w:r>
            <w:r>
              <w:rPr>
                <w:rFonts w:hint="eastAsia"/>
              </w:rPr>
              <w:t>手机号</w:t>
            </w:r>
            <w:r>
              <w:t>重复，提示</w:t>
            </w:r>
            <w:r>
              <w:t>Msg704</w:t>
            </w:r>
          </w:p>
        </w:tc>
      </w:tr>
      <w:tr w:rsidR="00B53E67" w:rsidRPr="00606011" w14:paraId="0E3BEA49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E86F87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AF6EF0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56057A11" w14:textId="77777777" w:rsidTr="009112F4">
        <w:trPr>
          <w:trHeight w:val="665"/>
        </w:trPr>
        <w:tc>
          <w:tcPr>
            <w:tcW w:w="1795" w:type="dxa"/>
            <w:shd w:val="clear" w:color="auto" w:fill="BFBFBF" w:themeFill="background1" w:themeFillShade="BF"/>
          </w:tcPr>
          <w:p w14:paraId="2B979BB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23E2B06" w14:textId="77777777" w:rsidR="00B53E67" w:rsidRPr="00DC2336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>
              <w:rPr>
                <w:rFonts w:hint="eastAsia"/>
              </w:rPr>
              <w:t>用户</w:t>
            </w:r>
            <w:r w:rsidRPr="00225E9A">
              <w:rPr>
                <w:rFonts w:hint="eastAsia"/>
              </w:rPr>
              <w:t>拼音</w:t>
            </w:r>
            <w:r>
              <w:rPr>
                <w:rFonts w:hint="eastAsia"/>
              </w:rPr>
              <w:t>字母</w:t>
            </w:r>
            <w:r>
              <w:rPr>
                <w:rFonts w:hint="eastAsia"/>
              </w:rPr>
              <w:t>a-z</w:t>
            </w:r>
            <w:r w:rsidRPr="00225E9A">
              <w:t>显示</w:t>
            </w:r>
          </w:p>
        </w:tc>
      </w:tr>
      <w:tr w:rsidR="00B53E67" w:rsidRPr="00606011" w14:paraId="6A4017E5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2B28C5C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56392B54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音，忽略</w:t>
            </w:r>
            <w:r>
              <w:t>大小写</w:t>
            </w:r>
            <w:r>
              <w:rPr>
                <w:rFonts w:hint="eastAsia"/>
              </w:rPr>
              <w:t>，</w:t>
            </w:r>
            <w:r>
              <w:t>相同用户的加数字</w:t>
            </w:r>
            <w:r>
              <w:rPr>
                <w:rFonts w:hint="eastAsia"/>
              </w:rPr>
              <w:t>区分</w:t>
            </w:r>
            <w:r>
              <w:t>）</w:t>
            </w:r>
            <w:r>
              <w:rPr>
                <w:rFonts w:hint="eastAsia"/>
              </w:rPr>
              <w:t>，员工号（为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  <w:r>
              <w:t>数字），</w:t>
            </w:r>
            <w:r>
              <w:rPr>
                <w:rFonts w:hint="eastAsia"/>
              </w:rPr>
              <w:t>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，确认</w:t>
            </w:r>
            <w:r>
              <w:t>密码，用户状态</w:t>
            </w:r>
            <w:r>
              <w:rPr>
                <w:rFonts w:hint="eastAsia"/>
              </w:rPr>
              <w:t>（在职</w:t>
            </w:r>
            <w:r>
              <w:t>，离职）</w:t>
            </w:r>
          </w:p>
        </w:tc>
      </w:tr>
    </w:tbl>
    <w:p w14:paraId="37E198FD" w14:textId="77777777" w:rsidR="00B53E67" w:rsidRPr="00E50DD9" w:rsidRDefault="00B53E67" w:rsidP="00B53E67"/>
    <w:tbl>
      <w:tblPr>
        <w:tblStyle w:val="TableGrid"/>
        <w:tblpPr w:leftFromText="180" w:rightFromText="180" w:vertAnchor="text" w:horzAnchor="margin" w:tblpY="19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B53E67" w:rsidRPr="00606011" w14:paraId="394E5D0F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B6F1D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编号</w:t>
            </w:r>
          </w:p>
        </w:tc>
        <w:tc>
          <w:tcPr>
            <w:tcW w:w="6835" w:type="dxa"/>
          </w:tcPr>
          <w:p w14:paraId="5969577E" w14:textId="77777777" w:rsidR="00B53E67" w:rsidRPr="00606011" w:rsidRDefault="00B53E67" w:rsidP="002D4C07">
            <w:pPr>
              <w:pStyle w:val="TableText"/>
            </w:pPr>
            <w:r w:rsidRPr="00606011">
              <w:t>UC_0</w:t>
            </w:r>
            <w:r>
              <w:t>08</w:t>
            </w:r>
          </w:p>
        </w:tc>
      </w:tr>
      <w:tr w:rsidR="00B53E67" w:rsidRPr="00606011" w14:paraId="0369861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E54CB9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描述</w:t>
            </w:r>
          </w:p>
        </w:tc>
        <w:tc>
          <w:tcPr>
            <w:tcW w:w="6835" w:type="dxa"/>
          </w:tcPr>
          <w:p w14:paraId="661309BD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用户管理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更新用户</w:t>
            </w:r>
          </w:p>
        </w:tc>
      </w:tr>
      <w:tr w:rsidR="00B53E67" w:rsidRPr="00606011" w14:paraId="5F629AD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24A899C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来源</w:t>
            </w:r>
          </w:p>
        </w:tc>
        <w:tc>
          <w:tcPr>
            <w:tcW w:w="6835" w:type="dxa"/>
          </w:tcPr>
          <w:p w14:paraId="008DEA4F" w14:textId="77777777" w:rsidR="00B53E67" w:rsidRPr="00606011" w:rsidRDefault="00B53E67" w:rsidP="002D4C07">
            <w:pPr>
              <w:pStyle w:val="TableText"/>
            </w:pPr>
            <w:r w:rsidRPr="00606011">
              <w:t>UR_0</w:t>
            </w:r>
            <w:r>
              <w:t>10</w:t>
            </w:r>
          </w:p>
        </w:tc>
      </w:tr>
      <w:tr w:rsidR="00B53E67" w:rsidRPr="00606011" w14:paraId="11F5C7D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4DBE9A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用户</w:t>
            </w:r>
          </w:p>
        </w:tc>
        <w:tc>
          <w:tcPr>
            <w:tcW w:w="6835" w:type="dxa"/>
          </w:tcPr>
          <w:p w14:paraId="63A0269A" w14:textId="77777777" w:rsidR="00B53E67" w:rsidRPr="00606011" w:rsidRDefault="00B53E67" w:rsidP="002D4C07">
            <w:pPr>
              <w:pStyle w:val="TableText"/>
            </w:pPr>
            <w:r>
              <w:t>USR_05 –</w:t>
            </w:r>
            <w:r>
              <w:t>系统</w:t>
            </w:r>
            <w:r>
              <w:rPr>
                <w:rFonts w:hint="eastAsia"/>
              </w:rPr>
              <w:t>管理员</w:t>
            </w:r>
          </w:p>
        </w:tc>
      </w:tr>
      <w:tr w:rsidR="00B53E67" w:rsidRPr="00606011" w14:paraId="70585F2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D00AADF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用户界面</w:t>
            </w:r>
          </w:p>
        </w:tc>
        <w:tc>
          <w:tcPr>
            <w:tcW w:w="6835" w:type="dxa"/>
          </w:tcPr>
          <w:p w14:paraId="3DA7FB1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n/a</w:t>
            </w:r>
          </w:p>
        </w:tc>
      </w:tr>
      <w:tr w:rsidR="00B53E67" w:rsidRPr="00606011" w14:paraId="38DF87B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0947EF3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用例</w:t>
            </w:r>
            <w:r w:rsidRPr="00606011">
              <w:t>图</w:t>
            </w:r>
          </w:p>
        </w:tc>
        <w:tc>
          <w:tcPr>
            <w:tcW w:w="6835" w:type="dxa"/>
          </w:tcPr>
          <w:p w14:paraId="27B07E07" w14:textId="77777777" w:rsidR="00B53E67" w:rsidRPr="00606011" w:rsidRDefault="00B53E67" w:rsidP="002D4C07">
            <w:pPr>
              <w:pStyle w:val="TableText"/>
            </w:pPr>
            <w:r w:rsidRPr="00B20C64">
              <w:object w:dxaOrig="7230" w:dyaOrig="4350" w14:anchorId="4E9488DE">
                <v:shape id="_x0000_i1028" type="#_x0000_t75" style="width:302.95pt;height:182.25pt" o:ole="">
                  <v:imagedata r:id="rId15" o:title=""/>
                </v:shape>
                <o:OLEObject Type="Embed" ProgID="Visio.Drawing.15" ShapeID="_x0000_i1028" DrawAspect="Content" ObjectID="_1481454812" r:id="rId16"/>
              </w:object>
            </w:r>
          </w:p>
        </w:tc>
      </w:tr>
      <w:tr w:rsidR="00B53E67" w:rsidRPr="00606011" w14:paraId="1138F65D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72675C8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触发</w:t>
            </w:r>
            <w:r w:rsidRPr="00606011">
              <w:t>条件</w:t>
            </w:r>
          </w:p>
        </w:tc>
        <w:tc>
          <w:tcPr>
            <w:tcW w:w="6835" w:type="dxa"/>
          </w:tcPr>
          <w:p w14:paraId="0254FB4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管理员得到</w:t>
            </w:r>
            <w:r>
              <w:t>用户信息</w:t>
            </w:r>
            <w:r>
              <w:rPr>
                <w:rFonts w:hint="eastAsia"/>
              </w:rPr>
              <w:t>更新</w:t>
            </w:r>
            <w:r>
              <w:t>需求</w:t>
            </w:r>
          </w:p>
        </w:tc>
      </w:tr>
      <w:tr w:rsidR="00B53E67" w:rsidRPr="00606011" w14:paraId="0573EA9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1501545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前置</w:t>
            </w:r>
            <w:r w:rsidRPr="00606011">
              <w:t>条件</w:t>
            </w:r>
          </w:p>
        </w:tc>
        <w:tc>
          <w:tcPr>
            <w:tcW w:w="6835" w:type="dxa"/>
          </w:tcPr>
          <w:p w14:paraId="084CCD7D" w14:textId="77777777" w:rsidR="00B53E67" w:rsidRPr="00606011" w:rsidRDefault="00B53E67" w:rsidP="002D4C07">
            <w:pPr>
              <w:pStyle w:val="TableText"/>
            </w:pPr>
            <w:r>
              <w:t>UC_005</w:t>
            </w:r>
          </w:p>
        </w:tc>
      </w:tr>
      <w:tr w:rsidR="00B53E67" w:rsidRPr="00606011" w14:paraId="396E6256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4AFB3C7B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后置</w:t>
            </w:r>
            <w:r w:rsidRPr="00606011">
              <w:t>条件</w:t>
            </w:r>
          </w:p>
        </w:tc>
        <w:tc>
          <w:tcPr>
            <w:tcW w:w="6835" w:type="dxa"/>
          </w:tcPr>
          <w:p w14:paraId="234C192C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1896B45E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ABF3D4E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lastRenderedPageBreak/>
              <w:t>主流程</w:t>
            </w:r>
          </w:p>
        </w:tc>
        <w:tc>
          <w:tcPr>
            <w:tcW w:w="6835" w:type="dxa"/>
          </w:tcPr>
          <w:p w14:paraId="759FBE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管理员进入</w:t>
            </w:r>
            <w:r>
              <w:t>用户信息列表</w:t>
            </w:r>
          </w:p>
          <w:p w14:paraId="0C6722FA" w14:textId="77777777" w:rsidR="00B53E67" w:rsidRPr="00606011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需要更新的</w:t>
            </w:r>
            <w:r>
              <w:t>用</w:t>
            </w:r>
            <w:r>
              <w:rPr>
                <w:rFonts w:hint="eastAsia"/>
              </w:rPr>
              <w:t>户</w:t>
            </w:r>
            <w:r>
              <w:t>名</w:t>
            </w:r>
            <w:r>
              <w:rPr>
                <w:rFonts w:hint="eastAsia"/>
              </w:rPr>
              <w:t>对应的</w:t>
            </w:r>
            <w:r>
              <w:t>编辑按钮</w:t>
            </w:r>
          </w:p>
          <w:p w14:paraId="6BB5915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在</w:t>
            </w:r>
            <w:r>
              <w:t>用户</w:t>
            </w:r>
            <w:r>
              <w:rPr>
                <w:rFonts w:hint="eastAsia"/>
              </w:rPr>
              <w:t>信息</w:t>
            </w:r>
            <w:r>
              <w:t>的</w:t>
            </w:r>
            <w:r>
              <w:rPr>
                <w:rFonts w:hint="eastAsia"/>
              </w:rPr>
              <w:t>页面</w:t>
            </w:r>
            <w:r>
              <w:t>内，</w:t>
            </w:r>
            <w:r>
              <w:rPr>
                <w:rFonts w:hint="eastAsia"/>
              </w:rPr>
              <w:t>输入</w:t>
            </w:r>
            <w:r>
              <w:t>更新</w:t>
            </w:r>
            <w:r>
              <w:rPr>
                <w:rFonts w:hint="eastAsia"/>
              </w:rPr>
              <w:t>需求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信息</w:t>
            </w:r>
          </w:p>
          <w:p w14:paraId="2F9552C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管理员</w:t>
            </w:r>
            <w:r>
              <w:t>点击</w:t>
            </w:r>
            <w:r>
              <w:rPr>
                <w:rFonts w:hint="eastAsia"/>
              </w:rPr>
              <w:t>更新</w:t>
            </w:r>
            <w:r>
              <w:t>用户信息页面的完成按钮</w:t>
            </w:r>
            <w:r>
              <w:rPr>
                <w:rFonts w:hint="eastAsia"/>
              </w:rPr>
              <w:t>提交</w:t>
            </w:r>
            <w:r>
              <w:t>用户</w:t>
            </w:r>
            <w:r>
              <w:rPr>
                <w:rFonts w:hint="eastAsia"/>
              </w:rPr>
              <w:t>更新信息，</w:t>
            </w:r>
            <w:r>
              <w:t>系统</w:t>
            </w:r>
            <w:r>
              <w:rPr>
                <w:rFonts w:hint="eastAsia"/>
              </w:rPr>
              <w:t>显示</w:t>
            </w:r>
            <w:r>
              <w:t>Msg801</w:t>
            </w:r>
          </w:p>
          <w:p w14:paraId="0E958186" w14:textId="77777777" w:rsidR="00B53E67" w:rsidRPr="00784F16" w:rsidRDefault="00B53E67" w:rsidP="002D4C07">
            <w:pPr>
              <w:pStyle w:val="TableText"/>
            </w:pPr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更新</w:t>
            </w:r>
            <w:r>
              <w:t>的用户</w:t>
            </w:r>
            <w:r>
              <w:rPr>
                <w:rFonts w:hint="eastAsia"/>
              </w:rPr>
              <w:t>信息</w:t>
            </w:r>
          </w:p>
        </w:tc>
      </w:tr>
      <w:tr w:rsidR="00B53E67" w:rsidRPr="00606011" w14:paraId="14B49B8B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9246F3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备选</w:t>
            </w:r>
            <w:r w:rsidRPr="00606011">
              <w:t>流程</w:t>
            </w:r>
          </w:p>
        </w:tc>
        <w:tc>
          <w:tcPr>
            <w:tcW w:w="6835" w:type="dxa"/>
          </w:tcPr>
          <w:p w14:paraId="4EB8B916" w14:textId="77777777" w:rsidR="00B53E67" w:rsidRPr="00CD693A" w:rsidRDefault="00B53E67" w:rsidP="002D4C07">
            <w:pPr>
              <w:pStyle w:val="TableText"/>
            </w:pPr>
            <w:r w:rsidRPr="00CD693A">
              <w:rPr>
                <w:rFonts w:hint="eastAsia"/>
              </w:rPr>
              <w:t>用户</w:t>
            </w:r>
            <w:r w:rsidRPr="00CD693A">
              <w:t>点击删除按钮</w:t>
            </w:r>
            <w:r w:rsidRPr="00CD693A">
              <w:rPr>
                <w:rFonts w:hint="eastAsia"/>
              </w:rPr>
              <w:t>，系统</w:t>
            </w:r>
            <w:r w:rsidRPr="00CD693A">
              <w:t>不显示</w:t>
            </w:r>
            <w:r w:rsidRPr="00CD693A">
              <w:rPr>
                <w:rFonts w:hint="eastAsia"/>
              </w:rPr>
              <w:t>该</w:t>
            </w:r>
            <w:r w:rsidRPr="00CD693A">
              <w:t>用户信息</w:t>
            </w:r>
          </w:p>
          <w:p w14:paraId="1FA14E8C" w14:textId="77777777" w:rsidR="00B53E67" w:rsidRPr="00CD693A" w:rsidRDefault="00B53E67" w:rsidP="002D4C07">
            <w:pPr>
              <w:pStyle w:val="TableText"/>
            </w:pPr>
            <w:r>
              <w:rPr>
                <w:rFonts w:hint="eastAsia"/>
              </w:rPr>
              <w:t>回到主流程</w:t>
            </w:r>
            <w:r>
              <w:rPr>
                <w:rFonts w:hint="eastAsia"/>
              </w:rPr>
              <w:t>1</w:t>
            </w:r>
          </w:p>
          <w:p w14:paraId="0A4F0444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4.</w:t>
            </w:r>
            <w:r>
              <w:t>1</w:t>
            </w:r>
            <w:r w:rsidRPr="002B56F8">
              <w:rPr>
                <w:rFonts w:hint="eastAsia"/>
              </w:rPr>
              <w:t>管理员删除了用户的</w:t>
            </w:r>
            <w:r w:rsidRPr="002B56F8">
              <w:t>信息某一个或者</w:t>
            </w:r>
            <w:r w:rsidRPr="002B56F8">
              <w:rPr>
                <w:rFonts w:hint="eastAsia"/>
              </w:rPr>
              <w:t>多个</w:t>
            </w:r>
            <w:r w:rsidRPr="002B56F8">
              <w:t>字段的值，系统提示</w:t>
            </w:r>
            <w:r w:rsidRPr="002B56F8">
              <w:t>Msg802</w:t>
            </w:r>
          </w:p>
          <w:p w14:paraId="1463490C" w14:textId="77777777" w:rsidR="00B53E67" w:rsidRDefault="00B53E67" w:rsidP="002D4C07">
            <w:pPr>
              <w:pStyle w:val="TableText"/>
            </w:pPr>
            <w:r w:rsidRPr="003750FB">
              <w:rPr>
                <w:rFonts w:hint="eastAsia"/>
              </w:rPr>
              <w:t>回到</w:t>
            </w:r>
            <w:r w:rsidRPr="003750FB">
              <w:t>主流程</w:t>
            </w:r>
            <w:r w:rsidRPr="003750FB">
              <w:rPr>
                <w:rFonts w:hint="eastAsia"/>
              </w:rPr>
              <w:t>4</w:t>
            </w:r>
          </w:p>
          <w:p w14:paraId="3FF60882" w14:textId="77777777" w:rsidR="00B53E67" w:rsidRPr="002B56F8" w:rsidRDefault="00B53E67" w:rsidP="002D4C07">
            <w:pPr>
              <w:pStyle w:val="TableText"/>
            </w:pPr>
            <w:r w:rsidRPr="002B56F8">
              <w:rPr>
                <w:rFonts w:hint="eastAsia"/>
              </w:rPr>
              <w:t>管理员</w:t>
            </w:r>
            <w:r w:rsidRPr="002B56F8">
              <w:t>提交更新不成功，系统提示</w:t>
            </w:r>
            <w:r w:rsidRPr="002B56F8">
              <w:t>Msg803</w:t>
            </w:r>
          </w:p>
          <w:p w14:paraId="5CB13113" w14:textId="77777777" w:rsidR="00B53E67" w:rsidRPr="002B56F8" w:rsidRDefault="00B53E67" w:rsidP="002D4C07">
            <w:pPr>
              <w:pStyle w:val="TableText"/>
            </w:pPr>
            <w:r>
              <w:rPr>
                <w:rFonts w:hint="eastAsia"/>
              </w:rPr>
              <w:t>回到</w:t>
            </w:r>
            <w:r>
              <w:t>主流程</w:t>
            </w:r>
            <w:r>
              <w:rPr>
                <w:rFonts w:hint="eastAsia"/>
              </w:rPr>
              <w:t>4</w:t>
            </w:r>
          </w:p>
        </w:tc>
      </w:tr>
      <w:tr w:rsidR="00B53E67" w:rsidRPr="00606011" w14:paraId="3AB2658A" w14:textId="77777777" w:rsidTr="009112F4">
        <w:trPr>
          <w:trHeight w:val="395"/>
        </w:trPr>
        <w:tc>
          <w:tcPr>
            <w:tcW w:w="1795" w:type="dxa"/>
            <w:shd w:val="clear" w:color="auto" w:fill="BFBFBF" w:themeFill="background1" w:themeFillShade="BF"/>
          </w:tcPr>
          <w:p w14:paraId="6FBFDD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例外</w:t>
            </w:r>
          </w:p>
        </w:tc>
        <w:tc>
          <w:tcPr>
            <w:tcW w:w="6835" w:type="dxa"/>
          </w:tcPr>
          <w:p w14:paraId="2EA9947E" w14:textId="77777777" w:rsidR="00B53E67" w:rsidRPr="00225E9A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7E065B1A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68EE28B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包含</w:t>
            </w:r>
            <w:r w:rsidRPr="00606011">
              <w:t>用例</w:t>
            </w:r>
          </w:p>
        </w:tc>
        <w:tc>
          <w:tcPr>
            <w:tcW w:w="6835" w:type="dxa"/>
          </w:tcPr>
          <w:p w14:paraId="139CB632" w14:textId="77777777" w:rsidR="00B53E67" w:rsidRPr="00606011" w:rsidRDefault="00B53E67" w:rsidP="002D4C07">
            <w:pPr>
              <w:pStyle w:val="TableText"/>
            </w:pPr>
            <w:r>
              <w:t>n/a</w:t>
            </w:r>
          </w:p>
        </w:tc>
      </w:tr>
      <w:tr w:rsidR="00B53E67" w:rsidRPr="00606011" w14:paraId="074FB8B3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54E1E476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非</w:t>
            </w:r>
            <w:r w:rsidRPr="00606011">
              <w:t>功能性需求</w:t>
            </w:r>
          </w:p>
        </w:tc>
        <w:tc>
          <w:tcPr>
            <w:tcW w:w="6835" w:type="dxa"/>
          </w:tcPr>
          <w:p w14:paraId="790671FC" w14:textId="77777777" w:rsidR="00B53E67" w:rsidRPr="0097111D" w:rsidRDefault="00B53E67" w:rsidP="002D4C07">
            <w:pPr>
              <w:pStyle w:val="TableText"/>
            </w:pPr>
            <w:r w:rsidRPr="00225E9A">
              <w:rPr>
                <w:rFonts w:hint="eastAsia"/>
              </w:rPr>
              <w:t>用户</w:t>
            </w:r>
            <w:r w:rsidRPr="00225E9A">
              <w:t>列表按照</w:t>
            </w:r>
            <w:r w:rsidRPr="00225E9A">
              <w:rPr>
                <w:rFonts w:hint="eastAsia"/>
              </w:rPr>
              <w:t>拼音</w:t>
            </w:r>
            <w:r w:rsidRPr="00225E9A">
              <w:t>显示</w:t>
            </w:r>
          </w:p>
        </w:tc>
      </w:tr>
      <w:tr w:rsidR="00B53E67" w:rsidRPr="00606011" w14:paraId="1DEE920C" w14:textId="77777777" w:rsidTr="009112F4">
        <w:tc>
          <w:tcPr>
            <w:tcW w:w="1795" w:type="dxa"/>
            <w:shd w:val="clear" w:color="auto" w:fill="BFBFBF" w:themeFill="background1" w:themeFillShade="BF"/>
          </w:tcPr>
          <w:p w14:paraId="186D7117" w14:textId="77777777" w:rsidR="00B53E67" w:rsidRPr="00606011" w:rsidRDefault="00B53E67" w:rsidP="002D4C07">
            <w:pPr>
              <w:pStyle w:val="TableText"/>
            </w:pPr>
            <w:r w:rsidRPr="00606011">
              <w:rPr>
                <w:rFonts w:hint="eastAsia"/>
              </w:rPr>
              <w:t>其他</w:t>
            </w:r>
            <w:r w:rsidRPr="00606011">
              <w:t>说明</w:t>
            </w:r>
          </w:p>
        </w:tc>
        <w:tc>
          <w:tcPr>
            <w:tcW w:w="6835" w:type="dxa"/>
          </w:tcPr>
          <w:p w14:paraId="39982C77" w14:textId="77777777" w:rsidR="00B53E67" w:rsidRPr="00717B5D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 w:rsidRPr="00606011">
              <w:t>信息包括：</w:t>
            </w:r>
            <w:r>
              <w:rPr>
                <w:rFonts w:hint="eastAsia"/>
              </w:rPr>
              <w:t>用户名（用户名</w:t>
            </w:r>
            <w:r>
              <w:t>为姓名的拼</w:t>
            </w:r>
            <w:r>
              <w:rPr>
                <w:rFonts w:hint="eastAsia"/>
              </w:rPr>
              <w:t>音</w:t>
            </w:r>
            <w:r>
              <w:t>）</w:t>
            </w:r>
            <w:r>
              <w:rPr>
                <w:rFonts w:hint="eastAsia"/>
              </w:rPr>
              <w:t>，手机号</w:t>
            </w:r>
            <w:r>
              <w:t>，</w:t>
            </w:r>
            <w:r>
              <w:rPr>
                <w:rFonts w:hint="eastAsia"/>
              </w:rPr>
              <w:t>密码（默认密码</w:t>
            </w:r>
            <w:r>
              <w:t>为手机号后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）</w:t>
            </w:r>
            <w:r>
              <w:rPr>
                <w:rFonts w:hint="eastAsia"/>
              </w:rPr>
              <w:t>，用户角色</w:t>
            </w:r>
          </w:p>
        </w:tc>
      </w:tr>
    </w:tbl>
    <w:p w14:paraId="64658E67" w14:textId="77777777" w:rsidR="00B53E67" w:rsidRPr="00194005" w:rsidRDefault="00B53E67" w:rsidP="00B53E67"/>
    <w:p w14:paraId="27150087" w14:textId="77777777" w:rsidR="00B53E67" w:rsidRDefault="00B53E67" w:rsidP="00B53E67"/>
    <w:p w14:paraId="6BC1FF3A" w14:textId="77777777" w:rsidR="00B53E67" w:rsidRPr="006E3408" w:rsidRDefault="00B53E67" w:rsidP="00B53E67"/>
    <w:p w14:paraId="0C693927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2" w:name="_Toc407373195"/>
      <w:r>
        <w:rPr>
          <w:rFonts w:hint="eastAsia"/>
        </w:rPr>
        <w:t>类图</w:t>
      </w:r>
      <w:bookmarkEnd w:id="182"/>
    </w:p>
    <w:p w14:paraId="3BC241FE" w14:textId="77777777" w:rsidR="00B53E67" w:rsidRPr="00600B88" w:rsidRDefault="00B53E67" w:rsidP="00B53E67">
      <w:r>
        <w:rPr>
          <w:noProof/>
        </w:rPr>
        <w:drawing>
          <wp:inline distT="0" distB="0" distL="0" distR="0" wp14:anchorId="069330F5" wp14:editId="57C9E3FF">
            <wp:extent cx="4685714" cy="30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894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3" w:name="_Toc407373196"/>
      <w:r>
        <w:rPr>
          <w:rFonts w:hint="eastAsia"/>
        </w:rPr>
        <w:t>时序图</w:t>
      </w:r>
      <w:bookmarkEnd w:id="183"/>
    </w:p>
    <w:p w14:paraId="1DF8D4EE" w14:textId="77777777" w:rsidR="00636DD2" w:rsidRDefault="00636DD2" w:rsidP="00B53E67">
      <w:pPr>
        <w:rPr>
          <w:noProof/>
          <w:lang w:bidi="ml-IN"/>
        </w:rPr>
      </w:pPr>
    </w:p>
    <w:p w14:paraId="14703145" w14:textId="4FE8AF05" w:rsidR="00636DD2" w:rsidRDefault="00636DD2" w:rsidP="00B53E67">
      <w:pPr>
        <w:rPr>
          <w:noProof/>
          <w:lang w:bidi="ml-IN"/>
        </w:rPr>
      </w:pPr>
      <w:r>
        <w:rPr>
          <w:rFonts w:hint="eastAsia"/>
          <w:noProof/>
          <w:lang w:bidi="ml-IN"/>
        </w:rPr>
        <w:lastRenderedPageBreak/>
        <w:t>1</w:t>
      </w:r>
      <w:r>
        <w:rPr>
          <w:rFonts w:hint="eastAsia"/>
          <w:noProof/>
          <w:lang w:bidi="ml-IN"/>
        </w:rPr>
        <w:t>、查找</w:t>
      </w:r>
      <w:r>
        <w:rPr>
          <w:noProof/>
          <w:lang w:bidi="ml-IN"/>
        </w:rPr>
        <w:t>用户</w:t>
      </w:r>
    </w:p>
    <w:p w14:paraId="60219174" w14:textId="08B9B4FD" w:rsidR="00B53E67" w:rsidRDefault="00636DD2" w:rsidP="00B53E67">
      <w:r>
        <w:rPr>
          <w:noProof/>
        </w:rPr>
        <w:drawing>
          <wp:inline distT="0" distB="0" distL="0" distR="0" wp14:anchorId="57610A87" wp14:editId="40DDB4DC">
            <wp:extent cx="5323809" cy="36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3B83" w14:textId="77777777" w:rsidR="00B53E67" w:rsidRDefault="00B53E67" w:rsidP="00B53E67"/>
    <w:p w14:paraId="2C8F3C04" w14:textId="77777777" w:rsidR="00636DD2" w:rsidRDefault="00636DD2" w:rsidP="00B53E67"/>
    <w:p w14:paraId="62709472" w14:textId="4997EB00" w:rsidR="00636DD2" w:rsidRDefault="00636DD2" w:rsidP="00B53E67">
      <w:r>
        <w:rPr>
          <w:rFonts w:hint="eastAsia"/>
        </w:rPr>
        <w:t>2</w:t>
      </w:r>
      <w:r>
        <w:rPr>
          <w:rFonts w:hint="eastAsia"/>
        </w:rPr>
        <w:t>、新增</w:t>
      </w:r>
      <w:r>
        <w:t>用户</w:t>
      </w:r>
    </w:p>
    <w:p w14:paraId="641F3E88" w14:textId="1DAED7F3" w:rsidR="00636DD2" w:rsidRDefault="00636DD2" w:rsidP="00B53E67">
      <w:r>
        <w:rPr>
          <w:noProof/>
        </w:rPr>
        <w:drawing>
          <wp:inline distT="0" distB="0" distL="0" distR="0" wp14:anchorId="579F585F" wp14:editId="170E1F36">
            <wp:extent cx="5038095" cy="25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2746" w14:textId="77777777" w:rsidR="00636DD2" w:rsidRDefault="00636DD2" w:rsidP="00B53E67"/>
    <w:p w14:paraId="44F62446" w14:textId="380D7D97" w:rsidR="00636DD2" w:rsidRDefault="00636DD2" w:rsidP="00B53E67">
      <w:r>
        <w:rPr>
          <w:rFonts w:hint="eastAsia"/>
        </w:rPr>
        <w:t>3</w:t>
      </w:r>
      <w:r>
        <w:rPr>
          <w:rFonts w:hint="eastAsia"/>
        </w:rPr>
        <w:t>、</w:t>
      </w:r>
      <w:r>
        <w:t>修改用户</w:t>
      </w:r>
    </w:p>
    <w:p w14:paraId="7897D621" w14:textId="4205ABAF" w:rsidR="00636DD2" w:rsidRDefault="00636DD2" w:rsidP="00B53E67">
      <w:r>
        <w:rPr>
          <w:noProof/>
        </w:rPr>
        <w:lastRenderedPageBreak/>
        <w:drawing>
          <wp:inline distT="0" distB="0" distL="0" distR="0" wp14:anchorId="6E982B71" wp14:editId="5EC78A35">
            <wp:extent cx="5095238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8D5" w14:textId="77777777" w:rsidR="00636DD2" w:rsidRDefault="00636DD2" w:rsidP="00B53E67"/>
    <w:p w14:paraId="73FEACBE" w14:textId="4371E4D2" w:rsidR="00636DD2" w:rsidRDefault="00636DD2" w:rsidP="00B53E67">
      <w:r>
        <w:rPr>
          <w:rFonts w:hint="eastAsia"/>
        </w:rPr>
        <w:t>4</w:t>
      </w:r>
      <w:r>
        <w:rPr>
          <w:rFonts w:hint="eastAsia"/>
        </w:rPr>
        <w:t>、</w:t>
      </w:r>
      <w:r>
        <w:t>删除用户</w:t>
      </w:r>
    </w:p>
    <w:p w14:paraId="3F36E6AE" w14:textId="13FBD293" w:rsidR="00B53E67" w:rsidRDefault="00B53E67" w:rsidP="00B53E67">
      <w:r>
        <w:rPr>
          <w:noProof/>
        </w:rPr>
        <w:drawing>
          <wp:inline distT="0" distB="0" distL="0" distR="0" wp14:anchorId="4B12C92E" wp14:editId="2ABCCE0B">
            <wp:extent cx="5038095" cy="26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5BC1" w14:textId="77777777" w:rsidR="00B53E67" w:rsidRPr="00B674CC" w:rsidRDefault="00B53E67" w:rsidP="00B53E67"/>
    <w:p w14:paraId="02D60A7A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4" w:name="_Toc407373197"/>
      <w:r>
        <w:rPr>
          <w:rFonts w:hint="eastAsia"/>
        </w:rPr>
        <w:t>组件</w:t>
      </w:r>
      <w:bookmarkEnd w:id="184"/>
    </w:p>
    <w:p w14:paraId="685C9D0B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Entity</w:t>
      </w:r>
      <w:r>
        <w:rPr>
          <w:rFonts w:hint="eastAsia"/>
        </w:rPr>
        <w:t>层实现对数据表及关联关系进行封装</w:t>
      </w:r>
      <w:r>
        <w:rPr>
          <w:rFonts w:hint="eastAsia"/>
        </w:rPr>
        <w:t xml:space="preserve"> ,</w:t>
      </w:r>
      <w:r>
        <w:rPr>
          <w:rFonts w:hint="eastAsia"/>
        </w:rPr>
        <w:t>命名就是数据库表的名字，遵循</w:t>
      </w:r>
      <w:r>
        <w:rPr>
          <w:rFonts w:hint="eastAsia"/>
        </w:rPr>
        <w:t>Java</w:t>
      </w:r>
      <w:r>
        <w:rPr>
          <w:rFonts w:hint="eastAsia"/>
        </w:rPr>
        <w:t>的编码规范；</w:t>
      </w:r>
    </w:p>
    <w:p w14:paraId="4401AE14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Dao</w:t>
      </w:r>
      <w:r>
        <w:rPr>
          <w:rFonts w:hint="eastAsia"/>
        </w:rPr>
        <w:t>接口层实现对数据访问层封装；</w:t>
      </w:r>
    </w:p>
    <w:p w14:paraId="0F800225" w14:textId="77777777" w:rsidR="00B53E67" w:rsidRDefault="00B53E67" w:rsidP="00F5058E">
      <w:pPr>
        <w:numPr>
          <w:ilvl w:val="0"/>
          <w:numId w:val="8"/>
        </w:numPr>
      </w:pPr>
      <w:r>
        <w:rPr>
          <w:rFonts w:hint="eastAsia"/>
        </w:rPr>
        <w:t>Sevice</w:t>
      </w:r>
      <w:r>
        <w:rPr>
          <w:rFonts w:hint="eastAsia"/>
        </w:rPr>
        <w:t>接口层实现对业务逻辑封装；</w:t>
      </w:r>
      <w:r>
        <w:rPr>
          <w:rFonts w:hint="eastAsia"/>
        </w:rPr>
        <w:t xml:space="preserve"> </w:t>
      </w:r>
    </w:p>
    <w:p w14:paraId="3CDF06DB" w14:textId="77777777" w:rsidR="00B53E67" w:rsidRDefault="00B53E67" w:rsidP="00F5058E">
      <w:pPr>
        <w:numPr>
          <w:ilvl w:val="0"/>
          <w:numId w:val="8"/>
        </w:numPr>
      </w:pPr>
      <w:r>
        <w:t>Action</w:t>
      </w:r>
      <w:r>
        <w:rPr>
          <w:rFonts w:hint="eastAsia"/>
        </w:rPr>
        <w:t>层实现对业务事件的封装。</w:t>
      </w:r>
    </w:p>
    <w:p w14:paraId="5316C8FD" w14:textId="77777777" w:rsidR="00B53E67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5" w:name="_Toc407373198"/>
      <w:r>
        <w:rPr>
          <w:rFonts w:hint="eastAsia"/>
        </w:rPr>
        <w:t>类</w:t>
      </w:r>
      <w:r>
        <w:t>说明</w:t>
      </w:r>
      <w:bookmarkEnd w:id="18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408E2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C296C0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4C22F5E7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module.entity</w:t>
            </w:r>
          </w:p>
        </w:tc>
      </w:tr>
      <w:tr w:rsidR="00B53E67" w14:paraId="48EEC175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B9B972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4B02E3EC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</w:p>
        </w:tc>
      </w:tr>
      <w:tr w:rsidR="00B53E67" w14:paraId="41816F9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A806E7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7C1B61BC" w14:textId="369130B4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module.entity</w:t>
            </w:r>
            <w:r w:rsidRPr="00D875EA">
              <w:t>.</w:t>
            </w:r>
            <w:r>
              <w:t>BaseEntity</w:t>
            </w:r>
          </w:p>
        </w:tc>
      </w:tr>
      <w:tr w:rsidR="00B53E67" w14:paraId="37C5AB8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DA1FAB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lastRenderedPageBreak/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A1B6384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8FFCBEE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35521516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02016A8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3F224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9120BA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3456D3A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363CF1D3" w14:textId="77777777" w:rsidTr="009112F4">
        <w:tc>
          <w:tcPr>
            <w:tcW w:w="2245" w:type="dxa"/>
          </w:tcPr>
          <w:p w14:paraId="0B61A3BA" w14:textId="77777777" w:rsidR="00B53E67" w:rsidRPr="00A52F83" w:rsidRDefault="00B53E67" w:rsidP="002D4C07">
            <w:pPr>
              <w:pStyle w:val="TableText"/>
            </w:pPr>
            <w:r>
              <w:t>userId</w:t>
            </w:r>
          </w:p>
        </w:tc>
        <w:tc>
          <w:tcPr>
            <w:tcW w:w="1710" w:type="dxa"/>
          </w:tcPr>
          <w:p w14:paraId="3BD2DDC1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392150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53E67" w14:paraId="49390F31" w14:textId="77777777" w:rsidTr="009112F4">
        <w:tc>
          <w:tcPr>
            <w:tcW w:w="2245" w:type="dxa"/>
          </w:tcPr>
          <w:p w14:paraId="5B160E68" w14:textId="77777777" w:rsidR="00B53E67" w:rsidRPr="00A52F83" w:rsidRDefault="00B53E67" w:rsidP="002D4C07">
            <w:pPr>
              <w:pStyle w:val="TableText"/>
            </w:pPr>
            <w:r w:rsidRPr="00A52F83">
              <w:t xml:space="preserve">username  </w:t>
            </w:r>
          </w:p>
        </w:tc>
        <w:tc>
          <w:tcPr>
            <w:tcW w:w="1710" w:type="dxa"/>
          </w:tcPr>
          <w:p w14:paraId="7833950D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6DEA1BC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53E67" w14:paraId="730634CB" w14:textId="77777777" w:rsidTr="009112F4">
        <w:tc>
          <w:tcPr>
            <w:tcW w:w="2245" w:type="dxa"/>
          </w:tcPr>
          <w:p w14:paraId="2D08998D" w14:textId="77777777" w:rsidR="00B53E67" w:rsidRPr="00A52F83" w:rsidRDefault="00B53E67" w:rsidP="002D4C07">
            <w:pPr>
              <w:pStyle w:val="TableText"/>
            </w:pPr>
            <w:r>
              <w:t xml:space="preserve">password </w:t>
            </w:r>
            <w:r w:rsidRPr="00A52F83">
              <w:t xml:space="preserve"> </w:t>
            </w:r>
          </w:p>
        </w:tc>
        <w:tc>
          <w:tcPr>
            <w:tcW w:w="1710" w:type="dxa"/>
          </w:tcPr>
          <w:p w14:paraId="3DF78C64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5CD1AD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  <w:tr w:rsidR="00B53E67" w14:paraId="55AABC21" w14:textId="77777777" w:rsidTr="009112F4">
        <w:tc>
          <w:tcPr>
            <w:tcW w:w="2245" w:type="dxa"/>
          </w:tcPr>
          <w:p w14:paraId="502431FA" w14:textId="77777777" w:rsidR="00B53E67" w:rsidRPr="00A52F83" w:rsidRDefault="00B53E67" w:rsidP="002D4C07">
            <w:pPr>
              <w:pStyle w:val="TableText"/>
            </w:pPr>
            <w:r w:rsidRPr="00A52F83">
              <w:t xml:space="preserve">cellphone </w:t>
            </w:r>
          </w:p>
        </w:tc>
        <w:tc>
          <w:tcPr>
            <w:tcW w:w="1710" w:type="dxa"/>
          </w:tcPr>
          <w:p w14:paraId="179E22C2" w14:textId="77777777" w:rsidR="00B53E67" w:rsidRPr="00D875EA" w:rsidRDefault="00B53E67" w:rsidP="002D4C07">
            <w:pPr>
              <w:pStyle w:val="TableText"/>
            </w:pPr>
            <w:r w:rsidRPr="00A52F83">
              <w:t>String</w:t>
            </w:r>
          </w:p>
        </w:tc>
        <w:tc>
          <w:tcPr>
            <w:tcW w:w="4675" w:type="dxa"/>
            <w:gridSpan w:val="2"/>
          </w:tcPr>
          <w:p w14:paraId="28A8254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B53E67" w14:paraId="38AD4841" w14:textId="77777777" w:rsidTr="009112F4">
        <w:tc>
          <w:tcPr>
            <w:tcW w:w="2245" w:type="dxa"/>
          </w:tcPr>
          <w:p w14:paraId="120025B1" w14:textId="77777777" w:rsidR="00B53E67" w:rsidRPr="00A52F83" w:rsidRDefault="00B53E67" w:rsidP="002D4C07">
            <w:pPr>
              <w:pStyle w:val="TableText"/>
            </w:pPr>
            <w:r w:rsidRPr="00A52F83">
              <w:t>levelId</w:t>
            </w:r>
          </w:p>
        </w:tc>
        <w:tc>
          <w:tcPr>
            <w:tcW w:w="1710" w:type="dxa"/>
          </w:tcPr>
          <w:p w14:paraId="2AB2B9C4" w14:textId="77777777" w:rsidR="00B53E67" w:rsidRPr="00D875EA" w:rsidRDefault="00B53E67" w:rsidP="002D4C07">
            <w:pPr>
              <w:pStyle w:val="TableText"/>
            </w:pPr>
            <w:r w:rsidRPr="00A52F83">
              <w:t>Integer</w:t>
            </w:r>
          </w:p>
        </w:tc>
        <w:tc>
          <w:tcPr>
            <w:tcW w:w="4675" w:type="dxa"/>
            <w:gridSpan w:val="2"/>
          </w:tcPr>
          <w:p w14:paraId="258D4C1A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等级</w:t>
            </w:r>
          </w:p>
        </w:tc>
      </w:tr>
      <w:tr w:rsidR="00B53E67" w14:paraId="77A084B8" w14:textId="77777777" w:rsidTr="009112F4">
        <w:tc>
          <w:tcPr>
            <w:tcW w:w="2245" w:type="dxa"/>
          </w:tcPr>
          <w:p w14:paraId="6AB9B20A" w14:textId="77777777" w:rsidR="00B53E67" w:rsidRPr="00A52F83" w:rsidRDefault="00B53E67" w:rsidP="002D4C07">
            <w:pPr>
              <w:pStyle w:val="TableText"/>
            </w:pPr>
            <w:r>
              <w:t>userStatus</w:t>
            </w:r>
          </w:p>
        </w:tc>
        <w:tc>
          <w:tcPr>
            <w:tcW w:w="1710" w:type="dxa"/>
          </w:tcPr>
          <w:p w14:paraId="70F00DF6" w14:textId="77777777" w:rsidR="00B53E67" w:rsidRPr="00D875EA" w:rsidRDefault="00B53E67" w:rsidP="002D4C07">
            <w:pPr>
              <w:pStyle w:val="TableText"/>
            </w:pPr>
            <w:r w:rsidRPr="00A52F83">
              <w:t>Boolean</w:t>
            </w:r>
          </w:p>
        </w:tc>
        <w:tc>
          <w:tcPr>
            <w:tcW w:w="4675" w:type="dxa"/>
            <w:gridSpan w:val="2"/>
          </w:tcPr>
          <w:p w14:paraId="4454788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</w:tr>
      <w:tr w:rsidR="00B53E67" w14:paraId="291A4735" w14:textId="77777777" w:rsidTr="009112F4">
        <w:tc>
          <w:tcPr>
            <w:tcW w:w="2245" w:type="dxa"/>
          </w:tcPr>
          <w:p w14:paraId="64107117" w14:textId="77777777" w:rsidR="00B53E67" w:rsidRPr="00A52F83" w:rsidRDefault="00B53E67" w:rsidP="002D4C07">
            <w:pPr>
              <w:pStyle w:val="TableText"/>
            </w:pPr>
            <w:r w:rsidRPr="00A52F83">
              <w:t xml:space="preserve">createAt </w:t>
            </w:r>
          </w:p>
        </w:tc>
        <w:tc>
          <w:tcPr>
            <w:tcW w:w="1710" w:type="dxa"/>
          </w:tcPr>
          <w:p w14:paraId="65CF6F12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61E4FF1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B53E67" w14:paraId="28336B1A" w14:textId="77777777" w:rsidTr="009112F4">
        <w:tc>
          <w:tcPr>
            <w:tcW w:w="2245" w:type="dxa"/>
          </w:tcPr>
          <w:p w14:paraId="702A84C8" w14:textId="77777777" w:rsidR="00B53E67" w:rsidRPr="00A52F83" w:rsidRDefault="00B53E67" w:rsidP="002D4C07">
            <w:pPr>
              <w:pStyle w:val="TableText"/>
            </w:pPr>
            <w:r w:rsidRPr="00A52F83">
              <w:t xml:space="preserve">updateAt </w:t>
            </w:r>
          </w:p>
        </w:tc>
        <w:tc>
          <w:tcPr>
            <w:tcW w:w="1710" w:type="dxa"/>
          </w:tcPr>
          <w:p w14:paraId="2A34E644" w14:textId="77777777" w:rsidR="00B53E67" w:rsidRPr="00D875EA" w:rsidRDefault="00B53E67" w:rsidP="002D4C07">
            <w:pPr>
              <w:pStyle w:val="TableText"/>
            </w:pPr>
            <w:r w:rsidRPr="00A52F83">
              <w:t>Timestamp</w:t>
            </w:r>
          </w:p>
        </w:tc>
        <w:tc>
          <w:tcPr>
            <w:tcW w:w="4675" w:type="dxa"/>
            <w:gridSpan w:val="2"/>
          </w:tcPr>
          <w:p w14:paraId="4A72910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</w:tr>
      <w:tr w:rsidR="00B53E67" w14:paraId="46587A0A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7A093F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49DB380F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B4EA44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3011F0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7D10C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08CA09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F24A303" w14:textId="77777777" w:rsidTr="009112F4">
        <w:tc>
          <w:tcPr>
            <w:tcW w:w="2245" w:type="dxa"/>
            <w:shd w:val="clear" w:color="auto" w:fill="FFFFFF" w:themeFill="background1"/>
          </w:tcPr>
          <w:p w14:paraId="7A027901" w14:textId="77777777" w:rsidR="00B53E67" w:rsidRDefault="00B53E67" w:rsidP="002D4C07">
            <w:pPr>
              <w:pStyle w:val="TableText"/>
            </w:pPr>
            <w:r w:rsidRPr="00DE4BEF">
              <w:t>getPK</w:t>
            </w:r>
          </w:p>
        </w:tc>
        <w:tc>
          <w:tcPr>
            <w:tcW w:w="1710" w:type="dxa"/>
            <w:shd w:val="clear" w:color="auto" w:fill="FFFFFF" w:themeFill="background1"/>
          </w:tcPr>
          <w:p w14:paraId="4BE9083C" w14:textId="77777777" w:rsidR="00B53E67" w:rsidRPr="004B6C39" w:rsidRDefault="00B53E67" w:rsidP="002D4C07">
            <w:pPr>
              <w:pStyle w:val="TableText"/>
            </w:pPr>
            <w:r w:rsidRPr="00DE4BEF">
              <w:t>Serializable</w:t>
            </w:r>
          </w:p>
        </w:tc>
        <w:tc>
          <w:tcPr>
            <w:tcW w:w="1800" w:type="dxa"/>
            <w:shd w:val="clear" w:color="auto" w:fill="FFFFFF" w:themeFill="background1"/>
          </w:tcPr>
          <w:p w14:paraId="45EDBCCA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4C7066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3CC087B3" w14:textId="77777777" w:rsidTr="009112F4">
        <w:tc>
          <w:tcPr>
            <w:tcW w:w="2245" w:type="dxa"/>
            <w:shd w:val="clear" w:color="auto" w:fill="FFFFFF" w:themeFill="background1"/>
          </w:tcPr>
          <w:p w14:paraId="0B8E6A1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1885FB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17CE2477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A59A94B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默认</w:t>
            </w:r>
            <w:r>
              <w:t>构造函数</w:t>
            </w:r>
          </w:p>
        </w:tc>
      </w:tr>
      <w:tr w:rsidR="00B53E67" w14:paraId="39905FBE" w14:textId="77777777" w:rsidTr="009112F4">
        <w:tc>
          <w:tcPr>
            <w:tcW w:w="2245" w:type="dxa"/>
            <w:shd w:val="clear" w:color="auto" w:fill="FFFFFF" w:themeFill="background1"/>
          </w:tcPr>
          <w:p w14:paraId="4122B59E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6B9E553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34376776" w14:textId="77777777" w:rsidR="00B53E67" w:rsidRPr="00D875EA" w:rsidRDefault="00B53E67" w:rsidP="002D4C07">
            <w:pPr>
              <w:pStyle w:val="TableText"/>
            </w:pPr>
            <w:r>
              <w:t xml:space="preserve">Integer </w:t>
            </w:r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C88DCED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</w:t>
            </w:r>
            <w:r>
              <w:t>User</w:t>
            </w:r>
            <w:r w:rsidRPr="00D4543B">
              <w:rPr>
                <w:rFonts w:hint="eastAsia"/>
              </w:rPr>
              <w:t>，它具有指定的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。</w:t>
            </w:r>
          </w:p>
        </w:tc>
      </w:tr>
      <w:tr w:rsidR="00B53E67" w14:paraId="1B9AB5F8" w14:textId="77777777" w:rsidTr="009112F4">
        <w:tc>
          <w:tcPr>
            <w:tcW w:w="2245" w:type="dxa"/>
            <w:shd w:val="clear" w:color="auto" w:fill="FFFFFF" w:themeFill="background1"/>
          </w:tcPr>
          <w:p w14:paraId="72B5C839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42CF287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2051584C" w14:textId="77777777" w:rsidR="00B53E67" w:rsidRPr="00D875EA" w:rsidRDefault="00B53E67" w:rsidP="002D4C07">
            <w:pPr>
              <w:pStyle w:val="TableText"/>
            </w:pPr>
            <w:r>
              <w:t xml:space="preserve">String 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875" w:type="dxa"/>
            <w:shd w:val="clear" w:color="auto" w:fill="FFFFFF" w:themeFill="background1"/>
          </w:tcPr>
          <w:p w14:paraId="6BB50C03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。</w:t>
            </w:r>
          </w:p>
        </w:tc>
      </w:tr>
      <w:tr w:rsidR="00B53E67" w14:paraId="7B7F726D" w14:textId="77777777" w:rsidTr="009112F4">
        <w:tc>
          <w:tcPr>
            <w:tcW w:w="2245" w:type="dxa"/>
            <w:shd w:val="clear" w:color="auto" w:fill="FFFFFF" w:themeFill="background1"/>
          </w:tcPr>
          <w:p w14:paraId="1943ADB5" w14:textId="77777777" w:rsidR="00B53E67" w:rsidRPr="004B6C39" w:rsidRDefault="00B53E67" w:rsidP="002D4C07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546BBE9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1800" w:type="dxa"/>
            <w:shd w:val="clear" w:color="auto" w:fill="FFFFFF" w:themeFill="background1"/>
          </w:tcPr>
          <w:p w14:paraId="447B656C" w14:textId="77777777" w:rsidR="00B53E67" w:rsidRPr="00F66A23" w:rsidRDefault="00B53E67" w:rsidP="002D4C07">
            <w:pPr>
              <w:pStyle w:val="TableText"/>
            </w:pPr>
            <w:r w:rsidRPr="000662DF">
              <w:t>String username, String password, String cellphone, Integer levelId, Boolean userStatus, Timestamp createAt</w:t>
            </w:r>
          </w:p>
        </w:tc>
        <w:tc>
          <w:tcPr>
            <w:tcW w:w="2875" w:type="dxa"/>
            <w:shd w:val="clear" w:color="auto" w:fill="FFFFFF" w:themeFill="background1"/>
          </w:tcPr>
          <w:p w14:paraId="4CEEAD69" w14:textId="77777777" w:rsidR="00B53E67" w:rsidRPr="00D875EA" w:rsidRDefault="00B53E67" w:rsidP="002D4C07">
            <w:pPr>
              <w:pStyle w:val="TableText"/>
            </w:pPr>
            <w:r w:rsidRPr="00D4543B">
              <w:rPr>
                <w:rFonts w:hint="eastAsia"/>
              </w:rPr>
              <w:t>构造一个新的</w:t>
            </w:r>
            <w:r w:rsidRPr="00D4543B">
              <w:rPr>
                <w:rFonts w:hint="eastAsia"/>
              </w:rPr>
              <w:t xml:space="preserve"> User</w:t>
            </w:r>
            <w:r w:rsidRPr="00D4543B">
              <w:rPr>
                <w:rFonts w:hint="eastAsia"/>
              </w:rPr>
              <w:t>，它具有指定的</w:t>
            </w:r>
            <w:r>
              <w:t>username</w:t>
            </w:r>
            <w:r>
              <w:rPr>
                <w:rFonts w:hint="eastAsia"/>
              </w:rPr>
              <w:t>，</w:t>
            </w:r>
            <w:r w:rsidRPr="000662DF">
              <w:t>password</w:t>
            </w:r>
            <w:r>
              <w:rPr>
                <w:rFonts w:hint="eastAsia"/>
              </w:rPr>
              <w:t>，</w:t>
            </w:r>
            <w:r w:rsidRPr="000662DF">
              <w:t>cellphone</w:t>
            </w:r>
            <w:r>
              <w:rPr>
                <w:rFonts w:hint="eastAsia"/>
              </w:rPr>
              <w:t>，</w:t>
            </w:r>
            <w:r w:rsidRPr="000662DF">
              <w:t>levelId</w:t>
            </w:r>
            <w:r>
              <w:rPr>
                <w:rFonts w:hint="eastAsia"/>
              </w:rPr>
              <w:t>，</w:t>
            </w:r>
            <w:r w:rsidRPr="000662DF">
              <w:t>userStatus</w:t>
            </w:r>
            <w:r>
              <w:rPr>
                <w:rFonts w:hint="eastAsia"/>
              </w:rPr>
              <w:t>，</w:t>
            </w:r>
            <w:r w:rsidRPr="000662DF">
              <w:t>createAt</w:t>
            </w:r>
            <w:r>
              <w:rPr>
                <w:rFonts w:hint="eastAsia"/>
              </w:rPr>
              <w:t>。</w:t>
            </w:r>
          </w:p>
        </w:tc>
      </w:tr>
    </w:tbl>
    <w:p w14:paraId="6355C545" w14:textId="77777777" w:rsidR="00B53E67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676C018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C7DC3B4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2FC9AFDA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</w:p>
        </w:tc>
      </w:tr>
      <w:tr w:rsidR="00B53E67" w14:paraId="2C0DBEF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58489B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38A4F9BE" w14:textId="77777777" w:rsidR="00B53E67" w:rsidRPr="00D875EA" w:rsidRDefault="00B53E67" w:rsidP="002D4C07">
            <w:pPr>
              <w:pStyle w:val="TableText"/>
            </w:pPr>
            <w:r w:rsidRPr="00D875EA">
              <w:t>User</w:t>
            </w:r>
            <w:r>
              <w:t>Dao</w:t>
            </w:r>
          </w:p>
        </w:tc>
      </w:tr>
      <w:tr w:rsidR="00B53E67" w14:paraId="054482CB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26632A5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455C6968" w14:textId="77777777" w:rsidR="00B53E67" w:rsidRPr="00D875EA" w:rsidRDefault="00B53E67" w:rsidP="002D4C07">
            <w:pPr>
              <w:pStyle w:val="TableText"/>
            </w:pPr>
            <w:r w:rsidRPr="00D875EA">
              <w:t>com.innovaee.eorder.</w:t>
            </w:r>
            <w:r>
              <w:t>module.</w:t>
            </w:r>
            <w:r>
              <w:rPr>
                <w:rFonts w:hint="eastAsia"/>
              </w:rPr>
              <w:t>dao</w:t>
            </w:r>
            <w:r w:rsidRPr="00D875EA">
              <w:t>.</w:t>
            </w:r>
            <w:r>
              <w:t>BaseDao</w:t>
            </w:r>
          </w:p>
        </w:tc>
      </w:tr>
      <w:tr w:rsidR="00B53E67" w14:paraId="66BACA72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05A483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12912EBD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EFE1C79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26F563B0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396353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5971703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05AABB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617BC08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E1698D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5CB81BF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2E1FC2D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3F176F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16D06C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EA979C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16B18257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6A70E515" w14:textId="77777777" w:rsidTr="009112F4">
        <w:tc>
          <w:tcPr>
            <w:tcW w:w="2245" w:type="dxa"/>
            <w:shd w:val="clear" w:color="auto" w:fill="FFFFFF" w:themeFill="background1"/>
          </w:tcPr>
          <w:p w14:paraId="22942982" w14:textId="77777777" w:rsidR="00B53E67" w:rsidRPr="004B6C39" w:rsidRDefault="00B53E67" w:rsidP="002D4C07">
            <w:pPr>
              <w:pStyle w:val="TableText"/>
            </w:pPr>
            <w:r w:rsidRPr="004B6C39">
              <w:t>getEntityClass()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9092DEE" w14:textId="77777777" w:rsidR="00B53E67" w:rsidRPr="00D875EA" w:rsidRDefault="00B53E67" w:rsidP="002D4C07">
            <w:pPr>
              <w:pStyle w:val="TableText"/>
            </w:pPr>
            <w:r w:rsidRPr="004B6C39">
              <w:t>Class</w:t>
            </w:r>
          </w:p>
        </w:tc>
        <w:tc>
          <w:tcPr>
            <w:tcW w:w="1800" w:type="dxa"/>
            <w:shd w:val="clear" w:color="auto" w:fill="FFFFFF" w:themeFill="background1"/>
          </w:tcPr>
          <w:p w14:paraId="6033C4CC" w14:textId="77777777" w:rsidR="00B53E67" w:rsidRPr="00D875EA" w:rsidRDefault="00B53E67" w:rsidP="002D4C07">
            <w:pPr>
              <w:pStyle w:val="TableText"/>
            </w:pPr>
            <w:r w:rsidRPr="00D875EA"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3D11AEEF" w14:textId="77777777" w:rsidR="00B53E67" w:rsidRPr="00D875EA" w:rsidRDefault="00B53E67" w:rsidP="002D4C07">
            <w:pPr>
              <w:pStyle w:val="TableText"/>
            </w:pPr>
          </w:p>
        </w:tc>
      </w:tr>
      <w:tr w:rsidR="00B53E67" w14:paraId="557D6D6C" w14:textId="77777777" w:rsidTr="009112F4">
        <w:tc>
          <w:tcPr>
            <w:tcW w:w="2245" w:type="dxa"/>
            <w:shd w:val="clear" w:color="auto" w:fill="FFFFFF" w:themeFill="background1"/>
          </w:tcPr>
          <w:p w14:paraId="081143CE" w14:textId="77777777" w:rsidR="00B53E67" w:rsidRPr="004B6C39" w:rsidRDefault="00B53E67" w:rsidP="002D4C07">
            <w:pPr>
              <w:pStyle w:val="TableText"/>
            </w:pPr>
            <w:r w:rsidRPr="004B6C39">
              <w:t>findUsersByUserName()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1962DBE7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009AEAE3" w14:textId="51D33A35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5231C242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59F635D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</w:t>
            </w:r>
            <w:r w:rsidRPr="00D875EA">
              <w:lastRenderedPageBreak/>
              <w:t>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2CFC453" w14:textId="77777777" w:rsidTr="009112F4">
        <w:tc>
          <w:tcPr>
            <w:tcW w:w="2245" w:type="dxa"/>
            <w:shd w:val="clear" w:color="auto" w:fill="FFFFFF" w:themeFill="background1"/>
          </w:tcPr>
          <w:p w14:paraId="47DBB807" w14:textId="77777777" w:rsidR="00B53E67" w:rsidRPr="004B6C39" w:rsidRDefault="00B53E67" w:rsidP="002D4C07">
            <w:pPr>
              <w:pStyle w:val="TableText"/>
            </w:pPr>
            <w:r w:rsidRPr="004B6C39">
              <w:lastRenderedPageBreak/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32FBEA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69B306C1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1417096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7E9DAC80" w14:textId="77777777" w:rsidTr="009112F4">
        <w:tc>
          <w:tcPr>
            <w:tcW w:w="2245" w:type="dxa"/>
            <w:shd w:val="clear" w:color="auto" w:fill="FFFFFF" w:themeFill="background1"/>
          </w:tcPr>
          <w:p w14:paraId="07AB882F" w14:textId="77777777" w:rsidR="00B53E67" w:rsidRPr="004B6C39" w:rsidRDefault="00B53E67" w:rsidP="002D4C07">
            <w:pPr>
              <w:pStyle w:val="TableText"/>
            </w:pPr>
            <w:r w:rsidRPr="004B6C39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A94395B" w14:textId="77777777" w:rsidR="00B53E67" w:rsidRPr="00D875EA" w:rsidRDefault="00B53E67" w:rsidP="002D4C07">
            <w:pPr>
              <w:pStyle w:val="TableText"/>
            </w:pPr>
          </w:p>
        </w:tc>
        <w:tc>
          <w:tcPr>
            <w:tcW w:w="1800" w:type="dxa"/>
            <w:shd w:val="clear" w:color="auto" w:fill="FFFFFF" w:themeFill="background1"/>
          </w:tcPr>
          <w:p w14:paraId="03694070" w14:textId="2F6CDEF8" w:rsidR="00B53E67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  <w:r>
              <w:t>,</w:t>
            </w:r>
          </w:p>
          <w:p w14:paraId="77D9BD22" w14:textId="7EB29027" w:rsidR="00B53E67" w:rsidRPr="00F66A23" w:rsidRDefault="00B53E67" w:rsidP="002D4C07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7739C73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46F3DA0" w14:textId="77777777" w:rsidTr="009112F4">
        <w:tc>
          <w:tcPr>
            <w:tcW w:w="2245" w:type="dxa"/>
            <w:shd w:val="clear" w:color="auto" w:fill="FFFFFF" w:themeFill="background1"/>
          </w:tcPr>
          <w:p w14:paraId="01EFAB02" w14:textId="77777777" w:rsidR="00B53E67" w:rsidRPr="004B6C39" w:rsidRDefault="00B53E67" w:rsidP="002D4C07">
            <w:pPr>
              <w:pStyle w:val="TableText"/>
            </w:pPr>
            <w:r w:rsidRPr="004B6C39"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2800C9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570FFA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B0BF2D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对象写入数据库</w:t>
            </w:r>
          </w:p>
        </w:tc>
      </w:tr>
      <w:tr w:rsidR="00B53E67" w14:paraId="1FEA15B0" w14:textId="77777777" w:rsidTr="009112F4">
        <w:tc>
          <w:tcPr>
            <w:tcW w:w="2245" w:type="dxa"/>
            <w:shd w:val="clear" w:color="auto" w:fill="FFFFFF" w:themeFill="background1"/>
          </w:tcPr>
          <w:p w14:paraId="4A9C0D13" w14:textId="77777777" w:rsidR="00B53E67" w:rsidRPr="004B6C39" w:rsidRDefault="00B53E67" w:rsidP="002D4C07">
            <w:pPr>
              <w:pStyle w:val="TableText"/>
            </w:pPr>
            <w:r w:rsidRPr="004B6C39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AE65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07C744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868006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0568790" w14:textId="77777777" w:rsidTr="009112F4">
        <w:tc>
          <w:tcPr>
            <w:tcW w:w="2245" w:type="dxa"/>
            <w:shd w:val="clear" w:color="auto" w:fill="FFFFFF" w:themeFill="background1"/>
          </w:tcPr>
          <w:p w14:paraId="724EBA8E" w14:textId="77777777" w:rsidR="00B53E67" w:rsidRPr="004B6C39" w:rsidRDefault="00B53E67" w:rsidP="002D4C07">
            <w:pPr>
              <w:pStyle w:val="TableText"/>
            </w:pPr>
            <w:r w:rsidRPr="004B6C39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5157D91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322F9D5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67B3307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</w:tbl>
    <w:p w14:paraId="0CA086E8" w14:textId="77777777" w:rsidR="00B53E67" w:rsidRPr="00D875EA" w:rsidRDefault="00B53E6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74B113B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564368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708D382D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</w:p>
        </w:tc>
      </w:tr>
      <w:tr w:rsidR="00B53E67" w14:paraId="1A6D366A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84DB5E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684782AE" w14:textId="77777777" w:rsidR="00B53E67" w:rsidRPr="00D875EA" w:rsidRDefault="00B53E67" w:rsidP="009112F4">
            <w:pPr>
              <w:pStyle w:val="TableText"/>
            </w:pPr>
            <w:r w:rsidRPr="00D875EA">
              <w:t>User</w:t>
            </w:r>
            <w:r>
              <w:t>Service</w:t>
            </w:r>
          </w:p>
        </w:tc>
      </w:tr>
      <w:tr w:rsidR="00B53E67" w14:paraId="10A46093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CD34E1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5D729AAA" w14:textId="77777777" w:rsidR="00B53E67" w:rsidRPr="00D875EA" w:rsidRDefault="00B53E67" w:rsidP="009112F4">
            <w:pPr>
              <w:pStyle w:val="TableText"/>
            </w:pPr>
            <w:r w:rsidRPr="00D875EA">
              <w:t>com.innovaee.eorder.</w:t>
            </w:r>
            <w:r>
              <w:t>module.service</w:t>
            </w:r>
            <w:r w:rsidRPr="00D875EA">
              <w:t>.</w:t>
            </w:r>
            <w:r>
              <w:t>BaseService</w:t>
            </w:r>
          </w:p>
        </w:tc>
      </w:tr>
      <w:tr w:rsidR="00B53E67" w14:paraId="2C2DE89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0D19A1B3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2B5D0FA5" w14:textId="77777777" w:rsidR="00B53E67" w:rsidRPr="00D875EA" w:rsidRDefault="00B53E67" w:rsidP="009112F4">
            <w:pPr>
              <w:pStyle w:val="TableText"/>
            </w:pPr>
            <w:r>
              <w:t>n/a</w:t>
            </w:r>
          </w:p>
        </w:tc>
      </w:tr>
      <w:tr w:rsidR="00B53E67" w14:paraId="5F58D5F7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78408C71" w14:textId="77777777" w:rsidR="00B53E67" w:rsidRPr="00D875EA" w:rsidRDefault="00B53E67" w:rsidP="009112F4">
            <w:pPr>
              <w:pStyle w:val="TableText"/>
            </w:pPr>
            <w:r w:rsidRPr="00D875EA">
              <w:t>成员变量</w:t>
            </w:r>
          </w:p>
        </w:tc>
      </w:tr>
      <w:tr w:rsidR="00B53E67" w14:paraId="0CB013AE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E155BF0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475060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8749CC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1BCAAD0E" w14:textId="77777777" w:rsidTr="009112F4">
        <w:tc>
          <w:tcPr>
            <w:tcW w:w="2245" w:type="dxa"/>
          </w:tcPr>
          <w:p w14:paraId="59EFBE52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1710" w:type="dxa"/>
          </w:tcPr>
          <w:p w14:paraId="5D652DE6" w14:textId="77777777" w:rsidR="00B53E67" w:rsidRPr="00D875EA" w:rsidRDefault="00B53E67" w:rsidP="009112F4">
            <w:pPr>
              <w:pStyle w:val="TableText"/>
            </w:pPr>
            <w:r w:rsidRPr="00D875EA">
              <w:t>UserDao</w:t>
            </w:r>
          </w:p>
        </w:tc>
        <w:tc>
          <w:tcPr>
            <w:tcW w:w="4675" w:type="dxa"/>
            <w:gridSpan w:val="2"/>
          </w:tcPr>
          <w:p w14:paraId="0D9EAFCB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用户</w:t>
            </w:r>
            <w:r>
              <w:rPr>
                <w:rFonts w:hint="eastAsia"/>
              </w:rPr>
              <w:t>数据</w:t>
            </w:r>
            <w:r>
              <w:t>访问对象</w:t>
            </w:r>
            <w:r w:rsidRPr="00D875EA">
              <w:t>类，用于</w:t>
            </w:r>
            <w:r>
              <w:rPr>
                <w:rFonts w:hint="eastAsia"/>
              </w:rPr>
              <w:t>对</w:t>
            </w:r>
            <w:r w:rsidRPr="00D875EA">
              <w:t>用户</w:t>
            </w:r>
            <w:r>
              <w:t>数据</w:t>
            </w:r>
            <w:r>
              <w:rPr>
                <w:rFonts w:hint="eastAsia"/>
              </w:rPr>
              <w:t>操作</w:t>
            </w:r>
          </w:p>
        </w:tc>
      </w:tr>
      <w:tr w:rsidR="00B53E67" w14:paraId="2A1B062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95DAF4D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30D6C76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9C8A0B8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0CAB1C6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0B12C73C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6A71F527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59983C68" w14:textId="77777777" w:rsidTr="009112F4">
        <w:tc>
          <w:tcPr>
            <w:tcW w:w="2245" w:type="dxa"/>
            <w:shd w:val="clear" w:color="auto" w:fill="FFFFFF" w:themeFill="background1"/>
          </w:tcPr>
          <w:p w14:paraId="3AAC0239" w14:textId="77777777" w:rsidR="00B53E67" w:rsidRPr="008A5FCE" w:rsidRDefault="00B53E67" w:rsidP="009112F4">
            <w:pPr>
              <w:pStyle w:val="TableText"/>
            </w:pPr>
            <w:r w:rsidRPr="008A5FCE">
              <w:t>loadUser</w:t>
            </w:r>
          </w:p>
        </w:tc>
        <w:tc>
          <w:tcPr>
            <w:tcW w:w="1710" w:type="dxa"/>
            <w:shd w:val="clear" w:color="auto" w:fill="FFFFFF" w:themeFill="background1"/>
          </w:tcPr>
          <w:p w14:paraId="73DE15B4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9F381CB" w14:textId="77777777" w:rsidR="00B53E67" w:rsidRPr="00D875EA" w:rsidRDefault="00B53E67" w:rsidP="009112F4">
            <w:pPr>
              <w:pStyle w:val="TableText"/>
            </w:pPr>
            <w:r w:rsidRPr="00773533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7DC715B2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1B9DDD11" w14:textId="77777777" w:rsidTr="009112F4">
        <w:tc>
          <w:tcPr>
            <w:tcW w:w="2245" w:type="dxa"/>
            <w:shd w:val="clear" w:color="auto" w:fill="FFFFFF" w:themeFill="background1"/>
          </w:tcPr>
          <w:p w14:paraId="40524D9A" w14:textId="77777777" w:rsidR="00B53E67" w:rsidRPr="008A5FCE" w:rsidRDefault="00B53E67" w:rsidP="009112F4">
            <w:pPr>
              <w:pStyle w:val="TableText"/>
            </w:pPr>
            <w:r w:rsidRPr="008A5FCE">
              <w:t>findAllUsers()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077F56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050E057A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05F4CE6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对象列表。</w:t>
            </w:r>
          </w:p>
        </w:tc>
      </w:tr>
      <w:tr w:rsidR="00B53E67" w14:paraId="1C811D87" w14:textId="77777777" w:rsidTr="009112F4">
        <w:tc>
          <w:tcPr>
            <w:tcW w:w="2245" w:type="dxa"/>
            <w:shd w:val="clear" w:color="auto" w:fill="FFFFFF" w:themeFill="background1"/>
          </w:tcPr>
          <w:p w14:paraId="1236A4C1" w14:textId="77777777" w:rsidR="00B53E67" w:rsidRPr="008A5FCE" w:rsidRDefault="00B53E67" w:rsidP="009112F4">
            <w:pPr>
              <w:pStyle w:val="TableText"/>
            </w:pPr>
            <w:r w:rsidRPr="008A5FCE">
              <w:t>getUserByPassword(String, 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555B2FD7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26473FFF" w14:textId="39E43F42" w:rsidR="00B53E67" w:rsidRDefault="00B53E67" w:rsidP="009112F4">
            <w:pPr>
              <w:pStyle w:val="TableText"/>
            </w:pPr>
            <w:r w:rsidRPr="004B6C39">
              <w:t>String</w:t>
            </w:r>
            <w:r w:rsidR="00CB419C">
              <w:t xml:space="preserve"> </w:t>
            </w:r>
            <w:r>
              <w:rPr>
                <w:rFonts w:hint="eastAsia"/>
              </w:rPr>
              <w:t>username</w:t>
            </w:r>
            <w:r>
              <w:t>,</w:t>
            </w:r>
          </w:p>
          <w:p w14:paraId="166EDAE7" w14:textId="045BA0D2" w:rsidR="00B53E67" w:rsidRPr="00F66A23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</w:t>
            </w:r>
            <w:r>
              <w:t>password</w:t>
            </w:r>
          </w:p>
        </w:tc>
        <w:tc>
          <w:tcPr>
            <w:tcW w:w="2875" w:type="dxa"/>
            <w:shd w:val="clear" w:color="auto" w:fill="FFFFFF" w:themeFill="background1"/>
          </w:tcPr>
          <w:p w14:paraId="35D08B69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</w:t>
            </w:r>
            <w:r>
              <w:rPr>
                <w:rFonts w:hint="eastAsia"/>
              </w:rPr>
              <w:t>和</w:t>
            </w:r>
            <w:r>
              <w:t>密码</w:t>
            </w:r>
            <w:r w:rsidRPr="00D875EA">
              <w:t>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5BA46676" w14:textId="77777777" w:rsidTr="009112F4">
        <w:tc>
          <w:tcPr>
            <w:tcW w:w="2245" w:type="dxa"/>
            <w:shd w:val="clear" w:color="auto" w:fill="FFFFFF" w:themeFill="background1"/>
          </w:tcPr>
          <w:p w14:paraId="20568A7A" w14:textId="77777777" w:rsidR="00B53E67" w:rsidRPr="008A5FCE" w:rsidRDefault="00B53E67" w:rsidP="009112F4">
            <w:pPr>
              <w:pStyle w:val="TableText"/>
            </w:pPr>
            <w:r w:rsidRPr="008A5FCE">
              <w:t>findUsersByUserName(String)</w:t>
            </w:r>
          </w:p>
        </w:tc>
        <w:tc>
          <w:tcPr>
            <w:tcW w:w="1710" w:type="dxa"/>
            <w:shd w:val="clear" w:color="auto" w:fill="FFFFFF" w:themeFill="background1"/>
          </w:tcPr>
          <w:p w14:paraId="330B3A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0C73BA3" w14:textId="4A354399" w:rsidR="00B53E67" w:rsidRDefault="00B53E67" w:rsidP="009112F4">
            <w:pPr>
              <w:pStyle w:val="TableText"/>
            </w:pPr>
            <w:r w:rsidRPr="004B6C39">
              <w:t>String</w:t>
            </w:r>
            <w:r>
              <w:rPr>
                <w:rFonts w:hint="eastAsia"/>
              </w:rPr>
              <w:t xml:space="preserve"> username</w:t>
            </w:r>
          </w:p>
          <w:p w14:paraId="0647BC80" w14:textId="77777777" w:rsidR="00B53E67" w:rsidRPr="00D875EA" w:rsidRDefault="00B53E67" w:rsidP="009112F4">
            <w:pPr>
              <w:pStyle w:val="TableText"/>
            </w:pPr>
          </w:p>
        </w:tc>
        <w:tc>
          <w:tcPr>
            <w:tcW w:w="2875" w:type="dxa"/>
            <w:shd w:val="clear" w:color="auto" w:fill="FFFFFF" w:themeFill="background1"/>
          </w:tcPr>
          <w:p w14:paraId="09173DA4" w14:textId="77777777" w:rsidR="00B53E67" w:rsidRPr="00D875EA" w:rsidRDefault="00B53E67" w:rsidP="009112F4">
            <w:pPr>
              <w:pStyle w:val="TableText"/>
            </w:pPr>
            <w:r w:rsidRPr="00D875EA">
              <w:rPr>
                <w:rFonts w:hint="eastAsia"/>
              </w:rPr>
              <w:t>通过</w:t>
            </w:r>
            <w:r w:rsidRPr="00D875EA">
              <w:t>用户名查找指定用户，如果用户存在，</w:t>
            </w:r>
            <w:r w:rsidRPr="00D875EA">
              <w:rPr>
                <w:rFonts w:hint="eastAsia"/>
              </w:rPr>
              <w:t>返回</w:t>
            </w:r>
            <w:r w:rsidRPr="00D875EA">
              <w:lastRenderedPageBreak/>
              <w:t>用户</w:t>
            </w:r>
            <w:r w:rsidRPr="00D875EA">
              <w:rPr>
                <w:rFonts w:hint="eastAsia"/>
              </w:rPr>
              <w:t>实体</w:t>
            </w:r>
            <w:r w:rsidRPr="00D875EA">
              <w:t>对象</w:t>
            </w:r>
            <w:r w:rsidRPr="00D875EA">
              <w:rPr>
                <w:rFonts w:hint="eastAsia"/>
              </w:rPr>
              <w:t>;</w:t>
            </w:r>
            <w:r w:rsidRPr="00D875EA">
              <w:rPr>
                <w:rFonts w:hint="eastAsia"/>
              </w:rPr>
              <w:t>如果</w:t>
            </w:r>
            <w:r w:rsidRPr="00D875EA">
              <w:t>用户不存在，</w:t>
            </w:r>
            <w:r w:rsidRPr="00D875EA">
              <w:rPr>
                <w:rFonts w:hint="eastAsia"/>
              </w:rPr>
              <w:t>返回</w:t>
            </w:r>
            <w:r w:rsidRPr="00D875EA">
              <w:t>空对象。</w:t>
            </w:r>
          </w:p>
        </w:tc>
      </w:tr>
      <w:tr w:rsidR="00B53E67" w14:paraId="7B448603" w14:textId="77777777" w:rsidTr="009112F4">
        <w:tc>
          <w:tcPr>
            <w:tcW w:w="2245" w:type="dxa"/>
            <w:shd w:val="clear" w:color="auto" w:fill="FFFFFF" w:themeFill="background1"/>
          </w:tcPr>
          <w:p w14:paraId="4CFBAB50" w14:textId="77777777" w:rsidR="00B53E67" w:rsidRPr="008A5FCE" w:rsidRDefault="00B53E67" w:rsidP="009112F4">
            <w:pPr>
              <w:pStyle w:val="TableText"/>
            </w:pPr>
            <w:r w:rsidRPr="008A5FCE">
              <w:lastRenderedPageBreak/>
              <w:t>saveUser(User)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DE7EBDC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755041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22FDBCE6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914ED1B" w14:textId="77777777" w:rsidTr="009112F4">
        <w:tc>
          <w:tcPr>
            <w:tcW w:w="2245" w:type="dxa"/>
            <w:shd w:val="clear" w:color="auto" w:fill="FFFFFF" w:themeFill="background1"/>
          </w:tcPr>
          <w:p w14:paraId="0ED625B7" w14:textId="77777777" w:rsidR="00B53E67" w:rsidRPr="008A5FCE" w:rsidRDefault="00B53E67" w:rsidP="009112F4">
            <w:pPr>
              <w:pStyle w:val="TableText"/>
            </w:pPr>
            <w:r w:rsidRPr="008A5FCE">
              <w:t>updateUser(User)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4871A47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4ABE370D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7E52C9CE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1E4C09F2" w14:textId="77777777" w:rsidTr="009112F4">
        <w:tc>
          <w:tcPr>
            <w:tcW w:w="2245" w:type="dxa"/>
            <w:shd w:val="clear" w:color="auto" w:fill="FFFFFF" w:themeFill="background1"/>
          </w:tcPr>
          <w:p w14:paraId="42D8F5A8" w14:textId="77777777" w:rsidR="00B53E67" w:rsidRPr="008A5FCE" w:rsidRDefault="00B53E67" w:rsidP="009112F4">
            <w:pPr>
              <w:pStyle w:val="TableText"/>
            </w:pPr>
            <w:r w:rsidRPr="008A5FCE">
              <w:t>removeUser(User)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18550780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110D685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4A684C83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3DDF62AF" w14:textId="77777777" w:rsidTr="009112F4">
        <w:tc>
          <w:tcPr>
            <w:tcW w:w="2245" w:type="dxa"/>
            <w:shd w:val="clear" w:color="auto" w:fill="FFFFFF" w:themeFill="background1"/>
          </w:tcPr>
          <w:p w14:paraId="66263FE9" w14:textId="77777777" w:rsidR="00B53E67" w:rsidRPr="008A5FCE" w:rsidRDefault="00B53E67" w:rsidP="009112F4">
            <w:pPr>
              <w:pStyle w:val="TableText"/>
            </w:pPr>
            <w:r w:rsidRPr="008A5FCE">
              <w:t>removeUser(Integer)</w:t>
            </w:r>
          </w:p>
        </w:tc>
        <w:tc>
          <w:tcPr>
            <w:tcW w:w="1710" w:type="dxa"/>
            <w:shd w:val="clear" w:color="auto" w:fill="FFFFFF" w:themeFill="background1"/>
          </w:tcPr>
          <w:p w14:paraId="646EB3EB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F93C41" w14:textId="77777777" w:rsidR="00B53E67" w:rsidRPr="00D875EA" w:rsidRDefault="00B53E67" w:rsidP="009112F4">
            <w:pPr>
              <w:pStyle w:val="TableText"/>
            </w:pPr>
            <w:r w:rsidRPr="00B82EED">
              <w:t>Integer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4589431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  <w:tr w:rsidR="00B53E67" w14:paraId="7F4BBBD8" w14:textId="77777777" w:rsidTr="009112F4">
        <w:tc>
          <w:tcPr>
            <w:tcW w:w="2245" w:type="dxa"/>
            <w:shd w:val="clear" w:color="auto" w:fill="FFFFFF" w:themeFill="background1"/>
          </w:tcPr>
          <w:p w14:paraId="3DD99630" w14:textId="77777777" w:rsidR="00B53E67" w:rsidRPr="008A5FCE" w:rsidRDefault="00B53E67" w:rsidP="009112F4">
            <w:pPr>
              <w:pStyle w:val="TableText"/>
            </w:pPr>
            <w:r w:rsidRPr="008A5FCE">
              <w:t>removeUsers(String[])</w:t>
            </w:r>
          </w:p>
        </w:tc>
        <w:tc>
          <w:tcPr>
            <w:tcW w:w="1710" w:type="dxa"/>
            <w:shd w:val="clear" w:color="auto" w:fill="FFFFFF" w:themeFill="background1"/>
          </w:tcPr>
          <w:p w14:paraId="5F637545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0596BD00" w14:textId="77777777" w:rsidR="00B53E67" w:rsidRPr="00D875EA" w:rsidRDefault="00B53E67" w:rsidP="009112F4">
            <w:pPr>
              <w:pStyle w:val="TableText"/>
            </w:pPr>
            <w:r w:rsidRPr="00B82EED">
              <w:t>Integer</w:t>
            </w:r>
            <w:r>
              <w:rPr>
                <w:rFonts w:hint="eastAsia"/>
              </w:rPr>
              <w:t>[]</w:t>
            </w:r>
            <w:r w:rsidRPr="00B82EED">
              <w:t xml:space="preserve"> userId</w:t>
            </w:r>
          </w:p>
        </w:tc>
        <w:tc>
          <w:tcPr>
            <w:tcW w:w="2875" w:type="dxa"/>
            <w:shd w:val="clear" w:color="auto" w:fill="FFFFFF" w:themeFill="background1"/>
          </w:tcPr>
          <w:p w14:paraId="02DD4FD1" w14:textId="77777777" w:rsidR="00B53E67" w:rsidRPr="00D875EA" w:rsidRDefault="00B53E67" w:rsidP="009112F4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数组</w:t>
            </w:r>
            <w:r>
              <w:t>，批量</w:t>
            </w: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的</w:t>
            </w:r>
            <w:r>
              <w:t>对应的</w:t>
            </w:r>
            <w:r>
              <w:rPr>
                <w:rFonts w:hint="eastAsia"/>
              </w:rPr>
              <w:t>User</w:t>
            </w:r>
            <w:r>
              <w:t>记录</w:t>
            </w:r>
          </w:p>
        </w:tc>
      </w:tr>
    </w:tbl>
    <w:p w14:paraId="17725325" w14:textId="77777777" w:rsidR="00B53E67" w:rsidRDefault="00B53E67" w:rsidP="00B53E67"/>
    <w:p w14:paraId="7B31291E" w14:textId="77777777" w:rsidR="002D4C07" w:rsidRDefault="002D4C07" w:rsidP="00B53E67"/>
    <w:p w14:paraId="28035C29" w14:textId="77777777" w:rsidR="002D4C07" w:rsidRDefault="002D4C07" w:rsidP="00B53E67"/>
    <w:p w14:paraId="23F358E7" w14:textId="77777777" w:rsidR="002D4C07" w:rsidRPr="00523B36" w:rsidRDefault="002D4C07" w:rsidP="00B53E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1710"/>
        <w:gridCol w:w="1800"/>
        <w:gridCol w:w="2875"/>
      </w:tblGrid>
      <w:tr w:rsidR="00B53E67" w14:paraId="4A55651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17EC7ECC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包名</w:t>
            </w:r>
          </w:p>
        </w:tc>
        <w:tc>
          <w:tcPr>
            <w:tcW w:w="6385" w:type="dxa"/>
            <w:gridSpan w:val="3"/>
          </w:tcPr>
          <w:p w14:paraId="66C90F1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com.innovaee.eorder.web.action.admin.user</w:t>
            </w:r>
          </w:p>
        </w:tc>
      </w:tr>
      <w:tr w:rsidR="00B53E67" w14:paraId="7367A880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913D48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类名</w:t>
            </w:r>
          </w:p>
        </w:tc>
        <w:tc>
          <w:tcPr>
            <w:tcW w:w="6385" w:type="dxa"/>
            <w:gridSpan w:val="3"/>
          </w:tcPr>
          <w:p w14:paraId="18CC5F10" w14:textId="77777777" w:rsidR="00B53E67" w:rsidRPr="00D875EA" w:rsidRDefault="00B53E67" w:rsidP="002D4C07">
            <w:pPr>
              <w:pStyle w:val="TableText"/>
            </w:pPr>
            <w:r>
              <w:t>UserAction</w:t>
            </w:r>
          </w:p>
        </w:tc>
      </w:tr>
      <w:tr w:rsidR="00B53E67" w14:paraId="6BE509F7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6AB81F79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父类</w:t>
            </w:r>
          </w:p>
        </w:tc>
        <w:tc>
          <w:tcPr>
            <w:tcW w:w="6385" w:type="dxa"/>
            <w:gridSpan w:val="3"/>
          </w:tcPr>
          <w:p w14:paraId="349C513B" w14:textId="77777777" w:rsidR="00B53E67" w:rsidRPr="00D875EA" w:rsidRDefault="00B53E67" w:rsidP="002D4C07">
            <w:pPr>
              <w:pStyle w:val="TableText"/>
            </w:pPr>
            <w:r w:rsidRPr="00B939E5">
              <w:t>com.innovaee.eorder.web.action.BaseAction</w:t>
            </w:r>
          </w:p>
        </w:tc>
      </w:tr>
      <w:tr w:rsidR="00B53E67" w14:paraId="2F397BE4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4CBC3826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实现</w:t>
            </w:r>
            <w:r w:rsidRPr="00D875EA">
              <w:t>接口</w:t>
            </w:r>
          </w:p>
        </w:tc>
        <w:tc>
          <w:tcPr>
            <w:tcW w:w="6385" w:type="dxa"/>
            <w:gridSpan w:val="3"/>
          </w:tcPr>
          <w:p w14:paraId="6BC2E78A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3B59A01C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B529CE3" w14:textId="77777777" w:rsidR="00B53E67" w:rsidRPr="00D875EA" w:rsidRDefault="00B53E67" w:rsidP="002D4C07">
            <w:pPr>
              <w:pStyle w:val="TableText"/>
            </w:pPr>
            <w:r w:rsidRPr="00D875EA">
              <w:t>成员变量</w:t>
            </w:r>
          </w:p>
        </w:tc>
      </w:tr>
      <w:tr w:rsidR="00B53E67" w14:paraId="64A86AC1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78601E5F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变量</w:t>
            </w:r>
            <w:r w:rsidRPr="00D875EA">
              <w:t>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A7A184D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数据</w:t>
            </w:r>
            <w:r w:rsidRPr="00D875EA">
              <w:t>类型</w:t>
            </w:r>
          </w:p>
        </w:tc>
        <w:tc>
          <w:tcPr>
            <w:tcW w:w="4675" w:type="dxa"/>
            <w:gridSpan w:val="2"/>
            <w:shd w:val="clear" w:color="auto" w:fill="BFBFBF" w:themeFill="background1" w:themeFillShade="BF"/>
          </w:tcPr>
          <w:p w14:paraId="59030A21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4C75E90B" w14:textId="77777777" w:rsidTr="009112F4">
        <w:tc>
          <w:tcPr>
            <w:tcW w:w="2245" w:type="dxa"/>
          </w:tcPr>
          <w:p w14:paraId="1FA89B1C" w14:textId="77777777" w:rsidR="00B53E67" w:rsidRPr="009A5A25" w:rsidRDefault="00B53E67" w:rsidP="002D4C07">
            <w:pPr>
              <w:pStyle w:val="TableText"/>
            </w:pPr>
            <w:r>
              <w:t>list</w:t>
            </w:r>
          </w:p>
        </w:tc>
        <w:tc>
          <w:tcPr>
            <w:tcW w:w="1710" w:type="dxa"/>
          </w:tcPr>
          <w:p w14:paraId="22533B9E" w14:textId="77777777" w:rsidR="00B53E67" w:rsidRPr="00D875EA" w:rsidRDefault="00B53E67" w:rsidP="002D4C07">
            <w:pPr>
              <w:pStyle w:val="TableText"/>
            </w:pPr>
            <w:r w:rsidRPr="009A5A25">
              <w:t>List&lt;RoleLinkVo&gt;</w:t>
            </w:r>
          </w:p>
        </w:tc>
        <w:tc>
          <w:tcPr>
            <w:tcW w:w="4675" w:type="dxa"/>
            <w:gridSpan w:val="2"/>
          </w:tcPr>
          <w:p w14:paraId="6E22E9F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角色链接列表，用于显示用户可以看到</w:t>
            </w:r>
            <w:r>
              <w:rPr>
                <w:rFonts w:hint="eastAsia"/>
              </w:rPr>
              <w:t>的</w:t>
            </w:r>
            <w:r>
              <w:t>菜单</w:t>
            </w:r>
          </w:p>
        </w:tc>
      </w:tr>
      <w:tr w:rsidR="00B53E67" w14:paraId="001A7B3B" w14:textId="77777777" w:rsidTr="009112F4">
        <w:tc>
          <w:tcPr>
            <w:tcW w:w="2245" w:type="dxa"/>
          </w:tcPr>
          <w:p w14:paraId="627A15D9" w14:textId="77777777" w:rsidR="00B53E67" w:rsidRPr="009A5A25" w:rsidRDefault="00B53E67" w:rsidP="002D4C07">
            <w:pPr>
              <w:pStyle w:val="TableText"/>
            </w:pPr>
            <w:r w:rsidRPr="009A5A25">
              <w:t xml:space="preserve">userId </w:t>
            </w:r>
          </w:p>
        </w:tc>
        <w:tc>
          <w:tcPr>
            <w:tcW w:w="1710" w:type="dxa"/>
          </w:tcPr>
          <w:p w14:paraId="00A51149" w14:textId="77777777" w:rsidR="00B53E67" w:rsidRPr="00D875EA" w:rsidRDefault="00B53E67" w:rsidP="002D4C07">
            <w:pPr>
              <w:pStyle w:val="TableText"/>
            </w:pPr>
            <w:r w:rsidRPr="009A5A25">
              <w:t>String</w:t>
            </w:r>
          </w:p>
        </w:tc>
        <w:tc>
          <w:tcPr>
            <w:tcW w:w="4675" w:type="dxa"/>
            <w:gridSpan w:val="2"/>
          </w:tcPr>
          <w:p w14:paraId="5794BCC3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B53E67" w14:paraId="26D74291" w14:textId="77777777" w:rsidTr="009112F4">
        <w:tc>
          <w:tcPr>
            <w:tcW w:w="2245" w:type="dxa"/>
          </w:tcPr>
          <w:p w14:paraId="12F64514" w14:textId="77777777" w:rsidR="00B53E67" w:rsidRPr="009A5A25" w:rsidRDefault="00B53E67" w:rsidP="002D4C07">
            <w:pPr>
              <w:pStyle w:val="TableText"/>
            </w:pPr>
            <w:r>
              <w:t>userIds</w:t>
            </w:r>
          </w:p>
        </w:tc>
        <w:tc>
          <w:tcPr>
            <w:tcW w:w="1710" w:type="dxa"/>
          </w:tcPr>
          <w:p w14:paraId="0CC4BE0D" w14:textId="77777777" w:rsidR="00B53E67" w:rsidRPr="00D875EA" w:rsidRDefault="00B53E67" w:rsidP="002D4C07">
            <w:pPr>
              <w:pStyle w:val="TableText"/>
            </w:pPr>
            <w:r w:rsidRPr="009A5A25">
              <w:t>String[]</w:t>
            </w:r>
          </w:p>
        </w:tc>
        <w:tc>
          <w:tcPr>
            <w:tcW w:w="4675" w:type="dxa"/>
            <w:gridSpan w:val="2"/>
          </w:tcPr>
          <w:p w14:paraId="72BBB9E4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  <w:r>
              <w:t>数组</w:t>
            </w:r>
          </w:p>
        </w:tc>
      </w:tr>
      <w:tr w:rsidR="00B53E67" w14:paraId="78597B9F" w14:textId="77777777" w:rsidTr="009112F4">
        <w:tc>
          <w:tcPr>
            <w:tcW w:w="2245" w:type="dxa"/>
          </w:tcPr>
          <w:p w14:paraId="2B217F88" w14:textId="77777777" w:rsidR="00B53E67" w:rsidRPr="009A5A25" w:rsidRDefault="00B53E67" w:rsidP="002D4C07">
            <w:pPr>
              <w:pStyle w:val="TableText"/>
            </w:pPr>
            <w:r w:rsidRPr="009A5A25">
              <w:t xml:space="preserve">user </w:t>
            </w:r>
          </w:p>
        </w:tc>
        <w:tc>
          <w:tcPr>
            <w:tcW w:w="1710" w:type="dxa"/>
          </w:tcPr>
          <w:p w14:paraId="3F26497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</w:p>
        </w:tc>
        <w:tc>
          <w:tcPr>
            <w:tcW w:w="4675" w:type="dxa"/>
            <w:gridSpan w:val="2"/>
          </w:tcPr>
          <w:p w14:paraId="3ADE2C62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</w:t>
            </w:r>
            <w:r>
              <w:t>，用户前台页面和后台数据交互</w:t>
            </w:r>
          </w:p>
        </w:tc>
      </w:tr>
      <w:tr w:rsidR="00B53E67" w14:paraId="6EB2EB80" w14:textId="77777777" w:rsidTr="009112F4">
        <w:tc>
          <w:tcPr>
            <w:tcW w:w="2245" w:type="dxa"/>
          </w:tcPr>
          <w:p w14:paraId="1BE882AB" w14:textId="77777777" w:rsidR="00B53E67" w:rsidRPr="009A5A25" w:rsidRDefault="00B53E67" w:rsidP="002D4C07">
            <w:pPr>
              <w:pStyle w:val="TableText"/>
            </w:pPr>
            <w:r>
              <w:t>users</w:t>
            </w:r>
          </w:p>
        </w:tc>
        <w:tc>
          <w:tcPr>
            <w:tcW w:w="1710" w:type="dxa"/>
          </w:tcPr>
          <w:p w14:paraId="41E98FFF" w14:textId="77777777" w:rsidR="00B53E67" w:rsidRPr="00D875EA" w:rsidRDefault="00B53E67" w:rsidP="002D4C07">
            <w:pPr>
              <w:pStyle w:val="TableText"/>
            </w:pPr>
            <w:r w:rsidRPr="009A5A25">
              <w:t>List&lt;User&gt;</w:t>
            </w:r>
          </w:p>
        </w:tc>
        <w:tc>
          <w:tcPr>
            <w:tcW w:w="4675" w:type="dxa"/>
            <w:gridSpan w:val="2"/>
          </w:tcPr>
          <w:p w14:paraId="3845F41E" w14:textId="77777777" w:rsidR="00B53E67" w:rsidRPr="00D875EA" w:rsidRDefault="00B53E67" w:rsidP="002D4C07">
            <w:pPr>
              <w:pStyle w:val="TableText"/>
            </w:pPr>
            <w:r w:rsidRPr="009A5A25">
              <w:t>User</w:t>
            </w:r>
            <w:r>
              <w:rPr>
                <w:rFonts w:hint="eastAsia"/>
              </w:rPr>
              <w:t>对象列表</w:t>
            </w:r>
            <w:r>
              <w:t>，用户前台页面和后台数据交互</w:t>
            </w:r>
          </w:p>
        </w:tc>
      </w:tr>
      <w:tr w:rsidR="00B53E67" w14:paraId="3DC33121" w14:textId="77777777" w:rsidTr="009112F4">
        <w:tc>
          <w:tcPr>
            <w:tcW w:w="2245" w:type="dxa"/>
          </w:tcPr>
          <w:p w14:paraId="61018E13" w14:textId="77777777" w:rsidR="00B53E67" w:rsidRPr="009A5A25" w:rsidRDefault="00B53E67" w:rsidP="002D4C07">
            <w:pPr>
              <w:pStyle w:val="TableText"/>
            </w:pPr>
            <w:r w:rsidRPr="009A5A25">
              <w:t xml:space="preserve">userService </w:t>
            </w:r>
          </w:p>
        </w:tc>
        <w:tc>
          <w:tcPr>
            <w:tcW w:w="1710" w:type="dxa"/>
          </w:tcPr>
          <w:p w14:paraId="13B4636B" w14:textId="77777777" w:rsidR="00B53E67" w:rsidRPr="00D875EA" w:rsidRDefault="00B53E67" w:rsidP="002D4C07">
            <w:pPr>
              <w:pStyle w:val="TableText"/>
            </w:pPr>
            <w:r w:rsidRPr="009A5A25">
              <w:t>UserService</w:t>
            </w:r>
          </w:p>
        </w:tc>
        <w:tc>
          <w:tcPr>
            <w:tcW w:w="4675" w:type="dxa"/>
            <w:gridSpan w:val="2"/>
          </w:tcPr>
          <w:p w14:paraId="0A56C4A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t>对象的操作</w:t>
            </w:r>
          </w:p>
        </w:tc>
      </w:tr>
      <w:tr w:rsidR="00B53E67" w14:paraId="6F19B9C9" w14:textId="77777777" w:rsidTr="009112F4">
        <w:tc>
          <w:tcPr>
            <w:tcW w:w="2245" w:type="dxa"/>
          </w:tcPr>
          <w:p w14:paraId="04409F80" w14:textId="77777777" w:rsidR="00B53E67" w:rsidRPr="009A5A25" w:rsidRDefault="00B53E67" w:rsidP="002D4C07">
            <w:pPr>
              <w:pStyle w:val="TableText"/>
            </w:pPr>
            <w:r>
              <w:t xml:space="preserve">userRoleService </w:t>
            </w:r>
          </w:p>
        </w:tc>
        <w:tc>
          <w:tcPr>
            <w:tcW w:w="1710" w:type="dxa"/>
          </w:tcPr>
          <w:p w14:paraId="3E33A32E" w14:textId="77777777" w:rsidR="00B53E67" w:rsidRPr="00D875EA" w:rsidRDefault="00B53E67" w:rsidP="002D4C07">
            <w:pPr>
              <w:pStyle w:val="TableText"/>
            </w:pPr>
            <w:r w:rsidRPr="009A5A25">
              <w:t>UserRoleService</w:t>
            </w:r>
          </w:p>
        </w:tc>
        <w:tc>
          <w:tcPr>
            <w:tcW w:w="4675" w:type="dxa"/>
            <w:gridSpan w:val="2"/>
          </w:tcPr>
          <w:p w14:paraId="5E07DF9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用户角色服务类</w:t>
            </w:r>
            <w:r>
              <w:t>，</w:t>
            </w:r>
            <w:r>
              <w:rPr>
                <w:rFonts w:hint="eastAsia"/>
              </w:rPr>
              <w:t>用于</w:t>
            </w:r>
            <w:r>
              <w:t>对</w:t>
            </w:r>
            <w:r>
              <w:t>User</w:t>
            </w:r>
            <w:r>
              <w:rPr>
                <w:rFonts w:hint="eastAsia"/>
              </w:rPr>
              <w:t>Role</w:t>
            </w:r>
            <w:r>
              <w:t>对象的操作</w:t>
            </w:r>
          </w:p>
        </w:tc>
      </w:tr>
      <w:tr w:rsidR="00B53E67" w14:paraId="1D0A63F2" w14:textId="77777777" w:rsidTr="009112F4">
        <w:tc>
          <w:tcPr>
            <w:tcW w:w="8630" w:type="dxa"/>
            <w:gridSpan w:val="4"/>
            <w:shd w:val="clear" w:color="auto" w:fill="BFBFBF" w:themeFill="background1" w:themeFillShade="BF"/>
          </w:tcPr>
          <w:p w14:paraId="48F93F9E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成员</w:t>
            </w:r>
            <w:r w:rsidRPr="00D875EA">
              <w:t>函数</w:t>
            </w:r>
          </w:p>
        </w:tc>
      </w:tr>
      <w:tr w:rsidR="00B53E67" w14:paraId="56ED2756" w14:textId="77777777" w:rsidTr="009112F4">
        <w:tc>
          <w:tcPr>
            <w:tcW w:w="2245" w:type="dxa"/>
            <w:shd w:val="clear" w:color="auto" w:fill="BFBFBF" w:themeFill="background1" w:themeFillShade="BF"/>
          </w:tcPr>
          <w:p w14:paraId="32A902B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函数名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8D940F5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返回值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19DA5C2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参数</w:t>
            </w:r>
          </w:p>
        </w:tc>
        <w:tc>
          <w:tcPr>
            <w:tcW w:w="2875" w:type="dxa"/>
            <w:shd w:val="clear" w:color="auto" w:fill="BFBFBF" w:themeFill="background1" w:themeFillShade="BF"/>
          </w:tcPr>
          <w:p w14:paraId="77ECEA80" w14:textId="77777777" w:rsidR="00B53E67" w:rsidRPr="00D875EA" w:rsidRDefault="00B53E67" w:rsidP="002D4C07">
            <w:pPr>
              <w:pStyle w:val="TableText"/>
            </w:pPr>
            <w:r w:rsidRPr="00D875EA">
              <w:rPr>
                <w:rFonts w:hint="eastAsia"/>
              </w:rPr>
              <w:t>说明</w:t>
            </w:r>
          </w:p>
        </w:tc>
      </w:tr>
      <w:tr w:rsidR="00B53E67" w14:paraId="08613F15" w14:textId="77777777" w:rsidTr="009112F4">
        <w:tc>
          <w:tcPr>
            <w:tcW w:w="2245" w:type="dxa"/>
            <w:shd w:val="clear" w:color="auto" w:fill="FFFFFF" w:themeFill="background1"/>
          </w:tcPr>
          <w:p w14:paraId="630AEB60" w14:textId="77777777" w:rsidR="00B53E67" w:rsidRPr="00FF02BF" w:rsidRDefault="00B53E67" w:rsidP="002D4C07">
            <w:pPr>
              <w:pStyle w:val="TableText"/>
            </w:pPr>
            <w:r w:rsidRPr="00FF02BF">
              <w:t>login()</w:t>
            </w:r>
          </w:p>
        </w:tc>
        <w:tc>
          <w:tcPr>
            <w:tcW w:w="1710" w:type="dxa"/>
            <w:shd w:val="clear" w:color="auto" w:fill="FFFFFF" w:themeFill="background1"/>
          </w:tcPr>
          <w:p w14:paraId="34F4B99D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B81798E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120F4E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进入</w:t>
            </w:r>
            <w:r>
              <w:t>页面执行的方法</w:t>
            </w:r>
            <w:r w:rsidRPr="00D875EA">
              <w:t>。</w:t>
            </w:r>
          </w:p>
        </w:tc>
      </w:tr>
      <w:tr w:rsidR="00B53E67" w14:paraId="63AC43D9" w14:textId="77777777" w:rsidTr="009112F4">
        <w:tc>
          <w:tcPr>
            <w:tcW w:w="2245" w:type="dxa"/>
            <w:shd w:val="clear" w:color="auto" w:fill="FFFFFF" w:themeFill="background1"/>
          </w:tcPr>
          <w:p w14:paraId="15BDBC55" w14:textId="77777777" w:rsidR="00B53E67" w:rsidRPr="00FF02BF" w:rsidRDefault="00B53E67" w:rsidP="002D4C07">
            <w:pPr>
              <w:pStyle w:val="TableText"/>
            </w:pPr>
            <w:r w:rsidRPr="00FF02BF">
              <w:t>doLoad()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AEEC918" w14:textId="77777777" w:rsidR="00B53E67" w:rsidRPr="00D875EA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25A56ABF" w14:textId="77777777" w:rsidR="00B53E67" w:rsidRPr="00F66A23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55FCF0B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根据前台</w:t>
            </w:r>
            <w:r>
              <w:t>传来的用户</w:t>
            </w:r>
            <w:r>
              <w:t>ID</w:t>
            </w:r>
            <w:r>
              <w:rPr>
                <w:rFonts w:hint="eastAsia"/>
              </w:rPr>
              <w:t>查到</w:t>
            </w:r>
            <w:r>
              <w:t>User</w:t>
            </w:r>
            <w:r>
              <w:t>对象，并保存到</w:t>
            </w:r>
            <w:r>
              <w:t>user</w:t>
            </w:r>
            <w:r>
              <w:t>对象中</w:t>
            </w:r>
            <w:r w:rsidRPr="00D875EA">
              <w:t>。</w:t>
            </w:r>
          </w:p>
        </w:tc>
      </w:tr>
      <w:tr w:rsidR="00B53E67" w14:paraId="0B6F9B70" w14:textId="77777777" w:rsidTr="009112F4">
        <w:tc>
          <w:tcPr>
            <w:tcW w:w="2245" w:type="dxa"/>
            <w:shd w:val="clear" w:color="auto" w:fill="FFFFFF" w:themeFill="background1"/>
          </w:tcPr>
          <w:p w14:paraId="62B3B6B8" w14:textId="77777777" w:rsidR="00B53E67" w:rsidRPr="00FF02BF" w:rsidRDefault="00B53E67" w:rsidP="002D4C07">
            <w:pPr>
              <w:pStyle w:val="TableText"/>
            </w:pPr>
            <w:r w:rsidRPr="00FF02BF">
              <w:t>doList()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23759759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List&lt;User&gt;</w:t>
            </w:r>
          </w:p>
        </w:tc>
        <w:tc>
          <w:tcPr>
            <w:tcW w:w="1800" w:type="dxa"/>
            <w:shd w:val="clear" w:color="auto" w:fill="FFFFFF" w:themeFill="background1"/>
          </w:tcPr>
          <w:p w14:paraId="713BF763" w14:textId="77777777" w:rsidR="00B53E67" w:rsidRPr="00D875EA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248E8AC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返回</w:t>
            </w:r>
            <w:r>
              <w:t>所有用户</w:t>
            </w:r>
            <w:r>
              <w:rPr>
                <w:rFonts w:hint="eastAsia"/>
              </w:rPr>
              <w:t>实体</w:t>
            </w:r>
            <w:r>
              <w:t>对象列</w:t>
            </w:r>
            <w:r>
              <w:lastRenderedPageBreak/>
              <w:t>表。</w:t>
            </w:r>
          </w:p>
        </w:tc>
      </w:tr>
      <w:tr w:rsidR="00B53E67" w14:paraId="75F1DE33" w14:textId="77777777" w:rsidTr="009112F4">
        <w:tc>
          <w:tcPr>
            <w:tcW w:w="2245" w:type="dxa"/>
            <w:shd w:val="clear" w:color="auto" w:fill="FFFFFF" w:themeFill="background1"/>
          </w:tcPr>
          <w:p w14:paraId="53AADDAB" w14:textId="77777777" w:rsidR="00B53E67" w:rsidRPr="00FF02BF" w:rsidRDefault="00B53E67" w:rsidP="002D4C07">
            <w:pPr>
              <w:pStyle w:val="TableText"/>
            </w:pPr>
            <w:r w:rsidRPr="00FF02BF">
              <w:lastRenderedPageBreak/>
              <w:t>doStore()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D06DBFC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1800" w:type="dxa"/>
            <w:shd w:val="clear" w:color="auto" w:fill="FFFFFF" w:themeFill="background1"/>
          </w:tcPr>
          <w:p w14:paraId="6B323DD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017B6582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将</w:t>
            </w:r>
            <w:r>
              <w:t>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新增到</w:t>
            </w:r>
            <w:r>
              <w:t>数据库中</w:t>
            </w:r>
          </w:p>
        </w:tc>
      </w:tr>
      <w:tr w:rsidR="00B53E67" w14:paraId="42D343BE" w14:textId="77777777" w:rsidTr="009112F4">
        <w:tc>
          <w:tcPr>
            <w:tcW w:w="2245" w:type="dxa"/>
            <w:shd w:val="clear" w:color="auto" w:fill="FFFFFF" w:themeFill="background1"/>
          </w:tcPr>
          <w:p w14:paraId="5AE650A6" w14:textId="77777777" w:rsidR="00B53E67" w:rsidRPr="00FF02BF" w:rsidRDefault="00B53E67" w:rsidP="002D4C07">
            <w:pPr>
              <w:pStyle w:val="TableText"/>
            </w:pPr>
            <w:r w:rsidRPr="00FF02BF">
              <w:t>doUpdate()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50B0DAED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2BCBA22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E183C6F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更新</w:t>
            </w:r>
            <w:r>
              <w:t>数据库中传入的</w:t>
            </w:r>
            <w:r>
              <w:t>User</w:t>
            </w:r>
            <w:r>
              <w:t>对象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rPr>
                <w:rFonts w:hint="eastAsia"/>
              </w:rPr>
              <w:t>记录</w:t>
            </w:r>
          </w:p>
        </w:tc>
      </w:tr>
      <w:tr w:rsidR="00B53E67" w14:paraId="6AEF3068" w14:textId="77777777" w:rsidTr="009112F4">
        <w:tc>
          <w:tcPr>
            <w:tcW w:w="2245" w:type="dxa"/>
            <w:shd w:val="clear" w:color="auto" w:fill="FFFFFF" w:themeFill="background1"/>
          </w:tcPr>
          <w:p w14:paraId="3DDAAC8F" w14:textId="77777777" w:rsidR="00B53E67" w:rsidRPr="00FF02BF" w:rsidRDefault="00B53E67" w:rsidP="002D4C07">
            <w:pPr>
              <w:pStyle w:val="TableText"/>
            </w:pPr>
            <w:r w:rsidRPr="00FF02BF">
              <w:t>doRemove()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91AD04E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void</w:t>
            </w:r>
          </w:p>
        </w:tc>
        <w:tc>
          <w:tcPr>
            <w:tcW w:w="1800" w:type="dxa"/>
            <w:shd w:val="clear" w:color="auto" w:fill="FFFFFF" w:themeFill="background1"/>
          </w:tcPr>
          <w:p w14:paraId="64B5F875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User</w:t>
            </w:r>
          </w:p>
        </w:tc>
        <w:tc>
          <w:tcPr>
            <w:tcW w:w="2875" w:type="dxa"/>
            <w:shd w:val="clear" w:color="auto" w:fill="FFFFFF" w:themeFill="background1"/>
          </w:tcPr>
          <w:p w14:paraId="34097C38" w14:textId="77777777" w:rsidR="00B53E67" w:rsidRPr="00D875EA" w:rsidRDefault="00B53E67" w:rsidP="002D4C07">
            <w:pPr>
              <w:pStyle w:val="TableText"/>
            </w:pPr>
            <w:r>
              <w:rPr>
                <w:rFonts w:hint="eastAsia"/>
              </w:rPr>
              <w:t>删除</w:t>
            </w:r>
            <w:r>
              <w:t>数据库中</w:t>
            </w:r>
            <w:r>
              <w:rPr>
                <w:rFonts w:hint="eastAsia"/>
              </w:rPr>
              <w:t>传入的</w:t>
            </w:r>
            <w:r>
              <w:t>User</w:t>
            </w:r>
            <w:r>
              <w:t>对象对应的记录</w:t>
            </w:r>
          </w:p>
        </w:tc>
      </w:tr>
      <w:tr w:rsidR="00B53E67" w14:paraId="1DC54900" w14:textId="77777777" w:rsidTr="009112F4">
        <w:tc>
          <w:tcPr>
            <w:tcW w:w="2245" w:type="dxa"/>
            <w:shd w:val="clear" w:color="auto" w:fill="FFFFFF" w:themeFill="background1"/>
          </w:tcPr>
          <w:p w14:paraId="7520EB3B" w14:textId="77777777" w:rsidR="00B53E67" w:rsidRPr="00FF02BF" w:rsidRDefault="00B53E67" w:rsidP="002D4C07">
            <w:pPr>
              <w:pStyle w:val="TableText"/>
            </w:pPr>
            <w:r w:rsidRPr="00FF02BF">
              <w:t>doLeft()</w:t>
            </w:r>
          </w:p>
        </w:tc>
        <w:tc>
          <w:tcPr>
            <w:tcW w:w="1710" w:type="dxa"/>
            <w:shd w:val="clear" w:color="auto" w:fill="FFFFFF" w:themeFill="background1"/>
          </w:tcPr>
          <w:p w14:paraId="0AED348B" w14:textId="77777777" w:rsidR="00B53E67" w:rsidRDefault="00B53E67" w:rsidP="002D4C07">
            <w:pPr>
              <w:pStyle w:val="TableText"/>
            </w:pPr>
            <w:r>
              <w:t>String</w:t>
            </w:r>
          </w:p>
        </w:tc>
        <w:tc>
          <w:tcPr>
            <w:tcW w:w="1800" w:type="dxa"/>
            <w:shd w:val="clear" w:color="auto" w:fill="FFFFFF" w:themeFill="background1"/>
          </w:tcPr>
          <w:p w14:paraId="49056095" w14:textId="77777777" w:rsidR="00B53E67" w:rsidRPr="00B82EED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875" w:type="dxa"/>
            <w:shd w:val="clear" w:color="auto" w:fill="FFFFFF" w:themeFill="background1"/>
          </w:tcPr>
          <w:p w14:paraId="6E5714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根据</w:t>
            </w:r>
            <w:r>
              <w:t>用户信息，生成对应的菜单</w:t>
            </w:r>
          </w:p>
        </w:tc>
      </w:tr>
    </w:tbl>
    <w:p w14:paraId="348E40B8" w14:textId="77777777" w:rsidR="00B53E67" w:rsidRPr="000F6424" w:rsidRDefault="00B53E67" w:rsidP="00B53E67"/>
    <w:p w14:paraId="5055A3C4" w14:textId="77777777" w:rsidR="00B53E67" w:rsidRPr="009642B3" w:rsidRDefault="00B53E67" w:rsidP="00F5058E">
      <w:pPr>
        <w:pStyle w:val="Heading3"/>
        <w:numPr>
          <w:ilvl w:val="2"/>
          <w:numId w:val="7"/>
        </w:numPr>
        <w:adjustRightInd w:val="0"/>
      </w:pPr>
      <w:bookmarkStart w:id="186" w:name="_Toc407373199"/>
      <w:r w:rsidRPr="009642B3">
        <w:rPr>
          <w:rFonts w:hint="eastAsia"/>
        </w:rPr>
        <w:t>其他说明</w:t>
      </w:r>
      <w:bookmarkEnd w:id="186"/>
    </w:p>
    <w:p w14:paraId="007876A4" w14:textId="77777777" w:rsidR="00B53E67" w:rsidRDefault="00B53E67" w:rsidP="00B53E67">
      <w:pPr>
        <w:pStyle w:val="Heading1"/>
      </w:pPr>
      <w:bookmarkStart w:id="187" w:name="_Toc407373200"/>
      <w:r w:rsidRPr="00C9114B">
        <w:rPr>
          <w:rFonts w:hint="eastAsia"/>
        </w:rPr>
        <w:t>数据库</w:t>
      </w:r>
      <w:r w:rsidRPr="00C9114B">
        <w:t>设计</w:t>
      </w:r>
      <w:bookmarkEnd w:id="187"/>
    </w:p>
    <w:p w14:paraId="286C1C4A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88" w:name="_Toc407373201"/>
      <w:r w:rsidRPr="00D058DB">
        <w:rPr>
          <w:rFonts w:hint="eastAsia"/>
        </w:rPr>
        <w:t>用户</w:t>
      </w:r>
      <w:r w:rsidRPr="00D058DB">
        <w:t>表</w:t>
      </w:r>
      <w:bookmarkEnd w:id="188"/>
    </w:p>
    <w:p w14:paraId="49A65EBF" w14:textId="77777777" w:rsidR="002D4C07" w:rsidRDefault="002D4C07" w:rsidP="00B53E67"/>
    <w:p w14:paraId="56860AE4" w14:textId="77777777" w:rsidR="00B53E67" w:rsidRPr="00163562" w:rsidRDefault="00B53E67" w:rsidP="00B53E67">
      <w:r>
        <w:t xml:space="preserve"> </w:t>
      </w: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7"/>
        <w:gridCol w:w="1336"/>
        <w:gridCol w:w="1589"/>
        <w:gridCol w:w="1254"/>
        <w:gridCol w:w="2618"/>
      </w:tblGrid>
      <w:tr w:rsidR="00B53E67" w:rsidRPr="00311E3F" w14:paraId="5E9C98D5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6F5CA12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662" w:type="dxa"/>
            <w:gridSpan w:val="2"/>
          </w:tcPr>
          <w:p w14:paraId="4F9F794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用户表</w:t>
            </w:r>
          </w:p>
        </w:tc>
        <w:tc>
          <w:tcPr>
            <w:tcW w:w="4055" w:type="dxa"/>
            <w:gridSpan w:val="2"/>
          </w:tcPr>
          <w:p w14:paraId="33FBD163" w14:textId="77777777" w:rsidR="00B53E67" w:rsidRPr="00311E3F" w:rsidRDefault="00B53E67" w:rsidP="002D4C07">
            <w:pPr>
              <w:pStyle w:val="TableText"/>
            </w:pPr>
            <w:r w:rsidRPr="00311E3F">
              <w:t>t_user</w:t>
            </w:r>
          </w:p>
        </w:tc>
      </w:tr>
      <w:tr w:rsidR="00B53E67" w:rsidRPr="00311E3F" w14:paraId="3A865A11" w14:textId="77777777" w:rsidTr="009112F4">
        <w:tc>
          <w:tcPr>
            <w:tcW w:w="1727" w:type="dxa"/>
            <w:shd w:val="clear" w:color="auto" w:fill="BFBFBF" w:themeFill="background1" w:themeFillShade="BF"/>
          </w:tcPr>
          <w:p w14:paraId="38A0035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80" w:type="dxa"/>
            <w:shd w:val="clear" w:color="auto" w:fill="BFBFBF" w:themeFill="background1" w:themeFillShade="BF"/>
          </w:tcPr>
          <w:p w14:paraId="6DADD46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40BAA0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  <w:r w:rsidRPr="00311E3F">
              <w:rPr>
                <w:rFonts w:hint="eastAsia"/>
              </w:rPr>
              <w:t>(</w:t>
            </w:r>
            <w:r w:rsidRPr="00311E3F">
              <w:rPr>
                <w:rFonts w:hint="eastAsia"/>
              </w:rPr>
              <w:t>长度</w:t>
            </w:r>
            <w:r w:rsidRPr="00311E3F">
              <w:rPr>
                <w:rFonts w:hint="eastAsia"/>
              </w:rPr>
              <w:t>)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14:paraId="52BA9E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50" w:type="dxa"/>
            <w:shd w:val="clear" w:color="auto" w:fill="BFBFBF" w:themeFill="background1" w:themeFillShade="BF"/>
          </w:tcPr>
          <w:p w14:paraId="5C5B6D8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46DA6621" w14:textId="77777777" w:rsidTr="009112F4">
        <w:tc>
          <w:tcPr>
            <w:tcW w:w="1727" w:type="dxa"/>
          </w:tcPr>
          <w:p w14:paraId="4F3A1F9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280" w:type="dxa"/>
          </w:tcPr>
          <w:p w14:paraId="03DA7611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id</w:t>
            </w:r>
          </w:p>
        </w:tc>
        <w:tc>
          <w:tcPr>
            <w:tcW w:w="1382" w:type="dxa"/>
          </w:tcPr>
          <w:p w14:paraId="6EF022F8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0D7A782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50" w:type="dxa"/>
          </w:tcPr>
          <w:p w14:paraId="2E607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A6A59E5" w14:textId="77777777" w:rsidTr="009112F4">
        <w:trPr>
          <w:trHeight w:val="233"/>
        </w:trPr>
        <w:tc>
          <w:tcPr>
            <w:tcW w:w="1727" w:type="dxa"/>
          </w:tcPr>
          <w:p w14:paraId="438CDA2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用户名</w:t>
            </w:r>
          </w:p>
        </w:tc>
        <w:tc>
          <w:tcPr>
            <w:tcW w:w="1280" w:type="dxa"/>
          </w:tcPr>
          <w:p w14:paraId="0D98EB2C" w14:textId="77777777" w:rsidR="00B53E67" w:rsidRPr="00311E3F" w:rsidRDefault="00B53E67" w:rsidP="002D4C07">
            <w:pPr>
              <w:pStyle w:val="TableText"/>
            </w:pPr>
            <w:r w:rsidRPr="00311E3F">
              <w:t>username</w:t>
            </w:r>
          </w:p>
        </w:tc>
        <w:tc>
          <w:tcPr>
            <w:tcW w:w="1382" w:type="dxa"/>
          </w:tcPr>
          <w:p w14:paraId="3E82BFE4" w14:textId="77777777" w:rsidR="00B53E67" w:rsidRPr="00311E3F" w:rsidRDefault="00B53E67" w:rsidP="002D4C07">
            <w:pPr>
              <w:pStyle w:val="TableText"/>
            </w:pPr>
            <w:r w:rsidRPr="00311E3F">
              <w:t>Varchar(128)r</w:t>
            </w:r>
          </w:p>
        </w:tc>
        <w:tc>
          <w:tcPr>
            <w:tcW w:w="1305" w:type="dxa"/>
          </w:tcPr>
          <w:p w14:paraId="39085D8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10F9CE4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  <w:r w:rsidRPr="00311E3F">
              <w:t>，英文字母和数字组成不少于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4A421043" w14:textId="77777777" w:rsidTr="009112F4">
        <w:tc>
          <w:tcPr>
            <w:tcW w:w="1727" w:type="dxa"/>
          </w:tcPr>
          <w:p w14:paraId="3D078E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密码</w:t>
            </w:r>
          </w:p>
        </w:tc>
        <w:tc>
          <w:tcPr>
            <w:tcW w:w="1280" w:type="dxa"/>
          </w:tcPr>
          <w:p w14:paraId="65F52B7D" w14:textId="77777777" w:rsidR="00B53E67" w:rsidRPr="00311E3F" w:rsidRDefault="00B53E67" w:rsidP="002D4C07">
            <w:pPr>
              <w:pStyle w:val="TableText"/>
            </w:pPr>
            <w:r w:rsidRPr="00311E3F">
              <w:t>password</w:t>
            </w:r>
          </w:p>
        </w:tc>
        <w:tc>
          <w:tcPr>
            <w:tcW w:w="1382" w:type="dxa"/>
          </w:tcPr>
          <w:p w14:paraId="099239F3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305" w:type="dxa"/>
          </w:tcPr>
          <w:p w14:paraId="49C5C31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42DA42D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非空，</w:t>
            </w:r>
            <w:r w:rsidRPr="00311E3F">
              <w:t>英文字母和数字组成不少于</w:t>
            </w:r>
            <w:r w:rsidRPr="00311E3F">
              <w:t>6</w:t>
            </w:r>
            <w:r w:rsidRPr="00311E3F">
              <w:t>位</w:t>
            </w:r>
          </w:p>
        </w:tc>
      </w:tr>
      <w:tr w:rsidR="00B53E67" w:rsidRPr="00311E3F" w14:paraId="7D888C0E" w14:textId="77777777" w:rsidTr="009112F4">
        <w:tc>
          <w:tcPr>
            <w:tcW w:w="1727" w:type="dxa"/>
          </w:tcPr>
          <w:p w14:paraId="6376A6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手机号</w:t>
            </w:r>
          </w:p>
        </w:tc>
        <w:tc>
          <w:tcPr>
            <w:tcW w:w="1280" w:type="dxa"/>
          </w:tcPr>
          <w:p w14:paraId="59F13125" w14:textId="77777777" w:rsidR="00B53E67" w:rsidRPr="00311E3F" w:rsidRDefault="00B53E67" w:rsidP="002D4C07">
            <w:pPr>
              <w:pStyle w:val="TableText"/>
            </w:pPr>
            <w:r w:rsidRPr="00311E3F">
              <w:t>cellphone</w:t>
            </w:r>
          </w:p>
        </w:tc>
        <w:tc>
          <w:tcPr>
            <w:tcW w:w="1382" w:type="dxa"/>
          </w:tcPr>
          <w:p w14:paraId="14F72E3D" w14:textId="77777777" w:rsidR="00B53E67" w:rsidRPr="00311E3F" w:rsidRDefault="00B53E67" w:rsidP="002D4C07">
            <w:pPr>
              <w:pStyle w:val="TableText"/>
            </w:pPr>
            <w:r w:rsidRPr="00311E3F">
              <w:t>Varchar(16)</w:t>
            </w:r>
          </w:p>
        </w:tc>
        <w:tc>
          <w:tcPr>
            <w:tcW w:w="1305" w:type="dxa"/>
          </w:tcPr>
          <w:p w14:paraId="69B58CC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74E7D94E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106A774F" w14:textId="77777777" w:rsidTr="009112F4">
        <w:tc>
          <w:tcPr>
            <w:tcW w:w="1727" w:type="dxa"/>
          </w:tcPr>
          <w:p w14:paraId="7A71E5B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会员</w:t>
            </w:r>
            <w:r w:rsidRPr="00311E3F">
              <w:t>等级</w:t>
            </w:r>
            <w:r w:rsidRPr="00311E3F">
              <w:t>ID</w:t>
            </w:r>
          </w:p>
        </w:tc>
        <w:tc>
          <w:tcPr>
            <w:tcW w:w="1280" w:type="dxa"/>
          </w:tcPr>
          <w:p w14:paraId="7E860487" w14:textId="77777777" w:rsidR="00B53E67" w:rsidRPr="00311E3F" w:rsidRDefault="00B53E67" w:rsidP="002D4C07">
            <w:pPr>
              <w:pStyle w:val="TableText"/>
            </w:pPr>
            <w:r w:rsidRPr="00311E3F">
              <w:t>level_id</w:t>
            </w:r>
          </w:p>
        </w:tc>
        <w:tc>
          <w:tcPr>
            <w:tcW w:w="1382" w:type="dxa"/>
          </w:tcPr>
          <w:p w14:paraId="76689CA9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05" w:type="dxa"/>
          </w:tcPr>
          <w:p w14:paraId="264EF5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n/a</w:t>
            </w:r>
          </w:p>
        </w:tc>
        <w:tc>
          <w:tcPr>
            <w:tcW w:w="2750" w:type="dxa"/>
          </w:tcPr>
          <w:p w14:paraId="3E34F366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4BBCCB42" w14:textId="77777777" w:rsidTr="009112F4">
        <w:tc>
          <w:tcPr>
            <w:tcW w:w="1727" w:type="dxa"/>
          </w:tcPr>
          <w:p w14:paraId="5F6FD0B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状态</w:t>
            </w:r>
          </w:p>
        </w:tc>
        <w:tc>
          <w:tcPr>
            <w:tcW w:w="1280" w:type="dxa"/>
          </w:tcPr>
          <w:p w14:paraId="5FA6CD1A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status</w:t>
            </w:r>
          </w:p>
        </w:tc>
        <w:tc>
          <w:tcPr>
            <w:tcW w:w="1382" w:type="dxa"/>
          </w:tcPr>
          <w:p w14:paraId="1D17495F" w14:textId="77777777" w:rsidR="00B53E67" w:rsidRPr="00311E3F" w:rsidRDefault="00B53E67" w:rsidP="002D4C07">
            <w:pPr>
              <w:pStyle w:val="TableText"/>
            </w:pPr>
            <w:r w:rsidRPr="00311E3F">
              <w:t>tinyint</w:t>
            </w:r>
          </w:p>
        </w:tc>
        <w:tc>
          <w:tcPr>
            <w:tcW w:w="1305" w:type="dxa"/>
          </w:tcPr>
          <w:p w14:paraId="21667CB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1</w:t>
            </w:r>
          </w:p>
        </w:tc>
        <w:tc>
          <w:tcPr>
            <w:tcW w:w="2750" w:type="dxa"/>
          </w:tcPr>
          <w:p w14:paraId="73CAF242" w14:textId="77777777" w:rsidR="00B53E67" w:rsidRPr="00311E3F" w:rsidRDefault="00B53E67" w:rsidP="002D4C07">
            <w:pPr>
              <w:pStyle w:val="TableText"/>
            </w:pPr>
          </w:p>
        </w:tc>
      </w:tr>
      <w:tr w:rsidR="00B53E67" w:rsidRPr="00311E3F" w14:paraId="7E8544B6" w14:textId="77777777" w:rsidTr="009112F4">
        <w:tc>
          <w:tcPr>
            <w:tcW w:w="1727" w:type="dxa"/>
          </w:tcPr>
          <w:p w14:paraId="24CE71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80" w:type="dxa"/>
          </w:tcPr>
          <w:p w14:paraId="1EE24342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382" w:type="dxa"/>
          </w:tcPr>
          <w:p w14:paraId="693AFA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16AC54DD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6C406C3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3FFA6584" w14:textId="77777777" w:rsidTr="009112F4">
        <w:tc>
          <w:tcPr>
            <w:tcW w:w="1727" w:type="dxa"/>
          </w:tcPr>
          <w:p w14:paraId="59A9F15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80" w:type="dxa"/>
          </w:tcPr>
          <w:p w14:paraId="679BFD0E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382" w:type="dxa"/>
          </w:tcPr>
          <w:p w14:paraId="6647DE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05" w:type="dxa"/>
          </w:tcPr>
          <w:p w14:paraId="6E2600C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50" w:type="dxa"/>
          </w:tcPr>
          <w:p w14:paraId="42F8059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4154AA1" w14:textId="77777777" w:rsidR="00B53E67" w:rsidRPr="00CB01B2" w:rsidRDefault="00B53E67" w:rsidP="00B53E67"/>
    <w:p w14:paraId="3FDCB584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89" w:name="_Toc407373202"/>
      <w:r w:rsidRPr="00D058DB">
        <w:rPr>
          <w:rFonts w:hint="eastAsia"/>
        </w:rPr>
        <w:t>角色</w:t>
      </w:r>
      <w:r w:rsidRPr="00D058DB">
        <w:t>表</w:t>
      </w:r>
      <w:bookmarkEnd w:id="189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48"/>
        <w:gridCol w:w="1668"/>
        <w:gridCol w:w="1509"/>
        <w:gridCol w:w="1255"/>
        <w:gridCol w:w="2364"/>
      </w:tblGrid>
      <w:tr w:rsidR="00B53E67" w:rsidRPr="006E3408" w14:paraId="4B563249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112C572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3062" w:type="dxa"/>
            <w:gridSpan w:val="2"/>
          </w:tcPr>
          <w:p w14:paraId="6D194B76" w14:textId="77777777" w:rsidR="00B53E67" w:rsidRPr="006E3408" w:rsidRDefault="00B53E67" w:rsidP="00311E3F">
            <w:pPr>
              <w:pStyle w:val="NoSpacing"/>
            </w:pPr>
            <w:r w:rsidRPr="006E3408">
              <w:t>角色表</w:t>
            </w:r>
          </w:p>
        </w:tc>
        <w:tc>
          <w:tcPr>
            <w:tcW w:w="3698" w:type="dxa"/>
            <w:gridSpan w:val="2"/>
          </w:tcPr>
          <w:p w14:paraId="7E70E034" w14:textId="77777777" w:rsidR="00B53E67" w:rsidRPr="006E3408" w:rsidRDefault="00B53E67" w:rsidP="00311E3F">
            <w:pPr>
              <w:pStyle w:val="NoSpacing"/>
            </w:pPr>
            <w:r w:rsidRPr="006E3408">
              <w:t>t_role</w:t>
            </w:r>
          </w:p>
        </w:tc>
      </w:tr>
      <w:tr w:rsidR="00B53E67" w:rsidRPr="006E3408" w14:paraId="7DE70F65" w14:textId="77777777" w:rsidTr="009112F4">
        <w:tc>
          <w:tcPr>
            <w:tcW w:w="1684" w:type="dxa"/>
            <w:shd w:val="clear" w:color="auto" w:fill="BFBFBF" w:themeFill="background1" w:themeFillShade="BF"/>
          </w:tcPr>
          <w:p w14:paraId="44D3FD0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1680" w:type="dxa"/>
            <w:shd w:val="clear" w:color="auto" w:fill="BFBFBF" w:themeFill="background1" w:themeFillShade="BF"/>
          </w:tcPr>
          <w:p w14:paraId="139FB018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382" w:type="dxa"/>
            <w:shd w:val="clear" w:color="auto" w:fill="BFBFBF" w:themeFill="background1" w:themeFillShade="BF"/>
          </w:tcPr>
          <w:p w14:paraId="7033506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14:paraId="7BA138EA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311689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5C73EBE1" w14:textId="77777777" w:rsidTr="009112F4">
        <w:tc>
          <w:tcPr>
            <w:tcW w:w="1684" w:type="dxa"/>
          </w:tcPr>
          <w:p w14:paraId="2446971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ID</w:t>
            </w:r>
          </w:p>
        </w:tc>
        <w:tc>
          <w:tcPr>
            <w:tcW w:w="1680" w:type="dxa"/>
          </w:tcPr>
          <w:p w14:paraId="431F41DE" w14:textId="77777777" w:rsidR="00B53E67" w:rsidRPr="006E3408" w:rsidRDefault="00B53E67" w:rsidP="00311E3F">
            <w:pPr>
              <w:pStyle w:val="NoSpacing"/>
            </w:pPr>
            <w:r w:rsidRPr="006E3408">
              <w:t>role_id</w:t>
            </w:r>
          </w:p>
        </w:tc>
        <w:tc>
          <w:tcPr>
            <w:tcW w:w="1382" w:type="dxa"/>
          </w:tcPr>
          <w:p w14:paraId="212ECCCC" w14:textId="77777777" w:rsidR="00B53E67" w:rsidRPr="006E3408" w:rsidRDefault="00B53E67" w:rsidP="00311E3F">
            <w:pPr>
              <w:pStyle w:val="NoSpacing"/>
            </w:pPr>
            <w:r w:rsidRPr="006E3408">
              <w:t>Int(32)</w:t>
            </w:r>
          </w:p>
        </w:tc>
        <w:tc>
          <w:tcPr>
            <w:tcW w:w="1277" w:type="dxa"/>
          </w:tcPr>
          <w:p w14:paraId="1B737E36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38BD97C3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7DB97A79" w14:textId="77777777" w:rsidTr="009112F4">
        <w:tc>
          <w:tcPr>
            <w:tcW w:w="1684" w:type="dxa"/>
          </w:tcPr>
          <w:p w14:paraId="662D00FC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名称</w:t>
            </w:r>
          </w:p>
        </w:tc>
        <w:tc>
          <w:tcPr>
            <w:tcW w:w="1680" w:type="dxa"/>
          </w:tcPr>
          <w:p w14:paraId="678BB31D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name</w:t>
            </w:r>
          </w:p>
        </w:tc>
        <w:tc>
          <w:tcPr>
            <w:tcW w:w="1382" w:type="dxa"/>
          </w:tcPr>
          <w:p w14:paraId="75634B21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7D462AE5" w14:textId="77777777" w:rsidR="00B53E67" w:rsidRPr="006E3408" w:rsidRDefault="00B53E67" w:rsidP="00311E3F">
            <w:pPr>
              <w:pStyle w:val="NoSpacing"/>
            </w:pPr>
            <w:r w:rsidRPr="006E3408">
              <w:t>n/a</w:t>
            </w:r>
          </w:p>
        </w:tc>
        <w:tc>
          <w:tcPr>
            <w:tcW w:w="2421" w:type="dxa"/>
          </w:tcPr>
          <w:p w14:paraId="07E8816A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EA4C10A" w14:textId="77777777" w:rsidTr="009112F4">
        <w:tc>
          <w:tcPr>
            <w:tcW w:w="1684" w:type="dxa"/>
          </w:tcPr>
          <w:p w14:paraId="4F9C724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描述</w:t>
            </w:r>
          </w:p>
        </w:tc>
        <w:tc>
          <w:tcPr>
            <w:tcW w:w="1680" w:type="dxa"/>
          </w:tcPr>
          <w:p w14:paraId="3FD93DF3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desc</w:t>
            </w:r>
          </w:p>
        </w:tc>
        <w:tc>
          <w:tcPr>
            <w:tcW w:w="1382" w:type="dxa"/>
          </w:tcPr>
          <w:p w14:paraId="0C2A6E8B" w14:textId="77777777" w:rsidR="00B53E67" w:rsidRPr="006E3408" w:rsidRDefault="00B53E67" w:rsidP="00311E3F">
            <w:pPr>
              <w:pStyle w:val="NoSpacing"/>
            </w:pPr>
            <w:r w:rsidRPr="006E3408">
              <w:t>Varchar(128)</w:t>
            </w:r>
          </w:p>
        </w:tc>
        <w:tc>
          <w:tcPr>
            <w:tcW w:w="1277" w:type="dxa"/>
          </w:tcPr>
          <w:p w14:paraId="52DF871D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2421" w:type="dxa"/>
          </w:tcPr>
          <w:p w14:paraId="644F3B59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2DB9995C" w14:textId="77777777" w:rsidTr="009112F4">
        <w:tc>
          <w:tcPr>
            <w:tcW w:w="1684" w:type="dxa"/>
          </w:tcPr>
          <w:p w14:paraId="218E723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角色</w:t>
            </w:r>
            <w:r w:rsidRPr="006E3408">
              <w:t>状态</w:t>
            </w:r>
          </w:p>
        </w:tc>
        <w:tc>
          <w:tcPr>
            <w:tcW w:w="1680" w:type="dxa"/>
          </w:tcPr>
          <w:p w14:paraId="70BFF8FF" w14:textId="77777777" w:rsidR="00B53E67" w:rsidRPr="006E3408" w:rsidRDefault="00B53E67" w:rsidP="00311E3F">
            <w:pPr>
              <w:pStyle w:val="NoSpacing"/>
            </w:pPr>
            <w:r w:rsidRPr="006E3408">
              <w:t>role</w:t>
            </w:r>
            <w:r w:rsidRPr="006E3408">
              <w:rPr>
                <w:rFonts w:hint="eastAsia"/>
              </w:rPr>
              <w:t>_</w:t>
            </w:r>
            <w:r w:rsidRPr="006E3408">
              <w:t>status</w:t>
            </w:r>
          </w:p>
        </w:tc>
        <w:tc>
          <w:tcPr>
            <w:tcW w:w="1382" w:type="dxa"/>
          </w:tcPr>
          <w:p w14:paraId="0FC0531D" w14:textId="77777777" w:rsidR="00B53E67" w:rsidRPr="006E3408" w:rsidRDefault="00B53E67" w:rsidP="00311E3F">
            <w:pPr>
              <w:pStyle w:val="NoSpacing"/>
            </w:pPr>
            <w:r w:rsidRPr="006E3408">
              <w:t>tinyint</w:t>
            </w:r>
          </w:p>
        </w:tc>
        <w:tc>
          <w:tcPr>
            <w:tcW w:w="1277" w:type="dxa"/>
          </w:tcPr>
          <w:p w14:paraId="60413867" w14:textId="77777777" w:rsidR="00B53E67" w:rsidRPr="006E3408" w:rsidRDefault="00B53E67" w:rsidP="00311E3F">
            <w:pPr>
              <w:pStyle w:val="NoSpacing"/>
            </w:pPr>
            <w:r w:rsidRPr="006E3408">
              <w:t>1</w:t>
            </w:r>
          </w:p>
        </w:tc>
        <w:tc>
          <w:tcPr>
            <w:tcW w:w="2421" w:type="dxa"/>
          </w:tcPr>
          <w:p w14:paraId="411DC273" w14:textId="77777777" w:rsidR="00B53E67" w:rsidRPr="006E3408" w:rsidRDefault="00B53E67" w:rsidP="00311E3F">
            <w:pPr>
              <w:pStyle w:val="NoSpacing"/>
            </w:pPr>
          </w:p>
        </w:tc>
      </w:tr>
      <w:tr w:rsidR="00B53E67" w:rsidRPr="006E3408" w14:paraId="49CED689" w14:textId="77777777" w:rsidTr="009112F4">
        <w:tc>
          <w:tcPr>
            <w:tcW w:w="1684" w:type="dxa"/>
          </w:tcPr>
          <w:p w14:paraId="443D214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1680" w:type="dxa"/>
          </w:tcPr>
          <w:p w14:paraId="7831BBB6" w14:textId="77777777" w:rsidR="00B53E67" w:rsidRPr="006E3408" w:rsidRDefault="00B53E67" w:rsidP="00311E3F">
            <w:pPr>
              <w:pStyle w:val="NoSpacing"/>
            </w:pPr>
            <w:r w:rsidRPr="006E3408">
              <w:t>create_at</w:t>
            </w:r>
          </w:p>
        </w:tc>
        <w:tc>
          <w:tcPr>
            <w:tcW w:w="1382" w:type="dxa"/>
          </w:tcPr>
          <w:p w14:paraId="26FB340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0E087ED0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76F5ABDB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000347E1" w14:textId="77777777" w:rsidTr="009112F4">
        <w:tc>
          <w:tcPr>
            <w:tcW w:w="1684" w:type="dxa"/>
          </w:tcPr>
          <w:p w14:paraId="1F0927D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1680" w:type="dxa"/>
          </w:tcPr>
          <w:p w14:paraId="3D4AA71E" w14:textId="77777777" w:rsidR="00B53E67" w:rsidRPr="006E3408" w:rsidRDefault="00B53E67" w:rsidP="00311E3F">
            <w:pPr>
              <w:pStyle w:val="NoSpacing"/>
            </w:pPr>
            <w:r w:rsidRPr="006E3408">
              <w:t>update_at</w:t>
            </w:r>
          </w:p>
        </w:tc>
        <w:tc>
          <w:tcPr>
            <w:tcW w:w="1382" w:type="dxa"/>
          </w:tcPr>
          <w:p w14:paraId="73FA0A54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277" w:type="dxa"/>
          </w:tcPr>
          <w:p w14:paraId="5A6B2FF3" w14:textId="77777777" w:rsidR="00B53E67" w:rsidRPr="006E3408" w:rsidRDefault="00B53E67" w:rsidP="00311E3F">
            <w:pPr>
              <w:pStyle w:val="NoSpacing"/>
            </w:pPr>
          </w:p>
        </w:tc>
        <w:tc>
          <w:tcPr>
            <w:tcW w:w="2421" w:type="dxa"/>
          </w:tcPr>
          <w:p w14:paraId="5D1B6BCC" w14:textId="77777777" w:rsidR="00B53E67" w:rsidRPr="006E3408" w:rsidRDefault="00B53E67" w:rsidP="00311E3F">
            <w:pPr>
              <w:pStyle w:val="NoSpacing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18E94341" w14:textId="77777777" w:rsidR="00B53E67" w:rsidRPr="003240DB" w:rsidRDefault="00B53E67" w:rsidP="00B53E67"/>
    <w:p w14:paraId="47C5D7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0" w:name="_Toc407373203"/>
      <w:r w:rsidRPr="00D058DB">
        <w:rPr>
          <w:rFonts w:hint="eastAsia"/>
        </w:rPr>
        <w:lastRenderedPageBreak/>
        <w:t>功能</w:t>
      </w:r>
      <w:r w:rsidRPr="00D058DB">
        <w:t>表</w:t>
      </w:r>
      <w:bookmarkEnd w:id="190"/>
    </w:p>
    <w:p w14:paraId="0BDBBFDC" w14:textId="77777777" w:rsidR="00B53E67" w:rsidRPr="006E3408" w:rsidRDefault="00B53E67" w:rsidP="00B53E67"/>
    <w:tbl>
      <w:tblPr>
        <w:tblStyle w:val="TableGrid"/>
        <w:tblW w:w="8444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498"/>
        <w:gridCol w:w="2259"/>
        <w:gridCol w:w="1890"/>
        <w:gridCol w:w="1170"/>
        <w:gridCol w:w="1627"/>
      </w:tblGrid>
      <w:tr w:rsidR="00B53E67" w:rsidRPr="006E3408" w14:paraId="4298ADF8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085C1E1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</w:t>
            </w:r>
            <w:r w:rsidRPr="006E3408">
              <w:t>表名</w:t>
            </w:r>
          </w:p>
        </w:tc>
        <w:tc>
          <w:tcPr>
            <w:tcW w:w="4149" w:type="dxa"/>
            <w:gridSpan w:val="2"/>
          </w:tcPr>
          <w:p w14:paraId="50F9F5B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表</w:t>
            </w:r>
          </w:p>
        </w:tc>
        <w:tc>
          <w:tcPr>
            <w:tcW w:w="2797" w:type="dxa"/>
            <w:gridSpan w:val="2"/>
          </w:tcPr>
          <w:p w14:paraId="20539C1C" w14:textId="77777777" w:rsidR="00B53E67" w:rsidRPr="006E3408" w:rsidRDefault="00B53E67" w:rsidP="002D4C07">
            <w:pPr>
              <w:pStyle w:val="TableText"/>
            </w:pPr>
            <w:r w:rsidRPr="006E3408">
              <w:t>t_function</w:t>
            </w:r>
          </w:p>
        </w:tc>
      </w:tr>
      <w:tr w:rsidR="00B53E67" w:rsidRPr="006E3408" w14:paraId="448495EF" w14:textId="77777777" w:rsidTr="009112F4">
        <w:tc>
          <w:tcPr>
            <w:tcW w:w="1498" w:type="dxa"/>
            <w:shd w:val="clear" w:color="auto" w:fill="BFBFBF" w:themeFill="background1" w:themeFillShade="BF"/>
          </w:tcPr>
          <w:p w14:paraId="7656EE17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数据项描述</w:t>
            </w:r>
          </w:p>
        </w:tc>
        <w:tc>
          <w:tcPr>
            <w:tcW w:w="2259" w:type="dxa"/>
            <w:shd w:val="clear" w:color="auto" w:fill="BFBFBF" w:themeFill="background1" w:themeFillShade="BF"/>
          </w:tcPr>
          <w:p w14:paraId="7FF8D0E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数据项</w:t>
            </w:r>
            <w:r w:rsidRPr="006E3408">
              <w:t>名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772309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类型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2BDE2A6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默认值</w:t>
            </w:r>
          </w:p>
        </w:tc>
        <w:tc>
          <w:tcPr>
            <w:tcW w:w="1627" w:type="dxa"/>
            <w:shd w:val="clear" w:color="auto" w:fill="BFBFBF" w:themeFill="background1" w:themeFillShade="BF"/>
          </w:tcPr>
          <w:p w14:paraId="09ACC81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限制</w:t>
            </w:r>
          </w:p>
        </w:tc>
      </w:tr>
      <w:tr w:rsidR="00B53E67" w:rsidRPr="006E3408" w14:paraId="453C1EB1" w14:textId="77777777" w:rsidTr="009112F4">
        <w:tc>
          <w:tcPr>
            <w:tcW w:w="1498" w:type="dxa"/>
          </w:tcPr>
          <w:p w14:paraId="2D78D68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ID</w:t>
            </w:r>
          </w:p>
        </w:tc>
        <w:tc>
          <w:tcPr>
            <w:tcW w:w="2259" w:type="dxa"/>
          </w:tcPr>
          <w:p w14:paraId="0FCAD7AE" w14:textId="77777777" w:rsidR="00B53E67" w:rsidRPr="006E3408" w:rsidRDefault="00B53E67" w:rsidP="002D4C07">
            <w:pPr>
              <w:pStyle w:val="TableText"/>
            </w:pPr>
            <w:r w:rsidRPr="006E3408">
              <w:t>function_id</w:t>
            </w:r>
          </w:p>
        </w:tc>
        <w:tc>
          <w:tcPr>
            <w:tcW w:w="1890" w:type="dxa"/>
          </w:tcPr>
          <w:p w14:paraId="73C0F17E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4BFD7352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553DF71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主键</w:t>
            </w:r>
          </w:p>
        </w:tc>
      </w:tr>
      <w:tr w:rsidR="00B53E67" w:rsidRPr="006E3408" w14:paraId="275CA6BE" w14:textId="77777777" w:rsidTr="009112F4">
        <w:tc>
          <w:tcPr>
            <w:tcW w:w="1498" w:type="dxa"/>
          </w:tcPr>
          <w:p w14:paraId="2E724C2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名称</w:t>
            </w:r>
          </w:p>
        </w:tc>
        <w:tc>
          <w:tcPr>
            <w:tcW w:w="2259" w:type="dxa"/>
          </w:tcPr>
          <w:p w14:paraId="71DF9A67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name</w:t>
            </w:r>
          </w:p>
        </w:tc>
        <w:tc>
          <w:tcPr>
            <w:tcW w:w="1890" w:type="dxa"/>
          </w:tcPr>
          <w:p w14:paraId="2A334A65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CB9CA9A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4E9E3B7A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4773B1BC" w14:textId="77777777" w:rsidTr="009112F4">
        <w:tc>
          <w:tcPr>
            <w:tcW w:w="1498" w:type="dxa"/>
          </w:tcPr>
          <w:p w14:paraId="28757E53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描述</w:t>
            </w:r>
          </w:p>
        </w:tc>
        <w:tc>
          <w:tcPr>
            <w:tcW w:w="2259" w:type="dxa"/>
          </w:tcPr>
          <w:p w14:paraId="3E7BEB94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desc</w:t>
            </w:r>
          </w:p>
        </w:tc>
        <w:tc>
          <w:tcPr>
            <w:tcW w:w="1890" w:type="dxa"/>
          </w:tcPr>
          <w:p w14:paraId="330953CC" w14:textId="77777777" w:rsidR="00B53E67" w:rsidRPr="006E3408" w:rsidRDefault="00B53E67" w:rsidP="002D4C07">
            <w:pPr>
              <w:pStyle w:val="TableText"/>
            </w:pPr>
            <w:r w:rsidRPr="006E3408">
              <w:t>Varchar(128)</w:t>
            </w:r>
          </w:p>
        </w:tc>
        <w:tc>
          <w:tcPr>
            <w:tcW w:w="1170" w:type="dxa"/>
          </w:tcPr>
          <w:p w14:paraId="07E09A7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4E91B90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660BDAFA" w14:textId="77777777" w:rsidTr="009112F4">
        <w:tc>
          <w:tcPr>
            <w:tcW w:w="1498" w:type="dxa"/>
          </w:tcPr>
          <w:p w14:paraId="3C7646A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功能路径</w:t>
            </w:r>
          </w:p>
        </w:tc>
        <w:tc>
          <w:tcPr>
            <w:tcW w:w="2259" w:type="dxa"/>
          </w:tcPr>
          <w:p w14:paraId="20802CFD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path</w:t>
            </w:r>
          </w:p>
        </w:tc>
        <w:tc>
          <w:tcPr>
            <w:tcW w:w="1890" w:type="dxa"/>
          </w:tcPr>
          <w:p w14:paraId="704A969C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7880E16B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354C4BB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79403214" w14:textId="77777777" w:rsidTr="009112F4">
        <w:tc>
          <w:tcPr>
            <w:tcW w:w="1498" w:type="dxa"/>
          </w:tcPr>
          <w:p w14:paraId="6FDC86A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父功能</w:t>
            </w:r>
            <w:r w:rsidRPr="006E3408">
              <w:rPr>
                <w:rFonts w:hint="eastAsia"/>
              </w:rPr>
              <w:t>ID</w:t>
            </w:r>
          </w:p>
        </w:tc>
        <w:tc>
          <w:tcPr>
            <w:tcW w:w="2259" w:type="dxa"/>
          </w:tcPr>
          <w:p w14:paraId="7A25CF36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parent</w:t>
            </w:r>
          </w:p>
        </w:tc>
        <w:tc>
          <w:tcPr>
            <w:tcW w:w="1890" w:type="dxa"/>
          </w:tcPr>
          <w:p w14:paraId="178B4D38" w14:textId="77777777" w:rsidR="00B53E67" w:rsidRPr="006E3408" w:rsidRDefault="00B53E67" w:rsidP="002D4C07">
            <w:pPr>
              <w:pStyle w:val="TableText"/>
            </w:pPr>
            <w:r w:rsidRPr="006E3408">
              <w:t>Int(32)</w:t>
            </w:r>
          </w:p>
        </w:tc>
        <w:tc>
          <w:tcPr>
            <w:tcW w:w="1170" w:type="dxa"/>
          </w:tcPr>
          <w:p w14:paraId="561E27E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n/a</w:t>
            </w:r>
          </w:p>
        </w:tc>
        <w:tc>
          <w:tcPr>
            <w:tcW w:w="1627" w:type="dxa"/>
          </w:tcPr>
          <w:p w14:paraId="5DED7221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可</w:t>
            </w:r>
            <w:r w:rsidRPr="006E3408">
              <w:t>为</w:t>
            </w:r>
            <w:r w:rsidRPr="006E3408">
              <w:rPr>
                <w:rFonts w:hint="eastAsia"/>
              </w:rPr>
              <w:t>空</w:t>
            </w:r>
          </w:p>
        </w:tc>
      </w:tr>
      <w:tr w:rsidR="00B53E67" w:rsidRPr="006E3408" w14:paraId="0BEB023B" w14:textId="77777777" w:rsidTr="009112F4">
        <w:tc>
          <w:tcPr>
            <w:tcW w:w="1498" w:type="dxa"/>
          </w:tcPr>
          <w:p w14:paraId="2ECE1E28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功能排序</w:t>
            </w:r>
          </w:p>
        </w:tc>
        <w:tc>
          <w:tcPr>
            <w:tcW w:w="2259" w:type="dxa"/>
          </w:tcPr>
          <w:p w14:paraId="3467A5CB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order</w:t>
            </w:r>
          </w:p>
        </w:tc>
        <w:tc>
          <w:tcPr>
            <w:tcW w:w="1890" w:type="dxa"/>
          </w:tcPr>
          <w:p w14:paraId="07503E9B" w14:textId="77777777" w:rsidR="00B53E67" w:rsidRPr="006E3408" w:rsidRDefault="00B53E67" w:rsidP="002D4C07">
            <w:pPr>
              <w:pStyle w:val="TableText"/>
            </w:pPr>
            <w:r w:rsidRPr="006E3408">
              <w:t>Varchar(128</w:t>
            </w:r>
            <w:r>
              <w:t>)</w:t>
            </w:r>
          </w:p>
        </w:tc>
        <w:tc>
          <w:tcPr>
            <w:tcW w:w="1170" w:type="dxa"/>
          </w:tcPr>
          <w:p w14:paraId="2C7E7C54" w14:textId="77777777" w:rsidR="00B53E67" w:rsidRPr="006E3408" w:rsidRDefault="00B53E67" w:rsidP="002D4C07">
            <w:pPr>
              <w:pStyle w:val="TableText"/>
            </w:pPr>
            <w:r w:rsidRPr="006E3408">
              <w:t>n/a</w:t>
            </w:r>
          </w:p>
        </w:tc>
        <w:tc>
          <w:tcPr>
            <w:tcW w:w="1627" w:type="dxa"/>
          </w:tcPr>
          <w:p w14:paraId="0B7468F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0C8282CA" w14:textId="77777777" w:rsidTr="009112F4">
        <w:tc>
          <w:tcPr>
            <w:tcW w:w="1498" w:type="dxa"/>
          </w:tcPr>
          <w:p w14:paraId="51C13DA4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功能</w:t>
            </w:r>
            <w:r w:rsidRPr="006E3408">
              <w:t>状态</w:t>
            </w:r>
          </w:p>
        </w:tc>
        <w:tc>
          <w:tcPr>
            <w:tcW w:w="2259" w:type="dxa"/>
          </w:tcPr>
          <w:p w14:paraId="7D669CDC" w14:textId="77777777" w:rsidR="00B53E67" w:rsidRPr="006E3408" w:rsidRDefault="00B53E67" w:rsidP="002D4C07">
            <w:pPr>
              <w:pStyle w:val="TableText"/>
            </w:pPr>
            <w:r w:rsidRPr="006E3408">
              <w:t>f</w:t>
            </w:r>
            <w:r w:rsidRPr="006E3408">
              <w:rPr>
                <w:rFonts w:hint="eastAsia"/>
              </w:rPr>
              <w:t>unction_</w:t>
            </w:r>
            <w:r w:rsidRPr="006E3408">
              <w:t>status</w:t>
            </w:r>
          </w:p>
        </w:tc>
        <w:tc>
          <w:tcPr>
            <w:tcW w:w="1890" w:type="dxa"/>
          </w:tcPr>
          <w:p w14:paraId="649C8D6B" w14:textId="77777777" w:rsidR="00B53E67" w:rsidRPr="006E3408" w:rsidRDefault="00B53E67" w:rsidP="002D4C07">
            <w:pPr>
              <w:pStyle w:val="TableText"/>
            </w:pPr>
            <w:r w:rsidRPr="006E3408">
              <w:t>tinyint</w:t>
            </w:r>
          </w:p>
        </w:tc>
        <w:tc>
          <w:tcPr>
            <w:tcW w:w="1170" w:type="dxa"/>
          </w:tcPr>
          <w:p w14:paraId="64EA387B" w14:textId="77777777" w:rsidR="00B53E67" w:rsidRPr="006E3408" w:rsidRDefault="00B53E67" w:rsidP="002D4C07">
            <w:pPr>
              <w:pStyle w:val="TableText"/>
            </w:pPr>
            <w:r w:rsidRPr="006E3408">
              <w:t>1</w:t>
            </w:r>
          </w:p>
        </w:tc>
        <w:tc>
          <w:tcPr>
            <w:tcW w:w="1627" w:type="dxa"/>
          </w:tcPr>
          <w:p w14:paraId="0885B52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非空</w:t>
            </w:r>
          </w:p>
        </w:tc>
      </w:tr>
      <w:tr w:rsidR="00B53E67" w:rsidRPr="006E3408" w14:paraId="24467441" w14:textId="77777777" w:rsidTr="009112F4">
        <w:tc>
          <w:tcPr>
            <w:tcW w:w="1498" w:type="dxa"/>
          </w:tcPr>
          <w:p w14:paraId="05E04405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创建</w:t>
            </w:r>
            <w:r w:rsidRPr="006E3408">
              <w:t>时间</w:t>
            </w:r>
          </w:p>
        </w:tc>
        <w:tc>
          <w:tcPr>
            <w:tcW w:w="2259" w:type="dxa"/>
          </w:tcPr>
          <w:p w14:paraId="079E35FB" w14:textId="77777777" w:rsidR="00B53E67" w:rsidRPr="006E3408" w:rsidRDefault="00B53E67" w:rsidP="002D4C07">
            <w:pPr>
              <w:pStyle w:val="TableText"/>
            </w:pPr>
            <w:r w:rsidRPr="006E3408">
              <w:t>create_at</w:t>
            </w:r>
          </w:p>
        </w:tc>
        <w:tc>
          <w:tcPr>
            <w:tcW w:w="1890" w:type="dxa"/>
          </w:tcPr>
          <w:p w14:paraId="5B89A092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49E1D855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7834FFCE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  <w:tr w:rsidR="00B53E67" w:rsidRPr="006E3408" w14:paraId="590C01B5" w14:textId="77777777" w:rsidTr="009112F4">
        <w:tc>
          <w:tcPr>
            <w:tcW w:w="1498" w:type="dxa"/>
          </w:tcPr>
          <w:p w14:paraId="3DE6A32D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修改</w:t>
            </w:r>
            <w:r w:rsidRPr="006E3408">
              <w:t>时间</w:t>
            </w:r>
          </w:p>
        </w:tc>
        <w:tc>
          <w:tcPr>
            <w:tcW w:w="2259" w:type="dxa"/>
          </w:tcPr>
          <w:p w14:paraId="540ECCB7" w14:textId="77777777" w:rsidR="00B53E67" w:rsidRPr="006E3408" w:rsidRDefault="00B53E67" w:rsidP="002D4C07">
            <w:pPr>
              <w:pStyle w:val="TableText"/>
            </w:pPr>
            <w:r w:rsidRPr="006E3408">
              <w:t>update_at</w:t>
            </w:r>
          </w:p>
        </w:tc>
        <w:tc>
          <w:tcPr>
            <w:tcW w:w="1890" w:type="dxa"/>
          </w:tcPr>
          <w:p w14:paraId="56D05A60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d</w:t>
            </w:r>
            <w:r w:rsidRPr="006E3408">
              <w:t>atetime</w:t>
            </w:r>
          </w:p>
        </w:tc>
        <w:tc>
          <w:tcPr>
            <w:tcW w:w="1170" w:type="dxa"/>
          </w:tcPr>
          <w:p w14:paraId="1228032C" w14:textId="77777777" w:rsidR="00B53E67" w:rsidRPr="006E3408" w:rsidRDefault="00B53E67" w:rsidP="002D4C07">
            <w:pPr>
              <w:pStyle w:val="TableText"/>
            </w:pPr>
          </w:p>
        </w:tc>
        <w:tc>
          <w:tcPr>
            <w:tcW w:w="1627" w:type="dxa"/>
          </w:tcPr>
          <w:p w14:paraId="240E70D9" w14:textId="77777777" w:rsidR="00B53E67" w:rsidRPr="006E3408" w:rsidRDefault="00B53E67" w:rsidP="002D4C07">
            <w:pPr>
              <w:pStyle w:val="TableText"/>
            </w:pPr>
            <w:r w:rsidRPr="006E3408">
              <w:rPr>
                <w:rFonts w:hint="eastAsia"/>
              </w:rPr>
              <w:t>当前</w:t>
            </w:r>
            <w:r w:rsidRPr="006E3408">
              <w:t>日期</w:t>
            </w:r>
          </w:p>
        </w:tc>
      </w:tr>
    </w:tbl>
    <w:p w14:paraId="3CAA6488" w14:textId="77777777" w:rsidR="00B53E67" w:rsidRPr="003240DB" w:rsidRDefault="00B53E67" w:rsidP="00B53E67"/>
    <w:p w14:paraId="6FDF7ED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1" w:name="_Toc407373204"/>
      <w:r w:rsidRPr="00D058DB">
        <w:rPr>
          <w:rFonts w:hint="eastAsia"/>
        </w:rPr>
        <w:t>用户</w:t>
      </w:r>
      <w:r w:rsidRPr="00D058DB">
        <w:t>角色关联表</w:t>
      </w:r>
      <w:bookmarkEnd w:id="191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39"/>
        <w:gridCol w:w="1469"/>
        <w:gridCol w:w="1164"/>
        <w:gridCol w:w="1315"/>
        <w:gridCol w:w="2757"/>
      </w:tblGrid>
      <w:tr w:rsidR="00B53E67" w:rsidRPr="00311E3F" w14:paraId="1A8BA629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6C11B1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535" w:type="dxa"/>
            <w:gridSpan w:val="2"/>
          </w:tcPr>
          <w:p w14:paraId="7DE1F25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角色关联表</w:t>
            </w:r>
          </w:p>
        </w:tc>
        <w:tc>
          <w:tcPr>
            <w:tcW w:w="4140" w:type="dxa"/>
            <w:gridSpan w:val="2"/>
          </w:tcPr>
          <w:p w14:paraId="601B835E" w14:textId="77777777" w:rsidR="00B53E67" w:rsidRPr="00311E3F" w:rsidRDefault="00B53E67" w:rsidP="002D4C07">
            <w:pPr>
              <w:pStyle w:val="TableText"/>
            </w:pPr>
            <w:r w:rsidRPr="00311E3F">
              <w:t>t_user_role</w:t>
            </w:r>
          </w:p>
        </w:tc>
      </w:tr>
      <w:tr w:rsidR="00B53E67" w:rsidRPr="00311E3F" w14:paraId="63965768" w14:textId="77777777" w:rsidTr="009112F4">
        <w:tc>
          <w:tcPr>
            <w:tcW w:w="1769" w:type="dxa"/>
            <w:shd w:val="clear" w:color="auto" w:fill="BFBFBF" w:themeFill="background1" w:themeFillShade="BF"/>
          </w:tcPr>
          <w:p w14:paraId="7A7233C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0A39650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14:paraId="56E5DAF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14:paraId="4B0E27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809" w:type="dxa"/>
            <w:shd w:val="clear" w:color="auto" w:fill="BFBFBF" w:themeFill="background1" w:themeFillShade="BF"/>
          </w:tcPr>
          <w:p w14:paraId="7912DC3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34106A29" w14:textId="77777777" w:rsidTr="009112F4">
        <w:tc>
          <w:tcPr>
            <w:tcW w:w="1769" w:type="dxa"/>
          </w:tcPr>
          <w:p w14:paraId="19A42AB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角色</w:t>
            </w:r>
            <w:r w:rsidRPr="00311E3F">
              <w:t>ID</w:t>
            </w:r>
          </w:p>
        </w:tc>
        <w:tc>
          <w:tcPr>
            <w:tcW w:w="1368" w:type="dxa"/>
          </w:tcPr>
          <w:p w14:paraId="4A069015" w14:textId="77777777" w:rsidR="00B53E67" w:rsidRPr="00311E3F" w:rsidRDefault="00B53E67" w:rsidP="002D4C07">
            <w:pPr>
              <w:pStyle w:val="TableText"/>
            </w:pPr>
            <w:r w:rsidRPr="00311E3F">
              <w:t>U</w:t>
            </w:r>
            <w:r w:rsidRPr="00311E3F">
              <w:rPr>
                <w:rFonts w:hint="eastAsia"/>
              </w:rPr>
              <w:t>ser_</w:t>
            </w:r>
            <w:r w:rsidRPr="00311E3F">
              <w:t>role_id</w:t>
            </w:r>
          </w:p>
        </w:tc>
        <w:tc>
          <w:tcPr>
            <w:tcW w:w="1167" w:type="dxa"/>
          </w:tcPr>
          <w:p w14:paraId="78D24FE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331" w:type="dxa"/>
          </w:tcPr>
          <w:p w14:paraId="3750BF7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2FCF057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1F4D2D20" w14:textId="77777777" w:rsidTr="009112F4">
        <w:tc>
          <w:tcPr>
            <w:tcW w:w="1769" w:type="dxa"/>
          </w:tcPr>
          <w:p w14:paraId="74C583E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用户</w:t>
            </w:r>
            <w:r w:rsidRPr="00311E3F">
              <w:t>ID</w:t>
            </w:r>
          </w:p>
        </w:tc>
        <w:tc>
          <w:tcPr>
            <w:tcW w:w="1368" w:type="dxa"/>
          </w:tcPr>
          <w:p w14:paraId="58613889" w14:textId="77777777" w:rsidR="00B53E67" w:rsidRPr="00311E3F" w:rsidRDefault="00B53E67" w:rsidP="002D4C07">
            <w:pPr>
              <w:pStyle w:val="TableText"/>
            </w:pPr>
            <w:r w:rsidRPr="00311E3F">
              <w:t>user_id</w:t>
            </w:r>
          </w:p>
        </w:tc>
        <w:tc>
          <w:tcPr>
            <w:tcW w:w="1167" w:type="dxa"/>
          </w:tcPr>
          <w:p w14:paraId="24C2CBE5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6014C7C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184161A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5E331A40" w14:textId="77777777" w:rsidTr="009112F4">
        <w:tc>
          <w:tcPr>
            <w:tcW w:w="1769" w:type="dxa"/>
          </w:tcPr>
          <w:p w14:paraId="6EC8E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14:paraId="2B701F9A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67" w:type="dxa"/>
          </w:tcPr>
          <w:p w14:paraId="07790E52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331" w:type="dxa"/>
          </w:tcPr>
          <w:p w14:paraId="4A271C2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5970F9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AB21422" w14:textId="77777777" w:rsidTr="009112F4">
        <w:tc>
          <w:tcPr>
            <w:tcW w:w="1769" w:type="dxa"/>
          </w:tcPr>
          <w:p w14:paraId="698304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68" w:type="dxa"/>
          </w:tcPr>
          <w:p w14:paraId="623F821F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67" w:type="dxa"/>
          </w:tcPr>
          <w:p w14:paraId="396FD4D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12447C45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68601FD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4DEAE45" w14:textId="77777777" w:rsidTr="009112F4">
        <w:tc>
          <w:tcPr>
            <w:tcW w:w="1769" w:type="dxa"/>
          </w:tcPr>
          <w:p w14:paraId="2CBB297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68" w:type="dxa"/>
          </w:tcPr>
          <w:p w14:paraId="23321D76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67" w:type="dxa"/>
          </w:tcPr>
          <w:p w14:paraId="54A0F4E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331" w:type="dxa"/>
          </w:tcPr>
          <w:p w14:paraId="3DE1501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809" w:type="dxa"/>
          </w:tcPr>
          <w:p w14:paraId="07CA3EF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DD088C7" w14:textId="77777777" w:rsidR="00B53E67" w:rsidRPr="003240DB" w:rsidRDefault="00B53E67" w:rsidP="00B53E67"/>
    <w:p w14:paraId="641BE99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192" w:name="_Toc407373205"/>
      <w:r w:rsidRPr="00D058DB">
        <w:rPr>
          <w:rFonts w:hint="eastAsia"/>
        </w:rPr>
        <w:t>角色</w:t>
      </w:r>
      <w:r w:rsidRPr="00D058DB">
        <w:t>功能关联表</w:t>
      </w:r>
      <w:bookmarkEnd w:id="192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10"/>
        <w:gridCol w:w="1896"/>
        <w:gridCol w:w="1130"/>
        <w:gridCol w:w="1255"/>
        <w:gridCol w:w="2553"/>
      </w:tblGrid>
      <w:tr w:rsidR="00B53E67" w:rsidRPr="00311E3F" w14:paraId="37BC92DE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1DDC77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78" w:type="dxa"/>
            <w:gridSpan w:val="2"/>
          </w:tcPr>
          <w:p w14:paraId="2DE083A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角色功能</w:t>
            </w:r>
            <w:r w:rsidRPr="00311E3F">
              <w:t>关联表</w:t>
            </w:r>
          </w:p>
        </w:tc>
        <w:tc>
          <w:tcPr>
            <w:tcW w:w="3904" w:type="dxa"/>
            <w:gridSpan w:val="2"/>
          </w:tcPr>
          <w:p w14:paraId="19283D18" w14:textId="77777777" w:rsidR="00B53E67" w:rsidRPr="00311E3F" w:rsidRDefault="00B53E67" w:rsidP="002D4C07">
            <w:pPr>
              <w:pStyle w:val="TableText"/>
            </w:pPr>
            <w:r w:rsidRPr="00311E3F">
              <w:t>t_role_function</w:t>
            </w:r>
          </w:p>
        </w:tc>
      </w:tr>
      <w:tr w:rsidR="00B53E67" w:rsidRPr="00311E3F" w14:paraId="5B86574B" w14:textId="77777777" w:rsidTr="009112F4">
        <w:tc>
          <w:tcPr>
            <w:tcW w:w="1662" w:type="dxa"/>
            <w:shd w:val="clear" w:color="auto" w:fill="BFBFBF" w:themeFill="background1" w:themeFillShade="BF"/>
          </w:tcPr>
          <w:p w14:paraId="585B1D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744" w:type="dxa"/>
            <w:shd w:val="clear" w:color="auto" w:fill="BFBFBF" w:themeFill="background1" w:themeFillShade="BF"/>
          </w:tcPr>
          <w:p w14:paraId="3A8C47D6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2ACA5E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246440A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3510AB3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E18A933" w14:textId="77777777" w:rsidTr="009112F4">
        <w:tc>
          <w:tcPr>
            <w:tcW w:w="1662" w:type="dxa"/>
          </w:tcPr>
          <w:p w14:paraId="4BCFB60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7A8820CE" w14:textId="77777777" w:rsidR="00B53E67" w:rsidRPr="00311E3F" w:rsidRDefault="00B53E67" w:rsidP="002D4C07">
            <w:pPr>
              <w:pStyle w:val="TableText"/>
            </w:pPr>
            <w:r w:rsidRPr="00311E3F">
              <w:t>Role_function_id</w:t>
            </w:r>
          </w:p>
        </w:tc>
        <w:tc>
          <w:tcPr>
            <w:tcW w:w="1134" w:type="dxa"/>
          </w:tcPr>
          <w:p w14:paraId="535F8A5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73" w:type="dxa"/>
          </w:tcPr>
          <w:p w14:paraId="134B80E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529DE2F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</w:t>
            </w:r>
          </w:p>
        </w:tc>
      </w:tr>
      <w:tr w:rsidR="00B53E67" w:rsidRPr="00311E3F" w14:paraId="657AB3F0" w14:textId="77777777" w:rsidTr="009112F4">
        <w:tc>
          <w:tcPr>
            <w:tcW w:w="1662" w:type="dxa"/>
          </w:tcPr>
          <w:p w14:paraId="631FB4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功能</w:t>
            </w:r>
            <w:r w:rsidRPr="00311E3F">
              <w:t>ID</w:t>
            </w:r>
          </w:p>
        </w:tc>
        <w:tc>
          <w:tcPr>
            <w:tcW w:w="1744" w:type="dxa"/>
          </w:tcPr>
          <w:p w14:paraId="526F0ED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function</w:t>
            </w:r>
            <w:r w:rsidRPr="00311E3F">
              <w:t>_id</w:t>
            </w:r>
          </w:p>
        </w:tc>
        <w:tc>
          <w:tcPr>
            <w:tcW w:w="1134" w:type="dxa"/>
          </w:tcPr>
          <w:p w14:paraId="099A6D5D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4622EE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45AEFF0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325E6A8C" w14:textId="77777777" w:rsidTr="009112F4">
        <w:tc>
          <w:tcPr>
            <w:tcW w:w="1662" w:type="dxa"/>
          </w:tcPr>
          <w:p w14:paraId="2F55FCD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角色</w:t>
            </w:r>
            <w:r w:rsidRPr="00311E3F">
              <w:rPr>
                <w:rFonts w:hint="eastAsia"/>
              </w:rPr>
              <w:t>ID</w:t>
            </w:r>
          </w:p>
        </w:tc>
        <w:tc>
          <w:tcPr>
            <w:tcW w:w="1744" w:type="dxa"/>
          </w:tcPr>
          <w:p w14:paraId="10D0B6B8" w14:textId="77777777" w:rsidR="00B53E67" w:rsidRPr="00311E3F" w:rsidRDefault="00B53E67" w:rsidP="002D4C07">
            <w:pPr>
              <w:pStyle w:val="TableText"/>
            </w:pPr>
            <w:r w:rsidRPr="00311E3F">
              <w:t>role_id</w:t>
            </w:r>
          </w:p>
        </w:tc>
        <w:tc>
          <w:tcPr>
            <w:tcW w:w="1134" w:type="dxa"/>
          </w:tcPr>
          <w:p w14:paraId="31FE6DB0" w14:textId="77777777" w:rsidR="00B53E67" w:rsidRPr="00311E3F" w:rsidRDefault="00B53E67" w:rsidP="002D4C07">
            <w:pPr>
              <w:pStyle w:val="TableText"/>
            </w:pPr>
            <w:r w:rsidRPr="00311E3F">
              <w:t>Int</w:t>
            </w:r>
            <w:r w:rsidRPr="00311E3F">
              <w:rPr>
                <w:rFonts w:hint="eastAsia"/>
              </w:rPr>
              <w:t>(</w:t>
            </w:r>
            <w:r w:rsidRPr="00311E3F">
              <w:t>32</w:t>
            </w:r>
          </w:p>
        </w:tc>
        <w:tc>
          <w:tcPr>
            <w:tcW w:w="1273" w:type="dxa"/>
          </w:tcPr>
          <w:p w14:paraId="08C2BF4D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32318F9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778B2857" w14:textId="77777777" w:rsidTr="009112F4">
        <w:tc>
          <w:tcPr>
            <w:tcW w:w="1662" w:type="dxa"/>
          </w:tcPr>
          <w:p w14:paraId="6B2A5CC4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744" w:type="dxa"/>
          </w:tcPr>
          <w:p w14:paraId="5335B839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134" w:type="dxa"/>
          </w:tcPr>
          <w:p w14:paraId="4EE947A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666E056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25D1AA9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22AB12C4" w14:textId="77777777" w:rsidTr="009112F4">
        <w:tc>
          <w:tcPr>
            <w:tcW w:w="1662" w:type="dxa"/>
          </w:tcPr>
          <w:p w14:paraId="3097939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744" w:type="dxa"/>
          </w:tcPr>
          <w:p w14:paraId="420680D8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134" w:type="dxa"/>
          </w:tcPr>
          <w:p w14:paraId="0E89A8A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73" w:type="dxa"/>
          </w:tcPr>
          <w:p w14:paraId="5217BB66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631" w:type="dxa"/>
          </w:tcPr>
          <w:p w14:paraId="737D22C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17FBBC27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3" w:name="_Toc407373206"/>
      <w:r w:rsidRPr="00D058DB">
        <w:rPr>
          <w:rFonts w:hint="eastAsia"/>
        </w:rPr>
        <w:t>菜品</w:t>
      </w:r>
      <w:r>
        <w:rPr>
          <w:rFonts w:hint="eastAsia"/>
        </w:rPr>
        <w:t>分类</w:t>
      </w:r>
      <w:r w:rsidRPr="00D058DB">
        <w:t>表</w:t>
      </w:r>
      <w:bookmarkEnd w:id="193"/>
    </w:p>
    <w:p w14:paraId="2F6DDA91" w14:textId="77777777" w:rsidR="00B53E67" w:rsidRPr="00311E3F" w:rsidRDefault="00B53E67" w:rsidP="00311E3F">
      <w:pPr>
        <w:pStyle w:val="NoSpacing"/>
      </w:pPr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59"/>
        <w:gridCol w:w="1829"/>
        <w:gridCol w:w="1589"/>
        <w:gridCol w:w="1193"/>
        <w:gridCol w:w="2374"/>
      </w:tblGrid>
      <w:tr w:rsidR="00B53E67" w:rsidRPr="00311E3F" w14:paraId="4C658ECC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2466C1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729" w:type="dxa"/>
            <w:gridSpan w:val="2"/>
          </w:tcPr>
          <w:p w14:paraId="151CD02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分类表</w:t>
            </w:r>
          </w:p>
        </w:tc>
        <w:tc>
          <w:tcPr>
            <w:tcW w:w="4013" w:type="dxa"/>
            <w:gridSpan w:val="2"/>
          </w:tcPr>
          <w:p w14:paraId="0D6A91B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t_dish_category</w:t>
            </w:r>
          </w:p>
        </w:tc>
      </w:tr>
      <w:tr w:rsidR="00B53E67" w:rsidRPr="00311E3F" w14:paraId="0A2CEBC1" w14:textId="77777777" w:rsidTr="009112F4">
        <w:tc>
          <w:tcPr>
            <w:tcW w:w="1702" w:type="dxa"/>
            <w:shd w:val="clear" w:color="auto" w:fill="BFBFBF" w:themeFill="background1" w:themeFillShade="BF"/>
          </w:tcPr>
          <w:p w14:paraId="6F23F61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14:paraId="51A56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526220F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99" w:type="dxa"/>
            <w:shd w:val="clear" w:color="auto" w:fill="BFBFBF" w:themeFill="background1" w:themeFillShade="BF"/>
          </w:tcPr>
          <w:p w14:paraId="19969D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4" w:type="dxa"/>
            <w:shd w:val="clear" w:color="auto" w:fill="BFBFBF" w:themeFill="background1" w:themeFillShade="BF"/>
          </w:tcPr>
          <w:p w14:paraId="421DBEC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5E83E4BF" w14:textId="77777777" w:rsidTr="009112F4">
        <w:tc>
          <w:tcPr>
            <w:tcW w:w="1702" w:type="dxa"/>
          </w:tcPr>
          <w:p w14:paraId="785D109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菜品类别</w:t>
            </w:r>
            <w:r w:rsidRPr="00311E3F">
              <w:t>ID</w:t>
            </w:r>
          </w:p>
        </w:tc>
        <w:tc>
          <w:tcPr>
            <w:tcW w:w="1270" w:type="dxa"/>
          </w:tcPr>
          <w:p w14:paraId="2551997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category</w:t>
            </w:r>
            <w:r w:rsidRPr="00311E3F">
              <w:t>_id</w:t>
            </w:r>
          </w:p>
        </w:tc>
        <w:tc>
          <w:tcPr>
            <w:tcW w:w="1459" w:type="dxa"/>
          </w:tcPr>
          <w:p w14:paraId="467A3257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99" w:type="dxa"/>
          </w:tcPr>
          <w:p w14:paraId="58EA1CF4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865A55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02553946" w14:textId="77777777" w:rsidTr="009112F4">
        <w:tc>
          <w:tcPr>
            <w:tcW w:w="1702" w:type="dxa"/>
          </w:tcPr>
          <w:p w14:paraId="04EB68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lastRenderedPageBreak/>
              <w:t>类别</w:t>
            </w:r>
            <w:r w:rsidRPr="00311E3F">
              <w:t>名称</w:t>
            </w:r>
          </w:p>
        </w:tc>
        <w:tc>
          <w:tcPr>
            <w:tcW w:w="1270" w:type="dxa"/>
          </w:tcPr>
          <w:p w14:paraId="56204C26" w14:textId="77777777" w:rsidR="00B53E67" w:rsidRPr="00311E3F" w:rsidRDefault="00B53E67" w:rsidP="002D4C07">
            <w:pPr>
              <w:pStyle w:val="TableText"/>
            </w:pPr>
            <w:r w:rsidRPr="00311E3F">
              <w:t>category_name</w:t>
            </w:r>
          </w:p>
        </w:tc>
        <w:tc>
          <w:tcPr>
            <w:tcW w:w="1459" w:type="dxa"/>
          </w:tcPr>
          <w:p w14:paraId="3016392E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5F9C5859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0BF648D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38C09D9C" w14:textId="77777777" w:rsidTr="009112F4">
        <w:tc>
          <w:tcPr>
            <w:tcW w:w="1702" w:type="dxa"/>
          </w:tcPr>
          <w:p w14:paraId="1A82EBC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类别图片</w:t>
            </w:r>
          </w:p>
        </w:tc>
        <w:tc>
          <w:tcPr>
            <w:tcW w:w="1270" w:type="dxa"/>
          </w:tcPr>
          <w:p w14:paraId="2B9AFCDF" w14:textId="77777777" w:rsidR="00B53E67" w:rsidRPr="00311E3F" w:rsidRDefault="00B53E67" w:rsidP="002D4C07">
            <w:pPr>
              <w:pStyle w:val="TableText"/>
            </w:pPr>
            <w:r w:rsidRPr="00311E3F">
              <w:t>category_picture</w:t>
            </w:r>
          </w:p>
        </w:tc>
        <w:tc>
          <w:tcPr>
            <w:tcW w:w="1459" w:type="dxa"/>
          </w:tcPr>
          <w:p w14:paraId="73E3B280" w14:textId="77777777" w:rsidR="00B53E67" w:rsidRPr="00311E3F" w:rsidRDefault="00B53E67" w:rsidP="002D4C07">
            <w:pPr>
              <w:pStyle w:val="TableText"/>
            </w:pPr>
            <w:r w:rsidRPr="00311E3F">
              <w:t>Varchar(r128)</w:t>
            </w:r>
          </w:p>
        </w:tc>
        <w:tc>
          <w:tcPr>
            <w:tcW w:w="1299" w:type="dxa"/>
          </w:tcPr>
          <w:p w14:paraId="0143E140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2424F46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2C317967" w14:textId="77777777" w:rsidTr="009112F4">
        <w:tc>
          <w:tcPr>
            <w:tcW w:w="1702" w:type="dxa"/>
          </w:tcPr>
          <w:p w14:paraId="506B439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270" w:type="dxa"/>
          </w:tcPr>
          <w:p w14:paraId="3E0E1A1B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459" w:type="dxa"/>
          </w:tcPr>
          <w:p w14:paraId="3E0C548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7A129268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5878CC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7D10D311" w14:textId="77777777" w:rsidTr="009112F4">
        <w:tc>
          <w:tcPr>
            <w:tcW w:w="1702" w:type="dxa"/>
          </w:tcPr>
          <w:p w14:paraId="010B319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270" w:type="dxa"/>
          </w:tcPr>
          <w:p w14:paraId="257A7182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459" w:type="dxa"/>
          </w:tcPr>
          <w:p w14:paraId="6561412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99" w:type="dxa"/>
          </w:tcPr>
          <w:p w14:paraId="5F0E1C1F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4" w:type="dxa"/>
          </w:tcPr>
          <w:p w14:paraId="3B59BF6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097E2EA9" w14:textId="77777777" w:rsidR="00B53E67" w:rsidRPr="0058792B" w:rsidRDefault="00B53E67" w:rsidP="00B53E67"/>
    <w:p w14:paraId="48D0CA0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4" w:name="_Toc407373207"/>
      <w:r w:rsidRPr="00D058DB">
        <w:rPr>
          <w:rFonts w:hint="eastAsia"/>
        </w:rPr>
        <w:t>菜品</w:t>
      </w:r>
      <w:r w:rsidRPr="00D058DB">
        <w:t>表</w:t>
      </w:r>
      <w:bookmarkEnd w:id="194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585"/>
        <w:gridCol w:w="1403"/>
        <w:gridCol w:w="1553"/>
        <w:gridCol w:w="1245"/>
        <w:gridCol w:w="2658"/>
      </w:tblGrid>
      <w:tr w:rsidR="00B53E67" w:rsidRPr="00311E3F" w14:paraId="10B04AB4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0CE471E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</w:t>
            </w:r>
            <w:r w:rsidRPr="00311E3F">
              <w:t>表名</w:t>
            </w:r>
          </w:p>
        </w:tc>
        <w:tc>
          <w:tcPr>
            <w:tcW w:w="2854" w:type="dxa"/>
            <w:gridSpan w:val="2"/>
          </w:tcPr>
          <w:p w14:paraId="32F347B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表</w:t>
            </w:r>
          </w:p>
        </w:tc>
        <w:tc>
          <w:tcPr>
            <w:tcW w:w="3974" w:type="dxa"/>
            <w:gridSpan w:val="2"/>
          </w:tcPr>
          <w:p w14:paraId="3A1347A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t_dish</w:t>
            </w:r>
          </w:p>
        </w:tc>
      </w:tr>
      <w:tr w:rsidR="00B53E67" w:rsidRPr="00311E3F" w14:paraId="5E408040" w14:textId="77777777" w:rsidTr="009112F4">
        <w:tc>
          <w:tcPr>
            <w:tcW w:w="1616" w:type="dxa"/>
            <w:shd w:val="clear" w:color="auto" w:fill="BFBFBF" w:themeFill="background1" w:themeFillShade="BF"/>
          </w:tcPr>
          <w:p w14:paraId="562E92FD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数据项描述</w:t>
            </w:r>
          </w:p>
        </w:tc>
        <w:tc>
          <w:tcPr>
            <w:tcW w:w="1300" w:type="dxa"/>
            <w:shd w:val="clear" w:color="auto" w:fill="BFBFBF" w:themeFill="background1" w:themeFillShade="BF"/>
          </w:tcPr>
          <w:p w14:paraId="53C9C53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数据项</w:t>
            </w:r>
            <w:r w:rsidRPr="00311E3F">
              <w:t>名</w:t>
            </w:r>
          </w:p>
        </w:tc>
        <w:tc>
          <w:tcPr>
            <w:tcW w:w="1554" w:type="dxa"/>
            <w:shd w:val="clear" w:color="auto" w:fill="BFBFBF" w:themeFill="background1" w:themeFillShade="BF"/>
          </w:tcPr>
          <w:p w14:paraId="7E9F5F2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类型</w:t>
            </w:r>
          </w:p>
        </w:tc>
        <w:tc>
          <w:tcPr>
            <w:tcW w:w="1261" w:type="dxa"/>
            <w:shd w:val="clear" w:color="auto" w:fill="BFBFBF" w:themeFill="background1" w:themeFillShade="BF"/>
          </w:tcPr>
          <w:p w14:paraId="4312B11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默认值</w:t>
            </w:r>
          </w:p>
        </w:tc>
        <w:tc>
          <w:tcPr>
            <w:tcW w:w="2713" w:type="dxa"/>
            <w:shd w:val="clear" w:color="auto" w:fill="BFBFBF" w:themeFill="background1" w:themeFillShade="BF"/>
          </w:tcPr>
          <w:p w14:paraId="3F2089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限制</w:t>
            </w:r>
          </w:p>
        </w:tc>
      </w:tr>
      <w:tr w:rsidR="00B53E67" w:rsidRPr="00311E3F" w14:paraId="08E7F8D0" w14:textId="77777777" w:rsidTr="009112F4">
        <w:tc>
          <w:tcPr>
            <w:tcW w:w="1616" w:type="dxa"/>
          </w:tcPr>
          <w:p w14:paraId="6B850E4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ID</w:t>
            </w:r>
          </w:p>
        </w:tc>
        <w:tc>
          <w:tcPr>
            <w:tcW w:w="1300" w:type="dxa"/>
          </w:tcPr>
          <w:p w14:paraId="6A82DE97" w14:textId="77777777" w:rsidR="00B53E67" w:rsidRPr="00311E3F" w:rsidRDefault="00B53E67" w:rsidP="002D4C07">
            <w:pPr>
              <w:pStyle w:val="TableText"/>
            </w:pPr>
            <w:r w:rsidRPr="00311E3F">
              <w:t>dish_id</w:t>
            </w:r>
          </w:p>
        </w:tc>
        <w:tc>
          <w:tcPr>
            <w:tcW w:w="1554" w:type="dxa"/>
          </w:tcPr>
          <w:p w14:paraId="39A2244B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1C571821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54457D6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主键，</w:t>
            </w:r>
            <w:r w:rsidRPr="00311E3F">
              <w:t>自动增加</w:t>
            </w:r>
          </w:p>
        </w:tc>
      </w:tr>
      <w:tr w:rsidR="00B53E67" w:rsidRPr="00311E3F" w14:paraId="5E0E5268" w14:textId="77777777" w:rsidTr="009112F4">
        <w:tc>
          <w:tcPr>
            <w:tcW w:w="1616" w:type="dxa"/>
          </w:tcPr>
          <w:p w14:paraId="4640FFBB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分类</w:t>
            </w:r>
            <w:r w:rsidRPr="00311E3F">
              <w:t>ID</w:t>
            </w:r>
          </w:p>
        </w:tc>
        <w:tc>
          <w:tcPr>
            <w:tcW w:w="1300" w:type="dxa"/>
          </w:tcPr>
          <w:p w14:paraId="469F7D4E" w14:textId="77777777" w:rsidR="00B53E67" w:rsidRPr="00311E3F" w:rsidRDefault="00B53E67" w:rsidP="002D4C07">
            <w:pPr>
              <w:pStyle w:val="TableText"/>
            </w:pPr>
            <w:r w:rsidRPr="00311E3F">
              <w:t>category_id</w:t>
            </w:r>
          </w:p>
        </w:tc>
        <w:tc>
          <w:tcPr>
            <w:tcW w:w="1554" w:type="dxa"/>
          </w:tcPr>
          <w:p w14:paraId="6F96E10A" w14:textId="77777777" w:rsidR="00B53E67" w:rsidRPr="00311E3F" w:rsidRDefault="00B53E67" w:rsidP="002D4C07">
            <w:pPr>
              <w:pStyle w:val="TableText"/>
            </w:pPr>
            <w:r w:rsidRPr="00311E3F">
              <w:t>Int(32)</w:t>
            </w:r>
          </w:p>
        </w:tc>
        <w:tc>
          <w:tcPr>
            <w:tcW w:w="1261" w:type="dxa"/>
          </w:tcPr>
          <w:p w14:paraId="0A443652" w14:textId="77777777" w:rsidR="00B53E67" w:rsidRPr="00311E3F" w:rsidRDefault="00B53E67" w:rsidP="002D4C07">
            <w:pPr>
              <w:pStyle w:val="TableText"/>
            </w:pPr>
            <w:r w:rsidRPr="00311E3F">
              <w:t>0</w:t>
            </w:r>
          </w:p>
        </w:tc>
        <w:tc>
          <w:tcPr>
            <w:tcW w:w="2713" w:type="dxa"/>
          </w:tcPr>
          <w:p w14:paraId="75E49AAA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外键</w:t>
            </w:r>
          </w:p>
        </w:tc>
      </w:tr>
      <w:tr w:rsidR="00B53E67" w:rsidRPr="00311E3F" w14:paraId="4FEA047C" w14:textId="77777777" w:rsidTr="009112F4">
        <w:tc>
          <w:tcPr>
            <w:tcW w:w="1616" w:type="dxa"/>
          </w:tcPr>
          <w:p w14:paraId="667C5A49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</w:t>
            </w:r>
            <w:r w:rsidRPr="00311E3F">
              <w:t>名称</w:t>
            </w:r>
          </w:p>
        </w:tc>
        <w:tc>
          <w:tcPr>
            <w:tcW w:w="1300" w:type="dxa"/>
          </w:tcPr>
          <w:p w14:paraId="4BA0A20C" w14:textId="77777777" w:rsidR="00B53E67" w:rsidRPr="00311E3F" w:rsidRDefault="00B53E67" w:rsidP="002D4C07">
            <w:pPr>
              <w:pStyle w:val="TableText"/>
            </w:pPr>
            <w:r w:rsidRPr="00311E3F">
              <w:t>dish_name</w:t>
            </w:r>
          </w:p>
        </w:tc>
        <w:tc>
          <w:tcPr>
            <w:tcW w:w="1554" w:type="dxa"/>
          </w:tcPr>
          <w:p w14:paraId="6C7586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73A42C1C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7C3D1F63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B8085B9" w14:textId="77777777" w:rsidTr="009112F4">
        <w:tc>
          <w:tcPr>
            <w:tcW w:w="1616" w:type="dxa"/>
          </w:tcPr>
          <w:p w14:paraId="5FBAFC0F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菜品图片</w:t>
            </w:r>
          </w:p>
        </w:tc>
        <w:tc>
          <w:tcPr>
            <w:tcW w:w="1300" w:type="dxa"/>
          </w:tcPr>
          <w:p w14:paraId="2364C4AF" w14:textId="77777777" w:rsidR="00B53E67" w:rsidRPr="00311E3F" w:rsidRDefault="00B53E67" w:rsidP="002D4C07">
            <w:pPr>
              <w:pStyle w:val="TableText"/>
            </w:pPr>
            <w:r w:rsidRPr="00311E3F">
              <w:t>dish_picture</w:t>
            </w:r>
          </w:p>
        </w:tc>
        <w:tc>
          <w:tcPr>
            <w:tcW w:w="1554" w:type="dxa"/>
          </w:tcPr>
          <w:p w14:paraId="6BDA435D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2F57462A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422B8B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CCB01C4" w14:textId="77777777" w:rsidTr="009112F4">
        <w:tc>
          <w:tcPr>
            <w:tcW w:w="1616" w:type="dxa"/>
          </w:tcPr>
          <w:p w14:paraId="2C96D45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价格</w:t>
            </w:r>
          </w:p>
        </w:tc>
        <w:tc>
          <w:tcPr>
            <w:tcW w:w="1300" w:type="dxa"/>
          </w:tcPr>
          <w:p w14:paraId="315BCD31" w14:textId="77777777" w:rsidR="00B53E67" w:rsidRPr="00311E3F" w:rsidRDefault="00B53E67" w:rsidP="002D4C07">
            <w:pPr>
              <w:pStyle w:val="TableText"/>
            </w:pPr>
            <w:r w:rsidRPr="00311E3F">
              <w:t>price</w:t>
            </w:r>
          </w:p>
        </w:tc>
        <w:tc>
          <w:tcPr>
            <w:tcW w:w="1554" w:type="dxa"/>
          </w:tcPr>
          <w:p w14:paraId="29DB994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ouble(64)</w:t>
            </w:r>
          </w:p>
        </w:tc>
        <w:tc>
          <w:tcPr>
            <w:tcW w:w="1261" w:type="dxa"/>
          </w:tcPr>
          <w:p w14:paraId="68934540" w14:textId="77777777" w:rsidR="00B53E67" w:rsidRPr="00311E3F" w:rsidRDefault="00B53E67" w:rsidP="002D4C07">
            <w:pPr>
              <w:pStyle w:val="TableText"/>
            </w:pPr>
            <w:r w:rsidRPr="00311E3F">
              <w:t>0.0</w:t>
            </w:r>
          </w:p>
        </w:tc>
        <w:tc>
          <w:tcPr>
            <w:tcW w:w="2713" w:type="dxa"/>
          </w:tcPr>
          <w:p w14:paraId="74D4A50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精确</w:t>
            </w:r>
            <w:r w:rsidRPr="00311E3F">
              <w:t>到小数点后一位</w:t>
            </w:r>
          </w:p>
        </w:tc>
      </w:tr>
      <w:tr w:rsidR="00B53E67" w:rsidRPr="00311E3F" w14:paraId="4ED32259" w14:textId="77777777" w:rsidTr="009112F4">
        <w:tc>
          <w:tcPr>
            <w:tcW w:w="1616" w:type="dxa"/>
          </w:tcPr>
          <w:p w14:paraId="330F6CF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是否</w:t>
            </w:r>
            <w:r w:rsidRPr="00311E3F">
              <w:t>在售</w:t>
            </w:r>
          </w:p>
        </w:tc>
        <w:tc>
          <w:tcPr>
            <w:tcW w:w="1300" w:type="dxa"/>
          </w:tcPr>
          <w:p w14:paraId="71D4BC89" w14:textId="77777777" w:rsidR="00B53E67" w:rsidRPr="00311E3F" w:rsidRDefault="00B53E67" w:rsidP="002D4C07">
            <w:pPr>
              <w:pStyle w:val="TableText"/>
            </w:pPr>
            <w:r w:rsidRPr="00311E3F">
              <w:t>on_sell</w:t>
            </w:r>
          </w:p>
        </w:tc>
        <w:tc>
          <w:tcPr>
            <w:tcW w:w="1554" w:type="dxa"/>
          </w:tcPr>
          <w:p w14:paraId="0951CE6E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tinyint</w:t>
            </w:r>
          </w:p>
        </w:tc>
        <w:tc>
          <w:tcPr>
            <w:tcW w:w="1261" w:type="dxa"/>
          </w:tcPr>
          <w:p w14:paraId="226912C7" w14:textId="77777777" w:rsidR="00B53E67" w:rsidRPr="00311E3F" w:rsidRDefault="00B53E67" w:rsidP="002D4C07">
            <w:pPr>
              <w:pStyle w:val="TableText"/>
            </w:pPr>
            <w:r w:rsidRPr="00311E3F">
              <w:t>True</w:t>
            </w:r>
          </w:p>
        </w:tc>
        <w:tc>
          <w:tcPr>
            <w:tcW w:w="2713" w:type="dxa"/>
          </w:tcPr>
          <w:p w14:paraId="34021457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非空</w:t>
            </w:r>
          </w:p>
        </w:tc>
      </w:tr>
      <w:tr w:rsidR="00B53E67" w:rsidRPr="00311E3F" w14:paraId="133577E1" w14:textId="77777777" w:rsidTr="009112F4">
        <w:tc>
          <w:tcPr>
            <w:tcW w:w="1616" w:type="dxa"/>
          </w:tcPr>
          <w:p w14:paraId="14D99AE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其他</w:t>
            </w:r>
            <w:r w:rsidRPr="00311E3F">
              <w:t>信息</w:t>
            </w:r>
          </w:p>
        </w:tc>
        <w:tc>
          <w:tcPr>
            <w:tcW w:w="1300" w:type="dxa"/>
          </w:tcPr>
          <w:p w14:paraId="7B178ED0" w14:textId="77777777" w:rsidR="00B53E67" w:rsidRPr="00311E3F" w:rsidRDefault="00B53E67" w:rsidP="002D4C07">
            <w:pPr>
              <w:pStyle w:val="TableText"/>
            </w:pPr>
            <w:r w:rsidRPr="00311E3F">
              <w:t>misc</w:t>
            </w:r>
          </w:p>
        </w:tc>
        <w:tc>
          <w:tcPr>
            <w:tcW w:w="1554" w:type="dxa"/>
          </w:tcPr>
          <w:p w14:paraId="51CEC30A" w14:textId="77777777" w:rsidR="00B53E67" w:rsidRPr="00311E3F" w:rsidRDefault="00B53E67" w:rsidP="002D4C07">
            <w:pPr>
              <w:pStyle w:val="TableText"/>
            </w:pPr>
            <w:r w:rsidRPr="00311E3F">
              <w:t>Varchar(128)</w:t>
            </w:r>
          </w:p>
        </w:tc>
        <w:tc>
          <w:tcPr>
            <w:tcW w:w="1261" w:type="dxa"/>
          </w:tcPr>
          <w:p w14:paraId="041D2BAE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  <w:tc>
          <w:tcPr>
            <w:tcW w:w="2713" w:type="dxa"/>
          </w:tcPr>
          <w:p w14:paraId="6E216BE7" w14:textId="77777777" w:rsidR="00B53E67" w:rsidRPr="00311E3F" w:rsidRDefault="00B53E67" w:rsidP="002D4C07">
            <w:pPr>
              <w:pStyle w:val="TableText"/>
            </w:pPr>
            <w:r w:rsidRPr="00311E3F">
              <w:t>n/a</w:t>
            </w:r>
          </w:p>
        </w:tc>
      </w:tr>
      <w:tr w:rsidR="00B53E67" w:rsidRPr="00311E3F" w14:paraId="578A285E" w14:textId="77777777" w:rsidTr="009112F4">
        <w:tc>
          <w:tcPr>
            <w:tcW w:w="1616" w:type="dxa"/>
          </w:tcPr>
          <w:p w14:paraId="0544A911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创建</w:t>
            </w:r>
            <w:r w:rsidRPr="00311E3F">
              <w:t>时间</w:t>
            </w:r>
          </w:p>
        </w:tc>
        <w:tc>
          <w:tcPr>
            <w:tcW w:w="1300" w:type="dxa"/>
          </w:tcPr>
          <w:p w14:paraId="361698BD" w14:textId="77777777" w:rsidR="00B53E67" w:rsidRPr="00311E3F" w:rsidRDefault="00B53E67" w:rsidP="002D4C07">
            <w:pPr>
              <w:pStyle w:val="TableText"/>
            </w:pPr>
            <w:r w:rsidRPr="00311E3F">
              <w:t>create_at</w:t>
            </w:r>
          </w:p>
        </w:tc>
        <w:tc>
          <w:tcPr>
            <w:tcW w:w="1554" w:type="dxa"/>
          </w:tcPr>
          <w:p w14:paraId="1BEE60E8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23085A62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12801AA0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  <w:tr w:rsidR="00B53E67" w:rsidRPr="00311E3F" w14:paraId="557B105B" w14:textId="77777777" w:rsidTr="009112F4">
        <w:tc>
          <w:tcPr>
            <w:tcW w:w="1616" w:type="dxa"/>
          </w:tcPr>
          <w:p w14:paraId="6A3B797C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修改</w:t>
            </w:r>
            <w:r w:rsidRPr="00311E3F">
              <w:t>时间</w:t>
            </w:r>
          </w:p>
        </w:tc>
        <w:tc>
          <w:tcPr>
            <w:tcW w:w="1300" w:type="dxa"/>
          </w:tcPr>
          <w:p w14:paraId="06B07400" w14:textId="77777777" w:rsidR="00B53E67" w:rsidRPr="00311E3F" w:rsidRDefault="00B53E67" w:rsidP="002D4C07">
            <w:pPr>
              <w:pStyle w:val="TableText"/>
            </w:pPr>
            <w:r w:rsidRPr="00311E3F">
              <w:t>update_at</w:t>
            </w:r>
          </w:p>
        </w:tc>
        <w:tc>
          <w:tcPr>
            <w:tcW w:w="1554" w:type="dxa"/>
          </w:tcPr>
          <w:p w14:paraId="3A5ED155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d</w:t>
            </w:r>
            <w:r w:rsidRPr="00311E3F">
              <w:t>atetime</w:t>
            </w:r>
          </w:p>
        </w:tc>
        <w:tc>
          <w:tcPr>
            <w:tcW w:w="1261" w:type="dxa"/>
          </w:tcPr>
          <w:p w14:paraId="62917F98" w14:textId="77777777" w:rsidR="00B53E67" w:rsidRPr="00311E3F" w:rsidRDefault="00B53E67" w:rsidP="002D4C07">
            <w:pPr>
              <w:pStyle w:val="TableText"/>
            </w:pPr>
          </w:p>
        </w:tc>
        <w:tc>
          <w:tcPr>
            <w:tcW w:w="2713" w:type="dxa"/>
          </w:tcPr>
          <w:p w14:paraId="02D8E2A2" w14:textId="77777777" w:rsidR="00B53E67" w:rsidRPr="00311E3F" w:rsidRDefault="00B53E67" w:rsidP="002D4C07">
            <w:pPr>
              <w:pStyle w:val="TableText"/>
            </w:pPr>
            <w:r w:rsidRPr="00311E3F">
              <w:rPr>
                <w:rFonts w:hint="eastAsia"/>
              </w:rPr>
              <w:t>当前</w:t>
            </w:r>
            <w:r w:rsidRPr="00311E3F">
              <w:t>日期</w:t>
            </w:r>
          </w:p>
        </w:tc>
      </w:tr>
    </w:tbl>
    <w:p w14:paraId="6D2F530B" w14:textId="77777777" w:rsidR="00B53E67" w:rsidRPr="005D3FA9" w:rsidRDefault="00B53E67" w:rsidP="00B53E67"/>
    <w:p w14:paraId="4B91B1A0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5" w:name="_Toc407373208"/>
      <w:r w:rsidRPr="00D058DB">
        <w:rPr>
          <w:rFonts w:hint="eastAsia"/>
        </w:rPr>
        <w:t>订单</w:t>
      </w:r>
      <w:r w:rsidRPr="00D058DB">
        <w:t>表</w:t>
      </w:r>
      <w:bookmarkEnd w:id="195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432"/>
        <w:gridCol w:w="1869"/>
        <w:gridCol w:w="1509"/>
        <w:gridCol w:w="1086"/>
        <w:gridCol w:w="2548"/>
      </w:tblGrid>
      <w:tr w:rsidR="00B53E67" w14:paraId="7FE312BE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2F581E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104" w:type="dxa"/>
            <w:gridSpan w:val="2"/>
          </w:tcPr>
          <w:p w14:paraId="62A4F90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3747" w:type="dxa"/>
            <w:gridSpan w:val="2"/>
          </w:tcPr>
          <w:p w14:paraId="6DF234DE" w14:textId="77777777" w:rsidR="00B53E67" w:rsidRDefault="00B53E67" w:rsidP="002D4C07">
            <w:pPr>
              <w:pStyle w:val="TableText"/>
            </w:pPr>
            <w:r>
              <w:t>t_order</w:t>
            </w:r>
          </w:p>
        </w:tc>
      </w:tr>
      <w:tr w:rsidR="00B53E67" w14:paraId="5D2C8F56" w14:textId="77777777" w:rsidTr="009112F4">
        <w:tc>
          <w:tcPr>
            <w:tcW w:w="1593" w:type="dxa"/>
            <w:shd w:val="clear" w:color="auto" w:fill="BFBFBF" w:themeFill="background1" w:themeFillShade="BF"/>
          </w:tcPr>
          <w:p w14:paraId="45530B0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95" w:type="dxa"/>
            <w:shd w:val="clear" w:color="auto" w:fill="BFBFBF" w:themeFill="background1" w:themeFillShade="BF"/>
          </w:tcPr>
          <w:p w14:paraId="1DDA8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509" w:type="dxa"/>
            <w:shd w:val="clear" w:color="auto" w:fill="BFBFBF" w:themeFill="background1" w:themeFillShade="BF"/>
          </w:tcPr>
          <w:p w14:paraId="6447CBE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14:paraId="31669AB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9" w:type="dxa"/>
            <w:shd w:val="clear" w:color="auto" w:fill="BFBFBF" w:themeFill="background1" w:themeFillShade="BF"/>
          </w:tcPr>
          <w:p w14:paraId="484A15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390E5AE3" w14:textId="77777777" w:rsidTr="009112F4">
        <w:tc>
          <w:tcPr>
            <w:tcW w:w="1593" w:type="dxa"/>
          </w:tcPr>
          <w:p w14:paraId="1183CBE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95" w:type="dxa"/>
          </w:tcPr>
          <w:p w14:paraId="0831575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509" w:type="dxa"/>
          </w:tcPr>
          <w:p w14:paraId="67EFC3CC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4374F3C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08E7A0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:rsidRPr="00625CB3" w14:paraId="6EC55997" w14:textId="77777777" w:rsidTr="009112F4">
        <w:tc>
          <w:tcPr>
            <w:tcW w:w="1593" w:type="dxa"/>
          </w:tcPr>
          <w:p w14:paraId="76C1835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95" w:type="dxa"/>
          </w:tcPr>
          <w:p w14:paraId="78D88861" w14:textId="77777777" w:rsidR="00B53E67" w:rsidRDefault="00B53E67" w:rsidP="002D4C07">
            <w:pPr>
              <w:pStyle w:val="TableText"/>
            </w:pPr>
            <w:r>
              <w:t>order_seq</w:t>
            </w:r>
          </w:p>
        </w:tc>
        <w:tc>
          <w:tcPr>
            <w:tcW w:w="1509" w:type="dxa"/>
          </w:tcPr>
          <w:p w14:paraId="25F4E11C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E6CA9F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69C23F4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5C03587E" w14:textId="77777777" w:rsidR="00B53E67" w:rsidRDefault="00B53E67" w:rsidP="002D4C07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0766CCB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0DC854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595A0D84" w14:textId="77777777" w:rsidR="00B53E67" w:rsidRPr="00625CB3" w:rsidRDefault="00B53E67" w:rsidP="002D4C07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B53E67" w14:paraId="224A8257" w14:textId="77777777" w:rsidTr="009112F4">
        <w:tc>
          <w:tcPr>
            <w:tcW w:w="1593" w:type="dxa"/>
          </w:tcPr>
          <w:p w14:paraId="240AF17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95" w:type="dxa"/>
          </w:tcPr>
          <w:p w14:paraId="52DF1729" w14:textId="77777777" w:rsidR="00B53E67" w:rsidRDefault="00B53E67" w:rsidP="002D4C07">
            <w:pPr>
              <w:pStyle w:val="TableText"/>
            </w:pPr>
            <w:r>
              <w:t>order_status</w:t>
            </w:r>
          </w:p>
        </w:tc>
        <w:tc>
          <w:tcPr>
            <w:tcW w:w="1509" w:type="dxa"/>
          </w:tcPr>
          <w:p w14:paraId="53885610" w14:textId="77777777" w:rsidR="00B53E67" w:rsidRDefault="00B53E67" w:rsidP="002D4C07">
            <w:pPr>
              <w:pStyle w:val="TableText"/>
            </w:pPr>
            <w:r>
              <w:t>Varchar(128)</w:t>
            </w:r>
          </w:p>
        </w:tc>
        <w:tc>
          <w:tcPr>
            <w:tcW w:w="1138" w:type="dxa"/>
          </w:tcPr>
          <w:p w14:paraId="305A794F" w14:textId="77777777" w:rsidR="00B53E67" w:rsidRDefault="00B53E67" w:rsidP="002D4C07">
            <w:pPr>
              <w:pStyle w:val="TableText"/>
            </w:pPr>
            <w:r>
              <w:t>‘new’</w:t>
            </w:r>
          </w:p>
        </w:tc>
        <w:tc>
          <w:tcPr>
            <w:tcW w:w="2609" w:type="dxa"/>
          </w:tcPr>
          <w:p w14:paraId="19EC8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3FE820D" w14:textId="77777777" w:rsidTr="009112F4">
        <w:tc>
          <w:tcPr>
            <w:tcW w:w="1593" w:type="dxa"/>
          </w:tcPr>
          <w:p w14:paraId="1F76FC1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95" w:type="dxa"/>
          </w:tcPr>
          <w:p w14:paraId="32B249A3" w14:textId="77777777" w:rsidR="00B53E67" w:rsidRDefault="00B53E67" w:rsidP="002D4C07">
            <w:pPr>
              <w:pStyle w:val="TableText"/>
            </w:pPr>
            <w:r>
              <w:t>table_number</w:t>
            </w:r>
          </w:p>
        </w:tc>
        <w:tc>
          <w:tcPr>
            <w:tcW w:w="1509" w:type="dxa"/>
          </w:tcPr>
          <w:p w14:paraId="7CBFC408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63D0749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F15D7A4" w14:textId="77777777" w:rsidR="00B53E67" w:rsidRDefault="00B53E67" w:rsidP="002D4C07">
            <w:pPr>
              <w:pStyle w:val="TableText"/>
            </w:pPr>
          </w:p>
        </w:tc>
      </w:tr>
      <w:tr w:rsidR="00B53E67" w14:paraId="343E3D62" w14:textId="77777777" w:rsidTr="009112F4">
        <w:tc>
          <w:tcPr>
            <w:tcW w:w="1593" w:type="dxa"/>
          </w:tcPr>
          <w:p w14:paraId="25CFED8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95" w:type="dxa"/>
          </w:tcPr>
          <w:p w14:paraId="34D87F2E" w14:textId="77777777" w:rsidR="00B53E67" w:rsidRDefault="00B53E67" w:rsidP="002D4C07">
            <w:pPr>
              <w:pStyle w:val="TableText"/>
            </w:pPr>
            <w:r>
              <w:t>attendee_number</w:t>
            </w:r>
          </w:p>
        </w:tc>
        <w:tc>
          <w:tcPr>
            <w:tcW w:w="1509" w:type="dxa"/>
          </w:tcPr>
          <w:p w14:paraId="7093DC7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737D38B0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609" w:type="dxa"/>
          </w:tcPr>
          <w:p w14:paraId="25F49D2B" w14:textId="77777777" w:rsidR="00B53E67" w:rsidRDefault="00B53E67" w:rsidP="002D4C07">
            <w:pPr>
              <w:pStyle w:val="TableText"/>
            </w:pPr>
          </w:p>
        </w:tc>
      </w:tr>
      <w:tr w:rsidR="00B53E67" w14:paraId="3EDFF832" w14:textId="77777777" w:rsidTr="009112F4">
        <w:tc>
          <w:tcPr>
            <w:tcW w:w="1593" w:type="dxa"/>
          </w:tcPr>
          <w:p w14:paraId="52C5AC5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95" w:type="dxa"/>
          </w:tcPr>
          <w:p w14:paraId="04729534" w14:textId="77777777" w:rsidR="00B53E67" w:rsidRDefault="00B53E67" w:rsidP="002D4C07">
            <w:pPr>
              <w:pStyle w:val="TableText"/>
            </w:pPr>
            <w:r>
              <w:t>total_price</w:t>
            </w:r>
          </w:p>
        </w:tc>
        <w:tc>
          <w:tcPr>
            <w:tcW w:w="1509" w:type="dxa"/>
          </w:tcPr>
          <w:p w14:paraId="3AD2937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138" w:type="dxa"/>
          </w:tcPr>
          <w:p w14:paraId="3B6F9F62" w14:textId="77777777" w:rsidR="00B53E67" w:rsidRDefault="00B53E67" w:rsidP="002D4C07">
            <w:pPr>
              <w:pStyle w:val="TableText"/>
            </w:pPr>
            <w:r>
              <w:t>0.0</w:t>
            </w:r>
          </w:p>
        </w:tc>
        <w:tc>
          <w:tcPr>
            <w:tcW w:w="2609" w:type="dxa"/>
          </w:tcPr>
          <w:p w14:paraId="44424F1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B53E67" w14:paraId="7D9BF5FB" w14:textId="77777777" w:rsidTr="009112F4">
        <w:tc>
          <w:tcPr>
            <w:tcW w:w="1593" w:type="dxa"/>
          </w:tcPr>
          <w:p w14:paraId="314178C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95" w:type="dxa"/>
          </w:tcPr>
          <w:p w14:paraId="37C2F8E8" w14:textId="77777777" w:rsidR="00B53E67" w:rsidRDefault="00B53E67" w:rsidP="002D4C07">
            <w:pPr>
              <w:pStyle w:val="TableText"/>
            </w:pPr>
            <w:r>
              <w:t>servent_id</w:t>
            </w:r>
          </w:p>
        </w:tc>
        <w:tc>
          <w:tcPr>
            <w:tcW w:w="1509" w:type="dxa"/>
          </w:tcPr>
          <w:p w14:paraId="4DD39FD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4AA8DB5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AF394B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27771F5B" w14:textId="77777777" w:rsidTr="009112F4">
        <w:tc>
          <w:tcPr>
            <w:tcW w:w="1593" w:type="dxa"/>
          </w:tcPr>
          <w:p w14:paraId="63389A6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95" w:type="dxa"/>
          </w:tcPr>
          <w:p w14:paraId="0D88B4A5" w14:textId="77777777" w:rsidR="00B53E67" w:rsidRDefault="00B53E67" w:rsidP="002D4C07">
            <w:pPr>
              <w:pStyle w:val="TableText"/>
            </w:pPr>
            <w:r>
              <w:t>member_id</w:t>
            </w:r>
          </w:p>
        </w:tc>
        <w:tc>
          <w:tcPr>
            <w:tcW w:w="1509" w:type="dxa"/>
          </w:tcPr>
          <w:p w14:paraId="5086D324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5F5EE49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609" w:type="dxa"/>
          </w:tcPr>
          <w:p w14:paraId="56737C5F" w14:textId="77777777" w:rsidR="00B53E67" w:rsidRDefault="00B53E67" w:rsidP="002D4C07">
            <w:pPr>
              <w:pStyle w:val="TableText"/>
            </w:pPr>
            <w:r>
              <w:t>n/a</w:t>
            </w:r>
          </w:p>
        </w:tc>
      </w:tr>
      <w:tr w:rsidR="00B53E67" w14:paraId="27E27CDC" w14:textId="77777777" w:rsidTr="009112F4">
        <w:tc>
          <w:tcPr>
            <w:tcW w:w="1593" w:type="dxa"/>
          </w:tcPr>
          <w:p w14:paraId="1FFAAD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95" w:type="dxa"/>
          </w:tcPr>
          <w:p w14:paraId="6EE06BE9" w14:textId="77777777" w:rsidR="00B53E67" w:rsidRDefault="00B53E67" w:rsidP="002D4C07">
            <w:pPr>
              <w:pStyle w:val="TableText"/>
            </w:pPr>
            <w:r>
              <w:t>casher_id</w:t>
            </w:r>
          </w:p>
        </w:tc>
        <w:tc>
          <w:tcPr>
            <w:tcW w:w="1509" w:type="dxa"/>
          </w:tcPr>
          <w:p w14:paraId="3298AF4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138" w:type="dxa"/>
          </w:tcPr>
          <w:p w14:paraId="2687E96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609" w:type="dxa"/>
          </w:tcPr>
          <w:p w14:paraId="4712661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B53E67" w14:paraId="40D82EDD" w14:textId="77777777" w:rsidTr="009112F4">
        <w:tc>
          <w:tcPr>
            <w:tcW w:w="1593" w:type="dxa"/>
          </w:tcPr>
          <w:p w14:paraId="36DCBF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95" w:type="dxa"/>
          </w:tcPr>
          <w:p w14:paraId="4DB9671D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509" w:type="dxa"/>
          </w:tcPr>
          <w:p w14:paraId="5CB597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3D85E781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550F23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A40AC19" w14:textId="77777777" w:rsidTr="009112F4">
        <w:tc>
          <w:tcPr>
            <w:tcW w:w="1593" w:type="dxa"/>
          </w:tcPr>
          <w:p w14:paraId="408AA2A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95" w:type="dxa"/>
          </w:tcPr>
          <w:p w14:paraId="218F0716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509" w:type="dxa"/>
          </w:tcPr>
          <w:p w14:paraId="070F9AB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8" w:type="dxa"/>
          </w:tcPr>
          <w:p w14:paraId="7CAFB333" w14:textId="77777777" w:rsidR="00B53E67" w:rsidRDefault="00B53E67" w:rsidP="002D4C07">
            <w:pPr>
              <w:pStyle w:val="TableText"/>
            </w:pPr>
          </w:p>
        </w:tc>
        <w:tc>
          <w:tcPr>
            <w:tcW w:w="2609" w:type="dxa"/>
          </w:tcPr>
          <w:p w14:paraId="7B7A9F5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0E16F18F" w14:textId="77777777" w:rsidR="00B53E67" w:rsidRPr="005077B9" w:rsidRDefault="00B53E67" w:rsidP="00B53E67"/>
    <w:p w14:paraId="213DB073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6" w:name="_Toc407373209"/>
      <w:r w:rsidRPr="00D058DB">
        <w:rPr>
          <w:rFonts w:hint="eastAsia"/>
        </w:rPr>
        <w:lastRenderedPageBreak/>
        <w:t>订单</w:t>
      </w:r>
      <w:r>
        <w:rPr>
          <w:rFonts w:hint="eastAsia"/>
        </w:rPr>
        <w:t>条目</w:t>
      </w:r>
      <w:r w:rsidRPr="00D058DB">
        <w:t>表</w:t>
      </w:r>
      <w:bookmarkEnd w:id="196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622"/>
        <w:gridCol w:w="1483"/>
        <w:gridCol w:w="1168"/>
        <w:gridCol w:w="1339"/>
        <w:gridCol w:w="2832"/>
      </w:tblGrid>
      <w:tr w:rsidR="00B53E67" w14:paraId="03F447A7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56A6F9C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90" w:type="dxa"/>
            <w:gridSpan w:val="2"/>
          </w:tcPr>
          <w:p w14:paraId="5EC9248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214" w:type="dxa"/>
            <w:gridSpan w:val="2"/>
          </w:tcPr>
          <w:p w14:paraId="658A4134" w14:textId="77777777" w:rsidR="00B53E67" w:rsidRDefault="00B53E67" w:rsidP="002D4C07">
            <w:pPr>
              <w:pStyle w:val="TableText"/>
            </w:pPr>
            <w:r>
              <w:t>t_order_item</w:t>
            </w:r>
          </w:p>
        </w:tc>
      </w:tr>
      <w:tr w:rsidR="00B53E67" w14:paraId="17EA199A" w14:textId="77777777" w:rsidTr="009112F4">
        <w:tc>
          <w:tcPr>
            <w:tcW w:w="1640" w:type="dxa"/>
            <w:shd w:val="clear" w:color="auto" w:fill="BFBFBF" w:themeFill="background1" w:themeFillShade="BF"/>
          </w:tcPr>
          <w:p w14:paraId="4D6D8A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14:paraId="7E62E50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32FA5C4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9B2AB97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64" w:type="dxa"/>
            <w:shd w:val="clear" w:color="auto" w:fill="BFBFBF" w:themeFill="background1" w:themeFillShade="BF"/>
          </w:tcPr>
          <w:p w14:paraId="666DA89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78B22B4" w14:textId="77777777" w:rsidTr="009112F4">
        <w:tc>
          <w:tcPr>
            <w:tcW w:w="1640" w:type="dxa"/>
          </w:tcPr>
          <w:p w14:paraId="0AE4F3E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420" w:type="dxa"/>
          </w:tcPr>
          <w:p w14:paraId="0C6CA46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item_</w:t>
            </w:r>
            <w:r>
              <w:t>id</w:t>
            </w:r>
          </w:p>
        </w:tc>
        <w:tc>
          <w:tcPr>
            <w:tcW w:w="1170" w:type="dxa"/>
          </w:tcPr>
          <w:p w14:paraId="3EECD173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E2BF92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864" w:type="dxa"/>
          </w:tcPr>
          <w:p w14:paraId="1803095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17229F45" w14:textId="77777777" w:rsidTr="009112F4">
        <w:trPr>
          <w:trHeight w:val="233"/>
        </w:trPr>
        <w:tc>
          <w:tcPr>
            <w:tcW w:w="1640" w:type="dxa"/>
          </w:tcPr>
          <w:p w14:paraId="3FBF3F2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420" w:type="dxa"/>
          </w:tcPr>
          <w:p w14:paraId="26E60333" w14:textId="77777777" w:rsidR="00B53E67" w:rsidRDefault="00B53E67" w:rsidP="002D4C07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1157B11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101F1638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3A40A0F" w14:textId="77777777" w:rsidR="00B53E67" w:rsidRDefault="00B53E67" w:rsidP="002D4C07">
            <w:pPr>
              <w:pStyle w:val="TableText"/>
            </w:pPr>
          </w:p>
        </w:tc>
      </w:tr>
      <w:tr w:rsidR="00B53E67" w14:paraId="1B879894" w14:textId="77777777" w:rsidTr="009112F4">
        <w:tc>
          <w:tcPr>
            <w:tcW w:w="1640" w:type="dxa"/>
          </w:tcPr>
          <w:p w14:paraId="2644C7E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420" w:type="dxa"/>
          </w:tcPr>
          <w:p w14:paraId="37B688DE" w14:textId="77777777" w:rsidR="00B53E67" w:rsidRDefault="00B53E67" w:rsidP="002D4C07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70AD8835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4C4F581B" w14:textId="77777777" w:rsidR="00B53E67" w:rsidRDefault="00B53E67" w:rsidP="002D4C07">
            <w:pPr>
              <w:pStyle w:val="TableText"/>
            </w:pPr>
            <w:r>
              <w:t>0</w:t>
            </w:r>
          </w:p>
        </w:tc>
        <w:tc>
          <w:tcPr>
            <w:tcW w:w="2864" w:type="dxa"/>
          </w:tcPr>
          <w:p w14:paraId="1AF3F19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38A143A5" w14:textId="77777777" w:rsidTr="009112F4">
        <w:tc>
          <w:tcPr>
            <w:tcW w:w="1640" w:type="dxa"/>
          </w:tcPr>
          <w:p w14:paraId="3BF52920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420" w:type="dxa"/>
          </w:tcPr>
          <w:p w14:paraId="473795C7" w14:textId="77777777" w:rsidR="00B53E67" w:rsidRDefault="00B53E67" w:rsidP="002D4C07">
            <w:pPr>
              <w:pStyle w:val="TableText"/>
            </w:pPr>
            <w:r>
              <w:t>dish_account</w:t>
            </w:r>
          </w:p>
        </w:tc>
        <w:tc>
          <w:tcPr>
            <w:tcW w:w="1170" w:type="dxa"/>
          </w:tcPr>
          <w:p w14:paraId="3A79D560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50" w:type="dxa"/>
          </w:tcPr>
          <w:p w14:paraId="6EFB94CC" w14:textId="77777777" w:rsidR="00B53E67" w:rsidRDefault="00B53E67" w:rsidP="002D4C07">
            <w:pPr>
              <w:pStyle w:val="TableText"/>
            </w:pPr>
            <w:r>
              <w:t>1</w:t>
            </w:r>
          </w:p>
        </w:tc>
        <w:tc>
          <w:tcPr>
            <w:tcW w:w="2864" w:type="dxa"/>
          </w:tcPr>
          <w:p w14:paraId="4488368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B53E67" w14:paraId="2CE04ABA" w14:textId="77777777" w:rsidTr="009112F4">
        <w:tc>
          <w:tcPr>
            <w:tcW w:w="1640" w:type="dxa"/>
          </w:tcPr>
          <w:p w14:paraId="1DACDFE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420" w:type="dxa"/>
          </w:tcPr>
          <w:p w14:paraId="0C16FF1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694491C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0698A41C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28DC777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  <w:tr w:rsidR="00B53E67" w14:paraId="25C9CB41" w14:textId="77777777" w:rsidTr="009112F4">
        <w:tc>
          <w:tcPr>
            <w:tcW w:w="1640" w:type="dxa"/>
          </w:tcPr>
          <w:p w14:paraId="339F9F6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420" w:type="dxa"/>
          </w:tcPr>
          <w:p w14:paraId="0DB235F7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08CD038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50" w:type="dxa"/>
          </w:tcPr>
          <w:p w14:paraId="3C0CE76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864" w:type="dxa"/>
          </w:tcPr>
          <w:p w14:paraId="561604FA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</w:tr>
    </w:tbl>
    <w:p w14:paraId="49874DAF" w14:textId="77777777" w:rsidR="00B53E67" w:rsidRDefault="00B53E67" w:rsidP="00B53E67"/>
    <w:p w14:paraId="66BC20F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197" w:name="_Toc407373210"/>
      <w:r>
        <w:rPr>
          <w:rFonts w:hint="eastAsia"/>
        </w:rPr>
        <w:t>会员</w:t>
      </w:r>
      <w:r>
        <w:t>等级</w:t>
      </w:r>
      <w:r w:rsidRPr="00D058DB">
        <w:t>表</w:t>
      </w:r>
      <w:bookmarkEnd w:id="197"/>
    </w:p>
    <w:tbl>
      <w:tblPr>
        <w:tblStyle w:val="TableContent"/>
        <w:tblW w:w="8444" w:type="dxa"/>
        <w:tblLook w:val="04A0" w:firstRow="1" w:lastRow="0" w:firstColumn="1" w:lastColumn="0" w:noHBand="0" w:noVBand="1"/>
      </w:tblPr>
      <w:tblGrid>
        <w:gridCol w:w="1775"/>
        <w:gridCol w:w="1350"/>
        <w:gridCol w:w="1234"/>
        <w:gridCol w:w="1334"/>
        <w:gridCol w:w="2751"/>
      </w:tblGrid>
      <w:tr w:rsidR="00B53E67" w14:paraId="733F9A57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5A48ACB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3117E42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103" w:type="dxa"/>
            <w:gridSpan w:val="2"/>
          </w:tcPr>
          <w:p w14:paraId="7C98213A" w14:textId="77777777" w:rsidR="00B53E67" w:rsidRDefault="00B53E67" w:rsidP="002D4C07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B53E67" w14:paraId="68795E45" w14:textId="77777777" w:rsidTr="009112F4">
        <w:tc>
          <w:tcPr>
            <w:tcW w:w="1783" w:type="dxa"/>
            <w:shd w:val="clear" w:color="auto" w:fill="BFBFBF" w:themeFill="background1" w:themeFillShade="BF"/>
          </w:tcPr>
          <w:p w14:paraId="6A10E79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2590E8D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434246C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60A2B1C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4" w:type="dxa"/>
            <w:shd w:val="clear" w:color="auto" w:fill="BFBFBF" w:themeFill="background1" w:themeFillShade="BF"/>
          </w:tcPr>
          <w:p w14:paraId="5C8B564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B53E67" w14:paraId="4C54BA9D" w14:textId="77777777" w:rsidTr="009112F4">
        <w:tc>
          <w:tcPr>
            <w:tcW w:w="1783" w:type="dxa"/>
          </w:tcPr>
          <w:p w14:paraId="132268A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2A16154E" w14:textId="77777777" w:rsidR="00B53E67" w:rsidRDefault="00B53E67" w:rsidP="002D4C07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2C3C191E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189C6E31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443BFC8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B53E67" w14:paraId="00E5A314" w14:textId="77777777" w:rsidTr="009112F4">
        <w:trPr>
          <w:trHeight w:val="233"/>
        </w:trPr>
        <w:tc>
          <w:tcPr>
            <w:tcW w:w="1783" w:type="dxa"/>
          </w:tcPr>
          <w:p w14:paraId="6987E982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1E15FD37" w14:textId="77777777" w:rsidR="00B53E67" w:rsidRDefault="00B53E67" w:rsidP="002D4C07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4C9FEA6A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2DF0D0A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0A808E74" w14:textId="77777777" w:rsidR="00B53E67" w:rsidRDefault="00B53E67" w:rsidP="002D4C07">
            <w:pPr>
              <w:pStyle w:val="TableText"/>
            </w:pPr>
          </w:p>
        </w:tc>
      </w:tr>
      <w:tr w:rsidR="00B53E67" w14:paraId="5CE9B749" w14:textId="77777777" w:rsidTr="009112F4">
        <w:tc>
          <w:tcPr>
            <w:tcW w:w="1783" w:type="dxa"/>
          </w:tcPr>
          <w:p w14:paraId="04ADECD1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1F62CA65" w14:textId="77777777" w:rsidR="00B53E67" w:rsidRDefault="00B53E67" w:rsidP="002D4C07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2BFB5A12" w14:textId="77777777" w:rsidR="00B53E67" w:rsidRDefault="00B53E67" w:rsidP="002D4C07">
            <w:pPr>
              <w:pStyle w:val="TableText"/>
            </w:pPr>
            <w:r>
              <w:t>Int(32)</w:t>
            </w:r>
          </w:p>
        </w:tc>
        <w:tc>
          <w:tcPr>
            <w:tcW w:w="1339" w:type="dxa"/>
          </w:tcPr>
          <w:p w14:paraId="64BB22C4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764" w:type="dxa"/>
          </w:tcPr>
          <w:p w14:paraId="7A31A090" w14:textId="77777777" w:rsidR="00B53E67" w:rsidRDefault="00B53E67" w:rsidP="002D4C07">
            <w:pPr>
              <w:pStyle w:val="TableText"/>
            </w:pPr>
          </w:p>
        </w:tc>
      </w:tr>
      <w:tr w:rsidR="00B53E67" w14:paraId="63E4AED9" w14:textId="77777777" w:rsidTr="009112F4">
        <w:tc>
          <w:tcPr>
            <w:tcW w:w="1783" w:type="dxa"/>
          </w:tcPr>
          <w:p w14:paraId="0D2958D8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6420A79" w14:textId="77777777" w:rsidR="00B53E67" w:rsidRDefault="00B53E67" w:rsidP="002D4C07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2E9879AF" w14:textId="77777777" w:rsidR="00B53E67" w:rsidRDefault="00B53E67" w:rsidP="002D4C07">
            <w:pPr>
              <w:pStyle w:val="TableText"/>
            </w:pPr>
            <w:r>
              <w:t>tinyint</w:t>
            </w:r>
          </w:p>
        </w:tc>
        <w:tc>
          <w:tcPr>
            <w:tcW w:w="1339" w:type="dxa"/>
          </w:tcPr>
          <w:p w14:paraId="2A80EB1E" w14:textId="77777777" w:rsidR="00B53E67" w:rsidRDefault="00B53E67" w:rsidP="002D4C07">
            <w:pPr>
              <w:pStyle w:val="TableText"/>
            </w:pPr>
            <w:r>
              <w:t>n/a</w:t>
            </w:r>
          </w:p>
        </w:tc>
        <w:tc>
          <w:tcPr>
            <w:tcW w:w="2764" w:type="dxa"/>
          </w:tcPr>
          <w:p w14:paraId="2EC8AEBF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15418424" w14:textId="77777777" w:rsidTr="009112F4">
        <w:tc>
          <w:tcPr>
            <w:tcW w:w="1783" w:type="dxa"/>
          </w:tcPr>
          <w:p w14:paraId="5714B663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50A5E1F5" w14:textId="77777777" w:rsidR="00B53E67" w:rsidRDefault="00B53E67" w:rsidP="002D4C07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6DA66B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03A37E35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22D772B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B53E67" w14:paraId="7843C4FA" w14:textId="77777777" w:rsidTr="009112F4">
        <w:tc>
          <w:tcPr>
            <w:tcW w:w="1783" w:type="dxa"/>
          </w:tcPr>
          <w:p w14:paraId="0D77128D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2C0F6AEA" w14:textId="77777777" w:rsidR="00B53E67" w:rsidRDefault="00B53E67" w:rsidP="002D4C07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685559E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39" w:type="dxa"/>
          </w:tcPr>
          <w:p w14:paraId="24327A99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764" w:type="dxa"/>
          </w:tcPr>
          <w:p w14:paraId="3F95FE26" w14:textId="77777777" w:rsidR="00B53E67" w:rsidRDefault="00B53E67" w:rsidP="002D4C07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AE8AE78" w14:textId="77777777" w:rsidR="00B53E67" w:rsidRPr="009F2E63" w:rsidRDefault="00B53E67" w:rsidP="00B53E67"/>
    <w:p w14:paraId="2B7A10FB" w14:textId="77777777" w:rsidR="00B53E67" w:rsidRDefault="00B53E67" w:rsidP="00B53E67">
      <w:pPr>
        <w:pStyle w:val="Heading1"/>
      </w:pPr>
      <w:bookmarkStart w:id="198" w:name="_Toc407373211"/>
      <w:r>
        <w:rPr>
          <w:rFonts w:hint="eastAsia"/>
        </w:rPr>
        <w:t>接口设计</w:t>
      </w:r>
      <w:bookmarkEnd w:id="198"/>
    </w:p>
    <w:p w14:paraId="04EA296E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199" w:name="_Toc404195894"/>
      <w:bookmarkStart w:id="200" w:name="_Toc404196276"/>
      <w:bookmarkStart w:id="201" w:name="_Toc404503325"/>
      <w:bookmarkStart w:id="202" w:name="_Toc404504838"/>
      <w:bookmarkStart w:id="203" w:name="_Toc404508457"/>
      <w:bookmarkStart w:id="204" w:name="_Toc404512290"/>
      <w:bookmarkStart w:id="205" w:name="_Toc404522136"/>
      <w:bookmarkStart w:id="206" w:name="_Toc405578768"/>
      <w:bookmarkStart w:id="207" w:name="_Toc405826291"/>
      <w:bookmarkStart w:id="208" w:name="_Toc405830833"/>
      <w:bookmarkStart w:id="209" w:name="_Toc407360374"/>
      <w:bookmarkStart w:id="210" w:name="_Toc407360431"/>
      <w:bookmarkStart w:id="211" w:name="_Toc407371582"/>
      <w:bookmarkStart w:id="212" w:name="_Toc407372899"/>
      <w:bookmarkStart w:id="213" w:name="_Toc407373212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</w:p>
    <w:p w14:paraId="264415F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14" w:name="_Toc404195895"/>
      <w:bookmarkStart w:id="215" w:name="_Toc404196277"/>
      <w:bookmarkStart w:id="216" w:name="_Toc404503326"/>
      <w:bookmarkStart w:id="217" w:name="_Toc404504839"/>
      <w:bookmarkStart w:id="218" w:name="_Toc404508458"/>
      <w:bookmarkStart w:id="219" w:name="_Toc404512291"/>
      <w:bookmarkStart w:id="220" w:name="_Toc404522137"/>
      <w:bookmarkStart w:id="221" w:name="_Toc405578769"/>
      <w:bookmarkStart w:id="222" w:name="_Toc405826292"/>
      <w:bookmarkStart w:id="223" w:name="_Toc405830834"/>
      <w:bookmarkStart w:id="224" w:name="_Toc407360375"/>
      <w:bookmarkStart w:id="225" w:name="_Toc407360432"/>
      <w:bookmarkStart w:id="226" w:name="_Toc407371583"/>
      <w:bookmarkStart w:id="227" w:name="_Toc407372900"/>
      <w:bookmarkStart w:id="228" w:name="_Toc407373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14:paraId="1D0A5BC6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29" w:name="_Toc404195896"/>
      <w:bookmarkStart w:id="230" w:name="_Toc404196278"/>
      <w:bookmarkStart w:id="231" w:name="_Toc404503327"/>
      <w:bookmarkStart w:id="232" w:name="_Toc404504840"/>
      <w:bookmarkStart w:id="233" w:name="_Toc404508459"/>
      <w:bookmarkStart w:id="234" w:name="_Toc404512292"/>
      <w:bookmarkStart w:id="235" w:name="_Toc404522138"/>
      <w:bookmarkStart w:id="236" w:name="_Toc405578770"/>
      <w:bookmarkStart w:id="237" w:name="_Toc405826293"/>
      <w:bookmarkStart w:id="238" w:name="_Toc405830835"/>
      <w:bookmarkStart w:id="239" w:name="_Toc407360376"/>
      <w:bookmarkStart w:id="240" w:name="_Toc407360433"/>
      <w:bookmarkStart w:id="241" w:name="_Toc407371584"/>
      <w:bookmarkStart w:id="242" w:name="_Toc407372901"/>
      <w:bookmarkStart w:id="243" w:name="_Toc40737321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316F8EA0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44" w:name="_Toc404195897"/>
      <w:bookmarkStart w:id="245" w:name="_Toc404196279"/>
      <w:bookmarkStart w:id="246" w:name="_Toc404503328"/>
      <w:bookmarkStart w:id="247" w:name="_Toc404504841"/>
      <w:bookmarkStart w:id="248" w:name="_Toc404508460"/>
      <w:bookmarkStart w:id="249" w:name="_Toc404512293"/>
      <w:bookmarkStart w:id="250" w:name="_Toc404522139"/>
      <w:bookmarkStart w:id="251" w:name="_Toc405578771"/>
      <w:bookmarkStart w:id="252" w:name="_Toc405826294"/>
      <w:bookmarkStart w:id="253" w:name="_Toc405830836"/>
      <w:bookmarkStart w:id="254" w:name="_Toc407360377"/>
      <w:bookmarkStart w:id="255" w:name="_Toc407360434"/>
      <w:bookmarkStart w:id="256" w:name="_Toc407371585"/>
      <w:bookmarkStart w:id="257" w:name="_Toc407372902"/>
      <w:bookmarkStart w:id="258" w:name="_Toc407373215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14:paraId="1FBF65D8" w14:textId="77777777" w:rsidR="00B53E67" w:rsidRPr="00BC7F99" w:rsidRDefault="00B53E67" w:rsidP="00F5058E">
      <w:pPr>
        <w:keepNext/>
        <w:keepLines/>
        <w:numPr>
          <w:ilvl w:val="0"/>
          <w:numId w:val="5"/>
        </w:numPr>
        <w:spacing w:before="240"/>
        <w:outlineLvl w:val="0"/>
        <w:rPr>
          <w:rFonts w:asciiTheme="majorEastAsia" w:eastAsiaTheme="majorEastAsia" w:hAnsiTheme="majorEastAsia" w:cstheme="majorBidi"/>
          <w:vanish/>
          <w:sz w:val="32"/>
          <w:szCs w:val="32"/>
        </w:rPr>
      </w:pPr>
      <w:bookmarkStart w:id="259" w:name="_Toc404195898"/>
      <w:bookmarkStart w:id="260" w:name="_Toc404196280"/>
      <w:bookmarkStart w:id="261" w:name="_Toc404503329"/>
      <w:bookmarkStart w:id="262" w:name="_Toc404504842"/>
      <w:bookmarkStart w:id="263" w:name="_Toc404508461"/>
      <w:bookmarkStart w:id="264" w:name="_Toc404512294"/>
      <w:bookmarkStart w:id="265" w:name="_Toc404522140"/>
      <w:bookmarkStart w:id="266" w:name="_Toc405578772"/>
      <w:bookmarkStart w:id="267" w:name="_Toc405826295"/>
      <w:bookmarkStart w:id="268" w:name="_Toc405830837"/>
      <w:bookmarkStart w:id="269" w:name="_Toc407360378"/>
      <w:bookmarkStart w:id="270" w:name="_Toc407360435"/>
      <w:bookmarkStart w:id="271" w:name="_Toc407371586"/>
      <w:bookmarkStart w:id="272" w:name="_Toc407372903"/>
      <w:bookmarkStart w:id="273" w:name="_Toc407373216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0CB2E185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74" w:name="_Toc407373217"/>
      <w:r w:rsidRPr="00C9114B">
        <w:rPr>
          <w:rFonts w:hint="eastAsia"/>
        </w:rPr>
        <w:t>内部接口</w:t>
      </w:r>
      <w:bookmarkEnd w:id="274"/>
    </w:p>
    <w:p w14:paraId="45825AD2" w14:textId="77777777" w:rsidR="00B53E67" w:rsidRPr="00C9114B" w:rsidRDefault="00B53E67" w:rsidP="00F5058E">
      <w:pPr>
        <w:pStyle w:val="Heading2"/>
        <w:numPr>
          <w:ilvl w:val="1"/>
          <w:numId w:val="7"/>
        </w:numPr>
      </w:pPr>
      <w:bookmarkStart w:id="275" w:name="_Toc407373218"/>
      <w:r w:rsidRPr="00C9114B">
        <w:rPr>
          <w:rFonts w:hint="eastAsia"/>
        </w:rPr>
        <w:t>外部接口</w:t>
      </w:r>
      <w:bookmarkEnd w:id="275"/>
    </w:p>
    <w:p w14:paraId="34E30A46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76" w:name="_Toc407373219"/>
      <w:r w:rsidRPr="00C9114B">
        <w:rPr>
          <w:rFonts w:hint="eastAsia"/>
        </w:rPr>
        <w:t>接口</w:t>
      </w:r>
      <w:r w:rsidRPr="00C9114B">
        <w:t>说明</w:t>
      </w:r>
      <w:bookmarkEnd w:id="276"/>
    </w:p>
    <w:p w14:paraId="050DED0F" w14:textId="77777777" w:rsidR="00B53E67" w:rsidRPr="00C9114B" w:rsidRDefault="00B53E67" w:rsidP="00F5058E">
      <w:pPr>
        <w:pStyle w:val="Heading3"/>
        <w:numPr>
          <w:ilvl w:val="2"/>
          <w:numId w:val="7"/>
        </w:numPr>
        <w:adjustRightInd w:val="0"/>
      </w:pPr>
      <w:bookmarkStart w:id="277" w:name="_Toc407373220"/>
      <w:r w:rsidRPr="00C9114B">
        <w:rPr>
          <w:rFonts w:hint="eastAsia"/>
        </w:rPr>
        <w:t>调用方式</w:t>
      </w:r>
      <w:bookmarkEnd w:id="277"/>
    </w:p>
    <w:p w14:paraId="024C12D3" w14:textId="77777777" w:rsidR="00B53E67" w:rsidRDefault="00B53E67" w:rsidP="00B53E67">
      <w:pPr>
        <w:pStyle w:val="Heading1"/>
      </w:pPr>
      <w:bookmarkStart w:id="278" w:name="_Toc407373221"/>
      <w:r>
        <w:rPr>
          <w:rFonts w:hint="eastAsia"/>
        </w:rPr>
        <w:t>系统</w:t>
      </w:r>
      <w:r>
        <w:t>认证安全设计</w:t>
      </w:r>
      <w:bookmarkEnd w:id="278"/>
    </w:p>
    <w:p w14:paraId="3B7AC8DF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79" w:name="_Toc407373222"/>
      <w:r w:rsidRPr="00D058DB">
        <w:rPr>
          <w:rFonts w:hint="eastAsia"/>
        </w:rPr>
        <w:t>访问</w:t>
      </w:r>
      <w:r w:rsidRPr="00D058DB">
        <w:t>控制</w:t>
      </w:r>
      <w:r w:rsidRPr="00D058DB">
        <w:rPr>
          <w:rFonts w:hint="eastAsia"/>
        </w:rPr>
        <w:t>设计</w:t>
      </w:r>
      <w:bookmarkEnd w:id="279"/>
    </w:p>
    <w:p w14:paraId="7078F0E6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80" w:name="_Toc407373223"/>
      <w:r w:rsidRPr="00D058DB">
        <w:rPr>
          <w:rFonts w:hint="eastAsia"/>
        </w:rPr>
        <w:t>访问</w:t>
      </w:r>
      <w:r w:rsidRPr="00D058DB">
        <w:t>控制流程图</w:t>
      </w:r>
      <w:bookmarkEnd w:id="280"/>
    </w:p>
    <w:p w14:paraId="6ABE88E2" w14:textId="77777777" w:rsidR="00B53E67" w:rsidRPr="00D058DB" w:rsidRDefault="00B53E67" w:rsidP="00F5058E">
      <w:pPr>
        <w:pStyle w:val="Heading2"/>
        <w:numPr>
          <w:ilvl w:val="1"/>
          <w:numId w:val="7"/>
        </w:numPr>
      </w:pPr>
      <w:bookmarkStart w:id="281" w:name="_Toc407373224"/>
      <w:r w:rsidRPr="00D058DB">
        <w:rPr>
          <w:rFonts w:hint="eastAsia"/>
        </w:rPr>
        <w:t>访问</w:t>
      </w:r>
      <w:r w:rsidRPr="00D058DB">
        <w:t>控制流程</w:t>
      </w:r>
      <w:r w:rsidRPr="00D058DB">
        <w:rPr>
          <w:rFonts w:hint="eastAsia"/>
        </w:rPr>
        <w:t>说明</w:t>
      </w:r>
      <w:bookmarkEnd w:id="281"/>
    </w:p>
    <w:p w14:paraId="2A964482" w14:textId="77777777" w:rsidR="00B53E67" w:rsidRDefault="00B53E67" w:rsidP="00B53E67"/>
    <w:p w14:paraId="61CEF31C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2" w:name="_Toc407373225"/>
      <w:r>
        <w:rPr>
          <w:rFonts w:hint="eastAsia"/>
        </w:rPr>
        <w:lastRenderedPageBreak/>
        <w:t>系统</w:t>
      </w:r>
      <w:r>
        <w:t>性能设计</w:t>
      </w:r>
      <w:bookmarkEnd w:id="282"/>
    </w:p>
    <w:p w14:paraId="5B5168BD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3" w:name="_Toc407373226"/>
      <w:r>
        <w:rPr>
          <w:rFonts w:hint="eastAsia"/>
        </w:rPr>
        <w:t>概念</w:t>
      </w:r>
      <w:bookmarkEnd w:id="283"/>
    </w:p>
    <w:p w14:paraId="5D2C0641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4" w:name="_Toc407373227"/>
      <w:r>
        <w:rPr>
          <w:rFonts w:hint="eastAsia"/>
        </w:rPr>
        <w:t>EnCache</w:t>
      </w:r>
      <w:r>
        <w:rPr>
          <w:rFonts w:hint="eastAsia"/>
        </w:rPr>
        <w:t>配置</w:t>
      </w:r>
      <w:bookmarkEnd w:id="284"/>
    </w:p>
    <w:p w14:paraId="7CF8E585" w14:textId="77777777" w:rsidR="00B53E67" w:rsidRDefault="00B53E67" w:rsidP="00B53E67">
      <w:pPr>
        <w:pStyle w:val="Heading1"/>
      </w:pPr>
      <w:bookmarkStart w:id="285" w:name="_Toc407373228"/>
      <w:r>
        <w:rPr>
          <w:rFonts w:hint="eastAsia"/>
        </w:rPr>
        <w:t>系统</w:t>
      </w:r>
      <w:r>
        <w:t>出错</w:t>
      </w:r>
      <w:r>
        <w:rPr>
          <w:rFonts w:hint="eastAsia"/>
        </w:rPr>
        <w:t>处理</w:t>
      </w:r>
      <w:bookmarkEnd w:id="285"/>
    </w:p>
    <w:p w14:paraId="738A0D75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6" w:name="_Toc407373229"/>
      <w:r>
        <w:rPr>
          <w:rFonts w:hint="eastAsia"/>
        </w:rPr>
        <w:t>出错信息输出</w:t>
      </w:r>
      <w:bookmarkEnd w:id="286"/>
    </w:p>
    <w:p w14:paraId="1233424F" w14:textId="77777777" w:rsidR="00B53E67" w:rsidRDefault="00B53E67" w:rsidP="00F5058E">
      <w:pPr>
        <w:pStyle w:val="Heading2"/>
        <w:numPr>
          <w:ilvl w:val="1"/>
          <w:numId w:val="7"/>
        </w:numPr>
      </w:pPr>
      <w:bookmarkStart w:id="287" w:name="_Toc407373230"/>
      <w:r>
        <w:rPr>
          <w:rFonts w:hint="eastAsia"/>
        </w:rPr>
        <w:t>出错处理</w:t>
      </w:r>
      <w:r>
        <w:t>对策</w:t>
      </w:r>
      <w:bookmarkEnd w:id="287"/>
    </w:p>
    <w:p w14:paraId="53838D77" w14:textId="77777777" w:rsidR="00B53E67" w:rsidRPr="009642B3" w:rsidRDefault="00B53E67" w:rsidP="00B53E67">
      <w:pPr>
        <w:pStyle w:val="Heading1"/>
      </w:pPr>
      <w:bookmarkStart w:id="288" w:name="_Toc407373231"/>
      <w:r w:rsidRPr="009642B3">
        <w:rPr>
          <w:rFonts w:hint="eastAsia"/>
        </w:rPr>
        <w:t>附录</w:t>
      </w:r>
      <w:bookmarkEnd w:id="288"/>
    </w:p>
    <w:p w14:paraId="1B320C3B" w14:textId="77777777" w:rsidR="00515176" w:rsidRPr="00B53E67" w:rsidRDefault="00515176" w:rsidP="00B53E67"/>
    <w:sectPr w:rsidR="00515176" w:rsidRPr="00B53E67" w:rsidSect="00C61CEE">
      <w:headerReference w:type="default" r:id="rId22"/>
      <w:footerReference w:type="default" r:id="rId23"/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436B33" w14:textId="77777777" w:rsidR="00F24088" w:rsidRDefault="00F24088" w:rsidP="00CD1C50">
      <w:r>
        <w:separator/>
      </w:r>
    </w:p>
    <w:p w14:paraId="01745940" w14:textId="77777777" w:rsidR="00F24088" w:rsidRDefault="00F24088" w:rsidP="00CD1C50"/>
  </w:endnote>
  <w:endnote w:type="continuationSeparator" w:id="0">
    <w:p w14:paraId="312181B2" w14:textId="77777777" w:rsidR="00F24088" w:rsidRDefault="00F24088" w:rsidP="00CD1C50">
      <w:r>
        <w:continuationSeparator/>
      </w:r>
    </w:p>
    <w:p w14:paraId="6D794EBF" w14:textId="77777777" w:rsidR="00F24088" w:rsidRDefault="00F24088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406477" w:rsidRDefault="00406477" w:rsidP="00CD1C50">
    <w:pPr>
      <w:pStyle w:val="Footer"/>
    </w:pPr>
  </w:p>
  <w:p w14:paraId="23FD368A" w14:textId="77777777" w:rsidR="00406477" w:rsidRDefault="00406477" w:rsidP="00CD1C50">
    <w:pPr>
      <w:pStyle w:val="Footer"/>
    </w:pPr>
  </w:p>
  <w:p w14:paraId="44220467" w14:textId="77777777" w:rsidR="00406477" w:rsidRDefault="00406477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86D74" w14:textId="77777777" w:rsidR="00F24088" w:rsidRDefault="00F24088" w:rsidP="00CD1C50">
      <w:r>
        <w:separator/>
      </w:r>
    </w:p>
    <w:p w14:paraId="433BFDF7" w14:textId="77777777" w:rsidR="00F24088" w:rsidRDefault="00F24088" w:rsidP="00CD1C50"/>
  </w:footnote>
  <w:footnote w:type="continuationSeparator" w:id="0">
    <w:p w14:paraId="3AC55724" w14:textId="77777777" w:rsidR="00F24088" w:rsidRDefault="00F24088" w:rsidP="00CD1C50">
      <w:r>
        <w:continuationSeparator/>
      </w:r>
    </w:p>
    <w:p w14:paraId="3FACDB6B" w14:textId="77777777" w:rsidR="00F24088" w:rsidRDefault="00F24088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406477" w:rsidRDefault="00406477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77777777" w:rsidR="00406477" w:rsidRDefault="00406477" w:rsidP="00CD1C50"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77777777" w:rsidR="00406477" w:rsidRDefault="00406477" w:rsidP="00CD1C50"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406477" w:rsidRDefault="00406477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B1791" w:rsidRPr="007B1791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406477" w:rsidRDefault="00406477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B1791" w:rsidRPr="007B1791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406477" w:rsidRDefault="00406477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0B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A75031"/>
    <w:multiLevelType w:val="multilevel"/>
    <w:tmpl w:val="E6A837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36673F34"/>
    <w:multiLevelType w:val="multilevel"/>
    <w:tmpl w:val="61A6AC9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7445BC3"/>
    <w:multiLevelType w:val="hybridMultilevel"/>
    <w:tmpl w:val="FD264140"/>
    <w:lvl w:ilvl="0" w:tplc="E0580D66">
      <w:numFmt w:val="bullet"/>
      <w:lvlText w:val="•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91199"/>
    <w:multiLevelType w:val="multilevel"/>
    <w:tmpl w:val="185CF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971F2D"/>
    <w:multiLevelType w:val="hybridMultilevel"/>
    <w:tmpl w:val="821E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0D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9D94A83"/>
    <w:multiLevelType w:val="multilevel"/>
    <w:tmpl w:val="027E0C0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22179"/>
    <w:rsid w:val="00025696"/>
    <w:rsid w:val="0003212B"/>
    <w:rsid w:val="00042DA7"/>
    <w:rsid w:val="00043CED"/>
    <w:rsid w:val="00045F37"/>
    <w:rsid w:val="00057706"/>
    <w:rsid w:val="0006492E"/>
    <w:rsid w:val="00066186"/>
    <w:rsid w:val="00076087"/>
    <w:rsid w:val="000771AF"/>
    <w:rsid w:val="00081A69"/>
    <w:rsid w:val="000B08F3"/>
    <w:rsid w:val="000B2311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30326"/>
    <w:rsid w:val="0013057B"/>
    <w:rsid w:val="0013443C"/>
    <w:rsid w:val="001375AA"/>
    <w:rsid w:val="001453E9"/>
    <w:rsid w:val="00151C0B"/>
    <w:rsid w:val="00157329"/>
    <w:rsid w:val="001606E1"/>
    <w:rsid w:val="001612FF"/>
    <w:rsid w:val="0016794A"/>
    <w:rsid w:val="0019554A"/>
    <w:rsid w:val="00196AFB"/>
    <w:rsid w:val="001979C8"/>
    <w:rsid w:val="001A07DE"/>
    <w:rsid w:val="001A3BA8"/>
    <w:rsid w:val="001A5A8E"/>
    <w:rsid w:val="001B2A94"/>
    <w:rsid w:val="001B6E19"/>
    <w:rsid w:val="001C0009"/>
    <w:rsid w:val="001C0F84"/>
    <w:rsid w:val="001D078E"/>
    <w:rsid w:val="001E18DA"/>
    <w:rsid w:val="001E47BD"/>
    <w:rsid w:val="001E5107"/>
    <w:rsid w:val="001E689A"/>
    <w:rsid w:val="001F0E5E"/>
    <w:rsid w:val="001F18E9"/>
    <w:rsid w:val="00206B52"/>
    <w:rsid w:val="00217999"/>
    <w:rsid w:val="0023781E"/>
    <w:rsid w:val="00251E5D"/>
    <w:rsid w:val="00256DA6"/>
    <w:rsid w:val="00256EF2"/>
    <w:rsid w:val="00274DDC"/>
    <w:rsid w:val="002764B2"/>
    <w:rsid w:val="002828E1"/>
    <w:rsid w:val="00285D22"/>
    <w:rsid w:val="00290756"/>
    <w:rsid w:val="002920E5"/>
    <w:rsid w:val="00293B36"/>
    <w:rsid w:val="002A1B8F"/>
    <w:rsid w:val="002A1FC1"/>
    <w:rsid w:val="002A6636"/>
    <w:rsid w:val="002B4771"/>
    <w:rsid w:val="002B6CE3"/>
    <w:rsid w:val="002D4C07"/>
    <w:rsid w:val="002E2D18"/>
    <w:rsid w:val="002F4C34"/>
    <w:rsid w:val="002F7351"/>
    <w:rsid w:val="003024D8"/>
    <w:rsid w:val="00311E3F"/>
    <w:rsid w:val="0031246F"/>
    <w:rsid w:val="00314AB3"/>
    <w:rsid w:val="003468A5"/>
    <w:rsid w:val="00357731"/>
    <w:rsid w:val="0037605A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06477"/>
    <w:rsid w:val="00414632"/>
    <w:rsid w:val="0041586E"/>
    <w:rsid w:val="0041597F"/>
    <w:rsid w:val="00425293"/>
    <w:rsid w:val="0043084D"/>
    <w:rsid w:val="004377D5"/>
    <w:rsid w:val="00440DD5"/>
    <w:rsid w:val="00443C6A"/>
    <w:rsid w:val="00444E69"/>
    <w:rsid w:val="004450AB"/>
    <w:rsid w:val="0047691E"/>
    <w:rsid w:val="00487EB2"/>
    <w:rsid w:val="00494EBD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7955"/>
    <w:rsid w:val="00503E4D"/>
    <w:rsid w:val="005103B0"/>
    <w:rsid w:val="00515176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72E0C"/>
    <w:rsid w:val="0058249C"/>
    <w:rsid w:val="00597982"/>
    <w:rsid w:val="005A5964"/>
    <w:rsid w:val="005B265C"/>
    <w:rsid w:val="005B4489"/>
    <w:rsid w:val="005B7242"/>
    <w:rsid w:val="005C0C25"/>
    <w:rsid w:val="005C2F47"/>
    <w:rsid w:val="005C2F7A"/>
    <w:rsid w:val="005C3423"/>
    <w:rsid w:val="005C4089"/>
    <w:rsid w:val="005D779C"/>
    <w:rsid w:val="005E0D0D"/>
    <w:rsid w:val="005F22A3"/>
    <w:rsid w:val="006103C3"/>
    <w:rsid w:val="006106C2"/>
    <w:rsid w:val="00614F4D"/>
    <w:rsid w:val="0061608C"/>
    <w:rsid w:val="00616AA5"/>
    <w:rsid w:val="00625CB3"/>
    <w:rsid w:val="00631ADC"/>
    <w:rsid w:val="00631C09"/>
    <w:rsid w:val="00636DD2"/>
    <w:rsid w:val="00636FF8"/>
    <w:rsid w:val="006664CC"/>
    <w:rsid w:val="00671704"/>
    <w:rsid w:val="00683065"/>
    <w:rsid w:val="0069690B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56CD1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791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0DA0"/>
    <w:rsid w:val="008145EF"/>
    <w:rsid w:val="00814DA6"/>
    <w:rsid w:val="00816B93"/>
    <w:rsid w:val="0082028D"/>
    <w:rsid w:val="008218DF"/>
    <w:rsid w:val="00822598"/>
    <w:rsid w:val="008402CF"/>
    <w:rsid w:val="008416C8"/>
    <w:rsid w:val="00841AC0"/>
    <w:rsid w:val="0085594A"/>
    <w:rsid w:val="0086232B"/>
    <w:rsid w:val="00864BB9"/>
    <w:rsid w:val="0086534A"/>
    <w:rsid w:val="00865CCC"/>
    <w:rsid w:val="008663C8"/>
    <w:rsid w:val="00876B07"/>
    <w:rsid w:val="00894AB9"/>
    <w:rsid w:val="008A206F"/>
    <w:rsid w:val="008B1030"/>
    <w:rsid w:val="008B58E9"/>
    <w:rsid w:val="008B735D"/>
    <w:rsid w:val="008C40A1"/>
    <w:rsid w:val="008D3E36"/>
    <w:rsid w:val="008D4110"/>
    <w:rsid w:val="008E6426"/>
    <w:rsid w:val="008F5788"/>
    <w:rsid w:val="008F7309"/>
    <w:rsid w:val="008F7704"/>
    <w:rsid w:val="009112F4"/>
    <w:rsid w:val="009160DB"/>
    <w:rsid w:val="00917478"/>
    <w:rsid w:val="00931A72"/>
    <w:rsid w:val="009543FE"/>
    <w:rsid w:val="009555C5"/>
    <w:rsid w:val="009744DE"/>
    <w:rsid w:val="00984FEB"/>
    <w:rsid w:val="009920FF"/>
    <w:rsid w:val="0099700B"/>
    <w:rsid w:val="009A1BA3"/>
    <w:rsid w:val="009B0B32"/>
    <w:rsid w:val="009B4295"/>
    <w:rsid w:val="009B6F60"/>
    <w:rsid w:val="009C07A8"/>
    <w:rsid w:val="009D5621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419B8"/>
    <w:rsid w:val="00A460C9"/>
    <w:rsid w:val="00A529ED"/>
    <w:rsid w:val="00A55DBF"/>
    <w:rsid w:val="00A60CD9"/>
    <w:rsid w:val="00A72C22"/>
    <w:rsid w:val="00A809A6"/>
    <w:rsid w:val="00A81F37"/>
    <w:rsid w:val="00A85AE9"/>
    <w:rsid w:val="00A85F7B"/>
    <w:rsid w:val="00A86363"/>
    <w:rsid w:val="00A93EF7"/>
    <w:rsid w:val="00AA58F8"/>
    <w:rsid w:val="00AB04B8"/>
    <w:rsid w:val="00AB6A9A"/>
    <w:rsid w:val="00AB7A27"/>
    <w:rsid w:val="00AC2F50"/>
    <w:rsid w:val="00AC36C8"/>
    <w:rsid w:val="00AC50FD"/>
    <w:rsid w:val="00AD0A32"/>
    <w:rsid w:val="00AD2ED3"/>
    <w:rsid w:val="00AE03DC"/>
    <w:rsid w:val="00AE19BE"/>
    <w:rsid w:val="00AE6BA6"/>
    <w:rsid w:val="00AE75FB"/>
    <w:rsid w:val="00AF0EBD"/>
    <w:rsid w:val="00AF2971"/>
    <w:rsid w:val="00AF53B7"/>
    <w:rsid w:val="00B003F8"/>
    <w:rsid w:val="00B00615"/>
    <w:rsid w:val="00B00E90"/>
    <w:rsid w:val="00B0576C"/>
    <w:rsid w:val="00B11726"/>
    <w:rsid w:val="00B1185C"/>
    <w:rsid w:val="00B12FDB"/>
    <w:rsid w:val="00B13409"/>
    <w:rsid w:val="00B176DC"/>
    <w:rsid w:val="00B2065E"/>
    <w:rsid w:val="00B26F9C"/>
    <w:rsid w:val="00B35830"/>
    <w:rsid w:val="00B37FDA"/>
    <w:rsid w:val="00B40A8B"/>
    <w:rsid w:val="00B427DB"/>
    <w:rsid w:val="00B454E0"/>
    <w:rsid w:val="00B504A9"/>
    <w:rsid w:val="00B53E67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C5137"/>
    <w:rsid w:val="00BD1F26"/>
    <w:rsid w:val="00BD244B"/>
    <w:rsid w:val="00BD41F1"/>
    <w:rsid w:val="00BE1B6E"/>
    <w:rsid w:val="00BE3BAF"/>
    <w:rsid w:val="00BE65BE"/>
    <w:rsid w:val="00BE752A"/>
    <w:rsid w:val="00BF2AAF"/>
    <w:rsid w:val="00C10230"/>
    <w:rsid w:val="00C2156D"/>
    <w:rsid w:val="00C23F9F"/>
    <w:rsid w:val="00C256CB"/>
    <w:rsid w:val="00C34848"/>
    <w:rsid w:val="00C34E30"/>
    <w:rsid w:val="00C364CA"/>
    <w:rsid w:val="00C43A77"/>
    <w:rsid w:val="00C4509E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419C"/>
    <w:rsid w:val="00CB659E"/>
    <w:rsid w:val="00CC4719"/>
    <w:rsid w:val="00CC5BE7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22773"/>
    <w:rsid w:val="00D32C2C"/>
    <w:rsid w:val="00D353D8"/>
    <w:rsid w:val="00D3650C"/>
    <w:rsid w:val="00D5045C"/>
    <w:rsid w:val="00D51551"/>
    <w:rsid w:val="00D60F94"/>
    <w:rsid w:val="00D617CB"/>
    <w:rsid w:val="00D63733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B2099"/>
    <w:rsid w:val="00DB2502"/>
    <w:rsid w:val="00DC2168"/>
    <w:rsid w:val="00DC6647"/>
    <w:rsid w:val="00DC740F"/>
    <w:rsid w:val="00DD76C8"/>
    <w:rsid w:val="00DE2E1D"/>
    <w:rsid w:val="00DE3E4B"/>
    <w:rsid w:val="00DE51AB"/>
    <w:rsid w:val="00DE68D0"/>
    <w:rsid w:val="00DF00EF"/>
    <w:rsid w:val="00DF7041"/>
    <w:rsid w:val="00E01BEF"/>
    <w:rsid w:val="00E049C0"/>
    <w:rsid w:val="00E04F19"/>
    <w:rsid w:val="00E0566D"/>
    <w:rsid w:val="00E0688B"/>
    <w:rsid w:val="00E127A7"/>
    <w:rsid w:val="00E12B2F"/>
    <w:rsid w:val="00E160A2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74699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76A"/>
    <w:rsid w:val="00EB78B6"/>
    <w:rsid w:val="00EC5706"/>
    <w:rsid w:val="00ED5720"/>
    <w:rsid w:val="00ED61DA"/>
    <w:rsid w:val="00EE130B"/>
    <w:rsid w:val="00EF37E4"/>
    <w:rsid w:val="00F02A82"/>
    <w:rsid w:val="00F17CE0"/>
    <w:rsid w:val="00F23BB2"/>
    <w:rsid w:val="00F24088"/>
    <w:rsid w:val="00F24906"/>
    <w:rsid w:val="00F2643A"/>
    <w:rsid w:val="00F319F5"/>
    <w:rsid w:val="00F31F5B"/>
    <w:rsid w:val="00F37286"/>
    <w:rsid w:val="00F5058E"/>
    <w:rsid w:val="00F63625"/>
    <w:rsid w:val="00F67978"/>
    <w:rsid w:val="00F71F15"/>
    <w:rsid w:val="00F91A31"/>
    <w:rsid w:val="00F931EB"/>
    <w:rsid w:val="00FA0A4F"/>
    <w:rsid w:val="00FA0EF9"/>
    <w:rsid w:val="00FA21FD"/>
    <w:rsid w:val="00FB26FE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61F7"/>
    <w:rsid w:val="00FE1236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C07"/>
    <w:pPr>
      <w:spacing w:after="0" w:line="240" w:lineRule="auto"/>
      <w:ind w:firstLine="576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12F4"/>
    <w:pPr>
      <w:keepNext/>
      <w:keepLines/>
      <w:numPr>
        <w:numId w:val="7"/>
      </w:numPr>
      <w:spacing w:before="120" w:after="12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12F4"/>
    <w:pPr>
      <w:keepNext/>
      <w:keepLines/>
      <w:numPr>
        <w:ilvl w:val="1"/>
        <w:numId w:val="1"/>
      </w:numPr>
      <w:spacing w:before="120" w:after="120"/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spacing w:before="120" w:after="120"/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12F4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56DA6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12F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table" w:styleId="GridTable4-Accent3">
    <w:name w:val="Grid Table 4 Accent 3"/>
    <w:basedOn w:val="TableNormal"/>
    <w:uiPriority w:val="49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">
    <w:name w:val="List Table 2"/>
    <w:basedOn w:val="TableNormal"/>
    <w:uiPriority w:val="47"/>
    <w:rsid w:val="00B53E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Content">
    <w:name w:val="TableContent"/>
    <w:basedOn w:val="TableNormal"/>
    <w:uiPriority w:val="99"/>
    <w:rsid w:val="00B53E67"/>
    <w:pPr>
      <w:spacing w:after="0" w:line="240" w:lineRule="auto"/>
    </w:pPr>
    <w:rPr>
      <w:rFonts w:ascii="Times New Roman" w:eastAsia="楷体" w:hAnsi="Times New Roman"/>
      <w:sz w:val="24"/>
    </w:rPr>
    <w:tblPr>
      <w:tblInd w:w="20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styleId="TableGrid1">
    <w:name w:val="Table Grid 1"/>
    <w:basedOn w:val="TableNormal"/>
    <w:uiPriority w:val="99"/>
    <w:semiHidden/>
    <w:unhideWhenUsed/>
    <w:rsid w:val="00B53E67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53E67"/>
    <w:pPr>
      <w:widowControl w:val="0"/>
      <w:ind w:leftChars="600" w:left="1260"/>
      <w:jc w:val="both"/>
    </w:pPr>
    <w:rPr>
      <w:kern w:val="2"/>
      <w:sz w:val="21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B53E67"/>
    <w:pPr>
      <w:widowControl w:val="0"/>
      <w:ind w:leftChars="800" w:left="1680"/>
      <w:jc w:val="both"/>
    </w:pPr>
    <w:rPr>
      <w:kern w:val="2"/>
      <w:sz w:val="21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B53E67"/>
    <w:pPr>
      <w:widowControl w:val="0"/>
      <w:ind w:leftChars="1000" w:left="2100"/>
      <w:jc w:val="both"/>
    </w:pPr>
    <w:rPr>
      <w:kern w:val="2"/>
      <w:sz w:val="21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B53E67"/>
    <w:pPr>
      <w:widowControl w:val="0"/>
      <w:ind w:leftChars="1200" w:left="2520"/>
      <w:jc w:val="both"/>
    </w:pPr>
    <w:rPr>
      <w:kern w:val="2"/>
      <w:sz w:val="21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B53E67"/>
    <w:pPr>
      <w:widowControl w:val="0"/>
      <w:ind w:leftChars="1400" w:left="2940"/>
      <w:jc w:val="both"/>
    </w:pPr>
    <w:rPr>
      <w:kern w:val="2"/>
      <w:sz w:val="21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B53E67"/>
    <w:pPr>
      <w:widowControl w:val="0"/>
      <w:ind w:leftChars="1600" w:left="3360"/>
      <w:jc w:val="both"/>
    </w:pPr>
    <w:rPr>
      <w:kern w:val="2"/>
      <w:sz w:val="21"/>
      <w:lang w:bidi="ml-IN"/>
    </w:rPr>
  </w:style>
  <w:style w:type="paragraph" w:customStyle="1" w:styleId="TableText">
    <w:name w:val="TableText"/>
    <w:basedOn w:val="NoSpacing"/>
    <w:link w:val="TableTextChar"/>
    <w:qFormat/>
    <w:rsid w:val="002D4C07"/>
  </w:style>
  <w:style w:type="character" w:customStyle="1" w:styleId="TableTextChar">
    <w:name w:val="TableText Char"/>
    <w:basedOn w:val="NoSpacingChar"/>
    <w:link w:val="TableText"/>
    <w:rsid w:val="002D4C07"/>
    <w:rPr>
      <w:rFonts w:ascii="Times New Roman" w:eastAsia="楷体" w:hAnsi="Times New Roman"/>
      <w:sz w:val="24"/>
    </w:rPr>
  </w:style>
  <w:style w:type="paragraph" w:customStyle="1" w:styleId="CodeText">
    <w:name w:val="CodeText"/>
    <w:basedOn w:val="TableText"/>
    <w:link w:val="CodeTextChar"/>
    <w:qFormat/>
    <w:rsid w:val="007B1791"/>
    <w:rPr>
      <w:noProof/>
    </w:rPr>
  </w:style>
  <w:style w:type="character" w:customStyle="1" w:styleId="CodeTextChar">
    <w:name w:val="CodeText Char"/>
    <w:basedOn w:val="TableTextChar"/>
    <w:link w:val="CodeText"/>
    <w:rsid w:val="007B1791"/>
    <w:rPr>
      <w:rFonts w:ascii="Times New Roman" w:eastAsia="楷体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2.vsdx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2654F-80E0-4338-99E8-D6611BB2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1174</TotalTime>
  <Pages>1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12820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餐厅订餐系统-系统架构设计文档</dc:title>
  <dc:subject/>
  <dc:creator>Xu LIN</dc:creator>
  <cp:keywords/>
  <dc:description/>
  <cp:lastModifiedBy>Nie, Su-Fang (Annie, ES-Apps-GD-China-WH)</cp:lastModifiedBy>
  <cp:revision>382</cp:revision>
  <cp:lastPrinted>2014-12-02T12:48:00Z</cp:lastPrinted>
  <dcterms:created xsi:type="dcterms:W3CDTF">2014-11-19T12:34:00Z</dcterms:created>
  <dcterms:modified xsi:type="dcterms:W3CDTF">2014-12-30T06:27:00Z</dcterms:modified>
</cp:coreProperties>
</file>