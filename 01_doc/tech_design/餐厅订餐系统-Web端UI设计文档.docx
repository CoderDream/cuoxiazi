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415" w:rsidRPr="00DE3E4B" w:rsidRDefault="00AE741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AE7415" w:rsidRPr="00DE3E4B" w:rsidRDefault="00AE741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415" w:rsidRPr="00AF53B7" w:rsidRDefault="00A9310E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55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F12FD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 Web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端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UI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415" w:rsidRPr="00AF53B7" w:rsidRDefault="00AE7415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415" w:rsidRPr="00AF53B7" w:rsidRDefault="00AE7415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wanglinglong</w:t>
                                    </w:r>
                                  </w:p>
                                </w:sdtContent>
                              </w:sdt>
                              <w:p w:rsidR="00AE7415" w:rsidRPr="00AF53B7" w:rsidRDefault="00AE7415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7415" w:rsidRPr="00AF53B7" w:rsidRDefault="00AE7415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051553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AE7415" w:rsidRPr="00AF53B7" w:rsidRDefault="00A9310E">
                          <w:pPr>
                            <w:pStyle w:val="a4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155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F12FD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 Web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端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UI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E7415" w:rsidRPr="00AF53B7" w:rsidRDefault="00AE7415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E7415" w:rsidRPr="00AF53B7" w:rsidRDefault="00AE7415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wanglinglong</w:t>
                              </w:r>
                            </w:p>
                          </w:sdtContent>
                        </w:sdt>
                        <w:p w:rsidR="00AE7415" w:rsidRPr="00AF53B7" w:rsidRDefault="00AE7415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AE7415" w:rsidRPr="00AF53B7" w:rsidRDefault="00AE7415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1553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  <w:bookmarkStart w:id="0" w:name="_GoBack" w:displacedByCustomXml="next"/>
        <w:bookmarkEnd w:id="0" w:displacedByCustomXml="next"/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5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V0.1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2014-11-19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V0.2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2014-11-21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增加web端前台需求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440172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4C6AD1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1"/>
        </w:p>
        <w:p w:rsidR="00C2526B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40172" w:history="1">
            <w:r w:rsidR="00C2526B" w:rsidRPr="001263BE">
              <w:rPr>
                <w:rStyle w:val="a8"/>
                <w:rFonts w:hint="eastAsia"/>
                <w:noProof/>
              </w:rPr>
              <w:t>目录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_Toc404440172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2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3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文档介绍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_Toc404440173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4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目的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_Toc404440174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5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范围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_Toc404440175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6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缩写词列表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_Toc404440176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7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参考内容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_Toc404440177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8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项目概述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_Toc404440178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9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noProof/>
              </w:rPr>
              <w:t>Web</w:t>
            </w:r>
            <w:r w:rsidR="00C2526B" w:rsidRPr="001263BE">
              <w:rPr>
                <w:rStyle w:val="a8"/>
                <w:rFonts w:hint="eastAsia"/>
                <w:noProof/>
              </w:rPr>
              <w:t>端后台实现方案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_Toc404440179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0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订单管理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_Toc404440180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1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菜单管理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_Toc404440181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6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2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流水管理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_Toc404440182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9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3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会员管理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_Toc404440183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10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4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权限管理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_Toc404440184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11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5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bCs/>
                <w:noProof/>
              </w:rPr>
              <w:t>W</w:t>
            </w:r>
            <w:r w:rsidR="00C2526B" w:rsidRPr="001263BE">
              <w:rPr>
                <w:rStyle w:val="a8"/>
                <w:noProof/>
              </w:rPr>
              <w:t>eb</w:t>
            </w:r>
            <w:r w:rsidR="00C2526B" w:rsidRPr="001263BE">
              <w:rPr>
                <w:rStyle w:val="a8"/>
                <w:rFonts w:hint="eastAsia"/>
                <w:noProof/>
              </w:rPr>
              <w:t>端前台设计方案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_Toc404440185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6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首页页面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_Toc404440186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7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分类页面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_Toc404440187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14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8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更多页面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_Toc404440188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14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9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购物车页面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_Toc404440189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15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90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noProof/>
              </w:rPr>
              <w:t>Banner</w:t>
            </w:r>
            <w:r w:rsidR="00C2526B" w:rsidRPr="001263BE">
              <w:rPr>
                <w:rStyle w:val="a8"/>
                <w:rFonts w:hint="eastAsia"/>
                <w:noProof/>
              </w:rPr>
              <w:t>详情页面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_Toc404440190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15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A9310E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91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附录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_Toc404440191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16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4C6AD1" w:rsidRDefault="00FA0A4F" w:rsidP="004C6AD1">
      <w:pPr>
        <w:pStyle w:val="1"/>
      </w:pPr>
      <w:bookmarkStart w:id="2" w:name="_Toc404440173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2"/>
    </w:p>
    <w:p w:rsidR="004C6AD1" w:rsidRDefault="00C50840" w:rsidP="0058414B">
      <w:pPr>
        <w:pStyle w:val="2"/>
      </w:pPr>
      <w:bookmarkStart w:id="3" w:name="_Toc404440174"/>
      <w:r w:rsidRPr="004C6AD1">
        <w:rPr>
          <w:rFonts w:hint="eastAsia"/>
        </w:rPr>
        <w:t>目的</w:t>
      </w:r>
      <w:bookmarkEnd w:id="3"/>
    </w:p>
    <w:p w:rsidR="00BF560C" w:rsidRPr="00CB2D18" w:rsidRDefault="00CB2D18" w:rsidP="00CB2D18">
      <w:pPr>
        <w:ind w:left="28"/>
      </w:pPr>
      <w:r>
        <w:rPr>
          <w:rFonts w:hint="eastAsia"/>
        </w:rPr>
        <w:t>为了使</w:t>
      </w:r>
      <w:r>
        <w:rPr>
          <w:rFonts w:hint="eastAsia"/>
        </w:rPr>
        <w:t>UI</w:t>
      </w:r>
      <w:r>
        <w:rPr>
          <w:rFonts w:hint="eastAsia"/>
        </w:rPr>
        <w:t>设计师能更快的了解客户端的产品需求，基本功能和交互，特编写该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UI</w:t>
      </w:r>
      <w:r>
        <w:rPr>
          <w:rFonts w:hint="eastAsia"/>
        </w:rPr>
        <w:t>需求原型图设计文档。</w:t>
      </w:r>
    </w:p>
    <w:p w:rsidR="00C50840" w:rsidRDefault="00C50840" w:rsidP="0058414B">
      <w:pPr>
        <w:pStyle w:val="2"/>
      </w:pPr>
      <w:bookmarkStart w:id="4" w:name="_Toc404440175"/>
      <w:r w:rsidRPr="004C6AD1">
        <w:rPr>
          <w:rFonts w:hint="eastAsia"/>
        </w:rPr>
        <w:t>范围</w:t>
      </w:r>
      <w:bookmarkEnd w:id="4"/>
    </w:p>
    <w:p w:rsidR="00BF560C" w:rsidRPr="007C483B" w:rsidRDefault="007C483B" w:rsidP="00BF560C">
      <w:r w:rsidRPr="007925A9">
        <w:rPr>
          <w:rFonts w:hint="eastAsia"/>
        </w:rPr>
        <w:t>餐厅订餐系统项目</w:t>
      </w:r>
      <w:r>
        <w:rPr>
          <w:rFonts w:hint="eastAsia"/>
        </w:rPr>
        <w:t>分析设计阶段，供</w:t>
      </w:r>
      <w:r>
        <w:rPr>
          <w:rFonts w:hint="eastAsia"/>
        </w:rPr>
        <w:t>UI</w:t>
      </w:r>
      <w:r>
        <w:rPr>
          <w:rFonts w:hint="eastAsia"/>
        </w:rPr>
        <w:t>设计师设计效果参考使用。</w:t>
      </w:r>
    </w:p>
    <w:p w:rsidR="00C50840" w:rsidRDefault="00C50840" w:rsidP="0058414B">
      <w:pPr>
        <w:pStyle w:val="2"/>
      </w:pPr>
      <w:bookmarkStart w:id="5" w:name="_Toc404440176"/>
      <w:r w:rsidRPr="004C6AD1">
        <w:rPr>
          <w:rFonts w:hint="eastAsia"/>
        </w:rPr>
        <w:t>缩写词列表</w:t>
      </w:r>
      <w:bookmarkEnd w:id="5"/>
    </w:p>
    <w:p w:rsidR="00BF560C" w:rsidRPr="00BF560C" w:rsidRDefault="00945205" w:rsidP="00BF560C">
      <w:r>
        <w:rPr>
          <w:rFonts w:hint="eastAsia"/>
        </w:rPr>
        <w:t>无</w:t>
      </w:r>
    </w:p>
    <w:p w:rsidR="00C50840" w:rsidRDefault="00C50840" w:rsidP="0058414B">
      <w:pPr>
        <w:pStyle w:val="2"/>
      </w:pPr>
      <w:bookmarkStart w:id="6" w:name="_Toc404440177"/>
      <w:r w:rsidRPr="004C6AD1">
        <w:rPr>
          <w:rFonts w:hint="eastAsia"/>
        </w:rPr>
        <w:t>参考内容</w:t>
      </w:r>
      <w:bookmarkEnd w:id="6"/>
    </w:p>
    <w:p w:rsidR="00BF560C" w:rsidRDefault="00945205" w:rsidP="00BF560C">
      <w:r>
        <w:rPr>
          <w:rFonts w:hint="eastAsia"/>
        </w:rPr>
        <w:t>无</w:t>
      </w:r>
    </w:p>
    <w:p w:rsidR="0074079A" w:rsidRPr="00BF560C" w:rsidRDefault="0074079A" w:rsidP="00BF560C"/>
    <w:p w:rsidR="003840EB" w:rsidRDefault="00C50840" w:rsidP="004C6AD1">
      <w:pPr>
        <w:pStyle w:val="1"/>
      </w:pPr>
      <w:bookmarkStart w:id="7" w:name="_Toc404440178"/>
      <w:r w:rsidRPr="004C6AD1">
        <w:rPr>
          <w:rFonts w:hint="eastAsia"/>
        </w:rPr>
        <w:t>项目</w:t>
      </w:r>
      <w:r w:rsidRPr="004C6AD1">
        <w:t>概述</w:t>
      </w:r>
      <w:bookmarkEnd w:id="7"/>
    </w:p>
    <w:p w:rsidR="00056371" w:rsidRPr="00667BD2" w:rsidRDefault="00667BD2" w:rsidP="00056371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056371" w:rsidRPr="00056371" w:rsidRDefault="00056371" w:rsidP="00056371"/>
    <w:p w:rsidR="00DF7041" w:rsidRDefault="00231CB0" w:rsidP="004C6AD1">
      <w:pPr>
        <w:pStyle w:val="1"/>
      </w:pPr>
      <w:bookmarkStart w:id="8" w:name="_Toc404089750"/>
      <w:bookmarkStart w:id="9" w:name="_Toc404089802"/>
      <w:bookmarkStart w:id="10" w:name="_Toc404090602"/>
      <w:bookmarkStart w:id="11" w:name="_Toc404091204"/>
      <w:bookmarkStart w:id="12" w:name="_Toc404091530"/>
      <w:bookmarkStart w:id="13" w:name="_Toc404196803"/>
      <w:bookmarkStart w:id="14" w:name="_Toc404091206"/>
      <w:bookmarkStart w:id="15" w:name="_Toc404091532"/>
      <w:bookmarkStart w:id="16" w:name="_Toc404196805"/>
      <w:bookmarkStart w:id="17" w:name="_Toc404091207"/>
      <w:bookmarkStart w:id="18" w:name="_Toc404091533"/>
      <w:bookmarkStart w:id="19" w:name="_Toc404196806"/>
      <w:bookmarkStart w:id="20" w:name="_Toc40444017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/>
        </w:rPr>
        <w:t>Web端</w:t>
      </w:r>
      <w:r w:rsidR="002B34EB">
        <w:rPr>
          <w:rFonts w:hint="eastAsia"/>
        </w:rPr>
        <w:t>后台</w:t>
      </w:r>
      <w:r>
        <w:rPr>
          <w:rFonts w:hint="eastAsia"/>
        </w:rPr>
        <w:t>实现方案</w:t>
      </w:r>
      <w:bookmarkEnd w:id="20"/>
    </w:p>
    <w:p w:rsidR="00355CA1" w:rsidRPr="00565ABB" w:rsidRDefault="00355CA1" w:rsidP="00A42832">
      <w:pPr>
        <w:widowControl w:val="0"/>
        <w:spacing w:after="0" w:line="240" w:lineRule="auto"/>
        <w:ind w:left="14"/>
        <w:jc w:val="both"/>
        <w:rPr>
          <w:bCs/>
          <w:color w:val="000000"/>
        </w:rPr>
      </w:pPr>
      <w:r w:rsidRPr="00565ABB">
        <w:rPr>
          <w:bCs/>
          <w:color w:val="000000"/>
        </w:rPr>
        <w:t>web</w:t>
      </w:r>
      <w:r w:rsidRPr="00565ABB">
        <w:rPr>
          <w:bCs/>
          <w:color w:val="000000"/>
        </w:rPr>
        <w:t>端后台</w:t>
      </w:r>
      <w:r w:rsidRPr="00565ABB">
        <w:rPr>
          <w:bCs/>
          <w:color w:val="000000"/>
        </w:rPr>
        <w:t>UI</w:t>
      </w:r>
      <w:r w:rsidRPr="00565ABB">
        <w:rPr>
          <w:bCs/>
          <w:color w:val="000000"/>
        </w:rPr>
        <w:t>实现方案为，上端为</w:t>
      </w:r>
      <w:proofErr w:type="spellStart"/>
      <w:r w:rsidR="007F6D9C">
        <w:rPr>
          <w:rFonts w:hint="eastAsia"/>
          <w:bCs/>
          <w:color w:val="000000"/>
        </w:rPr>
        <w:t>T</w:t>
      </w:r>
      <w:r w:rsidR="00436499">
        <w:rPr>
          <w:bCs/>
          <w:color w:val="000000"/>
        </w:rPr>
        <w:t>itlebar</w:t>
      </w:r>
      <w:proofErr w:type="spellEnd"/>
      <w:r w:rsidR="00436499">
        <w:rPr>
          <w:rFonts w:hint="eastAsia"/>
          <w:bCs/>
          <w:color w:val="000000"/>
        </w:rPr>
        <w:t>，</w:t>
      </w:r>
      <w:r w:rsidRPr="00565ABB">
        <w:rPr>
          <w:bCs/>
          <w:color w:val="000000"/>
        </w:rPr>
        <w:t xml:space="preserve"> </w:t>
      </w:r>
      <w:r w:rsidRPr="00565ABB">
        <w:rPr>
          <w:bCs/>
          <w:color w:val="000000"/>
        </w:rPr>
        <w:t>左边为</w:t>
      </w:r>
      <w:r w:rsidRPr="00565ABB">
        <w:rPr>
          <w:bCs/>
          <w:color w:val="000000"/>
        </w:rPr>
        <w:t>Tab</w:t>
      </w:r>
      <w:r w:rsidRPr="00565ABB">
        <w:rPr>
          <w:bCs/>
          <w:color w:val="000000"/>
        </w:rPr>
        <w:t>选项卡，右边为可视</w:t>
      </w:r>
      <w:r w:rsidR="00436499">
        <w:rPr>
          <w:bCs/>
          <w:color w:val="000000"/>
        </w:rPr>
        <w:t>View</w:t>
      </w:r>
      <w:r w:rsidR="00436499">
        <w:rPr>
          <w:rFonts w:hint="eastAsia"/>
          <w:bCs/>
          <w:color w:val="000000"/>
        </w:rPr>
        <w:t>。</w:t>
      </w:r>
    </w:p>
    <w:p w:rsidR="00355CA1" w:rsidRPr="00565ABB" w:rsidRDefault="00355CA1" w:rsidP="00355CA1">
      <w:r w:rsidRPr="00565ABB">
        <w:rPr>
          <w:bCs/>
          <w:color w:val="000000"/>
        </w:rPr>
        <w:t>Tab</w:t>
      </w:r>
      <w:r w:rsidRPr="00565ABB">
        <w:rPr>
          <w:bCs/>
          <w:color w:val="000000"/>
        </w:rPr>
        <w:t>选项卡主要根据业务逻辑分为如下几个模块（</w:t>
      </w:r>
      <w:r w:rsidRPr="00565ABB">
        <w:rPr>
          <w:bCs/>
          <w:color w:val="000000"/>
        </w:rPr>
        <w:t>1</w:t>
      </w:r>
      <w:r w:rsidRPr="00565ABB">
        <w:rPr>
          <w:bCs/>
          <w:color w:val="000000"/>
        </w:rPr>
        <w:t>）订单管理；（</w:t>
      </w:r>
      <w:r w:rsidRPr="00565ABB">
        <w:rPr>
          <w:bCs/>
          <w:color w:val="000000"/>
        </w:rPr>
        <w:t>2</w:t>
      </w:r>
      <w:r w:rsidRPr="00565ABB">
        <w:rPr>
          <w:bCs/>
          <w:color w:val="000000"/>
        </w:rPr>
        <w:t>）菜单管理；（</w:t>
      </w:r>
      <w:r w:rsidRPr="00565ABB">
        <w:rPr>
          <w:bCs/>
          <w:color w:val="000000"/>
        </w:rPr>
        <w:t>3</w:t>
      </w:r>
      <w:r w:rsidRPr="00565ABB">
        <w:rPr>
          <w:bCs/>
          <w:color w:val="000000"/>
        </w:rPr>
        <w:t>）流水管理；（</w:t>
      </w:r>
      <w:r w:rsidRPr="00565ABB">
        <w:rPr>
          <w:bCs/>
          <w:color w:val="000000"/>
        </w:rPr>
        <w:t>4</w:t>
      </w:r>
      <w:r w:rsidRPr="00565ABB">
        <w:rPr>
          <w:bCs/>
          <w:color w:val="000000"/>
        </w:rPr>
        <w:t>）会员管理；（</w:t>
      </w:r>
      <w:r w:rsidRPr="00565ABB">
        <w:rPr>
          <w:bCs/>
          <w:color w:val="000000"/>
        </w:rPr>
        <w:t>5</w:t>
      </w:r>
      <w:r w:rsidRPr="00565ABB">
        <w:rPr>
          <w:bCs/>
          <w:color w:val="000000"/>
        </w:rPr>
        <w:t>）权限管理；</w:t>
      </w:r>
    </w:p>
    <w:p w:rsidR="00565ABB" w:rsidRDefault="00DA0F71" w:rsidP="00565ABB">
      <w:r>
        <w:t>用户分为四种，管理员</w:t>
      </w:r>
      <w:r>
        <w:rPr>
          <w:rFonts w:hint="eastAsia"/>
        </w:rPr>
        <w:t>，</w:t>
      </w:r>
      <w:r w:rsidR="00565ABB">
        <w:t>导购，菜品编辑，收银人员，不同的用户看到的界面有所不同</w:t>
      </w:r>
      <w:r w:rsidR="00565ABB">
        <w:t xml:space="preserve">, </w:t>
      </w:r>
      <w:r w:rsidR="00565ABB">
        <w:t>不相关</w:t>
      </w:r>
      <w:r w:rsidR="00565ABB">
        <w:t>Tab</w:t>
      </w:r>
      <w:r w:rsidR="0006494C">
        <w:t>选项卡隐藏，只显示可以查看的选项卡</w:t>
      </w:r>
      <w:r w:rsidR="0006494C">
        <w:rPr>
          <w:rFonts w:hint="eastAsia"/>
        </w:rPr>
        <w:t>。</w:t>
      </w:r>
    </w:p>
    <w:p w:rsidR="00565ABB" w:rsidRDefault="00565ABB" w:rsidP="00565ABB">
      <w:r>
        <w:tab/>
      </w:r>
      <w:r>
        <w:t>管理员：所有界面</w:t>
      </w:r>
      <w:r w:rsidR="00D349CA">
        <w:rPr>
          <w:rFonts w:hint="eastAsia"/>
        </w:rPr>
        <w:t>。</w:t>
      </w:r>
    </w:p>
    <w:p w:rsidR="00565ABB" w:rsidRDefault="00565ABB" w:rsidP="00565ABB">
      <w:r>
        <w:tab/>
      </w:r>
      <w:r>
        <w:t>导购：订单管理界面</w:t>
      </w:r>
      <w:r w:rsidR="00D349CA">
        <w:rPr>
          <w:rFonts w:hint="eastAsia"/>
        </w:rPr>
        <w:t>。</w:t>
      </w:r>
    </w:p>
    <w:p w:rsidR="00565ABB" w:rsidRDefault="00565ABB" w:rsidP="00565ABB">
      <w:r>
        <w:tab/>
      </w:r>
      <w:r>
        <w:t>菜品编辑：菜单管理</w:t>
      </w:r>
      <w:r w:rsidR="00D349CA">
        <w:rPr>
          <w:rFonts w:hint="eastAsia"/>
        </w:rPr>
        <w:t>。</w:t>
      </w:r>
    </w:p>
    <w:p w:rsidR="00565ABB" w:rsidRDefault="00565ABB" w:rsidP="00565ABB">
      <w:r>
        <w:tab/>
      </w:r>
      <w:r>
        <w:t>收银人员：流水管理</w:t>
      </w:r>
      <w:r>
        <w:t xml:space="preserve">, </w:t>
      </w:r>
      <w:r w:rsidR="00D349CA">
        <w:t>订单管理</w:t>
      </w:r>
      <w:r w:rsidR="00D349CA">
        <w:rPr>
          <w:rFonts w:hint="eastAsia"/>
        </w:rPr>
        <w:t>。</w:t>
      </w:r>
    </w:p>
    <w:p w:rsidR="004C6AD1" w:rsidRDefault="00797FB3" w:rsidP="0058414B">
      <w:pPr>
        <w:pStyle w:val="2"/>
      </w:pPr>
      <w:bookmarkStart w:id="21" w:name="_Toc404440180"/>
      <w:r>
        <w:t>订单管理</w:t>
      </w:r>
      <w:bookmarkEnd w:id="21"/>
    </w:p>
    <w:p w:rsidR="006C663C" w:rsidRDefault="006C663C" w:rsidP="006C663C">
      <w:r>
        <w:t>订单管理页面为图形显示界面</w:t>
      </w:r>
      <w:r w:rsidR="000B63E6">
        <w:rPr>
          <w:rFonts w:hint="eastAsia"/>
        </w:rPr>
        <w:t>，</w:t>
      </w:r>
      <w:r w:rsidR="00457CBD">
        <w:t>桌号图形分两种颜色显示，红色为有人使用状态，绿色为没人使用状态</w:t>
      </w:r>
      <w:r w:rsidR="00457CBD">
        <w:rPr>
          <w:rFonts w:hint="eastAsia"/>
        </w:rPr>
        <w:t>。</w:t>
      </w:r>
    </w:p>
    <w:p w:rsidR="001B08C7" w:rsidRDefault="001B08C7" w:rsidP="006C663C"/>
    <w:p w:rsidR="00B63508" w:rsidRPr="001B08C7" w:rsidRDefault="00B63508" w:rsidP="006C663C"/>
    <w:p w:rsidR="00F276DB" w:rsidRDefault="002A71FB" w:rsidP="00F276DB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3360" behindDoc="0" locked="0" layoutInCell="1" allowOverlap="1" wp14:anchorId="37426BD0" wp14:editId="0A2EDD36">
                <wp:simplePos x="0" y="0"/>
                <wp:positionH relativeFrom="column">
                  <wp:posOffset>91440</wp:posOffset>
                </wp:positionH>
                <wp:positionV relativeFrom="paragraph">
                  <wp:posOffset>68580</wp:posOffset>
                </wp:positionV>
                <wp:extent cx="5394960" cy="3345180"/>
                <wp:effectExtent l="0" t="0" r="15240" b="2667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3345180"/>
                          <a:chOff x="1700" y="10959"/>
                          <a:chExt cx="9130" cy="561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00" y="10959"/>
                            <a:ext cx="9130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06" y="11115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06" y="1189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06" y="1282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06" y="1376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06" y="1470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06" y="1563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88" y="11897"/>
                            <a:ext cx="132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图形界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796" y="12677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476" y="12677"/>
                            <a:ext cx="1259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０２桌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155" y="12677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０３桌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8730" y="12677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０４桌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3796" y="14237"/>
                            <a:ext cx="1260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０５桌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476" y="14237"/>
                            <a:ext cx="1259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０６桌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7155" y="14237"/>
                            <a:ext cx="1260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０７桌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730" y="14237"/>
                            <a:ext cx="1260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０８桌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15" y="11897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515" y="12521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8" style="position:absolute;margin-left:7.2pt;margin-top:5.4pt;width:424.8pt;height:263.4pt;z-index:251663360;mso-wrap-distance-left:6.75pt;mso-wrap-distance-right:6.75pt" coordorigin="1700,10959" coordsize="9130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">
                <v:rect id="Rectangle 3" o:spid="_x0000_s1029" style="position:absolute;left:1700;top:10959;width:9130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30" style="position:absolute;left:1906;top:11115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5" o:spid="_x0000_s1031" style="position:absolute;left:1906;top:1189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mwMQA&#10;AADaAAAADwAAAGRycy9kb3ducmV2LnhtbESPT2vCQBTE70K/w/KE3nRj6z+iq0jBIvSgUQ8eH9ln&#10;EpJ9m2ZXk377riB4HGbmN8xy3ZlK3KlxhWUFo2EEgji1uuBMwfm0HcxBOI+ssbJMCv7IwXr11lti&#10;rG3LCd2PPhMBwi5GBbn3dSylS3My6Ia2Jg7e1TYGfZBNJnWDbYCbSn5E0VQaLDgs5FjTV05pebwZ&#10;BeVkW04337PbT/Jp9+3hdzdKxhel3vvdZgHCU+df4Wd7pxWM4XEl3A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qpsDEAAAA2gAAAA8AAAAAAAAAAAAAAAAAmAIAAGRycy9k&#10;b3ducmV2LnhtbFBLBQYAAAAABAAEAPUAAACJAwAAAAA=&#10;" fillcolor="#969696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" o:spid="_x0000_s1032" style="position:absolute;left:1906;top:1282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7" o:spid="_x0000_s1033" style="position:absolute;left:1906;top:1376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8" o:spid="_x0000_s1034" style="position:absolute;left:1906;top:1470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9" o:spid="_x0000_s1035" style="position:absolute;left:1906;top:1563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10" o:spid="_x0000_s1036" style="position:absolute;left:9088;top:11897;width:132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图形界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面</w:t>
                        </w:r>
                      </w:p>
                    </w:txbxContent>
                  </v:textbox>
                </v:rect>
                <v:oval id="Oval 11" o:spid="_x0000_s1037" style="position:absolute;left:3796;top:12677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０１桌</w:t>
                        </w:r>
                      </w:p>
                    </w:txbxContent>
                  </v:textbox>
                </v:oval>
                <v:oval id="Oval 12" o:spid="_x0000_s1038" style="position:absolute;left:5476;top:12677;width:1259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０２桌</w:t>
                        </w:r>
                      </w:p>
                    </w:txbxContent>
                  </v:textbox>
                </v:oval>
                <v:oval id="Oval 13" o:spid="_x0000_s1039" style="position:absolute;left:7155;top:12677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０３桌</w:t>
                        </w:r>
                      </w:p>
                    </w:txbxContent>
                  </v:textbox>
                </v:oval>
                <v:oval id="Oval 14" o:spid="_x0000_s1040" style="position:absolute;left:8730;top:12677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０４桌</w:t>
                        </w:r>
                      </w:p>
                    </w:txbxContent>
                  </v:textbox>
                </v:oval>
                <v:oval id="Oval 15" o:spid="_x0000_s1041" style="position:absolute;left:3796;top:14237;width:1260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０５桌</w:t>
                        </w:r>
                      </w:p>
                      <w:p w:rsidR="00AE7415" w:rsidRDefault="00AE7415"/>
                    </w:txbxContent>
                  </v:textbox>
                </v:oval>
                <v:oval id="Oval 16" o:spid="_x0000_s1042" style="position:absolute;left:5476;top:14237;width:1259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０６桌</w:t>
                        </w:r>
                      </w:p>
                      <w:p w:rsidR="00AE7415" w:rsidRDefault="00AE7415"/>
                    </w:txbxContent>
                  </v:textbox>
                </v:oval>
                <v:oval id="Oval 17" o:spid="_x0000_s1043" style="position:absolute;left:7155;top:14237;width:1260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０７桌</w:t>
                        </w:r>
                      </w:p>
                      <w:p w:rsidR="00AE7415" w:rsidRDefault="00AE7415"/>
                    </w:txbxContent>
                  </v:textbox>
                </v:oval>
                <v:oval id="Oval 18" o:spid="_x0000_s1044" style="position:absolute;left:8730;top:14237;width:1260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０８桌</w:t>
                        </w:r>
                      </w:p>
                      <w:p w:rsidR="00AE7415" w:rsidRDefault="00AE7415"/>
                    </w:txbxContent>
                  </v:textbox>
                </v:oval>
                <v:rect id="Rectangle 19" o:spid="_x0000_s1045" style="position:absolute;left:10515;top:11897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20" o:spid="_x0000_s1046" style="position:absolute;left:10515;top:12521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da8QA&#10;AADbAAAADwAAAGRycy9kb3ducmV2LnhtbERPTWvCQBC9F/wPyxS8lLpRsbWpm6DFQg96qAr2OGTH&#10;JCQ7G7LbJP77bkHwNo/3Oat0MLXoqHWlZQXTSQSCOLO65FzB6fj5vAThPLLG2jIpuJKDNBk9rDDW&#10;tudv6g4+FyGEXYwKCu+bWEqXFWTQTWxDHLiLbQ36ANtc6hb7EG5qOYuiF2mw5NBQYEMfBWXV4dco&#10;kPvTcn697Dc/28Vruauoe4rOnVLjx2H9DsLT4O/im/tLh/lv8P9LO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MnWvEAAAA2wAAAA8AAAAAAAAAAAAAAAAAmAIAAGRycy9k&#10;b3ducmV2LnhtbFBLBQYAAAAABAAEAPUAAACJAwAAAAA=&#10;" fillcolor="gray"/>
              </v:group>
            </w:pict>
          </mc:Fallback>
        </mc:AlternateContent>
      </w:r>
    </w:p>
    <w:p w:rsidR="009460A2" w:rsidRDefault="009460A2" w:rsidP="00F276DB"/>
    <w:p w:rsidR="009460A2" w:rsidRDefault="009460A2" w:rsidP="00F276DB"/>
    <w:p w:rsidR="009460A2" w:rsidRDefault="009460A2" w:rsidP="00F276DB"/>
    <w:p w:rsidR="009460A2" w:rsidRDefault="009460A2" w:rsidP="00F276DB"/>
    <w:p w:rsidR="009460A2" w:rsidRDefault="009460A2" w:rsidP="00F276DB"/>
    <w:p w:rsidR="009460A2" w:rsidRDefault="009460A2" w:rsidP="00F276DB"/>
    <w:p w:rsidR="002A71FB" w:rsidRDefault="002A71FB" w:rsidP="00F276DB"/>
    <w:p w:rsidR="002A71FB" w:rsidRDefault="002A71FB" w:rsidP="00F276DB"/>
    <w:p w:rsidR="002A71FB" w:rsidRDefault="002A71FB" w:rsidP="00F276DB"/>
    <w:p w:rsidR="002A71FB" w:rsidRDefault="002A71FB" w:rsidP="00F276DB"/>
    <w:p w:rsidR="002A71FB" w:rsidRDefault="002A71FB" w:rsidP="00F276DB"/>
    <w:p w:rsidR="002A71FB" w:rsidRDefault="002A71FB" w:rsidP="00F276DB"/>
    <w:p w:rsidR="00771DFD" w:rsidRDefault="00C42C4C" w:rsidP="00771DFD">
      <w:r>
        <w:t>订单管理页面点击桌号进入订单详情页面</w:t>
      </w:r>
      <w:r>
        <w:rPr>
          <w:rFonts w:hint="eastAsia"/>
        </w:rPr>
        <w:t>。</w:t>
      </w:r>
    </w:p>
    <w:p w:rsidR="00771DFD" w:rsidRDefault="00771DFD" w:rsidP="00771DFD">
      <w:r>
        <w:tab/>
      </w:r>
      <w:r>
        <w:t>点击数量两边左右按钮可以</w:t>
      </w:r>
      <w:r w:rsidR="00AD5695">
        <w:t>修改数量，点击数量可以直接编辑</w:t>
      </w:r>
      <w:r w:rsidR="00AD5695">
        <w:rPr>
          <w:rFonts w:hint="eastAsia"/>
        </w:rPr>
        <w:t>，</w:t>
      </w:r>
      <w:r w:rsidR="00C42C4C">
        <w:t>点击最左边删除按钮可以删除该项</w:t>
      </w:r>
      <w:r w:rsidR="00C42C4C">
        <w:rPr>
          <w:rFonts w:hint="eastAsia"/>
        </w:rPr>
        <w:t>。</w:t>
      </w:r>
    </w:p>
    <w:p w:rsidR="002A71FB" w:rsidRPr="00771DFD" w:rsidRDefault="00104CAF" w:rsidP="00F276DB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4384" behindDoc="0" locked="0" layoutInCell="1" allowOverlap="1" wp14:anchorId="42E92181" wp14:editId="04B7373F">
                <wp:simplePos x="0" y="0"/>
                <wp:positionH relativeFrom="column">
                  <wp:posOffset>109220</wp:posOffset>
                </wp:positionH>
                <wp:positionV relativeFrom="paragraph">
                  <wp:posOffset>137795</wp:posOffset>
                </wp:positionV>
                <wp:extent cx="5340985" cy="3238500"/>
                <wp:effectExtent l="0" t="0" r="12065" b="19050"/>
                <wp:wrapNone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985" cy="3238500"/>
                          <a:chOff x="2011" y="3312"/>
                          <a:chExt cx="9134" cy="5616"/>
                        </a:xfrm>
                      </wpg:grpSpPr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11" y="3312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20" y="3469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20" y="4250"/>
                            <a:ext cx="1260" cy="78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220" y="518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20" y="6122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220" y="705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20" y="799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45" y="4252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830" y="4252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830" y="487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55" y="4243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人数（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８）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" name="Group 33"/>
                        <wpg:cNvGrpSpPr>
                          <a:grpSpLocks/>
                        </wpg:cNvGrpSpPr>
                        <wpg:grpSpPr bwMode="auto">
                          <a:xfrm>
                            <a:off x="3795" y="5023"/>
                            <a:ext cx="6616" cy="936"/>
                            <a:chOff x="3795" y="5023"/>
                            <a:chExt cx="6616" cy="936"/>
                          </a:xfrm>
                        </wpg:grpSpPr>
                        <wps:wsp>
                          <wps:cNvPr id="28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5023"/>
                              <a:ext cx="6616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533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533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533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3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9571" y="5185"/>
                              <a:ext cx="630" cy="624"/>
                              <a:chOff x="9571" y="5185"/>
                              <a:chExt cx="630" cy="624"/>
                            </a:xfrm>
                          </wpg:grpSpPr>
                          <wps:wsp>
                            <wps:cNvPr id="294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5185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5" name="Line 40"/>
                            <wps:cNvCnPr/>
                            <wps:spPr bwMode="auto">
                              <a:xfrm>
                                <a:off x="9676" y="534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41"/>
                            <wps:cNvCnPr/>
                            <wps:spPr bwMode="auto">
                              <a:xfrm flipH="1">
                                <a:off x="9676" y="534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7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534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AutoShape 43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534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44"/>
                        <wpg:cNvGrpSpPr>
                          <a:grpSpLocks/>
                        </wpg:cNvGrpSpPr>
                        <wpg:grpSpPr bwMode="auto">
                          <a:xfrm>
                            <a:off x="3795" y="6122"/>
                            <a:ext cx="6616" cy="935"/>
                            <a:chOff x="3795" y="6122"/>
                            <a:chExt cx="6616" cy="935"/>
                          </a:xfrm>
                        </wpg:grpSpPr>
                        <wps:wsp>
                          <wps:cNvPr id="300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6122"/>
                              <a:ext cx="6616" cy="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643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643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643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4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9571" y="6282"/>
                              <a:ext cx="630" cy="624"/>
                              <a:chOff x="9571" y="6282"/>
                              <a:chExt cx="630" cy="624"/>
                            </a:xfrm>
                          </wpg:grpSpPr>
                          <wps:wsp>
                            <wps:cNvPr id="305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6282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6" name="Line 51"/>
                            <wps:cNvCnPr/>
                            <wps:spPr bwMode="auto">
                              <a:xfrm>
                                <a:off x="9676" y="6438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Line 52"/>
                            <wps:cNvCnPr/>
                            <wps:spPr bwMode="auto">
                              <a:xfrm flipH="1">
                                <a:off x="9676" y="6438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9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6438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AutoShape 54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6438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795" y="8149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151" y="8150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结帐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681" y="8149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795" y="7368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增加菜品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utoShape 5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4248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" o:spid="_x0000_s1047" style="position:absolute;margin-left:8.6pt;margin-top:10.85pt;width:420.55pt;height:255pt;z-index:251664384;mso-wrap-distance-left:6.75pt;mso-wrap-distance-right:6.75pt" coordorigin="2011,3312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">
                <v:rect id="Rectangle 22" o:spid="_x0000_s1048" style="position:absolute;left:2011;top:3312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23" o:spid="_x0000_s1049" style="position:absolute;left:2220;top:3469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24" o:spid="_x0000_s1050" style="position:absolute;left:2220;top:4250;width:126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gPMUA&#10;AADbAAAADwAAAGRycy9kb3ducmV2LnhtbESPT4vCMBTE7wt+h/AEL8uaqviHrlFUFDysB6uwe3w0&#10;z7bYvJQm1vrtzYLgcZiZ3zDzZWtK0VDtCssKBv0IBHFqdcGZgvNp9zUD4TyyxtIyKXiQg+Wi8zHH&#10;WNs7H6lJfCYChF2MCnLvq1hKl+Zk0PVtRRy8i60N+iDrTOoa7wFuSjmMook0WHBYyLGiTU7pNbkZ&#10;BfJwno0el8P6bzueFj9Xaj6j30apXrddfYPw1Pp3+NXeawXDEfx/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GA8xQAAANsAAAAPAAAAAAAAAAAAAAAAAJgCAABkcnMv&#10;ZG93bnJldi54bWxQSwUGAAAAAAQABAD1AAAAigMAAAAA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25" o:spid="_x0000_s1051" style="position:absolute;left:2220;top:518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26" o:spid="_x0000_s1052" style="position:absolute;left:2220;top:6122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Qdc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li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YQdcMAAADbAAAADwAAAAAAAAAAAAAAAACYAgAAZHJzL2Rv&#10;d25yZXYueG1sUEsFBgAAAAAEAAQA9QAAAIgDAAAAAA=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27" o:spid="_x0000_s1053" style="position:absolute;left:2220;top:705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28" o:spid="_x0000_s1054" style="position:absolute;left:2220;top:799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29" o:spid="_x0000_s1055" style="position:absolute;left:4845;top:4252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oW8IA&#10;AADbAAAADwAAAGRycy9kb3ducmV2LnhtbERPTWvCQBC9F/wPyxR6KbppoEWiq5SA0EsotSoeh+yY&#10;RLOzMTua9N93D4UeH+97uR5dq+7Uh8azgZdZAoq49LbhysDuezOdgwqCbLH1TAZ+KMB6NXlYYmb9&#10;wF9030qlYgiHDA3UIl2mdShrchhmviOO3Mn3DiXCvtK2xyGGu1anSfKmHTYcG2rsKK+pvGxvzsBJ&#10;Xg/D/vN27a7H/LmSojjnaWHM0+P4vgAlNMq/+M/9YQ2kcWz8E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KhbwgAAANsAAAAPAAAAAAAAAAAAAAAAAJgCAABkcnMvZG93&#10;bnJldi54bWxQSwUGAAAAAAQABAD1AAAAhwMAAAAA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  <v:rect id="Rectangle 30" o:spid="_x0000_s1056" style="position:absolute;left:10830;top:4252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rect id="Rectangle 31" o:spid="_x0000_s1057" style="position:absolute;left:10830;top:487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olsIA&#10;AADbAAAADwAAAGRycy9kb3ducmV2LnhtbERPy4rCMBTdC/5DuIIbsanKaKlGUZmBWYwLH6DLS3Nt&#10;i81NaTK1/v1kMeDycN6rTWcq0VLjSssKJlEMgjizuuRcweX8NU5AOI+ssbJMCl7kYLPu91aYavvk&#10;I7Unn4sQwi5FBYX3dSqlywoy6CJbEwfubhuDPsAml7rBZwg3lZzG8VwaLDk0FFjTvqDscfo1CuTh&#10;ksxe98Pu9vmxKH8e1I7ia6vUcNBtlyA8df4t/nd/awWzsD58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A2iWwgAAANsAAAAPAAAAAAAAAAAAAAAAAJgCAABkcnMvZG93&#10;bnJldi54bWxQSwUGAAAAAAQABAD1AAAAhwMAAAAA&#10;" fillcolor="gray"/>
                <v:rect id="Rectangle 32" o:spid="_x0000_s1058" style="position:absolute;left:9255;top:4243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人数（８）</w:t>
                        </w:r>
                      </w:p>
                    </w:txbxContent>
                  </v:textbox>
                </v:rect>
                <v:group id="Group 33" o:spid="_x0000_s1059" style="position:absolute;left:3795;top:5023;width:6616;height:936" coordorigin="3795,5023" coordsize="6616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rect id="Rectangle 34" o:spid="_x0000_s1060" style="position:absolute;left:3795;top:5023;width:661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/>
                  <v:shape id="Text Box 35" o:spid="_x0000_s1061" type="#_x0000_t202" style="position:absolute;left:4111;top:533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I3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8jdwgAAANwAAAAPAAAAAAAAAAAAAAAAAJgCAABkcnMvZG93&#10;bnJldi54bWxQSwUGAAAAAAQABAD1AAAAhw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菜名１</w:t>
                          </w:r>
                        </w:p>
                      </w:txbxContent>
                    </v:textbox>
                  </v:shape>
                  <v:shape id="Text Box 36" o:spid="_x0000_s1062" type="#_x0000_t202" style="position:absolute;left:6106;top:533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37" o:spid="_x0000_s1063" type="#_x0000_t202" style="position:absolute;left:7996;top:533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38" o:spid="_x0000_s1064" style="position:absolute;left:9571;top:5185;width:630;height:624" coordorigin="9571,5185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oval id="Oval 39" o:spid="_x0000_s1065" style="position:absolute;left:9571;top:5185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bFs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mK1e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1mxbEAAAA3AAAAA8AAAAAAAAAAAAAAAAAmAIAAGRycy9k&#10;b3ducmV2LnhtbFBLBQYAAAAABAAEAPUAAACJAwAAAAA=&#10;"/>
                    <v:line id="Line 40" o:spid="_x0000_s1066" style="position:absolute;visibility:visible;mso-wrap-style:square" from="9676,5341" to="10096,5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<v:line id="Line 41" o:spid="_x0000_s1067" style="position:absolute;flip:x;visibility:visible;mso-wrap-style:square" from="9676,5341" to="10096,5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It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+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SLXGAAAA3AAAAA8AAAAAAAAA&#10;AAAAAAAAoQIAAGRycy9kb3ducmV2LnhtbFBLBQYAAAAABAAEAPkAAACUAwAAAAA=&#10;"/>
                  </v:group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AutoShape 42" o:spid="_x0000_s1068" type="#_x0000_t66" style="position:absolute;left:5686;top:5340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oucYA&#10;AADcAAAADwAAAGRycy9kb3ducmV2LnhtbESPzW7CMBCE75V4B2uReiMOIFpIMQi1RZQLKn/3VbxN&#10;IuJ1arskvH1dCanH0cx8o5kvO1OLKzlfWVYwTFIQxLnVFRcKTsf1YArCB2SNtWVScCMPy0XvYY6Z&#10;ti3v6XoIhYgQ9hkqKENoMil9XpJBn9iGOHpf1hkMUbpCaodthJtajtL0SRqsOC6U2NBrSfnl8GMU&#10;7MPw1o7fd+5Nz5rPybkbb763G6Ue+93qBUSgLvyH7+0PrWA0e4a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JoucYAAADcAAAADwAAAAAAAAAAAAAAAACYAgAAZHJz&#10;L2Rvd25yZXYueG1sUEsFBgAAAAAEAAQA9QAAAIsDAAAAAA==&#10;"/>
                  <v:shape id="AutoShape 43" o:spid="_x0000_s1069" type="#_x0000_t66" style="position:absolute;left:7156;top:5340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xrPMIA&#10;AADcAAAADwAAAGRycy9kb3ducmV2LnhtbERPu2rDMBTdC/0HcQtZSi3HQxq7VkIpJHRMndDQ7WJd&#10;P7B1ZSwltv++GgodD+ed72fTizuNrrWsYB3FIIhLq1uuFVzOh5ctCOeRNfaWScFCDva7x4ccM20n&#10;/qJ74WsRQthlqKDxfsikdGVDBl1kB+LAVXY06AMca6lHnEK46WUSxxtpsOXQ0OBAHw2VXXEzCuR8&#10;6vT29Xk6/ixYfV8PaXpNUqVWT/P7GwhPs/8X/7k/tYIkDWvDmXA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Gs8wgAAANwAAAAPAAAAAAAAAAAAAAAAAJgCAABkcnMvZG93&#10;bnJldi54bWxQSwUGAAAAAAQABAD1AAAAhwMAAAAA&#10;"/>
                </v:group>
                <v:group id="Group 44" o:spid="_x0000_s1070" style="position:absolute;left:3795;top:6122;width:6616;height:935" coordorigin="3795,6122" coordsize="6616,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Rectangle 45" o:spid="_x0000_s1071" style="position:absolute;left:3795;top:6122;width:6616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<v:shape id="Text Box 46" o:spid="_x0000_s1072" type="#_x0000_t202" style="position:absolute;left:4111;top:643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j3XMUA&#10;AADcAAAADwAAAGRycy9kb3ducmV2LnhtbESPT2sCMRTE74LfITyhF6lZa7F2NYoUFL35D3t9bJ67&#10;i5uXNUnX7bdvhILHYWZ+w8wWralEQ86XlhUMBwkI4szqknMFp+PqdQLCB2SNlWVS8EseFvNuZ4ap&#10;tnfeU3MIuYgQ9ikqKEKoUyl9VpBBP7A1cfQu1hkMUbpcaof3CDeVfEuSsTRYclwosKavgrLr4cco&#10;mLxvmm+/He3O2fhSfYb+R7O+OaVeeu1yCiJQG57h//ZGKxglQ3ic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Pdc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菜名２</w:t>
                          </w:r>
                        </w:p>
                      </w:txbxContent>
                    </v:textbox>
                  </v:shape>
                  <v:shape id="Text Box 47" o:spid="_x0000_s1073" type="#_x0000_t202" style="position:absolute;left:6106;top:643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48" o:spid="_x0000_s1074" type="#_x0000_t202" style="position:absolute;left:7996;top:643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MsMUA&#10;AADcAAAADwAAAGRycy9kb3ducmV2LnhtbESPQWvCQBSE70L/w/IKXkQ3bcTa1FWkoNibTUWvj+wz&#10;Cc2+jbtrTP99tyD0OMzMN8xi1ZtGdOR8bVnB0yQBQVxYXXOp4PC1Gc9B+ICssbFMCn7Iw2r5MFhg&#10;pu2NP6nLQykihH2GCqoQ2kxKX1Rk0E9sSxy9s3UGQ5SulNrhLcJNI5+TZCYN1hwXKmzpvaLiO78a&#10;BfPprjv5j3R/LGbn5jWMXrrtxSk1fOzXbyAC9eE/fG/vtII0S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yw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49" o:spid="_x0000_s1075" style="position:absolute;left:9571;top:6282;width:630;height:624" coordorigin="9571,6282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oval id="Oval 50" o:spid="_x0000_s1076" style="position:absolute;left:9571;top:6282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kl8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Mng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Kkl8MAAADcAAAADwAAAAAAAAAAAAAAAACYAgAAZHJzL2Rv&#10;d25yZXYueG1sUEsFBgAAAAAEAAQA9QAAAIgDAAAAAA==&#10;"/>
                    <v:line id="Line 51" o:spid="_x0000_s1077" style="position:absolute;visibility:visible;mso-wrap-style:square" from="9676,6438" to="10096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<v:line id="Line 52" o:spid="_x0000_s1078" style="position:absolute;flip:x;visibility:visible;mso-wrap-style:square" from="9676,6438" to="10096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/jRs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v40bDAAAA3AAAAA8AAAAAAAAAAAAA&#10;AAAAoQIAAGRycy9kb3ducmV2LnhtbFBLBQYAAAAABAAEAPkAAACRAwAAAAA=&#10;"/>
                  </v:group>
                  <v:shape id="AutoShape 53" o:spid="_x0000_s1079" type="#_x0000_t66" style="position:absolute;left:5686;top:6438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DSsUA&#10;AADcAAAADwAAAGRycy9kb3ducmV2LnhtbESPQWvCQBSE74L/YXlCb7qxoaKpq4ht0V6Kse39kX0m&#10;wezbdHdr4r93C0KPw8x8wyzXvWnEhZyvLSuYThIQxIXVNZcKvj7fxnMQPiBrbCyTgit5WK+GgyVm&#10;2nac0+UYShEh7DNUUIXQZlL6oiKDfmJb4uidrDMYonSl1A67CDeNfEySmTRYc1yosKVtRcX5+GsU&#10;5GF67dLXD/eiF+3h6btPdz/vO6UeRv3mGUSgPvyH7+29VpAmC/g7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2sNKxQAAANwAAAAPAAAAAAAAAAAAAAAAAJgCAABkcnMv&#10;ZG93bnJldi54bWxQSwUGAAAAAAQABAD1AAAAigMAAAAA&#10;"/>
                  <v:shape id="AutoShape 54" o:spid="_x0000_s1080" type="#_x0000_t66" style="position:absolute;left:7156;top:6438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r/cMA&#10;AADcAAAADwAAAGRycy9kb3ducmV2LnhtbERPyWrDMBC9F/IPYgq9lEZ2CmnsWjEhkNJjk4aE3gZr&#10;vBBrZCzFy99Xh0KPj7dn+WRaMVDvGssK4mUEgriwuuFKwfn78LIB4TyyxtYyKZjJQb5dPGSYajvy&#10;kYaTr0QIYZeigtr7LpXSFTUZdEvbEQeutL1BH2BfSd3jGMJNK1dRtJYGGw4NNXa0r6m4ne5GgZy+&#10;bnrz9jx+/MxYXq6HJLmuEqWeHqfdOwhPk/8X/7k/tYLXOMwPZ8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hr/cMAAADcAAAADwAAAAAAAAAAAAAAAACYAgAAZHJzL2Rv&#10;d25yZXYueG1sUEsFBgAAAAAEAAQA9QAAAIgDAAAAAA==&#10;"/>
                </v:group>
                <v:rect id="Rectangle 55" o:spid="_x0000_s1081" style="position:absolute;left:3795;top:8149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4iNcUA&#10;AADcAAAADwAAAGRycy9kb3ducmV2LnhtbESPT2vCQBTE70K/w/KE3nQTA6WmriIVpT1qcvH2zL4m&#10;abNvQ3bzp/303ULB4zAzv2E2u8k0YqDO1ZYVxMsIBHFhdc2lgjw7Lp5BOI+ssbFMCr7JwW77MNtg&#10;qu3IZxouvhQBwi5FBZX3bSqlKyoy6Ja2JQ7eh+0M+iC7UuoOxwA3jVxF0ZM0WHNYqLCl14qKr0tv&#10;FNzqVY4/5+wUmfUx8e9T9tlfD0o9zqf9CwhPk7+H/9tvWkESx/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iI1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56" o:spid="_x0000_s1082" style="position:absolute;left:9151;top:8150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8Qs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CKE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LxC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结帐</w:t>
                        </w:r>
                      </w:p>
                    </w:txbxContent>
                  </v:textbox>
                </v:rect>
                <v:rect id="Rectangle 57" o:spid="_x0000_s1083" style="position:absolute;left:7681;top:8149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Z2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mEM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AZ2c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rect id="Rectangle 58" o:spid="_x0000_s1084" style="position:absolute;left:3795;top:7368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Brc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+Qr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mBrc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增加菜品</w:t>
                        </w: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59" o:spid="_x0000_s1085" type="#_x0000_t15" style="position:absolute;left:3585;top:4248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do0cYA&#10;AADcAAAADwAAAGRycy9kb3ducmV2LnhtbESPQWvCQBSE7wX/w/IKvdWNLRZNXUUFoVR6MOagt2f2&#10;NZuafRuy2xj/vVsoeBxm5htmtuhtLTpqfeVYwWiYgCAunK64VJDvN88TED4ga6wdk4IreVjMBw8z&#10;TLW78I66LJQiQtinqMCE0KRS+sKQRT90DXH0vl1rMUTZllK3eIlwW8uXJHmTFiuOCwYbWhsqztmv&#10;VZAdJ6upOa+rvPvKT5/L7SFsfpxST4/98h1EoD7cw//tD63gdTSG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do0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71FB" w:rsidRDefault="002A71FB" w:rsidP="00F276DB"/>
    <w:p w:rsidR="002A71FB" w:rsidRDefault="002A71FB" w:rsidP="00F276DB"/>
    <w:p w:rsidR="002A71FB" w:rsidRPr="009F2A4A" w:rsidRDefault="002A71FB" w:rsidP="00F276DB"/>
    <w:p w:rsidR="002A71FB" w:rsidRDefault="002A71FB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D935F9" w:rsidRDefault="00D935F9" w:rsidP="00F276DB"/>
    <w:p w:rsidR="00F51DE6" w:rsidRDefault="0006487A" w:rsidP="00F276DB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5408" behindDoc="0" locked="0" layoutInCell="1" allowOverlap="1" wp14:anchorId="03CF1626" wp14:editId="3A91745D">
                <wp:simplePos x="0" y="0"/>
                <wp:positionH relativeFrom="column">
                  <wp:posOffset>112395</wp:posOffset>
                </wp:positionH>
                <wp:positionV relativeFrom="paragraph">
                  <wp:posOffset>288290</wp:posOffset>
                </wp:positionV>
                <wp:extent cx="5200650" cy="3139440"/>
                <wp:effectExtent l="0" t="0" r="19050" b="22860"/>
                <wp:wrapNone/>
                <wp:docPr id="316" name="组合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0" cy="3139440"/>
                          <a:chOff x="2010" y="10175"/>
                          <a:chExt cx="9134" cy="5616"/>
                        </a:xfrm>
                      </wpg:grpSpPr>
                      <wps:wsp>
                        <wps:cNvPr id="3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010" y="1017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219" y="1033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219" y="1111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219" y="1204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19" y="12984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19" y="1391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19" y="1485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844" y="1111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829" y="1111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829" y="1173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254" y="11106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人数（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０）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84" y="11736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794" y="15011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150" y="15012"/>
                            <a:ext cx="1050" cy="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结帐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680" y="15011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7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4" y="11111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794" y="12047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增加菜品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6" o:spid="_x0000_s1086" style="position:absolute;margin-left:8.85pt;margin-top:22.7pt;width:409.5pt;height:247.2pt;z-index:251665408;mso-wrap-distance-left:6.75pt;mso-wrap-distance-right:6.75pt" coordorigin="2010,1017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">
                <v:rect id="Rectangle 61" o:spid="_x0000_s1087" style="position:absolute;left:2010;top:1017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f2s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1jOn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x/axQAAANwAAAAPAAAAAAAAAAAAAAAAAJgCAABkcnMv&#10;ZG93bnJldi54bWxQSwUGAAAAAAQABAD1AAAAigMAAAAA&#10;"/>
                <v:rect id="Rectangle 62" o:spid="_x0000_s1088" style="position:absolute;left:2219;top:1033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63" o:spid="_x0000_s1089" style="position:absolute;left:2219;top:1111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WXl8YA&#10;AADcAAAADwAAAGRycy9kb3ducmV2LnhtbESPS4vCQBCE7wv+h6EFL4tOXFkf0VFcUfCwHnyAHptM&#10;mwQzPSEzxvjvHWFhj0VVfUXNFo0pRE2Vyy0r6PciEMSJ1TmnCk7HTXcMwnlkjYVlUvAkB4t562OG&#10;sbYP3lN98KkIEHYxKsi8L2MpXZKRQdezJXHwrrYy6IOsUqkrfAS4KeRXFA2lwZzDQoYlrTJKboe7&#10;USB3p/Hged39XNbfo/z3RvVndK6V6rSb5RSEp8b/h//aW61g0J/A+0w4An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WXl8YAAADcAAAADwAAAAAAAAAAAAAAAACYAgAAZHJz&#10;L2Rvd25yZXYueG1sUEsFBgAAAAAEAAQA9QAAAIsDAAAAAA==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4" o:spid="_x0000_s1090" style="position:absolute;left:2219;top:1204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65" o:spid="_x0000_s1091" style="position:absolute;left:2219;top:1298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pYsEA&#10;AADcAAAADwAAAGRycy9kb3ducmV2LnhtbERPS2sCMRC+F/wPYQRvNavQUlejrKWCJ8EHqLdhMyaL&#10;m8mySd3tv28KQm/z8T1nsepdLR7Uhsqzgsk4A0Fcel2xUXA6bl4/QISIrLH2TAp+KMBqOXhZYK59&#10;x3t6HKIRKYRDjgpsjE0uZSgtOQxj3xAn7uZbhzHB1kjdYpfCXS2nWfYuHVacGiw29GmpvB++nYKv&#10;5ror3kyQxTnay92vu43dGaVGw76Yg4jUx3/x073Vaf50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+KWLBAAAA3AAAAA8AAAAAAAAAAAAAAAAAmAIAAGRycy9kb3du&#10;cmV2LnhtbFBLBQYAAAAABAAEAPUAAACGAwAAAAA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66" o:spid="_x0000_s1092" style="position:absolute;left:2219;top:1391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67" o:spid="_x0000_s1093" style="position:absolute;left:2219;top:1485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68" o:spid="_x0000_s1094" style="position:absolute;left:4844;top:1111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PQsQA&#10;AADcAAAADwAAAGRycy9kb3ducmV2LnhtbERPTWvCQBC9C/0PyxR6KbqpYimpq5RAoZcgVVs8Dtkx&#10;SZudjdnRxH/fFQre5vE+Z7EaXKPO1IXas4GnSQKKuPC25tLAbvs+fgEVBNli45kMXCjAank3WmBq&#10;fc+fdN5IqWIIhxQNVCJtqnUoKnIYJr4ljtzBdw4lwq7UtsM+hrtGT5PkWTusOTZU2FJWUfG7OTkD&#10;B5l/91/r07E97rPHUvL8J5vmxjzcD2+voIQGuYn/3R82zp/N4PpMvE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mj0LEAAAA3AAAAA8AAAAAAAAAAAAAAAAAmAIAAGRycy9k&#10;b3ducmV2LnhtbFBLBQYAAAAABAAEAPUAAACJAwAAAAA=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  <v:rect id="Rectangle 69" o:spid="_x0000_s1095" style="position:absolute;left:10829;top:1111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/>
                <v:rect id="Rectangle 70" o:spid="_x0000_s1096" style="position:absolute;left:10829;top:1173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mvE8MA&#10;AADcAAAADwAAAGRycy9kb3ducmV2LnhtbERPS4vCMBC+L/gfwgheFk1VfFCNorKCh/XgA/Q4NGNb&#10;bCalydb6742w4G0+vufMl40pRE2Vyy0r6PciEMSJ1TmnCs6nbXcKwnlkjYVlUvAkB8tF62uOsbYP&#10;PlB99KkIIexiVJB5X8ZSuiQjg65nS+LA3Wxl0AdYpVJX+AjhppCDKBpLgzmHhgxL2mSU3I9/RoHc&#10;n6fD522/vv6MJvnvnerv6FIr1Wk3qxkIT43/iP/dOx3mD0fwfiZ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mvE8MAAADcAAAADwAAAAAAAAAAAAAAAACYAgAAZHJzL2Rv&#10;d25yZXYueG1sUEsFBgAAAAAEAAQA9QAAAIgDAAAAAA==&#10;" fillcolor="gray"/>
                <v:rect id="Rectangle 71" o:spid="_x0000_s1097" style="position:absolute;left:9254;top:11106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IwM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F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Iw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人数（０）</w:t>
                        </w:r>
                      </w:p>
                    </w:txbxContent>
                  </v:textbox>
                </v:rect>
                <v:rect id="Rectangle 72" o:spid="_x0000_s1098" style="position:absolute;left:3584;top:11736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/>
                <v:rect id="Rectangle 73" o:spid="_x0000_s1099" style="position:absolute;left:3794;top:15011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74" o:spid="_x0000_s1100" style="position:absolute;left:9150;top:15012;width:105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结帐</w:t>
                        </w:r>
                      </w:p>
                    </w:txbxContent>
                  </v:textbox>
                </v:rect>
                <v:rect id="Rectangle 75" o:spid="_x0000_s1101" style="position:absolute;left:7680;top:15011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shape id="AutoShape 76" o:spid="_x0000_s1102" type="#_x0000_t15" style="position:absolute;left:3584;top:11111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vLsQA&#10;AADcAAAADwAAAGRycy9kb3ducmV2LnhtbERPTWvCQBC9C/6HZQq96UYpRVNXUUGQFg9Nc7C3MTtm&#10;U7OzIbuN8d+7QqG3ebzPWax6W4uOWl85VjAZJyCIC6crLhXkX7vRDIQPyBprx6TgRh5Wy+Fggal2&#10;V/6kLguliCHsU1RgQmhSKX1hyKIfu4Y4cmfXWgwRtqXULV5juK3lNElepcWKY4PBhraGikv2axVk&#10;37PN3Fy2Vd4d8tP7+uMYdj9Oqeenfv0GIlAf/sV/7r2O818m8HgmX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7Ly7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77" o:spid="_x0000_s1103" style="position:absolute;left:3794;top:12047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9vs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v9vs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增加菜品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 w:rsidR="001B08C7">
        <w:t>如果该桌没人</w:t>
      </w:r>
      <w:proofErr w:type="gramEnd"/>
      <w:r w:rsidR="001B08C7">
        <w:t>使用则可以创建新订单，点击增加菜品点菜</w:t>
      </w:r>
      <w:r w:rsidR="001B08C7">
        <w:rPr>
          <w:rFonts w:hint="eastAsia"/>
        </w:rPr>
        <w:t>。</w:t>
      </w:r>
    </w:p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06487A" w:rsidP="00F276DB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6432" behindDoc="0" locked="0" layoutInCell="1" allowOverlap="1" wp14:anchorId="7929F557" wp14:editId="59B5F77A">
                <wp:simplePos x="0" y="0"/>
                <wp:positionH relativeFrom="column">
                  <wp:posOffset>1371600</wp:posOffset>
                </wp:positionH>
                <wp:positionV relativeFrom="paragraph">
                  <wp:posOffset>7749540</wp:posOffset>
                </wp:positionV>
                <wp:extent cx="5800090" cy="3566160"/>
                <wp:effectExtent l="9525" t="13335" r="10160" b="11430"/>
                <wp:wrapNone/>
                <wp:docPr id="203" name="组合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3566160"/>
                          <a:chOff x="2160" y="2220"/>
                          <a:chExt cx="9134" cy="5616"/>
                        </a:xfrm>
                      </wpg:grpSpPr>
                      <wps:wsp>
                        <wps:cNvPr id="2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160" y="2220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69" y="2377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369" y="315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369" y="409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369" y="5029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369" y="596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369" y="690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979" y="3159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979" y="3784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734" y="3781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944" y="705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300" y="7057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6" name="Group 119"/>
                        <wpg:cNvGrpSpPr>
                          <a:grpSpLocks/>
                        </wpg:cNvGrpSpPr>
                        <wpg:grpSpPr bwMode="auto">
                          <a:xfrm>
                            <a:off x="4005" y="3937"/>
                            <a:ext cx="1890" cy="1715"/>
                            <a:chOff x="4005" y="3937"/>
                            <a:chExt cx="1890" cy="1715"/>
                          </a:xfrm>
                        </wpg:grpSpPr>
                        <wps:wsp>
                          <wps:cNvPr id="217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123"/>
                        <wpg:cNvGrpSpPr>
                          <a:grpSpLocks/>
                        </wpg:cNvGrpSpPr>
                        <wpg:grpSpPr bwMode="auto">
                          <a:xfrm>
                            <a:off x="6315" y="3937"/>
                            <a:ext cx="1890" cy="1715"/>
                            <a:chOff x="6315" y="3937"/>
                            <a:chExt cx="1890" cy="1715"/>
                          </a:xfrm>
                        </wpg:grpSpPr>
                        <wps:wsp>
                          <wps:cNvPr id="223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127"/>
                        <wpg:cNvGrpSpPr>
                          <a:grpSpLocks/>
                        </wpg:cNvGrpSpPr>
                        <wpg:grpSpPr bwMode="auto">
                          <a:xfrm>
                            <a:off x="8625" y="3937"/>
                            <a:ext cx="1890" cy="1715"/>
                            <a:chOff x="8625" y="3937"/>
                            <a:chExt cx="1890" cy="1715"/>
                          </a:xfrm>
                        </wpg:grpSpPr>
                        <wps:wsp>
                          <wps:cNvPr id="323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7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8730" y="3157"/>
                            <a:ext cx="1995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查询：＿＿＿＿＿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13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3156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994" y="3159"/>
                            <a:ext cx="10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3" o:spid="_x0000_s1104" style="position:absolute;margin-left:108pt;margin-top:610.2pt;width:456.7pt;height:280.8pt;z-index:251666432;mso-wrap-distance-left:6.75pt;mso-wrap-distance-right:6.75pt" coordorigin="2160,2220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">
                <v:rect id="Rectangle 107" o:spid="_x0000_s1105" style="position:absolute;left:2160;top:2220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/>
                <v:rect id="Rectangle 108" o:spid="_x0000_s1106" style="position:absolute;left:2369;top:2377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9dsUA&#10;AADcAAAADwAAAGRycy9kb3ducmV2LnhtbESPQWvCQBSE7wX/w/KE3uquKZY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b12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09" o:spid="_x0000_s1107" style="position:absolute;left:2369;top:315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KapcYA&#10;AADcAAAADwAAAGRycy9kb3ducmV2LnhtbESPQWvCQBSE74X+h+UJvZRmtxZtiK7SFgse9FAr6PGR&#10;fSbB7NuQXWP8964geBxm5htmOu9tLTpqfeVYw3uiQBDnzlRcaNj+/76lIHxANlg7Jg0X8jCfPT9N&#10;MTPuzH/UbUIhIoR9hhrKEJpMSp+XZNEnriGO3sG1FkOUbSFNi+cIt7UcKjWWFiuOCyU29FNSftyc&#10;rAa53qYfl8P6e78YfVarI3Wvatdp/TLovyYgAvXhEb63l0bDUI3h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KapcYAAADcAAAADwAAAAAAAAAAAAAAAACYAgAAZHJz&#10;L2Rvd25yZXYueG1sUEsFBgAAAAAEAAQA9QAAAIsDAAAAAA==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110" o:spid="_x0000_s1108" style="position:absolute;left:2369;top:409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111" o:spid="_x0000_s1109" style="position:absolute;left:2369;top:5029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x5cAA&#10;AADcAAAADwAAAGRycy9kb3ducmV2LnhtbERPTYvCMBC9L/gfwgje1lTBZalGqaLgSVh3YfU2NGNS&#10;bCalibb+e3MQPD7e92LVu1rcqQ2VZwWTcQaCuPS6YqPg73f3+Q0iRGSNtWdS8KAAq+XgY4G59h3/&#10;0P0YjUghHHJUYGNscilDaclhGPuGOHEX3zqMCbZG6ha7FO5qOc2yL+mw4tRgsaGNpfJ6vDkF2+Z8&#10;KGYmyOI/2tPVr7udPRilRsO+mIOI1Me3+OXeawXTLK1NZ9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Kx5cAAAADcAAAADwAAAAAAAAAAAAAAAACYAgAAZHJzL2Rvd25y&#10;ZXYueG1sUEsFBgAAAAAEAAQA9QAAAIUDAAAAAA=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112" o:spid="_x0000_s1110" style="position:absolute;left:2369;top:596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113" o:spid="_x0000_s1111" style="position:absolute;left:2369;top:690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114" o:spid="_x0000_s1112" style="position:absolute;left:10979;top:3159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/>
                <v:rect id="Rectangle 115" o:spid="_x0000_s1113" style="position:absolute;left:10979;top:3784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AKe8UA&#10;AADcAAAADwAAAGRycy9kb3ducmV2LnhtbESPQYvCMBSE78L+h/AW9iKaWnGVapTdRcGDHlYFPT6a&#10;Z1tsXkoTa/33RhA8DjPzDTNbtKYUDdWusKxg0I9AEKdWF5wpOOxXvQkI55E1lpZJwZ0cLOYfnRkm&#10;2t74n5qdz0SAsEtQQe59lUjp0pwMur6tiIN3trVBH2SdSV3jLcBNKeMo+pYGCw4LOVb0l1N62V2N&#10;Ark9TIb38/b3tByNi82Fmm50bJT6+mx/piA8tf4dfrXXWkE8iO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Ap7xQAAANwAAAAPAAAAAAAAAAAAAAAAAJgCAABkcnMv&#10;ZG93bnJldi54bWxQSwUGAAAAAAQABAD1AAAAigMAAAAA&#10;" fillcolor="gray"/>
                <v:rect id="Rectangle 116" o:spid="_x0000_s1114" style="position:absolute;left:3734;top:3781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<v:rect id="Rectangle 117" o:spid="_x0000_s1115" style="position:absolute;left:3944;top:705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OMM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I4w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118" o:spid="_x0000_s1116" style="position:absolute;left:9300;top:7057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rq8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Cur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group id="Group 119" o:spid="_x0000_s1117" style="position:absolute;left:4005;top:3937;width:1890;height:1715" coordorigin="400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rect id="Rectangle 120" o:spid="_x0000_s1118" style="position:absolute;left:400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QR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vnu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BHxQAAANwAAAAPAAAAAAAAAAAAAAAAAJgCAABkcnMv&#10;ZG93bnJldi54bWxQSwUGAAAAAAQABAD1AAAAigMAAAAA&#10;"/>
                  <v:rect id="Rectangle 121" o:spid="_x0000_s1119" style="position:absolute;left:495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9CjsIA&#10;AADcAAAADwAAAGRycy9kb3ducmV2LnhtbERPPW+DMBDdI/U/WFepW2JKpSohGFS1ompHQpZsF3wB&#10;WnxG2Akkv74eKmV8et9pPpteXGh0nWUFz6sIBHFtdceNgn1VLNcgnEfW2FsmBVdykGcPixQTbScu&#10;6bLzjQgh7BJU0Ho/JFK6uiWDbmUH4sCd7GjQBzg2Uo84hXDTyziKXqXBjkNDiwO9t1T/7s5GwbGL&#10;93grq8/IbIoX/z1XP+fDh1JPj/PbFoSn2d/F/+4vrSCOw/xwJh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0KOwgAAANwAAAAPAAAAAAAAAAAAAAAAAJgCAABkcnMvZG93&#10;bnJldi54bWxQSwUGAAAAAAQABAD1AAAAhw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22" o:spid="_x0000_s1120" style="position:absolute;left:402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nFc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Ukyh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+cV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23" o:spid="_x0000_s1121" style="position:absolute;left:6315;top:3937;width:1890;height:1715" coordorigin="631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rect id="Rectangle 124" o:spid="_x0000_s1122" style="position:absolute;left:631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c+c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Tp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7dz5xQAAANwAAAAPAAAAAAAAAAAAAAAAAJgCAABkcnMv&#10;ZG93bnJldi54bWxQSwUGAAAAAAQABAD1AAAAigMAAAAA&#10;"/>
                  <v:rect id="Rectangle 125" o:spid="_x0000_s1123" style="position:absolute;left:726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NE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k0TwgAAANwAAAAPAAAAAAAAAAAAAAAAAJgCAABkcnMvZG93&#10;bnJldi54bWxQSwUGAAAAAAQABAD1AAAAhw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26" o:spid="_x0000_s1124" style="position:absolute;left:633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Loi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BK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uiI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27" o:spid="_x0000_s1125" style="position:absolute;left:8625;top:3937;width:1890;height:1715" coordorigin="862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rect id="Rectangle 128" o:spid="_x0000_s1126" style="position:absolute;left:862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TZ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Am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NNkxQAAANwAAAAPAAAAAAAAAAAAAAAAAJgCAABkcnMv&#10;ZG93bnJldi54bWxQSwUGAAAAAAQABAD1AAAAigMAAAAA&#10;"/>
                  <v:rect id="Rectangle 129" o:spid="_x0000_s1127" style="position:absolute;left:957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LE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UsQ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30" o:spid="_x0000_s1128" style="position:absolute;left:864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ui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e6L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rect id="Rectangle 131" o:spid="_x0000_s1129" style="position:absolute;left:8730;top:3157;width:199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w/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3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tw/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查询：＿＿＿＿＿</w:t>
                        </w:r>
                      </w:p>
                    </w:txbxContent>
                  </v:textbox>
                </v:rect>
                <v:shape id="AutoShape 132" o:spid="_x0000_s1130" type="#_x0000_t15" style="position:absolute;left:3734;top:3156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ZgMYA&#10;AADcAAAADwAAAGRycy9kb3ducmV2LnhtbESPQWvCQBSE74L/YXlCb7qpgtXUVVQQSksPpjno7Zl9&#10;zaZm34bsNsZ/3y0Uehxm5htmteltLTpqfeVYweMkAUFcOF1xqSD/OIwXIHxA1lg7JgV38rBZDwcr&#10;TLW78ZG6LJQiQtinqMCE0KRS+sKQRT9xDXH0Pl1rMUTZllK3eItwW8tpksylxYrjgsGG9oaKa/Zt&#10;FWTnxW5prvsq797zy+v27RQOX06ph1G/fQYRqA//4b/2i1Ywmz7B75l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WZgM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133" o:spid="_x0000_s1131" style="position:absolute;left:4994;top:3159;width:10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lD8MA&#10;AADcAAAADwAAAGRycy9kb3ducmV2LnhtbERPTWvCQBC9F/oflil4KbpppEWiq5RAwUuQ2lY8Dtkx&#10;ic3Oxuxo0n/fPRR6fLzv1WZ0rbpRHxrPBp5mCSji0tuGKwOfH2/TBaggyBZbz2TghwJs1vd3K8ys&#10;H/idbnupVAzhkKGBWqTLtA5lTQ7DzHfEkTv53qFE2Ffa9jjEcNfqNEletMOGY0ONHeU1ld/7qzNw&#10;kufD8LW7XrrLMX+spCjOeVoYM3kYX5eghEb5F/+5t9bAPI1r45l4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/lD8MAAADcAAAADwAAAAAAAAAAAAAAAACYAgAAZHJzL2Rv&#10;d25yZXYueG1sUEsFBgAAAAAEAAQA9QAAAIgDAAAAAA==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04CAF" w:rsidRDefault="00104CAF" w:rsidP="00F276DB"/>
    <w:p w:rsidR="0006487A" w:rsidRDefault="0006487A" w:rsidP="0006487A">
      <w:r>
        <w:t>点击新增菜品进入选菜页面</w:t>
      </w:r>
      <w:r w:rsidR="00331CFE">
        <w:rPr>
          <w:rFonts w:hint="eastAsia"/>
        </w:rPr>
        <w:t>。</w:t>
      </w:r>
    </w:p>
    <w:p w:rsidR="00104CAF" w:rsidRPr="0006487A" w:rsidRDefault="0006487A" w:rsidP="00F276DB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7456" behindDoc="0" locked="0" layoutInCell="1" allowOverlap="1" wp14:anchorId="34E3DA50" wp14:editId="243B047C">
                <wp:simplePos x="0" y="0"/>
                <wp:positionH relativeFrom="column">
                  <wp:posOffset>265430</wp:posOffset>
                </wp:positionH>
                <wp:positionV relativeFrom="paragraph">
                  <wp:posOffset>5368</wp:posOffset>
                </wp:positionV>
                <wp:extent cx="5140325" cy="3185160"/>
                <wp:effectExtent l="0" t="0" r="22225" b="15240"/>
                <wp:wrapNone/>
                <wp:docPr id="329" name="组合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0325" cy="3185160"/>
                          <a:chOff x="2160" y="2220"/>
                          <a:chExt cx="9134" cy="5616"/>
                        </a:xfrm>
                      </wpg:grpSpPr>
                      <wps:wsp>
                        <wps:cNvPr id="33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160" y="2220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369" y="2377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369" y="315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369" y="409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369" y="5029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369" y="596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369" y="690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979" y="3159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0979" y="3784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734" y="3781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944" y="705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300" y="7057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2" name="Group 147"/>
                        <wpg:cNvGrpSpPr>
                          <a:grpSpLocks/>
                        </wpg:cNvGrpSpPr>
                        <wpg:grpSpPr bwMode="auto">
                          <a:xfrm>
                            <a:off x="4005" y="3937"/>
                            <a:ext cx="1890" cy="1715"/>
                            <a:chOff x="4005" y="3937"/>
                            <a:chExt cx="1890" cy="1715"/>
                          </a:xfrm>
                        </wpg:grpSpPr>
                        <wps:wsp>
                          <wps:cNvPr id="343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151"/>
                        <wpg:cNvGrpSpPr>
                          <a:grpSpLocks/>
                        </wpg:cNvGrpSpPr>
                        <wpg:grpSpPr bwMode="auto">
                          <a:xfrm>
                            <a:off x="6315" y="3937"/>
                            <a:ext cx="1890" cy="1715"/>
                            <a:chOff x="6315" y="3937"/>
                            <a:chExt cx="1890" cy="1715"/>
                          </a:xfrm>
                        </wpg:grpSpPr>
                        <wps:wsp>
                          <wps:cNvPr id="347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155"/>
                        <wpg:cNvGrpSpPr>
                          <a:grpSpLocks/>
                        </wpg:cNvGrpSpPr>
                        <wpg:grpSpPr bwMode="auto">
                          <a:xfrm>
                            <a:off x="8625" y="3937"/>
                            <a:ext cx="1890" cy="1715"/>
                            <a:chOff x="8625" y="3937"/>
                            <a:chExt cx="1890" cy="1715"/>
                          </a:xfrm>
                        </wpg:grpSpPr>
                        <wps:wsp>
                          <wps:cNvPr id="351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7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730" y="3157"/>
                            <a:ext cx="1995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查询：＿＿＿＿＿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16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3156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994" y="3159"/>
                            <a:ext cx="10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29" o:spid="_x0000_s1132" style="position:absolute;margin-left:20.9pt;margin-top:.4pt;width:404.75pt;height:250.8pt;z-index:251667456;mso-wrap-distance-left:6.75pt;mso-wrap-distance-right:6.75pt" coordorigin="2160,2220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">
                <v:rect id="Rectangle 135" o:spid="_x0000_s1133" style="position:absolute;left:2160;top:2220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bzsIA&#10;AADcAAAADwAAAGRycy9kb3ducmV2LnhtbERPPW+DMBDdI/U/WBepW2ICUtRSDKpapWrGhCzdrvgC&#10;pPiMsAMkv74eKnV8et9ZMZtOjDS41rKCzToCQVxZ3XKt4FTuVk8gnEfW2FkmBTdyUOQPiwxTbSc+&#10;0Hj0tQgh7FJU0Hjfp1K6qiGDbm174sCd7WDQBzjUUg84hXDTyTiKttJgy6GhwZ7eGqp+jlej4LuN&#10;T3g/lB+Red4lfj+Xl+vXu1KPy/n1BYSn2f+L/9yfWkGShPnhTDg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9vOwgAAANwAAAAPAAAAAAAAAAAAAAAAAJgCAABkcnMvZG93&#10;bnJldi54bWxQSwUGAAAAAAQABAD1AAAAhwMAAAAA&#10;"/>
                <v:rect id="Rectangle 136" o:spid="_x0000_s1134" style="position:absolute;left:2369;top:2377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+V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ngI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t+Vc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37" o:spid="_x0000_s1135" style="position:absolute;left:2369;top:315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ZhsUA&#10;AADcAAAADwAAAGRycy9kb3ducmV2LnhtbESPQYvCMBSE78L+h/AW9iKarsVVqlFWUfCgh1VBj4/m&#10;2Rabl9Jka/33RhA8DjPzDTOdt6YUDdWusKzgux+BIE6tLjhTcDyse2MQziNrLC2Tgjs5mM8+OlNM&#10;tL3xHzV7n4kAYZeggtz7KpHSpTkZdH1bEQfvYmuDPsg6k7rGW4CbUg6i6EcaLDgs5FjRMqf0uv83&#10;CuTuOI7vl93ivBqOiu2Vmm50apT6+mx/JyA8tf4dfrU3WkEcD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FmGxQAAANwAAAAPAAAAAAAAAAAAAAAAAJgCAABkcnMv&#10;ZG93bnJldi54bWxQSwUGAAAAAAQABAD1AAAAigMAAAAA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138" o:spid="_x0000_s1136" style="position:absolute;left:2369;top:409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FucUA&#10;AADcAAAADwAAAGRycy9kb3ducmV2LnhtbESPT2vCQBTE74LfYXmF3nRTA6VGVykWS3uM8eLtmX0m&#10;sdm3Ibv50356Vyh4HGbmN8x6O5pa9NS6yrKCl3kEgji3uuJCwTHbz95AOI+ssbZMCn7JwXYznawx&#10;0XbglPqDL0SAsEtQQel9k0jp8pIMurltiIN3sa1BH2RbSN3iEOCmlosoepUGKw4LJTa0Kyn/OXRG&#10;wblaHPEvzT4js9zH/nvMrt3pQ6nnp/F9BcLT6B/h//aXVhDHM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UW5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139" o:spid="_x0000_s1137" style="position:absolute;left:2369;top:5029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+wMQA&#10;AADcAAAADwAAAGRycy9kb3ducmV2LnhtbESPQWsCMRSE74L/ITzBm2arbZGtUVZR8CTUFmpvj81r&#10;srh5WTbRXf99Uyh4HGbmG2a57l0tbtSGyrOCp2kGgrj0umKj4PNjP1mACBFZY+2ZFNwpwHo1HCwx&#10;177jd7qdohEJwiFHBTbGJpcylJYchqlviJP341uHMcnWSN1il+CulrMse5UOK04LFhvaWiovp6tT&#10;sGu+j8WLCbL4ivZ88Ztub49GqfGoL95AROrjI/zfPmgF8/k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ifsDEAAAA3AAAAA8AAAAAAAAAAAAAAAAAmAIAAGRycy9k&#10;b3ducmV2LnhtbFBLBQYAAAAABAAEAPUAAACJAwAAAAA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140" o:spid="_x0000_s1138" style="position:absolute;left:2369;top:596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4Vs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HhW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141" o:spid="_x0000_s1139" style="position:absolute;left:2369;top:690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mIcUA&#10;AADcAAAADwAAAGRycy9kb3ducmV2LnhtbESPT2vCQBTE74LfYXlCb7rRQGijq0iLpR41ufT2mn0m&#10;abNvQ3bzp376bqHQ4zAzv2F2h8k0YqDO1ZYVrFcRCOLC6ppLBXl2Wj6CcB5ZY2OZFHyTg8N+Ptth&#10;qu3IFxquvhQBwi5FBZX3bSqlKyoy6Fa2JQ7ezXYGfZBdKXWHY4CbRm6iKJEGaw4LFbb0XFHxde2N&#10;go96k+P9kr1G5ukU+/OUffbvL0o9LKbjFoSnyf+H/9pvWkEcJ/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uYh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142" o:spid="_x0000_s1140" style="position:absolute;left:10979;top:3159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5Dus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VJMoP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7kO6xQAAANwAAAAPAAAAAAAAAAAAAAAAAJgCAABkcnMv&#10;ZG93bnJldi54bWxQSwUGAAAAAAQABAD1AAAAigMAAAAA&#10;"/>
                <v:rect id="Rectangle 143" o:spid="_x0000_s1141" style="position:absolute;left:10979;top:3784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ubMQA&#10;AADcAAAADwAAAGRycy9kb3ducmV2LnhtbERPTWvCQBC9F/wPywheSt1oqIbUTVBpoYd6UAPtcciO&#10;STA7G7LbGP9991Dw+Hjfm3w0rRiod41lBYt5BIK4tLrhSkFx/nhJQDiPrLG1TAru5CDPJk8bTLW9&#10;8ZGGk69ECGGXooLa+y6V0pU1GXRz2xEH7mJ7gz7AvpK6x1sIN61cRtFKGmw4NNTY0b6m8nr6NQrk&#10;oUji++Ww+3l/XTdfVxqeo+9Bqdl03L6B8DT6h/jf/akVxHFYG86EI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MbmzEAAAA3AAAAA8AAAAAAAAAAAAAAAAAmAIAAGRycy9k&#10;b3ducmV2LnhtbFBLBQYAAAAABAAEAPUAAACJAwAAAAA=&#10;" fillcolor="gray"/>
                <v:rect id="Rectangle 144" o:spid="_x0000_s1142" style="position:absolute;left:3734;top:3781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1yU8MA&#10;AADcAAAADwAAAGRycy9kb3ducmV2LnhtbESPQYvCMBSE74L/ITzBm6ZaEO0aRVxc9Kj14u1t87bt&#10;2ryUJmr11xtB8DjMzDfMfNmaSlypcaVlBaNhBII4s7rkXMEx3QymIJxH1lhZJgV3crBcdDtzTLS9&#10;8Z6uB5+LAGGXoILC+zqR0mUFGXRDWxMH7882Bn2QTS51g7cAN5UcR9FEGiw5LBRY07qg7Hy4GAW/&#10;5fiIj336E5nZJva7Nv2/nL6V6vfa1RcIT63/hN/trVYQxz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1yU8MAAADcAAAADwAAAAAAAAAAAAAAAACYAgAAZHJzL2Rv&#10;d25yZXYueG1sUEsFBgAAAAAEAAQA9QAAAIgDAAAAAA==&#10;"/>
                <v:rect id="Rectangle 145" o:spid="_x0000_s1143" style="position:absolute;left:3944;top:705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os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Gos8AAAADc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146" o:spid="_x0000_s1144" style="position:absolute;left:9300;top:7057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NK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1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0NKM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group id="Group 147" o:spid="_x0000_s1145" style="position:absolute;left:4005;top:3937;width:1890;height:1715" coordorigin="400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ect id="Rectangle 148" o:spid="_x0000_s1146" style="position:absolute;left:400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2xM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zbExQAAANwAAAAPAAAAAAAAAAAAAAAAAJgCAABkcnMv&#10;ZG93bnJldi54bWxQSwUGAAAAAAQABAD1AAAAigMAAAAA&#10;"/>
                  <v:rect id="Rectangle 149" o:spid="_x0000_s1147" style="position:absolute;left:495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usMUA&#10;AADcAAAADwAAAGRycy9kb3ducmV2LnhtbESPT2vCQBTE74LfYXlCb2bjH4pNs4q0pNijxou31+xr&#10;Es2+DdnVxH76bqHgcZiZ3zDpZjCNuFHnassKZlEMgriwuuZSwTHPpisQziNrbCyTgjs52KzHoxQT&#10;bXve0+3gSxEg7BJUUHnfJlK6oiKDLrItcfC+bWfQB9mVUnfYB7hp5DyOn6XBmsNChS29VVRcDlej&#10;4KueH/Fnn3/E5iVb+M8hP19P70o9TYbtKwhPg3+E/9s7rWCxX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q6w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50" o:spid="_x0000_s1148" style="position:absolute;left:402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51" o:spid="_x0000_s1149" style="position:absolute;left:6315;top:3937;width:1890;height:1715" coordorigin="631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rect id="Rectangle 152" o:spid="_x0000_s1150" style="position:absolute;left:631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/>
                  <v:rect id="Rectangle 153" o:spid="_x0000_s1151" style="position:absolute;left:726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54" o:spid="_x0000_s1152" style="position:absolute;left:633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BL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D2m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Eu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55" o:spid="_x0000_s1153" style="position:absolute;left:8625;top:3937;width:1890;height:1715" coordorigin="862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rect id="Rectangle 156" o:spid="_x0000_s1154" style="position:absolute;left:862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/>
                  <v:rect id="Rectangle 157" o:spid="_x0000_s1155" style="position:absolute;left:957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Fg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gWC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58" o:spid="_x0000_s1156" style="position:absolute;left:864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rect id="Rectangle 159" o:spid="_x0000_s1157" style="position:absolute;left:8730;top:3157;width:199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M4b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8k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jOG3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查询：＿＿＿＿＿</w:t>
                        </w:r>
                      </w:p>
                    </w:txbxContent>
                  </v:textbox>
                </v:rect>
                <v:shape id="AutoShape 160" o:spid="_x0000_s1158" type="#_x0000_t15" style="position:absolute;left:3734;top:3156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3REcYA&#10;AADcAAAADwAAAGRycy9kb3ducmV2LnhtbESPQWvCQBSE74L/YXmCN91UsdjUVVQQitKDaQ7t7TX7&#10;mk3Nvg3ZbYz/3i0Uehxm5htmteltLTpqfeVYwcM0AUFcOF1xqSB/O0yWIHxA1lg7JgU38rBZDwcr&#10;TLW78pm6LJQiQtinqMCE0KRS+sKQRT91DXH0vlxrMUTZllK3eI1wW8tZkjxKixXHBYMN7Q0Vl+zH&#10;Ksg+lrsnc9lXefeafx63p/dw+HZKjUf99hlEoD78h//aL1rBfLGA3zPxCM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3RE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161" o:spid="_x0000_s1159" style="position:absolute;left:4994;top:3159;width:10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nm8YA&#10;AADcAAAADwAAAGRycy9kb3ducmV2LnhtbESPQWvCQBSE70L/w/IKXqRualFK6iolUPASSrUtPT6y&#10;zyRt9m3MPk38925B8DjMzDfMcj24Rp2oC7VnA4/TBBRx4W3NpYHP3dvDM6ggyBYbz2TgTAHWq7vR&#10;ElPre/6g01ZKFSEcUjRQibSp1qGoyGGY+pY4envfOZQou1LbDvsId42eJclCO6w5LlTYUlZR8bc9&#10;OgN7mX/3X+/HQ3v4ySal5PlvNsuNGd8Pry+ghAa5ha/tjTXwNF/A/5l4BP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qnm8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Pr="006C663C" w:rsidRDefault="00104CAF" w:rsidP="00F276DB"/>
    <w:p w:rsidR="002A71FB" w:rsidRPr="00C52097" w:rsidRDefault="00C52097" w:rsidP="0058414B">
      <w:pPr>
        <w:pStyle w:val="2"/>
      </w:pPr>
      <w:bookmarkStart w:id="22" w:name="_Toc404440181"/>
      <w:r w:rsidRPr="00C52097">
        <w:lastRenderedPageBreak/>
        <w:t>菜单管理</w:t>
      </w:r>
      <w:bookmarkEnd w:id="22"/>
    </w:p>
    <w:p w:rsidR="0034467A" w:rsidRDefault="00996EF1" w:rsidP="0034467A">
      <w:r>
        <w:t>菜单管理第一层页面是分类页面，展示所有分类</w:t>
      </w:r>
      <w:r>
        <w:rPr>
          <w:rFonts w:hint="eastAsia"/>
        </w:rPr>
        <w:t>。</w:t>
      </w:r>
    </w:p>
    <w:p w:rsidR="0006487A" w:rsidRPr="0034467A" w:rsidRDefault="00F4232F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8480" behindDoc="0" locked="0" layoutInCell="1" allowOverlap="1" wp14:anchorId="6C241798" wp14:editId="3FAA202C">
                <wp:simplePos x="0" y="0"/>
                <wp:positionH relativeFrom="column">
                  <wp:posOffset>152400</wp:posOffset>
                </wp:positionH>
                <wp:positionV relativeFrom="paragraph">
                  <wp:posOffset>6985</wp:posOffset>
                </wp:positionV>
                <wp:extent cx="5334000" cy="3200400"/>
                <wp:effectExtent l="0" t="0" r="19050" b="19050"/>
                <wp:wrapNone/>
                <wp:docPr id="553" name="组合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200400"/>
                          <a:chOff x="2010" y="2688"/>
                          <a:chExt cx="9134" cy="5616"/>
                        </a:xfrm>
                      </wpg:grpSpPr>
                      <wps:wsp>
                        <wps:cNvPr id="554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2010" y="2688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3585" y="4248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219" y="2844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219" y="362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219" y="455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219" y="549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2219" y="643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2219" y="73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644" y="3627"/>
                            <a:ext cx="12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分类页面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0829" y="3627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0829" y="424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Oval 370"/>
                        <wps:cNvSpPr>
                          <a:spLocks noChangeArrowheads="1"/>
                        </wps:cNvSpPr>
                        <wps:spPr bwMode="auto">
                          <a:xfrm>
                            <a:off x="3959" y="456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Oval 371"/>
                        <wps:cNvSpPr>
                          <a:spLocks noChangeArrowheads="1"/>
                        </wps:cNvSpPr>
                        <wps:spPr bwMode="auto">
                          <a:xfrm>
                            <a:off x="5639" y="4563"/>
                            <a:ext cx="1260" cy="1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F4232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Oval 372"/>
                        <wps:cNvSpPr>
                          <a:spLocks noChangeArrowheads="1"/>
                        </wps:cNvSpPr>
                        <wps:spPr bwMode="auto">
                          <a:xfrm>
                            <a:off x="7319" y="4563"/>
                            <a:ext cx="1260" cy="1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F4232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Oval 373"/>
                        <wps:cNvSpPr>
                          <a:spLocks noChangeArrowheads="1"/>
                        </wps:cNvSpPr>
                        <wps:spPr bwMode="auto">
                          <a:xfrm>
                            <a:off x="8999" y="4563"/>
                            <a:ext cx="1260" cy="1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F4232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Oval 374"/>
                        <wps:cNvSpPr>
                          <a:spLocks noChangeArrowheads="1"/>
                        </wps:cNvSpPr>
                        <wps:spPr bwMode="auto">
                          <a:xfrm>
                            <a:off x="3959" y="6123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Oval 375"/>
                        <wps:cNvSpPr>
                          <a:spLocks noChangeArrowheads="1"/>
                        </wps:cNvSpPr>
                        <wps:spPr bwMode="auto">
                          <a:xfrm>
                            <a:off x="5639" y="612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Oval 376"/>
                        <wps:cNvSpPr>
                          <a:spLocks noChangeArrowheads="1"/>
                        </wps:cNvSpPr>
                        <wps:spPr bwMode="auto">
                          <a:xfrm>
                            <a:off x="7319" y="612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Oval 377"/>
                        <wps:cNvSpPr>
                          <a:spLocks noChangeArrowheads="1"/>
                        </wps:cNvSpPr>
                        <wps:spPr bwMode="auto">
                          <a:xfrm>
                            <a:off x="8999" y="612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9161" y="3623"/>
                            <a:ext cx="1249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53" o:spid="_x0000_s1160" style="position:absolute;margin-left:12pt;margin-top:.55pt;width:420pt;height:252pt;z-index:251668480;mso-wrap-distance-left:6.75pt;mso-wrap-distance-right:6.75pt" coordorigin="2010,2688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">
                <v:rect id="Rectangle 359" o:spid="_x0000_s1161" style="position:absolute;left:2010;top:2688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6lcYA&#10;AADcAAAADwAAAGRycy9kb3ducmV2LnhtbESPzW7CMBCE75V4B2srcStOw48gxUSoVVB7hHDhtsTb&#10;JG28jmJD0j59XQmJ42hmvtGs08E04kqdqy0reJ5EIIgLq2suFRzz7GkJwnlkjY1lUvBDDtLN6GGN&#10;ibY97+l68KUIEHYJKqi8bxMpXVGRQTexLXHwPm1n0AfZlVJ32Ae4aWQcRQtpsOawUGFLrxUV34eL&#10;UXCu4yP+7vNdZFbZ1H8M+dfl9KbU+HHYvoDwNPh7+NZ+1wrm8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j6lcYAAADcAAAADwAAAAAAAAAAAAAAAACYAgAAZHJz&#10;L2Rvd25yZXYueG1sUEsFBgAAAAAEAAQA9QAAAIsDAAAAAA==&#10;"/>
                <v:rect id="Rectangle 360" o:spid="_x0000_s1162" style="position:absolute;left:3585;top:4248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fDsUA&#10;AADcAAAADwAAAGRycy9kb3ducmV2LnhtbESPT2vCQBTE74V+h+UVems2KhG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8OxQAAANwAAAAPAAAAAAAAAAAAAAAAAJgCAABkcnMv&#10;ZG93bnJldi54bWxQSwUGAAAAAAQABAD1AAAAigMAAAAA&#10;"/>
                <v:rect id="Rectangle 361" o:spid="_x0000_s1163" style="position:absolute;left:2219;top:2844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Bec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+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2wXn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362" o:spid="_x0000_s1164" style="position:absolute;left:2219;top:362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k4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ZOL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363" o:spid="_x0000_s1165" style="position:absolute;left:2219;top:455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JNMQA&#10;AADcAAAADwAAAGRycy9kb3ducmV2LnhtbERPTWvCQBC9F/wPywheSt1oiYbUTbClhR70oAba45Ad&#10;k2B2NmS3Mf777kHw+Hjfm3w0rRiod41lBYt5BIK4tLrhSkFx+npJQDiPrLG1TApu5CDPJk8bTLW9&#10;8oGGo69ECGGXooLa+y6V0pU1GXRz2xEH7mx7gz7AvpK6x2sIN61cRtFKGmw4NNTY0UdN5eX4ZxTI&#10;fZG83s7799/PeN3sLjQ8Rz+DUrPpuH0D4Wn0D/Hd/a0VxHFYG86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YSTTEAAAA3AAAAA8AAAAAAAAAAAAAAAAAmAIAAGRycy9k&#10;b3ducmV2LnhtbFBLBQYAAAAABAAEAPUAAACJAwAAAAA=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364" o:spid="_x0000_s1166" style="position:absolute;left:2219;top:549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lVC8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pVQv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365" o:spid="_x0000_s1167" style="position:absolute;left:2219;top:643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2K8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zYr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366" o:spid="_x0000_s1168" style="position:absolute;left:2219;top:73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OTsM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a/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5Ow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367" o:spid="_x0000_s1169" style="position:absolute;left:3644;top:3627;width:1263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ap3cYA&#10;AADcAAAADwAAAGRycy9kb3ducmV2LnhtbESPX0vDQBDE3wW/w7GCL9JeDLRI2muRgOBLEOsf+rjk&#10;tklqbi/JbZr47T1B8HGYmd8w2/3sWnWhITSeDdwvE1DEpbcNVwbe354WD6CCIFtsPZOBbwqw311f&#10;bTGzfuJXuhykUhHCIUMDtUiXaR3KmhyGpe+Io3fyg0OJcqi0HXCKcNfqNEnW2mHDcaHGjvKayq/D&#10;6AycZPU5fbyMfdcf87tKiuKcp4Uxtzfz4waU0Cz/4b/2szWwWqfweyYeAb3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5ap3c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分类页面</w:t>
                        </w:r>
                      </w:p>
                    </w:txbxContent>
                  </v:textbox>
                </v:rect>
                <v:rect id="Rectangle 368" o:spid="_x0000_s1170" style="position:absolute;left:10829;top:3627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oXM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qFzEAAAA3AAAAA8AAAAAAAAAAAAAAAAAmAIAAGRycy9k&#10;b3ducmV2LnhtbFBLBQYAAAAABAAEAPUAAACJAwAAAAA=&#10;"/>
                <v:rect id="Rectangle 369" o:spid="_x0000_s1171" style="position:absolute;left:10829;top:424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mJjMYA&#10;AADcAAAADwAAAGRycy9kb3ducmV2LnhtbESPS4vCQBCE74L/YWjBi+hEd30QHWVXVvCwHnyAHptM&#10;mwQzPSEzxvjvHWFhj0VVfUUtVo0pRE2Vyy0rGA4iEMSJ1TmnCk7HTX8GwnlkjYVlUvAkB6tlu7XA&#10;WNsH76k++FQECLsYFWTel7GULsnIoBvYkjh4V1sZ9EFWqdQVPgLcFHIURRNpMOewkGFJ64yS2+Fu&#10;FMjdafbxvO6+Lz/jaf57o7oXnWulup3maw7CU+P/w3/trVYwnnzC+0w4An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mJjMYAAADcAAAADwAAAAAAAAAAAAAAAACYAgAAZHJz&#10;L2Rvd25yZXYueG1sUEsFBgAAAAAEAAQA9QAAAIsDAAAAAA==&#10;" fillcolor="gray"/>
                <v:oval id="Oval 370" o:spid="_x0000_s1172" style="position:absolute;left:3959;top:456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aDz8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k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Gg8/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分类１</w:t>
                        </w:r>
                      </w:p>
                    </w:txbxContent>
                  </v:textbox>
                </v:oval>
                <v:oval id="Oval 371" o:spid="_x0000_s1173" style="position:absolute;left:5639;top:4563;width:126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QduM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4U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UHbjEAAAA3AAAAA8AAAAAAAAAAAAAAAAAmAIAAGRycy9k&#10;b3ducmV2LnhtbFBLBQYAAAAABAAEAPUAAACJAwAAAAA=&#10;">
                  <v:textbox>
                    <w:txbxContent>
                      <w:p w:rsidR="00AE7415" w:rsidRDefault="00AE7415" w:rsidP="00F4232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分类２</w:t>
                        </w:r>
                      </w:p>
                    </w:txbxContent>
                  </v:textbox>
                </v:oval>
                <v:oval id="Oval 372" o:spid="_x0000_s1174" style="position:absolute;left:7319;top:4563;width:126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i4I8QA&#10;AADcAAAADwAAAGRycy9kb3ducmV2LnhtbESPQWvCQBSE74X+h+UJ3urGhsQSXUUqgj300Gjvj+wz&#10;CWbfhuxrTP99t1DocZiZb5jNbnKdGmkIrWcDy0UCirjytuXawOV8fHoBFQTZYueZDHxTgN328WGD&#10;hfV3/qCxlFpFCIcCDTQifaF1qBpyGBa+J47e1Q8OJcqh1nbAe4S7Tj8nSa4dthwXGuzptaHqVn45&#10;A4d6X+ajTiVLr4eTZLfP97d0acx8Nu3XoIQm+Q//tU/WQJav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YuCPEAAAA3AAAAA8AAAAAAAAAAAAAAAAAmAIAAGRycy9k&#10;b3ducmV2LnhtbFBLBQYAAAAABAAEAPUAAACJAwAAAAA=&#10;">
                  <v:textbox>
                    <w:txbxContent>
                      <w:p w:rsidR="00AE7415" w:rsidRDefault="00AE7415" w:rsidP="00F4232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分类３</w:t>
                        </w:r>
                      </w:p>
                    </w:txbxContent>
                  </v:textbox>
                </v:oval>
                <v:oval id="Oval 373" o:spid="_x0000_s1175" style="position:absolute;left:8999;top:4563;width:126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csUcEA&#10;AADcAAAADwAAAGRycy9kb3ducmV2LnhtbERPTWvCQBC9C/0PyxR6040NCSV1FakI9uDB2N6H7JgE&#10;s7MhO8b033cPgsfH+15tJtepkYbQejawXCSgiCtvW64N/Jz38w9QQZAtdp7JwB8F2KxfZissrL/z&#10;icZSahVDOBRooBHpC61D1ZDDsPA9ceQufnAoEQ61tgPeY7jr9HuS5Nphy7GhwZ6+Gqqu5c0Z2NXb&#10;Mh91Kll62R0ku/4ev9OlMW+v0/YTlNAkT/HDfbAGsjyujWfiEd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HLFHBAAAA3AAAAA8AAAAAAAAAAAAAAAAAmAIAAGRycy9kb3du&#10;cmV2LnhtbFBLBQYAAAAABAAEAPUAAACGAwAAAAA=&#10;">
                  <v:textbox>
                    <w:txbxContent>
                      <w:p w:rsidR="00AE7415" w:rsidRDefault="00AE7415" w:rsidP="00F4232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分类４</w:t>
                        </w:r>
                      </w:p>
                    </w:txbxContent>
                  </v:textbox>
                </v:oval>
                <v:oval id="Oval 374" o:spid="_x0000_s1176" style="position:absolute;left:3959;top:6123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JysQA&#10;AADcAAAADwAAAGRycy9kb3ducmV2LnhtbESPQWvCQBSE74X+h+UJ3urGhgQbXUUqgj300Gjvj+wz&#10;CWbfhuxrTP99t1DocZiZb5jNbnKdGmkIrWcDy0UCirjytuXawOV8fFqBCoJssfNMBr4pwG77+LDB&#10;wvo7f9BYSq0ihEOBBhqRvtA6VA05DAvfE0fv6geHEuVQazvgPcJdp5+TJNcOW44LDfb02lB1K7+c&#10;gUO9L/NRp5Kl18NJstvn+1u6NGY+m/ZrUEKT/If/2idrIMtf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icr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分类５</w:t>
                        </w:r>
                      </w:p>
                    </w:txbxContent>
                  </v:textbox>
                </v:oval>
                <v:oval id="Oval 375" o:spid="_x0000_s1177" style="position:absolute;left:5639;top:612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2isIA&#10;AADcAAAADwAAAGRycy9kb3ducmV2LnhtbERPTWvCQBC9C/0PyxR6040N0ZJmFakU9NBDY3sfsmMS&#10;kp0N2WlM/717KPT4eN/Ffna9mmgMrWcD61UCirjytuXawNflffkCKgiyxd4zGfilAPvdw6LA3Pob&#10;f9JUSq1iCIccDTQiQ651qBpyGFZ+II7c1Y8OJcKx1nbEWwx3vX5Oko122HJsaHCgt4aqrvxxBo71&#10;odxMOpUsvR5PknXfH+d0bczT43x4BSU0y7/4z32yBrJt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LaK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分类６</w:t>
                        </w:r>
                      </w:p>
                    </w:txbxContent>
                  </v:textbox>
                </v:oval>
                <v:oval id="Oval 376" o:spid="_x0000_s1178" style="position:absolute;left:7319;top:612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TEcQA&#10;AADcAAAADwAAAGRycy9kb3ducmV2LnhtbESPQWvCQBSE74X+h+UJ3uomDdESXUUqgj300Gjvj+wz&#10;CWbfhuxrTP99t1DocZiZb5jNbnKdGmkIrWcD6SIBRVx523Jt4HI+Pr2ACoJssfNMBr4pwG77+LDB&#10;wvo7f9BYSq0ihEOBBhqRvtA6VA05DAvfE0fv6geHEuVQazvgPcJdp5+TZKkdthwXGuzptaHqVn45&#10;A4d6Xy5HnUmeXQ8nyW+f729Zasx8Nu3XoIQm+Q//tU/WQL5K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kExH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分类７</w:t>
                        </w:r>
                      </w:p>
                    </w:txbxContent>
                  </v:textbox>
                </v:oval>
                <v:oval id="Oval 377" o:spid="_x0000_s1179" style="position:absolute;left:8999;top:612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NZs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yN7m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2jWb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分类８</w:t>
                        </w:r>
                      </w:p>
                    </w:txbxContent>
                  </v:textbox>
                </v:oval>
                <v:rect id="Rectangle 378" o:spid="_x0000_s1180" style="position:absolute;left:9161;top:3623;width:124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新增分类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487A" w:rsidRDefault="0006487A" w:rsidP="0006487A"/>
    <w:p w:rsidR="0006487A" w:rsidRDefault="0006487A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AC0CC1" w:rsidRDefault="00AC0CC1" w:rsidP="00AC0CC1">
      <w:pPr>
        <w:ind w:firstLine="420"/>
      </w:pPr>
      <w:r>
        <w:t>新增分类页面：</w:t>
      </w:r>
    </w:p>
    <w:p w:rsidR="00C52097" w:rsidRDefault="00AC0CC1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9504" behindDoc="0" locked="0" layoutInCell="1" allowOverlap="1" wp14:anchorId="7CA11EDC" wp14:editId="4C29C6D2">
                <wp:simplePos x="0" y="0"/>
                <wp:positionH relativeFrom="column">
                  <wp:posOffset>114300</wp:posOffset>
                </wp:positionH>
                <wp:positionV relativeFrom="paragraph">
                  <wp:posOffset>92075</wp:posOffset>
                </wp:positionV>
                <wp:extent cx="5372100" cy="3246120"/>
                <wp:effectExtent l="0" t="0" r="19050" b="11430"/>
                <wp:wrapNone/>
                <wp:docPr id="574" name="组合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246120"/>
                          <a:chOff x="2010" y="9395"/>
                          <a:chExt cx="9134" cy="5616"/>
                        </a:xfrm>
                      </wpg:grpSpPr>
                      <wps:wsp>
                        <wps:cNvPr id="575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2010" y="939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2219" y="955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219" y="1033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2219" y="112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2219" y="12204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2219" y="1314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2219" y="14077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829" y="10334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829" y="1095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3584" y="10956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3899" y="11265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6" name="Group 391"/>
                        <wpg:cNvGrpSpPr>
                          <a:grpSpLocks/>
                        </wpg:cNvGrpSpPr>
                        <wpg:grpSpPr bwMode="auto">
                          <a:xfrm>
                            <a:off x="5580" y="11422"/>
                            <a:ext cx="629" cy="623"/>
                            <a:chOff x="5580" y="11422"/>
                            <a:chExt cx="629" cy="623"/>
                          </a:xfrm>
                        </wpg:grpSpPr>
                        <wps:wsp>
                          <wps:cNvPr id="587" name="Oval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0" y="11422"/>
                              <a:ext cx="629" cy="6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" name="Line 393"/>
                          <wps:cNvCnPr/>
                          <wps:spPr bwMode="auto">
                            <a:xfrm>
                              <a:off x="5894" y="11422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9" name="Line 394"/>
                          <wps:cNvCnPr/>
                          <wps:spPr bwMode="auto">
                            <a:xfrm>
                              <a:off x="5580" y="11733"/>
                              <a:ext cx="629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0" name="Group 395"/>
                        <wpg:cNvGrpSpPr>
                          <a:grpSpLocks/>
                        </wpg:cNvGrpSpPr>
                        <wpg:grpSpPr bwMode="auto">
                          <a:xfrm rot="2754294">
                            <a:off x="4951" y="12050"/>
                            <a:ext cx="226" cy="225"/>
                            <a:chOff x="4950" y="12050"/>
                            <a:chExt cx="226" cy="225"/>
                          </a:xfrm>
                        </wpg:grpSpPr>
                        <wps:wsp>
                          <wps:cNvPr id="591" name="Oval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2050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Line 397"/>
                          <wps:cNvCnPr/>
                          <wps:spPr bwMode="auto">
                            <a:xfrm>
                              <a:off x="5063" y="12050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398"/>
                          <wps:cNvCnPr/>
                          <wps:spPr bwMode="auto">
                            <a:xfrm>
                              <a:off x="4950" y="12162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4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8310" y="14229"/>
                            <a:ext cx="147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AutoShape 4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4" y="10337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3899" y="12522"/>
                            <a:ext cx="294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分类名：＿＿＿＿＿＿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4740" y="10332"/>
                            <a:ext cx="1273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74" o:spid="_x0000_s1181" style="position:absolute;margin-left:9pt;margin-top:7.25pt;width:423pt;height:255.6pt;z-index:251669504;mso-wrap-distance-left:6.75pt;mso-wrap-distance-right:6.75pt" coordorigin="2010,939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">
                <v:rect id="Rectangle 380" o:spid="_x0000_s1182" style="position:absolute;left:2010;top:939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Db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A27EAAAA3AAAAA8AAAAAAAAAAAAAAAAAmAIAAGRycy9k&#10;b3ducmV2LnhtbFBLBQYAAAAABAAEAPUAAACJAwAAAAA=&#10;"/>
                <v:rect id="Rectangle 381" o:spid="_x0000_s1183" style="position:absolute;left:2219;top:955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382" o:spid="_x0000_s1184" style="position:absolute;left:2219;top:1033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4gs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OIL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383" o:spid="_x0000_s1185" style="position:absolute;left:2219;top:112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VMIA&#10;AADcAAAADwAAAGRycy9kb3ducmV2LnhtbERPy4rCMBTdC/5DuMJsZJo64ijVKCoKLsaFjjAuL83t&#10;A5ub0sRa/94sBlweznux6kwlWmpcaVnBKIpBEKdWl5wruPzuP2cgnEfWWFkmBU9ysFr2ewtMtH3w&#10;idqzz0UIYZeggsL7OpHSpQUZdJGtiQOX2cagD7DJpW7wEcJNJb/i+FsaLDk0FFjTtqD0dr4bBfJ4&#10;mY2f2XFz3U2m5c+N2mH81yr1MejWcxCeOv8W/7sPWsFkGtaG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7RVUwgAAANwAAAAPAAAAAAAAAAAAAAAAAJgCAABkcnMvZG93&#10;bnJldi54bWxQSwUGAAAAAAQABAD1AAAAhwMAAAAA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384" o:spid="_x0000_s1186" style="position:absolute;left:2219;top:1220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Ja8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/EE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cCWv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385" o:spid="_x0000_s1187" style="position:absolute;left:2219;top:1314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386" o:spid="_x0000_s1188" style="position:absolute;left:2219;top:1407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387" o:spid="_x0000_s1189" style="position:absolute;left:10829;top:1033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/>
                <v:rect id="Rectangle 388" o:spid="_x0000_s1190" style="position:absolute;left:10829;top:1095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3AsYA&#10;AADcAAAADwAAAGRycy9kb3ducmV2LnhtbESPT4vCMBTE74LfITzBi2iqopZqFHdZYQ/rwT+gx0fz&#10;bIvNS2mytX57s7DgcZiZ3zCrTWtK0VDtCssKxqMIBHFqdcGZgvNpN4xBOI+ssbRMCp7kYLPudlaY&#10;aPvgAzVHn4kAYZeggtz7KpHSpTkZdCNbEQfvZmuDPsg6k7rGR4CbUk6iaC4NFhwWcqzoM6f0fvw1&#10;CuT+HE+ft/3H9Wu2KH7u1AyiS6NUv9dulyA8tf4d/m9/awWzeAp/Z8IR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z3AsYAAADcAAAADwAAAAAAAAAAAAAAAACYAgAAZHJz&#10;L2Rvd25yZXYueG1sUEsFBgAAAAAEAAQA9QAAAIsDAAAAAA==&#10;" fillcolor="gray"/>
                <v:rect id="Rectangle 389" o:spid="_x0000_s1191" style="position:absolute;left:3584;top:10956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jW0s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o8k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1tLEAAAA3AAAAA8AAAAAAAAAAAAAAAAAmAIAAGRycy9k&#10;b3ducmV2LnhtbFBLBQYAAAAABAAEAPUAAACJAwAAAAA=&#10;"/>
                <v:rect id="Rectangle 390" o:spid="_x0000_s1192" style="position:absolute;left:3899;top:11265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zScUA&#10;AADcAAAADwAAAGRycy9kb3ducmV2LnhtbESPQWvCQBSE7wX/w/IK3ppNlRSNWUVaLPao8eLtmX0m&#10;abNvQ3Y1qb++WxA8DjPzDZOtBtOIK3WutqzgNYpBEBdW11wqOOSblxkI55E1NpZJwS85WC1HTxmm&#10;2va8o+velyJA2KWooPK+TaV0RUUGXWRb4uCdbWfQB9mVUnfYB7hp5CSO36TBmsNChS29V1T87C9G&#10;wameHPC2yz9jM99M/deQf1+OH0qNn4f1AoSnwT/C9/ZWK0hm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HNJ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group id="Group 391" o:spid="_x0000_s1193" style="position:absolute;left:5580;top:11422;width:629;height:623" coordorigin="5580,11422" coordsize="629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oval id="Oval 392" o:spid="_x0000_s1194" style="position:absolute;left:5580;top:11422;width:629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e2cQA&#10;AADcAAAADwAAAGRycy9kb3ducmV2LnhtbESPQWvCQBSE70L/w/IK3nSjIVZSV5GKYA89NNX7I/tM&#10;gtm3IfuM6b/vFgo9DjPzDbPZja5VA/Wh8WxgMU9AEZfeNlwZOH8dZ2tQQZAttp7JwDcF2G2fJhvM&#10;rX/wJw2FVCpCOORooBbpcq1DWZPDMPcdcfSuvncoUfaVtj0+Ity1epkkK+2w4bhQY0dvNZW34u4M&#10;HKp9sRp0Kll6PZwku10+3tOFMdPncf8KSmiU//Bf+2QNZOsX+D0Tj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UXtnEAAAA3AAAAA8AAAAAAAAAAAAAAAAAmAIAAGRycy9k&#10;b3ducmV2LnhtbFBLBQYAAAAABAAEAPUAAACJAwAAAAA=&#10;"/>
                  <v:line id="Line 393" o:spid="_x0000_s1195" style="position:absolute;visibility:visible;mso-wrap-style:square" from="5894,11422" to="5894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<v:line id="Line 394" o:spid="_x0000_s1196" style="position:absolute;visibility:visible;mso-wrap-style:square" from="5580,11733" to="6209,1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8GAM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Xkd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nwYAxwAAANwAAAAPAAAAAAAA&#10;AAAAAAAAAKECAABkcnMvZG93bnJldi54bWxQSwUGAAAAAAQABAD5AAAAlQMAAAAA&#10;"/>
                </v:group>
                <v:group id="Group 395" o:spid="_x0000_s1197" style="position:absolute;left:4951;top:12050;width:226;height:225;rotation:3008424fd" coordorigin="4950,12050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E3RawwAAANwAAAAP&#10;AAAAAAAAAAAAAAAAAKoCAABkcnMvZG93bnJldi54bWxQSwUGAAAAAAQABAD6AAAAmgMAAAAA&#10;">
                  <v:oval id="Oval 396" o:spid="_x0000_s1198" style="position:absolute;left:4950;top:12050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168QA&#10;AADcAAAADwAAAGRycy9kb3ducmV2LnhtbESPQWvCQBSE74X+h+UJ3uomDREbXUUqgj300Gjvj+wz&#10;CWbfhuxrTP99t1DocZiZb5jNbnKdGmkIrWcD6SIBRVx523Jt4HI+Pq1ABUG22HkmA98UYLd9fNhg&#10;Yf2dP2gspVYRwqFAA41IX2gdqoYchoXviaN39YNDiXKotR3wHuGu089JstQOW44LDfb02lB1K7+c&#10;gUO9L5ejziTProeT5LfP97csNWY+m/ZrUEKT/If/2idrIH9J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o9evEAAAA3AAAAA8AAAAAAAAAAAAAAAAAmAIAAGRycy9k&#10;b3ducmV2LnhtbFBLBQYAAAAABAAEAPUAAACJAwAAAAA=&#10;"/>
                  <v:line id="Line 397" o:spid="_x0000_s1199" style="position:absolute;visibility:visible;mso-wrap-style:square" from="5063,12050" to="5063,1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<v:line id="Line 398" o:spid="_x0000_s1200" style="position:absolute;visibility:visible;mso-wrap-style:square" from="4950,12162" to="5176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</v:group>
                <v:rect id="Rectangle 399" o:spid="_x0000_s1201" style="position:absolute;left:8310;top:14229;width:147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AD8QA&#10;AADcAAAADwAAAGRycy9kb3ducmV2LnhtbESPT4vCMBTE7wt+h/AEb2vqX9auUURR9Kj1sre3zbOt&#10;Ni+liVr99JsFweMwM79hpvPGlOJGtSssK+h1IxDEqdUFZwqOyfrzC4TzyBpLy6TgQQ7ms9bHFGNt&#10;77yn28FnIkDYxagg976KpXRpTgZd11bEwTvZ2qAPss6krvEe4KaU/SgaS4MFh4UcK1rmlF4OV6Pg&#10;t+gf8blPNpGZrAd+1yTn689KqU67WXyD8NT4d/jV3moFo8k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RQA/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400" o:spid="_x0000_s1202" type="#_x0000_t15" style="position:absolute;left:3584;top:10337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+pc8YA&#10;AADcAAAADwAAAGRycy9kb3ducmV2LnhtbESPQWvCQBSE70L/w/IKvemmgkVTV1FBKC0ejDnY22v2&#10;NZuafRuy2xj/vSsIHoeZ+YaZL3tbi45aXzlW8DpKQBAXTldcKsgP2+EUhA/IGmvHpOBCHpaLp8Ec&#10;U+3OvKcuC6WIEPYpKjAhNKmUvjBk0Y9cQxy9X9daDFG2pdQtniPc1nKcJG/SYsVxwWBDG0PFKfu3&#10;CrLv6XpmTpsq73b5z+fq6xi2f06pl+d+9Q4iUB8e4Xv7QyuYzCZ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+pc8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01" o:spid="_x0000_s1203" style="position:absolute;left:3899;top:12522;width:294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748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yS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3vj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分类名：＿＿＿＿＿＿</w:t>
                        </w:r>
                      </w:p>
                    </w:txbxContent>
                  </v:textbox>
                </v:rect>
                <v:rect id="Rectangle 402" o:spid="_x0000_s1204" style="position:absolute;left:4740;top:10332;width:127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R6YscA&#10;AADcAAAADwAAAGRycy9kb3ducmV2LnhtbESPX2vCQBDE34V+h2MLfZF6qaBtU08pgYIvQWr/0Mcl&#10;tyZpc3sxt5r47b2C4OMwM79hFqvBNepIXag9G3iYJKCIC29rLg18frzdP4EKgmyx8UwGThRgtbwZ&#10;LTC1vud3Om6lVBHCIUUDlUibah2KihyGiW+Jo7fznUOJsiu17bCPcNfoaZLMtcOa40KFLWUVFX/b&#10;gzOwk9l3/7U57Nv9TzYuJc9/s2luzN3t8PoCSmiQa/jSXlsDs+dH+D8Tj4Ben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0emLHAAAA3AAAAA8AAAAAAAAAAAAAAAAAmAIAAGRy&#10;cy9kb3ducmV2LnhtbFBLBQYAAAAABAAEAPUAAACMAwAAAAA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新增分类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2271C7" w:rsidP="0006487A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70528" behindDoc="0" locked="0" layoutInCell="1" allowOverlap="1" wp14:anchorId="79BD4B84" wp14:editId="6E06F000">
                <wp:simplePos x="0" y="0"/>
                <wp:positionH relativeFrom="column">
                  <wp:posOffset>144780</wp:posOffset>
                </wp:positionH>
                <wp:positionV relativeFrom="paragraph">
                  <wp:posOffset>480060</wp:posOffset>
                </wp:positionV>
                <wp:extent cx="5257800" cy="3069590"/>
                <wp:effectExtent l="0" t="0" r="19050" b="16510"/>
                <wp:wrapNone/>
                <wp:docPr id="598" name="组合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069590"/>
                          <a:chOff x="2011" y="2846"/>
                          <a:chExt cx="9134" cy="5614"/>
                        </a:xfrm>
                      </wpg:grpSpPr>
                      <wpg:grpSp>
                        <wpg:cNvPr id="599" name="Group 404"/>
                        <wpg:cNvGrpSpPr>
                          <a:grpSpLocks/>
                        </wpg:cNvGrpSpPr>
                        <wpg:grpSpPr bwMode="auto">
                          <a:xfrm>
                            <a:off x="2011" y="2846"/>
                            <a:ext cx="9134" cy="5614"/>
                            <a:chOff x="2011" y="2846"/>
                            <a:chExt cx="9134" cy="5614"/>
                          </a:xfrm>
                        </wpg:grpSpPr>
                        <wps:wsp>
                          <wps:cNvPr id="600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1" y="2846"/>
                              <a:ext cx="9134" cy="56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003"/>
                              <a:ext cx="8715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783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订单管理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718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菜单管理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654"/>
                              <a:ext cx="1260" cy="7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流水管理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587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会员管理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525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权限管理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3784"/>
                              <a:ext cx="210" cy="45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4409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159" y="3782"/>
                            <a:ext cx="1252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新增菜品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3585" y="4406"/>
                            <a:ext cx="7036" cy="3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1" name="Group 416"/>
                        <wpg:cNvGrpSpPr>
                          <a:grpSpLocks/>
                        </wpg:cNvGrpSpPr>
                        <wpg:grpSpPr bwMode="auto">
                          <a:xfrm>
                            <a:off x="4003" y="5964"/>
                            <a:ext cx="2522" cy="2183"/>
                            <a:chOff x="4003" y="5964"/>
                            <a:chExt cx="2522" cy="2183"/>
                          </a:xfrm>
                        </wpg:grpSpPr>
                        <wps:wsp>
                          <wps:cNvPr id="612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3" y="5964"/>
                              <a:ext cx="2522" cy="1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菜名１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8" y="7679"/>
                              <a:ext cx="947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9" y="7679"/>
                              <a:ext cx="946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  <w:p w:rsidR="00AE7415" w:rsidRDefault="00AE74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5" name="Group 420"/>
                        <wpg:cNvGrpSpPr>
                          <a:grpSpLocks/>
                        </wpg:cNvGrpSpPr>
                        <wpg:grpSpPr bwMode="auto">
                          <a:xfrm>
                            <a:off x="7259" y="5965"/>
                            <a:ext cx="2521" cy="2183"/>
                            <a:chOff x="7259" y="5965"/>
                            <a:chExt cx="2521" cy="2183"/>
                          </a:xfrm>
                        </wpg:grpSpPr>
                        <wps:wsp>
                          <wps:cNvPr id="616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59" y="5965"/>
                              <a:ext cx="2521" cy="1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菜名２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4" y="7680"/>
                              <a:ext cx="946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4" y="7680"/>
                              <a:ext cx="946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  <w:p w:rsidR="00AE7415" w:rsidRDefault="00AE74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9" name="AutoShape 42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3829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3795" y="4560"/>
                            <a:ext cx="147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9045" y="4716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7785" y="4716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428"/>
                        <wps:cNvCnPr/>
                        <wps:spPr bwMode="auto">
                          <a:xfrm>
                            <a:off x="3585" y="5496"/>
                            <a:ext cx="7035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8" o:spid="_x0000_s1205" style="position:absolute;margin-left:11.4pt;margin-top:37.8pt;width:414pt;height:241.7pt;z-index:251670528;mso-wrap-distance-left:6.75pt;mso-wrap-distance-right:6.75pt" coordorigin="2011,2846" coordsize="9134,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">
                <v:group id="Group 404" o:spid="_x0000_s1206" style="position:absolute;left:2011;top:2846;width:9134;height:5614" coordorigin="2011,2846" coordsize="9134,5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<v:rect id="Rectangle 405" o:spid="_x0000_s1207" style="position:absolute;left:2011;top:2846;width:9134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y98IA&#10;AADcAAAADwAAAGRycy9kb3ducmV2LnhtbERPu27CMBTdkfgH6yJ1AxsqRSXFoIqKCkYIC9ttfJuk&#10;ja+j2HnA19dDpY5H573ZjbYWPbW+cqxhuVAgiHNnKi40XLPD/AWED8gGa8ek4U4edtvpZIOpcQOf&#10;qb+EQsQQ9ilqKENoUil9XpJFv3ANceS+XGsxRNgW0rQ4xHBby5VSibRYcWwosaF9SfnPpbMaPqvV&#10;FR/n7EPZ9eE5nMbsu7u9a/00G99eQQQaw7/4z300GhIV58cz8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bL3wgAAANwAAAAPAAAAAAAAAAAAAAAAAJgCAABkcnMvZG93&#10;bnJldi54bWxQSwUGAAAAAAQABAD1AAAAhwMAAAAA&#10;"/>
                  <v:rect id="Rectangle 406" o:spid="_x0000_s1208" style="position:absolute;left:2220;top:3003;width:8715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XbMUA&#10;AADcAAAADwAAAGRycy9kb3ducmV2LnhtbESPQWvCQBSE7wX/w/KE3uquKUibuopYUuxR48XbM/ua&#10;pM2+DdlNjP31rlDocZiZb5jlerSNGKjztWMN85kCQVw4U3Op4ZhnTy8gfEA22DgmDVfysF5NHpaY&#10;GnfhPQ2HUIoIYZ+ihiqENpXSFxVZ9DPXEkfvy3UWQ5RdKU2Hlwi3jUyUWkiLNceFClvaVlT8HHqr&#10;4VwnR/zd5x/KvmbP4XPMv/vTu9aP03HzBiLQGP7Df+2d0bBQc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Rds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407" o:spid="_x0000_s1209" style="position:absolute;left:2220;top:378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JG8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2GmEr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4kb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订单管理</w:t>
                          </w:r>
                        </w:p>
                      </w:txbxContent>
                    </v:textbox>
                  </v:rect>
                  <v:rect id="Rectangle 408" o:spid="_x0000_s1210" style="position:absolute;left:2220;top:471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VJMYA&#10;AADcAAAADwAAAGRycy9kb3ducmV2LnhtbESPQWvCQBSE70L/w/IEL1J3rTSV6Cq1KPSgh1pBj4/s&#10;Mwlm34bsGuO/7woFj8PMfMPMl52tREuNLx1rGI8UCOLMmZJzDYffzesUhA/IBivHpOFOHpaLl94c&#10;U+Nu/EPtPuQiQtinqKEIoU6l9FlBFv3I1cTRO7vGYoiyyaVp8BbhtpJvSiXSYslxocCavgrKLvur&#10;1SB3h+nkft6tTuv3j3J7oXaojq3Wg373OQMRqAvP8H/722hI1AQe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qVJMYAAADcAAAADwAAAAAAAAAAAAAAAACYAgAAZHJz&#10;L2Rvd25yZXYueG1sUEsFBgAAAAAEAAQA9QAAAIsDAAAAAA==&#10;" fillcolor="gray">
                    <v:textbox>
                      <w:txbxContent>
                        <w:p w:rsidR="00AE7415" w:rsidRDefault="00AE7415">
                          <w:r>
                            <w:t>菜单管理</w:t>
                          </w:r>
                        </w:p>
                      </w:txbxContent>
                    </v:textbox>
                  </v:rect>
                  <v:rect id="Rectangle 409" o:spid="_x0000_s1211" style="position:absolute;left:2220;top:565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09MUA&#10;AADcAAAADwAAAGRycy9kb3ducmV2LnhtbESPQWvCQBSE7wX/w/IEb3W3tkiNbkJpUexR48XbM/tM&#10;YrNvQ3bV2F/fFYQeh5n5hllkvW3EhTpfO9bwMlYgiAtnai417PLl8zsIH5ANNo5Jw408ZOngaYGJ&#10;cVfe0GUbShEh7BPUUIXQJlL6oiKLfuxa4ugdXWcxRNmV0nR4jXDbyIlSU2mx5rhQYUufFRU/27PV&#10;cKgnO/zd5CtlZ8vX8N3np/P+S+vRsP+YgwjUh//wo702GqbqDe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PrT0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流水管理</w:t>
                          </w:r>
                        </w:p>
                      </w:txbxContent>
                    </v:textbox>
                  </v:rect>
                  <v:rect id="Rectangle 410" o:spid="_x0000_s1212" style="position:absolute;left:2220;top:658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Rb8UA&#10;AADcAAAADwAAAGRycy9kb3ducmV2LnhtbESPQWvCQBSE7wX/w/IEb3W3lkqNbkJpUexR48XbM/tM&#10;YrNvQ3bV2F/fFYQeh5n5hllkvW3EhTpfO9bwMlYgiAtnai417PLl8zsIH5ANNo5Jw408ZOngaYGJ&#10;cVfe0GUbShEh7BPUUIXQJlL6oiKLfuxa4ugdXWcxRNmV0nR4jXDbyIlSU2mx5rhQYUufFRU/27PV&#10;cKgnO/zd5CtlZ8vX8N3np/P+S+vRsP+YgwjUh//wo702GqbqDe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hFv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会员管理</w:t>
                          </w:r>
                        </w:p>
                      </w:txbxContent>
                    </v:textbox>
                  </v:rect>
                  <v:rect id="Rectangle 411" o:spid="_x0000_s1213" style="position:absolute;left:2220;top:752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PGMQA&#10;AADcAAAADwAAAGRycy9kb3ducmV2LnhtbESPQWvCQBSE74L/YXlCb7qrhVBTN6FYLPao8eLtNfua&#10;pM2+DdlVY3+9KxQ8DjPzDbPKB9uKM/W+caxhPlMgiEtnGq40HIrN9AWED8gGW8ek4Uoe8mw8WmFq&#10;3IV3dN6HSkQI+xQ11CF0qZS+rMmin7mOOHrfrrcYouwraXq8RLht5UKpRFpsOC7U2NG6pvJ3f7Ia&#10;vprFAf92xYeyy81z+ByKn9PxXeunyfD2CiLQEB7h//bWaEhU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gjxj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t>权限管理</w:t>
                          </w:r>
                        </w:p>
                      </w:txbxContent>
                    </v:textbox>
                  </v:rect>
                  <v:rect id="Rectangle 412" o:spid="_x0000_s1214" style="position:absolute;left:10830;top:378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qg8QA&#10;AADcAAAADwAAAGRycy9kb3ducmV2LnhtbESPQWsCMRSE74X+h/AK3mpSBaurUUpF0aOuF2/PzXN3&#10;7eZl2URd/fVGKHgcZuYbZjJrbSUu1PjSsYavrgJBnDlTcq5hly4+hyB8QDZYOSYNN/Iwm76/TTAx&#10;7sobumxDLiKEfYIaihDqREqfFWTRd11NHL2jayyGKJtcmgavEW4r2VNqIC2WHBcKrOm3oOxve7Ya&#10;DmVvh/dNulR2tOiHdZuezvu51p2P9mcMIlAbXuH/9spoGKhv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sKoPEAAAA3AAAAA8AAAAAAAAAAAAAAAAAmAIAAGRycy9k&#10;b3ducmV2LnhtbFBLBQYAAAAABAAEAPUAAACJAwAAAAA=&#10;"/>
                  <v:rect id="Rectangle 413" o:spid="_x0000_s1215" style="position:absolute;left:10830;top:440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HVcIA&#10;AADcAAAADwAAAGRycy9kb3ducmV2LnhtbERPy4rCMBTdC/MP4QpuRJNRRqUaZUYUZjEufIAuL821&#10;LTY3pYm1/r1ZDLg8nPdi1dpSNFT7wrGGz6ECQZw6U3Cm4XTcDmYgfEA2WDomDU/ysFp+dBaYGPfg&#10;PTWHkIkYwj5BDXkIVSKlT3Oy6IeuIo7c1dUWQ4R1Jk2NjxhuSzlSaiItFhwbcqxonVN6O9ytBrk7&#10;zcbP6+7nsvmaFn83avrq3Gjd67bfcxCB2vAW/7t/jYaJim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gdVwgAAANwAAAAPAAAAAAAAAAAAAAAAAJgCAABkcnMvZG93&#10;bnJldi54bWxQSwUGAAAAAAQABAD1AAAAhwMAAAAA&#10;" fillcolor="gray"/>
                </v:group>
                <v:rect id="Rectangle 414" o:spid="_x0000_s1216" style="position:absolute;left:9159;top:3782;width:1252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8basUA&#10;AADcAAAADwAAAGRycy9kb3ducmV2LnhtbESPT2vCQBTE7wW/w/IKvdXdWgg1ukqxWOxR46W3Z/aZ&#10;xGbfhuzmj/30rlDocZiZ3zDL9Whr0VPrK8caXqYKBHHuTMWFhmO2fX4D4QOywdoxabiSh/Vq8rDE&#10;1LiB99QfQiEihH2KGsoQmlRKn5dk0U9dQxy9s2sthijbQpoWhwi3tZwplUiLFceFEhvalJT/HDqr&#10;4VTNjvi7zz6VnW9fw9eYXbrvD62fHsf3BYhAY/gP/7V3RkOi5n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xtq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新增菜品</w:t>
                        </w:r>
                      </w:p>
                    </w:txbxContent>
                  </v:textbox>
                </v:rect>
                <v:rect id="Rectangle 415" o:spid="_x0000_s1217" style="position:absolute;left:3585;top:4406;width:7036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kKs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+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JCrBAAAA3AAAAA8AAAAAAAAAAAAAAAAAmAIAAGRycy9kb3du&#10;cmV2LnhtbFBLBQYAAAAABAAEAPUAAACGAwAAAAA=&#10;"/>
                <v:group id="Group 416" o:spid="_x0000_s1218" style="position:absolute;left:4003;top:5964;width:2522;height:2183" coordorigin="4003,5964" coordsize="2522,2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<v:rect id="Rectangle 417" o:spid="_x0000_s1219" style="position:absolute;left:4003;top:5964;width:2522;height:1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fxs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DWJ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IfxsMAAADcAAAADwAAAAAAAAAAAAAAAACYAgAAZHJzL2Rv&#10;d25yZXYueG1sUEsFBgAAAAAEAAQA9QAAAIg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菜名１</w:t>
                          </w:r>
                        </w:p>
                      </w:txbxContent>
                    </v:textbox>
                  </v:rect>
                  <v:rect id="Rectangle 418" o:spid="_x0000_s1220" style="position:absolute;left:4108;top:7679;width:94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66X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IkXs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rpd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修改</w:t>
                          </w:r>
                        </w:p>
                      </w:txbxContent>
                    </v:textbox>
                  </v:rect>
                  <v:rect id="Rectangle 419" o:spid="_x0000_s1221" style="position:absolute;left:5369;top:7679;width:94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iKc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fPJK/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yIp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  <w:p w:rsidR="00AE7415" w:rsidRDefault="00AE7415"/>
                      </w:txbxContent>
                    </v:textbox>
                  </v:rect>
                </v:group>
                <v:group id="Group 420" o:spid="_x0000_s1222" style="position:absolute;left:7259;top:5965;width:2521;height:2183" coordorigin="7259,5965" coordsize="2521,2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Rectangle 421" o:spid="_x0000_s1223" style="position:absolute;left:7259;top:5965;width:2521;height:1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菜名２</w:t>
                          </w:r>
                        </w:p>
                      </w:txbxContent>
                    </v:textbox>
                  </v:rect>
                  <v:rect id="Rectangle 422" o:spid="_x0000_s1224" style="position:absolute;left:7364;top:7680;width:94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8Xs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09EM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1vF7EAAAA3AAAAA8AAAAAAAAAAAAAAAAAmAIAAGRycy9k&#10;b3ducmV2LnhtbFBLBQYAAAAABAAEAPUAAACJAwAAAAA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修改</w:t>
                          </w:r>
                        </w:p>
                      </w:txbxContent>
                    </v:textbox>
                  </v:rect>
                  <v:rect id="Rectangle 423" o:spid="_x0000_s1225" style="position:absolute;left:8624;top:7680;width:94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  <w:p w:rsidR="00AE7415" w:rsidRDefault="00AE7415"/>
                      </w:txbxContent>
                    </v:textbox>
                  </v:rect>
                </v:group>
                <v:shape id="AutoShape 424" o:spid="_x0000_s1226" type="#_x0000_t15" style="position:absolute;left:3585;top:3829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BUMYA&#10;AADcAAAADwAAAGRycy9kb3ducmV2LnhtbESPQWvCQBSE74L/YXlCb7rRg2jqKioI0tKDaQ7t7Zl9&#10;ZqPZtyG7jem/dwsFj8PMfMOsNr2tRUetrxwrmE4SEMSF0xWXCvLPw3gBwgdkjbVjUvBLHjbr4WCF&#10;qXZ3PlGXhVJECPsUFZgQmlRKXxiy6CeuIY7exbUWQ5RtKXWL9wi3tZwlyVxarDguGGxob6i4ZT9W&#10;Qfa92C3NbV/l3Ud+ftu+f4XD1Sn1Muq3ryAC9eEZ/m8ftYL5dAl/Z+IR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TBUM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25" o:spid="_x0000_s1227" style="position:absolute;left:3795;top:4560;width:147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ul7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RH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sO6XvwAAANwAAAAPAAAAAAAAAAAAAAAAAJgCAABkcnMvZG93bnJl&#10;di54bWxQSwUGAAAAAAQABAD1AAAAhAMAAAAA&#10;">
                  <v:textbox>
                    <w:txbxContent>
                      <w:p w:rsidR="00AE7415" w:rsidRDefault="00AE7415">
                        <w:r>
                          <w:t>分类一</w:t>
                        </w:r>
                      </w:p>
                    </w:txbxContent>
                  </v:textbox>
                </v:rect>
                <v:rect id="Rectangle 426" o:spid="_x0000_s1228" style="position:absolute;left:9045;top:4716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LDM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xQ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xLD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编辑</w:t>
                        </w:r>
                      </w:p>
                    </w:txbxContent>
                  </v:textbox>
                </v:rect>
                <v:rect id="Rectangle 427" o:spid="_x0000_s1229" style="position:absolute;left:7785;top:4716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Ve8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D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7Ve8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删除</w:t>
                        </w:r>
                      </w:p>
                    </w:txbxContent>
                  </v:textbox>
                </v:rect>
                <v:line id="Line 428" o:spid="_x0000_s1230" style="position:absolute;visibility:visible;mso-wrap-style:square" from="3585,5496" to="10620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</v:group>
            </w:pict>
          </mc:Fallback>
        </mc:AlternateContent>
      </w:r>
      <w:r w:rsidR="00314A02">
        <w:t>点击分类，进入分类详情页面，可进行当前</w:t>
      </w:r>
      <w:r w:rsidR="00C40023">
        <w:t>分类的删除，编辑，以及该分类里具体菜单的新增，编辑，删除等操作</w:t>
      </w:r>
      <w:r w:rsidR="00C40023">
        <w:rPr>
          <w:rFonts w:hint="eastAsia"/>
        </w:rPr>
        <w:t>。</w:t>
      </w:r>
    </w:p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E441CD" w:rsidP="0006487A">
      <w:r>
        <w:t>编辑分类页面：</w:t>
      </w:r>
    </w:p>
    <w:p w:rsidR="00E441CD" w:rsidRDefault="00E441CD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1552" behindDoc="0" locked="0" layoutInCell="1" allowOverlap="1" wp14:anchorId="1B32232B" wp14:editId="6D7BE323">
                <wp:simplePos x="0" y="0"/>
                <wp:positionH relativeFrom="column">
                  <wp:posOffset>144780</wp:posOffset>
                </wp:positionH>
                <wp:positionV relativeFrom="paragraph">
                  <wp:posOffset>95885</wp:posOffset>
                </wp:positionV>
                <wp:extent cx="5257800" cy="3116580"/>
                <wp:effectExtent l="0" t="0" r="19050" b="26670"/>
                <wp:wrapNone/>
                <wp:docPr id="624" name="组合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116580"/>
                          <a:chOff x="2160" y="9396"/>
                          <a:chExt cx="9134" cy="5616"/>
                        </a:xfrm>
                      </wpg:grpSpPr>
                      <wps:wsp>
                        <wps:cNvPr id="62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160" y="9396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369" y="9553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2369" y="1033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369" y="112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2369" y="1220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2369" y="1314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2369" y="1407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979" y="1033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0979" y="1095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3734" y="10957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4049" y="11266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6" name="Group 441"/>
                        <wpg:cNvGrpSpPr>
                          <a:grpSpLocks/>
                        </wpg:cNvGrpSpPr>
                        <wpg:grpSpPr bwMode="auto">
                          <a:xfrm>
                            <a:off x="5730" y="11423"/>
                            <a:ext cx="629" cy="623"/>
                            <a:chOff x="5730" y="11423"/>
                            <a:chExt cx="629" cy="623"/>
                          </a:xfrm>
                        </wpg:grpSpPr>
                        <wps:wsp>
                          <wps:cNvPr id="637" name="Oval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0" y="11423"/>
                              <a:ext cx="629" cy="6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8" name="Line 443"/>
                          <wps:cNvCnPr/>
                          <wps:spPr bwMode="auto">
                            <a:xfrm>
                              <a:off x="6044" y="11423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9" name="Line 444"/>
                          <wps:cNvCnPr/>
                          <wps:spPr bwMode="auto">
                            <a:xfrm>
                              <a:off x="5730" y="11733"/>
                              <a:ext cx="629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0" name="Group 445"/>
                        <wpg:cNvGrpSpPr>
                          <a:grpSpLocks/>
                        </wpg:cNvGrpSpPr>
                        <wpg:grpSpPr bwMode="auto">
                          <a:xfrm rot="2754294">
                            <a:off x="5101" y="12050"/>
                            <a:ext cx="226" cy="225"/>
                            <a:chOff x="5100" y="12050"/>
                            <a:chExt cx="226" cy="225"/>
                          </a:xfrm>
                        </wpg:grpSpPr>
                        <wps:wsp>
                          <wps:cNvPr id="641" name="Oval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12050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2" name="Line 447"/>
                          <wps:cNvCnPr/>
                          <wps:spPr bwMode="auto">
                            <a:xfrm>
                              <a:off x="5213" y="12050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3" name="Line 448"/>
                          <wps:cNvCnPr/>
                          <wps:spPr bwMode="auto">
                            <a:xfrm>
                              <a:off x="5100" y="12162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4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8460" y="14230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AutoShape 45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10337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4049" y="12523"/>
                            <a:ext cx="294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分类名：＿＿＿＿＿＿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4890" y="10333"/>
                            <a:ext cx="1255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编辑分类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24" o:spid="_x0000_s1231" style="position:absolute;margin-left:11.4pt;margin-top:7.55pt;width:414pt;height:245.4pt;z-index:251671552;mso-wrap-distance-left:6.75pt;mso-wrap-distance-right:6.75pt" coordorigin="2160,939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">
                <v:rect id="Rectangle 430" o:spid="_x0000_s1232" style="position:absolute;left:2160;top:9396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ND8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00PxQAAANwAAAAPAAAAAAAAAAAAAAAAAJgCAABkcnMv&#10;ZG93bnJldi54bWxQSwUGAAAAAAQABAD1AAAAigMAAAAA&#10;"/>
                <v:rect id="Rectangle 431" o:spid="_x0000_s1233" style="position:absolute;left:2369;top:9553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TeM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JE7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XTe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432" o:spid="_x0000_s1234" style="position:absolute;left:2369;top:1033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248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kns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Xbj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433" o:spid="_x0000_s1235" style="position:absolute;left:2369;top:112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tbNcIA&#10;AADcAAAADwAAAGRycy9kb3ducmV2LnhtbERPy4rCMBTdC/5DuMJsxKYqOtIxiorCLHShIzjLS3P7&#10;wOamNJla/94sBlweznu57kwlWmpcaVnBOIpBEKdWl5wruP4cRgsQziNrrCyTgic5WK/6vSUm2j74&#10;TO3F5yKEsEtQQeF9nUjp0oIMusjWxIHLbGPQB9jkUjf4COGmkpM4nkuDJYeGAmvaFZTeL39GgTxd&#10;F9Nndtr+7mef5fFO7TC+tUp9DLrNFwhPnX+L/93fWsF8EtaGM+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1s1wgAAANwAAAAPAAAAAAAAAAAAAAAAAJgCAABkcnMvZG93&#10;bnJldi54bWxQSwUGAAAAAAQABAD1AAAAhwMAAAAA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434" o:spid="_x0000_s1236" style="position:absolute;left:2369;top:1220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HC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jiF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kcK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435" o:spid="_x0000_s1237" style="position:absolute;left:2369;top:1314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4SsAA&#10;AADcAAAADwAAAGRycy9kb3ducmV2LnhtbERPTa/BQBTdv8R/mFyJ3TNFIk8ZIoSwpN3YXZ2rLZ07&#10;TWdQfr1ZSN7y5HzPFq2pxIMaV1pWMOhHIIgzq0vOFaTJ5vcPhPPIGivLpOBFDhbzzs8MY22ffKDH&#10;0ecihLCLUUHhfR1L6bKCDLq+rYkDd7GNQR9gk0vd4DOEm0oOo2gsDZYcGgqsaVVQdjvejYJzOUzx&#10;fUi2kZlsRn7fJtf7aa1Ur9supyA8tf5f/HXvtILxKMwP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l4SsAAAADcAAAADwAAAAAAAAAAAAAAAACYAgAAZHJzL2Rvd25y&#10;ZXYueG1sUEsFBgAAAAAEAAQA9QAAAIUDAAAAAA=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436" o:spid="_x0000_s1238" style="position:absolute;left:2369;top:1407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d0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kEcP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d3R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437" o:spid="_x0000_s1239" style="position:absolute;left:10979;top:1033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dDps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k3E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dDpsMAAADcAAAADwAAAAAAAAAAAAAAAACYAgAAZHJzL2Rv&#10;d25yZXYueG1sUEsFBgAAAAAEAAQA9QAAAIgDAAAAAA==&#10;"/>
                <v:rect id="Rectangle 438" o:spid="_x0000_s1240" style="position:absolute;left:10979;top:1095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fmccA&#10;AADcAAAADwAAAGRycy9kb3ducmV2LnhtbESPT2vCQBTE70K/w/IKvUjd2NBUUleppQUPemgq6PGR&#10;fSbB7NuQ3ebPt3eFgsdhZn7DLNeDqUVHrassK5jPIhDEudUVFwoOv9/PCxDOI2usLZOCkRysVw+T&#10;Jaba9vxDXeYLESDsUlRQet+kUrq8JINuZhvi4J1ta9AH2RZSt9gHuKnlSxQl0mDFYaHEhj5Lyi/Z&#10;n1Eg94dFPJ73m9PX61u1u1A3jY6dUk+Pw8c7CE+Dv4f/21utIIl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GX5nHAAAA3AAAAA8AAAAAAAAAAAAAAAAAmAIAAGRy&#10;cy9kb3ducmV2LnhtbFBLBQYAAAAABAAEAPUAAACMAwAAAAA=&#10;" fillcolor="gray"/>
                <v:rect id="Rectangle 439" o:spid="_x0000_s1241" style="position:absolute;left:3734;top:10957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+Sc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2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fknEAAAA3AAAAA8AAAAAAAAAAAAAAAAAmAIAAGRycy9k&#10;b3ducmV2LnhtbFBLBQYAAAAABAAEAPUAAACJAwAAAAA=&#10;"/>
                <v:rect id="Rectangle 440" o:spid="_x0000_s1242" style="position:absolute;left:4049;top:11266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b0s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2WQ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e29L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group id="Group 441" o:spid="_x0000_s1243" style="position:absolute;left:5730;top:11423;width:629;height:623" coordorigin="5730,11423" coordsize="629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<v:oval id="Oval 442" o:spid="_x0000_s1244" style="position:absolute;left:5730;top:11423;width:629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72QsQA&#10;AADcAAAADwAAAGRycy9kb3ducmV2LnhtbESPQWvCQBSE7wX/w/KE3pqNDaYluoooBXvowdjeH9ln&#10;Esy+DdnXmP77bqHgcZiZb5j1dnKdGmkIrWcDiyQFRVx523Jt4PP89vQKKgiyxc4zGfihANvN7GGN&#10;hfU3PtFYSq0ihEOBBhqRvtA6VA05DInviaN38YNDiXKotR3wFuGu089pmmuHLceFBnvaN1Rdy29n&#10;4FDvynzUmSyzy+Eoy+vXx3u2MOZxPu1WoIQmuYf/20drIM9e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9kLEAAAA3AAAAA8AAAAAAAAAAAAAAAAAmAIAAGRycy9k&#10;b3ducmV2LnhtbFBLBQYAAAAABAAEAPUAAACJAwAAAAA=&#10;"/>
                  <v:line id="Line 443" o:spid="_x0000_s1245" style="position:absolute;visibility:visible;mso-wrap-style:square" from="6044,11423" to="6044,1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<v:line id="Line 444" o:spid="_x0000_s1246" style="position:absolute;visibility:visible;mso-wrap-style:square" from="5730,11733" to="6359,1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um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t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Ba6bxwAAANwAAAAPAAAAAAAA&#10;AAAAAAAAAKECAABkcnMvZG93bnJldi54bWxQSwUGAAAAAAQABAD5AAAAlQMAAAAA&#10;"/>
                </v:group>
                <v:group id="Group 445" o:spid="_x0000_s1247" style="position:absolute;left:5101;top:12050;width:226;height:225;rotation:3008424fd" coordorigin="5100,12050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VjlhwwAAANwAAAAP&#10;AAAAAAAAAAAAAAAAAKoCAABkcnMvZG93bnJldi54bWxQSwUGAAAAAAQABAD6AAAAmgMAAAAA&#10;">
                  <v:oval id="Oval 446" o:spid="_x0000_s1248" style="position:absolute;left:5100;top:12050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240MQA&#10;AADcAAAADwAAAGRycy9kb3ducmV2LnhtbESPQWvCQBSE74X+h+UVequbmBpK6iqiFPTQQ6PeH9ln&#10;Esy+DdnXmP57t1DocZiZb5jlenKdGmkIrWcD6SwBRVx523Jt4HT8eHkDFQTZYueZDPxQgPXq8WGJ&#10;hfU3/qKxlFpFCIcCDTQifaF1qBpyGGa+J47exQ8OJcqh1nbAW4S7Ts+TJNcOW44LDfa0bai6lt/O&#10;wK7elPmoM1lkl91eFtfz5yFLjXl+mjbvoIQm+Q//tffWQP6awu+ZeAT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tuNDEAAAA3AAAAA8AAAAAAAAAAAAAAAAAmAIAAGRycy9k&#10;b3ducmV2LnhtbFBLBQYAAAAABAAEAPUAAACJAwAAAAA=&#10;"/>
                  <v:line id="Line 447" o:spid="_x0000_s1249" style="position:absolute;visibility:visible;mso-wrap-style:square" from="5213,12050" to="5213,1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<v:line id="Line 448" o:spid="_x0000_s1250" style="position:absolute;visibility:visible;mso-wrap-style:square" from="5100,12162" to="5326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</v:group>
                <v:rect id="Rectangle 449" o:spid="_x0000_s1251" style="position:absolute;left:8460;top:14230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QNNM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DTT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450" o:spid="_x0000_s1252" type="#_x0000_t15" style="position:absolute;left:3734;top:10337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kSMYA&#10;AADcAAAADwAAAGRycy9kb3ducmV2LnhtbESPQWvCQBSE74L/YXlCb7qptKKpq6gglJYeTHPQ2zP7&#10;mk3Nvg3ZbUz/vSsUehxm5htmue5tLTpqfeVYweMkAUFcOF1xqSD/3I/nIHxA1lg7JgW/5GG9Gg6W&#10;mGp35QN1WShFhLBPUYEJoUml9IUhi37iGuLofbnWYoiyLaVu8RrhtpbTJJlJixXHBYMN7QwVl+zH&#10;KshO8+3CXHZV3n3k57fN+zHsv51SD6N+8wIiUB/+w3/tV61g9vQM9zPx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rkSM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51" o:spid="_x0000_s1253" style="position:absolute;left:4049;top:12523;width:294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22MUA&#10;AADcAAAADwAAAGRycy9kb3ducmV2LnhtbESPQWvCQBSE7wX/w/IEb81GK6GmriIWpT1qcvH2mn1N&#10;UrNvQ3ZNUn99t1DocZiZb5j1djSN6KlztWUF8ygGQVxYXXOpIM8Oj88gnEfW2FgmBd/kYLuZPKwx&#10;1XbgE/VnX4oAYZeigsr7NpXSFRUZdJFtiYP3aTuDPsiulLrDIcBNIxdxnEiDNYeFClvaV1Rczzej&#10;4KNe5Hg/ZcfYrA5P/n3Mvm6XV6Vm03H3AsLT6P/Df+03rSBZJv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jbY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分类名：＿＿＿＿＿＿</w:t>
                        </w:r>
                      </w:p>
                    </w:txbxContent>
                  </v:textbox>
                </v:rect>
                <v:rect id="Rectangle 452" o:spid="_x0000_s1254" style="position:absolute;left:4890;top:10333;width:125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E3WccA&#10;AADcAAAADwAAAGRycy9kb3ducmV2LnhtbESPS2vDMBCE74X+B7GFXkoiNzQPnCihGAq9mJD0QY+L&#10;tbHdWivH2sTOv68KgR6HmfmGWW0G16gzdaH2bOBxnIAiLrytuTTw/vYyWoAKgmyx8UwGLhRgs769&#10;WWFqfc87Ou+lVBHCIUUDlUibah2KihyGsW+Jo3fwnUOJsiu17bCPcNfoSZLMtMOa40KFLWUVFT/7&#10;kzNwkOln/7E9HdvjV/ZQSp5/Z5PcmPu74XkJSmiQ//C1/WoNzJ7m8HcmHgG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xN1nHAAAA3AAAAA8AAAAAAAAAAAAAAAAAmAIAAGRy&#10;cy9kb3ducmV2LnhtbFBLBQYAAAAABAAEAPUAAACMAwAAAAA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编辑分类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C52097" w:rsidRDefault="00C52097" w:rsidP="0006487A"/>
    <w:p w:rsidR="00DE7FF9" w:rsidRDefault="0049442A" w:rsidP="00DE7FF9">
      <w:r>
        <w:lastRenderedPageBreak/>
        <w:t>点击新增菜品按钮，进入菜品新增页面</w:t>
      </w:r>
      <w:r>
        <w:rPr>
          <w:rFonts w:hint="eastAsia"/>
        </w:rPr>
        <w:t>。</w:t>
      </w:r>
    </w:p>
    <w:p w:rsidR="0006487A" w:rsidRDefault="00DE7FF9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2576" behindDoc="0" locked="0" layoutInCell="1" allowOverlap="1" wp14:anchorId="44C5B099" wp14:editId="6F14B339">
                <wp:simplePos x="0" y="0"/>
                <wp:positionH relativeFrom="column">
                  <wp:posOffset>152400</wp:posOffset>
                </wp:positionH>
                <wp:positionV relativeFrom="paragraph">
                  <wp:posOffset>15240</wp:posOffset>
                </wp:positionV>
                <wp:extent cx="5334000" cy="3274060"/>
                <wp:effectExtent l="0" t="0" r="19050" b="21590"/>
                <wp:wrapNone/>
                <wp:docPr id="648" name="组合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274060"/>
                          <a:chOff x="2011" y="2220"/>
                          <a:chExt cx="9134" cy="5616"/>
                        </a:xfrm>
                      </wpg:grpSpPr>
                      <wps:wsp>
                        <wps:cNvPr id="649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2011" y="2220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2220" y="2376"/>
                            <a:ext cx="871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2220" y="3157"/>
                            <a:ext cx="1260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220" y="409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2220" y="5028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2220" y="5963"/>
                            <a:ext cx="1260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2220" y="690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4845" y="3158"/>
                            <a:ext cx="91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10830" y="3158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0830" y="3783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3900" y="4089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5476" y="4089"/>
                            <a:ext cx="1365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1" name="Group 466"/>
                        <wpg:cNvGrpSpPr>
                          <a:grpSpLocks/>
                        </wpg:cNvGrpSpPr>
                        <wpg:grpSpPr bwMode="auto">
                          <a:xfrm>
                            <a:off x="7156" y="4246"/>
                            <a:ext cx="630" cy="624"/>
                            <a:chOff x="7156" y="4246"/>
                            <a:chExt cx="630" cy="624"/>
                          </a:xfrm>
                        </wpg:grpSpPr>
                        <wps:wsp>
                          <wps:cNvPr id="662" name="Oval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6" y="4246"/>
                              <a:ext cx="63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3" name="Line 468"/>
                          <wps:cNvCnPr/>
                          <wps:spPr bwMode="auto">
                            <a:xfrm>
                              <a:off x="7471" y="4246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4" name="Line 469"/>
                          <wps:cNvCnPr/>
                          <wps:spPr bwMode="auto">
                            <a:xfrm>
                              <a:off x="7156" y="4557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5" name="Group 470"/>
                        <wpg:cNvGrpSpPr>
                          <a:grpSpLocks/>
                        </wpg:cNvGrpSpPr>
                        <wpg:grpSpPr bwMode="auto">
                          <a:xfrm rot="2754294">
                            <a:off x="4952" y="4874"/>
                            <a:ext cx="226" cy="225"/>
                            <a:chOff x="4951" y="4874"/>
                            <a:chExt cx="226" cy="225"/>
                          </a:xfrm>
                        </wpg:grpSpPr>
                        <wps:wsp>
                          <wps:cNvPr id="666" name="Oval 4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1" y="4874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Line 472"/>
                          <wps:cNvCnPr/>
                          <wps:spPr bwMode="auto">
                            <a:xfrm>
                              <a:off x="5064" y="4874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8" name="Line 473"/>
                          <wps:cNvCnPr/>
                          <wps:spPr bwMode="auto">
                            <a:xfrm>
                              <a:off x="4951" y="4987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9" name="Group 474"/>
                        <wpg:cNvGrpSpPr>
                          <a:grpSpLocks/>
                        </wpg:cNvGrpSpPr>
                        <wpg:grpSpPr bwMode="auto">
                          <a:xfrm rot="2754294">
                            <a:off x="6527" y="4871"/>
                            <a:ext cx="226" cy="225"/>
                            <a:chOff x="6526" y="4871"/>
                            <a:chExt cx="226" cy="225"/>
                          </a:xfrm>
                        </wpg:grpSpPr>
                        <wps:wsp>
                          <wps:cNvPr id="670" name="Oval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6" y="4871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1" name="Line 476"/>
                          <wps:cNvCnPr/>
                          <wps:spPr bwMode="auto">
                            <a:xfrm>
                              <a:off x="6639" y="4871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2" name="Line 477"/>
                          <wps:cNvCnPr/>
                          <wps:spPr bwMode="auto">
                            <a:xfrm>
                              <a:off x="6526" y="4984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3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3900" y="5970"/>
                            <a:ext cx="2941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菜名：ＸＸＸＸＸ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3900" y="6593"/>
                            <a:ext cx="2941" cy="9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描述：ＸＸＸＸＸＸＸＸＸＸＸＸＸＸＸＸＸＸＸＸＸＸＸＸＸＸ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8311" y="7053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AutoShape 48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3160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3900" y="5346"/>
                            <a:ext cx="29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价格：＿＿＿＿＿＿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48" o:spid="_x0000_s1255" style="position:absolute;margin-left:12pt;margin-top:1.2pt;width:420pt;height:257.8pt;z-index:251672576;mso-wrap-distance-left:6.75pt;mso-wrap-distance-right:6.75pt" coordorigin="2011,2220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">
                <v:rect id="Rectangle 454" o:spid="_x0000_s1256" style="position:absolute;left:2011;top:2220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iq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KqxQAAANwAAAAPAAAAAAAAAAAAAAAAAJgCAABkcnMv&#10;ZG93bnJldi54bWxQSwUGAAAAAAQABAD1AAAAigMAAAAA&#10;"/>
                <v:rect id="Rectangle 455" o:spid="_x0000_s1257" style="position:absolute;left:2220;top:2376;width:8715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d6s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p3q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456" o:spid="_x0000_s1258" style="position:absolute;left:2220;top:3157;width:126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4cc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fPX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+jhx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457" o:spid="_x0000_s1259" style="position:absolute;left:2220;top:409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fosYA&#10;AADcAAAADwAAAGRycy9kb3ducmV2LnhtbESPT4vCMBTE74LfITzBi6ypLlbpGkVFwcN68A/sHh/N&#10;sy02L6WJtX77jbDgcZiZ3zDzZWtK0VDtCssKRsMIBHFqdcGZgst59zED4TyyxtIyKXiSg+Wi25lj&#10;ou2Dj9ScfCYChF2CCnLvq0RKl+Zk0A1tRRy8q60N+iDrTOoaHwFuSjmOolgaLDgs5FjRJqf0drob&#10;BfJwmX0+r4f173YyLb5v1Ayin0apfq9dfYHw1Pp3+L+91wriyRhe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UfosYAAADcAAAADwAAAAAAAAAAAAAAAACYAgAAZHJz&#10;L2Rvd25yZXYueG1sUEsFBgAAAAAEAAQA9QAAAIsDAAAAAA==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458" o:spid="_x0000_s1260" style="position:absolute;left:2220;top:5028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Dn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2XQ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kA53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459" o:spid="_x0000_s1261" style="position:absolute;left:2220;top:5963;width:126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2b6c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49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Nm+n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460" o:spid="_x0000_s1262" style="position:absolute;left:2220;top:690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+cs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PnL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461" o:spid="_x0000_s1263" style="position:absolute;left:4845;top:3158;width:911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EH8YA&#10;AADcAAAADwAAAGRycy9kb3ducmV2LnhtbESPX2vCQBDE3wv9DscWfCl6qWAo0VNKoOBLkNo/+Ljk&#10;1iQ2txdzq4nfvlco9HGYmd8wq83oWnWlPjSeDTzNElDEpbcNVwY+3l+nz6CCIFtsPZOBGwXYrO/v&#10;VphZP/AbXfdSqQjhkKGBWqTLtA5lTQ7DzHfE0Tv63qFE2Vfa9jhEuGv1PElS7bDhuFBjR3lN5ff+&#10;4gwcZfE1fO4u5+58yB8rKYpTPi+MmTyML0tQQqP8h//aW2sgXaTweyYeAb3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QEH8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</w:t>
                        </w:r>
                      </w:p>
                    </w:txbxContent>
                  </v:textbox>
                </v:rect>
                <v:rect id="Rectangle 462" o:spid="_x0000_s1264" style="position:absolute;left:10830;top:3158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Fn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5bAH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8FnsYAAADcAAAADwAAAAAAAAAAAAAAAACYAgAAZHJz&#10;L2Rvd25yZXYueG1sUEsFBgAAAAAEAAQA9QAAAIsDAAAAAA==&#10;"/>
                <v:rect id="Rectangle 463" o:spid="_x0000_s1265" style="position:absolute;left:10830;top:3783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0oSMIA&#10;AADcAAAADwAAAGRycy9kb3ducmV2LnhtbERPy4rCMBTdC/5DuMJsxKaO6EjHKCoKLsaFjuAsL83t&#10;A5ub0sRa/94sBlweznux6kwlWmpcaVnBOIpBEKdWl5wruPzuR3MQziNrrCyTgic5WC37vQUm2j74&#10;RO3Z5yKEsEtQQeF9nUjp0oIMusjWxIHLbGPQB9jkUjf4COGmkp9xPJMGSw4NBda0LSi9ne9GgTxe&#10;5pNndtz87aZf5c+N2mF8bZX6GHTrbxCeOv8W/7sPWsFsGtaG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ShIwgAAANwAAAAPAAAAAAAAAAAAAAAAAJgCAABkcnMvZG93&#10;bnJldi54bWxQSwUGAAAAAAQABAD1AAAAhwMAAAAA&#10;" fillcolor="gray"/>
                <v:rect id="Rectangle 464" o:spid="_x0000_s1266" style="position:absolute;left:3900;top:4089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0d8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DR3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rect id="Rectangle 465" o:spid="_x0000_s1267" style="position:absolute;left:5476;top:4089;width:1365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XV8IA&#10;AADcAAAADwAAAGRycy9kb3ducmV2LnhtbERPPW+DMBDdI/U/WBepW2JCJdRSDKpapUrHhCzdrvgC&#10;pPiMsAOkvz4eInV8et9ZMZtOjDS41rKCzToCQVxZ3XKt4FhuV88gnEfW2FkmBVdyUOQPiwxTbSfe&#10;03jwtQgh7FJU0Hjfp1K6qiGDbm174sCd7GDQBzjUUg84hXDTyTiKEmmw5dDQYE/vDVW/h4tR8NPG&#10;R/zbl5+Redk++a+5PF++P5R6XM5vryA8zf5ffHfvtIIkCfPDmXAE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ldX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图片２</w:t>
                        </w:r>
                      </w:p>
                    </w:txbxContent>
                  </v:textbox>
                </v:rect>
                <v:group id="Group 466" o:spid="_x0000_s1268" style="position:absolute;left:7156;top:4246;width:630;height:624" coordorigin="7156,4246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<v:oval id="Oval 467" o:spid="_x0000_s1269" style="position:absolute;left:7156;top:4246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6x8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WbaE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p6x8MAAADcAAAADwAAAAAAAAAAAAAAAACYAgAAZHJzL2Rv&#10;d25yZXYueG1sUEsFBgAAAAAEAAQA9QAAAIgDAAAAAA==&#10;"/>
                  <v:line id="Line 468" o:spid="_x0000_s1270" style="position:absolute;visibility:visible;mso-wrap-style:square" from="7471,4246" to="7471,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<v:line id="Line 469" o:spid="_x0000_s1271" style="position:absolute;visibility:visible;mso-wrap-style:square" from="7156,4557" to="7786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uG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akX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ty4YxwAAANwAAAAPAAAAAAAA&#10;AAAAAAAAAKECAABkcnMvZG93bnJldi54bWxQSwUGAAAAAAQABAD5AAAAlQMAAAAA&#10;"/>
                </v:group>
                <v:group id="Group 470" o:spid="_x0000_s1272" style="position:absolute;left:4952;top:4874;width:226;height:225;rotation:3008424fd" coordorigin="4951,4874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iUxpnFAAAA3AAA&#10;AA8AAAAAAAAAAAAAAAAAqgIAAGRycy9kb3ducmV2LnhtbFBLBQYAAAAABAAEAPoAAACcAwAAAAA=&#10;">
                  <v:oval id="Oval 471" o:spid="_x0000_s1273" style="position:absolute;left:4951;top:4874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8xMQA&#10;AADcAAAADwAAAGRycy9kb3ducmV2LnhtbESPQWvCQBSE7wX/w/IK3urGBpeSuooogj30YNreH9ln&#10;Esy+DdnXmP77bqHgcZiZb5j1dvKdGmmIbWALy0UGirgKruXawufH8ekFVBRkh11gsvBDEbab2cMa&#10;CxdufKaxlFolCMcCLTQifaF1rBryGBehJ07eJQweJcmh1m7AW4L7Tj9nmdEeW04LDfa0b6i6lt/e&#10;wqHelWbUuazyy+Ekq+vX+1u+tHb+OO1eQQlNcg//t0/OgjEG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fMTEAAAA3AAAAA8AAAAAAAAAAAAAAAAAmAIAAGRycy9k&#10;b3ducmV2LnhtbFBLBQYAAAAABAAEAPUAAACJAwAAAAA=&#10;"/>
                  <v:line id="Line 472" o:spid="_x0000_s1274" style="position:absolute;visibility:visible;mso-wrap-style:square" from="5064,4874" to="5064,5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<v:line id="Line 473" o:spid="_x0000_s1275" style="position:absolute;visibility:visible;mso-wrap-style:square" from="4951,4987" to="5177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</v:group>
                <v:group id="Group 474" o:spid="_x0000_s1276" style="position:absolute;left:6527;top:4871;width:226;height:225;rotation:3008424fd" coordorigin="6526,4871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cycxgAAANwA&#10;AAAPAAAAAAAAAAAAAAAAAKoCAABkcnMvZG93bnJldi54bWxQSwUGAAAAAAQABAD6AAAAnQMAAAAA&#10;">
                  <v:oval id="Oval 475" o:spid="_x0000_s1277" style="position:absolute;left:6526;top:4871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3X9s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Jt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Ddf2wgAAANwAAAAPAAAAAAAAAAAAAAAAAJgCAABkcnMvZG93&#10;bnJldi54bWxQSwUGAAAAAAQABAD1AAAAhwMAAAAA&#10;"/>
                  <v:line id="Line 476" o:spid="_x0000_s1278" style="position:absolute;visibility:visible;mso-wrap-style:square" from="6639,4871" to="6639,5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<v:line id="Line 477" o:spid="_x0000_s1279" style="position:absolute;visibility:visible;mso-wrap-style:square" from="6526,4984" to="6752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</v:group>
                <v:rect id="Rectangle 478" o:spid="_x0000_s1280" style="position:absolute;left:3900;top:5970;width:2941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f/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n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V/9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菜名：ＸＸＸＸＸ</w:t>
                        </w:r>
                      </w:p>
                    </w:txbxContent>
                  </v:textbox>
                </v:rect>
                <v:rect id="Rectangle 479" o:spid="_x0000_s1281" style="position:absolute;left:3900;top:6593;width:2941;height: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Hi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rmi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Hi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描述：ＸＸＸＸＸＸＸＸＸＸＸＸＸＸＸＸＸＸＸＸＸＸＸＸＸＸ</w:t>
                        </w:r>
                      </w:p>
                    </w:txbxContent>
                  </v:textbox>
                </v:rect>
                <v:rect id="Rectangle 480" o:spid="_x0000_s1282" style="position:absolute;left:8311;top:7053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iE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5Ygb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RiEs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481" o:spid="_x0000_s1283" type="#_x0000_t15" style="position:absolute;left:3585;top:3160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wgsYA&#10;AADcAAAADwAAAGRycy9kb3ducmV2LnhtbESPQWvCQBSE7wX/w/IEb3VTD6mNrqKCIC09NM2h3p7Z&#10;ZzY1+zZktzH+e7dQ6HGYmW+Y5Xqwjeip87VjBU/TBARx6XTNlYLic/84B+EDssbGMSm4kYf1avSw&#10;xEy7K39Qn4dKRAj7DBWYENpMSl8asuinriWO3tl1FkOUXSV1h9cIt42cJUkqLdYcFwy2tDNUXvIf&#10;qyA/zrcv5rKri/69OL1u3r7C/tspNRkPmwWIQEP4D/+1D1pB+pzC75l4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Swg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82" o:spid="_x0000_s1284" style="position:absolute;left:3900;top:5346;width:29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Z/s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yN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Wf7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价格：＿＿＿＿＿＿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E7FF9" w:rsidRPr="00DE7FF9" w:rsidRDefault="00DE7FF9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6E1D4D" w:rsidRDefault="006E1D4D" w:rsidP="006E1D4D">
      <w:r>
        <w:t>点击具体菜品下面编辑按钮，进入该菜品的编辑页面，点击其中相应项可以编辑，点击＋按钮可以添加新图片，点击图片中</w:t>
      </w:r>
      <w:r>
        <w:t>x</w:t>
      </w:r>
      <w:r w:rsidR="00030A41">
        <w:t>按钮可以删除该张图片</w:t>
      </w:r>
      <w:r w:rsidR="00030A41">
        <w:rPr>
          <w:rFonts w:hint="eastAsia"/>
        </w:rPr>
        <w:t>。</w:t>
      </w:r>
    </w:p>
    <w:p w:rsidR="00DF5A55" w:rsidRPr="006E1D4D" w:rsidRDefault="00446743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3600" behindDoc="0" locked="0" layoutInCell="1" allowOverlap="1" wp14:anchorId="082C8327" wp14:editId="2EB022CC">
                <wp:simplePos x="0" y="0"/>
                <wp:positionH relativeFrom="column">
                  <wp:posOffset>147686</wp:posOffset>
                </wp:positionH>
                <wp:positionV relativeFrom="paragraph">
                  <wp:posOffset>88265</wp:posOffset>
                </wp:positionV>
                <wp:extent cx="5326380" cy="3230880"/>
                <wp:effectExtent l="0" t="0" r="26670" b="26670"/>
                <wp:wrapNone/>
                <wp:docPr id="678" name="组合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6380" cy="3230880"/>
                          <a:chOff x="2011" y="8772"/>
                          <a:chExt cx="9134" cy="5616"/>
                        </a:xfrm>
                      </wpg:grpSpPr>
                      <wps:wsp>
                        <wps:cNvPr id="679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2011" y="8772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2220" y="8929"/>
                            <a:ext cx="871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2220" y="970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2220" y="1064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2220" y="1158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220" y="1251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2220" y="1345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4844" y="9711"/>
                            <a:ext cx="10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10830" y="9711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10830" y="10335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3585" y="10332"/>
                            <a:ext cx="7036" cy="3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3900" y="10642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5476" y="10642"/>
                            <a:ext cx="1365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2" name="Group 497"/>
                        <wpg:cNvGrpSpPr>
                          <a:grpSpLocks/>
                        </wpg:cNvGrpSpPr>
                        <wpg:grpSpPr bwMode="auto">
                          <a:xfrm>
                            <a:off x="7156" y="10798"/>
                            <a:ext cx="630" cy="624"/>
                            <a:chOff x="7156" y="10798"/>
                            <a:chExt cx="630" cy="624"/>
                          </a:xfrm>
                        </wpg:grpSpPr>
                        <wps:wsp>
                          <wps:cNvPr id="693" name="Oval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6" y="10798"/>
                              <a:ext cx="63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4" name="Line 499"/>
                          <wps:cNvCnPr/>
                          <wps:spPr bwMode="auto">
                            <a:xfrm>
                              <a:off x="7471" y="10798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500"/>
                          <wps:cNvCnPr/>
                          <wps:spPr bwMode="auto">
                            <a:xfrm>
                              <a:off x="7156" y="11110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6" name="Group 501"/>
                        <wpg:cNvGrpSpPr>
                          <a:grpSpLocks/>
                        </wpg:cNvGrpSpPr>
                        <wpg:grpSpPr bwMode="auto">
                          <a:xfrm rot="2754294">
                            <a:off x="4952" y="11426"/>
                            <a:ext cx="226" cy="225"/>
                            <a:chOff x="4951" y="11426"/>
                            <a:chExt cx="226" cy="225"/>
                          </a:xfrm>
                        </wpg:grpSpPr>
                        <wps:wsp>
                          <wps:cNvPr id="697" name="Oval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1" y="11426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" name="Line 503"/>
                          <wps:cNvCnPr/>
                          <wps:spPr bwMode="auto">
                            <a:xfrm>
                              <a:off x="5064" y="11426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504"/>
                          <wps:cNvCnPr/>
                          <wps:spPr bwMode="auto">
                            <a:xfrm>
                              <a:off x="4951" y="11539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0" name="Group 505"/>
                        <wpg:cNvGrpSpPr>
                          <a:grpSpLocks/>
                        </wpg:cNvGrpSpPr>
                        <wpg:grpSpPr bwMode="auto">
                          <a:xfrm rot="2754294">
                            <a:off x="6527" y="11423"/>
                            <a:ext cx="226" cy="225"/>
                            <a:chOff x="6526" y="11423"/>
                            <a:chExt cx="226" cy="225"/>
                          </a:xfrm>
                        </wpg:grpSpPr>
                        <wps:wsp>
                          <wps:cNvPr id="701" name="Oval 5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6" y="11423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" name="Line 507"/>
                          <wps:cNvCnPr/>
                          <wps:spPr bwMode="auto">
                            <a:xfrm>
                              <a:off x="6639" y="11423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3" name="Line 508"/>
                          <wps:cNvCnPr/>
                          <wps:spPr bwMode="auto">
                            <a:xfrm>
                              <a:off x="6526" y="11536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4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3900" y="12521"/>
                            <a:ext cx="294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菜名：ＸＸＸＸＸ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3900" y="13146"/>
                            <a:ext cx="2941" cy="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描述：ＸＸＸＸＸＸＸＸＸＸＸＸＸＸＸＸＸＸＸＸＸＸＸＸＸＸ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8311" y="13605"/>
                            <a:ext cx="147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AutoShape 5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4" y="9713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3899" y="11898"/>
                            <a:ext cx="2941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价格：＿＿＿＿＿＿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78" o:spid="_x0000_s1285" style="position:absolute;margin-left:11.65pt;margin-top:6.95pt;width:419.4pt;height:254.4pt;z-index:251673600;mso-wrap-distance-left:6.75pt;mso-wrap-distance-right:6.75pt" coordorigin="2011,8772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">
                <v:rect id="Rectangle 484" o:spid="_x0000_s1286" style="position:absolute;left:2011;top:8772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oF8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hq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5aBfEAAAA3AAAAA8AAAAAAAAAAAAAAAAAmAIAAGRycy9k&#10;b3ducmV2LnhtbFBLBQYAAAAABAAEAPUAAACJAwAAAAA=&#10;"/>
                <v:rect id="Rectangle 485" o:spid="_x0000_s1287" style="position:absolute;left:2220;top:8929;width:8715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axrcIA&#10;AADcAAAADwAAAGRycy9kb3ducmV2LnhtbERPu27CMBTdK/UfrFupW3GgUgQBgxCIqoyQLGyX+JKk&#10;ja+j2HnA1+OhUsej815tRlOLnlpXWVYwnUQgiHOrKy4UZOnhYw7CeWSNtWVScCcHm/XrywoTbQc+&#10;UX/2hQgh7BJUUHrfJFK6vCSDbmIb4sDdbGvQB9gWUrc4hHBTy1kUxdJgxaGhxIZ2JeW/584ouFaz&#10;DB+n9Csyi8OnP47pT3fZK/X+Nm6XIDyN/l/85/7WCuJ5mB/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rGt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486" o:spid="_x0000_s1288" style="position:absolute;left:2220;top:970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UNsIA&#10;AADcAAAADwAAAGRycy9kb3ducmV2LnhtbESPQYvCMBSE74L/ITzBm6YqiHaNIoqiR60Xb2+bt23X&#10;5qU0Uau/3giCx2FmvmFmi8aU4ka1KywrGPQjEMSp1QVnCk7JpjcB4TyyxtIyKXiQg8W83ZphrO2d&#10;D3Q7+kwECLsYFeTeV7GULs3JoOvbijh4f7Y26IOsM6lrvAe4KeUwisbSYMFhIceKVjmll+PVKPgt&#10;hid8HpJtZKabkd83yf/1vFaq22mWPyA8Nf4b/rR3WsF4MoD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hQ2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487" o:spid="_x0000_s1289" style="position:absolute;left:2220;top:1064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z5ccA&#10;AADcAAAADwAAAGRycy9kb3ducmV2LnhtbESPQWvCQBSE7wX/w/IKvZRmY6Q2pK5BS4Ue6kEN6PGR&#10;fSbB7NuQ3cb477uFgsdhZr5hFvloWjFQ7xrLCqZRDIK4tLrhSkFx2LykIJxH1thaJgU3cpAvJw8L&#10;zLS98o6Gva9EgLDLUEHtfZdJ6cqaDLrIdsTBO9veoA+yr6Tu8RrgppVJHM+lwYbDQo0dfdRUXvY/&#10;RoHcFunsdt6uT5+vb833hYbn+Dgo9fQ4rt5BeBr9Pfzf/tIK5mk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1M+XHAAAA3AAAAA8AAAAAAAAAAAAAAAAAmAIAAGRy&#10;cy9kb3ducmV2LnhtbFBLBQYAAAAABAAEAPUAAACMAwAAAAA=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488" o:spid="_x0000_s1290" style="position:absolute;left:2220;top:1158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v2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sFimc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C/a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489" o:spid="_x0000_s1291" style="position:absolute;left:2220;top:1251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3rsQA&#10;AADcAAAADwAAAGRycy9kb3ducmV2LnhtbESPQYvCMBSE7wv+h/AWvK3pqohWo4ii6FHbi7dn82y7&#10;27yUJmrdX78RBI/DzHzDzBatqcSNGldaVvDdi0AQZ1aXnCtIk83XGITzyBory6TgQQ4W887HDGNt&#10;73yg29HnIkDYxaig8L6OpXRZQQZdz9bEwbvYxqAPssmlbvAe4KaS/SgaSYMlh4UCa1oVlP0er0bB&#10;ueyn+HdItpGZbAZ+3yY/19Naqe5nu5yC8NT6d/jV3mkFo/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tt67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490" o:spid="_x0000_s1292" style="position:absolute;left:2220;top:1345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ESNcQA&#10;AADcAAAADwAAAGRycy9kb3ducmV2LnhtbESPQYvCMBSE7wv+h/AWvK3pKopWo4ii6FHbi7dn82y7&#10;27yUJmrdX78RBI/DzHzDzBatqcSNGldaVvDdi0AQZ1aXnCtIk83XGITzyBory6TgQQ4W887HDGNt&#10;73yg29HnIkDYxaig8L6OpXRZQQZdz9bEwbvYxqAPssmlbvAe4KaS/SgaSYMlh4UCa1oVlP0er0bB&#10;ueyn+HdItpGZbAZ+3yY/19Naqe5nu5yC8NT6d/jV3mkFo/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hEjX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491" o:spid="_x0000_s1293" style="position:absolute;left:4844;top:9711;width:10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QoWMYA&#10;AADcAAAADwAAAGRycy9kb3ducmV2LnhtbESPW0vDQBSE3wX/w3IEX8RuLDSU2E2RgOBLkNYLPh6y&#10;JxfNnk2zp03677uC4OMwM98wm+3senWiMXSeDTwsElDElbcdNwbe357v16CCIFvsPZOBMwXY5tdX&#10;G8ysn3hHp700KkI4ZGigFRkyrUPVksOw8ANx9Go/OpQox0bbEacId71eJkmqHXYcF1ocqGip+tkf&#10;nYFaVp/Tx+vxMBy+irtGyvK7WJbG3N7MT4+ghGb5D/+1X6yBdJ3C75l4BH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QoWM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编辑</w:t>
                        </w:r>
                      </w:p>
                    </w:txbxContent>
                  </v:textbox>
                </v:rect>
                <v:rect id="Rectangle 492" o:spid="_x0000_s1294" style="position:absolute;left:10830;top:9711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p2cUA&#10;AADcAAAADwAAAGRycy9kb3ducmV2LnhtbESPQWvCQBSE7wX/w/IK3ppNFVKNWUVaLPao8eLtmX0m&#10;abNvQ3Y1qb++WxA8DjPzDZOtBtOIK3WutqzgNYpBEBdW11wqOOSblxkI55E1NpZJwS85WC1HTxmm&#10;2va8o+velyJA2KWooPK+TaV0RUUGXWRb4uCdbWfQB9mVUnfYB7hp5CSOE2mw5rBQYUvvFRU/+4tR&#10;cKonB7zt8s/YzDdT/zXk35fjh1Lj52G9AOFp8I/wvb3VCpLZG/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ynZxQAAANwAAAAPAAAAAAAAAAAAAAAAAJgCAABkcnMv&#10;ZG93bnJldi54bWxQSwUGAAAAAAQABAD1AAAAigMAAAAA&#10;"/>
                <v:rect id="Rectangle 493" o:spid="_x0000_s1295" style="position:absolute;left:10830;top:10335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0ED8MA&#10;AADcAAAADwAAAGRycy9kb3ducmV2LnhtbERPy4rCMBTdC/5DuIIbGVNH7JRqFB1mYBa68AG6vDTX&#10;ttjclCbW+vdmMeDycN6LVWcq0VLjSssKJuMIBHFmdcm5gtPx9yMB4TyyxsoyKXiSg9Wy31tgqu2D&#10;99QefC5CCLsUFRTe16mULivIoBvbmjhwV9sY9AE2udQNPkK4qeRnFMXSYMmhocCavgvKboe7USB3&#10;p2T6vO42l5/ZV7m9UTuKzq1Sw0G3noPw1Pm3+N/9pxXESVgbzo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0ED8MAAADcAAAADwAAAAAAAAAAAAAAAACYAgAAZHJzL2Rv&#10;d25yZXYueG1sUEsFBgAAAAAEAAQA9QAAAIgDAAAAAA==&#10;" fillcolor="gray"/>
                <v:rect id="Rectangle 494" o:spid="_x0000_s1296" style="position:absolute;left:3585;top:10332;width:703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YM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C5iu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7BgwxQAAANwAAAAPAAAAAAAAAAAAAAAAAJgCAABkcnMv&#10;ZG93bnJldi54bWxQSwUGAAAAAAQABAD1AAAAigMAAAAA&#10;"/>
                <v:rect id="Rectangle 495" o:spid="_x0000_s1297" style="position:absolute;left:3900;top:10642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8ncMEA&#10;AADcAAAADwAAAGRycy9kb3ducmV2LnhtbERPPW/CMBDdkfgP1lViA6cgoRIwqKJKBSOEhe2IjyQ0&#10;PkexA4ZfXw+VOj6979UmmEbcqXO1ZQXvkwQEcWF1zaWCU56NP0A4j6yxsUwKnuRgsx4OVphq++AD&#10;3Y++FDGEXYoKKu/bVEpXVGTQTWxLHLmr7Qz6CLtS6g4fMdw0cpokc2mw5thQYUvbioqfY28UXOrp&#10;CV+H/Dsxi2zm9yG/9ecvpUZv4XMJwlPw/+I/904rmC/i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PJ3DBAAAA3AAAAA8AAAAAAAAAAAAAAAAAmAIAAGRycy9kb3du&#10;cmV2LnhtbFBLBQYAAAAABAAEAPUAAACG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rect id="Rectangle 496" o:spid="_x0000_s1298" style="position:absolute;left:5476;top:10642;width:1365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C6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w1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4Lr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图片２</w:t>
                        </w:r>
                      </w:p>
                    </w:txbxContent>
                  </v:textbox>
                </v:rect>
                <v:group id="Group 497" o:spid="_x0000_s1299" style="position:absolute;left:7156;top:10798;width:630;height:624" coordorigin="7156,10798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<v:oval id="Oval 498" o:spid="_x0000_s1300" style="position:absolute;left:7156;top:10798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ve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H/N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r3vEAAAA3AAAAA8AAAAAAAAAAAAAAAAAmAIAAGRycy9k&#10;b3ducmV2LnhtbFBLBQYAAAAABAAEAPUAAACJAwAAAAA=&#10;"/>
                  <v:line id="Line 499" o:spid="_x0000_s1301" style="position:absolute;visibility:visible;mso-wrap-style:square" from="7471,10798" to="7471,11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<v:line id="Line 500" o:spid="_x0000_s1302" style="position:absolute;visibility:visible;mso-wrap-style:square" from="7156,11110" to="7786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</v:group>
                <v:group id="Group 501" o:spid="_x0000_s1303" style="position:absolute;left:4952;top:11426;width:226;height:225;rotation:3008424fd" coordorigin="4951,11426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kyjJxgAAANwA&#10;AAAPAAAAAAAAAAAAAAAAAKoCAABkcnMvZG93bnJldi54bWxQSwUGAAAAAAQABAD6AAAAnQMAAAAA&#10;">
                  <v:oval id="Oval 502" o:spid="_x0000_s1304" style="position:absolute;left:4951;top:11426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peMUA&#10;AADcAAAADwAAAGRycy9kb3ducmV2LnhtbESPQWvCQBSE74X+h+UVeqsbG4waXUUqBXvowbTeH9ln&#10;Esy+DdnXmP57Vyj0OMzMN8x6O7pWDdSHxrOB6SQBRVx623Bl4Pvr/WUBKgiyxdYzGfilANvN48Ma&#10;c+uvfKShkEpFCIccDdQiXa51KGtyGCa+I47e2fcOJcq+0rbHa4S7Vr8mSaYdNhwXauzorabyUvw4&#10;A/tqV2SDTmWWnvcHmV1Onx/p1Jjnp3G3AiU0yn/4r32wBrLlHO5n4hH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Kl4xQAAANwAAAAPAAAAAAAAAAAAAAAAAJgCAABkcnMv&#10;ZG93bnJldi54bWxQSwUGAAAAAAQABAD1AAAAigMAAAAA&#10;"/>
                  <v:line id="Line 503" o:spid="_x0000_s1305" style="position:absolute;visibility:visible;mso-wrap-style:square" from="5064,11426" to="5064,1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<v:line id="Line 504" o:spid="_x0000_s1306" style="position:absolute;visibility:visible;mso-wrap-style:square" from="4951,11539" to="5177,1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</v:group>
                <v:group id="Group 505" o:spid="_x0000_s1307" style="position:absolute;left:6527;top:11423;width:226;height:225;rotation:3008424fd" coordorigin="6526,11423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92PPMEAAADcAAAADwAA&#10;AAAAAAAAAAAAAACqAgAAZHJzL2Rvd25yZXYueG1sUEsFBgAAAAAEAAQA+gAAAJgDAAAAAA==&#10;">
                  <v:oval id="Oval 506" o:spid="_x0000_s1308" style="position:absolute;left:6526;top:11423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Ojc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1S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mDo3EAAAA3AAAAA8AAAAAAAAAAAAAAAAAmAIAAGRycy9k&#10;b3ducmV2LnhtbFBLBQYAAAAABAAEAPUAAACJAwAAAAA=&#10;"/>
                  <v:line id="Line 507" o:spid="_x0000_s1309" style="position:absolute;visibility:visible;mso-wrap-style:square" from="6639,11423" to="6639,11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<v:line id="Line 508" o:spid="_x0000_s1310" style="position:absolute;visibility:visible;mso-wrap-style:square" from="6526,11536" to="6752,1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</v:group>
                <v:rect id="Rectangle 509" o:spid="_x0000_s1311" style="position:absolute;left:3900;top:12521;width:2941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+7acUA&#10;AADcAAAADwAAAGRycy9kb3ducmV2LnhtbESPzW7CMBCE70i8g7VIvYENrfoTYhCiomqPEC69LfGS&#10;BOJ1FJuQ9ukxUqUeRzPzjSZd9rYWHbW+cqxhOlEgiHNnKi407LPN+BWED8gGa8ek4Yc8LBfDQYqJ&#10;cVfeUrcLhYgQ9glqKENoEil9XpJFP3ENcfSOrrUYomwLaVq8Rrit5UypZ2mx4rhQYkPrkvLz7mI1&#10;HKrZHn+32Yeyb5vH8NVnp8v3u9YPo341BxGoD//hv/an0fCi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7tp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菜名：ＸＸＸＸＸ</w:t>
                        </w:r>
                      </w:p>
                    </w:txbxContent>
                  </v:textbox>
                </v:rect>
                <v:rect id="Rectangle 510" o:spid="_x0000_s1312" style="position:absolute;left:3900;top:13146;width:2941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e8s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l7UE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x7y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描述：ＸＸＸＸＸＸＸＸＸＸＸＸＸＸＸＸＸＸＸＸＸＸＸＸＸＸ</w:t>
                        </w:r>
                      </w:p>
                    </w:txbxContent>
                  </v:textbox>
                </v:rect>
                <v:rect id="Rectangle 511" o:spid="_x0000_s1313" style="position:absolute;left:8311;top:13605;width:147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AhcQA&#10;AADcAAAADwAAAGRycy9kb3ducmV2LnhtbESPQWsCMRSE74X+h/AK3mpSBaurUUpF0aOuF2/PzXN3&#10;7eZl2URd/fVGKHgcZuYbZjJrbSUu1PjSsYavrgJBnDlTcq5hly4+hyB8QDZYOSYNN/Iwm76/TTAx&#10;7sobumxDLiKEfYIaihDqREqfFWTRd11NHL2jayyGKJtcmgavEW4r2VNqIC2WHBcKrOm3oOxve7Ya&#10;DmVvh/dNulR2tOiHdZuezvu51p2P9mcMIlAbXuH/9spo+FY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BgIX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512" o:spid="_x0000_s1314" type="#_x0000_t15" style="position:absolute;left:3584;top:9713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9p+cYA&#10;AADcAAAADwAAAGRycy9kb3ducmV2LnhtbESPT2vCQBTE7wW/w/KE3uqmPfgndRUrCKJ4aJqDvT2z&#10;z2xq9m3IbmP89q5Q6HGYmd8w82Vva9FR6yvHCl5HCQjiwumKSwX51+ZlCsIHZI21Y1JwIw/LxeBp&#10;jql2V/6kLguliBD2KSowITSplL4wZNGPXEMcvbNrLYYo21LqFq8Rbmv5liRjabHiuGCwobWh4pL9&#10;WgXZ9/RjZi7rKu8O+Wm32h/D5scp9TzsV+8gAvXhP/zX3moFk2QCj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9p+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513" o:spid="_x0000_s1315" style="position:absolute;left:3899;top:11898;width:294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xbMEA&#10;AADcAAAADwAAAGRycy9kb3ducmV2LnhtbERPPW/CMBDdK/EfrENiKzYgUUgxCIFAMEJY2K7xNUmJ&#10;z1FsIPDr8VCJ8el9zxatrcSNGl861jDoKxDEmTMl5xpO6eZzAsIHZIOVY9LwIA+Leedjholxdz7Q&#10;7RhyEUPYJ6ihCKFOpPRZQRZ939XEkft1jcUQYZNL0+A9httKDpUaS4slx4YCa1oVlF2OV6vhpxye&#10;8HlIt8pON6Owb9O/63mtda/bLr9BBGrDW/zv3hkNXyqujWfi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SsWz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价格：＿＿＿＿＿＿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Pr="0006487A" w:rsidRDefault="00DF5A55" w:rsidP="0006487A"/>
    <w:p w:rsidR="002A71FB" w:rsidRPr="00856551" w:rsidRDefault="00856551" w:rsidP="0058414B">
      <w:pPr>
        <w:pStyle w:val="2"/>
      </w:pPr>
      <w:bookmarkStart w:id="23" w:name="_Toc404440182"/>
      <w:r w:rsidRPr="00856551">
        <w:lastRenderedPageBreak/>
        <w:t>流水管理</w:t>
      </w:r>
      <w:bookmarkEnd w:id="23"/>
    </w:p>
    <w:p w:rsidR="00BF75D4" w:rsidRDefault="00BF75D4" w:rsidP="00BF75D4">
      <w:r>
        <w:t>该页面可以进行相应流水管理和历史记录查看</w:t>
      </w:r>
      <w:r w:rsidR="00EF5871">
        <w:t>，历史记录查看方式分为：今日流水，周流水，月流水，半年流水等等</w:t>
      </w:r>
      <w:r w:rsidR="00EF5871">
        <w:rPr>
          <w:rFonts w:hint="eastAsia"/>
        </w:rPr>
        <w:t>。</w:t>
      </w:r>
    </w:p>
    <w:p w:rsidR="00BF75D4" w:rsidRDefault="00BF75D4" w:rsidP="00BF75D4">
      <w:r>
        <w:tab/>
      </w:r>
      <w:r w:rsidR="00D525C9">
        <w:t>最后会根据选择查看方式，在</w:t>
      </w:r>
      <w:proofErr w:type="gramStart"/>
      <w:r w:rsidR="00D525C9">
        <w:t>该显示</w:t>
      </w:r>
      <w:proofErr w:type="gramEnd"/>
      <w:r w:rsidR="00D525C9">
        <w:t>页面显示当前查看方式的总额</w:t>
      </w:r>
      <w:r w:rsidR="00D525C9">
        <w:rPr>
          <w:rFonts w:hint="eastAsia"/>
        </w:rPr>
        <w:t>。</w:t>
      </w:r>
    </w:p>
    <w:p w:rsidR="00856551" w:rsidRPr="00BF75D4" w:rsidRDefault="00BF75D4" w:rsidP="00856551">
      <w:r>
        <w:rPr>
          <w:noProof/>
        </w:rPr>
        <mc:AlternateContent>
          <mc:Choice Requires="wpg">
            <w:drawing>
              <wp:anchor distT="0" distB="0" distL="85725" distR="85725" simplePos="0" relativeHeight="251675648" behindDoc="0" locked="0" layoutInCell="1" allowOverlap="1" wp14:anchorId="3633A55B" wp14:editId="765B6534">
                <wp:simplePos x="0" y="0"/>
                <wp:positionH relativeFrom="column">
                  <wp:posOffset>121920</wp:posOffset>
                </wp:positionH>
                <wp:positionV relativeFrom="paragraph">
                  <wp:posOffset>93345</wp:posOffset>
                </wp:positionV>
                <wp:extent cx="5310345" cy="3155372"/>
                <wp:effectExtent l="0" t="0" r="24130" b="26035"/>
                <wp:wrapNone/>
                <wp:docPr id="709" name="组合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0345" cy="3155372"/>
                          <a:chOff x="1801" y="3935"/>
                          <a:chExt cx="9134" cy="5616"/>
                        </a:xfrm>
                      </wpg:grpSpPr>
                      <wps:wsp>
                        <wps:cNvPr id="710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801" y="393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2010" y="409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010" y="487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2010" y="580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2010" y="6743"/>
                            <a:ext cx="1260" cy="77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2010" y="7679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2010" y="861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3435" y="4875"/>
                            <a:ext cx="1289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rPr>
                                  <w:sz w:val="18"/>
                                  <w:szCs w:val="18"/>
                                </w:rPr>
                                <w:t>历史订单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620" y="487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0620" y="5498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9044" y="4866"/>
                            <a:ext cx="1276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rPr>
                                  <w:sz w:val="18"/>
                                  <w:szCs w:val="18"/>
                                </w:rPr>
                                <w:t>今日流水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3375" y="5496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2" name="Group 527"/>
                        <wpg:cNvGrpSpPr>
                          <a:grpSpLocks/>
                        </wpg:cNvGrpSpPr>
                        <wpg:grpSpPr bwMode="auto">
                          <a:xfrm>
                            <a:off x="3585" y="5646"/>
                            <a:ext cx="6615" cy="936"/>
                            <a:chOff x="3585" y="5646"/>
                            <a:chExt cx="6615" cy="936"/>
                          </a:xfrm>
                        </wpg:grpSpPr>
                        <wps:wsp>
                          <wps:cNvPr id="723" name="Rectangle 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5646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4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595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5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5" y="595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6" name="Text Box 5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595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7" name="Group 532"/>
                        <wpg:cNvGrpSpPr>
                          <a:grpSpLocks/>
                        </wpg:cNvGrpSpPr>
                        <wpg:grpSpPr bwMode="auto">
                          <a:xfrm>
                            <a:off x="3585" y="6893"/>
                            <a:ext cx="6615" cy="935"/>
                            <a:chOff x="3585" y="6893"/>
                            <a:chExt cx="6615" cy="935"/>
                          </a:xfrm>
                        </wpg:grpSpPr>
                        <wps:wsp>
                          <wps:cNvPr id="728" name="Rectangle 5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6893"/>
                              <a:ext cx="6615" cy="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" name="Text Box 5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720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0" name="Text Box 5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5" y="720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1" name="Text Box 5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720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2" name="Group 537"/>
                        <wpg:cNvGrpSpPr>
                          <a:grpSpLocks/>
                        </wpg:cNvGrpSpPr>
                        <wpg:grpSpPr bwMode="auto">
                          <a:xfrm>
                            <a:off x="3585" y="8141"/>
                            <a:ext cx="6615" cy="935"/>
                            <a:chOff x="3585" y="8141"/>
                            <a:chExt cx="6615" cy="935"/>
                          </a:xfrm>
                        </wpg:grpSpPr>
                        <wps:wsp>
                          <wps:cNvPr id="733" name="Rectangle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8141"/>
                              <a:ext cx="6615" cy="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4" name="Text Box 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845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" name="Text Box 5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5" y="845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6" name="Text Box 5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845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09" o:spid="_x0000_s1316" style="position:absolute;margin-left:9.6pt;margin-top:7.35pt;width:418.15pt;height:248.45pt;z-index:251675648;mso-wrap-distance-left:6.75pt;mso-wrap-distance-right:6.75pt" coordorigin="1801,393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">
                <v:rect id="Rectangle 515" o:spid="_x0000_s1317" style="position:absolute;left:1801;top:393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rt8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Su3wgAAANwAAAAPAAAAAAAAAAAAAAAAAJgCAABkcnMvZG93&#10;bnJldi54bWxQSwUGAAAAAAQABAD1AAAAhwMAAAAA&#10;"/>
                <v:rect id="Rectangle 516" o:spid="_x0000_s1318" style="position:absolute;left:2010;top:409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OLMUA&#10;AADcAAAADwAAAGRycy9kb3ducmV2LnhtbESPQWvCQBSE7wX/w/IEb80mEWpNXYO0WNqjJhdvr9nX&#10;JDX7NmRXTf31bkHocZiZb5hVPppOnGlwrWUFSRSDIK6sbrlWUBbbx2cQziNr7CyTgl9ykK8nDyvM&#10;tL3wjs57X4sAYZehgsb7PpPSVQ0ZdJHtiYP3bQeDPsihlnrAS4CbTqZx/CQNthwWGuzptaHquD8Z&#10;BV9tWuJ1V7zHZrmd+8+x+Dkd3pSaTcfNCwhPo/8P39sfWsEi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Y4s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517" o:spid="_x0000_s1319" style="position:absolute;left:2010;top:487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MQW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vC8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xBb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r>
                          <w:t>订单管理</w:t>
                        </w:r>
                      </w:p>
                    </w:txbxContent>
                  </v:textbox>
                </v:rect>
                <v:rect id="Rectangle 518" o:spid="_x0000_s1320" style="position:absolute;left:2010;top:580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+1wM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3ie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77XA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r>
                          <w:t>菜单管理</w:t>
                        </w:r>
                      </w:p>
                    </w:txbxContent>
                  </v:textbox>
                </v:rect>
                <v:rect id="Rectangle 519" o:spid="_x0000_s1321" style="position:absolute;left:2010;top:6743;width:1260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UEMcA&#10;AADcAAAADwAAAGRycy9kb3ducmV2LnhtbESPQWvCQBSE7wX/w/IEL6VutLVKzCoqLfTQHLRCPT6y&#10;zyQk+zZk15j8+26h0OMwM98wybY3teiodaVlBbNpBII4s7rkXMH56/1pBcJ5ZI21ZVIwkIPtZvSQ&#10;YKztnY/UnXwuAoRdjAoK75tYSpcVZNBNbUMcvKttDfog21zqFu8Bbmo5j6JXabDksFBgQ4eCsup0&#10;Mwpkel49D9d0f3lbLMvPirrH6LtTajLud2sQnnr/H/5rf2gFy9kL/J4JR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7lBDHAAAA3AAAAA8AAAAAAAAAAAAAAAAAmAIAAGRy&#10;cy9kb3ducmV2LnhtbFBLBQYAAAAABAAEAPUAAACMAwAAAAA=&#10;" fillcolor="gray">
                  <v:textbox>
                    <w:txbxContent>
                      <w:p w:rsidR="00AE7415" w:rsidRDefault="00AE7415" w:rsidP="00BF75D4">
                        <w:r>
                          <w:t>流水管理</w:t>
                        </w:r>
                      </w:p>
                    </w:txbxContent>
                  </v:textbox>
                </v:rect>
                <v:rect id="Rectangle 520" o:spid="_x0000_s1322" style="position:absolute;left:2010;top:7679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IL8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ogv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r>
                          <w:t>会员管理</w:t>
                        </w:r>
                      </w:p>
                    </w:txbxContent>
                  </v:textbox>
                </v:rect>
                <v:rect id="Rectangle 521" o:spid="_x0000_s1323" style="position:absolute;left:2010;top:861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WWM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s9EU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YFljEAAAA3AAAAA8AAAAAAAAAAAAAAAAAmAIAAGRycy9k&#10;b3ducmV2LnhtbFBLBQYAAAAABAAEAPUAAACJAwAAAAA=&#10;">
                  <v:textbox>
                    <w:txbxContent>
                      <w:p w:rsidR="00AE7415" w:rsidRDefault="00AE7415" w:rsidP="00BF75D4">
                        <w:r>
                          <w:t>权限管理</w:t>
                        </w:r>
                      </w:p>
                    </w:txbxContent>
                  </v:textbox>
                </v:rect>
                <v:rect id="Rectangle 522" o:spid="_x0000_s1324" style="position:absolute;left:3435;top:4875;width:128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X2cYA&#10;AADcAAAADwAAAGRycy9kb3ducmV2LnhtbESPQWvCQBSE70L/w/IKvZS6UWgt0VVKQPASitqWHh/Z&#10;ZxKbfRuzT5P+e7dQ8DjMzDfMYjW4Rl2oC7VnA5NxAoq48Lbm0sDHfv30CioIssXGMxn4pQCr5d1o&#10;gan1PW/pspNSRQiHFA1UIm2qdSgqchjGviWO3sF3DiXKrtS2wz7CXaOnSfKiHdYcFypsKauo+Nmd&#10;nYGDPH/1n+/nU3v6zh5LyfNjNs2Nebgf3uaghAa5hf/bG2tgNpnB35l4BP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MX2c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 w:rsidP="00BF75D4">
                        <w:r>
                          <w:rPr>
                            <w:sz w:val="18"/>
                            <w:szCs w:val="18"/>
                          </w:rPr>
                          <w:t>历史订单</w:t>
                        </w:r>
                      </w:p>
                    </w:txbxContent>
                  </v:textbox>
                </v:rect>
                <v:rect id="Rectangle 523" o:spid="_x0000_s1325" style="position:absolute;left:10620;top:487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nsc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yexwgAAANwAAAAPAAAAAAAAAAAAAAAAAJgCAABkcnMvZG93&#10;bnJldi54bWxQSwUGAAAAAAQABAD1AAAAhwMAAAAA&#10;"/>
                <v:rect id="Rectangle 524" o:spid="_x0000_s1326" style="position:absolute;left:10620;top:5498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7jsUA&#10;AADcAAAADwAAAGRycy9kb3ducmV2LnhtbESPQYvCMBSE78L+h/AW9iKauuKq1Si6KHjQw6qgx0fz&#10;bIvNS2mytf57Iwgeh5n5hpnOG1OImiqXW1bQ60YgiBOrc04VHA/rzgiE88gaC8uk4E4O5rOP1hRj&#10;bW/8R/XepyJA2MWoIPO+jKV0SUYGXdeWxMG72MqgD7JKpa7wFuCmkN9R9CMN5hwWMizpN6Pkuv83&#10;CuTuOOrfL7vleTUY5tsr1e3oVCv19dksJiA8Nf4dfrU3WsGwN4b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juOxQAAANwAAAAPAAAAAAAAAAAAAAAAAJgCAABkcnMv&#10;ZG93bnJldi54bWxQSwUGAAAAAAQABAD1AAAAigMAAAAA&#10;" fillcolor="gray"/>
                <v:rect id="Rectangle 525" o:spid="_x0000_s1327" style="position:absolute;left:9044;top:4866;width:12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hCs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eEKwgAAANwAAAAPAAAAAAAAAAAAAAAAAJgCAABkcnMvZG93&#10;bnJldi54bWxQSwUGAAAAAAQABAD1AAAAhwMAAAAA&#10;">
                  <v:textbox>
                    <w:txbxContent>
                      <w:p w:rsidR="00AE7415" w:rsidRDefault="00AE7415" w:rsidP="00BF75D4">
                        <w:r>
                          <w:rPr>
                            <w:sz w:val="18"/>
                            <w:szCs w:val="18"/>
                          </w:rPr>
                          <w:t>今日流水</w:t>
                        </w:r>
                      </w:p>
                    </w:txbxContent>
                  </v:textbox>
                </v:rect>
                <v:rect id="Rectangle 526" o:spid="_x0000_s1328" style="position:absolute;left:3375;top:5496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Ekc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vAcL+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USRxQAAANwAAAAPAAAAAAAAAAAAAAAAAJgCAABkcnMv&#10;ZG93bnJldi54bWxQSwUGAAAAAAQABAD1AAAAigMAAAAA&#10;"/>
                <v:group id="Group 527" o:spid="_x0000_s1329" style="position:absolute;left:3585;top:5646;width:6615;height:936" coordorigin="3585,5646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<v:rect id="Rectangle 528" o:spid="_x0000_s1330" style="position:absolute;left:3585;top:5646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/fc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y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399xQAAANwAAAAPAAAAAAAAAAAAAAAAAJgCAABkcnMv&#10;ZG93bnJldi54bWxQSwUGAAAAAAQABAD1AAAAigMAAAAA&#10;"/>
                  <v:shape id="Text Box 529" o:spid="_x0000_s1331" type="#_x0000_t202" style="position:absolute;left:3900;top:595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kvc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yN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Wkvc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30" o:spid="_x0000_s1332" type="#_x0000_t202" style="position:absolute;left:5895;top:595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BJs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WMB0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kBJs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31" o:spid="_x0000_s1333" type="#_x0000_t202" style="position:absolute;left:8625;top:595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fUc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XTS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ufUc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group id="Group 532" o:spid="_x0000_s1334" style="position:absolute;left:3585;top:6893;width:6615;height:935" coordorigin="3585,6893" coordsize="6615,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  <v:rect id="Rectangle 533" o:spid="_x0000_s1335" style="position:absolute;left:3585;top:6893;width:6615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tDM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+0MwgAAANwAAAAPAAAAAAAAAAAAAAAAAJgCAABkcnMvZG93&#10;bnJldi54bWxQSwUGAAAAAAQABAD1AAAAhwMAAAAA&#10;"/>
                  <v:shape id="Text Box 534" o:spid="_x0000_s1336" type="#_x0000_t202" style="position:absolute;left:3900;top:720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LI8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rmkyX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QLI8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35" o:spid="_x0000_s1337" type="#_x0000_t202" style="position:absolute;left:5895;top:720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0Y8IA&#10;AADcAAAADwAAAGRycy9kb3ducmV2LnhtbERPz2vCMBS+C/4P4Q12kZk6pWo1igw29Obc0OujebZl&#10;zUtNslr/e3MQPH58v5frztSiJecrywpGwwQEcW51xYWC35/PtxkIH5A11pZJwY08rFf93hIzba/8&#10;Te0hFCKGsM9QQRlCk0np85IM+qFtiCN3ts5giNAVUju8xnBTy/ckSaXBimNDiQ19lJT/Hf6Ngtlk&#10;2578brw/5um5nofBtP26OKVeX7rNAkSgLjzFD/dWK5iO4/x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zRjwgAAANwAAAAPAAAAAAAAAAAAAAAAAJgCAABkcnMvZG93&#10;bnJldi54bWxQSwUGAAAAAAQABAD1AAAAhw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36" o:spid="_x0000_s1338" type="#_x0000_t202" style="position:absolute;left:8625;top:720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R+M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sGo34P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u5H4xQAAANwAAAAPAAAAAAAAAAAAAAAAAJgCAABkcnMv&#10;ZG93bnJldi54bWxQSwUGAAAAAAQABAD1AAAAig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group id="Group 537" o:spid="_x0000_s1339" style="position:absolute;left:3585;top:8141;width:6615;height:935" coordorigin="3585,8141" coordsize="6615,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<v:rect id="Rectangle 538" o:spid="_x0000_s1340" style="position:absolute;left:3585;top:8141;width:6615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poM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WzJ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umgxQAAANwAAAAPAAAAAAAAAAAAAAAAAJgCAABkcnMv&#10;ZG93bnJldi54bWxQSwUGAAAAAAQABAD1AAAAigMAAAAA&#10;"/>
                  <v:shape id="Text Box 539" o:spid="_x0000_s1341" type="#_x0000_t202" style="position:absolute;left:3900;top:845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yYMUA&#10;AADcAAAADwAAAGRycy9kb3ducmV2LnhtbESPT2sCMRTE70K/Q3iFXkSzVlG7GqUULPbmP+z1sXnu&#10;Lm5e1iSu229vhILHYWZ+w8yXralEQ86XlhUM+gkI4szqknMFh/2qNwXhA7LGyjIp+CMPy8VLZ46p&#10;tjfeUrMLuYgQ9ikqKEKoUyl9VpBB37c1cfRO1hkMUbpcaoe3CDeVfE+SsTRYclwosKavgrLz7moU&#10;TEfr5tf/DDfHbHyqPkJ30nxfnFJvr+3nDESgNjzD/+21VjAZj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DJgxQAAANwAAAAPAAAAAAAAAAAAAAAAAJgCAABkcnMv&#10;ZG93bnJldi54bWxQSwUGAAAAAAQABAD1AAAAig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40" o:spid="_x0000_s1342" type="#_x0000_t202" style="position:absolute;left:5895;top:845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X+8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omwx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X+8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41" o:spid="_x0000_s1343" type="#_x0000_t202" style="position:absolute;left:8625;top:845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IJjMUA&#10;AADcAAAADwAAAGRycy9kb3ducmV2LnhtbESPQWvCQBSE7wX/w/KEXkrdqCVqdBURWvRWtbTXR/aZ&#10;BLNv4+42xn/vCoUeh5n5hlmsOlOLlpyvLCsYDhIQxLnVFRcKvo7vr1MQPiBrrC2Tght5WC17TwvM&#10;tL3yntpDKESEsM9QQRlCk0np85IM+oFtiKN3ss5giNIVUju8Rrip5ShJUmmw4rhQYkObkvLz4dco&#10;mL5t2x+/G39+5+mpnoWXSftxcUo997v1HESgLvyH/9pbrWAyTu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gmMxQAAANwAAAAPAAAAAAAAAAAAAAAAAJgCAABkcnMv&#10;ZG93bnJldi54bWxQSwUGAAAAAAQABAD1AAAAig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56551" w:rsidRDefault="00856551" w:rsidP="00856551"/>
    <w:p w:rsidR="00856551" w:rsidRDefault="00856551" w:rsidP="00856551"/>
    <w:p w:rsidR="00856551" w:rsidRDefault="00856551" w:rsidP="00856551"/>
    <w:p w:rsidR="00856551" w:rsidRDefault="00856551" w:rsidP="00856551"/>
    <w:p w:rsidR="00856551" w:rsidRDefault="00856551" w:rsidP="00856551"/>
    <w:p w:rsidR="00856551" w:rsidRDefault="00856551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7E62F1" w:rsidP="00856551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6672" behindDoc="0" locked="0" layoutInCell="1" allowOverlap="1" wp14:anchorId="2B46713B" wp14:editId="4872A925">
                <wp:simplePos x="0" y="0"/>
                <wp:positionH relativeFrom="column">
                  <wp:posOffset>121920</wp:posOffset>
                </wp:positionH>
                <wp:positionV relativeFrom="paragraph">
                  <wp:posOffset>292735</wp:posOffset>
                </wp:positionV>
                <wp:extent cx="5309870" cy="3192780"/>
                <wp:effectExtent l="0" t="0" r="24130" b="26670"/>
                <wp:wrapNone/>
                <wp:docPr id="737" name="组合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3192780"/>
                          <a:chOff x="1800" y="10643"/>
                          <a:chExt cx="9134" cy="5616"/>
                        </a:xfrm>
                      </wpg:grpSpPr>
                      <wps:wsp>
                        <wps:cNvPr id="738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800" y="10643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2010" y="10800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2010" y="1158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2010" y="12516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2010" y="13452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2010" y="14387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2010" y="1532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3434" y="11582"/>
                            <a:ext cx="128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历史订单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10619" y="11582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10619" y="12206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9044" y="11573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今日流水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3375" y="12204"/>
                            <a:ext cx="7035" cy="3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0" name="Group 555"/>
                        <wpg:cNvGrpSpPr>
                          <a:grpSpLocks/>
                        </wpg:cNvGrpSpPr>
                        <wpg:grpSpPr bwMode="auto">
                          <a:xfrm>
                            <a:off x="3584" y="12354"/>
                            <a:ext cx="6615" cy="936"/>
                            <a:chOff x="3584" y="12354"/>
                            <a:chExt cx="6615" cy="936"/>
                          </a:xfrm>
                        </wpg:grpSpPr>
                        <wps:wsp>
                          <wps:cNvPr id="751" name="Rectangle 5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4" y="12354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2" name="Text Box 5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9" y="1266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" name="Text Box 5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4" y="1266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4" name="Text Box 5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4" y="1266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5" name="Group 560"/>
                        <wpg:cNvGrpSpPr>
                          <a:grpSpLocks/>
                        </wpg:cNvGrpSpPr>
                        <wpg:grpSpPr bwMode="auto">
                          <a:xfrm>
                            <a:off x="3584" y="13602"/>
                            <a:ext cx="6615" cy="936"/>
                            <a:chOff x="3584" y="13602"/>
                            <a:chExt cx="6615" cy="936"/>
                          </a:xfrm>
                        </wpg:grpSpPr>
                        <wps:wsp>
                          <wps:cNvPr id="756" name="Rectangle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4" y="13602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7" name="Text Box 5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9" y="1391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" name="Text Box 5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4" y="1391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9" name="Text Box 5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4" y="1391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60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7050" y="15168"/>
                            <a:ext cx="315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流水总额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37" o:spid="_x0000_s1344" style="position:absolute;margin-left:9.6pt;margin-top:23.05pt;width:418.1pt;height:251.4pt;z-index:251676672;mso-wrap-distance-left:6.75pt;mso-wrap-distance-right:6.75pt" coordorigin="1800,10643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">
                <v:rect id="Rectangle 543" o:spid="_x0000_s1345" style="position:absolute;left:1800;top:10643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70b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vAzCm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/nvRvwAAANwAAAAPAAAAAAAAAAAAAAAAAJgCAABkcnMvZG93bnJl&#10;di54bWxQSwUGAAAAAAQABAD1AAAAhAMAAAAA&#10;"/>
                <v:rect id="Rectangle 544" o:spid="_x0000_s1346" style="position:absolute;left:2010;top:10800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eSs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eBt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t5K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545" o:spid="_x0000_s1347" style="position:absolute;left:2010;top:1158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4Eqs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TD/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OBKr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546" o:spid="_x0000_s1348" style="position:absolute;left:2010;top:12516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hMc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y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qEx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547" o:spid="_x0000_s1349" style="position:absolute;left:2010;top:13452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G4scA&#10;AADcAAAADwAAAGRycy9kb3ducmV2LnhtbESPQWvCQBSE74L/YXlCL1I32lolZhUrLfTQHLRCPT6y&#10;zyQk+zZk15j8+26h0OMwM98wya43teiodaVlBfNZBII4s7rkXMH56/1xDcJ5ZI21ZVIwkIPddjxK&#10;MNb2zkfqTj4XAcIuRgWF900spcsKMuhmtiEO3tW2Bn2QbS51i/cAN7VcRNGLNFhyWCiwoUNBWXW6&#10;GQUyPa+fhmv6enlbrsrPirpp9N0p9TDp9xsQnnr/H/5rf2gFq+cF/J4JR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thuLHAAAA3AAAAA8AAAAAAAAAAAAAAAAAmAIAAGRy&#10;cy9kb3ducmV2LnhtbFBLBQYAAAAABAAEAPUAAACMAwAAAAA=&#10;" fillcolor="gray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548" o:spid="_x0000_s1350" style="position:absolute;left:2010;top:1438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a3c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2P4P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cmt3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549" o:spid="_x0000_s1351" style="position:absolute;left:2010;top:1532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Cqc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jI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1Aqn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550" o:spid="_x0000_s1352" style="position:absolute;left:3434;top:11582;width:128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4DKMcA&#10;AADcAAAADwAAAGRycy9kb3ducmV2LnhtbESPX2vCQBDE3wv9DscW+iJ6qdQq0VNKoNCXINo/9HHJ&#10;rUna3F7MrSZ++15B6OMwM79hVpvBNepMXag9G3iYJKCIC29rLg28v72MF6CCIFtsPJOBCwXYrG9v&#10;Vpha3/OOznspVYRwSNFAJdKmWoeiIodh4lvi6B1851Ci7EptO+wj3DV6miRP2mHNcaHClrKKip/9&#10;yRk4yOyz/9ieju3xKxuVkuff2TQ35v5ueF6CEhrkP3xtv1oD88cZ/J2JR0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OAyjHAAAA3AAAAA8AAAAAAAAAAAAAAAAAmAIAAGRy&#10;cy9kb3ducmV2LnhtbFBLBQYAAAAABAAEAPUAAACMAwAAAAA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历史订单</w:t>
                        </w:r>
                      </w:p>
                    </w:txbxContent>
                  </v:textbox>
                </v:rect>
                <v:rect id="Rectangle 551" o:spid="_x0000_s1353" style="position:absolute;left:10619;top:11582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5R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oWs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s5RcYAAADcAAAADwAAAAAAAAAAAAAAAACYAgAAZHJz&#10;L2Rvd25yZXYueG1sUEsFBgAAAAAEAAQA9QAAAIsDAAAAAA==&#10;"/>
                <v:rect id="Rectangle 552" o:spid="_x0000_s1354" style="position:absolute;left:10619;top:12206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lesYA&#10;AADcAAAADwAAAGRycy9kb3ducmV2LnhtbESPS4vCQBCE74L/YWhhL6IT92EkOsqurOBBDz5Aj02m&#10;TYKZnpAZY/z3jrCwx6KqvqJmi9aUoqHaFZYVjIYRCOLU6oIzBcfDajAB4TyyxtIyKXiQg8W825lh&#10;ou2dd9TsfSYChF2CCnLvq0RKl+Zk0A1tRRy8i60N+iDrTOoa7wFuSvkeRWNpsOCwkGNFy5zS6/5m&#10;FMjtcfLxuGx/zr9fcbG5UtOPTo1Sb732ewrCU+v/w3/ttVYQf8bwOhOOgJ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olesYAAADcAAAADwAAAAAAAAAAAAAAAACYAgAAZHJz&#10;L2Rvd25yZXYueG1sUEsFBgAAAAAEAAQA9QAAAIsDAAAAAA==&#10;" fillcolor="gray"/>
                <v:rect id="Rectangle 553" o:spid="_x0000_s1355" style="position:absolute;left:9044;top:11573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IrM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TD/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4CKz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今日流水</w:t>
                        </w:r>
                      </w:p>
                    </w:txbxContent>
                  </v:textbox>
                </v:rect>
                <v:rect id="Rectangle 554" o:spid="_x0000_s1356" style="position:absolute;left:3375;top:12204;width:7035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StN8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B5O4P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0rTfEAAAA3AAAAA8AAAAAAAAAAAAAAAAAmAIAAGRycy9k&#10;b3ducmV2LnhtbFBLBQYAAAAABAAEAPUAAACJAwAAAAA=&#10;"/>
                <v:group id="Group 555" o:spid="_x0000_s1357" style="position:absolute;left:3584;top:12354;width:6615;height:936" coordorigin="3584,12354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<v:rect id="Rectangle 556" o:spid="_x0000_s1358" style="position:absolute;left:3584;top:12354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37M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by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zfsxQAAANwAAAAPAAAAAAAAAAAAAAAAAJgCAABkcnMv&#10;ZG93bnJldi54bWxQSwUGAAAAAAQABAD1AAAAigMAAAAA&#10;"/>
                  <v:shape id="Text Box 557" o:spid="_x0000_s1359" type="#_x0000_t202" style="position:absolute;left:3899;top:1266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bqL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WMhw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bqL8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58" o:spid="_x0000_s1360" type="#_x0000_t202" style="position:absolute;left:5894;top:1266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pPtM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omoy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pPtM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59" o:spid="_x0000_s1361" type="#_x0000_t202" style="position:absolute;left:8624;top:1266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XwM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omby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PXwM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group id="Group 560" o:spid="_x0000_s1362" style="position:absolute;left:3584;top:13602;width:6615;height:936" coordorigin="3584,13602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<v:rect id="Rectangle 561" o:spid="_x0000_s1363" style="position:absolute;left:3584;top:13602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KvmM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FbA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KvmMYAAADcAAAADwAAAAAAAAAAAAAAAACYAgAAZHJz&#10;L2Rvd25yZXYueG1sUEsFBgAAAAAEAAQA9QAAAIsDAAAAAA==&#10;"/>
                  <v:shape id="Text Box 562" o:spid="_x0000_s1364" type="#_x0000_t202" style="position:absolute;left:3899;top:1391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Jt8YA&#10;AADcAAAADwAAAGRycy9kb3ducmV2LnhtbESPQWvCQBSE70L/w/KEXqRubK3R6CqlYNGbtaVeH9ln&#10;Epp9G3fXmP77riB4HGbmG2ax6kwtWnK+sqxgNExAEOdWV1wo+P5aP01B+ICssbZMCv7Iw2r50Ftg&#10;pu2FP6ndh0JECPsMFZQhNJmUPi/JoB/ahjh6R+sMhihdIbXDS4SbWj4nyUQarDgulNjQe0n57/5s&#10;FEzHm/bgty+7n3xyrGdhkLYfJ6fUY797m4MI1IV7+NbeaAXpawr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FJt8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63" o:spid="_x0000_s1365" type="#_x0000_t202" style="position:absolute;left:5894;top:1391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7dxcMA&#10;AADcAAAADwAAAGRycy9kb3ducmV2LnhtbERPy2oCMRTdC/5DuEI3pWasVcfRKKVg0Z1VabeXyZ0H&#10;Tm6mSTpO/75ZFFweznu97U0jOnK+tqxgMk5AEOdW11wquJx3TykIH5A1NpZJwS952G6GgzVm2t74&#10;g7pTKEUMYZ+hgiqENpPS5xUZ9GPbEkeusM5giNCVUju8xXDTyOckmUuDNceGClt6qyi/nn6MgvRl&#10;3335w/T4mc+LZhkeF937t1PqYdS/rkAE6sNd/O/eawWLW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7dxcMAAADcAAAADwAAAAAAAAAAAAAAAACYAgAAZHJzL2Rv&#10;d25yZXYueG1sUEsFBgAAAAAEAAQA9QAAAIg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64" o:spid="_x0000_s1366" type="#_x0000_t202" style="position:absolute;left:8624;top:1391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4Xs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JaA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4Xs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rect id="Rectangle 565" o:spid="_x0000_s1367" style="position:absolute;left:7050;top:15168;width:315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YysIA&#10;AADcAAAADwAAAGRycy9kb3ducmV2LnhtbERPPW/CMBDdK/EfrEPq1jhQCdoQByEQVTtCsnS7xkeS&#10;Nj5HtoG0v74ekBif3ne+Hk0vLuR8Z1nBLElBENdWd9woqMr90wsIH5A19pZJwS95WBeThxwzba98&#10;oMsxNCKGsM9QQRvCkEnp65YM+sQOxJE7WWcwROgaqR1eY7jp5TxNF9Jgx7GhxYG2LdU/x7NR8NXN&#10;K/w7lG+ped0/h4+x/D5/7pR6nI6bFYhAY7iLb+53rWC5iPP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1jK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流水总额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6B29">
        <w:t>最下面显示当前查看方式的流水总额</w:t>
      </w:r>
      <w:r w:rsidR="00866B29">
        <w:rPr>
          <w:rFonts w:hint="eastAsia"/>
        </w:rPr>
        <w:t>。</w:t>
      </w:r>
    </w:p>
    <w:p w:rsidR="007E62F1" w:rsidRDefault="007E62F1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5B312B" w:rsidRPr="00856551" w:rsidRDefault="005B312B" w:rsidP="00856551"/>
    <w:p w:rsidR="002A71FB" w:rsidRPr="0058414B" w:rsidRDefault="0058414B" w:rsidP="0058414B">
      <w:pPr>
        <w:pStyle w:val="2"/>
      </w:pPr>
      <w:bookmarkStart w:id="24" w:name="_Toc404440183"/>
      <w:r w:rsidRPr="0058414B">
        <w:lastRenderedPageBreak/>
        <w:t>会员管理</w:t>
      </w:r>
      <w:bookmarkEnd w:id="24"/>
    </w:p>
    <w:p w:rsidR="0058414B" w:rsidRDefault="0058414B" w:rsidP="0058414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CFB992" wp14:editId="490EFAAB">
                <wp:simplePos x="0" y="0"/>
                <wp:positionH relativeFrom="column">
                  <wp:posOffset>129540</wp:posOffset>
                </wp:positionH>
                <wp:positionV relativeFrom="paragraph">
                  <wp:posOffset>281305</wp:posOffset>
                </wp:positionV>
                <wp:extent cx="5356860" cy="3139440"/>
                <wp:effectExtent l="0" t="0" r="15240" b="22860"/>
                <wp:wrapNone/>
                <wp:docPr id="761" name="组合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139440"/>
                          <a:chOff x="2011" y="8616"/>
                          <a:chExt cx="9134" cy="5616"/>
                        </a:xfrm>
                      </wpg:grpSpPr>
                      <wpg:grpSp>
                        <wpg:cNvPr id="762" name="Group 567"/>
                        <wpg:cNvGrpSpPr>
                          <a:grpSpLocks/>
                        </wpg:cNvGrpSpPr>
                        <wpg:grpSpPr bwMode="auto">
                          <a:xfrm>
                            <a:off x="2011" y="8616"/>
                            <a:ext cx="9134" cy="5616"/>
                            <a:chOff x="2011" y="2844"/>
                            <a:chExt cx="9134" cy="5616"/>
                          </a:xfrm>
                        </wpg:grpSpPr>
                        <wps:wsp>
                          <wps:cNvPr id="763" name="Rectangle 5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1" y="2844"/>
                              <a:ext cx="9134" cy="5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" name="Rectangle 5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001"/>
                              <a:ext cx="871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Rectangle 5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781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订单管理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Rectangle 5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716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菜单管理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Rectangle 5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652"/>
                              <a:ext cx="1261" cy="7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流水管理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Rectangle 5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587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会员管理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Rectangle 5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524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权限管理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0" name="Rectangle 5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3782"/>
                              <a:ext cx="12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会员管理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Rectangle 5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3782"/>
                              <a:ext cx="210" cy="4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Rectangle 5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4407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3" name="Rectangle 578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6" y="3782"/>
                              <a:ext cx="193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查询：＿＿＿＿＿＿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4" name="Rectangle 5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4404"/>
                              <a:ext cx="7036" cy="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75" name="Group 580"/>
                          <wpg:cNvGrpSpPr>
                            <a:grpSpLocks/>
                          </wpg:cNvGrpSpPr>
                          <wpg:grpSpPr bwMode="auto">
                            <a:xfrm>
                              <a:off x="3750" y="4554"/>
                              <a:ext cx="6616" cy="943"/>
                              <a:chOff x="3750" y="4554"/>
                              <a:chExt cx="6616" cy="943"/>
                            </a:xfrm>
                          </wpg:grpSpPr>
                          <wps:wsp>
                            <wps:cNvPr id="776" name="Rectangle 5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0" y="4554"/>
                                <a:ext cx="6616" cy="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7" name="Text Box 5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4717"/>
                                <a:ext cx="1156" cy="6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会员编号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8" name="Text Box 5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6" y="4717"/>
                                <a:ext cx="73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9" name="Text Box 5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5029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0" name="Text Box 5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4717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1" name="Text Box 5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4561"/>
                                <a:ext cx="945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修改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2" name="Text Box 5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1" y="4717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级别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3" name="Group 588"/>
                          <wpg:cNvGrpSpPr>
                            <a:grpSpLocks/>
                          </wpg:cNvGrpSpPr>
                          <wpg:grpSpPr bwMode="auto">
                            <a:xfrm>
                              <a:off x="3750" y="5802"/>
                              <a:ext cx="6616" cy="943"/>
                              <a:chOff x="3750" y="5802"/>
                              <a:chExt cx="6616" cy="943"/>
                            </a:xfrm>
                          </wpg:grpSpPr>
                          <wps:wsp>
                            <wps:cNvPr id="784" name="Rectangle 5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0" y="5802"/>
                                <a:ext cx="6616" cy="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5" name="Text Box 5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5965"/>
                                <a:ext cx="1156" cy="6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会员编号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6" name="Text Box 5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6" y="5965"/>
                                <a:ext cx="73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7" name="Text Box 5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6277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8" name="Text Box 5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5965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9" name="Text Box 5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5809"/>
                                <a:ext cx="945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修改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0" name="Text Box 5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1" y="5965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级别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91" name="Group 596"/>
                          <wpg:cNvGrpSpPr>
                            <a:grpSpLocks/>
                          </wpg:cNvGrpSpPr>
                          <wpg:grpSpPr bwMode="auto">
                            <a:xfrm>
                              <a:off x="3750" y="7050"/>
                              <a:ext cx="6616" cy="942"/>
                              <a:chOff x="3750" y="7050"/>
                              <a:chExt cx="6616" cy="942"/>
                            </a:xfrm>
                          </wpg:grpSpPr>
                          <wps:wsp>
                            <wps:cNvPr id="792" name="Rectangle 5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0" y="7050"/>
                                <a:ext cx="6616" cy="9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3" name="Text Box 5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7212"/>
                                <a:ext cx="1156" cy="6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会员编号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4" name="Text Box 5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6" y="7212"/>
                                <a:ext cx="73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5" name="Text Box 6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7525"/>
                                <a:ext cx="945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6" name="Text Box 6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7212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7" name="Text Box 6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7056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修改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8" name="Text Box 6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1" y="7212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级别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799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9316" y="9555"/>
                            <a:ext cx="1227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1" o:spid="_x0000_s1368" style="position:absolute;margin-left:10.2pt;margin-top:22.15pt;width:421.8pt;height:247.2pt;z-index:251677696" coordorigin="2011,861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">
                <v:group id="Group 567" o:spid="_x0000_s1369" style="position:absolute;left:2011;top:8616;width:9134;height:5616" coordorigin="2011,2844" coordsize="9134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rect id="Rectangle 568" o:spid="_x0000_s1370" style="position:absolute;left:2011;top:2844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nGv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/L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ca9xQAAANwAAAAPAAAAAAAAAAAAAAAAAJgCAABkcnMv&#10;ZG93bnJldi54bWxQSwUGAAAAAAQABAD1AAAAigMAAAAA&#10;"/>
                  <v:rect id="Rectangle 569" o:spid="_x0000_s1371" style="position:absolute;left:2220;top:3001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ey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oW8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Beyc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570" o:spid="_x0000_s1372" style="position:absolute;left:2220;top:3781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7U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FfAb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z7Us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t>订单管理</w:t>
                          </w:r>
                        </w:p>
                      </w:txbxContent>
                    </v:textbox>
                  </v:rect>
                  <v:rect id="Rectangle 571" o:spid="_x0000_s1373" style="position:absolute;left:2220;top:4716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lJcUA&#10;AADcAAAADwAAAGRycy9kb3ducmV2LnhtbESPT2vCQBTE74V+h+UVems2KkSbukqpWOoxfy69vWZf&#10;k9Ts25BdNfXTu4LgcZiZ3zDL9Wg6caTBtZYVTKIYBHFldcu1grLYvixAOI+ssbNMCv7JwXr1+LDE&#10;VNsTZ3TMfS0ChF2KChrv+1RKVzVk0EW2Jw7erx0M+iCHWuoBTwFuOjmN40QabDksNNjTR0PVPj8Y&#10;BT/ttMRzVnzG5nU787ux+Dt8b5R6fhrf30B4Gv09fGt/aQXz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mUl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菜单管理</w:t>
                          </w:r>
                        </w:p>
                      </w:txbxContent>
                    </v:textbox>
                  </v:rect>
                  <v:rect id="Rectangle 572" o:spid="_x0000_s1374" style="position:absolute;left:2220;top:5652;width:1261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Avs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qO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wL7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t>流水管理</w:t>
                          </w:r>
                        </w:p>
                      </w:txbxContent>
                    </v:textbox>
                  </v:rect>
                  <v:rect id="Rectangle 573" o:spid="_x0000_s1375" style="position:absolute;left:2220;top:6587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taMIA&#10;AADcAAAADwAAAGRycy9kb3ducmV2LnhtbERPy4rCMBTdC/5DuIIb0XSUUalGcUTBxbjwAbq8NNe2&#10;2NyUJtb692YhuDyc93zZmELUVLncsoKfQQSCOLE651TB+bTtT0E4j6yxsEwKXuRguWi35hhr++QD&#10;1UefihDCLkYFmfdlLKVLMjLoBrYkDtzNVgZ9gFUqdYXPEG4KOYyisTSYc2jIsKR1Rsn9+DAK5P48&#10;Hb1u+7/r5neS/9+p7kWXWqlup1nNQHhq/Ff8ce+0gsk4rA1nwhG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O1owgAAANwAAAAPAAAAAAAAAAAAAAAAAJgCAABkcnMvZG93&#10;bnJldi54bWxQSwUGAAAAAAQABAD1AAAAhwMAAAAA&#10;" fillcolor="gray">
                    <v:textbox>
                      <w:txbxContent>
                        <w:p w:rsidR="00AE7415" w:rsidRDefault="00AE7415">
                          <w:r>
                            <w:t>会员管理</w:t>
                          </w:r>
                        </w:p>
                      </w:txbxContent>
                    </v:textbox>
                  </v:rect>
                  <v:rect id="Rectangle 574" o:spid="_x0000_s1376" style="position:absolute;left:2220;top:7524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xV8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R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8Vf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t>权限管理</w:t>
                          </w:r>
                        </w:p>
                      </w:txbxContent>
                    </v:textbox>
                  </v:rect>
                  <v:rect id="Rectangle 575" o:spid="_x0000_s1377" style="position:absolute;left:3645;top:3782;width:127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qDcMA&#10;AADcAAAADwAAAGRycy9kb3ducmV2LnhtbERPS2vCQBC+F/wPyxR6Ed1UqJbUVSRQ6CWU+igeh+yY&#10;pM3Oxuxo4r93D4UeP773cj24Rl2pC7VnA8/TBBRx4W3NpYH97n3yCioIssXGMxm4UYD1avSwxNT6&#10;nr/oupVSxRAOKRqoRNpU61BU5DBMfUscuZPvHEqEXalth30Md42eJclcO6w5NlTYUlZR8bu9OAMn&#10;efnuD5+Xc3s+ZuNS8vwnm+XGPD0OmzdQQoP8i//cH9bAYhHnxzPxCO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VqDcMAAADcAAAADwAAAAAAAAAAAAAAAACYAgAAZHJzL2Rv&#10;d25yZXYueG1sUEsFBgAAAAAEAAQA9QAAAIgDAAAAAA==&#10;">
                    <v:stroke dashstyle="dash"/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会员管理</w:t>
                          </w:r>
                        </w:p>
                      </w:txbxContent>
                    </v:textbox>
                  </v:rect>
                  <v:rect id="Rectangle 576" o:spid="_x0000_s1378" style="position:absolute;left:10830;top:3782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rjMUA&#10;AADcAAAADwAAAGRycy9kb3ducmV2LnhtbESPQWvCQBSE7wX/w/KE3pqNCrXGrCKKxR41Xnp7Zp9J&#10;2uzbkF2T2F/fLRQ8DjPzDZOuB1OLjlpXWVYwiWIQxLnVFRcKztn+5Q2E88gaa8uk4E4O1qvRU4qJ&#10;tj0fqTv5QgQIuwQVlN43iZQuL8mgi2xDHLyrbQ36INtC6hb7ADe1nMbxqzRYcVgosaFtSfn36WYU&#10;XKrpGX+O2XtsFvuZ/xiyr9vnTqnn8bBZgvA0+Ef4v33QCub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muMxQAAANwAAAAPAAAAAAAAAAAAAAAAAJgCAABkcnMv&#10;ZG93bnJldi54bWxQSwUGAAAAAAQABAD1AAAAigMAAAAA&#10;"/>
                  <v:rect id="Rectangle 577" o:spid="_x0000_s1379" style="position:absolute;left:10830;top:440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MX8cA&#10;AADcAAAADwAAAGRycy9kb3ducmV2LnhtbESPT2vCQBTE7wW/w/IKvZS6MVIjadagpUIP9aAV9PjI&#10;vvzB7NuQ3cb47buFgsdhZn7DZPloWjFQ7xrLCmbTCARxYXXDlYLj9/ZlCcJ5ZI2tZVJwIwf5avKQ&#10;Yartlfc0HHwlAoRdigpq77tUSlfUZNBNbUccvNL2Bn2QfSV1j9cAN62Mo2ghDTYcFmrs6L2m4nL4&#10;MQrk7ric38rd5vzxmjRfFxqeo9Og1NPjuH4D4Wn09/B/+1MrSJIY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BTF/HAAAA3AAAAA8AAAAAAAAAAAAAAAAAmAIAAGRy&#10;cy9kb3ducmV2LnhtbFBLBQYAAAAABAAEAPUAAACMAwAAAAA=&#10;" fillcolor="gray"/>
                  <v:rect id="Rectangle 578" o:spid="_x0000_s1380" style="position:absolute;left:7216;top:3782;width:193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QYMQA&#10;AADcAAAADwAAAGRycy9kb3ducmV2LnhtbESPQYvCMBSE74L/ITzBm6YqqNs1iiiKe9T24u1t87at&#10;Ni+liVr99ZuFBY/DzHzDLFatqcSdGldaVjAaRiCIM6tLzhWkyW4wB+E8ssbKMil4koPVsttZYKzt&#10;g490P/lcBAi7GBUU3texlC4ryKAb2po4eD+2MeiDbHKpG3wEuKnkOIqm0mDJYaHAmjYFZdfTzSj4&#10;Lscpvo7JPjIfu4n/apPL7bxVqt9r158gPLX+Hf5vH7SC2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UGD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查询：＿＿＿＿＿＿</w:t>
                          </w:r>
                        </w:p>
                      </w:txbxContent>
                    </v:textbox>
                  </v:rect>
                  <v:rect id="Rectangle 579" o:spid="_x0000_s1381" style="position:absolute;left:3585;top:4404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nIFM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B4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ZyBTEAAAA3AAAAA8AAAAAAAAAAAAAAAAAmAIAAGRycy9k&#10;b3ducmV2LnhtbFBLBQYAAAAABAAEAPUAAACJAwAAAAA=&#10;"/>
                  <v:group id="Group 580" o:spid="_x0000_s1382" style="position:absolute;left:3750;top:4554;width:6616;height:943" coordorigin="3750,4554" coordsize="6616,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  <v:rect id="Rectangle 581" o:spid="_x0000_s1383" style="position:absolute;left:3750;top:4554;width:661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z+M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oN4X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H8/jEAAAA3AAAAA8AAAAAAAAAAAAAAAAAmAIAAGRycy9k&#10;b3ducmV2LnhtbFBLBQYAAAAABAAEAPUAAACJAwAAAAA=&#10;"/>
                    <v:shape id="Text Box 582" o:spid="_x0000_s1384" type="#_x0000_t202" style="position:absolute;left:3960;top:4717;width:115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V18UA&#10;AADcAAAADwAAAGRycy9kb3ducmV2LnhtbESPQWvCQBSE70L/w/IKvYhubMXY6CqlYLE3jaW9PrLP&#10;JJh9G3fXmP77bkHwOMzMN8xy3ZtGdOR8bVnBZJyAIC6srrlU8HXYjOYgfEDW2FgmBb/kYb16GCwx&#10;0/bKe+ryUIoIYZ+hgiqENpPSFxUZ9GPbEkfvaJ3BEKUrpXZ4jXDTyOckmUmDNceFClt6r6g45Rej&#10;YD7ddj/+82X3XcyOzWsYpt3H2Sn19Ni/LUAE6sM9fGtvtYI0T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BXX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会员编号</w:t>
                            </w:r>
                          </w:p>
                        </w:txbxContent>
                      </v:textbox>
                    </v:shape>
                    <v:shape id="Text Box 583" o:spid="_x0000_s1385" type="#_x0000_t202" style="position:absolute;left:5326;top:4717;width:73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uBpcIA&#10;AADcAAAADwAAAGRycy9kb3ducmV2LnhtbERPy2rCQBTdF/yH4QrdFJ1YxdjUUUSo6M4XdnvJXJPQ&#10;zJ04M43x751FocvDec+XnalFS85XlhWMhgkI4tzqigsF59PXYAbCB2SNtWVS8CAPy0XvZY6Ztnc+&#10;UHsMhYgh7DNUUIbQZFL6vCSDfmgb4shdrTMYInSF1A7vMdzU8j1JptJgxbGhxIbWJeU/x1+jYDbZ&#10;tt9+N95f8um1/ghvabu5OaVe+93qE0SgLvyL/9xbrSBN49p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4Gl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shape id="Text Box 584" o:spid="_x0000_s1386" type="#_x0000_t202" style="position:absolute;left:9211;top:5029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kPs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kGaz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yQ+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shape id="Text Box 585" o:spid="_x0000_s1387" type="#_x0000_t202" style="position:absolute;left:6271;top:4717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9hMIA&#10;AADcAAAADwAAAGRycy9kb3ducmV2LnhtbERPy2rCQBTdF/yH4QrdFJ1YRdPUUUSo6M4XdnvJXJPQ&#10;zJ04M43x751FocvDec+XnalFS85XlhWMhgkI4tzqigsF59PXIAXhA7LG2jIpeJCH5aL3MsdM2zsf&#10;qD2GQsQQ9hkqKENoMil9XpJBP7QNceSu1hkMEbpCaof3GG5q+Z4kU2mw4thQYkPrkvKf469RkE62&#10;7bffjfeXfHqtP8LbrN3cnFKv/W71CSJQF/7Ff+6tVjBL4/x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P2E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xbxContent>
                      </v:textbox>
                    </v:shape>
                    <v:shape id="Text Box 586" o:spid="_x0000_s1388" type="#_x0000_t202" style="position:absolute;left:9211;top:4561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YH8UA&#10;AADcAAAADwAAAGRycy9kb3ducmV2LnhtbESPQWvCQBSE74X+h+UJXoputEVjdJVSaNGbtaLXR/aZ&#10;BLNv091tjP/eFQoeh5n5hlmsOlOLlpyvLCsYDRMQxLnVFRcK9j+fgxSED8gaa8uk4EoeVsvnpwVm&#10;2l74m9pdKESEsM9QQRlCk0np85IM+qFtiKN3ss5giNIVUju8RLip5ThJJtJgxXGhxIY+SsrPuz+j&#10;IH1bt0e/ed0e8smpnoWXafv165Tq97r3OYhAXXiE/9trrWCaju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Fgf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v:textbox>
                    </v:shape>
                    <v:shape id="Text Box 587" o:spid="_x0000_s1389" type="#_x0000_t202" style="position:absolute;left:7531;top:4717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GaMUA&#10;AADcAAAADwAAAGRycy9kb3ducmV2LnhtbESPQWvCQBSE74X+h+UVeim6qYqmqatIoaI3m4peH9ln&#10;Epp9G3e3Mf33XUHwOMzMN8x82ZtGdOR8bVnB6zABQVxYXXOpYP/9OUhB+ICssbFMCv7Iw3Lx+DDH&#10;TNsLf1GXh1JECPsMFVQhtJmUvqjIoB/aljh6J+sMhihdKbXDS4SbRo6SZCoN1hwXKmzpo6LiJ/81&#10;CtLJpjv67Xh3KKan5i28zLr12Sn1/NSv3kEE6sM9fGtvtIJZOoLr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sZo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级别</w:t>
                            </w:r>
                          </w:p>
                        </w:txbxContent>
                      </v:textbox>
                    </v:shape>
                  </v:group>
                  <v:group id="Group 588" o:spid="_x0000_s1390" style="position:absolute;left:3750;top:5802;width:6616;height:943" coordorigin="3750,5802" coordsize="6616,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  <v:rect id="Rectangle 589" o:spid="_x0000_s1391" style="position:absolute;left:3750;top:5802;width:661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4M8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J4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MuDPEAAAA3AAAAA8AAAAAAAAAAAAAAAAAmAIAAGRycy9k&#10;b3ducmV2LnhtbFBLBQYAAAAABAAEAPUAAACJAwAAAAA=&#10;"/>
                    <v:shape id="Text Box 590" o:spid="_x0000_s1392" type="#_x0000_t202" style="position:absolute;left:3960;top:5965;width:115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eHMYA&#10;AADcAAAADwAAAGRycy9kb3ducmV2LnhtbESPQWvCQBSE74L/YXmCl1I3tVVjdBURLPZWbanXR/aZ&#10;BLNv0901pv++Wyh4HGbmG2a57kwtWnK+sqzgaZSAIM6trrhQ8Pmxe0xB+ICssbZMCn7Iw3rV7y0x&#10;0/bGB2qPoRARwj5DBWUITSalz0sy6Ee2IY7e2TqDIUpXSO3wFuGmluMkmUqDFceFEhvalpRfjlej&#10;IH3Ztyf/9vz+lU/P9Tw8zNrXb6fUcNBtFiACdeEe/m/vtYJZOo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9eHM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会员编号</w:t>
                            </w:r>
                          </w:p>
                        </w:txbxContent>
                      </v:textbox>
                    </v:shape>
                    <v:shape id="Text Box 591" o:spid="_x0000_s1393" type="#_x0000_t202" style="position:absolute;left:5326;top:5965;width:73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3Aa8YA&#10;AADcAAAADwAAAGRycy9kb3ducmV2LnhtbESPT2vCQBTE70K/w/IKXkQ3tSXG6Cql0GJv/kOvj+wz&#10;CWbfprvbmH77bqHgcZiZ3zDLdW8a0ZHztWUFT5MEBHFhdc2lguPhfZyB8AFZY2OZFPyQh/XqYbDE&#10;XNsb76jbh1JECPscFVQhtLmUvqjIoJ/Yljh6F+sMhihdKbXDW4SbRk6TJJUGa44LFbb0VlFx3X8b&#10;BdnLpjv7z+ftqUgvzTyMZt3Hl1Nq+Ni/LkAE6sM9/N/eaAWzL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3Aa8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shape id="Text Box 592" o:spid="_x0000_s1394" type="#_x0000_t202" style="position:absolute;left:9211;top:627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l8MUA&#10;AADcAAAADwAAAGRycy9kb3ducmV2LnhtbESPQWvCQBSE7wX/w/KEXopubIuJqauUQoverIpeH9ln&#10;Epp9G3e3Mf57Vyj0OMzMN8x82ZtGdOR8bVnBZJyAIC6srrlUsN99jjIQPiBrbCyTgit5WC4GD3PM&#10;tb3wN3XbUIoIYZ+jgiqENpfSFxUZ9GPbEkfvZJ3BEKUrpXZ4iXDTyOckmUqDNceFClv6qKj42f4a&#10;Bdnrqjv69cvmUExPzSw8pd3X2Sn1OOzf30AE6sN/+K+90grSLIX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oWXw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shape id="Text Box 593" o:spid="_x0000_s1395" type="#_x0000_t202" style="position:absolute;left:6271;top:5965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xgsIA&#10;AADcAAAADwAAAGRycy9kb3ducmV2LnhtbERPy2rCQBTdF/yH4QrdFJ1YRdPUUUSo6M4XdnvJXJPQ&#10;zJ04M43x751FocvDec+XnalFS85XlhWMhgkI4tzqigsF59PXIAXhA7LG2jIpeJCH5aL3MsdM2zsf&#10;qD2GQsQQ9hkqKENoMil9XpJBP7QNceSu1hkMEbpCaof3GG5q+Z4kU2mw4thQYkPrkvKf469RkE62&#10;7bffjfeXfHqtP8LbrN3cnFKv/W71CSJQF/7Ff+6tVjBL49p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vGC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xbxContent>
                      </v:textbox>
                    </v:shape>
                    <v:shape id="Text Box 594" o:spid="_x0000_s1396" type="#_x0000_t202" style="position:absolute;left:9211;top:5809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UGcUA&#10;AADcAAAADwAAAGRycy9kb3ducmV2LnhtbESPQWvCQBSE70L/w/IKXkQ3tUVj6ioiWPTWWtHrI/tM&#10;QrNv0901xn/vCoUeh5n5hpkvO1OLlpyvLCt4GSUgiHOrKy4UHL43wxSED8gaa8uk4EYeloun3hwz&#10;ba/8Re0+FCJC2GeooAyhyaT0eUkG/cg2xNE7W2cwROkKqR1eI9zUcpwkE2mw4rhQYkPrkvKf/cUo&#10;SN+27cnvXj+P+eRcz8Jg2n78OqX6z93qHUSgLvyH/9pbrWCaz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lQZ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v:textbox>
                    </v:shape>
                    <v:shape id="Text Box 595" o:spid="_x0000_s1397" type="#_x0000_t202" style="position:absolute;left:7531;top:5965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rWc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jO4/x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WtZ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级别</w:t>
                            </w:r>
                          </w:p>
                        </w:txbxContent>
                      </v:textbox>
                    </v:shape>
                  </v:group>
                  <v:group id="Group 596" o:spid="_x0000_s1398" style="position:absolute;left:3750;top:7050;width:6616;height:942" coordorigin="3750,7050" coordsize="6616,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      <v:rect id="Rectangle 597" o:spid="_x0000_s1399" style="position:absolute;left:3750;top:7050;width:6616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ATAc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P6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EwHEAAAA3AAAAA8AAAAAAAAAAAAAAAAAmAIAAGRycy9k&#10;b3ducmV2LnhtbFBLBQYAAAAABAAEAPUAAACJAwAAAAA=&#10;"/>
                    <v:shape id="Text Box 598" o:spid="_x0000_s1400" type="#_x0000_t202" style="position:absolute;left:3960;top:7212;width:1156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1Ls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Lc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P1Ls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会员编号</w:t>
                            </w:r>
                          </w:p>
                        </w:txbxContent>
                      </v:textbox>
                    </v:shape>
                    <v:shape id="Text Box 599" o:spid="_x0000_s1401" type="#_x0000_t202" style="position:absolute;left:5326;top:7212;width:73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tWs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L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ptWs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shape id="Text Box 600" o:spid="_x0000_s1402" type="#_x0000_t202" style="position:absolute;left:9211;top:752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Iwc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JbAS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bIwc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shape id="Text Box 601" o:spid="_x0000_s1403" type="#_x0000_t202" style="position:absolute;left:6271;top:7212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WtsUA&#10;AADcAAAADwAAAGRycy9kb3ducmV2LnhtbESPQWvCQBSE74X+h+UVeim6aZWoqauUQkVvNhW9PrLP&#10;JDT7Nt3dxvjvXUHwOMzMN8x82ZtGdOR8bVnB6zABQVxYXXOpYPfzNZiC8AFZY2OZFJzJw3Lx+DDH&#10;TNsTf1OXh1JECPsMFVQhtJmUvqjIoB/aljh6R+sMhihdKbXDU4SbRr4lSSoN1hwXKmzps6LiN/83&#10;CqbjdXfwm9F2X6THZhZeJt3qzyn1/NR/vIMI1Id7+NZeawWTWQr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Fa2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xbxContent>
                      </v:textbox>
                    </v:shape>
                    <v:shape id="Text Box 602" o:spid="_x0000_s1404" type="#_x0000_t202" style="position:absolute;left:9211;top:70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zLc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kE6S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ePMt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v:textbox>
                    </v:shape>
                    <v:shape id="Text Box 603" o:spid="_x0000_s1405" type="#_x0000_t202" style="position:absolute;left:7531;top:7212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nX8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jO49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52df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级别</w:t>
                            </w:r>
                          </w:p>
                        </w:txbxContent>
                      </v:textbox>
                    </v:shape>
                  </v:group>
                </v:group>
                <v:rect id="Rectangle 604" o:spid="_x0000_s1406" style="position:absolute;left:9316;top:9555;width:122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BcMQA&#10;AADcAAAADwAAAGRycy9kb3ducmV2LnhtbESPQYvCMBSE74L/ITzBm6YqrLZrFNlFWY9aL3t727xt&#10;q81LaaJWf70RBI/DzHzDzJetqcSFGldaVjAaRiCIM6tLzhUc0vVgBsJ5ZI2VZVJwIwfLRbczx0Tb&#10;K+/osve5CBB2CSoovK8TKV1WkEE3tDVx8P5tY9AH2eRSN3gNcFPJcRR9SIMlh4UCa/oqKDvtz0bB&#10;Xzk+4H2XbiITryd+26bH8++3Uv1eu/oE4an17/Cr/aMVTOM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UgXD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新增会员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33E2B">
        <w:t>会员管理，该页面可以新建，查询，删除，修改会员记录</w:t>
      </w:r>
      <w:r w:rsidR="00633E2B">
        <w:rPr>
          <w:rFonts w:hint="eastAsia"/>
        </w:rPr>
        <w:t>。</w:t>
      </w:r>
    </w:p>
    <w:p w:rsidR="003D7239" w:rsidRPr="0058414B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8F4244" w:rsidRDefault="008F4244" w:rsidP="008F4244">
      <w:pPr>
        <w:ind w:firstLine="420"/>
      </w:pPr>
      <w:r>
        <w:t>新增会员页面：</w:t>
      </w:r>
    </w:p>
    <w:p w:rsidR="003D7239" w:rsidRDefault="008F4244" w:rsidP="003D7239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8720" behindDoc="0" locked="0" layoutInCell="1" allowOverlap="1" wp14:anchorId="5EB349DC" wp14:editId="1F2571AA">
                <wp:simplePos x="0" y="0"/>
                <wp:positionH relativeFrom="column">
                  <wp:posOffset>129540</wp:posOffset>
                </wp:positionH>
                <wp:positionV relativeFrom="paragraph">
                  <wp:posOffset>635</wp:posOffset>
                </wp:positionV>
                <wp:extent cx="5356860" cy="3291840"/>
                <wp:effectExtent l="0" t="0" r="15240" b="22860"/>
                <wp:wrapNone/>
                <wp:docPr id="800" name="组合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291840"/>
                          <a:chOff x="2011" y="9239"/>
                          <a:chExt cx="9134" cy="5616"/>
                        </a:xfrm>
                      </wpg:grpSpPr>
                      <wps:wsp>
                        <wps:cNvPr id="801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2011" y="9239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220" y="9396"/>
                            <a:ext cx="871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2220" y="10176"/>
                            <a:ext cx="1261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220" y="11112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2220" y="12047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2220" y="12982"/>
                            <a:ext cx="1261" cy="78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2220" y="13920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4740" y="10178"/>
                            <a:ext cx="141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10830" y="10178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10830" y="10802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3585" y="10799"/>
                            <a:ext cx="7036" cy="3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Text Box 617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0955"/>
                            <a:ext cx="1155" cy="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会员编号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Text Box 618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1732"/>
                            <a:ext cx="136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姓名：＿＿＿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Text Box 619"/>
                        <wps:cNvSpPr txBox="1">
                          <a:spLocks noChangeArrowheads="1"/>
                        </wps:cNvSpPr>
                        <wps:spPr bwMode="auto">
                          <a:xfrm>
                            <a:off x="5371" y="11732"/>
                            <a:ext cx="241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手机号：＿＿＿＿＿＿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14075"/>
                            <a:ext cx="945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2512"/>
                            <a:ext cx="136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AutoShape 62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10175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12515"/>
                            <a:ext cx="241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地址：＿＿＿＿＿＿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13295"/>
                            <a:ext cx="241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邮箱：＿＿＿＿＿＿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295"/>
                            <a:ext cx="136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00" o:spid="_x0000_s1407" style="position:absolute;margin-left:10.2pt;margin-top:.05pt;width:421.8pt;height:259.2pt;z-index:251678720;mso-wrap-distance-left:6.75pt;mso-wrap-distance-right:6.75pt" coordorigin="2011,9239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">
                <v:rect id="Rectangle 606" o:spid="_x0000_s1408" style="position:absolute;left:2011;top:9239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Mp8UA&#10;AADcAAAADwAAAGRycy9kb3ducmV2LnhtbESPT2vCQBTE74V+h+UVequ7WhBNXaW0WPQY46W31+xr&#10;kjb7NmQ3f/TTu4LgcZiZ3zCrzWhr0VPrK8caphMFgjh3puJCwzHbvixA+IBssHZMGk7kYbN+fFhh&#10;YtzAKfWHUIgIYZ+ghjKEJpHS5yVZ9BPXEEfv17UWQ5RtIU2LQ4TbWs6UmkuLFceFEhv6KCn/P3RW&#10;w081O+I5zb6UXW5fw37M/rrvT62fn8b3NxCBxnAP39o7o2GhpnA9E4+AX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IynxQAAANwAAAAPAAAAAAAAAAAAAAAAAJgCAABkcnMv&#10;ZG93bnJldi54bWxQSwUGAAAAAAQABAD1AAAAigMAAAAA&#10;"/>
                <v:rect id="Rectangle 607" o:spid="_x0000_s1409" style="position:absolute;left:2220;top:9396;width:871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S0MQA&#10;AADcAAAADwAAAGRycy9kb3ducmV2LnhtbESPQWvCQBSE7wX/w/KE3uquKYimbkKxWOxR48Xba/Y1&#10;SZt9G7Krxv56VxA8DjPzDbPMB9uKE/W+caxhOlEgiEtnGq407Iv1yxyED8gGW8ek4UIe8mz0tMTU&#10;uDNv6bQLlYgQ9ilqqEPoUil9WZNFP3EdcfR+XG8xRNlX0vR4jnDbykSpmbTYcFyosaNVTeXf7mg1&#10;fDfJHv+3xaeyi/Vr+BqK3+PhQ+vn8fD+BiLQEB7he3tjNMxV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EtD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608" o:spid="_x0000_s1410" style="position:absolute;left:2220;top:10176;width:126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3S8MA&#10;AADcAAAADwAAAGRycy9kb3ducmV2LnhtbESPQYvCMBSE78L+h/AWvGmyCqLVKMsuih61Xvb2tnm2&#10;1ealNFGrv94IgsdhZr5hZovWVuJCjS8da/jqKxDEmTMl5xr26bI3BuEDssHKMWm4kYfF/KMzw8S4&#10;K2/psgu5iBD2CWooQqgTKX1WkEXfdzVx9A6usRiibHJpGrxGuK3kQKmRtFhyXCiwpp+CstPubDX8&#10;l4M93rfpStnJchg2bXo8//1q3f1sv6cgArXhHX6110bDWA3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K3S8MAAADcAAAADwAAAAAAAAAAAAAAAACYAgAAZHJzL2Rv&#10;d25yZXYueG1sUEsFBgAAAAAEAAQA9QAAAIgDAAAAAA=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09" o:spid="_x0000_s1411" style="position:absolute;left:2220;top:11112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vP8QA&#10;AADcAAAADwAAAGRycy9kb3ducmV2LnhtbESPQWsCMRSE7wX/Q3iCt5pUi+hqlFJR9Kjrxdtz89xd&#10;u3lZNlHX/nojFHocZuYbZrZobSVu1PjSsYaPvgJBnDlTcq7hkK7exyB8QDZYOSYND/KwmHfeZpgY&#10;d+cd3fYhFxHCPkENRQh1IqXPCrLo+64mjt7ZNRZDlE0uTYP3CLeVHCg1khZLjgsF1vRdUPazv1oN&#10;p3JwwN9dulZ2shqGbZtersel1r1u+zUFEagN/+G/9sZoGKtP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Lz/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610" o:spid="_x0000_s1412" style="position:absolute;left:2220;top:12047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KpMQA&#10;AADcAAAADwAAAGRycy9kb3ducmV2LnhtbESPQWsCMRSE7wX/Q3iCt5pUqehqlFJR9Kjrxdtz89xd&#10;u3lZNlHX/nojFHocZuYbZrZobSVu1PjSsYaPvgJBnDlTcq7hkK7exyB8QDZYOSYND/KwmHfeZpgY&#10;d+cd3fYhFxHCPkENRQh1IqXPCrLo+64mjt7ZNRZDlE0uTYP3CLeVHCg1khZLjgsF1vRdUPazv1oN&#10;p3JwwN9dulZ2shqGbZtersel1r1u+zUFEagN/+G/9sZoGKtP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iqT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611" o:spid="_x0000_s1413" style="position:absolute;left:2220;top:12982;width:126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td8cA&#10;AADcAAAADwAAAGRycy9kb3ducmV2LnhtbESPS2vDMBCE74X8B7GBXkojpaGJca2EtDTQQ3LIA9rj&#10;Yq0fxFoZS3Wcf18FCjkOM/MNk60G24ieOl871jCdKBDEuTM1lxpOx81zAsIHZIONY9JwJQ+r5egh&#10;w9S4C++pP4RSRAj7FDVUIbSplD6vyKKfuJY4eoXrLIYou1KaDi8Rbhv5otRcWqw5LlTY0kdF+fnw&#10;azXI3SmZXYvd+8/n66Lenql/Ut+91o/jYf0GItAQ7uH/9pfRkKg53M7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IrXfHAAAA3AAAAA8AAAAAAAAAAAAAAAAAmAIAAGRy&#10;cy9kb3ducmV2LnhtbFBLBQYAAAAABAAEAPUAAACMAwAAAAA=&#10;" fillcolor="gray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612" o:spid="_x0000_s1414" style="position:absolute;left:2220;top:13920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xSMQA&#10;AADcAAAADwAAAGRycy9kb3ducmV2LnhtbESPQWsCMRSE7wX/Q3iCt5pUoepqlFJR9Kjrxdtz89xd&#10;u3lZNlHX/nojFHocZuYbZrZobSVu1PjSsYaPvgJBnDlTcq7hkK7exyB8QDZYOSYND/KwmHfeZpgY&#10;d+cd3fYhFxHCPkENRQh1IqXPCrLo+64mjt7ZNRZDlE0uTYP3CLeVHCj1KS2WHBcKrOm7oOxnf7Ua&#10;TuXggL+7dK3sZDUM2za9XI9LrXvd9msKIlAb/sN/7Y3RMFY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5sUj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613" o:spid="_x0000_s1415" style="position:absolute;left:4740;top:10178;width:141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BIMMA&#10;AADcAAAADwAAAGRycy9kb3ducmV2LnhtbERPTWvCQBC9F/wPywheSt0otEjqKhIQvASpbcXjkB2T&#10;tNnZmB1N+u+7B8Hj430v14Nr1I26UHs2MJsmoIgLb2suDXx9bl8WoIIgW2w8k4E/CrBejZ6WmFrf&#10;8wfdDlKqGMIhRQOVSJtqHYqKHIapb4kjd/adQ4mwK7XtsI/hrtHzJHnTDmuODRW2lFVU/B6uzsBZ&#10;Xo/99/56aS+n7LmUPP/J5rkxk/GweQclNMhDfHfvrIFFEtfGM/EI6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BIMMAAADcAAAADwAAAAAAAAAAAAAAAACYAgAAZHJzL2Rv&#10;d25yZXYueG1sUEsFBgAAAAAEAAQA9QAAAIg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新增会员</w:t>
                        </w:r>
                      </w:p>
                    </w:txbxContent>
                  </v:textbox>
                </v:rect>
                <v:rect id="Rectangle 614" o:spid="_x0000_s1416" style="position:absolute;left:10830;top:10178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AocUA&#10;AADcAAAADwAAAGRycy9kb3ducmV2LnhtbESPQWvCQBSE7wX/w/KE3uquKRSNrlIsKfao8dLbM/tM&#10;YrNvQ3YTY399t1DocZiZb5j1drSNGKjztWMN85kCQVw4U3Op4ZRnTwsQPiAbbByThjt52G4mD2tM&#10;jbvxgYZjKEWEsE9RQxVCm0rpi4os+plriaN3cZ3FEGVXStPhLcJtIxOlXqTFmuNChS3tKiq+jr3V&#10;cK6TE34f8ndll9lz+Bjza//5pvXjdHxdgQg0hv/wX3tvNCzUE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oChxQAAANwAAAAPAAAAAAAAAAAAAAAAAJgCAABkcnMv&#10;ZG93bnJldi54bWxQSwUGAAAAAAQABAD1AAAAigMAAAAA&#10;"/>
                <v:rect id="Rectangle 615" o:spid="_x0000_s1417" style="position:absolute;left:10830;top:10802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QGRcIA&#10;AADcAAAADwAAAGRycy9kb3ducmV2LnhtbERPy4rCMBTdC/5DuIIbGVOV0dIxioqCi3HhA2aWl+ba&#10;Fpub0sRa/94sBJeH854vW1OKhmpXWFYwGkYgiFOrC84UXM67rxiE88gaS8uk4EkOlotuZ46Jtg8+&#10;UnPymQgh7BJUkHtfJVK6NCeDbmgr4sBdbW3QB1hnUtf4COGmlOMomkqDBYeGHCva5JTeTnejQB4u&#10;8eR5Paz/t9+z4vdGzSD6a5Tq99rVDwhPrf+I3+69VhCPwvxw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NAZFwgAAANwAAAAPAAAAAAAAAAAAAAAAAJgCAABkcnMvZG93&#10;bnJldi54bWxQSwUGAAAAAAQABAD1AAAAhwMAAAAA&#10;" fillcolor="gray"/>
                <v:rect id="Rectangle 616" o:spid="_x0000_s1418" style="position:absolute;left:3585;top:10799;width:703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UaesUA&#10;AADcAAAADwAAAGRycy9kb3ducmV2LnhtbESPQWvCQBSE7wX/w/KE3uomKRQbXUWUiB41Xnp7zT6T&#10;tNm3IbuJ0V/fLRR6HGbmG2a5Hk0jBupcbVlBPItAEBdW11wquOTZyxyE88gaG8uk4E4O1qvJ0xJT&#10;bW98ouHsSxEg7FJUUHnfplK6oiKDbmZb4uBdbWfQB9mVUnd4C3DTyCSK3qTBmsNChS1tKyq+z71R&#10;8FknF3yc8n1k3rNXfxzzr/5jp9TzdNwsQHga/X/4r33QCuZxDL9nw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Rp6xQAAANwAAAAPAAAAAAAAAAAAAAAAAJgCAABkcnMv&#10;ZG93bnJldi54bWxQSwUGAAAAAAQABAD1AAAAigMAAAAA&#10;"/>
                <v:shape id="Text Box 617" o:spid="_x0000_s1419" type="#_x0000_t202" style="position:absolute;left:3900;top:10955;width:1155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HucYA&#10;AADcAAAADwAAAGRycy9kb3ducmV2LnhtbESPS2vDMBCE74X8B7GBXkoi50EeruVQCgnprU1Dcl2s&#10;jW1qrVxJcdx/XxUCPQ4z3wyTbXrTiI6cry0rmIwTEMSF1TWXCo6f29EKhA/IGhvLpOCHPGzywUOG&#10;qbY3/qDuEEoRS9inqKAKoU2l9EVFBv3YtsTRu1hnMETpSqkd3mK5aeQ0SRbSYM1xocKWXisqvg5X&#10;o2A133dn/zZ7PxWLS7MOT8tu9+2Uehz2L88gAvXhP3yn9zpykyn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2jHu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会员编号</w:t>
                        </w:r>
                      </w:p>
                    </w:txbxContent>
                  </v:textbox>
                </v:shape>
                <v:shape id="Text Box 618" o:spid="_x0000_s1420" type="#_x0000_t202" style="position:absolute;left:3900;top:11732;width:136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iIsYA&#10;AADcAAAADwAAAGRycy9kb3ducmV2LnhtbESPS2vDMBCE74X+B7GFXEoi50EeruVQAi3prU1Dcl2s&#10;jW1qrVxJcZx/HxUCPQ4z3wyTrXvTiI6cry0rGI8SEMSF1TWXCvbfb8MlCB+QNTaWScGVPKzzx4cM&#10;U20v/EXdLpQilrBPUUEVQptK6YuKDPqRbYmjd7LOYIjSlVI7vMRy08hJksylwZrjQoUtbSoqfnZn&#10;o2A523ZH/zH9PBTzU7MKz4vu/dcpNXjqX19ABOrDf/hOb3XkxlP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RiI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姓名：＿＿＿</w:t>
                        </w:r>
                      </w:p>
                    </w:txbxContent>
                  </v:textbox>
                </v:shape>
                <v:shape id="Text Box 619" o:spid="_x0000_s1421" type="#_x0000_t202" style="position:absolute;left:5371;top:11732;width:241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36VsYA&#10;AADcAAAADwAAAGRycy9kb3ducmV2LnhtbESPT2vCQBTE70K/w/IKXkQ3WvFPmo0UocXerBW9PrLP&#10;JDT7Nt1dY/rtu4WCx2HmN8Nkm940oiPna8sKppMEBHFhdc2lguPn63gFwgdkjY1lUvBDHjb5wyDD&#10;VNsbf1B3CKWIJexTVFCF0KZS+qIig35iW+LoXawzGKJ0pdQOb7HcNHKWJAtpsOa4UGFL24qKr8PV&#10;KFjNd93Zvz/tT8Xi0qzDaNm9fTulho/9yzOIQH24h//pnY7cdA5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36V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手机号：＿＿＿＿＿＿</w:t>
                        </w:r>
                      </w:p>
                    </w:txbxContent>
                  </v:textbox>
                </v:shape>
                <v:shape id="Text Box 620" o:spid="_x0000_s1422" type="#_x0000_t202" style="position:absolute;left:9255;top:14075;width:94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fzcUA&#10;AADcAAAADwAAAGRycy9kb3ducmV2LnhtbESPQWvCQBSE7wX/w/KEXqRubDXa1FVKoUVvakWvj+wz&#10;CWbfxt1tTP99VxB6HGa+GWa+7EwtWnK+sqxgNExAEOdWV1wo2H9/Ps1A+ICssbZMCn7Jw3LRe5hj&#10;pu2Vt9TuQiFiCfsMFZQhNJmUPi/JoB/ahjh6J+sMhihdIbXDayw3tXxOklQarDgulNjQR0n5efdj&#10;FMzGq/bo1y+bQ56e6tcwmLZfF6fUY797fwMRqAv/4Tu90pEbTe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V/N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621" o:spid="_x0000_s1423" type="#_x0000_t202" style="position:absolute;left:3900;top:12512;width:136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BusUA&#10;AADcAAAADwAAAGRycy9kb3ducmV2LnhtbESPQWvCQBSE70L/w/IEL1I3Wok2dRURWvRmtbTXR/aZ&#10;BLNv091tjP/eFYQeh5lvhlmsOlOLlpyvLCsYjxIQxLnVFRcKvo7vz3MQPiBrrC2Tgit5WC2fegvM&#10;tL3wJ7WHUIhYwj5DBWUITSalz0sy6Ee2IY7eyTqDIUpXSO3wEstNLSdJkkqDFceFEhvalJSfD39G&#10;wXy6bX/87mX/naen+jUMZ+3Hr1Nq0O/WbyACdeE//KC3OnLjF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8G6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级别：＿＿＿</w:t>
                        </w:r>
                      </w:p>
                    </w:txbxContent>
                  </v:textbox>
                </v:shape>
                <v:shape id="AutoShape 622" o:spid="_x0000_s1424" type="#_x0000_t15" style="position:absolute;left:3585;top:10175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rcsYA&#10;AADcAAAADwAAAGRycy9kb3ducmV2LnhtbESPQWvCQBSE7wX/w/IEb3VjDzamrqKCUFo8NM3B3l6z&#10;r9lo9m3IbmP8965Q6HGYmW+Y5Xqwjeip87VjBbNpAoK4dLrmSkHxuX9MQfiArLFxTAqu5GG9Gj0s&#10;MdPuwh/U56ESEcI+QwUmhDaT0peGLPqpa4mj9+M6iyHKrpK6w0uE20Y+JclcWqw5LhhsaWeoPOe/&#10;VkH+lW4X5ryri/5QfL9t3o9hf3JKTcbD5gVEoCH8h//ar1pBOnuG+5l4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Jrc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shape id="Text Box 623" o:spid="_x0000_s1425" type="#_x0000_t202" style="position:absolute;left:5370;top:12515;width:241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wU8IA&#10;AADcAAAADwAAAGRycy9kb3ducmV2LnhtbERPTU/CQBC9k/AfNmPixcgWIQiFhRgTCdwUjV4n3aFt&#10;7M6W3bWUf88cTDi+vO/VpneN6ijE2rOB8SgDRVx4W3Np4Ovz7XEOKiZki41nMnChCJv1cLDC3Poz&#10;f1B3SKWSEI45GqhSanOtY1GRwzjyLbFwRx8cJoGh1DbgWcJdo5+ybKYd1iwNFbb0WlHxe/hzBubT&#10;XfcT95P372J2bBbp4bnbnoIx93f9yxJUoj7dxP/unRXfWNbKGTkCe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BT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地址：＿＿＿＿＿＿</w:t>
                        </w:r>
                      </w:p>
                    </w:txbxContent>
                  </v:textbox>
                </v:shape>
                <v:shape id="Text Box 624" o:spid="_x0000_s1426" type="#_x0000_t202" style="position:absolute;left:5370;top:13295;width:241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VyMUA&#10;AADcAAAADwAAAGRycy9kb3ducmV2LnhtbESPQWvCQBSE70L/w/IKXsRstEVNdJVSaNFba0Wvj+wz&#10;Cc2+TXe3Mf57Vyj0OMx8M8xq05tGdOR8bVnBJElBEBdW11wqOHy9jRcgfEDW2FgmBVfysFk/DFaY&#10;a3vhT+r2oRSxhH2OCqoQ2lxKX1Rk0Ce2JY7e2TqDIUpXSu3wEstNI6dpOpMGa44LFbb0WlHxvf81&#10;ChbP2+7kd08fx2J2brIwmnfvP06p4WP/sgQRqA//4T96qyM3yeB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zFXI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邮箱：＿＿＿＿＿＿</w:t>
                        </w:r>
                      </w:p>
                    </w:txbxContent>
                  </v:textbox>
                </v:shape>
                <v:shape id="Text Box 625" o:spid="_x0000_s1427" type="#_x0000_t202" style="position:absolute;left:3900;top:13295;width:136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26MIA&#10;AADcAAAADwAAAGRycy9kb3ducmV2LnhtbERPTU/CQBC9m/gfNkPCxchWJICVhRgSDNwUjF4n3aFt&#10;6M7W3aWUf88cTDy+vO/FqneN6ijE2rOBp1EGirjwtubSwNdh8zgHFROyxcYzGbhShNXy/m6BufUX&#10;/qRun0olIRxzNFCl1OZax6Iih3HkW2Lhjj44TAJDqW3Ai4S7Ro+zbKod1iwNFba0rqg47c/OwHyy&#10;7X7i7vnju5gem5f0MOvef4Mxw0H/9goqUZ/+xX/urRXfWObLGTkC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jbo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性别：＿＿＿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AE7415" w:rsidRDefault="00161162" w:rsidP="00AE7415">
      <w:pPr>
        <w:ind w:firstLine="420"/>
      </w:pPr>
      <w:r>
        <w:rPr>
          <w:noProof/>
        </w:rPr>
        <w:lastRenderedPageBreak/>
        <mc:AlternateContent>
          <mc:Choice Requires="wpg">
            <w:drawing>
              <wp:anchor distT="0" distB="0" distL="85725" distR="85725" simplePos="0" relativeHeight="251680768" behindDoc="0" locked="0" layoutInCell="1" allowOverlap="1" wp14:anchorId="7A863A15" wp14:editId="0A6F21BB">
                <wp:simplePos x="0" y="0"/>
                <wp:positionH relativeFrom="column">
                  <wp:posOffset>129540</wp:posOffset>
                </wp:positionH>
                <wp:positionV relativeFrom="paragraph">
                  <wp:posOffset>288973</wp:posOffset>
                </wp:positionV>
                <wp:extent cx="5356860" cy="3300048"/>
                <wp:effectExtent l="0" t="0" r="15240" b="15240"/>
                <wp:wrapNone/>
                <wp:docPr id="821" name="组合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300048"/>
                          <a:chOff x="2011" y="2063"/>
                          <a:chExt cx="9134" cy="5617"/>
                        </a:xfrm>
                      </wpg:grpSpPr>
                      <wps:wsp>
                        <wps:cNvPr id="822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2011" y="2063"/>
                            <a:ext cx="9134" cy="56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2220" y="2220"/>
                            <a:ext cx="871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2220" y="3000"/>
                            <a:ext cx="1261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2220" y="3936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2220" y="4872"/>
                            <a:ext cx="1261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2220" y="5807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2220" y="6744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4740" y="3003"/>
                            <a:ext cx="142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编辑会员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10830" y="3003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830" y="362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3585" y="3623"/>
                            <a:ext cx="7036" cy="3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3780"/>
                            <a:ext cx="1155" cy="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会员编号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4557"/>
                            <a:ext cx="136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姓名：＿＿＿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5371" y="4557"/>
                            <a:ext cx="24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手机号：＿＿＿＿＿＿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6900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5337"/>
                            <a:ext cx="136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AutoShape 64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3000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5340"/>
                            <a:ext cx="24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地址：＿＿＿＿＿＿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6120"/>
                            <a:ext cx="24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邮箱：＿＿＿＿＿＿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6120"/>
                            <a:ext cx="136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21" o:spid="_x0000_s1428" style="position:absolute;left:0;text-align:left;margin-left:10.2pt;margin-top:22.75pt;width:421.8pt;height:259.85pt;z-index:251680768;mso-wrap-distance-left:6.75pt;mso-wrap-distance-right:6.75pt" coordorigin="2011,2063" coordsize="9134,5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">
                <v:rect id="Rectangle 627" o:spid="_x0000_s1429" style="position:absolute;left:2011;top:2063;width:9134;height:5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OsMMA&#10;AADcAAAADwAAAGRycy9kb3ducmV2LnhtbESPQYvCMBSE74L/ITzBm6ZWEO0aRRTFPWq9eHvbvG27&#10;Ni+liVr31xtB8DjMzDfMfNmaStyocaVlBaNhBII4s7rkXMEp3Q6mIJxH1lhZJgUPcrBcdDtzTLS9&#10;84FuR5+LAGGXoILC+zqR0mUFGXRDWxMH79c2Bn2QTS51g/cAN5WMo2giDZYcFgqsaV1QdjlejYKf&#10;Mj7h/yHdRWa2HfvvNv27njdK9Xvt6guEp9Z/wu/2XiuYxj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tOsMMAAADcAAAADwAAAAAAAAAAAAAAAACYAgAAZHJzL2Rv&#10;d25yZXYueG1sUEsFBgAAAAAEAAQA9QAAAIgDAAAAAA==&#10;"/>
                <v:rect id="Rectangle 628" o:spid="_x0000_s1430" style="position:absolute;left:2220;top:2220;width:871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rK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WAVJ3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+sr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629" o:spid="_x0000_s1431" style="position:absolute;left:2220;top:3000;width:126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zX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WARz+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nNf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30" o:spid="_x0000_s1432" style="position:absolute;left:2220;top:3936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WxM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ARz+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tbE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631" o:spid="_x0000_s1433" style="position:absolute;left:2220;top:4872;width:1261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BIs8MA&#10;AADcAAAADwAAAGRycy9kb3ducmV2LnhtbESPQYvCMBSE74L/ITzBm6Z2QbRrFFFc3KO2F2/P5m3b&#10;3ealNFGrv34jCB6HmfmGWaw6U4srta6yrGAyjkAQ51ZXXCjI0t1oBsJ5ZI21ZVJwJwerZb+3wETb&#10;Gx/oevSFCBB2CSoovW8SKV1ekkE3tg1x8H5sa9AH2RZSt3gLcFPLOIqm0mDFYaHEhjYl5X/Hi1Fw&#10;ruIMH4f0KzLz3Yf/7tLfy2mr1HDQrT9BeOr8O/xq77WCWTyF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BIs8MAAADcAAAADwAAAAAAAAAAAAAAAACYAgAAZHJzL2Rv&#10;d25yZXYueG1sUEsFBgAAAAAEAAQA9QAAAIgDAAAAAA==&#10;">
                  <v:textbox>
                    <w:txbxContent>
                      <w:p w:rsidR="00AE7415" w:rsidRDefault="00AE7415" w:rsidP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632" o:spid="_x0000_s1434" style="position:absolute;left:2220;top:5807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UjMcA&#10;AADcAAAADwAAAGRycy9kb3ducmV2LnhtbESPQWvCQBSE7wX/w/IKvZS6MVINqZugpUIP9aAV9PjI&#10;PpOQ7NuQ3cb477uFgsdhZr5hVvloWjFQ72rLCmbTCARxYXXNpYLj9/YlAeE8ssbWMim4kYM8mzys&#10;MNX2ynsaDr4UAcIuRQWV910qpSsqMuimtiMO3sX2Bn2QfSl1j9cAN62Mo2ghDdYcFirs6L2iojn8&#10;GAVyd0zmt8tuc/54XdZfDQ3P0WlQ6ulxXL+B8DT6e/i//akVJPES/s6EI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xVIzHAAAA3AAAAA8AAAAAAAAAAAAAAAAAmAIAAGRy&#10;cy9kb3ducmV2LnhtbFBLBQYAAAAABAAEAPUAAACMAwAAAAA=&#10;" fillcolor="gray">
                  <v:textbox>
                    <w:txbxContent>
                      <w:p w:rsidR="00AE7415" w:rsidRDefault="00AE7415" w:rsidP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633" o:spid="_x0000_s1435" style="position:absolute;left:2220;top:6744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5Ws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azisDa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3lawgAAANwAAAAPAAAAAAAAAAAAAAAAAJgCAABkcnMvZG93&#10;bnJldi54bWxQSwUGAAAAAAQABAD1AAAAhwMAAAAA&#10;">
                  <v:textbox>
                    <w:txbxContent>
                      <w:p w:rsidR="00AE7415" w:rsidRDefault="00AE7415" w:rsidP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634" o:spid="_x0000_s1436" style="position:absolute;left:4740;top:3003;width:142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428YA&#10;AADcAAAADwAAAGRycy9kb3ducmV2LnhtbESPX0vDQBDE3wW/w7GCL2IvBpSa9lokIPgSpH/p45Lb&#10;JtHcXprbNvHb9wTBx2FmfsPMl6Nr1YX60Hg28DRJQBGX3jZcGdhu3h+noIIgW2w9k4EfCrBc3N7M&#10;MbN+4BVd1lKpCOGQoYFapMu0DmVNDsPEd8TRO/reoUTZV9r2OES4a3WaJC/aYcNxocaO8prK7/XZ&#10;GTjK837YfZ5P3emQP1RSFF95Whhzfze+zUAJjfIf/mt/WAPT9BV+z8Qj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h428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编辑会员</w:t>
                        </w:r>
                      </w:p>
                    </w:txbxContent>
                  </v:textbox>
                </v:rect>
                <v:rect id="Rectangle 635" o:spid="_x0000_s1437" style="position:absolute;left:10830;top:3003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jg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SBZh/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OOBwgAAANwAAAAPAAAAAAAAAAAAAAAAAJgCAABkcnMvZG93&#10;bnJldi54bWxQSwUGAAAAAAQABAD1AAAAhwMAAAAA&#10;"/>
                <v:rect id="Rectangle 636" o:spid="_x0000_s1438" style="position:absolute;left:10830;top:36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3/vsYA&#10;AADcAAAADwAAAGRycy9kb3ducmV2LnhtbESPT4vCMBTE7wt+h/AEL4umKqulGkVlF/agB/+AHh/N&#10;sy02L6WJtX77jbDgcZiZ3zDzZWtK0VDtCssKhoMIBHFqdcGZgtPxpx+DcB5ZY2mZFDzJwXLR+Zhj&#10;ou2D99QcfCYChF2CCnLvq0RKl+Zk0A1sRRy8q60N+iDrTOoaHwFuSjmKook0WHBYyLGiTU7p7XA3&#10;CuTuFI+f19368v01LbY3aj6jc6NUr9uuZiA8tf4d/m//agXxeAiv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83/vsYAAADcAAAADwAAAAAAAAAAAAAAAACYAgAAZHJz&#10;L2Rvd25yZXYueG1sUEsFBgAAAAAEAAQA9QAAAIsDAAAAAA==&#10;" fillcolor="gray"/>
                <v:rect id="Rectangle 637" o:spid="_x0000_s1439" style="position:absolute;left:3585;top:3623;width:703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Ybc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WCVxH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thtxQAAANwAAAAPAAAAAAAAAAAAAAAAAJgCAABkcnMv&#10;ZG93bnJldi54bWxQSwUGAAAAAAQABAD1AAAAigMAAAAA&#10;"/>
                <v:shape id="Text Box 638" o:spid="_x0000_s1440" type="#_x0000_t202" style="position:absolute;left:3900;top:3780;width:1155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+QsUA&#10;AADcAAAADwAAAGRycy9kb3ducmV2LnhtbESPQWvCQBSE74X+h+UJXopu2hS1qauUgqI3q6LXR/aZ&#10;BLNv0901xn/vCoUeh5lvhpnOO1OLlpyvLCt4HSYgiHOrKy4U7HeLwQSED8gaa8uk4EYe5rPnpylm&#10;2l75h9ptKEQsYZ+hgjKEJpPS5yUZ9EPbEEfvZJ3BEKUrpHZ4jeWmlm9JMpIGK44LJTb0XVJ+3l6M&#10;gsn7qj36dbo55KNT/RFexu3y1ynV73VfnyACdeE//EevdOTSFB5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T5C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会员编号</w:t>
                        </w:r>
                      </w:p>
                    </w:txbxContent>
                  </v:textbox>
                </v:shape>
                <v:shape id="Text Box 639" o:spid="_x0000_s1441" type="#_x0000_t202" style="position:absolute;left:3900;top:4557;width:136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mNsUA&#10;AADcAAAADwAAAGRycy9kb3ducmV2LnhtbESPW2sCMRSE3wv+h3AEX4pmveBlaxQRKvattaKvh81x&#10;d+nmZE3Sdf33Rij0cZj5ZpjlujWVaMj50rKC4SABQZxZXXKu4Pj93p+D8AFZY2WZFNzJw3rVeVli&#10;qu2Nv6g5hFzEEvYpKihCqFMpfVaQQT+wNXH0LtYZDFG6XGqHt1huKjlKkqk0WHJcKLCmbUHZz+HX&#10;KJhP9s3Zf4w/T9n0Ui3C66zZXZ1SvW67eQMRqA3/4T96ryM3nsDz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KY2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姓名：＿＿＿</w:t>
                        </w:r>
                      </w:p>
                    </w:txbxContent>
                  </v:textbox>
                </v:shape>
                <v:shape id="Text Box 640" o:spid="_x0000_s1442" type="#_x0000_t202" style="position:absolute;left:5371;top:4557;width:24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QDrcUA&#10;AADcAAAADwAAAGRycy9kb3ducmV2LnhtbESPT2sCMRTE74LfITyhl1Kz1vqnW6OI0GJv1YpeH5vn&#10;7uLmZU3iun57Uyh4HGZ+M8xs0ZpKNOR8aVnBoJ+AIM6sLjlXsPv9fJmC8AFZY2WZFNzIw2Le7cww&#10;1fbKG2q2IRexhH2KCooQ6lRKnxVk0PdtTRy9o3UGQ5Qul9rhNZabSr4myVgaLDkuFFjTqqDstL0Y&#10;BdO3dXPw38OffTY+Vu/hedJ8nZ1ST712+QEiUBse4X96rSM3HMHf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NAOt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手机号：＿＿＿＿＿＿</w:t>
                        </w:r>
                      </w:p>
                    </w:txbxContent>
                  </v:textbox>
                </v:shape>
                <v:shape id="Text Box 641" o:spid="_x0000_s1443" type="#_x0000_t202" style="position:absolute;left:9255;top:6900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d2sUA&#10;AADcAAAADwAAAGRycy9kb3ducmV2LnhtbESPT2vCQBTE7wW/w/IKXkrd+IdUo6sUocXeNC3t9ZF9&#10;JqHZt+nuGuO3dwuCx2HmN8OsNr1pREfO15YVjEcJCOLC6ppLBV+fb89zED4ga2wsk4ILedisBw8r&#10;zLQ984G6PJQilrDPUEEVQptJ6YuKDPqRbYmjd7TOYIjSlVI7PMdy08hJkqTSYM1xocKWthUVv/nJ&#10;KJjPdt2P/5juv4v02CzC00v3/ueUGj72r0sQgfpwD9/onY7cNIX/M/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p3a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642" o:spid="_x0000_s1444" type="#_x0000_t202" style="position:absolute;left:3900;top:5337;width:136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4QcUA&#10;AADcAAAADwAAAGRycy9kb3ducmV2LnhtbESPT2sCMRTE74V+h/CEXopmW0XtdqNIQdFba0Wvj83b&#10;P7h5WZN03X77RhB6HGZ+M0y27E0jOnK+tqzgZZSAIM6trrlUcPheD+cgfEDW2FgmBb/kYbl4fMgw&#10;1fbKX9TtQyliCfsUFVQhtKmUPq/IoB/Zljh6hXUGQ5SulNrhNZabRr4myVQarDkuVNjSR0X5ef9j&#10;FMwn2+7kd+PPYz4tmrfwPOs2F6fU06BfvYMI1If/8J3e6siN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jhB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级别：＿＿＿</w:t>
                        </w:r>
                      </w:p>
                    </w:txbxContent>
                  </v:textbox>
                </v:shape>
                <v:shape id="AutoShape 643" o:spid="_x0000_s1445" type="#_x0000_t15" style="position:absolute;left:3585;top:3000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YMMA&#10;AADcAAAADwAAAGRycy9kb3ducmV2LnhtbERPz2vCMBS+C/4P4Qm7aboJUjujOEGQDQ/renC3Z/Ns&#10;OpuX0mS1/vfmMNjx4/u92gy2ET11vnas4HmWgCAuna65UlB87acpCB+QNTaOScGdPGzW49EKM+1u&#10;/El9HioRQ9hnqMCE0GZS+tKQRT9zLXHkLq6zGCLsKqk7vMVw28iXJFlIizXHBoMt7QyV1/zXKsi/&#10;07elue7qoj8W5/ftxynsf5xST5Nh+woi0BD+xX/ug1aQzuPaeC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ijYMMAAADcAAAADwAAAAAAAAAAAAAAAACYAgAAZHJzL2Rv&#10;d25yZXYueG1sUEsFBgAAAAAEAAQA9QAAAIgDAAAAAA==&#10;">
                  <v:textbox>
                    <w:txbxContent>
                      <w:p w:rsidR="00AE7415" w:rsidRDefault="00AE7415" w:rsidP="00AE7415">
                        <w:r>
                          <w:t>Back</w:t>
                        </w:r>
                      </w:p>
                    </w:txbxContent>
                  </v:textbox>
                </v:shape>
                <v:shape id="Text Box 644" o:spid="_x0000_s1446" type="#_x0000_t202" style="position:absolute;left:5370;top:5340;width:24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JqMUA&#10;AADcAAAADwAAAGRycy9kb3ducmV2LnhtbESPT2sCMRTE74LfITzBi9SsWqxujVKEFnvzH/b62Dx3&#10;Fzcv2ySu67c3hYLHYeY3wyxWralEQ86XlhWMhgkI4szqknMFx8PnywyED8gaK8uk4E4eVstuZ4Gp&#10;tjfeUbMPuYgl7FNUUIRQp1L6rCCDfmhr4uidrTMYonS51A5vsdxUcpwkU2mw5LhQYE3rgrLL/moU&#10;zF43zY//nmxP2fRczcPgrfn6dUr1e+3HO4hAbXiG/+mNjtxkD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eQmo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地址：＿＿＿＿＿＿</w:t>
                        </w:r>
                      </w:p>
                    </w:txbxContent>
                  </v:textbox>
                </v:shape>
                <v:shape id="Text Box 645" o:spid="_x0000_s1447" type="#_x0000_t202" style="position:absolute;left:5370;top:6120;width:24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XTSMIA&#10;AADcAAAADwAAAGRycy9kb3ducmV2LnhtbERPW2vCMBR+F/Yfwhn4IprqhrquqYyBw73NC+710Bzb&#10;suakJrHWf28Ggz1+fPds1ZtGdOR8bVnBdJKAIC6srrlUcNivx0sQPiBrbCyTght5WOUPgwxTba+8&#10;pW4XShFD2KeooAqhTaX0RUUG/cS2xJE7WWcwROhKqR1eY7hp5CxJ5tJgzbGhwpbeKyp+dhejYPm8&#10;6b7959PXsZifmpcwWnQfZ6fU8LF/ewURqA//4j/3Rv/64vx4Jh4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dNIwgAAANwAAAAPAAAAAAAAAAAAAAAAAJgCAABkcnMvZG93&#10;bnJldi54bWxQSwUGAAAAAAQABAD1AAAAhw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邮箱：＿＿＿＿＿＿</w:t>
                        </w:r>
                      </w:p>
                    </w:txbxContent>
                  </v:textbox>
                </v:shape>
                <v:shape id="Text Box 646" o:spid="_x0000_s1448" type="#_x0000_t202" style="position:absolute;left:3900;top:6120;width:136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208UA&#10;AADcAAAADwAAAGRycy9kb3ducmV2LnhtbESPS2vDMBCE74X+B7GFXEoi50EeruVQAi3prU1Dcl2s&#10;jW1qrVxJcZx/XwUCPQ4z3wyTrXvTiI6cry0rGI8SEMSF1TWXCvbfb8MlCB+QNTaWScGVPKzzx4cM&#10;U20v/EXdLpQilrBPUUEVQptK6YuKDPqRbYmjd7LOYIjSlVI7vMRy08hJksylwZrjQoUtbSoqfnZn&#10;o2A523ZH/zH9PBTzU7MKz4vu/dcpNXjqX19ABOrDf/hOb/WNG8P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XbT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性别：＿＿＿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7415">
        <w:t>编辑会员页面：</w:t>
      </w:r>
    </w:p>
    <w:p w:rsidR="003D7239" w:rsidRDefault="003D7239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3D7239" w:rsidRPr="003D7239" w:rsidRDefault="003D7239" w:rsidP="003D7239"/>
    <w:p w:rsidR="002A71FB" w:rsidRPr="009B2385" w:rsidRDefault="009B2385" w:rsidP="0058414B">
      <w:pPr>
        <w:pStyle w:val="2"/>
      </w:pPr>
      <w:bookmarkStart w:id="25" w:name="_Toc404440184"/>
      <w:r w:rsidRPr="009B2385">
        <w:rPr>
          <w:bCs w:val="0"/>
        </w:rPr>
        <w:t>权限管理</w:t>
      </w:r>
      <w:bookmarkEnd w:id="25"/>
    </w:p>
    <w:p w:rsidR="00D62E93" w:rsidRDefault="00D62E93" w:rsidP="00D62E93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6DBE33" wp14:editId="61269E5D">
                <wp:simplePos x="0" y="0"/>
                <wp:positionH relativeFrom="column">
                  <wp:posOffset>129540</wp:posOffset>
                </wp:positionH>
                <wp:positionV relativeFrom="paragraph">
                  <wp:posOffset>286385</wp:posOffset>
                </wp:positionV>
                <wp:extent cx="5356860" cy="3208020"/>
                <wp:effectExtent l="0" t="0" r="15240" b="11430"/>
                <wp:wrapNone/>
                <wp:docPr id="901" name="组合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208020"/>
                          <a:chOff x="2010" y="10332"/>
                          <a:chExt cx="9134" cy="5616"/>
                        </a:xfrm>
                      </wpg:grpSpPr>
                      <wps:wsp>
                        <wps:cNvPr id="902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2010" y="10332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2220" y="10489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2220" y="112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2220" y="1220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2220" y="13140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712"/>
                        <wps:cNvSpPr>
                          <a:spLocks noChangeArrowheads="1"/>
                        </wps:cNvSpPr>
                        <wps:spPr bwMode="auto">
                          <a:xfrm>
                            <a:off x="2220" y="1407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2220" y="1501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3644" y="11270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rPr>
                                  <w:sz w:val="18"/>
                                  <w:szCs w:val="18"/>
                                </w:rP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10829" y="11270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10829" y="11895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3585" y="11892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Text Box 718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5167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Text Box 719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11267"/>
                            <a:ext cx="121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新建用户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5" name="Group 720"/>
                        <wpg:cNvGrpSpPr>
                          <a:grpSpLocks/>
                        </wpg:cNvGrpSpPr>
                        <wpg:grpSpPr bwMode="auto">
                          <a:xfrm>
                            <a:off x="3749" y="12047"/>
                            <a:ext cx="6615" cy="936"/>
                            <a:chOff x="3749" y="4559"/>
                            <a:chExt cx="6615" cy="936"/>
                          </a:xfrm>
                        </wpg:grpSpPr>
                        <wps:wsp>
                          <wps:cNvPr id="916" name="Rectangle 7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9" y="4559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7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4" y="4870"/>
                              <a:ext cx="94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9" y="4870"/>
                              <a:ext cx="944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9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4870"/>
                              <a:ext cx="136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权限级别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" name="Text Box 7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4560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编辑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Text Box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5027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2" name="Group 727"/>
                        <wpg:cNvGrpSpPr>
                          <a:grpSpLocks/>
                        </wpg:cNvGrpSpPr>
                        <wpg:grpSpPr bwMode="auto">
                          <a:xfrm>
                            <a:off x="3749" y="13139"/>
                            <a:ext cx="6615" cy="936"/>
                            <a:chOff x="3749" y="5651"/>
                            <a:chExt cx="6615" cy="936"/>
                          </a:xfrm>
                        </wpg:grpSpPr>
                        <wps:wsp>
                          <wps:cNvPr id="923" name="Rectangle 7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9" y="5651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Text Box 7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4" y="596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Text Box 7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9" y="5963"/>
                              <a:ext cx="944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" name="Text Box 7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5963"/>
                              <a:ext cx="136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权限级别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" name="Text Box 7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5652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编辑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8" name="Text Box 7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6119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9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1268"/>
                            <a:ext cx="121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角色编辑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01" o:spid="_x0000_s1449" style="position:absolute;margin-left:10.2pt;margin-top:22.55pt;width:421.8pt;height:252.6pt;z-index:251683840" coordorigin="2010,10332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">
                <v:rect id="Rectangle 707" o:spid="_x0000_s1450" style="position:absolute;left:2010;top:10332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8dTc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VC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x1NxQAAANwAAAAPAAAAAAAAAAAAAAAAAJgCAABkcnMv&#10;ZG93bnJldi54bWxQSwUGAAAAAAQABAD1AAAAigMAAAAA&#10;"/>
                <v:rect id="Rectangle 708" o:spid="_x0000_s1451" style="position:absolute;left:2220;top:10489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41sUA&#10;AADcAAAADwAAAGRycy9kb3ducmV2LnhtbESPQWvCQBSE7wX/w/KE3uquEYqmriKWlPao8dLba/aZ&#10;RLNvQ3YT0/76bkHocZiZb5j1drSNGKjztWMN85kCQVw4U3Op4ZRnT0sQPiAbbByThm/ysN1MHtaY&#10;GnfjAw3HUIoIYZ+ihiqENpXSFxVZ9DPXEkfv7DqLIcqulKbDW4TbRiZKPUuLNceFClvaV1Rcj73V&#10;8FUnJ/w55G/KrrJF+BjzS//5qvXjdNy9gAg0hv/wvf1uNKzUA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7jWxQAAANwAAAAPAAAAAAAAAAAAAAAAAJgCAABkcnMv&#10;ZG93bnJldi54bWxQSwUGAAAAAAQABAD1AAAAigMAAAAA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09" o:spid="_x0000_s1452" style="position:absolute;left:2220;top:112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gosQA&#10;AADcAAAADwAAAGRycy9kb3ducmV2LnhtbESPQWsCMRSE70L/Q3gFb5pURXQ1SmlR9KjrpbfXzXN3&#10;283Lsom6+uuNIHgcZuYbZr5sbSXO1PjSsYaPvgJBnDlTcq7hkK56ExA+IBusHJOGK3lYLt46c0yM&#10;u/COzvuQiwhhn6CGIoQ6kdJnBVn0fVcTR+/oGoshyiaXpsFLhNtKDpQaS4slx4UCa/oqKPvfn6yG&#10;33JwwNsuXSs7XQ3Dtk3/Tj/fWnff288ZiEBteIWf7Y3RMFUj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KIKLEAAAA3AAAAA8AAAAAAAAAAAAAAAAAmAIAAGRycy9k&#10;b3ducmV2LnhtbFBLBQYAAAAABAAEAPUAAACJAwAAAAA=&#10;">
                  <v:textbox>
                    <w:txbxContent>
                      <w:p w:rsidR="00D62E93" w:rsidRDefault="00D62E93" w:rsidP="00D62E93">
                        <w:r>
                          <w:t>订单管理</w:t>
                        </w:r>
                      </w:p>
                    </w:txbxContent>
                  </v:textbox>
                </v:rect>
                <v:rect id="Rectangle 710" o:spid="_x0000_s1453" style="position:absolute;left:2220;top:1220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FOcQA&#10;AADcAAAADwAAAGRycy9kb3ducmV2LnhtbESPQWsCMRSE70L/Q3gFb5pUUXQ1SmlR9KjrpbfXzXN3&#10;283Lsom6+uuNIHgcZuYbZr5sbSXO1PjSsYaPvgJBnDlTcq7hkK56ExA+IBusHJOGK3lYLt46c0yM&#10;u/COzvuQiwhhn6CGIoQ6kdJnBVn0fVcTR+/oGoshyiaXpsFLhNtKDpQaS4slx4UCa/oqKPvfn6yG&#10;33JwwNsuXSs7XQ3Dtk3/Tj/fWnff288ZiEBteIWf7Y3RMFUj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hTnEAAAA3AAAAA8AAAAAAAAAAAAAAAAAmAIAAGRycy9k&#10;b3ducmV2LnhtbFBLBQYAAAAABAAEAPUAAACJAwAAAAA=&#10;">
                  <v:textbox>
                    <w:txbxContent>
                      <w:p w:rsidR="00D62E93" w:rsidRDefault="00D62E93" w:rsidP="00D62E93">
                        <w:r>
                          <w:t>菜单管理</w:t>
                        </w:r>
                      </w:p>
                    </w:txbxContent>
                  </v:textbox>
                </v:rect>
                <v:rect id="Rectangle 711" o:spid="_x0000_s1454" style="position:absolute;left:2220;top:13140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bTsUA&#10;AADcAAAADwAAAGRycy9kb3ducmV2LnhtbESPT2vCQBTE7wW/w/IKvdXdWgg1ukqxWOxR46W3Z/aZ&#10;xGbfhuzmj/30rlDocZiZ3zDL9Whr0VPrK8caXqYKBHHuTMWFhmO2fX4D4QOywdoxabiSh/Vq8rDE&#10;1LiB99QfQiEihH2KGsoQmlRKn5dk0U9dQxy9s2sthijbQpoWhwi3tZwplUiLFceFEhvalJT/HDqr&#10;4VTNjvi7zz6VnW9fw9eYXbrvD62fHsf3BYhAY/gP/7V3RsNcJX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BtOxQAAANwAAAAPAAAAAAAAAAAAAAAAAJgCAABkcnMv&#10;ZG93bnJldi54bWxQSwUGAAAAAAQABAD1AAAAigMAAAAA&#10;">
                  <v:textbox>
                    <w:txbxContent>
                      <w:p w:rsidR="00D62E93" w:rsidRDefault="00D62E93" w:rsidP="00D62E93">
                        <w:r>
                          <w:t>流水管理</w:t>
                        </w:r>
                      </w:p>
                    </w:txbxContent>
                  </v:textbox>
                </v:rect>
                <v:rect id="Rectangle 712" o:spid="_x0000_s1455" style="position:absolute;left:2220;top:1407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i+1cQA&#10;AADcAAAADwAAAGRycy9kb3ducmV2LnhtbESPzW7CMBCE70h9B2srcQO7IPETMKhqBYIjhEtv23hJ&#10;0sbrKDYQeHqMhMRxNDPfaObL1lbiTI0vHWv46CsQxJkzJecaDumqNwHhA7LByjFpuJKH5eKtM8fE&#10;uAvv6LwPuYgQ9glqKEKoEyl9VpBF33c1cfSOrrEYomxyaRq8RLit5ECpkbRYclwosKavgrL//clq&#10;+C0HB7zt0rWy09UwbNv07/TzrXX3vf2cgQjUhlf42d4YDVM1hs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YvtXEAAAA3AAAAA8AAAAAAAAAAAAAAAAAmAIAAGRycy9k&#10;b3ducmV2LnhtbFBLBQYAAAAABAAEAPUAAACJAwAAAAA=&#10;">
                  <v:textbox>
                    <w:txbxContent>
                      <w:p w:rsidR="00D62E93" w:rsidRDefault="00D62E93" w:rsidP="00D62E93">
                        <w:r>
                          <w:t>会员管理</w:t>
                        </w:r>
                      </w:p>
                    </w:txbxContent>
                  </v:textbox>
                </v:rect>
                <v:rect id="Rectangle 713" o:spid="_x0000_s1456" style="position:absolute;left:2220;top:1501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TA8MA&#10;AADcAAAADwAAAGRycy9kb3ducmV2LnhtbERPz2vCMBS+C/sfwhvsIjPZxM11RlFR8GAPU8EdH82z&#10;LTYvpYm1/vfmIHj8+H5PZp2tREuNLx1r+BgoEMSZMyXnGg779fsYhA/IBivHpOFGHmbTl94EE+Ou&#10;/EftLuQihrBPUEMRQp1I6bOCLPqBq4kjd3KNxRBhk0vT4DWG20p+KvUlLZYcGwqsaVlQdt5drAaZ&#10;HsbD2yld/K9G3+X2TG1fHVut3167+S+IQF14ih/ujdHwo+LaeCYeAT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qTA8MAAADcAAAADwAAAAAAAAAAAAAAAACYAgAAZHJzL2Rv&#10;d25yZXYueG1sUEsFBgAAAAAEAAQA9QAAAIgDAAAAAA==&#10;" fillcolor="gray">
                  <v:textbox>
                    <w:txbxContent>
                      <w:p w:rsidR="00D62E93" w:rsidRDefault="00D62E93" w:rsidP="00D62E93">
                        <w:r>
                          <w:t>权限管理</w:t>
                        </w:r>
                      </w:p>
                    </w:txbxContent>
                  </v:textbox>
                </v:rect>
                <v:rect id="Rectangle 714" o:spid="_x0000_s1457" style="position:absolute;left:3644;top:11270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rJsYA&#10;AADcAAAADwAAAGRycy9kb3ducmV2LnhtbESPQWvCQBSE74X+h+UVvBTdVGip0VVKQPASpLYVj4/s&#10;M4lm38bs06T/vlso9DjMzDfMYjW4Rt2oC7VnA0+TBBRx4W3NpYHPj/X4FVQQZIuNZzLwTQFWy/u7&#10;BabW9/xOt52UKkI4pGigEmlTrUNRkcMw8S1x9I6+cyhRdqW2HfYR7ho9TZIX7bDmuFBhS1lFxXl3&#10;dQaO8rzvv7bXS3s5ZI+l5Pkpm+bGjB6GtzkooUH+w3/tjTUwS2bweyYeAb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wrJsYAAADcAAAADwAAAAAAAAAAAAAAAACYAgAAZHJz&#10;L2Rvd25yZXYueG1sUEsFBgAAAAAEAAQA9QAAAIsDAAAAAA==&#10;">
                  <v:stroke dashstyle="dash"/>
                  <v:textbox>
                    <w:txbxContent>
                      <w:p w:rsidR="00D62E93" w:rsidRDefault="00D62E93" w:rsidP="00D62E93">
                        <w:r>
                          <w:rPr>
                            <w:sz w:val="18"/>
                            <w:szCs w:val="18"/>
                          </w:rPr>
                          <w:t>权限管理</w:t>
                        </w:r>
                      </w:p>
                    </w:txbxContent>
                  </v:textbox>
                </v:rect>
                <v:rect id="Rectangle 715" o:spid="_x0000_s1458" style="position:absolute;left:10829;top:11270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iwfMEA&#10;AADcAAAADwAAAGRycy9kb3ducmV2LnhtbERPu27CMBTdK/EP1kXqVhxAQpBiEGoFKmMIC9ttfEkC&#10;8XUUO4/26/GAxHh03uvtYCrRUeNKywqmkwgEcWZ1ybmCc7r/WIJwHlljZZkU/JGD7Wb0tsZY254T&#10;6k4+FyGEXYwKCu/rWEqXFWTQTWxNHLirbQz6AJtc6gb7EG4qOYuihTRYcmgosKavgrL7qTUKfsvZ&#10;Gf+T9BCZ1X7uj0N6ay/fSr2Ph90nCE+Df4mf7h+tYDUN88OZc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osHzBAAAA3AAAAA8AAAAAAAAAAAAAAAAAmAIAAGRycy9kb3du&#10;cmV2LnhtbFBLBQYAAAAABAAEAPUAAACGAwAAAAA=&#10;"/>
                <v:rect id="Rectangle 716" o:spid="_x0000_s1459" style="position:absolute;left:10829;top:11895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sQ8cA&#10;AADcAAAADwAAAGRycy9kb3ducmV2LnhtbESPzWvCQBTE7wX/h+UJXopuYqkf0VVUWuhBD36AHh/Z&#10;ZxLMvg3ZNcb/vlsoeBxm5jfMfNmaUjRUu8KygngQgSBOrS44U3A6fvcnIJxH1lhaJgVPcrBcdN7m&#10;mGj74D01B5+JAGGXoILc+yqR0qU5GXQDWxEH72prgz7IOpO6xkeAm1IOo2gkDRYcFnKsaJNTejvc&#10;jQK5O00+ntfd+vL1OS62N2reo3OjVK/brmYgPLX+Ff5v/2gF0ziGvzPh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ZrEPHAAAA3AAAAA8AAAAAAAAAAAAAAAAAmAIAAGRy&#10;cy9kb3ducmV2LnhtbFBLBQYAAAAABAAEAPUAAACMAwAAAAA=&#10;" fillcolor="gray"/>
                <v:rect id="Rectangle 717" o:spid="_x0000_s1460" style="position:absolute;left:3585;top:11892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LkM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d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9ouQxQAAANwAAAAPAAAAAAAAAAAAAAAAAJgCAABkcnMv&#10;ZG93bnJldi54bWxQSwUGAAAAAAQABAD1AAAAigMAAAAA&#10;"/>
                <v:shape id="Text Box 718" o:spid="_x0000_s1461" type="#_x0000_t202" style="position:absolute;left:9254;top:1516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tv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sGk14f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W2/xQAAANwAAAAPAAAAAAAAAAAAAAAAAJgCAABkcnMv&#10;ZG93bnJldi54bWxQSwUGAAAAAAQABAD1AAAAigMAAAAA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19" o:spid="_x0000_s1462" type="#_x0000_t202" style="position:absolute;left:9255;top:11267;width:121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1y8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mi7g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z1y8YAAADcAAAADwAAAAAAAAAAAAAAAACYAgAAZHJz&#10;L2Rvd25yZXYueG1sUEsFBgAAAAAEAAQA9QAAAIsDAAAAAA==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新建用户</w:t>
                        </w:r>
                      </w:p>
                    </w:txbxContent>
                  </v:textbox>
                </v:shape>
                <v:group id="Group 720" o:spid="_x0000_s1463" style="position:absolute;left:3749;top:12047;width:6615;height:936" coordorigin="3749,4559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T2Ks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HT2KsQAAADcAAAA&#10;DwAAAAAAAAAAAAAAAACqAgAAZHJzL2Rvd25yZXYueG1sUEsFBgAAAAAEAAQA+gAAAJsDAAAAAA==&#10;">
                  <v:rect id="Rectangle 721" o:spid="_x0000_s1464" style="position:absolute;left:3749;top:4559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Nk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GoN4T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Y2TwgAAANwAAAAPAAAAAAAAAAAAAAAAAJgCAABkcnMvZG93&#10;bnJldi54bWxQSwUGAAAAAAQABAD1AAAAhwMAAAAA&#10;"/>
                  <v:shape id="Text Box 722" o:spid="_x0000_s1465" type="#_x0000_t202" style="position:absolute;left:4064;top:4870;width:94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5rvMYA&#10;AADcAAAADwAAAGRycy9kb3ducmV2LnhtbESPW2sCMRSE34X+h3AKvkg3qxUvW6OIYLFv1pb29bA5&#10;e6Gbk20S1/Xfm4LQx2FmvmFWm940oiPna8sKxkkKgji3uuZSwefH/mkBwgdkjY1lUnAlD5v1w2CF&#10;mbYXfqfuFEoRIewzVFCF0GZS+rwigz6xLXH0CusMhihdKbXDS4SbRk7SdCYN1hwXKmxpV1H+czob&#10;BYvpofv2b8/Hr3xWNMswmnevv06p4WO/fQERqA//4Xv7oBUsx3P4OxOP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5rvM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Text Box 723" o:spid="_x0000_s1466" type="#_x0000_t202" style="position:absolute;left:5429;top:4870;width:94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H/zsIA&#10;AADcAAAADwAAAGRycy9kb3ducmV2LnhtbERPy4rCMBTdD/gP4QpuBk11xEc1iggz6M5xRLeX5toW&#10;m5uaZGr9e7MYmOXhvJfr1lSiIedLywqGgwQEcWZ1ybmC089nfwbCB2SNlWVS8CQP61XnbYmptg/+&#10;puYYchFD2KeooAihTqX0WUEG/cDWxJG7WmcwROhyqR0+Yrip5ChJJtJgybGhwJq2BWW3469RMBvv&#10;movffxzO2eRazcP7tPm6O6V63XazABGoDf/iP/dOK5gP49p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f/OwgAAANwAAAAPAAAAAAAAAAAAAAAAAJgCAABkcnMvZG93&#10;bnJldi54bWxQSwUGAAAAAAQABAD1AAAAhw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Text Box 724" o:spid="_x0000_s1467" type="#_x0000_t202" style="position:absolute;left:7529;top:4870;width:136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aVcUA&#10;AADcAAAADwAAAGRycy9kb3ducmV2LnhtbESPQWvCQBSE74X+h+UJXoputEVNdJVSaNGbtaLXR/aZ&#10;BLNv091tjP/eFQoeh5n5hlmsOlOLlpyvLCsYDRMQxLnVFRcK9j+fgxkIH5A11pZJwZU8rJbPTwvM&#10;tL3wN7W7UIgIYZ+hgjKEJpPS5yUZ9EPbEEfvZJ3BEKUrpHZ4iXBTy3GSTKTBiuNCiQ19lJSfd39G&#10;wext3R795nV7yCenOg0v0/br1ynV73XvcxCBuvAI/7fXWkE6S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VpVxQAAANwAAAAPAAAAAAAAAAAAAAAAAJgCAABkcnMv&#10;ZG93bnJldi54bWxQSwUGAAAAAAQABAD1AAAAig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权限级别</w:t>
                          </w:r>
                        </w:p>
                      </w:txbxContent>
                    </v:textbox>
                  </v:shape>
                  <v:shape id="Text Box 725" o:spid="_x0000_s1468" type="#_x0000_t202" style="position:absolute;left:9209;top:4560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5d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A5i/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zl1wgAAANwAAAAPAAAAAAAAAAAAAAAAAJgCAABkcnMvZG93&#10;bnJldi54bWxQSwUGAAAAAAQABAD1AAAAhw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编辑</w:t>
                          </w:r>
                        </w:p>
                      </w:txbxContent>
                    </v:textbox>
                  </v:shape>
                  <v:shape id="Text Box 726" o:spid="_x0000_s1469" type="#_x0000_t202" style="position:absolute;left:9209;top:502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c7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tYT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ec7s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</w:txbxContent>
                    </v:textbox>
                  </v:shape>
                </v:group>
                <v:group id="Group 727" o:spid="_x0000_s1470" style="position:absolute;left:3749;top:13139;width:6615;height:936" coordorigin="3749,5651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<v:rect id="Rectangle 728" o:spid="_x0000_s1471" style="position:absolute;left:3749;top:5651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kt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5gl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uS2xQAAANwAAAAPAAAAAAAAAAAAAAAAAJgCAABkcnMv&#10;ZG93bnJldi54bWxQSwUGAAAAAAQABAD1AAAAigMAAAAA&#10;"/>
                  <v:shape id="Text Box 729" o:spid="_x0000_s1472" type="#_x0000_t202" style="position:absolute;left:4064;top:596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/ds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yN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A/ds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Text Box 730" o:spid="_x0000_s1473" type="#_x0000_t202" style="position:absolute;left:5429;top:5963;width:94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a7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JY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ya7c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Text Box 731" o:spid="_x0000_s1474" type="#_x0000_t202" style="position:absolute;left:7529;top:5963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4E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UsJ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4Ems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权限级别</w:t>
                          </w:r>
                        </w:p>
                      </w:txbxContent>
                    </v:textbox>
                  </v:shape>
                  <v:shape id="Text Box 732" o:spid="_x0000_s1475" type="#_x0000_t202" style="position:absolute;left:9209;top:56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KhA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qWk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KhAc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编辑</w:t>
                          </w:r>
                        </w:p>
                      </w:txbxContent>
                    </v:textbox>
                  </v:shape>
                  <v:shape id="Text Box 733" o:spid="_x0000_s1476" type="#_x0000_t202" style="position:absolute;left:9209;top:6119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01c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A5i2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TVzwgAAANwAAAAPAAAAAAAAAAAAAAAAAJgCAABkcnMvZG93&#10;bnJldi54bWxQSwUGAAAAAAQABAD1AAAAhw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</w:txbxContent>
                    </v:textbox>
                  </v:shape>
                </v:group>
                <v:shape id="Text Box 734" o:spid="_x0000_s1477" type="#_x0000_t202" style="position:absolute;left:7890;top:11268;width:121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GQ6MYA&#10;AADcAAAADwAAAGRycy9kb3ducmV2LnhtbESPW2vCQBSE3wv+h+UIfSl14wVroquUQkXfvJT6esge&#10;k2D2bLq7jem/7wqCj8PMfMMsVp2pRUvOV5YVDAcJCOLc6ooLBV/Hz9cZCB+QNdaWScEfeVgte08L&#10;zLS98p7aQyhEhLDPUEEZQpNJ6fOSDPqBbYijd7bOYIjSFVI7vEa4qeUoSabSYMVxocSGPkrKL4df&#10;o2A22bQnvx3vvvPpuU7Dy1u7/nFKPfe79zmIQF14hO/tjVaQjlK4nY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GQ6MYAAADcAAAADwAAAAAAAAAAAAAAAACYAgAAZHJz&#10;L2Rvd25yZXYueG1sUEsFBgAAAAAEAAQA9QAAAIsDAAAAAA==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角色编辑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293">
        <w:t>权限管理提供新建，编辑，删除用户权限管理</w:t>
      </w:r>
      <w:r w:rsidR="00B11293">
        <w:rPr>
          <w:rFonts w:hint="eastAsia"/>
        </w:rPr>
        <w:t>。</w:t>
      </w:r>
    </w:p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5D39D5" w:rsidRDefault="005D39D5" w:rsidP="005D39D5">
      <w:r>
        <w:lastRenderedPageBreak/>
        <w:t>新建用户权限：</w:t>
      </w:r>
    </w:p>
    <w:p w:rsidR="005D39D5" w:rsidRDefault="005D39D5" w:rsidP="005D39D5">
      <w:r>
        <w:rPr>
          <w:noProof/>
        </w:rPr>
        <mc:AlternateContent>
          <mc:Choice Requires="wpg">
            <w:drawing>
              <wp:anchor distT="0" distB="0" distL="85725" distR="85725" simplePos="0" relativeHeight="251686912" behindDoc="0" locked="0" layoutInCell="1" allowOverlap="1" wp14:anchorId="21964EF2" wp14:editId="1E5F68BE">
                <wp:simplePos x="0" y="0"/>
                <wp:positionH relativeFrom="column">
                  <wp:posOffset>129540</wp:posOffset>
                </wp:positionH>
                <wp:positionV relativeFrom="paragraph">
                  <wp:posOffset>7620</wp:posOffset>
                </wp:positionV>
                <wp:extent cx="5303520" cy="3162300"/>
                <wp:effectExtent l="0" t="0" r="11430" b="19050"/>
                <wp:wrapNone/>
                <wp:docPr id="956" name="组合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3162300"/>
                          <a:chOff x="2010" y="9395"/>
                          <a:chExt cx="9134" cy="5616"/>
                        </a:xfrm>
                      </wpg:grpSpPr>
                      <wps:wsp>
                        <wps:cNvPr id="957" name="Rectangle 737"/>
                        <wps:cNvSpPr>
                          <a:spLocks noChangeArrowheads="1"/>
                        </wps:cNvSpPr>
                        <wps:spPr bwMode="auto">
                          <a:xfrm>
                            <a:off x="2010" y="939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2220" y="9552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2220" y="1033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2220" y="11267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2220" y="12203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2220" y="1313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Rectangle 743"/>
                        <wps:cNvSpPr>
                          <a:spLocks noChangeArrowheads="1"/>
                        </wps:cNvSpPr>
                        <wps:spPr bwMode="auto">
                          <a:xfrm>
                            <a:off x="2220" y="1407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Rectangle 744"/>
                        <wps:cNvSpPr>
                          <a:spLocks noChangeArrowheads="1"/>
                        </wps:cNvSpPr>
                        <wps:spPr bwMode="auto">
                          <a:xfrm>
                            <a:off x="4740" y="1033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rPr>
                                  <w:sz w:val="18"/>
                                  <w:szCs w:val="18"/>
                                </w:rPr>
                                <w:t>新建用户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829" y="10334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Rectangle 746"/>
                        <wps:cNvSpPr>
                          <a:spLocks noChangeArrowheads="1"/>
                        </wps:cNvSpPr>
                        <wps:spPr bwMode="auto">
                          <a:xfrm>
                            <a:off x="10829" y="10958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3585" y="10955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4232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1111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用户名：＿＿＿＿＿＿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11111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密码：＿＿＿＿＿＿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11735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AutoShape 75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10331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1735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Rectangle 754"/>
                        <wps:cNvSpPr>
                          <a:spLocks noChangeArrowheads="1"/>
                        </wps:cNvSpPr>
                        <wps:spPr bwMode="auto">
                          <a:xfrm>
                            <a:off x="3795" y="12360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AutoShape 755"/>
                        <wps:cNvSpPr>
                          <a:spLocks noChangeArrowheads="1"/>
                        </wps:cNvSpPr>
                        <wps:spPr bwMode="auto">
                          <a:xfrm>
                            <a:off x="6105" y="12516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AutoShape 756"/>
                        <wps:cNvSpPr>
                          <a:spLocks noChangeArrowheads="1"/>
                        </wps:cNvSpPr>
                        <wps:spPr bwMode="auto">
                          <a:xfrm>
                            <a:off x="6105" y="13296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360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Text Box 758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828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329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3764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56" o:spid="_x0000_s1478" style="position:absolute;margin-left:10.2pt;margin-top:.6pt;width:417.6pt;height:249pt;z-index:251686912;mso-wrap-distance-left:6.75pt;mso-wrap-distance-right:6.75pt" coordorigin="2010,939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">
                <v:rect id="Rectangle 737" o:spid="_x0000_s1479" style="position:absolute;left:2010;top:939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uRy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k+E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rkcjEAAAA3AAAAA8AAAAAAAAAAAAAAAAAmAIAAGRycy9k&#10;b3ducmV2LnhtbFBLBQYAAAAABAAEAPUAAACJAwAAAAA=&#10;"/>
                <v:rect id="Rectangle 738" o:spid="_x0000_s1480" style="position:absolute;left:2220;top:9552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Fu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pA9x7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AW6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39" o:spid="_x0000_s1481" style="position:absolute;left:2220;top:1033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gIcQA&#10;AADcAAAADwAAAGRycy9kb3ducmV2LnhtbESPQYvCMBSE74L/ITzBm6YqK7ZrFNlFWY9aL3t727xt&#10;q81LaaJWf70RBI/DzHzDzJetqcSFGldaVjAaRiCIM6tLzhUc0vVgBsJ5ZI2VZVJwIwfLRbczx0Tb&#10;K+/osve5CBB2CSoovK8TKV1WkEE3tDVx8P5tY9AH2eRSN3gNcFPJcRRNpcGSw0KBNX0VlJ32Z6Pg&#10;rxwf8L5LN5GJ1xO/bdPj+fdbqX6vXX2C8NT6d/jV/tEK4o8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4oCHEAAAA3AAAAA8AAAAAAAAAAAAAAAAAmAIAAGRycy9k&#10;b3ducmV2LnhtbFBLBQYAAAAABAAEAPUAAACJAwAAAAA=&#10;">
                  <v:textbox>
                    <w:txbxContent>
                      <w:p w:rsidR="005D39D5" w:rsidRDefault="005D39D5" w:rsidP="005D39D5">
                        <w:r>
                          <w:t>订单管理</w:t>
                        </w:r>
                      </w:p>
                    </w:txbxContent>
                  </v:textbox>
                </v:rect>
                <v:rect id="Rectangle 740" o:spid="_x0000_s1482" style="position:absolute;left:2220;top:1126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7DAcEA&#10;AADcAAAADwAAAGRycy9kb3ducmV2LnhtbERPPW/CMBDdkfgP1lViA6cgoRIwqKJKBSOEhe2IjyQ0&#10;PkexA4ZfXw+VOj6979UmmEbcqXO1ZQXvkwQEcWF1zaWCU56NP0A4j6yxsUwKnuRgsx4OVphq++AD&#10;3Y++FDGEXYoKKu/bVEpXVGTQTWxLHLmr7Qz6CLtS6g4fMdw0cpokc2mw5thQYUvbioqfY28UXOrp&#10;CV+H/Dsxi2zm9yG/9ecvpUZv4XMJwlPw/+I/904rWMzj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uwwHBAAAA3AAAAA8AAAAAAAAAAAAAAAAAmAIAAGRycy9kb3du&#10;cmV2LnhtbFBLBQYAAAAABAAEAPUAAACGAwAAAAA=&#10;">
                  <v:textbox>
                    <w:txbxContent>
                      <w:p w:rsidR="005D39D5" w:rsidRDefault="005D39D5" w:rsidP="005D39D5">
                        <w:r>
                          <w:t>菜单管理</w:t>
                        </w:r>
                      </w:p>
                    </w:txbxContent>
                  </v:textbox>
                </v:rect>
                <v:rect id="Rectangle 741" o:spid="_x0000_s1483" style="position:absolute;left:2220;top:12203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mms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o2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maa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r>
                          <w:t>流水管理</w:t>
                        </w:r>
                      </w:p>
                    </w:txbxContent>
                  </v:textbox>
                </v:rect>
                <v:rect id="Rectangle 742" o:spid="_x0000_s1484" style="position:absolute;left:2220;top:1313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47c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1glM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Pjt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会员管理</w:t>
                        </w:r>
                      </w:p>
                    </w:txbxContent>
                  </v:textbox>
                </v:rect>
                <v:rect id="Rectangle 743" o:spid="_x0000_s1485" style="position:absolute;left:2220;top:1407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k0sYA&#10;AADcAAAADwAAAGRycy9kb3ducmV2LnhtbESPS4vCQBCE7wv+h6GFvSw6UfEVHUVFYQ/rwQfoscm0&#10;STDTEzKzMf57Z0HYY1FVX1HzZWMKUVPlcssKet0IBHFidc6pgvNp15mAcB5ZY2GZFDzJwXLR+phj&#10;rO2DD1QffSoChF2MCjLvy1hKl2Rk0HVtSRy8m60M+iCrVOoKHwFuCtmPopE0mHNYyLCkTUbJ/fhr&#10;FMj9eTJ43vbr63Y4zn/uVH9Fl1qpz3azmoHw1Pj/8Lv9rRVMRwP4OxOOgFy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Hk0sYAAADcAAAADwAAAAAAAAAAAAAAAACYAgAAZHJz&#10;L2Rvd25yZXYueG1sUEsFBgAAAAAEAAQA9QAAAIsDAAAAAA==&#10;" fillcolor="gray">
                  <v:textbox>
                    <w:txbxContent>
                      <w:p w:rsidR="005D39D5" w:rsidRDefault="005D39D5" w:rsidP="005D39D5">
                        <w:r>
                          <w:t>权限管理</w:t>
                        </w:r>
                      </w:p>
                    </w:txbxContent>
                  </v:textbox>
                </v:rect>
                <v:rect id="Rectangle 744" o:spid="_x0000_s1486" style="position:absolute;left:4740;top:1033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hGMcA&#10;AADcAAAADwAAAGRycy9kb3ducmV2LnhtbESPX2vCQBDE3wv9DscW+lL0Uqmi0VNKoNCXINo/9HHJ&#10;rUna3F7MrSZ++15B6OMwM79hVpvBNepMXag9G3gcJ6CIC29rLg28v72M5qCCIFtsPJOBCwXYrG9v&#10;Vpha3/OOznspVYRwSNFAJdKmWoeiIodh7Fvi6B1851Ci7EptO+wj3DV6kiQz7bDmuFBhS1lFxc/+&#10;5AwcZPrZf2xPx/b4lT2Ukuff2SQ35v5ueF6CEhrkP3xtv1oDi9kT/J2JR0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iYRjHAAAA3AAAAA8AAAAAAAAAAAAAAAAAmAIAAGRy&#10;cy9kb3ducmV2LnhtbFBLBQYAAAAABAAEAPUAAACMAwAAAAA=&#10;">
                  <v:stroke dashstyle="dash"/>
                  <v:textbox>
                    <w:txbxContent>
                      <w:p w:rsidR="005D39D5" w:rsidRDefault="005D39D5" w:rsidP="005D39D5">
                        <w:r>
                          <w:rPr>
                            <w:sz w:val="18"/>
                            <w:szCs w:val="18"/>
                          </w:rPr>
                          <w:t>新建用户</w:t>
                        </w:r>
                      </w:p>
                    </w:txbxContent>
                  </v:textbox>
                </v:rect>
                <v:rect id="Rectangle 745" o:spid="_x0000_s1487" style="position:absolute;left:10829;top:1033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gmc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TLB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GWCZxQAAANwAAAAPAAAAAAAAAAAAAAAAAJgCAABkcnMv&#10;ZG93bnJldi54bWxQSwUGAAAAAAQABAD1AAAAigMAAAAA&#10;"/>
                <v:rect id="Rectangle 746" o:spid="_x0000_s1488" style="position:absolute;left:10829;top:10958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ZHSsYA&#10;AADcAAAADwAAAGRycy9kb3ducmV2LnhtbESPQWvCQBSE7wX/w/IEL6XZaDG10VW0tNCDHtSAPT6y&#10;zySYfRuy2xj/fbcgeBxm5htmsepNLTpqXWVZwTiKQRDnVldcKMiOXy8zEM4ja6wtk4IbOVgtB08L&#10;TLW98p66gy9EgLBLUUHpfZNK6fKSDLrINsTBO9vWoA+yLaRu8RrgppaTOE6kwYrDQokNfZSUXw6/&#10;RoHcZbPX23m3+fmcvlXbC3XP8alTajTs13MQnnr/CN/b31rBe5LA/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ZHSsYAAADcAAAADwAAAAAAAAAAAAAAAACYAgAAZHJz&#10;L2Rvd25yZXYueG1sUEsFBgAAAAAEAAQA9QAAAIsDAAAAAA==&#10;" fillcolor="gray"/>
                <v:rect id="Rectangle 747" o:spid="_x0000_s1489" style="position:absolute;left:3585;top:10955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bdc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xsMR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HW3XEAAAA3AAAAA8AAAAAAAAAAAAAAAAAmAIAAGRycy9k&#10;b3ducmV2LnhtbFBLBQYAAAAABAAEAPUAAACJAwAAAAA=&#10;"/>
                <v:shape id="Text Box 748" o:spid="_x0000_s1490" type="#_x0000_t202" style="position:absolute;left:9254;top:1423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Ms8MA&#10;AADcAAAADwAAAGRycy9kb3ducmV2LnhtbERPy2oCMRTdF/yHcIVuimZsy6jjRBGhxe5aFd1eJnce&#10;OLkZk3Sc/n2zKHR5OO98M5hW9OR8Y1nBbJqAIC6sbrhScDq+TRYgfEDW2FomBT/kYbMePeSYaXvn&#10;L+oPoRIxhH2GCuoQukxKX9Rk0E9tRxy50jqDIUJXSe3wHsNNK5+TJJUGG44NNXa0q6m4Hr6NgsXr&#10;vr/4j5fPc5GW7TI8zfv3m1PqcTxsVyACDeFf/OfeawXLNK6NZ+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eMs8MAAADcAAAADwAAAAAAAAAAAAAAAACYAgAAZHJzL2Rv&#10;d25yZXYueG1sUEsFBgAAAAAEAAQA9QAAAIg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49" o:spid="_x0000_s1491" type="#_x0000_t202" style="position:absolute;left:3795;top:11111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spKMYA&#10;AADcAAAADwAAAGRycy9kb3ducmV2LnhtbESPT2vCQBTE70K/w/IKXkQ3tSWa6Cql0GJv/kOvj+wz&#10;CWbfprvbmH77bqHgcZiZ3zDLdW8a0ZHztWUFT5MEBHFhdc2lguPhfTwH4QOyxsYyKfghD+vVw2CJ&#10;ubY33lG3D6WIEPY5KqhCaHMpfVGRQT+xLXH0LtYZDFG6UmqHtwg3jZwmSSoN1hwXKmzpraLiuv82&#10;CuYvm+7sP5+3pyK9NFkYzbqPL6fU8LF/XYAI1Id7+L+90Qqy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spKM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用户名：＿＿＿＿＿＿</w:t>
                        </w:r>
                      </w:p>
                    </w:txbxContent>
                  </v:textbox>
                </v:shape>
                <v:shape id="Text Box 750" o:spid="_x0000_s1492" type="#_x0000_t202" style="position:absolute;left:6630;top:11111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WaM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hP4/x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BZo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密码：＿＿＿＿＿＿</w:t>
                        </w:r>
                      </w:p>
                    </w:txbxContent>
                  </v:textbox>
                </v:shape>
                <v:shape id="Text Box 751" o:spid="_x0000_s1493" type="#_x0000_t202" style="position:absolute;left:4004;top:11735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OosUA&#10;AADcAAAADwAAAGRycy9kb3ducmV2LnhtbESPT2vCQBTE70K/w/IKvelGoY2mriK2tj0JRg8en9mX&#10;PzT7NmTXJH57t1DwOMzMb5jlejC16Kh1lWUF00kEgjizuuJCwem4G89BOI+ssbZMCm7kYL16Gi0x&#10;0bbnA3WpL0SAsEtQQel9k0jpspIMuoltiIOX29agD7ItpG6xD3BTy1kUvUmDFYeFEhvalpT9plej&#10;YP/t5pf4szt/pSf7se/jHF9nuVIvz8PmHYSnwT/C/+0frWART+HvTDg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o6ixQAAANwAAAAPAAAAAAAAAAAAAAAAAJgCAABkcnMv&#10;ZG93bnJldi54bWxQSwUGAAAAAAQABAD1AAAAigMAAAAA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已有角色</w:t>
                        </w:r>
                      </w:p>
                    </w:txbxContent>
                  </v:textbox>
                </v:shape>
                <v:shape id="AutoShape 752" o:spid="_x0000_s1494" type="#_x0000_t15" style="position:absolute;left:3585;top:10331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i18YA&#10;AADcAAAADwAAAGRycy9kb3ducmV2LnhtbESPQWvCQBSE74X+h+UVvNVNPVhNXUUFQVo8GHOwt9fs&#10;azY1+zZktzH+e1cQPA4z8w0zW/S2Fh21vnKs4G2YgCAunK64VJAfNq8TED4ga6wdk4ILeVjMn59m&#10;mGp35j11WShFhLBPUYEJoUml9IUhi37oGuLo/brWYoiyLaVu8RzhtpajJBlLixXHBYMNrQ0Vp+zf&#10;Ksi+J6upOa2rvNvlP5/Lr2PY/DmlBi/98gNEoD48wvf2ViuYvo/gdiYe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si1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r>
                          <w:t>Back</w:t>
                        </w:r>
                      </w:p>
                    </w:txbxContent>
                  </v:textbox>
                </v:shape>
                <v:shape id="Text Box 753" o:spid="_x0000_s1495" type="#_x0000_t202" style="position:absolute;left:7260;top:11735;width:136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1TsYA&#10;AADcAAAADwAAAGRycy9kb3ducmV2LnhtbESPS2/CMBCE75X4D9Yi9VYcqCCQYlDVB+WE1JQDx228&#10;eYh4HcVuEv49roTEcTQz32jW28HUoqPWVZYVTCcRCOLM6ooLBcefz6clCOeRNdaWScGFHGw3o4c1&#10;Jtr2/E1d6gsRIOwSVFB63yRSuqwkg25iG+Lg5bY16INsC6lb7APc1HIWRQtpsOKwUGJDbyVl5/TP&#10;KDh8ueVv/NGddunRvh/6OMf5LFfqcTy8voDwNPh7+NbeawWr+Bn+z4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i1TsYAAADcAAAADwAAAAAAAAAAAAAAAACYAgAAZHJz&#10;L2Rvd25yZXYueG1sUEsFBgAAAAAEAAQA9QAAAIsDAAAAAA==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可用角色</w:t>
                        </w:r>
                      </w:p>
                    </w:txbxContent>
                  </v:textbox>
                </v:shape>
                <v:rect id="Rectangle 754" o:spid="_x0000_s1496" style="position:absolute;left:3795;top:12360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xT38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Bk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MU9/EAAAA3AAAAA8AAAAAAAAAAAAAAAAAmAIAAGRycy9k&#10;b3ducmV2LnhtbFBLBQYAAAAABAAEAPUAAACJAwAAAAA=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55" o:spid="_x0000_s1497" type="#_x0000_t13" style="position:absolute;left:6105;top:1251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29ZMQA&#10;AADcAAAADwAAAGRycy9kb3ducmV2LnhtbESPT2vCQBTE70K/w/IK3vSlgtqmrlIUwZv/eujxNfua&#10;hGbfptnVRD+9Kwg9DjPzG2a26Gylztz40omGl2ECiiVzppRcw+dxPXgF5QOJocoJa7iwh8X8qTej&#10;1LhW9nw+hFxFiPiUNBQh1Cmizwq25IeuZonej2sshSibHE1DbYTbCkdJMkFLpcSFgmpeFpz9Hk5W&#10;w3e1mnzt6r8NGmx3fE3w2O23Wvefu493UIG78B9+tDdGw9t0DPcz8Qjg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9vWTEAAAA3AAAAA8AAAAAAAAAAAAAAAAAmAIAAGRycy9k&#10;b3ducmV2LnhtbFBLBQYAAAAABAAEAPUAAACJAwAAAAA=&#10;"/>
                <v:shape id="AutoShape 756" o:spid="_x0000_s1498" type="#_x0000_t66" style="position:absolute;left:6105;top:1329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Tl8UA&#10;AADcAAAADwAAAGRycy9kb3ducmV2LnhtbESPS2/CMBCE70j9D9ZW6g0cisojYFDVFkEvFc/7Kl6S&#10;qPE6tQ0J/75GQuI4mplvNLNFaypxIedLywr6vQQEcWZ1ybmCw37ZHYPwAVljZZkUXMnDYv7UmWGq&#10;bcNbuuxCLiKEfYoKihDqVEqfFWTQ92xNHL2TdQZDlC6X2mET4aaSr0kylAZLjgsF1vRRUPa7OxsF&#10;29C/NoOvH/epJ/Xm7dgOVn/fK6Ventv3KYhAbXiE7+21VjAZDeF2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ROXxQAAANwAAAAPAAAAAAAAAAAAAAAAAJgCAABkcnMv&#10;ZG93bnJldi54bWxQSwUGAAAAAAQABAD1AAAAigMAAAAA&#10;"/>
                <v:shape id="Text Box 757" o:spid="_x0000_s1499" type="#_x0000_t202" style="position:absolute;left:6945;top:1236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OHM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sEs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Y4c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58" o:spid="_x0000_s1500" type="#_x0000_t202" style="position:absolute;left:6945;top:12828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4abs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hP49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vhpu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59" o:spid="_x0000_s1501" type="#_x0000_t202" style="position:absolute;left:6945;top:1329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/9cUA&#10;AADcAAAADwAAAGRycy9kb3ducmV2LnhtbESPQWvCQBSE7wX/w/KEXkrdWEVNdJVSqNibxtJeH9ln&#10;Esy+jbvbmP77bkHwOMzMN8xq05tGdOR8bVnBeJSAIC6srrlU8Hl8f16A8AFZY2OZFPySh8168LDC&#10;TNsrH6jLQykihH2GCqoQ2kxKX1Rk0I9sSxy9k3UGQ5SulNrhNcJNI1+SZCYN1hwXKmzpraLinP8Y&#10;BYvprvv2H5P9VzE7NWl4mnfbi1Pqcdi/LkEE6sM9fGvvtIJ0nsL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r/1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60" o:spid="_x0000_s1502" type="#_x0000_t202" style="position:absolute;left:6945;top:13764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1mT8MA&#10;AADcAAAADwAAAGRycy9kb3ducmV2LnhtbERPy2oCMRTdC/2HcAtuRDO1xY7jRCkFi921VnR7mdx5&#10;4ORmmsRx+vfNQnB5OO98M5hW9OR8Y1nB0ywBQVxY3XCl4PCznaYgfEDW2FomBX/kYbN+GOWYaXvl&#10;b+r3oRIxhH2GCuoQukxKX9Rk0M9sRxy50jqDIUJXSe3wGsNNK+dJspAGG44NNXb0XlNx3l+MgvRl&#10;15/85/PXsViU7TJMXvuPX6fU+HF4W4EINIS7+ObeaQXLN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1mT8MAAADcAAAADwAAAAAAAAAAAAAAAACYAgAAZHJzL2Rv&#10;d25yZXYueG1sUEsFBgAAAAAEAAQA9QAAAIg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>
      <w:r>
        <w:tab/>
      </w:r>
      <w:r>
        <w:t>编辑用户权限：</w:t>
      </w:r>
    </w:p>
    <w:p w:rsidR="005D39D5" w:rsidRDefault="005D39D5" w:rsidP="005D39D5">
      <w:r>
        <w:rPr>
          <w:noProof/>
        </w:rPr>
        <mc:AlternateContent>
          <mc:Choice Requires="wpg">
            <w:drawing>
              <wp:anchor distT="0" distB="0" distL="85725" distR="85725" simplePos="0" relativeHeight="251687936" behindDoc="0" locked="0" layoutInCell="1" allowOverlap="1" wp14:anchorId="4D41F7CC" wp14:editId="76CC1E7A">
                <wp:simplePos x="0" y="0"/>
                <wp:positionH relativeFrom="column">
                  <wp:posOffset>129540</wp:posOffset>
                </wp:positionH>
                <wp:positionV relativeFrom="paragraph">
                  <wp:posOffset>8890</wp:posOffset>
                </wp:positionV>
                <wp:extent cx="5311140" cy="3208020"/>
                <wp:effectExtent l="0" t="0" r="22860" b="11430"/>
                <wp:wrapNone/>
                <wp:docPr id="930" name="组合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140" cy="3208020"/>
                          <a:chOff x="2010" y="2063"/>
                          <a:chExt cx="9134" cy="5616"/>
                        </a:xfrm>
                      </wpg:grpSpPr>
                      <wps:wsp>
                        <wps:cNvPr id="931" name="Rectangle 762"/>
                        <wps:cNvSpPr>
                          <a:spLocks noChangeArrowheads="1"/>
                        </wps:cNvSpPr>
                        <wps:spPr bwMode="auto">
                          <a:xfrm>
                            <a:off x="2010" y="2063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2220" y="2220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Rectangle 764"/>
                        <wps:cNvSpPr>
                          <a:spLocks noChangeArrowheads="1"/>
                        </wps:cNvSpPr>
                        <wps:spPr bwMode="auto">
                          <a:xfrm>
                            <a:off x="2220" y="300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Rectangle 765"/>
                        <wps:cNvSpPr>
                          <a:spLocks noChangeArrowheads="1"/>
                        </wps:cNvSpPr>
                        <wps:spPr bwMode="auto">
                          <a:xfrm>
                            <a:off x="2220" y="393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Rectangle 766"/>
                        <wps:cNvSpPr>
                          <a:spLocks noChangeArrowheads="1"/>
                        </wps:cNvSpPr>
                        <wps:spPr bwMode="auto">
                          <a:xfrm>
                            <a:off x="2220" y="4871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Rectangle 767"/>
                        <wps:cNvSpPr>
                          <a:spLocks noChangeArrowheads="1"/>
                        </wps:cNvSpPr>
                        <wps:spPr bwMode="auto">
                          <a:xfrm>
                            <a:off x="2220" y="580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Rectangle 768"/>
                        <wps:cNvSpPr>
                          <a:spLocks noChangeArrowheads="1"/>
                        </wps:cNvSpPr>
                        <wps:spPr bwMode="auto">
                          <a:xfrm>
                            <a:off x="2220" y="674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Rectangle 769"/>
                        <wps:cNvSpPr>
                          <a:spLocks noChangeArrowheads="1"/>
                        </wps:cNvSpPr>
                        <wps:spPr bwMode="auto">
                          <a:xfrm>
                            <a:off x="4740" y="3002"/>
                            <a:ext cx="1437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rPr>
                                  <w:sz w:val="18"/>
                                  <w:szCs w:val="18"/>
                                </w:rPr>
                                <w:t>编辑用户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Rectangle 770"/>
                        <wps:cNvSpPr>
                          <a:spLocks noChangeArrowheads="1"/>
                        </wps:cNvSpPr>
                        <wps:spPr bwMode="auto">
                          <a:xfrm>
                            <a:off x="10829" y="3002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829" y="3626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Rectangle 772"/>
                        <wps:cNvSpPr>
                          <a:spLocks noChangeArrowheads="1"/>
                        </wps:cNvSpPr>
                        <wps:spPr bwMode="auto">
                          <a:xfrm>
                            <a:off x="3585" y="3623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6899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3779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用户名：＿＿＿＿＿＿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3779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密码：＿＿＿＿＿＿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4403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AutoShape 77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2999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4403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Rectangle 779"/>
                        <wps:cNvSpPr>
                          <a:spLocks noChangeArrowheads="1"/>
                        </wps:cNvSpPr>
                        <wps:spPr bwMode="auto">
                          <a:xfrm>
                            <a:off x="3795" y="5027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AutoShape 780"/>
                        <wps:cNvSpPr>
                          <a:spLocks noChangeArrowheads="1"/>
                        </wps:cNvSpPr>
                        <wps:spPr bwMode="auto">
                          <a:xfrm>
                            <a:off x="6105" y="5183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AutoShape 781"/>
                        <wps:cNvSpPr>
                          <a:spLocks noChangeArrowheads="1"/>
                        </wps:cNvSpPr>
                        <wps:spPr bwMode="auto">
                          <a:xfrm>
                            <a:off x="6105" y="5963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5027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5495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5963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6431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30" o:spid="_x0000_s1503" style="position:absolute;margin-left:10.2pt;margin-top:.7pt;width:418.2pt;height:252.6pt;z-index:251687936;mso-wrap-distance-left:6.75pt;mso-wrap-distance-right:6.75pt" coordorigin="2010,2063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">
                <v:rect id="Rectangle 762" o:spid="_x0000_s1504" style="position:absolute;left:2010;top:2063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Jh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fNpDI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SYfEAAAA3AAAAA8AAAAAAAAAAAAAAAAAmAIAAGRycy9k&#10;b3ducmV2LnhtbFBLBQYAAAAABAAEAPUAAACJAwAAAAA=&#10;"/>
                <v:rect id="Rectangle 763" o:spid="_x0000_s1505" style="position:absolute;left:2220;top:2220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X8M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5ilC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9fw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64" o:spid="_x0000_s1506" style="position:absolute;left:2220;top:300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ya8MA&#10;AADcAAAADwAAAGRycy9kb3ducmV2LnhtbESPQYvCMBSE74L/ITzBm6ZaEO0aRVxc9Kj14u1t87bt&#10;2ryUJmr11xtB8DjMzDfMfNmaSlypcaVlBaNhBII4s7rkXMEx3QymIJxH1lhZJgV3crBcdDtzTLS9&#10;8Z6uB5+LAGGXoILC+zqR0mUFGXRDWxMH7882Bn2QTS51g7cAN5UcR9FEGiw5LBRY07qg7Hy4GAW/&#10;5fiIj336E5nZJva7Nv2/nL6V6vfa1RcIT63/hN/trVYwi2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9ya8MAAADcAAAADwAAAAAAAAAAAAAAAACYAgAAZHJzL2Rv&#10;d25yZXYueG1sUEsFBgAAAAAEAAQA9QAAAIgDAAAAAA==&#10;">
                  <v:textbox>
                    <w:txbxContent>
                      <w:p w:rsidR="005D39D5" w:rsidRDefault="005D39D5" w:rsidP="005D39D5">
                        <w:r>
                          <w:t>订单管理</w:t>
                        </w:r>
                      </w:p>
                    </w:txbxContent>
                  </v:textbox>
                </v:rect>
                <v:rect id="Rectangle 765" o:spid="_x0000_s1507" style="position:absolute;left:2220;top:393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qH8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SCZvc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uof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菜单管理</w:t>
                        </w:r>
                      </w:p>
                    </w:txbxContent>
                  </v:textbox>
                </v:rect>
                <v:rect id="Rectangle 766" o:spid="_x0000_s1508" style="position:absolute;left:2220;top:4871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Ph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SCZvc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k+E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流水管理</w:t>
                        </w:r>
                      </w:p>
                    </w:txbxContent>
                  </v:textbox>
                </v:rect>
                <v:rect id="Rectangle 767" o:spid="_x0000_s1509" style="position:absolute;left:2220;top:580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R88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LVIob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NHz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会员管理</w:t>
                        </w:r>
                      </w:p>
                    </w:txbxContent>
                  </v:textbox>
                </v:rect>
                <v:rect id="Rectangle 768" o:spid="_x0000_s1510" style="position:absolute;left:2220;top:674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NzMUA&#10;AADcAAAADwAAAGRycy9kb3ducmV2LnhtbESPQYvCMBSE78L+h/AWvIimrrhqNYq7rOBBD6uCHh/N&#10;sy02L6WJtf57Iwgeh5n5hpktGlOImiqXW1bQ70UgiBOrc04VHPar7hiE88gaC8uk4E4OFvOP1gxj&#10;bW/8T/XOpyJA2MWoIPO+jKV0SUYGXc+WxME728qgD7JKpa7wFuCmkF9R9C0N5hwWMizpN6Pksrsa&#10;BXJ7GA/u5+3P6W84yjcXqjvRsVaq/dkspyA8Nf4dfrXXWsFkMI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c3MxQAAANwAAAAPAAAAAAAAAAAAAAAAAJgCAABkcnMv&#10;ZG93bnJldi54bWxQSwUGAAAAAAQABAD1AAAAigMAAAAA&#10;" fillcolor="gray">
                  <v:textbox>
                    <w:txbxContent>
                      <w:p w:rsidR="005D39D5" w:rsidRDefault="005D39D5" w:rsidP="005D39D5">
                        <w:r>
                          <w:t>权限管理</w:t>
                        </w:r>
                      </w:p>
                    </w:txbxContent>
                  </v:textbox>
                </v:rect>
                <v:rect id="Rectangle 769" o:spid="_x0000_s1511" style="position:absolute;left:4740;top:3002;width:143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EAMQA&#10;AADcAAAADwAAAGRycy9kb3ducmV2LnhtbERPTWvCQBC9F/wPywi9FN2oVGzqKhIoeAml2pYeh+yY&#10;pM3Oxuxo0n/fPRQ8Pt73eju4Rl2pC7VnA7NpAoq48Lbm0sD78WWyAhUE2WLjmQz8UoDtZnS3xtT6&#10;nt/oepBSxRAOKRqoRNpU61BU5DBMfUscuZPvHEqEXalth30Md42eJ8lSO6w5NlTYUlZR8XO4OAMn&#10;efzsP14v5/b8lT2Ukuff2Tw35n487J5BCQ1yE/+799bA0yKujWfiEd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cRADEAAAA3AAAAA8AAAAAAAAAAAAAAAAAmAIAAGRycy9k&#10;b3ducmV2LnhtbFBLBQYAAAAABAAEAPUAAACJAwAAAAA=&#10;">
                  <v:stroke dashstyle="dash"/>
                  <v:textbox>
                    <w:txbxContent>
                      <w:p w:rsidR="005D39D5" w:rsidRDefault="005D39D5" w:rsidP="005D39D5">
                        <w:r>
                          <w:rPr>
                            <w:sz w:val="18"/>
                            <w:szCs w:val="18"/>
                          </w:rPr>
                          <w:t>编辑用户</w:t>
                        </w:r>
                      </w:p>
                    </w:txbxContent>
                  </v:textbox>
                </v:rect>
                <v:rect id="Rectangle 770" o:spid="_x0000_s1512" style="position:absolute;left:10829;top:3002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FgcMA&#10;AADcAAAADwAAAGRycy9kb3ducmV2LnhtbESPQYvCMBSE7wv+h/AEb2uqgthqFHFx0aPWy96ezbOt&#10;Ni+liVr99UYQ9jjMzDfMbNGaStyocaVlBYN+BII4s7rkXMEhXX9PQDiPrLGyTAoe5GAx73zNMNH2&#10;zju67X0uAoRdggoK7+tESpcVZND1bU0cvJNtDPogm1zqBu8Bbio5jKKxNFhyWCiwplVB2WV/NQqO&#10;5fCAz136G5l4PfLbNj1f/36U6nXb5RSEp9b/hz/tjVYQj2J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dFgcMAAADcAAAADwAAAAAAAAAAAAAAAACYAgAAZHJzL2Rv&#10;d25yZXYueG1sUEsFBgAAAAAEAAQA9QAAAIgDAAAAAA==&#10;"/>
                <v:rect id="Rectangle 771" o:spid="_x0000_s1513" style="position:absolute;left:10829;top:3626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mxcMA&#10;AADcAAAADwAAAGRycy9kb3ducmV2LnhtbERPy4rCMBTdD/gP4QpuRFOd8VWNooMDsxgXPkCXl+ba&#10;Fpub0sRa/94shFkeznuxakwhaqpcblnBoB+BIE6szjlVcDr+9KYgnEfWWFgmBU9ysFq2PhYYa/vg&#10;PdUHn4oQwi5GBZn3ZSylSzIy6Pq2JA7c1VYGfYBVKnWFjxBuCjmMorE0mHNoyLCk74yS2+FuFMjd&#10;afr5vO42l+1okv/dqO5G51qpTrtZz0F4avy/+O3+1QpmX2F+OB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YmxcMAAADcAAAADwAAAAAAAAAAAAAAAACYAgAAZHJzL2Rv&#10;d25yZXYueG1sUEsFBgAAAAAEAAQA9QAAAIgDAAAAAA==&#10;" fillcolor="gray"/>
                <v:rect id="Rectangle 772" o:spid="_x0000_s1514" style="position:absolute;left:3585;top:3623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6+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xs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OvrEAAAA3AAAAA8AAAAAAAAAAAAAAAAAmAIAAGRycy9k&#10;b3ducmV2LnhtbFBLBQYAAAAABAAEAPUAAACJAwAAAAA=&#10;"/>
                <v:shape id="Text Box 773" o:spid="_x0000_s1515" type="#_x0000_t202" style="position:absolute;left:9254;top:6899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nO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yPo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rnOc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74" o:spid="_x0000_s1516" type="#_x0000_t202" style="position:absolute;left:3795;top:3779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ZCo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Sym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dkKi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用户名：＿＿＿＿＿＿</w:t>
                        </w:r>
                      </w:p>
                    </w:txbxContent>
                  </v:textbox>
                </v:shape>
                <v:shape id="Text Box 775" o:spid="_x0000_s1517" type="#_x0000_t202" style="position:absolute;left:6630;top:3779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/a1sYA&#10;AADcAAAADwAAAGRycy9kb3ducmV2LnhtbESPT2vCQBTE74V+h+UVvBTdVIN/UlcpgqK31oq9PrLP&#10;JDT7Nt1dY/z2riD0OMzMb5j5sjO1aMn5yrKCt0ECgji3uuJCweF73Z+C8AFZY22ZFFzJw3Lx/DTH&#10;TNsLf1G7D4WIEPYZKihDaDIpfV6SQT+wDXH0TtYZDFG6QmqHlwg3tRwmyVgarDgulNjQqqT8d382&#10;Cqbptv3xu9HnMR+f6ll4nbSbP6dU76X7eAcRqAv/4Ud7qxXM0hT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/a1s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密码：＿＿＿＿＿＿</w:t>
                        </w:r>
                      </w:p>
                    </w:txbxContent>
                  </v:textbox>
                </v:shape>
                <v:shape id="Text Box 776" o:spid="_x0000_s1518" type="#_x0000_t202" style="position:absolute;left:4004;top:4403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CHMYA&#10;AADcAAAADwAAAGRycy9kb3ducmV2LnhtbESPS2/CMBCE75X4D9Yi9VacotLQFIMqHi0nJFIOHJd4&#10;81DjdRSbJPz7ulIljqOZ+UazWA2mFh21rrKs4HkSgSDOrK64UHD63j3NQTiPrLG2TApu5GC1HD0s&#10;MNG25yN1qS9EgLBLUEHpfZNI6bKSDLqJbYiDl9vWoA+yLaRusQ9wU8tpFL1KgxWHhRIbWpeU/aRX&#10;o+Dw5eaXeNudP9OT3Rz6OMfZNFfqcTx8vIPwNPh7+L+91wreXmbwdyYc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FCHMYAAADcAAAADwAAAAAAAAAAAAAAAACYAgAAZHJz&#10;L2Rvd25yZXYueG1sUEsFBgAAAAAEAAQA9QAAAIsDAAAAAA==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已有角色</w:t>
                        </w:r>
                      </w:p>
                    </w:txbxContent>
                  </v:textbox>
                </v:shape>
                <v:shape id="AutoShape 777" o:spid="_x0000_s1519" type="#_x0000_t15" style="position:absolute;left:3585;top:2999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zuacYA&#10;AADcAAAADwAAAGRycy9kb3ducmV2LnhtbESPQWvCQBSE70L/w/IKvemmUkSjq6gglJYeGnPQ2zP7&#10;zKZm34bsNsZ/7xYKHoeZ+YZZrHpbi45aXzlW8DpKQBAXTldcKsj3u+EUhA/IGmvHpOBGHlbLp8EC&#10;U+2u/E1dFkoRIexTVGBCaFIpfWHIoh+5hjh6Z9daDFG2pdQtXiPc1nKcJBNpseK4YLChraHikv1a&#10;BdlxupmZy7bKu6/89LH+PITdj1Pq5blfz0EE6sMj/N9+1wpmbxP4Ox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zuac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r>
                          <w:t>Back</w:t>
                        </w:r>
                      </w:p>
                    </w:txbxContent>
                  </v:textbox>
                </v:shape>
                <v:shape id="Text Box 778" o:spid="_x0000_s1520" type="#_x0000_t202" style="position:absolute;left:7260;top:4403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958MYA&#10;AADcAAAADwAAAGRycy9kb3ducmV2LnhtbESPS2/CMBCE75X4D9Yi9VYcUCGQYlDVB+WE1JQDx228&#10;eYh4HcVuEv49roTEcTQz32jW28HUoqPWVZYVTCcRCOLM6ooLBcefz6clCOeRNdaWScGFHGw3o4c1&#10;Jtr2/E1d6gsRIOwSVFB63yRSuqwkg25iG+Lg5bY16INsC6lb7APc1HIWRQtpsOKwUGJDbyVl5/TP&#10;KDh8ueVv/NGddunRvh/6OMf5LFfqcTy8voDwNPh7+NbeawWr5xj+z4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958MYAAADcAAAADwAAAAAAAAAAAAAAAACYAgAAZHJz&#10;L2Rvd25yZXYueG1sUEsFBgAAAAAEAAQA9QAAAIsDAAAAAA==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可用角色</w:t>
                        </w:r>
                      </w:p>
                    </w:txbxContent>
                  </v:textbox>
                </v:shape>
                <v:rect id="Rectangle 779" o:spid="_x0000_s1521" style="position:absolute;left:3795;top:5027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TZ8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pA9x7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ZNnwgAAANwAAAAPAAAAAAAAAAAAAAAAAJgCAABkcnMvZG93&#10;bnJldi54bWxQSwUGAAAAAAQABAD1AAAAhwMAAAAA&#10;"/>
                <v:shape id="AutoShape 780" o:spid="_x0000_s1522" type="#_x0000_t13" style="position:absolute;left:6105;top:5183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x93MUA&#10;AADcAAAADwAAAGRycy9kb3ducmV2LnhtbESPT2vCQBTE74V+h+UVeqsvLSIaXYO0FHKrf3ro8TX7&#10;TILZt2l2NdFP7wpCj8PM/IZZZINt1Ik7XzvR8DpKQLEUztRSavjefb5MQflAYqhxwhrO7CFbPj4s&#10;KDWulw2ftqFUESI+JQ1VCG2K6IuKLfmRa1mit3edpRBlV6LpqI9w2+BbkkzQUi1xoaKW3ysuDtuj&#10;1fDbfEx+1u1fjgb7NV8S3A2bL62fn4bVHFTgIfyH7+3caJiNZ3A7E48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3H3cxQAAANwAAAAPAAAAAAAAAAAAAAAAAJgCAABkcnMv&#10;ZG93bnJldi54bWxQSwUGAAAAAAQABAD1AAAAigMAAAAA&#10;"/>
                <v:shape id="AutoShape 781" o:spid="_x0000_s1523" type="#_x0000_t66" style="position:absolute;left:6105;top:5963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yGMIA&#10;AADcAAAADwAAAGRycy9kb3ducmV2LnhtbERPyW7CMBC9V+o/WIPUW+MAooIUgyoogl4Q630UT5OI&#10;eBxsQ8Lf40OlHp/ePp13phZ3cr6yrKCfpCCIc6srLhScjqv3MQgfkDXWlknBgzzMZ68vU8y0bXlP&#10;90MoRAxhn6GCMoQmk9LnJRn0iW2II/drncEQoSukdtjGcFPLQZp+SIMVx4YSG1qUlF8ON6NgH/qP&#10;dvi9dUs9aXajczdcX3/WSr31uq9PEIG68C/+c2+0gskozo9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XIYwgAAANwAAAAPAAAAAAAAAAAAAAAAAJgCAABkcnMvZG93&#10;bnJldi54bWxQSwUGAAAAAAQABAD1AAAAhwMAAAAA&#10;"/>
                <v:shape id="Text Box 782" o:spid="_x0000_s1524" type="#_x0000_t202" style="position:absolute;left:6945;top:5027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Hvk8YA&#10;AADcAAAADwAAAGRycy9kb3ducmV2LnhtbESPT2sCMRTE70K/Q3gFL0Wz2mp1axQRLHrzH+31sXnu&#10;Lt28bJO4rt/eFAoeh5n5DTNbtKYSDTlfWlYw6CcgiDOrS84VnI7r3gSED8gaK8uk4EYeFvOnzgxT&#10;ba+8p+YQchEh7FNUUIRQp1L6rCCDvm9r4uidrTMYonS51A6vEW4qOUySsTRYclwosKZVQdnP4WIU&#10;TN42zbffvu6+svG5moaX9+bz1ynVfW6XHyACteER/m9vtILpaAB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Hvk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83" o:spid="_x0000_s1525" type="#_x0000_t202" style="position:absolute;left:6945;top:5495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x5M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JcAB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Nx5M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84" o:spid="_x0000_s1526" type="#_x0000_t202" style="position:absolute;left:6945;top:5963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/Uf8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XMp2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/Uf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85" o:spid="_x0000_s1527" type="#_x0000_t202" style="position:absolute;left:6945;top:6431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ZMC8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5dAJ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0ZMC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9509E2" w:rsidRDefault="009509E2" w:rsidP="009509E2">
      <w:r>
        <w:lastRenderedPageBreak/>
        <w:t>角色编辑：</w:t>
      </w:r>
    </w:p>
    <w:p w:rsidR="005D39D5" w:rsidRDefault="00943F21" w:rsidP="005D39D5">
      <w:r>
        <w:rPr>
          <w:noProof/>
        </w:rPr>
        <mc:AlternateContent>
          <mc:Choice Requires="wpg">
            <w:drawing>
              <wp:anchor distT="0" distB="0" distL="85725" distR="85725" simplePos="0" relativeHeight="251689984" behindDoc="0" locked="0" layoutInCell="1" allowOverlap="1" wp14:anchorId="0FBA3891" wp14:editId="7618CB18">
                <wp:simplePos x="0" y="0"/>
                <wp:positionH relativeFrom="column">
                  <wp:posOffset>144780</wp:posOffset>
                </wp:positionH>
                <wp:positionV relativeFrom="paragraph">
                  <wp:posOffset>7620</wp:posOffset>
                </wp:positionV>
                <wp:extent cx="5344160" cy="3253740"/>
                <wp:effectExtent l="0" t="0" r="27940" b="22860"/>
                <wp:wrapNone/>
                <wp:docPr id="1009" name="组合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3253740"/>
                          <a:chOff x="2010" y="8616"/>
                          <a:chExt cx="9134" cy="5616"/>
                        </a:xfrm>
                      </wpg:grpSpPr>
                      <wps:wsp>
                        <wps:cNvPr id="1010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2010" y="8616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220" y="8773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2220" y="955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2220" y="1048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2220" y="11424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2220" y="1235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2220" y="1329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Rectangle 822"/>
                        <wps:cNvSpPr>
                          <a:spLocks noChangeArrowheads="1"/>
                        </wps:cNvSpPr>
                        <wps:spPr bwMode="auto">
                          <a:xfrm>
                            <a:off x="4740" y="9555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rPr>
                                  <w:sz w:val="18"/>
                                  <w:szCs w:val="18"/>
                                </w:rPr>
                                <w:t>角色编辑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10829" y="955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10829" y="1017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3585" y="10176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3452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32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新建角色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10955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AutoShape 82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9552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0956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3795" y="11580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AutoShape 832"/>
                        <wps:cNvSpPr>
                          <a:spLocks noChangeArrowheads="1"/>
                        </wps:cNvSpPr>
                        <wps:spPr bwMode="auto">
                          <a:xfrm>
                            <a:off x="6105" y="11736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AutoShape 833"/>
                        <wps:cNvSpPr>
                          <a:spLocks noChangeArrowheads="1"/>
                        </wps:cNvSpPr>
                        <wps:spPr bwMode="auto">
                          <a:xfrm>
                            <a:off x="6105" y="12516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1580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Text Box 835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048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51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984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33" name="Group 838"/>
                        <wpg:cNvGrpSpPr>
                          <a:grpSpLocks/>
                        </wpg:cNvGrpSpPr>
                        <wpg:grpSpPr bwMode="auto">
                          <a:xfrm>
                            <a:off x="3795" y="10332"/>
                            <a:ext cx="2205" cy="468"/>
                            <a:chOff x="3795" y="10332"/>
                            <a:chExt cx="2205" cy="468"/>
                          </a:xfrm>
                        </wpg:grpSpPr>
                        <wps:wsp>
                          <wps:cNvPr id="1034" name="Text Box 8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5" y="10332"/>
                              <a:ext cx="220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43F21" w:rsidRDefault="00943F21">
                                <w:r>
                                  <w:rPr>
                                    <w:sz w:val="18"/>
                                    <w:szCs w:val="18"/>
                                  </w:rPr>
                                  <w:t>角色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5" name="AutoShape 840"/>
                          <wps:cNvSpPr>
                            <a:spLocks noChangeArrowheads="1"/>
                          </wps:cNvSpPr>
                          <wps:spPr bwMode="auto">
                            <a:xfrm rot="10800001">
                              <a:off x="5580" y="10488"/>
                              <a:ext cx="315" cy="15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6" name="Line 841"/>
                          <wps:cNvCnPr/>
                          <wps:spPr bwMode="auto">
                            <a:xfrm>
                              <a:off x="5475" y="1033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09" o:spid="_x0000_s1528" style="position:absolute;margin-left:11.4pt;margin-top:.6pt;width:420.8pt;height:256.2pt;z-index:251689984;mso-wrap-distance-left:6.75pt;mso-wrap-distance-right:6.75pt" coordorigin="2010,861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">
                <v:rect id="Rectangle 815" o:spid="_x0000_s1529" style="position:absolute;left:2010;top:8616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AwMUA&#10;AADdAAAADwAAAGRycy9kb3ducmV2LnhtbESPQW/CMAyF75P2HyJP2m0kMGmCQkATiGk7QrlwM41p&#10;yxqnagIUfv18mMTN1nt+7/Ns0ftGXaiLdWALw4EBRVwEV3NpYZev38agYkJ22AQmCzeKsJg/P80w&#10;c+HKG7psU6kkhGOGFqqU2kzrWFTkMQ5CSyzaMXQek6xdqV2HVwn3jR4Z86E91iwNFba0rKj43Z69&#10;hUM92uF9k38ZP1m/p58+P533K2tfX/rPKahEfXqY/6+/neCbofDL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2oDAxQAAAN0AAAAPAAAAAAAAAAAAAAAAAJgCAABkcnMv&#10;ZG93bnJldi54bWxQSwUGAAAAAAQABAD1AAAAigMAAAAA&#10;"/>
                <v:rect id="Rectangle 816" o:spid="_x0000_s1530" style="position:absolute;left:2220;top:8773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lW8IA&#10;AADdAAAADwAAAGRycy9kb3ducmV2LnhtbERPTYvCMBC9L/gfwgje1qQKsluNIrsoetR62dvYjG21&#10;mZQmand/vREWvM3jfc5s0dla3Kj1lWMNyVCBIM6dqbjQcMhW7x8gfEA2WDsmDb/kYTHvvc0wNe7O&#10;O7rtQyFiCPsUNZQhNKmUPi/Joh+6hjhyJ9daDBG2hTQt3mO4reVIqYm0WHFsKLGhr5Lyy/5qNRyr&#10;0QH/dtla2c/VOGy77Hz9+dZ60O+WUxCBuvAS/7s3Js5XSQL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iVbwgAAAN0AAAAPAAAAAAAAAAAAAAAAAJgCAABkcnMvZG93&#10;bnJldi54bWxQSwUGAAAAAAQABAD1AAAAhwMAAAAA&#10;"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817" o:spid="_x0000_s1531" style="position:absolute;left:2220;top:955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S7LMIA&#10;AADdAAAADwAAAGRycy9kb3ducmV2LnhtbERPTYvCMBC9L/gfwgje1sQKslajLLsoetR68TY2Y1u3&#10;mZQmand/vREWvM3jfc582dla3Kj1lWMNo6ECQZw7U3Gh4ZCt3j9A+IBssHZMGn7Jw3LRe5tjatyd&#10;d3Tbh0LEEPYpaihDaFIpfV6SRT90DXHkzq61GCJsC2lavMdwW8tEqYm0WHFsKLGhr5Lyn/3VajhV&#10;yQH/dtla2elqHLZddrkev7Ue9LvPGYhAXXiJ/90bE+erUQLPb+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LsswgAAAN0AAAAPAAAAAAAAAAAAAAAAAJgCAABkcnMvZG93&#10;bnJldi54bWxQSwUGAAAAAAQABAD1AAAAhwMAAAAA&#10;">
                  <v:textbox>
                    <w:txbxContent>
                      <w:p w:rsidR="00943F21" w:rsidRDefault="00943F21">
                        <w:r>
                          <w:t>订单管理</w:t>
                        </w:r>
                      </w:p>
                    </w:txbxContent>
                  </v:textbox>
                </v:rect>
                <v:rect id="Rectangle 818" o:spid="_x0000_s1532" style="position:absolute;left:2220;top:1048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get8IA&#10;AADdAAAADwAAAGRycy9kb3ducmV2LnhtbERPTYvCMBC9L/gfwgh7WxMVFq1GEReX3aPWi7exGdtq&#10;MylN1OqvN4LgbR7vc6bz1lbiQo0vHWvo9xQI4syZknMN23T1NQLhA7LByjFpuJGH+azzMcXEuCuv&#10;6bIJuYgh7BPUUIRQJ1L6rCCLvudq4sgdXGMxRNjk0jR4jeG2kgOlvqXFkmNDgTUtC8pOm7PVsC8H&#10;W7yv019lx6th+G/T43n3o/Vnt11MQARqw1v8cv+ZOF/1h/D8Jp4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B63wgAAAN0AAAAPAAAAAAAAAAAAAAAAAJgCAABkcnMvZG93&#10;bnJldi54bWxQSwUGAAAAAAQABAD1AAAAhwMAAAAA&#10;">
                  <v:textbox>
                    <w:txbxContent>
                      <w:p w:rsidR="00943F21" w:rsidRDefault="00943F21">
                        <w:r>
                          <w:t>菜单管理</w:t>
                        </w:r>
                      </w:p>
                    </w:txbxContent>
                  </v:textbox>
                </v:rect>
                <v:rect id="Rectangle 819" o:spid="_x0000_s1533" style="position:absolute;left:2220;top:1142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GGw8QA&#10;AADdAAAADwAAAGRycy9kb3ducmV2LnhtbERPTWvCQBC9C/6HZQRvuquW0kY3QRRLe9Tk0tuYnSap&#10;2dmQXTXtr+8WCr3N433OJhtsK27U+8axhsVcgSAunWm40lDkh9kTCB+QDbaOScMXecjS8WiDiXF3&#10;PtLtFCoRQ9gnqKEOoUuk9GVNFv3cdcSR+3C9xRBhX0nT4z2G21YulXqUFhuODTV2tKupvJyuVsO5&#10;WRb4fcxflH0+rMLbkH9e3/daTyfDdg0i0BD+xX/uVxPnq8UD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hhsPEAAAA3QAAAA8AAAAAAAAAAAAAAAAAmAIAAGRycy9k&#10;b3ducmV2LnhtbFBLBQYAAAAABAAEAPUAAACJAwAAAAA=&#10;">
                  <v:textbox>
                    <w:txbxContent>
                      <w:p w:rsidR="00943F21" w:rsidRDefault="00943F21">
                        <w:r>
                          <w:t>流水管理</w:t>
                        </w:r>
                      </w:p>
                    </w:txbxContent>
                  </v:textbox>
                </v:rect>
                <v:rect id="Rectangle 820" o:spid="_x0000_s1534" style="position:absolute;left:2220;top:1235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0jWMQA&#10;AADdAAAADwAAAGRycy9kb3ducmV2LnhtbERPTWvCQBC9C/6HZQRvuqvS0kY3QRRLe9Tk0tuYnSap&#10;2dmQXTXtr+8WCr3N433OJhtsK27U+8axhsVcgSAunWm40lDkh9kTCB+QDbaOScMXecjS8WiDiXF3&#10;PtLtFCoRQ9gnqKEOoUuk9GVNFv3cdcSR+3C9xRBhX0nT4z2G21YulXqUFhuODTV2tKupvJyuVsO5&#10;WRb4fcxflH0+rMLbkH9e3/daTyfDdg0i0BD+xX/uVxPnq8UD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tI1jEAAAA3QAAAA8AAAAAAAAAAAAAAAAAmAIAAGRycy9k&#10;b3ducmV2LnhtbFBLBQYAAAAABAAEAPUAAACJAwAAAAA=&#10;">
                  <v:textbox>
                    <w:txbxContent>
                      <w:p w:rsidR="00943F21" w:rsidRDefault="00943F21">
                        <w:r>
                          <w:t>会员管理</w:t>
                        </w:r>
                      </w:p>
                    </w:txbxContent>
                  </v:textbox>
                </v:rect>
                <v:rect id="Rectangle 821" o:spid="_x0000_s1535" style="position:absolute;left:2220;top:1329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xeMUA&#10;AADdAAAADwAAAGRycy9kb3ducmV2LnhtbERPS2vCQBC+F/wPywi9FN21pVGiq6i00IMefIAeh+yY&#10;BLOzIbuN8d93hYK3+fieM1t0thItNb50rGE0VCCIM2dKzjUcD9+DCQgfkA1WjknDnTws5r2XGabG&#10;3XhH7T7kIoawT1FDEUKdSumzgiz6oauJI3dxjcUQYZNL0+AthttKviuVSIslx4YCa1oXlF33v1aD&#10;3B4nH/fLdnX++hyXmyu1b+rUav3a75ZTEIG68BT/u39MnK9GCTy+i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3F4xQAAAN0AAAAPAAAAAAAAAAAAAAAAAJgCAABkcnMv&#10;ZG93bnJldi54bWxQSwUGAAAAAAQABAD1AAAAigMAAAAA&#10;" fillcolor="gray">
                  <v:textbox>
                    <w:txbxContent>
                      <w:p w:rsidR="00943F21" w:rsidRDefault="00943F21">
                        <w:r>
                          <w:t>权限管理</w:t>
                        </w:r>
                      </w:p>
                    </w:txbxContent>
                  </v:textbox>
                </v:rect>
                <v:rect id="Rectangle 822" o:spid="_x0000_s1536" style="position:absolute;left:4740;top:9555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29IcUA&#10;AADdAAAADwAAAGRycy9kb3ducmV2LnhtbERPS2vCQBC+C/0PyxR6Ed0o9EHqKiUgeAmlaovHITsm&#10;abOzMTua9N93C4K3+fies1gNrlEX6kLt2cBsmoAiLrytuTSw360nL6CCIFtsPJOBXwqwWt6NFpha&#10;3/MHXbZSqhjCIUUDlUibah2KihyGqW+JI3f0nUOJsCu17bCP4a7R8yR50g5rjg0VtpRVVPxsz87A&#10;UR6/+s/386k9HbJxKXn+nc1zYx7uh7dXUEKD3MRX98bG+cnsGf6/iSf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b0hxQAAAN0AAAAPAAAAAAAAAAAAAAAAAJgCAABkcnMv&#10;ZG93bnJldi54bWxQSwUGAAAAAAQABAD1AAAAigMAAAAA&#10;">
                  <v:stroke dashstyle="dash"/>
                  <v:textbox>
                    <w:txbxContent>
                      <w:p w:rsidR="00943F21" w:rsidRDefault="00943F21">
                        <w:r>
                          <w:rPr>
                            <w:sz w:val="18"/>
                            <w:szCs w:val="18"/>
                          </w:rPr>
                          <w:t>角色编辑</w:t>
                        </w:r>
                      </w:p>
                    </w:txbxContent>
                  </v:textbox>
                </v:rect>
                <v:rect id="Rectangle 823" o:spid="_x0000_s1537" style="position:absolute;left:10829;top:955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MxsUA&#10;AADdAAAADwAAAGRycy9kb3ducmV2LnhtbESPQW/CMAyF75P2HyJP2m0kMGmCQkATiGk7QrlwM41p&#10;yxqnagIUfv18mMTN1nt+7/Ns0ftGXaiLdWALw4EBRVwEV3NpYZev38agYkJ22AQmCzeKsJg/P80w&#10;c+HKG7psU6kkhGOGFqqU2kzrWFTkMQ5CSyzaMXQek6xdqV2HVwn3jR4Z86E91iwNFba0rKj43Z69&#10;hUM92uF9k38ZP1m/p58+P533K2tfX/rPKahEfXqY/6+/neCboeDK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IzGxQAAAN0AAAAPAAAAAAAAAAAAAAAAAJgCAABkcnMv&#10;ZG93bnJldi54bWxQSwUGAAAAAAQABAD1AAAAigMAAAAA&#10;"/>
                <v:rect id="Rectangle 824" o:spid="_x0000_s1538" style="position:absolute;left:10829;top:1017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lCsUA&#10;AADdAAAADwAAAGRycy9kb3ducmV2LnhtbERPS2sCMRC+C/6HMEIvooktrXZrlFYqeNCDD9DjsBl3&#10;FzeTZRPX9d8bodDbfHzPmc5bW4qGal841jAaKhDEqTMFZxoO++VgAsIHZIOlY9JwJw/zWbczxcS4&#10;G2+p2YVMxBD2CWrIQ6gSKX2ak0U/dBVx5M6uthgirDNparzFcFvKV6U+pMWCY0OOFS1ySi+7q9Ug&#10;N4fJ2/28+Tn9vo+L9YWavjo2Wr/02u8vEIHa8C/+c69MnK9Gn/D8Jp4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OUKxQAAAN0AAAAPAAAAAAAAAAAAAAAAAJgCAABkcnMv&#10;ZG93bnJldi54bWxQSwUGAAAAAAQABAD1AAAAigMAAAAA&#10;" fillcolor="gray"/>
                <v:rect id="Rectangle 825" o:spid="_x0000_s1539" style="position:absolute;left:3585;top:10176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ZKfcUA&#10;AADdAAAADwAAAGRycy9kb3ducmV2LnhtbESPQW/CMAyF75P2HyJP4jYSijSNQkBoE4gdoVx28xrT&#10;FhqnagJ0+/XzYdJutt7ze58Xq8G36kZ9bAJbmIwNKOIyuIYrC8di8/wKKiZkh21gsvBNEVbLx4cF&#10;5i7ceU+3Q6qUhHDM0UKdUpdrHcuaPMZx6IhFO4XeY5K1r7Tr8S7hvtWZMS/aY8PSUGNHbzWVl8PV&#10;W/hqsiP+7Iut8bPNNH0Mxfn6+W7t6GlYz0ElGtK/+e965wTfZMIv38g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kp9xQAAAN0AAAAPAAAAAAAAAAAAAAAAAJgCAABkcnMv&#10;ZG93bnJldi54bWxQSwUGAAAAAAQABAD1AAAAigMAAAAA&#10;"/>
                <v:shape id="Text Box 826" o:spid="_x0000_s1540" type="#_x0000_t202" style="position:absolute;left:9254;top:134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u1sMA&#10;AADdAAAADwAAAGRycy9kb3ducmV2LnhtbERPS2sCMRC+C/0PYQpepGa1xdrVKCK06M0X9jpsxt3F&#10;zWRN0nX990YoeJuP7znTeWsq0ZDzpWUFg34CgjizuuRcwWH//TYG4QOyxsoyKbiRh/nspTPFVNsr&#10;b6nZhVzEEPYpKihCqFMpfVaQQd+3NXHkTtYZDBG6XGqH1xhuKjlMkpE0WHJsKLCmZUHZefdnFIw/&#10;Vs2vX79vjtnoVH2F3mfzc3FKdV/bxQREoDY8xf/ulY7zk+EAHt/E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bu1sMAAADdAAAADwAAAAAAAAAAAAAAAACYAgAAZHJzL2Rv&#10;d25yZXYueG1sUEsFBgAAAAAEAAQA9QAAAIgDAAAAAA==&#10;"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827" o:spid="_x0000_s1541" type="#_x0000_t202" style="position:absolute;left:7890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RwocQA&#10;AADdAAAADwAAAGRycy9kb3ducmV2LnhtbERPTWvCQBC9F/oflhF6KbppFLWpq5RCRW9WRa9DdkyC&#10;2dl0dxvjv3cFobd5vM+ZLTpTi5acrywreBskIIhzqysuFOx33/0pCB+QNdaWScGVPCzmz08zzLS9&#10;8A+121CIGMI+QwVlCE0mpc9LMugHtiGO3Mk6gyFCV0jt8BLDTS3TJBlLgxXHhhIb+iopP2//jILp&#10;aNUe/Xq4OeTjU/0eXift8tcp9dLrPj9ABOrCv/jhXuk4P0lTuH8TT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cKH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新建角色</w:t>
                        </w:r>
                      </w:p>
                    </w:txbxContent>
                  </v:textbox>
                </v:shape>
                <v:shape id="Text Box 828" o:spid="_x0000_s1542" type="#_x0000_t202" style="position:absolute;left:4004;top:10955;width:136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lbf8MA&#10;AADdAAAADwAAAGRycy9kb3ducmV2LnhtbERPS2vCQBC+F/wPywi91Y2RVomuIq3angSjB49jdvLA&#10;7GzIbpP033cLBW/z8T1ntRlMLTpqXWVZwXQSgSDOrK64UHA5718WIJxH1lhbJgU/5GCzHj2tMNG2&#10;5xN1qS9ECGGXoILS+yaR0mUlGXQT2xAHLretQR9gW0jdYh/CTS3jKHqTBisODSU29F5Sdk+/jYLj&#10;p1vc5rvuekgv9uPYz3N8jXOlnsfDdgnC0+Af4n/3lw7zo3gG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lbf8MAAADdAAAADwAAAAAAAAAAAAAAAACYAgAAZHJzL2Rv&#10;d25yZXYueG1sUEsFBgAAAAAEAAQA9QAAAIgDAAAAAA==&#10;">
                  <v:stroke dashstyle="dash"/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已有权限</w:t>
                        </w:r>
                      </w:p>
                    </w:txbxContent>
                  </v:textbox>
                </v:shape>
                <v:shape id="AutoShape 829" o:spid="_x0000_s1543" type="#_x0000_t15" style="position:absolute;left:3585;top:9552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cacUA&#10;AADdAAAADwAAAGRycy9kb3ducmV2LnhtbERPTWvCQBC9F/wPywi9NZtKKZq6ihWE0uKhMQd7G7Nj&#10;NjU7G7LbGP+9KxS8zeN9znw52Eb01PnasYLnJAVBXDpdc6Wg2G2epiB8QNbYOCYFF/KwXIwe5php&#10;d+Zv6vNQiRjCPkMFJoQ2k9KXhiz6xLXEkTu6zmKIsKuk7vAcw20jJ2n6Ki3WHBsMtrQ2VJ7yP6sg&#10;/5m+z8xpXRf9tjh8rr72YfPrlHocD6s3EIGGcBf/uz90nJ9OXuD2TTxB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xxpxQAAAN0AAAAPAAAAAAAAAAAAAAAAAJgCAABkcnMv&#10;ZG93bnJldi54bWxQSwUGAAAAAAQABAD1AAAAigMAAAAA&#10;">
                  <v:textbox>
                    <w:txbxContent>
                      <w:p w:rsidR="00943F21" w:rsidRDefault="00943F21">
                        <w:r>
                          <w:t>Back</w:t>
                        </w:r>
                      </w:p>
                    </w:txbxContent>
                  </v:textbox>
                </v:shape>
                <v:shape id="Text Box 830" o:spid="_x0000_s1544" type="#_x0000_t202" style="position:absolute;left:7260;top:10956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xmkMMA&#10;AADdAAAADwAAAGRycy9kb3ducmV2LnhtbERPS2vCQBC+C/6HZYTedNNAqqSuofRhexKMHnocs5MH&#10;ZmdDdpvEf98tFLzNx/ecbTaZVgzUu8aygsdVBIK4sLrhSsH59LHcgHAeWWNrmRTcyEG2m8+2mGo7&#10;8pGG3FcihLBLUUHtfZdK6YqaDLqV7YgDV9reoA+wr6TucQzhppVxFD1Jgw2Hhho7eq2puOY/RsHh&#10;020u6/fhe5+f7dthXJeYxKVSD4vp5RmEp8nfxf/uLx3mR3ECf9+EE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xmkMMAAADdAAAADwAAAAAAAAAAAAAAAACYAgAAZHJzL2Rv&#10;d25yZXYueG1sUEsFBgAAAAAEAAQA9QAAAIgDAAAAAA==&#10;">
                  <v:stroke dashstyle="dash"/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可用权限</w:t>
                        </w:r>
                      </w:p>
                    </w:txbxContent>
                  </v:textbox>
                </v:shape>
                <v:rect id="Rectangle 831" o:spid="_x0000_s1545" style="position:absolute;left:3795;top:11580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3ksMA&#10;AADdAAAADwAAAGRycy9kb3ducmV2LnhtbERPTWvCQBC9F/wPyxR6q7tNQWrqJhRFsUdNLt6m2WmS&#10;NjsbsqvG/npXKHibx/ucRT7aTpxo8K1jDS9TBYK4cqblWkNZrJ/fQPiAbLBzTBou5CHPJg8LTI07&#10;845O+1CLGMI+RQ1NCH0qpa8asuinrieO3LcbLIYIh1qaAc8x3HYyUWomLbYcGxrsadlQ9bs/Wg1f&#10;bVLi367YKDtfv4bPsfg5HlZaPz2OH+8gAo3hLv53b02cr5IZ3L6JJ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N3ksMAAADdAAAADwAAAAAAAAAAAAAAAACYAgAAZHJzL2Rv&#10;d25yZXYueG1sUEsFBgAAAAAEAAQA9QAAAIgDAAAAAA==&#10;"/>
                <v:shape id="AutoShape 832" o:spid="_x0000_s1546" type="#_x0000_t13" style="position:absolute;left:6105;top:1173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+R6sIA&#10;AADdAAAADwAAAGRycy9kb3ducmV2LnhtbERPS2vCQBC+F/wPywje6qwebEldpSgFbz4PHsfsNAnN&#10;zsbs1kR/fbdQ6G0+vufMl72r1Y3bUHkxMBlrUCy5t5UUBk7Hj+dXUCGSWKq9sIE7B1guBk9zyqzv&#10;ZM+3QyxUCpGQkYEyxiZDDHnJjsLYNyyJ+/Sto5hgW6BtqUvhrsap1jN0VElqKKnhVcn51+HbGbjU&#10;69l511w3aLHb8UPjsd9vjRkN+/c3UJH7+C/+c29smq+nL/D7TToB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5HqwgAAAN0AAAAPAAAAAAAAAAAAAAAAAJgCAABkcnMvZG93&#10;bnJldi54bWxQSwUGAAAAAAQABAD1AAAAhwMAAAAA&#10;"/>
                <v:shape id="AutoShape 833" o:spid="_x0000_s1547" type="#_x0000_t66" style="position:absolute;left:6105;top:1251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lCcYA&#10;AADdAAAADwAAAGRycy9kb3ducmV2LnhtbESPS2/CMBCE75X6H6xF6q04gIpKikFVHwIuqLzuq3ib&#10;RMTr1HZJ+PfsoVJvu5rZmW/ny9416kIh1p4NjIYZKOLC25pLA8fD5+MzqJiQLTaeycCVIiwX93dz&#10;zK3veEeXfSqVhHDM0UCVUptrHYuKHMahb4lF+/bBYZI1lNoG7CTcNXqcZVPtsGZpqLClt4qK8/7X&#10;Gdil0bWbfGzDu521X0+nfrL62ayMeRj0ry+gEvXp3/x3vbaCn40FV76RE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zlCcYAAADdAAAADwAAAAAAAAAAAAAAAACYAgAAZHJz&#10;L2Rvd25yZXYueG1sUEsFBgAAAAAEAAQA9QAAAIsDAAAAAA==&#10;"/>
                <v:shape id="Text Box 834" o:spid="_x0000_s1548" type="#_x0000_t202" style="position:absolute;left:6945;top:1158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Di0MQA&#10;AADd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fjrK4P+be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w4tD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35" o:spid="_x0000_s1549" type="#_x0000_t202" style="position:absolute;left:6945;top:12048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dkMcA&#10;AADdAAAADwAAAGRycy9kb3ducmV2LnhtbESPQW/CMAyF75P4D5En7TJBypgYFAKaJoHYbWMIrlZj&#10;2mqN0yVZKf8eHybtZus9v/d5ue5dozoKsfZsYDzKQBEX3tZcGjh8bYYzUDEhW2w8k4ErRVivBndL&#10;zK2/8Cd1+1QqCeGYo4EqpTbXOhYVOYwj3xKLdvbBYZI1lNoGvEi4a/RTlk21w5qlocKW3ioqvve/&#10;zsDseded4vvk41hMz808Pb50259gzMN9/7oAlahP/+a/650V/Gwi/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T3ZDHAAAA3QAAAA8AAAAAAAAAAAAAAAAAmAIAAGRy&#10;cy9kb3ducmV2LnhtbFBLBQYAAAAABAAEAPUAAACM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36" o:spid="_x0000_s1550" type="#_x0000_t202" style="position:absolute;left:6945;top:1251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4C8QA&#10;AADd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yfTM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feAv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37" o:spid="_x0000_s1551" type="#_x0000_t202" style="position:absolute;left:6945;top:12984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3mfMQA&#10;AADd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yfTC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N5nz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group id="Group 838" o:spid="_x0000_s1552" style="position:absolute;left:3795;top:10332;width:2205;height:468" coordorigin="3795,10332" coordsize="220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  <v:shape id="Text Box 839" o:spid="_x0000_s1553" type="#_x0000_t202" style="position:absolute;left:3795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bk8QA&#10;AADdAAAADwAAAGRycy9kb3ducmV2LnhtbERPS2sCMRC+C/0PYQq9SDfbKtauRikFi958Ya/DZvaB&#10;m8k2iev23zcFwdt8fM+ZL3vTiI6cry0reElSEMS51TWXCo6H1fMUhA/IGhvLpOCXPCwXD4M5Ztpe&#10;eUfdPpQihrDPUEEVQptJ6fOKDPrEtsSRK6wzGCJ0pdQOrzHcNPI1TSfSYM2xocKWPivKz/uLUTAd&#10;r7tvvxltT/mkaN7D8K37+nFKPT32HzMQgfpwF9/cax3np6Mx/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o25PEAAAA3QAAAA8AAAAAAAAAAAAAAAAAmAIAAGRycy9k&#10;b3ducmV2LnhtbFBLBQYAAAAABAAEAPUAAACJAwAAAAA=&#10;">
                    <v:textbox>
                      <w:txbxContent>
                        <w:p w:rsidR="00943F21" w:rsidRDefault="00943F21">
                          <w:r>
                            <w:rPr>
                              <w:sz w:val="18"/>
                              <w:szCs w:val="18"/>
                            </w:rPr>
                            <w:t>角色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840" o:spid="_x0000_s1554" type="#_x0000_t5" style="position:absolute;left:5580;top:10488;width:315;height:156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17qsIA&#10;AADdAAAADwAAAGRycy9kb3ducmV2LnhtbERPTUvDQBC9C/6HZQRvdldrRWK3RSyFHmvNIcchO2aD&#10;mdmQ3aaxv74rCL3N433Ocj1xp0YaYhvEwuPMgCKpg2ulsVB+bR9eQcWE4rALQhZ+KcJ6dXuzxMKF&#10;k3zSeEiNyiESC7TgU+oLrWPtiTHOQk+Sue8wMKYMh0a7AU85nDv9ZMyLZmwlN3js6cNT/XM4soVn&#10;3nfIR1+OG8NVT5tzVe3P1t7fTe9voBJN6Sr+d+9cnm/mC/j7Jp+gV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XuqwgAAAN0AAAAPAAAAAAAAAAAAAAAAAJgCAABkcnMvZG93&#10;bnJldi54bWxQSwUGAAAAAAQABAD1AAAAhwMAAAAA&#10;"/>
                  <v:line id="Line 841" o:spid="_x0000_s1555" style="position:absolute;visibility:visible;mso-wrap-style:square" from="5475,10332" to="5475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d+ycQAAADd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shd9v4gl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37JxAAAAN0AAAAPAAAAAAAAAAAA&#10;AAAAAKECAABkcnMvZG93bnJldi54bWxQSwUGAAAAAAQABAD5AAAAkgMAAAAA&#10;"/>
                </v:group>
              </v:group>
            </w:pict>
          </mc:Fallback>
        </mc:AlternateContent>
      </w:r>
      <w:r w:rsidR="009509E2">
        <w:rPr>
          <w:noProof/>
        </w:rPr>
        <mc:AlternateContent>
          <mc:Choice Requires="wpg">
            <w:drawing>
              <wp:anchor distT="0" distB="0" distL="85725" distR="85725" simplePos="0" relativeHeight="251688960" behindDoc="0" locked="0" layoutInCell="1" allowOverlap="1" wp14:anchorId="30344F4E" wp14:editId="61D33947">
                <wp:simplePos x="0" y="0"/>
                <wp:positionH relativeFrom="column">
                  <wp:posOffset>1276350</wp:posOffset>
                </wp:positionH>
                <wp:positionV relativeFrom="paragraph">
                  <wp:posOffset>9829800</wp:posOffset>
                </wp:positionV>
                <wp:extent cx="5800090" cy="3566160"/>
                <wp:effectExtent l="9525" t="5715" r="10160" b="9525"/>
                <wp:wrapNone/>
                <wp:docPr id="981" name="组合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3566160"/>
                          <a:chOff x="2010" y="8616"/>
                          <a:chExt cx="9134" cy="5616"/>
                        </a:xfrm>
                      </wpg:grpSpPr>
                      <wps:wsp>
                        <wps:cNvPr id="982" name="Rectangle 787"/>
                        <wps:cNvSpPr>
                          <a:spLocks noChangeArrowheads="1"/>
                        </wps:cNvSpPr>
                        <wps:spPr bwMode="auto">
                          <a:xfrm>
                            <a:off x="2010" y="8616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2220" y="8773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2220" y="955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2220" y="1048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2220" y="11424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2220" y="1235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2220" y="1329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Rectangle 794"/>
                        <wps:cNvSpPr>
                          <a:spLocks noChangeArrowheads="1"/>
                        </wps:cNvSpPr>
                        <wps:spPr bwMode="auto">
                          <a:xfrm>
                            <a:off x="4740" y="955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rPr>
                                  <w:sz w:val="18"/>
                                  <w:szCs w:val="18"/>
                                </w:rPr>
                                <w:t>角色编辑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829" y="955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10829" y="1017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3585" y="10176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3452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32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新建角色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10955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AutoShape 80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9552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0956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3795" y="11580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AutoShape 804"/>
                        <wps:cNvSpPr>
                          <a:spLocks noChangeArrowheads="1"/>
                        </wps:cNvSpPr>
                        <wps:spPr bwMode="auto">
                          <a:xfrm>
                            <a:off x="6105" y="11736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6105" y="12516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1580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048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51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984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5" name="Group 810"/>
                        <wpg:cNvGrpSpPr>
                          <a:grpSpLocks/>
                        </wpg:cNvGrpSpPr>
                        <wpg:grpSpPr bwMode="auto">
                          <a:xfrm>
                            <a:off x="3795" y="10332"/>
                            <a:ext cx="2205" cy="468"/>
                            <a:chOff x="3795" y="10332"/>
                            <a:chExt cx="2205" cy="468"/>
                          </a:xfrm>
                        </wpg:grpSpPr>
                        <wps:wsp>
                          <wps:cNvPr id="1006" name="Text Box 8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5" y="10332"/>
                              <a:ext cx="220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9E2" w:rsidRDefault="009509E2">
                                <w:r>
                                  <w:rPr>
                                    <w:sz w:val="18"/>
                                    <w:szCs w:val="18"/>
                                  </w:rPr>
                                  <w:t>角色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" name="AutoShape 812"/>
                          <wps:cNvSpPr>
                            <a:spLocks noChangeArrowheads="1"/>
                          </wps:cNvSpPr>
                          <wps:spPr bwMode="auto">
                            <a:xfrm rot="10800001">
                              <a:off x="5580" y="10488"/>
                              <a:ext cx="315" cy="15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8" name="Line 813"/>
                          <wps:cNvCnPr/>
                          <wps:spPr bwMode="auto">
                            <a:xfrm>
                              <a:off x="5475" y="1033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81" o:spid="_x0000_s1556" style="position:absolute;margin-left:100.5pt;margin-top:774pt;width:456.7pt;height:280.8pt;z-index:251688960;mso-wrap-distance-left:6.75pt;mso-wrap-distance-right:6.75pt" coordorigin="2010,861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">
                <v:rect id="Rectangle 787" o:spid="_x0000_s1557" style="position:absolute;left:2010;top:8616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eF8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uE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B4XxQAAANwAAAAPAAAAAAAAAAAAAAAAAJgCAABkcnMv&#10;ZG93bnJldi54bWxQSwUGAAAAAAQABAD1AAAAigMAAAAA&#10;"/>
                <v:rect id="Rectangle 788" o:spid="_x0000_s1558" style="position:absolute;left:2220;top:8773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7j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sE6ie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LuMxQAAANwAAAAPAAAAAAAAAAAAAAAAAJgCAABkcnMv&#10;ZG93bnJldi54bWxQSwUGAAAAAAQABAD1AAAAigMAAAAA&#10;"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89" o:spid="_x0000_s1559" style="position:absolute;left:2220;top:955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j+MQA&#10;AADcAAAADwAAAGRycy9kb3ducmV2LnhtbESPQYvCMBSE7wv7H8Jb8Lam6iJajSKKokdtL3t7Ns+2&#10;2ryUJmrdX28EYY/DzHzDTOetqcSNGldaVtDrRiCIM6tLzhWkyfp7BMJ5ZI2VZVLwIAfz2efHFGNt&#10;77yn28HnIkDYxaig8L6OpXRZQQZd19bEwTvZxqAPssmlbvAe4KaS/SgaSoMlh4UCa1oWlF0OV6Pg&#10;WPZT/Nsnm8iM1wO/a5Pz9XelVOerXUxAeGr9f/jd3moF49EP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I/jEAAAA3AAAAA8AAAAAAAAAAAAAAAAAmAIAAGRycy9k&#10;b3ducmV2LnhtbFBLBQYAAAAABAAEAPUAAACJAwAAAAA=&#10;">
                  <v:textbox>
                    <w:txbxContent>
                      <w:p w:rsidR="009509E2" w:rsidRDefault="009509E2">
                        <w:r>
                          <w:t>订单管理</w:t>
                        </w:r>
                      </w:p>
                    </w:txbxContent>
                  </v:textbox>
                </v:rect>
                <v:rect id="Rectangle 790" o:spid="_x0000_s1560" style="position:absolute;left:2220;top:1048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GY8QA&#10;AADcAAAADwAAAGRycy9kb3ducmV2LnhtbESPQYvCMBSE7wv7H8Jb8LamKitajSKKokdtL3t7Ns+2&#10;2ryUJmrdX28EYY/DzHzDTOetqcSNGldaVtDrRiCIM6tLzhWkyfp7BMJ5ZI2VZVLwIAfz2efHFGNt&#10;77yn28HnIkDYxaig8L6OpXRZQQZd19bEwTvZxqAPssmlbvAe4KaS/SgaSoMlh4UCa1oWlF0OV6Pg&#10;WPZT/Nsnm8iM1wO/a5Pz9XelVOerXUxAeGr9f/jd3moF49EP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VhmPEAAAA3AAAAA8AAAAAAAAAAAAAAAAAmAIAAGRycy9k&#10;b3ducmV2LnhtbFBLBQYAAAAABAAEAPUAAACJAwAAAAA=&#10;">
                  <v:textbox>
                    <w:txbxContent>
                      <w:p w:rsidR="009509E2" w:rsidRDefault="009509E2">
                        <w:r>
                          <w:t>菜单管理</w:t>
                        </w:r>
                      </w:p>
                    </w:txbxContent>
                  </v:textbox>
                </v:rect>
                <v:rect id="Rectangle 791" o:spid="_x0000_s1561" style="position:absolute;left:2220;top:1142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YF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SBeLe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xgUxQAAANwAAAAPAAAAAAAAAAAAAAAAAJgCAABkcnMv&#10;ZG93bnJldi54bWxQSwUGAAAAAAQABAD1AAAAigMAAAAA&#10;">
                  <v:textbox>
                    <w:txbxContent>
                      <w:p w:rsidR="009509E2" w:rsidRDefault="009509E2">
                        <w:r>
                          <w:t>流水管理</w:t>
                        </w:r>
                      </w:p>
                    </w:txbxContent>
                  </v:textbox>
                </v:rect>
                <v:rect id="Rectangle 792" o:spid="_x0000_s1562" style="position:absolute;left:2220;top:1235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9j8QA&#10;AADcAAAADwAAAGRycy9kb3ducmV2LnhtbESPQYvCMBSE7wv7H8Jb8LamKqxajSKKokdtL3t7Ns+2&#10;2ryUJmrdX28EYY/DzHzDTOetqcSNGldaVtDrRiCIM6tLzhWkyfp7BMJ5ZI2VZVLwIAfz2efHFGNt&#10;77yn28HnIkDYxaig8L6OpXRZQQZd19bEwTvZxqAPssmlbvAe4KaS/Sj6kQZLDgsF1rQsKLscrkbB&#10;seyn+LdPNpEZrwd+1ybn6+9Kqc5Xu5iA8NT6//C7vdUKxqMh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LvY/EAAAA3AAAAA8AAAAAAAAAAAAAAAAAmAIAAGRycy9k&#10;b3ducmV2LnhtbFBLBQYAAAAABAAEAPUAAACJAwAAAAA=&#10;">
                  <v:textbox>
                    <w:txbxContent>
                      <w:p w:rsidR="009509E2" w:rsidRDefault="009509E2">
                        <w:r>
                          <w:t>会员管理</w:t>
                        </w:r>
                      </w:p>
                    </w:txbxContent>
                  </v:textbox>
                </v:rect>
                <v:rect id="Rectangle 793" o:spid="_x0000_s1563" style="position:absolute;left:2220;top:1329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QWcQA&#10;AADcAAAADwAAAGRycy9kb3ducmV2LnhtbERPz2vCMBS+C/4P4Q12kZk6mes6o+hwsIM92Anb8dE8&#10;22LzUpKs1v9+OQgeP77fy/VgWtGT841lBbNpAoK4tLrhSsHx+/MpBeEDssbWMim4kof1ajxaYqbt&#10;hQ/UF6ESMYR9hgrqELpMSl/WZNBPbUccuZN1BkOErpLa4SWGm1Y+J8lCGmw4NtTY0UdN5bn4Mwpk&#10;fkzn11O+/d29vDb7M/WT5KdX6vFh2LyDCDSEu/jm/tIK3tK4Np6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kFnEAAAA3AAAAA8AAAAAAAAAAAAAAAAAmAIAAGRycy9k&#10;b3ducmV2LnhtbFBLBQYAAAAABAAEAPUAAACJAwAAAAA=&#10;" fillcolor="gray">
                  <v:textbox>
                    <w:txbxContent>
                      <w:p w:rsidR="009509E2" w:rsidRDefault="009509E2">
                        <w:r>
                          <w:t>权限管理</w:t>
                        </w:r>
                      </w:p>
                    </w:txbxContent>
                  </v:textbox>
                </v:rect>
                <v:rect id="Rectangle 794" o:spid="_x0000_s1564" style="position:absolute;left:4740;top:955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8ofMYA&#10;AADcAAAADwAAAGRycy9kb3ducmV2LnhtbESPQWvCQBSE74X+h+UVvEjdVGjR1FVKQPASRG1Lj4/s&#10;M0mbfRuzT5P+e7cg9DjMzDfMYjW4Rl2oC7VnA0+TBBRx4W3NpYH3w/pxBioIssXGMxn4pQCr5f3d&#10;AlPre97RZS+lihAOKRqoRNpU61BU5DBMfEscvaPvHEqUXalth32Eu0ZPk+RFO6w5LlTYUlZR8bM/&#10;OwNHef7sP7bnU3v6ysal5Pl3Ns2NGT0Mb6+ghAb5D9/aG2tgPpvD35l4BP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8ofMYAAADcAAAADwAAAAAAAAAAAAAAAACYAgAAZHJz&#10;L2Rvd25yZXYueG1sUEsFBgAAAAAEAAQA9QAAAIsDAAAAAA==&#10;">
                  <v:stroke dashstyle="dash"/>
                  <v:textbox>
                    <w:txbxContent>
                      <w:p w:rsidR="009509E2" w:rsidRDefault="009509E2">
                        <w:r>
                          <w:rPr>
                            <w:sz w:val="18"/>
                            <w:szCs w:val="18"/>
                          </w:rPr>
                          <w:t>角色编辑</w:t>
                        </w:r>
                      </w:p>
                    </w:txbxContent>
                  </v:textbox>
                </v:rect>
                <v:rect id="Rectangle 795" o:spid="_x0000_s1565" style="position:absolute;left:10829;top:955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zJsEA&#10;AADcAAAADwAAAGRycy9kb3ducmV2LnhtbERPPW/CMBDdK/EfrEPqVpyChJoUg6pWQWWEsLAd8TUJ&#10;xOfIdiDw6/GA1PHpfS9Wg2nFhZxvLCt4nyQgiEurG64U7Iv87QOED8gaW8uk4EYeVsvRywIzba+8&#10;pcsuVCKGsM9QQR1Cl0npy5oM+ontiCP3Z53BEKGrpHZ4jeGmldMkmUuDDceGGjv6rqk873qj4NhM&#10;93jfFuvEpPksbIbi1B9+lHodD1+fIAIN4V/8dP9qBWka58cz8Qj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7sybBAAAA3AAAAA8AAAAAAAAAAAAAAAAAmAIAAGRycy9kb3du&#10;cmV2LnhtbFBLBQYAAAAABAAEAPUAAACGAwAAAAA=&#10;"/>
                <v:rect id="Rectangle 796" o:spid="_x0000_s1566" style="position:absolute;left:10829;top:1017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vGccA&#10;AADcAAAADwAAAGRycy9kb3ducmV2LnhtbESPQWvCQBSE7wX/w/IEL6VutNRqzCoqLfTQHLRCPT6y&#10;zyQk+zZk15j8+26h0OMwM98wybY3teiodaVlBbNpBII4s7rkXMH56/1pCcJ5ZI21ZVIwkIPtZvSQ&#10;YKztnY/UnXwuAoRdjAoK75tYSpcVZNBNbUMcvKttDfog21zqFu8Bbmo5j6KFNFhyWCiwoUNBWXW6&#10;GQUyPS+fh2u6v7y9vJafFXWP0Xen1GTc79YgPPX+P/zX/tAKVqsZ/J4JR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KrxnHAAAA3AAAAA8AAAAAAAAAAAAAAAAAmAIAAGRy&#10;cy9kb3ducmV2LnhtbFBLBQYAAAAABAAEAPUAAACMAwAAAAA=&#10;" fillcolor="gray"/>
                <v:rect id="Rectangle 797" o:spid="_x0000_s1567" style="position:absolute;left:3585;top:10176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Iys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kieF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YjKxQAAANwAAAAPAAAAAAAAAAAAAAAAAJgCAABkcnMv&#10;ZG93bnJldi54bWxQSwUGAAAAAAQABAD1AAAAigMAAAAA&#10;"/>
                <v:shape id="Text Box 798" o:spid="_x0000_s1568" type="#_x0000_t202" style="position:absolute;left:9254;top:134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5cUA&#10;AADcAAAADwAAAGRycy9kb3ducmV2LnhtbESPQWvCQBSE70L/w/IKXkQ3raImdRUpKPbWpmKvj+wz&#10;Cc2+jbtrTP99tyD0OMzMN8xq05tGdOR8bVnB0yQBQVxYXXOp4Pi5Gy9B+ICssbFMCn7Iw2b9MFhh&#10;pu2NP6jLQykihH2GCqoQ2kxKX1Rk0E9sSxy9s3UGQ5SulNrhLcJNI5+TZC4N1hwXKmzptaLiO78a&#10;BcvZofvyb9P3UzE/N2kYLbr9xSk1fOy3LyAC9eE/fG8ftII0n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m7lxQAAANwAAAAPAAAAAAAAAAAAAAAAAJgCAABkcnMv&#10;ZG93bnJldi54bWxQSwUGAAAAAAQABAD1AAAAigMAAAAA&#10;"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99" o:spid="_x0000_s1569" type="#_x0000_t202" style="position:absolute;left:7890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2kcUA&#10;AADcAAAADwAAAGRycy9kb3ducmV2LnhtbESPQWvCQBSE70L/w/IKXkQ3bUVN6ipSUOzNpmKvj+wz&#10;Cc2+jbtrTP99t1DwOMzMN8xy3ZtGdOR8bVnB0yQBQVxYXXOp4Pi5HS9A+ICssbFMCn7Iw3r1MFhi&#10;pu2NP6jLQykihH2GCqoQ2kxKX1Rk0E9sSxy9s3UGQ5SulNrhLcJNI5+TZCYN1hwXKmzpraLiO78a&#10;BYvpvvvy7y+HUzE7N2kYzbvdxSk1fOw3ryAC9eEe/m/vtYI0ncL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/aRxQAAANwAAAAPAAAAAAAAAAAAAAAAAJgCAABkcnMv&#10;ZG93bnJldi54bWxQSwUGAAAAAAQABAD1AAAAigMAAAAA&#10;"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新建角色</w:t>
                        </w:r>
                      </w:p>
                    </w:txbxContent>
                  </v:textbox>
                </v:shape>
                <v:shape id="Text Box 800" o:spid="_x0000_s1570" type="#_x0000_t202" style="position:absolute;left:4004;top:10955;width:136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uW8UA&#10;AADcAAAADwAAAGRycy9kb3ducmV2LnhtbESPS4vCQBCE74L/YWjBm04UXDU6iuy6j5Ng9OCxzXQe&#10;mOkJmdkk++93FhY8FlX1FbXd96YSLTWutKxgNo1AEKdWl5wruF7eJysQziNrrCyTgh9ysN8NB1uM&#10;te34TG3icxEg7GJUUHhfx1K6tCCDbmpr4uBltjHog2xyqRvsAtxUch5FL9JgyWGhwJpeC0ofybdR&#10;cPp0q/vy2N4+kqt9O3XLDBfzTKnxqD9sQHjq/TP83/7SCtbrBf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W5bxQAAANwAAAAPAAAAAAAAAAAAAAAAAJgCAABkcnMv&#10;ZG93bnJldi54bWxQSwUGAAAAAAQABAD1AAAAigMAAAAA&#10;">
                  <v:stroke dashstyle="dash"/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已有权限</w:t>
                        </w:r>
                      </w:p>
                    </w:txbxContent>
                  </v:textbox>
                </v:shape>
                <v:shape id="AutoShape 801" o:spid="_x0000_s1571" type="#_x0000_t15" style="position:absolute;left:3585;top:9552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CLsYA&#10;AADcAAAADwAAAGRycy9kb3ducmV2LnhtbESPQWvCQBSE70L/w/IKvelGD2Kiq6ggSIsH0xza2zP7&#10;mk3Nvg3ZbYz/3i0Uehxm5htmtRlsI3rqfO1YwXSSgCAuna65UlC8H8YLED4ga2wck4I7edisn0Yr&#10;zLS78Zn6PFQiQthnqMCE0GZS+tKQRT9xLXH0vlxnMUTZVVJ3eItw28hZksylxZrjgsGW9obKa/5j&#10;FeSfi11qrvu66E/F5XX79hEO306pl+dhuwQRaAj/4b/2UStI0zn8no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zCLsYAAADcAAAADwAAAAAAAAAAAAAAAACYAgAAZHJz&#10;L2Rvd25yZXYueG1sUEsFBgAAAAAEAAQA9QAAAIsDAAAAAA==&#10;">
                  <v:textbox>
                    <w:txbxContent>
                      <w:p w:rsidR="009509E2" w:rsidRDefault="009509E2">
                        <w:r>
                          <w:t>Back</w:t>
                        </w:r>
                      </w:p>
                    </w:txbxContent>
                  </v:textbox>
                </v:shape>
                <v:shape id="Text Box 802" o:spid="_x0000_s1572" type="#_x0000_t202" style="position:absolute;left:7260;top:10956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9Vt8UA&#10;AADcAAAADwAAAGRycy9kb3ducmV2LnhtbESPzWvCQBTE7wX/h+UJ3upGwUajq4jaj5PQ6MHjM/vy&#10;gdm3IbtN0v++Wyj0OMzMb5jNbjC16Kh1lWUFs2kEgjizuuJCwfXy+rwE4TyyxtoyKfgmB7vt6GmD&#10;ibY9f1KX+kIECLsEFZTeN4mULivJoJvahjh4uW0N+iDbQuoW+wA3tZxH0Ys0WHFYKLGhQ0nZI/0y&#10;Cs7vbnmPT93tLb3a47mPc1zMc6Um42G/BuFp8P/hv/aHVrBaxf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31W3xQAAANwAAAAPAAAAAAAAAAAAAAAAAJgCAABkcnMv&#10;ZG93bnJldi54bWxQSwUGAAAAAAQABAD1AAAAigMAAAAA&#10;">
                  <v:stroke dashstyle="dash"/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可用权限</w:t>
                        </w:r>
                      </w:p>
                    </w:txbxContent>
                  </v:textbox>
                </v:shape>
                <v:rect id="Rectangle 803" o:spid="_x0000_s1573" style="position:absolute;left:3795;top:11580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2/IMEA&#10;AADcAAAADwAAAGRycy9kb3ducmV2LnhtbERPPW/CMBDdK/EfrEPqVpyChJoUg6pWQWWEsLAd8TUJ&#10;xOfIdiDw6/GA1PHpfS9Wg2nFhZxvLCt4nyQgiEurG64U7Iv87QOED8gaW8uk4EYeVsvRywIzba+8&#10;pcsuVCKGsM9QQR1Cl0npy5oM+ontiCP3Z53BEKGrpHZ4jeGmldMkmUuDDceGGjv6rqk873qj4NhM&#10;93jfFuvEpPksbIbi1B9+lHodD1+fIAIN4V/8dP9qBWka18Yz8Qj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NvyDBAAAA3AAAAA8AAAAAAAAAAAAAAAAAmAIAAGRycy9kb3du&#10;cmV2LnhtbFBLBQYAAAAABAAEAPUAAACGAwAAAAA=&#10;"/>
                <v:shape id="AutoShape 804" o:spid="_x0000_s1574" type="#_x0000_t13" style="position:absolute;left:6105;top:1173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Rm8MA&#10;AADcAAAADwAAAGRycy9kb3ducmV2LnhtbESPT2vCQBTE74LfYXlCb/rSHsSkriKVgjf/Hjw+s69J&#10;MPs2ZleT9tN3hUKPw8z8hpkve1urB7e+cqLhdZKAYsmdqaTQcDp+jmegfCAxVDthDd/sYbkYDuaU&#10;GdfJnh+HUKgIEZ+RhjKEJkP0ecmW/MQ1LNH7cq2lEGVboGmpi3Bb41uSTNFSJXGhpIY/Ss6vh7vV&#10;cKnX0/OuuW3QYLfjnwSP/X6r9cuoX72DCtyH//Bfe2M0pGkKzzPxCOD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xRm8MAAADcAAAADwAAAAAAAAAAAAAAAACYAgAAZHJzL2Rv&#10;d25yZXYueG1sUEsFBgAAAAAEAAQA9QAAAIgDAAAAAA==&#10;"/>
                <v:shape id="AutoShape 805" o:spid="_x0000_s1575" type="#_x0000_t66" style="position:absolute;left:6105;top:1251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+1b8YA&#10;AADdAAAADwAAAGRycy9kb3ducmV2LnhtbESPQU8CMRCF7yb+h2ZMvEkLRKIrhRjBABcjqPfJdtzd&#10;uJ0ubWWXf88cTLzN5L1575v5cvCtOlFMTWAL45EBRVwG13Bl4fPj9e4BVMrIDtvAZOFMCZaL66s5&#10;Fi70vKfTIVdKQjgVaKHOuSu0TmVNHtModMSifYfoMcsaK+0i9hLuWz0xZqY9NiwNNXb0UlP5c/j1&#10;FvZ5fO6n67e4co/d+/3XMN0cdxtrb2+G5ydQmYb8b/673jrBN0b45RsZQS8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+1b8YAAADdAAAADwAAAAAAAAAAAAAAAACYAgAAZHJz&#10;L2Rvd25yZXYueG1sUEsFBgAAAAAEAAQA9QAAAIsDAAAAAA==&#10;"/>
                <v:shape id="Text Box 806" o:spid="_x0000_s1576" type="#_x0000_t202" style="position:absolute;left:6945;top:1158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ytsQA&#10;AADdAAAADwAAAGRycy9kb3ducmV2LnhtbERPS2sCMRC+F/ofwgheiiba4mM1Sim02JtV0euwGXcX&#10;N5Ntkq7rvzeFQm/z8T1nue5sLVryoXKsYTRUIIhzZyouNBz274MZiBCRDdaOScONAqxXjw9LzIy7&#10;8he1u1iIFMIhQw1ljE0mZchLshiGriFO3Nl5izFBX0jj8ZrCbS3HSk2kxYpTQ4kNvZWUX3Y/VsPs&#10;ZdOewufz9phPzvU8Pk3bj2+vdb/XvS5AROriv/jPvTFpvlIj+P0mnS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srbEAAAA3QAAAA8AAAAAAAAAAAAAAAAAmAIAAGRycy9k&#10;b3ducmV2LnhtbFBLBQYAAAAABAAEAPUAAACJAwAAAAA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07" o:spid="_x0000_s1577" type="#_x0000_t202" style="position:absolute;left:6945;top:12048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EswcMA&#10;AADdAAAADwAAAGRycy9kb3ducmV2LnhtbERPS2sCMRC+F/wPYQq9FE3UonZrlFKo6M0Xeh024+7S&#10;zWSbpOv23zdCwdt8fM+ZLztbi5Z8qBxrGA4UCOLcmYoLDcfDZ38GIkRkg7Vj0vBLAZaL3sMcM+Ou&#10;vKN2HwuRQjhkqKGMscmkDHlJFsPANcSJuzhvMSboC2k8XlO4reVIqYm0WHFqKLGhj5Lyr/2P1TB7&#10;WbfnsBlvT/nkUr/G52m7+vZaPz12728gInXxLv53r02ar9QIbt+k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EswcMAAADdAAAADwAAAAAAAAAAAAAAAACYAgAAZHJzL2Rv&#10;d25yZXYueG1sUEsFBgAAAAAEAAQA9QAAAIgDAAAAAA=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08" o:spid="_x0000_s1578" type="#_x0000_t202" style="position:absolute;left:6945;top:1251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2JWsMA&#10;AADdAAAADwAAAGRycy9kb3ducmV2LnhtbERPS2sCMRC+C/6HMIVeRBNrUbs1Sim06M0Xeh024+7S&#10;zWSbpOv23zdCwdt8fM9ZrDpbi5Z8qBxrGI8UCOLcmYoLDcfDx3AOIkRkg7Vj0vBLAVbLfm+BmXFX&#10;3lG7j4VIIRwy1FDG2GRShrwki2HkGuLEXZy3GBP0hTQerync1vJJqam0WHFqKLGh95Lyr/2P1TB/&#10;XrfnsJlsT/n0Ur/Ewaz9/PZaPz50b68gInXxLv53r02ar9QEbt+k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2JWsMAAADdAAAADwAAAAAAAAAAAAAAAACYAgAAZHJzL2Rv&#10;d25yZXYueG1sUEsFBgAAAAAEAAQA9QAAAIgDAAAAAA=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09" o:spid="_x0000_s1579" type="#_x0000_t202" style="position:absolute;left:6945;top:12984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RLsMA&#10;AADdAAAADwAAAGRycy9kb3ducmV2LnhtbERPS2sCMRC+F/wPYQq9FE2sonZrlFJosTdf6HXYjLtL&#10;N5Ntkq7rvzdCwdt8fM+ZLztbi5Z8qBxrGA4UCOLcmYoLDfvdZ38GIkRkg7Vj0nChAMtF72GOmXFn&#10;3lC7jYVIIRwy1FDG2GRShrwki2HgGuLEnZy3GBP0hTQezync1vJFqYm0WHFqKLGhj5Lyn+2f1TAb&#10;r9pj+B6tD/nkVL/G52n79eu1fnrs3t9AROriXfzvXpk0X6kx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RLsMAAADdAAAADwAAAAAAAAAAAAAAAACYAgAAZHJzL2Rv&#10;d25yZXYueG1sUEsFBgAAAAAEAAQA9QAAAIgDAAAAAA=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group id="Group 810" o:spid="_x0000_s1580" style="position:absolute;left:3795;top:10332;width:2205;height:468" coordorigin="3795,10332" coordsize="220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<v:shape id="Text Box 811" o:spid="_x0000_s1581" type="#_x0000_t202" style="position:absolute;left:3795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qwsYA&#10;AADdAAAADwAAAGRycy9kb3ducmV2LnhtbESPT2vCQBDF70K/wzIFL6IbbVGbZiOlYLG3+gd7HbJj&#10;EpqdjbtrjN/eLRR6m+G995s32ao3jejI+dqygukkAUFcWF1zqeCwX4+XIHxA1thYJgU38rDKHwYZ&#10;ptpeeUvdLpQiQtinqKAKoU2l9EVFBv3EtsRRO1lnMMTVlVI7vEa4aeQsSebSYM3xQoUtvVdU/Owu&#10;RsHyedN9+8+nr2MxPzUvYbToPs5OqeFj//YKIlAf/s1/6Y2O9SMRfr+JI8j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oqwsYAAADdAAAADwAAAAAAAAAAAAAAAACYAgAAZHJz&#10;L2Rvd25yZXYueG1sUEsFBgAAAAAEAAQA9QAAAIsDAAAAAA==&#10;">
                    <v:textbox>
                      <w:txbxContent>
                        <w:p w:rsidR="009509E2" w:rsidRDefault="009509E2">
                          <w:r>
                            <w:rPr>
                              <w:sz w:val="18"/>
                              <w:szCs w:val="18"/>
                            </w:rPr>
                            <w:t>角色</w:t>
                          </w:r>
                        </w:p>
                      </w:txbxContent>
                    </v:textbox>
                  </v:shape>
                  <v:shape id="AutoShape 812" o:spid="_x0000_s1582" type="#_x0000_t5" style="position:absolute;left:5580;top:10488;width:315;height:156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+K+8EA&#10;AADdAAAADwAAAGRycy9kb3ducmV2LnhtbERPTWsCMRC9F/ofwhS81aQiVbZGKRWhR6se9jhsppul&#10;O5NlE9etv94Ihd7m8T5ntRm5VQP1sQli4WVqQJFUwTVSWzgdd89LUDGhOGyDkIVfirBZPz6ssHDh&#10;Il80HFKtcojEAi34lLpC61h5YozT0JFk7jv0jCnDvtaux0sO51bPjHnVjI3kBo8dfXiqfg5ntjDn&#10;fYt89qdha7jsaHsty/3V2snT+P4GKtGY/sV/7k+X5xuzgPs3+QS9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PivvBAAAA3QAAAA8AAAAAAAAAAAAAAAAAmAIAAGRycy9kb3du&#10;cmV2LnhtbFBLBQYAAAAABAAEAPUAAACGAwAAAAA=&#10;"/>
                  <v:line id="Line 813" o:spid="_x0000_s1583" style="position:absolute;visibility:visible;mso-wrap-style:square" from="5475,10332" to="5475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FnccAAADdAAAADwAAAGRycy9kb3ducmV2LnhtbESPQUvDQBCF70L/wzKCN7urQpDYbSkt&#10;QutBbBX0OM2OSWx2NuyuSfz3zkHwNsN78943i9XkOzVQTG1gCzdzA4q4Cq7l2sLb6+P1PaiUkR12&#10;gcnCDyVYLWcXCyxdGPlAwzHXSkI4lWihybkvtU5VQx7TPPTEon2G6DHLGmvtIo4S7jt9a0yhPbYs&#10;DQ32tGmoOh+/vYXnu5diWO+fdtP7vjhV28Pp42uM1l5dTusHUJmm/G/+u945wTdGcOUbGUE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2IWdxwAAAN0AAAAPAAAAAAAA&#10;AAAAAAAAAKECAABkcnMvZG93bnJldi54bWxQSwUGAAAAAAQABAD5AAAAlQMAAAAA&#10;"/>
                </v:group>
              </v:group>
            </w:pict>
          </mc:Fallback>
        </mc:AlternateContent>
      </w:r>
    </w:p>
    <w:p w:rsidR="005D39D5" w:rsidRDefault="005D39D5" w:rsidP="005D39D5"/>
    <w:p w:rsidR="005D39D5" w:rsidRDefault="005D39D5" w:rsidP="005D39D5"/>
    <w:p w:rsidR="005D39D5" w:rsidRDefault="005D39D5" w:rsidP="005D39D5"/>
    <w:p w:rsidR="00D62E93" w:rsidRPr="005D39D5" w:rsidRDefault="00D62E93" w:rsidP="00D62E93"/>
    <w:p w:rsidR="00D62E93" w:rsidRDefault="00D62E93" w:rsidP="00D62E93"/>
    <w:p w:rsidR="00D62E93" w:rsidRDefault="00D62E93" w:rsidP="00D62E93"/>
    <w:p w:rsidR="00D62E93" w:rsidRDefault="00D62E93" w:rsidP="009B2385"/>
    <w:p w:rsidR="009B2385" w:rsidRDefault="009B2385" w:rsidP="009B2385"/>
    <w:p w:rsidR="009B2385" w:rsidRDefault="009B2385" w:rsidP="009B2385"/>
    <w:p w:rsidR="009B2385" w:rsidRDefault="009B2385" w:rsidP="009B2385"/>
    <w:p w:rsidR="009B2385" w:rsidRDefault="009B2385" w:rsidP="009B2385"/>
    <w:p w:rsidR="007C330D" w:rsidRPr="004C6AD1" w:rsidRDefault="007C330D" w:rsidP="004C6AD1"/>
    <w:p w:rsidR="00FA0A4F" w:rsidRDefault="00944D00" w:rsidP="004C6AD1">
      <w:pPr>
        <w:pStyle w:val="1"/>
      </w:pPr>
      <w:bookmarkStart w:id="26" w:name="_Toc404440185"/>
      <w:r w:rsidRPr="00944D00">
        <w:rPr>
          <w:bCs/>
        </w:rPr>
        <w:t>W</w:t>
      </w:r>
      <w:r w:rsidRPr="00944D00">
        <w:t>eb端前台</w:t>
      </w:r>
      <w:r>
        <w:rPr>
          <w:rFonts w:hint="eastAsia"/>
        </w:rPr>
        <w:t>设计方案</w:t>
      </w:r>
      <w:bookmarkEnd w:id="26"/>
    </w:p>
    <w:p w:rsidR="00965B71" w:rsidRPr="00965B71" w:rsidRDefault="00965B71" w:rsidP="00965B71">
      <w:r>
        <w:t>最</w:t>
      </w:r>
      <w:proofErr w:type="gramStart"/>
      <w:r>
        <w:t>上面为</w:t>
      </w:r>
      <w:proofErr w:type="gramEnd"/>
      <w:r>
        <w:t>标题栏，左右为分类选项卡，然后由</w:t>
      </w:r>
      <w:r>
        <w:t>Banner</w:t>
      </w:r>
      <w:r>
        <w:t>，最新热卖，最近上新组成．</w:t>
      </w:r>
    </w:p>
    <w:bookmarkStart w:id="27" w:name="_Toc404440186"/>
    <w:p w:rsidR="00965B71" w:rsidRDefault="005F697E" w:rsidP="00965B71">
      <w:pPr>
        <w:pStyle w:val="2"/>
      </w:pPr>
      <w:r>
        <w:rPr>
          <w:noProof/>
        </w:rPr>
        <mc:AlternateContent>
          <mc:Choice Requires="wpg">
            <w:drawing>
              <wp:anchor distT="0" distB="0" distL="85725" distR="85725" simplePos="0" relativeHeight="251692032" behindDoc="0" locked="0" layoutInCell="1" allowOverlap="1" wp14:anchorId="31F8480A" wp14:editId="1CF075EF">
                <wp:simplePos x="0" y="0"/>
                <wp:positionH relativeFrom="column">
                  <wp:posOffset>129540</wp:posOffset>
                </wp:positionH>
                <wp:positionV relativeFrom="paragraph">
                  <wp:posOffset>268605</wp:posOffset>
                </wp:positionV>
                <wp:extent cx="5297805" cy="3154680"/>
                <wp:effectExtent l="0" t="0" r="17145" b="26670"/>
                <wp:wrapNone/>
                <wp:docPr id="1070" name="组合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7805" cy="3154680"/>
                          <a:chOff x="2010" y="3468"/>
                          <a:chExt cx="9134" cy="5616"/>
                        </a:xfrm>
                      </wpg:grpSpPr>
                      <wpg:grpSp>
                        <wpg:cNvPr id="1071" name="Group 876"/>
                        <wpg:cNvGrpSpPr>
                          <a:grpSpLocks/>
                        </wpg:cNvGrpSpPr>
                        <wpg:grpSpPr bwMode="auto">
                          <a:xfrm>
                            <a:off x="2010" y="3468"/>
                            <a:ext cx="9134" cy="5616"/>
                            <a:chOff x="2010" y="3468"/>
                            <a:chExt cx="9134" cy="5616"/>
                          </a:xfrm>
                        </wpg:grpSpPr>
                        <wps:wsp>
                          <wps:cNvPr id="1072" name="Rectangle 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0" y="3468"/>
                              <a:ext cx="9134" cy="5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3" name="Rectangle 8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625"/>
                              <a:ext cx="871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" name="Rectangle 8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405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首页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5" name="Rectangle 8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4407"/>
                              <a:ext cx="210" cy="45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6" name="Rectangle 8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5030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7" name="Rectangle 8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87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8" name="Rectangle 8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34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9" name="Rectangle 8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808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" name="Rectangle 8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275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1" name="Rectangle 8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743"/>
                              <a:ext cx="126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2" name="Rectangle 8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21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3" name="Rectangle 8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68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4" name="Rectangle 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8148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5" name="Rectangle 890"/>
                        <wps:cNvSpPr>
                          <a:spLocks noChangeArrowheads="1"/>
                        </wps:cNvSpPr>
                        <wps:spPr bwMode="auto">
                          <a:xfrm>
                            <a:off x="3585" y="4404"/>
                            <a:ext cx="5565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 xml:space="preserve">Banner: </w:t>
                              </w:r>
                              <w:r>
                                <w:t>最新餐饮主题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Oval 891"/>
                        <wps:cNvSpPr>
                          <a:spLocks noChangeArrowheads="1"/>
                        </wps:cNvSpPr>
                        <wps:spPr bwMode="auto">
                          <a:xfrm>
                            <a:off x="8190" y="5191"/>
                            <a:ext cx="12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Rectangle 892"/>
                        <wps:cNvSpPr>
                          <a:spLocks noChangeArrowheads="1"/>
                        </wps:cNvSpPr>
                        <wps:spPr bwMode="auto">
                          <a:xfrm>
                            <a:off x="3795" y="5808"/>
                            <a:ext cx="147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最近热卖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3795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Rectangle 894"/>
                        <wps:cNvSpPr>
                          <a:spLocks noChangeArrowheads="1"/>
                        </wps:cNvSpPr>
                        <wps:spPr bwMode="auto">
                          <a:xfrm>
                            <a:off x="5475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7260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Rectangle 896"/>
                        <wps:cNvSpPr>
                          <a:spLocks noChangeArrowheads="1"/>
                        </wps:cNvSpPr>
                        <wps:spPr bwMode="auto">
                          <a:xfrm>
                            <a:off x="9045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Rectangle 897"/>
                        <wps:cNvSpPr>
                          <a:spLocks noChangeArrowheads="1"/>
                        </wps:cNvSpPr>
                        <wps:spPr bwMode="auto">
                          <a:xfrm>
                            <a:off x="3795" y="7368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最近上新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3795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Rectangle 899"/>
                        <wps:cNvSpPr>
                          <a:spLocks noChangeArrowheads="1"/>
                        </wps:cNvSpPr>
                        <wps:spPr bwMode="auto">
                          <a:xfrm>
                            <a:off x="5475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Rectangle 900"/>
                        <wps:cNvSpPr>
                          <a:spLocks noChangeArrowheads="1"/>
                        </wps:cNvSpPr>
                        <wps:spPr bwMode="auto">
                          <a:xfrm>
                            <a:off x="7260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3585" y="5652"/>
                            <a:ext cx="7035" cy="32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9045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Rectangle 903"/>
                        <wps:cNvSpPr>
                          <a:spLocks noChangeArrowheads="1"/>
                        </wps:cNvSpPr>
                        <wps:spPr bwMode="auto">
                          <a:xfrm>
                            <a:off x="9675" y="5808"/>
                            <a:ext cx="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更多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Rectangle 904"/>
                        <wps:cNvSpPr>
                          <a:spLocks noChangeArrowheads="1"/>
                        </wps:cNvSpPr>
                        <wps:spPr bwMode="auto">
                          <a:xfrm>
                            <a:off x="9675" y="7368"/>
                            <a:ext cx="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更多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4561"/>
                            <a:ext cx="94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Oval 906"/>
                        <wps:cNvSpPr>
                          <a:spLocks noChangeArrowheads="1"/>
                        </wps:cNvSpPr>
                        <wps:spPr bwMode="auto">
                          <a:xfrm>
                            <a:off x="8400" y="5185"/>
                            <a:ext cx="12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Oval 907"/>
                        <wps:cNvSpPr>
                          <a:spLocks noChangeArrowheads="1"/>
                        </wps:cNvSpPr>
                        <wps:spPr bwMode="auto">
                          <a:xfrm>
                            <a:off x="8625" y="5185"/>
                            <a:ext cx="12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70" o:spid="_x0000_s1584" style="position:absolute;left:0;text-align:left;margin-left:10.2pt;margin-top:21.15pt;width:417.15pt;height:248.4pt;z-index:251692032;mso-wrap-distance-left:6.75pt;mso-wrap-distance-right:6.75pt" coordorigin="2010,3468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">
                <v:group id="Group 876" o:spid="_x0000_s1585" style="position:absolute;left:2010;top:3468;width:9134;height:5616" coordorigin="2010,3468" coordsize="9134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<v:rect id="Rectangle 877" o:spid="_x0000_s1586" style="position:absolute;left:2010;top:3468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ejMMA&#10;AADdAAAADwAAAGRycy9kb3ducmV2LnhtbERPTWvCQBC9C/0PyxS86W4jVI2uUlqUetR48TZmxyRt&#10;djZkV4399V1B8DaP9znzZWdrcaHWV441vA0VCOLcmYoLDftsNZiA8AHZYO2YNNzIw3Lx0ptjatyV&#10;t3TZhULEEPYpaihDaFIpfV6SRT90DXHkTq61GCJsC2lavMZwW8tEqXdpseLYUGJDnyXlv7uz1XCs&#10;kj3+bbO1stPVKGy67Od8+NK6/9p9zEAE6sJT/HB/mzhfjRO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ejMMAAADdAAAADwAAAAAAAAAAAAAAAACYAgAAZHJzL2Rv&#10;d25yZXYueG1sUEsFBgAAAAAEAAQA9QAAAIgDAAAAAA==&#10;"/>
                  <v:rect id="Rectangle 878" o:spid="_x0000_s1587" style="position:absolute;left:2220;top:3625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7F8IA&#10;AADdAAAADwAAAGRycy9kb3ducmV2LnhtbERPTYvCMBC9L/gfwgje1mQVdrUaRRRlPWq9eBubsa3b&#10;TEoTte6v3wgL3ubxPmc6b20lbtT40rGGj74CQZw5U3Ku4ZCu30cgfEA2WDkmDQ/yMJ913qaYGHfn&#10;Hd32IRcxhH2CGooQ6kRKnxVk0fddTRy5s2sshgibXJoG7zHcVnKg1Ke0WHJsKLCmZUHZz/5qNZzK&#10;wQF/d+lG2fF6GLZterkeV1r3uu1iAiJQG17if/e3ifPV1xCe38QT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/sXwgAAAN0AAAAPAAAAAAAAAAAAAAAAAJgCAABkcnMvZG93&#10;bnJldi54bWxQSwUGAAAAAAQABAD1AAAAhwMAAAAA&#10;">
                    <v:textbox>
                      <w:txbxContent>
                        <w:p w:rsidR="005F697E" w:rsidRDefault="005F697E" w:rsidP="005F697E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879" o:spid="_x0000_s1588" style="position:absolute;left:2220;top:440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VK5MIA&#10;AADdAAAADwAAAGRycy9kb3ducmV2LnhtbERPS2sCMRC+C/6HMEJvmq1IV7ZGKYWCB4X6KL1ON9Nk&#10;6WayJKmu/94Igrf5+J6zWPWuFScKsfGs4HlSgCCuvW7YKDgePsZzEDEha2w9k4ILRVgth4MFVtqf&#10;eUenfTIih3CsUIFNqaukjLUlh3HiO+LM/frgMGUYjNQBzznctXJaFC/SYcO5wWJH75bqv/2/U7Am&#10;42ebTTDfP1v7+YWXoKdlqdTTqH97BZGoTw/x3b3WeX5RzuD2TT5B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UrkwgAAAN0AAAAPAAAAAAAAAAAAAAAAAJgCAABkcnMvZG93&#10;bnJldi54bWxQSwUGAAAAAAQABAD1AAAAhwMAAAAA&#10;" fillcolor="#333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首页</w:t>
                          </w:r>
                        </w:p>
                      </w:txbxContent>
                    </v:textbox>
                  </v:rect>
                  <v:rect id="Rectangle 880" o:spid="_x0000_s1589" style="position:absolute;left:10829;top:4407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G+MMA&#10;AADdAAAADwAAAGRycy9kb3ducmV2LnhtbERPS4vCMBC+L/gfwgje1kQX91GNIi6Ke9R62dvYjG21&#10;mZQmavXXbxYEb/PxPWcya20lLtT40rGGQV+BIM6cKTnXsEuXr58gfEA2WDkmDTfyMJt2XiaYGHfl&#10;DV22IRcxhH2CGooQ6kRKnxVk0fddTRy5g2sshgibXJoGrzHcVnKo1Lu0WHJsKLCmRUHZaXu2Gvbl&#10;cIf3TbpS9mv5Fn7a9Hj+/da6123nYxCB2vAUP9xrE+erjxH8fxNP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LG+MMAAADdAAAADwAAAAAAAAAAAAAAAACYAgAAZHJzL2Rv&#10;d25yZXYueG1sUEsFBgAAAAAEAAQA9QAAAIgDAAAAAA==&#10;"/>
                  <v:rect id="Rectangle 881" o:spid="_x0000_s1590" style="position:absolute;left:10829;top:5030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U2MUA&#10;AADdAAAADwAAAGRycy9kb3ducmV2LnhtbERPS2vCQBC+F/wPywi9FN210ijRVWyp0IMefIAeh+yY&#10;BLOzIbuN8d93hYK3+fieM192thItNb50rGE0VCCIM2dKzjUcD+vBFIQPyAYrx6ThTh6Wi97LHFPj&#10;bryjdh9yEUPYp6ihCKFOpfRZQRb90NXEkbu4xmKIsMmlafAWw20l35VKpMWSY0OBNX0VlF33v1aD&#10;3B6n4/tl+3n+/piUmyu1b+rUav3a71YzEIG68BT/u39MnK8mCTy+iS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JTYxQAAAN0AAAAPAAAAAAAAAAAAAAAAAJgCAABkcnMv&#10;ZG93bnJldi54bWxQSwUGAAAAAAQABAD1AAAAigMAAAAA&#10;" fillcolor="gray"/>
                  <v:rect id="Rectangle 882" o:spid="_x0000_s1591" style="position:absolute;left:2220;top:487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9FMMA&#10;AADdAAAADwAAAGRycy9kb3ducmV2LnhtbERPTWvCQBC9F/wPywje6m4t1BrdhNKi2KPGi7cxOyax&#10;2dmQXTX213cFobd5vM9ZZL1txIU6XzvW8DJWIIgLZ2ouNezy5fM7CB+QDTaOScONPGTp4GmBiXFX&#10;3tBlG0oRQ9gnqKEKoU2k9EVFFv3YtcSRO7rOYoiwK6Xp8BrDbSMnSr1JizXHhgpb+qyo+NmerYZD&#10;Pdnh7yZfKTtbvobvPj+d919aj4b9xxxEoD78ix/utYnz1XQK92/iC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z9FM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分类一</w:t>
                          </w:r>
                        </w:p>
                      </w:txbxContent>
                    </v:textbox>
                  </v:rect>
                  <v:rect id="Rectangle 883" o:spid="_x0000_s1592" style="position:absolute;left:2220;top:534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pZsUA&#10;AADdAAAADwAAAGRycy9kb3ducmV2LnhtbESPQW/CMAyF75P4D5GRdhvJQNpYR0AIxARHKJfdvMZr&#10;uzVO1QQo+/X4MImbrff83ufZoveNOlMX68AWnkcGFHERXM2lhWO+eZqCignZYROYLFwpwmI+eJhh&#10;5sKF93Q+pFJJCMcMLVQptZnWsajIYxyFlli079B5TLJ2pXYdXiTcN3pszIv2WLM0VNjSqqLi93Dy&#10;Fr7q8RH/9vmH8W+bSdr1+c/pc23t47BfvoNK1Ke7+f966wTfvAqufCMj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c2lmxQAAAN0AAAAPAAAAAAAAAAAAAAAAAJgCAABkcnMv&#10;ZG93bnJldi54bWxQSwUGAAAAAAQABAD1AAAAigMAAAAA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分类二</w:t>
                          </w:r>
                        </w:p>
                      </w:txbxContent>
                    </v:textbox>
                  </v:rect>
                  <v:rect id="Rectangle 884" o:spid="_x0000_s1593" style="position:absolute;left:2220;top:5808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M/cMA&#10;AADdAAAADwAAAGRycy9kb3ducmV2LnhtbERPS4vCMBC+C/sfwix402QVfFSjLLsoetR62dtsM7bd&#10;bSaliVr99UYQvM3H95z5srWVOFPjS8caPvoKBHHmTMm5hkO66k1A+IBssHJMGq7kYbl468wxMe7C&#10;OzrvQy5iCPsENRQh1ImUPivIou+7mjhyR9dYDBE2uTQNXmK4reRAqZG0WHJsKLCmr4Ky//3Javgt&#10;Bwe87dK1stPVMGzb9O/086119739nIEI1IaX+OnemDhfjafw+Ca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/M/c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分类三</w:t>
                          </w:r>
                        </w:p>
                      </w:txbxContent>
                    </v:textbox>
                  </v:rect>
                  <v:rect id="Rectangle 885" o:spid="_x0000_s1594" style="position:absolute;left:2220;top:6275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VR8UA&#10;AADdAAAADwAAAGRycy9kb3ducmV2LnhtbESPQW/CMAyF70j8h8hIu0ECkxDrCAgxMW1HKJfdvMZr&#10;OxqnagJ0+/X4gMTN1nt+7/Ny3ftGXaiLdWAL04kBRVwEV3Np4ZjvxgtQMSE7bAKThT+KsF4NB0vM&#10;XLjyni6HVCoJ4ZihhSqlNtM6FhV5jJPQEov2EzqPSdau1K7Dq4T7Rs+MmWuPNUtDhS1tKypOh7O3&#10;8F3Pjvi/z9+Nf9k9p88+/z1/vVn7NOo3r6AS9elhvl9/OME3C+GXb2QEv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BVHxQAAAN0AAAAPAAAAAAAAAAAAAAAAAJgCAABkcnMv&#10;ZG93bnJldi54bWxQSwUGAAAAAAQABAD1AAAAigMAAAAA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分类四</w:t>
                          </w:r>
                        </w:p>
                      </w:txbxContent>
                    </v:textbox>
                  </v:rect>
                  <v:rect id="Rectangle 886" o:spid="_x0000_s1595" style="position:absolute;left:2220;top:6743;width:126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w3MIA&#10;AADdAAAADwAAAGRycy9kb3ducmV2LnhtbERPTYvCMBC9L/gfwgje1kQF0a5RxMVFj1ov3sZmtu1u&#10;MylN1OqvN4LgbR7vc2aL1lbiQo0vHWsY9BUI4syZknMNh3T9OQHhA7LByjFpuJGHxbzzMcPEuCvv&#10;6LIPuYgh7BPUUIRQJ1L6rCCLvu9q4sj9usZiiLDJpWnwGsNtJYdKjaXFkmNDgTWtCsr+92er4VQO&#10;D3jfpT/KTtejsG3Tv/PxW+tet11+gQjUhrf45d6YOF9NBvD8Jp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nLDcwgAAAN0AAAAPAAAAAAAAAAAAAAAAAJgCAABkcnMvZG93&#10;bnJldi54bWxQSwUGAAAAAAQABAD1AAAAhwMAAAAA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分类五</w:t>
                          </w:r>
                        </w:p>
                      </w:txbxContent>
                    </v:textbox>
                  </v:rect>
                  <v:rect id="Rectangle 887" o:spid="_x0000_s1596" style="position:absolute;left:2220;top:721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4uq8MA&#10;AADdAAAADwAAAGRycy9kb3ducmV2LnhtbERPTWvCQBC9F/wPywi91V1TEE3dhGKx2KPGi7dpdpqk&#10;zc6G7Kqxv94VBG/zeJ+zzAfbihP1vnGsYTpRIIhLZxquNOyL9cschA/IBlvHpOFCHvJs9LTE1Lgz&#10;b+m0C5WIIexT1FCH0KVS+rImi37iOuLI/bjeYoiwr6Tp8RzDbSsTpWbSYsOxocaOVjWVf7uj1fDd&#10;JHv83xafyi7Wr+FrKH6Phw+tn8fD+xuIQEN4iO/ujYnz1TyB2zfxB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4uq8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分类六</w:t>
                          </w:r>
                        </w:p>
                      </w:txbxContent>
                    </v:textbox>
                  </v:rect>
                  <v:rect id="Rectangle 888" o:spid="_x0000_s1597" style="position:absolute;left:2220;top:768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LMMMA&#10;AADdAAAADwAAAGRycy9kb3ducmV2LnhtbERPTWvCQBC9F/wPywje6q4Gik1dRRSlPcZ48TZmp0na&#10;7GzIrknaX98tFHqbx/uc9Xa0jeip87VjDYu5AkFcOFNzqeGSHx9XIHxANtg4Jg1f5GG7mTysMTVu&#10;4Iz6cyhFDGGfooYqhDaV0hcVWfRz1xJH7t11FkOEXSlNh0MMt41cKvUkLdYcGypsaV9R8Xm+Ww23&#10;ennB7yw/Kft8TMLbmH/crwetZ9Nx9wIi0Bj+xX/uVxPnq1UCv9/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LMM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分类七</w:t>
                          </w:r>
                        </w:p>
                      </w:txbxContent>
                    </v:textbox>
                  </v:rect>
                  <v:rect id="Rectangle 889" o:spid="_x0000_s1598" style="position:absolute;left:2220;top:814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sTRMQA&#10;AADdAAAADwAAAGRycy9kb3ducmV2LnhtbERPTWvCQBC9F/wPywje6m5tKRrdhNKitEdNLt7G7JjE&#10;ZmdDdtW0v75bELzN433OKhtsKy7U+8axhqepAkFcOtNwpaHI149zED4gG2wdk4Yf8pClo4cVJsZd&#10;eUuXXahEDGGfoIY6hC6R0pc1WfRT1xFH7uh6iyHCvpKmx2sMt62cKfUqLTYcG2rs6L2m8nt3thoO&#10;zazA322+UXaxfg5fQ3467z+0noyHtyWIQEO4i2/uTxPnq/kL/H8TT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rE0TEAAAA3QAAAA8AAAAAAAAAAAAAAAAAmAIAAGRycy9k&#10;b3ducmV2LnhtbFBLBQYAAAAABAAEAPUAAACJAwAAAAA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分类八</w:t>
                          </w:r>
                        </w:p>
                      </w:txbxContent>
                    </v:textbox>
                  </v:rect>
                </v:group>
                <v:rect id="Rectangle 890" o:spid="_x0000_s1599" style="position:absolute;left:3585;top:4404;width:5565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238QA&#10;AADdAAAADwAAAGRycy9kb3ducmV2LnhtbERPTWvCQBC9F/wPywje6m4tLRrdhNKitEdNLt7G7JjE&#10;ZmdDdtW0v75bELzN433OKhtsKy7U+8axhqepAkFcOtNwpaHI149zED4gG2wdk4Yf8pClo4cVJsZd&#10;eUuXXahEDGGfoIY6hC6R0pc1WfRT1xFH7uh6iyHCvpKmx2sMt62cKfUqLTYcG2rs6L2m8nt3thoO&#10;zazA322+UXaxfg5fQ3467z+0noyHtyWIQEO4i2/uTxPnq/kL/H8TT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tt/EAAAA3QAAAA8AAAAAAAAAAAAAAAAAmAIAAGRycy9k&#10;b3ducmV2LnhtbFBLBQYAAAAABAAEAPUAAACJAwAAAAA=&#10;">
                  <v:textbox>
                    <w:txbxContent>
                      <w:p w:rsidR="005F697E" w:rsidRDefault="005F697E" w:rsidP="005F697E">
                        <w:r>
                          <w:t xml:space="preserve">Banner: </w:t>
                        </w:r>
                        <w:r>
                          <w:t>最新餐饮主题</w:t>
                        </w:r>
                      </w:p>
                    </w:txbxContent>
                  </v:textbox>
                </v:rect>
                <v:oval id="Oval 891" o:spid="_x0000_s1600" style="position:absolute;left:8190;top:5191;width:12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m4MMA&#10;AADdAAAADwAAAGRycy9kb3ducmV2LnhtbERPTUvDQBC9C/0PyxS82U0NDSXtppQWoR48mOp9yE6T&#10;kOxsyI5p/PeuIHibx/uc/WF2vZpoDK1nA+tVAoq48rbl2sDH9eVpCyoIssXeMxn4pgCHYvGwx9z6&#10;O7/TVEqtYgiHHA00IkOudagachhWfiCO3M2PDiXCsdZ2xHsMd71+TpJMO2w5NjQ40Kmhqiu/nIFz&#10;fSyzSaeySW/ni2y6z7fXdG3M43I+7kAJzfIv/nNfbJyfbDP4/Saeo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Xm4MMAAADdAAAADwAAAAAAAAAAAAAAAACYAgAAZHJzL2Rv&#10;d25yZXYueG1sUEsFBgAAAAAEAAQA9QAAAIgDAAAAAA==&#10;"/>
                <v:rect id="Rectangle 892" o:spid="_x0000_s1601" style="position:absolute;left:3795;top:5808;width:147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copsUA&#10;AADdAAAADwAAAGRycy9kb3ducmV2LnhtbERPTWvCQBC9F/oflil4Kbqp0Faiq5SA4CVIbSseh+yY&#10;RLOzMTua9N93C4Xe5vE+Z7EaXKNu1IXas4GnSQKKuPC25tLA58d6PAMVBNli45kMfFOA1fL+boGp&#10;9T2/020npYohHFI0UIm0qdahqMhhmPiWOHJH3zmUCLtS2w77GO4aPU2SF+2w5thQYUtZRcV5d3UG&#10;jvK877+210t7OWSPpeT5KZvmxowehrc5KKFB/sV/7o2N85PZK/x+E0/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1yimxQAAAN0AAAAPAAAAAAAAAAAAAAAAAJgCAABkcnMv&#10;ZG93bnJldi54bWxQSwUGAAAAAAQABAD1AAAAigMAAAAA&#10;">
                  <v:stroke dashstyle="dash"/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最近热卖</w:t>
                        </w:r>
                      </w:p>
                    </w:txbxContent>
                  </v:textbox>
                </v:rect>
                <v:rect id="Rectangle 893" o:spid="_x0000_s1602" style="position:absolute;left:3795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ZQcUA&#10;AADdAAAADwAAAGRycy9kb3ducmV2LnhtbESPQW/CMAyF70j8h8hIu0ECkxDrCAgxMW1HKJfdvMZr&#10;OxqnagJ0+/X4gMTN1nt+7/Ny3ftGXaiLdWAL04kBRVwEV3Np4ZjvxgtQMSE7bAKThT+KsF4NB0vM&#10;XLjyni6HVCoJ4ZihhSqlNtM6FhV5jJPQEov2EzqPSdau1K7Dq4T7Rs+MmWuPNUtDhS1tKypOh7O3&#10;8F3Pjvi/z9+Nf9k9p88+/z1/vVn7NOo3r6AS9elhvl9/OME3C8GVb2QEv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hlBxQAAAN0AAAAPAAAAAAAAAAAAAAAAAJgCAABkcnMv&#10;ZG93bnJldi54bWxQSwUGAAAAAAQABAD1AAAAigMAAAAA&#10;">
                  <v:textbox>
                    <w:txbxContent>
                      <w:p w:rsidR="005F697E" w:rsidRDefault="005F697E" w:rsidP="005F697E">
                        <w:r>
                          <w:t>菜品一</w:t>
                        </w:r>
                      </w:p>
                    </w:txbxContent>
                  </v:textbox>
                </v:rect>
                <v:rect id="Rectangle 894" o:spid="_x0000_s1603" style="position:absolute;left:5475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82sMA&#10;AADdAAAADwAAAGRycy9kb3ducmV2LnhtbERPTWvCQBC9F/wPywi91V1TKBpdpVhS7FHjpbcxOyax&#10;2dmQ3cTYX98tFHqbx/uc9Xa0jRio87VjDfOZAkFcOFNzqeGUZ08LED4gG2wck4Y7edhuJg9rTI27&#10;8YGGYyhFDGGfooYqhDaV0hcVWfQz1xJH7uI6iyHCrpSmw1sMt41MlHqRFmuODRW2tKuo+Dr2VsO5&#10;Tk74fcjflV1mz+FjzK/955vWj9PxdQUi0Bj+xX/uvYnz1WIJv9/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q82s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菜品二</w:t>
                        </w:r>
                      </w:p>
                    </w:txbxContent>
                  </v:textbox>
                </v:rect>
                <v:rect id="Rectangle 895" o:spid="_x0000_s1604" style="position:absolute;left:7260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DmsUA&#10;AADdAAAADwAAAGRycy9kb3ducmV2LnhtbESPQW/CMAyF75P2HyJP2m0kMGmCQkBoE9N2hHLhZhrT&#10;FhqnagIUfv18mMTN1nt+7/Ns0ftGXaiLdWALw4EBRVwEV3NpYZuv3sagYkJ22AQmCzeKsJg/P80w&#10;c+HKa7psUqkkhGOGFqqU2kzrWFTkMQ5CSyzaIXQek6xdqV2HVwn3jR4Z86E91iwNFbb0WVFx2py9&#10;hX092uJ9nX8bP1m9p98+P553X9a+vvTLKahEfXqY/69/nOCbifDL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YOaxQAAAN0AAAAPAAAAAAAAAAAAAAAAAJgCAABkcnMv&#10;ZG93bnJldi54bWxQSwUGAAAAAAQABAD1AAAAigMAAAAA&#10;">
                  <v:textbox>
                    <w:txbxContent>
                      <w:p w:rsidR="005F697E" w:rsidRDefault="005F697E" w:rsidP="005F697E">
                        <w:r>
                          <w:t>菜品三</w:t>
                        </w:r>
                      </w:p>
                    </w:txbxContent>
                  </v:textbox>
                </v:rect>
                <v:rect id="Rectangle 896" o:spid="_x0000_s1605" style="position:absolute;left:9045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mAcMA&#10;AADdAAAADwAAAGRycy9kb3ducmV2LnhtbERPTWvCQBC9F/oflin0VneTQtHoKkWxtEeNl97G7JjE&#10;ZmdDdk2iv75bEHqbx/ucxWq0jeip87VjDclEgSAunKm51HDIty9TED4gG2wck4YreVgtHx8WmBk3&#10;8I76fShFDGGfoYYqhDaT0hcVWfQT1xJH7uQ6iyHCrpSmwyGG20amSr1JizXHhgpbWldU/OwvVsOx&#10;Tg942+Ufys62r+FrzM+X743Wz0/j+xxEoDH8i+/uTxPnq1kCf9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UmAc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菜品四</w:t>
                        </w:r>
                      </w:p>
                    </w:txbxContent>
                  </v:textbox>
                </v:rect>
                <v:rect id="Rectangle 897" o:spid="_x0000_s1606" style="position:absolute;left:3795;top:7368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d48UA&#10;AADdAAAADwAAAGRycy9kb3ducmV2LnhtbERPTUvDQBC9F/wPywi9FLsxYNHYbZGA4CUUWxWPQ3aa&#10;RLOzaXbaxH/vFgq9zeN9znI9uladqA+NZwP38wQUceltw5WBj93r3SOoIMgWW89k4I8CrFc3kyVm&#10;1g/8TqetVCqGcMjQQC3SZVqHsiaHYe474sjtfe9QIuwrbXscYrhrdZokC+2w4dhQY0d5TeXv9ugM&#10;7OXha/jcHA/d4TufVVIUP3laGDO9HV+eQQmNchVf3G82zk+eUjh/E0/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R3jxQAAAN0AAAAPAAAAAAAAAAAAAAAAAJgCAABkcnMv&#10;ZG93bnJldi54bWxQSwUGAAAAAAQABAD1AAAAigMAAAAA&#10;">
                  <v:stroke dashstyle="dash"/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最近上新</w:t>
                        </w:r>
                      </w:p>
                    </w:txbxContent>
                  </v:textbox>
                </v:rect>
                <v:rect id="Rectangle 898" o:spid="_x0000_s1607" style="position:absolute;left:3795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d7cMA&#10;AADdAAAADwAAAGRycy9kb3ducmV2LnhtbERPTWvCQBC9F/wPywi91V0jFE1dRSwp7VHjpbdpdkyi&#10;2dmQ3cS0v75bEHqbx/uc9Xa0jRio87VjDfOZAkFcOFNzqeGUZ09LED4gG2wck4Zv8rDdTB7WmBp3&#10;4wMNx1CKGMI+RQ1VCG0qpS8qsuhnriWO3Nl1FkOEXSlNh7cYbhuZKPUsLdYcGypsaV9RcT32VsNX&#10;nZzw55C/KbvKFuFjzC/956vWj9Nx9wIi0Bj+xXf3u4nz1WoBf9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sd7c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菜品一</w:t>
                        </w:r>
                      </w:p>
                    </w:txbxContent>
                  </v:textbox>
                </v:rect>
                <v:rect id="Rectangle 899" o:spid="_x0000_s1608" style="position:absolute;left:5475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FmcIA&#10;AADdAAAADwAAAGRycy9kb3ducmV2LnhtbERPTYvCMBC9C/sfwix402RVRKtRll0UPWq97G22Gdvu&#10;NpPSRK3+eiMI3ubxPme+bG0lztT40rGGj74CQZw5U3Ku4ZCuehMQPiAbrByThit5WC7eOnNMjLvw&#10;js77kIsYwj5BDUUIdSKlzwqy6PuuJo7c0TUWQ4RNLk2DlxhuKzlQaiwtlhwbCqzpq6Dsf3+yGn7L&#10;wQFvu3St7HQ1DNs2/Tv9fGvdfW8/ZyACteElfro3Js5X0xE8vo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oWZwgAAAN0AAAAPAAAAAAAAAAAAAAAAAJgCAABkcnMvZG93&#10;bnJldi54bWxQSwUGAAAAAAQABAD1AAAAhwMAAAAA&#10;">
                  <v:textbox>
                    <w:txbxContent>
                      <w:p w:rsidR="005F697E" w:rsidRDefault="005F697E" w:rsidP="005F697E">
                        <w:r>
                          <w:t>菜品二</w:t>
                        </w:r>
                      </w:p>
                    </w:txbxContent>
                  </v:textbox>
                </v:rect>
                <v:rect id="Rectangle 900" o:spid="_x0000_s1609" style="position:absolute;left:7260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4gAsIA&#10;AADdAAAADwAAAGRycy9kb3ducmV2LnhtbERPTYvCMBC9C/sfwix402QVRatRll0UPWq97G22Gdvu&#10;NpPSRK3+eiMI3ubxPme+bG0lztT40rGGj74CQZw5U3Ku4ZCuehMQPiAbrByThit5WC7eOnNMjLvw&#10;js77kIsYwj5BDUUIdSKlzwqy6PuuJo7c0TUWQ4RNLk2DlxhuKzlQaiwtlhwbCqzpq6Dsf3+yGn7L&#10;wQFvu3St7HQ1DNs2/Tv9fGvdfW8/ZyACteElfro3Js5X0xE8vo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iACwgAAAN0AAAAPAAAAAAAAAAAAAAAAAJgCAABkcnMvZG93&#10;bnJldi54bWxQSwUGAAAAAAQABAD1AAAAhwMAAAAA&#10;">
                  <v:textbox>
                    <w:txbxContent>
                      <w:p w:rsidR="005F697E" w:rsidRDefault="005F697E" w:rsidP="005F697E">
                        <w:r>
                          <w:t>菜品三</w:t>
                        </w:r>
                      </w:p>
                    </w:txbxContent>
                  </v:textbox>
                </v:rect>
                <v:rect id="Rectangle 901" o:spid="_x0000_s1610" style="position:absolute;left:3585;top:5652;width:7035;height:3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ZCsMA&#10;AADdAAAADwAAAGRycy9kb3ducmV2LnhtbERP32vCMBB+F/Y/hBvsTdMNJq6aSjcm7EmYCtO3ozmT&#10;0uZSmsx2/70RBr7dx/fzVuvRteJCfag9K3ieZSCIK69rNgoO+810ASJEZI2tZ1LwRwHWxcNkhbn2&#10;A3/TZReNSCEcclRgY+xyKUNlyWGY+Y44cWffO4wJ9kbqHocU7lr5kmVz6bDm1GCxow9LVbP7dQo+&#10;u9O2fDVBlj/RHhv/Pmzs1ij19DiWSxCRxngX/7u/dJqfvc3h9k06QR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LZCsMAAADdAAAADwAAAAAAAAAAAAAAAACYAgAAZHJzL2Rv&#10;d25yZXYueG1sUEsFBgAAAAAEAAQA9QAAAIgDAAAAAA==&#10;" filled="f"/>
                <v:rect id="Rectangle 902" o:spid="_x0000_s1611" style="position:absolute;left:9045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b7sMA&#10;AADdAAAADwAAAGRycy9kb3ducmV2LnhtbERPS4vCMBC+C/sfwix402QVfFSjLLsoetR62dtsM7bd&#10;bSaliVr99UYQvM3H95z5srWVOFPjS8caPvoKBHHmTMm5hkO66k1A+IBssHJMGq7kYbl468wxMe7C&#10;OzrvQy5iCPsENRQh1ImUPivIou+7mjhyR9dYDBE2uTQNXmK4reRAqZG0WHJsKLCmr4Ky//3Javgt&#10;Bwe87dK1stPVMGzb9O/086119739nIEI1IaX+OnemDhfTcfw+Ca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Ab7s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菜品四</w:t>
                        </w:r>
                      </w:p>
                    </w:txbxContent>
                  </v:textbox>
                </v:rect>
                <v:rect id="Rectangle 903" o:spid="_x0000_s1612" style="position:absolute;left:9675;top:5808;width:63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+PnMUA&#10;AADdAAAADwAAAGRycy9kb3ducmV2LnhtbESPQW/CMAyF75P2HyJP2m0kMGmCQkBoE9N2hHLhZhrT&#10;FhqnagIUfv18mMTN1nt+7/Ns0ftGXaiLdWALw4EBRVwEV3NpYZuv3sagYkJ22AQmCzeKsJg/P80w&#10;c+HKa7psUqkkhGOGFqqU2kzrWFTkMQ5CSyzaIXQek6xdqV2HVwn3jR4Z86E91iwNFbb0WVFx2py9&#10;hX092uJ9nX8bP1m9p98+P553X9a+vvTLKahEfXqY/69/nOCbieDK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4+cxQAAAN0AAAAPAAAAAAAAAAAAAAAAAJgCAABkcnMv&#10;ZG93bnJldi54bWxQSwUGAAAAAAQABAD1AAAAigMAAAAA&#10;"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更多</w:t>
                        </w:r>
                      </w:p>
                    </w:txbxContent>
                  </v:textbox>
                </v:rect>
                <v:rect id="Rectangle 904" o:spid="_x0000_s1613" style="position:absolute;left:9675;top:7368;width:63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qB8IA&#10;AADdAAAADwAAAGRycy9kb3ducmV2LnhtbERPTYvCMBC9L/gfwgje1mQVZFuNsuyi6FHrZW+zzdhW&#10;m0lpolZ/vREWvM3jfc5s0dlaXKj1lWMNH0MFgjh3puJCwz5bvn+C8AHZYO2YNNzIw2Lee5thatyV&#10;t3TZhULEEPYpaihDaFIpfV6SRT90DXHkDq61GCJsC2lavMZwW8uRUhNpseLYUGJD3yXlp93Zavir&#10;Rnu8b7OVsslyHDZddjz//mg96HdfUxCBuvAS/7vXJs5XSQL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yoHwgAAAN0AAAAPAAAAAAAAAAAAAAAAAJgCAABkcnMvZG93&#10;bnJldi54bWxQSwUGAAAAAAQABAD1AAAAhwMAAAAA&#10;"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更多</w:t>
                        </w:r>
                      </w:p>
                    </w:txbxContent>
                  </v:textbox>
                </v:rect>
                <v:shape id="Text Box 905" o:spid="_x0000_s1614" type="#_x0000_t202" style="position:absolute;left:9570;top:4561;width:94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4YsMcA&#10;AADdAAAADwAAAGRycy9kb3ducmV2LnhtbESPQW/CMAyF75P4D5En7TJByoYYFAKaJm2C28YQXK3G&#10;tNUapyRZKf8eHybtZus9v/d5ue5dozoKsfZsYDzKQBEX3tZcGth/vw9noGJCtth4JgNXirBeDe6W&#10;mFt/4S/qdqlUEsIxRwNVSm2udSwqchhHviUW7eSDwyRrKLUNeJFw1+inLJtqhzVLQ4UtvVVU/Ox+&#10;nYHZZNMd4/b581BMT808Pb50H+dgzMN9/7oAlahP/+a/640V/HEm/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eGLDHAAAA3QAAAA8AAAAAAAAAAAAAAAAAmAIAAGRy&#10;cy9kb3ducmV2LnhtbFBLBQYAAAAABAAEAPUAAACMAwAAAAA=&#10;">
                  <v:textbox>
                    <w:txbxContent>
                      <w:p w:rsidR="005F697E" w:rsidRDefault="005F697E" w:rsidP="005F697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购物车</w:t>
                        </w:r>
                      </w:p>
                    </w:txbxContent>
                  </v:textbox>
                </v:shape>
                <v:oval id="Oval 906" o:spid="_x0000_s1615" style="position:absolute;left:8400;top:5185;width:12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5yU8IA&#10;AADd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pPD3TTxBb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nJTwgAAAN0AAAAPAAAAAAAAAAAAAAAAAJgCAABkcnMvZG93&#10;bnJldi54bWxQSwUGAAAAAAQABAD1AAAAhwMAAAAA&#10;"/>
                <v:oval id="Oval 907" o:spid="_x0000_s1616" style="position:absolute;left:8625;top:5185;width:12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JMIA&#10;AADd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aLODx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OwkwgAAAN0AAAAPAAAAAAAAAAAAAAAAAJgCAABkcnMvZG93&#10;bnJldi54bWxQSwUGAAAAAAQABAD1AAAAhwMAAAAA&#10;"/>
              </v:group>
            </w:pict>
          </mc:Fallback>
        </mc:AlternateContent>
      </w:r>
      <w:r w:rsidR="00965B71">
        <w:t>首页页面</w:t>
      </w:r>
      <w:bookmarkEnd w:id="27"/>
    </w:p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965B71" w:rsidRDefault="00965B71" w:rsidP="00965B71"/>
    <w:p w:rsidR="0055250B" w:rsidRDefault="0055250B" w:rsidP="00965B71"/>
    <w:p w:rsidR="00C37A2C" w:rsidRPr="00965B71" w:rsidRDefault="00C37A2C" w:rsidP="00965B71"/>
    <w:bookmarkStart w:id="28" w:name="_Toc404440187"/>
    <w:p w:rsidR="00965B71" w:rsidRDefault="000072FD" w:rsidP="00965B71">
      <w:pPr>
        <w:pStyle w:val="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93056" behindDoc="0" locked="0" layoutInCell="1" allowOverlap="1" wp14:anchorId="2D18BB6A" wp14:editId="28DAA31B">
                <wp:simplePos x="0" y="0"/>
                <wp:positionH relativeFrom="column">
                  <wp:posOffset>129540</wp:posOffset>
                </wp:positionH>
                <wp:positionV relativeFrom="paragraph">
                  <wp:posOffset>274320</wp:posOffset>
                </wp:positionV>
                <wp:extent cx="5334000" cy="3169920"/>
                <wp:effectExtent l="0" t="0" r="19050" b="11430"/>
                <wp:wrapNone/>
                <wp:docPr id="1103" name="组合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169920"/>
                          <a:chOff x="2010" y="9863"/>
                          <a:chExt cx="9134" cy="5616"/>
                        </a:xfrm>
                      </wpg:grpSpPr>
                      <wpg:grpSp>
                        <wpg:cNvPr id="1104" name="Group 909"/>
                        <wpg:cNvGrpSpPr>
                          <a:grpSpLocks/>
                        </wpg:cNvGrpSpPr>
                        <wpg:grpSpPr bwMode="auto">
                          <a:xfrm>
                            <a:off x="2010" y="9863"/>
                            <a:ext cx="9134" cy="5616"/>
                            <a:chOff x="2010" y="9863"/>
                            <a:chExt cx="9134" cy="5616"/>
                          </a:xfrm>
                        </wpg:grpSpPr>
                        <wps:wsp>
                          <wps:cNvPr id="1105" name="Rectangle 9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0" y="9863"/>
                              <a:ext cx="9134" cy="5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6" name="Rectangle 9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0020"/>
                              <a:ext cx="871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7" name="Rectangle 9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0801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r>
                                  <w:rPr>
                                    <w:sz w:val="18"/>
                                    <w:szCs w:val="18"/>
                                  </w:rPr>
                                  <w:t>首页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8" name="Rectangle 9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10802"/>
                              <a:ext cx="210" cy="4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" name="Rectangle 9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11427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0" name="Rectangle 9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126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1" name="Rectangle 9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1736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2" name="Rectangle 9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2204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3" name="Rectangle 9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2672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4" name="Rectangle 9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3140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5" name="Rectangle 9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3608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6" name="Rectangle 9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4076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7" name="Rectangle 9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4544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18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3795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5475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7260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Rectangle 926"/>
                        <wps:cNvSpPr>
                          <a:spLocks noChangeArrowheads="1"/>
                        </wps:cNvSpPr>
                        <wps:spPr bwMode="auto">
                          <a:xfrm>
                            <a:off x="9045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3795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5475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7260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Rectangle 930"/>
                        <wps:cNvSpPr>
                          <a:spLocks noChangeArrowheads="1"/>
                        </wps:cNvSpPr>
                        <wps:spPr bwMode="auto">
                          <a:xfrm>
                            <a:off x="3585" y="10800"/>
                            <a:ext cx="7035" cy="45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9045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10955"/>
                            <a:ext cx="94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Text Box 934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0955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03" o:spid="_x0000_s1617" style="position:absolute;left:0;text-align:left;margin-left:10.2pt;margin-top:21.6pt;width:420pt;height:249.6pt;z-index:251693056;mso-wrap-distance-left:6.75pt;mso-wrap-distance-right:6.75pt" coordorigin="2010,9863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">
                <v:group id="Group 909" o:spid="_x0000_s1618" style="position:absolute;left:2010;top:9863;width:9134;height:5616" coordorigin="2010,9863" coordsize="9134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    <v:rect id="Rectangle 910" o:spid="_x0000_s1619" style="position:absolute;left:2010;top:9863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W6GMQA&#10;AADdAAAADwAAAGRycy9kb3ducmV2LnhtbERPTWvCQBC9C/6HZQRvuqvS0kY3QRRLe9Tk0tuYnSap&#10;2dmQXTXtr+8WCr3N433OJhtsK27U+8axhsVcgSAunWm40lDkh9kTCB+QDbaOScMXecjS8WiDiXF3&#10;PtLtFCoRQ9gnqKEOoUuk9GVNFv3cdcSR+3C9xRBhX0nT4z2G21YulXqUFhuODTV2tKupvJyuVsO5&#10;WRb4fcxflH0+rMLbkH9e3/daTyfDdg0i0BD+xX/uVxPnL9QD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uhjEAAAA3QAAAA8AAAAAAAAAAAAAAAAAmAIAAGRycy9k&#10;b3ducmV2LnhtbFBLBQYAAAAABAAEAPUAAACJAwAAAAA=&#10;"/>
                  <v:rect id="Rectangle 911" o:spid="_x0000_s1620" style="position:absolute;left:2220;top:10020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kb8MA&#10;AADdAAAADwAAAGRycy9kb3ducmV2LnhtbERPTWvCQBC9F/wPywi91V1TkDZ1FbGk2KPGi7cxO03S&#10;ZmdDdhNjf70rFHqbx/uc5Xq0jRio87VjDfOZAkFcOFNzqeGYZ08vIHxANtg4Jg1X8rBeTR6WmBp3&#10;4T0Nh1CKGMI+RQ1VCG0qpS8qsuhnriWO3JfrLIYIu1KaDi8x3DYyUWohLdYcGypsaVtR8XPorYZz&#10;nRzxd59/KPuaPYfPMf/uT+9aP07HzRuIQGP4F/+5dybOn6sF3L+JJ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ckb8MAAADdAAAADwAAAAAAAAAAAAAAAACYAgAAZHJzL2Rv&#10;d25yZXYueG1sUEsFBgAAAAAEAAQA9QAAAIgDAAAAAA==&#10;">
                    <v:textbox>
                      <w:txbxContent>
                        <w:p w:rsidR="000072FD" w:rsidRDefault="000072FD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912" o:spid="_x0000_s1621" style="position:absolute;left:2220;top:1080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oc8IA&#10;AADdAAAADwAAAGRycy9kb3ducmV2LnhtbERPTWsCMRC9C/6HMEJvmlVKt2yNIoLgQaHVll6nm2my&#10;dDNZkqjrvzcFwds83ufMl71rxZlCbDwrmE4KEMS11w0bBZ/HzfgVREzIGlvPpOBKEZaL4WCOlfYX&#10;/qDzIRmRQzhWqMCm1FVSxtqSwzjxHXHmfn1wmDIMRuqAlxzuWjkrihfpsOHcYLGjtaX673ByCrZk&#10;/PNuF8z3z96+f+E16FlZKvU06ldvIBL16SG+u7c6z58WJfx/k0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KhzwgAAAN0AAAAPAAAAAAAAAAAAAAAAAJgCAABkcnMvZG93&#10;bnJldi54bWxQSwUGAAAAAAQABAD1AAAAhwMAAAAA&#10;" fillcolor="#333">
                    <v:textbox>
                      <w:txbxContent>
                        <w:p w:rsidR="000072FD" w:rsidRDefault="000072FD">
                          <w:r>
                            <w:rPr>
                              <w:sz w:val="18"/>
                              <w:szCs w:val="18"/>
                            </w:rPr>
                            <w:t>首页</w:t>
                          </w:r>
                        </w:p>
                      </w:txbxContent>
                    </v:textbox>
                  </v:rect>
                  <v:rect id="Rectangle 913" o:spid="_x0000_s1622" style="position:absolute;left:10829;top:10802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QVhsUA&#10;AADdAAAADwAAAGRycy9kb3ducmV2LnhtbESPQW/CMAyF75P2HyJP2m0kMGmCQkATiGk7QrlwM41p&#10;yxqnagIUfv18mMTN1nt+7/Ns0ftGXaiLdWALw4EBRVwEV3NpYZev38agYkJ22AQmCzeKsJg/P80w&#10;c+HKG7psU6kkhGOGFqqU2kzrWFTkMQ5CSyzaMXQek6xdqV2HVwn3jR4Z86E91iwNFba0rKj43Z69&#10;hUM92uF9k38ZP1m/p58+P533K2tfX/rPKahEfXqY/6+/neAPjeDK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BWGxQAAAN0AAAAPAAAAAAAAAAAAAAAAAJgCAABkcnMv&#10;ZG93bnJldi54bWxQSwUGAAAAAAQABAD1AAAAigMAAAAA&#10;"/>
                  <v:rect id="Rectangle 914" o:spid="_x0000_s1623" style="position:absolute;left:10829;top:114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8SsUA&#10;AADdAAAADwAAAGRycy9kb3ducmV2LnhtbERPS2sCMRC+C/6HMEIvooktrXZrlFYqeNCDD9DjsBl3&#10;FzeTZRPX9d8bodDbfHzPmc5bW4qGal841jAaKhDEqTMFZxoO++VgAsIHZIOlY9JwJw/zWbczxcS4&#10;G2+p2YVMxBD2CWrIQ6gSKX2ak0U/dBVx5M6uthgirDNparzFcFvKV6U+pMWCY0OOFS1ySi+7q9Ug&#10;N4fJ2/28+Tn9vo+L9YWavjo2Wr/02u8vEIHa8C/+c69MnD9Sn/D8Jp4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1HxKxQAAAN0AAAAPAAAAAAAAAAAAAAAAAJgCAABkcnMv&#10;ZG93bnJldi54bWxQSwUGAAAAAAQABAD1AAAAigMAAAAA&#10;" fillcolor="gray"/>
                  <v:rect id="Rectangle 915" o:spid="_x0000_s1624" style="position:absolute;left:2220;top:11267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DCsgA&#10;AADdAAAADwAAAGRycy9kb3ducmV2LnhtbESPT2vCQBDF7wW/wzJCL6VuYqlK6ioqLXioB/9Aexyy&#10;YxLMzobsNsZv3zkI3mZ4b977zXzZu1p11IbKs4F0lIAizr2tuDBwOn69zkCFiGyx9kwGbhRguRg8&#10;zTGz/sp76g6xUBLCIUMDZYxNpnXIS3IYRr4hFu3sW4dR1rbQtsWrhLtaj5Nkoh1WLA0lNrQpKb8c&#10;/pwBvTvN3m7n3fr3831afV+oe0l+OmOeh/3qA1SkPj7M9+utFfw0FX75RkbQ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N0MKyAAAAN0AAAAPAAAAAAAAAAAAAAAAAJgCAABk&#10;cnMvZG93bnJldi54bWxQSwUGAAAAAAQABAD1AAAAjQMAAAAA&#10;" fillcolor="gray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分类一</w:t>
                          </w:r>
                        </w:p>
                      </w:txbxContent>
                    </v:textbox>
                  </v:rect>
                  <v:rect id="Rectangle 916" o:spid="_x0000_s1625" style="position:absolute;left:2220;top:11736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cqxsUA&#10;AADdAAAADwAAAGRycy9kb3ducmV2LnhtbERPQW7CMBC8I/EHa5G4gdMgVZBioqpVED1CuPS2jbdJ&#10;2ngd2Q6kfX1dCYk57Wp2Zna2+Wg6cSHnW8sKHpYJCOLK6pZrBeeyWKxB+ICssbNMCn7IQ76bTraY&#10;aXvlI11OoRbRhH2GCpoQ+kxKXzVk0C9tTxy5T+sMhri6WmqH12huOpkmyaM02HJMaLCnl4aq79Ng&#10;FHy06Rl/j+U+MZtiFd7G8mt4f1VqPhufn0AEGsP9+KY+6Ph+BPy3iSP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yrGxQAAAN0AAAAPAAAAAAAAAAAAAAAAAJgCAABkcnMv&#10;ZG93bnJldi54bWxQSwUGAAAAAAQABAD1AAAAigMAAAAA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分类二</w:t>
                          </w:r>
                        </w:p>
                      </w:txbxContent>
                    </v:textbox>
                  </v:rect>
                  <v:rect id="Rectangle 917" o:spid="_x0000_s1626" style="position:absolute;left:2220;top:12204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0scIA&#10;AADdAAAADwAAAGRycy9kb3ducmV2LnhtbERPTYvCMBC9C/6HMMLeNG0FcatRFkVZj1ovexubsa3b&#10;TEoTtbu/3giCt3m8z5kvO1OLG7WusqwgHkUgiHOrKy4UHLPNcArCeWSNtWVS8EcOlot+b46ptnfe&#10;0+3gCxFC2KWooPS+SaV0eUkG3cg2xIE729agD7AtpG7xHsJNLZMomkiDFYeGEhtalZT/Hq5GwalK&#10;jvi/z7aR+dyM/a7LLteftVIfg+5rBsJT59/il/tbh/lxnMD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bSxwgAAAN0AAAAPAAAAAAAAAAAAAAAAAJgCAABkcnMvZG93&#10;bnJldi54bWxQSwUGAAAAAAQABAD1AAAAhwMAAAAA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分类三</w:t>
                          </w:r>
                        </w:p>
                      </w:txbxContent>
                    </v:textbox>
                  </v:rect>
                  <v:rect id="Rectangle 918" o:spid="_x0000_s1627" style="position:absolute;left:2220;top:12672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RKsQA&#10;AADdAAAADwAAAGRycy9kb3ducmV2LnhtbERPS2vCQBC+C/0Pywi96SYGSk1dRSpKe9Tk4m3MTpO0&#10;2dmQ3TzaX98tFLzNx/eczW4yjRioc7VlBfEyAkFcWF1zqSDPjotnEM4ja2wsk4JvcrDbPsw2mGo7&#10;8pmGiy9FCGGXooLK+zaV0hUVGXRL2xIH7sN2Bn2AXSl1h2MIN41cRdGTNFhzaKiwpdeKiq9LbxTc&#10;6lWOP+fsFJn1MfHvU/bZXw9KPc6n/QsIT5O/i//dbzrMj+ME/r4JJ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pESr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分类四</w:t>
                          </w:r>
                        </w:p>
                      </w:txbxContent>
                    </v:textbox>
                  </v:rect>
                  <v:rect id="Rectangle 919" o:spid="_x0000_s1628" style="position:absolute;left:2220;top:13140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JXsQA&#10;AADdAAAADwAAAGRycy9kb3ducmV2LnhtbERPTWvCQBC9F/wPywjemk1ikZq6BmmxtEdNLt6m2WmS&#10;mp0N2VVTf71bEHqbx/ucVT6aTpxpcK1lBUkUgyCurG65VlAW28dnEM4ja+wsk4JfcpCvJw8rzLS9&#10;8I7Oe1+LEMIuQwWN930mpasaMugi2xMH7tsOBn2AQy31gJcQbjqZxvFCGmw5NDTY02tD1XF/Mgq+&#10;2rTE6654j81yO/efY/FzOrwpNZuOmxcQnkb/L767P3SYnyRP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AiV7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分类五</w:t>
                          </w:r>
                        </w:p>
                      </w:txbxContent>
                    </v:textbox>
                  </v:rect>
                  <v:rect id="Rectangle 920" o:spid="_x0000_s1629" style="position:absolute;left:2220;top:13608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sxcQA&#10;AADdAAAADwAAAGRycy9kb3ducmV2LnhtbERPTWvCQBC9F/wPywjemk0ilZq6BmmxtEdNLt6m2WmS&#10;mp0N2VVTf71bEHqbx/ucVT6aTpxpcK1lBUkUgyCurG65VlAW28dnEM4ja+wsk4JfcpCvJw8rzLS9&#10;8I7Oe1+LEMIuQwWN930mpasaMugi2xMH7tsOBn2AQy31gJcQbjqZxvFCGmw5NDTY02tD1XF/Mgq+&#10;2rTE6654j81yO/efY/FzOrwpNZuOmxcQnkb/L767P3SYnyRP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LMX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分类六</w:t>
                          </w:r>
                        </w:p>
                      </w:txbxContent>
                    </v:textbox>
                  </v:rect>
                  <v:rect id="Rectangle 921" o:spid="_x0000_s1630" style="position:absolute;left:2220;top:14076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yssEA&#10;AADdAAAADwAAAGRycy9kb3ducmV2LnhtbERPTYvCMBC9L/gfwgje1rQK4lajiIuLHrVevI3N2Fab&#10;SWmiVn+9EYS9zeN9znTemkrcqHGlZQVxPwJBnFldcq5gn66+xyCcR9ZYWSYFD3Iwn3W+pphoe+ct&#10;3XY+FyGEXYIKCu/rREqXFWTQ9W1NHLiTbQz6AJtc6gbvIdxUchBFI2mw5NBQYE3LgrLL7moUHMvB&#10;Hp/b9C8yP6uh37Tp+Xr4VarXbRcTEJ5a/y/+uNc6zI/j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esrLBAAAA3QAAAA8AAAAAAAAAAAAAAAAAmAIAAGRycy9kb3du&#10;cmV2LnhtbFBLBQYAAAAABAAEAPUAAACG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分类七</w:t>
                          </w:r>
                        </w:p>
                      </w:txbxContent>
                    </v:textbox>
                  </v:rect>
                  <v:rect id="Rectangle 922" o:spid="_x0000_s1631" style="position:absolute;left:2220;top:14544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XKcQA&#10;AADdAAAADwAAAGRycy9kb3ducmV2LnhtbERPTWvCQBC9F/wPywjemk0i1Jq6BmmxtEdNLt6m2WmS&#10;mp0N2VVTf71bEHqbx/ucVT6aTpxpcK1lBUkUgyCurG65VlAW28dnEM4ja+wsk4JfcpCvJw8rzLS9&#10;8I7Oe1+LEMIuQwWN930mpasaMugi2xMH7tsOBn2AQy31gJcQbjqZxvGTNNhyaGiwp9eGquP+ZBR8&#10;tWmJ113xHpvldu4/x+LndHhTajYdNy8gPI3+X3x3f+gwP0kW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Fyn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分类八</w:t>
                          </w:r>
                        </w:p>
                      </w:txbxContent>
                    </v:textbox>
                  </v:rect>
                </v:group>
                <v:rect id="Rectangle 923" o:spid="_x0000_s1632" style="position:absolute;left:3795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DW8YA&#10;AADdAAAADwAAAGRycy9kb3ducmV2LnhtbESPQW/CMAyF70j8h8hIu0HaTppYR6imTUzbEcplN68x&#10;bVnjVE2Awq+fD5O42XrP731eFaPr1JmG0Ho2kC4SUMSVty3XBvblZr4EFSKyxc4zGbhSgGI9naww&#10;t/7CWzrvYq0khEOOBpoY+1zrUDXkMCx8TyzawQ8Oo6xDre2AFwl3nc6S5Ek7bFkaGuzpraHqd3dy&#10;Bn7abI+3bfmRuOfNY/way+Pp+92Yh9n4+gIq0hjv5v/rTyv4aSq48o2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2DW8YAAADdAAAADwAAAAAAAAAAAAAAAACYAgAAZHJz&#10;L2Rvd25yZXYueG1sUEsFBgAAAAAEAAQA9QAAAIsDAAAAAA==&#10;">
                  <v:textbox>
                    <w:txbxContent>
                      <w:p w:rsidR="000072FD" w:rsidRDefault="000072FD">
                        <w:r>
                          <w:t>菜品一</w:t>
                        </w:r>
                      </w:p>
                    </w:txbxContent>
                  </v:textbox>
                </v:rect>
                <v:rect id="Rectangle 924" o:spid="_x0000_s1633" style="position:absolute;left:5475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mwMQA&#10;AADdAAAADwAAAGRycy9kb3ducmV2LnhtbERPTWvCQBC9C/0PyxR6M5soSBNdpbQo9ajJpbcxO03S&#10;ZmdDdk2iv75bKPQ2j/c5m91kWjFQ7xrLCpIoBkFcWt1wpaDI9/NnEM4ja2wtk4IbOdhtH2YbzLQd&#10;+UTD2VcihLDLUEHtfZdJ6cqaDLrIdsSB+7S9QR9gX0nd4xjCTSsXcbySBhsODTV29FpT+X2+GgWX&#10;ZlHg/ZQfYpPul/445V/Xjzelnh6nlzUIT5P/F/+533WYnyQp/H4TT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BJsDEAAAA3QAAAA8AAAAAAAAAAAAAAAAAmAIAAGRycy9k&#10;b3ducmV2LnhtbFBLBQYAAAAABAAEAPUAAACJAwAAAAA=&#10;">
                  <v:textbox>
                    <w:txbxContent>
                      <w:p w:rsidR="000072FD" w:rsidRDefault="000072FD">
                        <w:r>
                          <w:t>菜品二</w:t>
                        </w:r>
                      </w:p>
                    </w:txbxContent>
                  </v:textbox>
                </v:rect>
                <v:rect id="Rectangle 925" o:spid="_x0000_s1634" style="position:absolute;left:7260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dF4MUA&#10;AADdAAAADwAAAGRycy9kb3ducmV2LnhtbESPQW/CMAyF75P4D5GRuI2UTpq2QkAIxMSOUC67mca0&#10;hcapmgCFXz8fJu1m6z2/93m26F2jbtSF2rOByTgBRVx4W3Np4JBvXj9AhYhssfFMBh4UYDEfvMww&#10;s/7OO7rtY6kkhEOGBqoY20zrUFTkMIx9SyzayXcOo6xdqW2Hdwl3jU6T5F07rFkaKmxpVVFx2V+d&#10;gWOdHvC5y78S97l5i999fr7+rI0ZDfvlFFSkPv6b/663VvAnq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0XgxQAAAN0AAAAPAAAAAAAAAAAAAAAAAJgCAABkcnMv&#10;ZG93bnJldi54bWxQSwUGAAAAAAQABAD1AAAAigMAAAAA&#10;">
                  <v:textbox>
                    <w:txbxContent>
                      <w:p w:rsidR="000072FD" w:rsidRDefault="000072FD">
                        <w:r>
                          <w:t>菜品三</w:t>
                        </w:r>
                      </w:p>
                    </w:txbxContent>
                  </v:textbox>
                </v:rect>
                <v:rect id="Rectangle 926" o:spid="_x0000_s1635" style="position:absolute;left:9045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vge8IA&#10;AADdAAAADwAAAGRycy9kb3ducmV2LnhtbERPTYvCMBC9C/6HMMLeNG0FcatRFkVZj1ovexubsa3b&#10;TEoTtbu/3giCt3m8z5kvO1OLG7WusqwgHkUgiHOrKy4UHLPNcArCeWSNtWVS8EcOlot+b46ptnfe&#10;0+3gCxFC2KWooPS+SaV0eUkG3cg2xIE729agD7AtpG7xHsJNLZMomkiDFYeGEhtalZT/Hq5GwalK&#10;jvi/z7aR+dyM/a7LLteftVIfg+5rBsJT59/il/tbh/lxEsP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+B7wgAAAN0AAAAPAAAAAAAAAAAAAAAAAJgCAABkcnMvZG93&#10;bnJldi54bWxQSwUGAAAAAAQABAD1AAAAhwMAAAAA&#10;">
                  <v:textbox>
                    <w:txbxContent>
                      <w:p w:rsidR="000072FD" w:rsidRDefault="000072FD">
                        <w:r>
                          <w:t>菜品四</w:t>
                        </w:r>
                      </w:p>
                    </w:txbxContent>
                  </v:textbox>
                </v:rect>
                <v:rect id="Rectangle 927" o:spid="_x0000_s1636" style="position:absolute;left:3795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+DMQA&#10;AADdAAAADwAAAGRycy9kb3ducmV2LnhtbERPTWvCQBC9C/0PyxR6MxtTKG3MKqJY2mNMLr2N2TGJ&#10;ZmdDdjVpf323UPA2j/c52XoynbjR4FrLChZRDIK4srrlWkFZ7OevIJxH1thZJgXf5GC9ephlmGo7&#10;ck63g69FCGGXooLG+z6V0lUNGXSR7YkDd7KDQR/gUEs94BjCTSeTOH6RBlsODQ32tG2ouhyuRsGx&#10;TUr8yYv32Lztn/3nVJyvXzulnh6nzRKEp8nfxf/uDx3mL5IE/r4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JfgzEAAAA3QAAAA8AAAAAAAAAAAAAAAAAmAIAAGRycy9k&#10;b3ducmV2LnhtbFBLBQYAAAAABAAEAPUAAACJAwAAAAA=&#10;">
                  <v:textbox>
                    <w:txbxContent>
                      <w:p w:rsidR="000072FD" w:rsidRDefault="000072FD">
                        <w:r>
                          <w:t>菜品一</w:t>
                        </w:r>
                      </w:p>
                    </w:txbxContent>
                  </v:textbox>
                </v:rect>
                <v:rect id="Rectangle 928" o:spid="_x0000_s1637" style="position:absolute;left:5475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bl8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z+IE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Xbl8MAAADdAAAADwAAAAAAAAAAAAAAAACYAgAAZHJzL2Rv&#10;d25yZXYueG1sUEsFBgAAAAAEAAQA9QAAAIgDAAAAAA==&#10;">
                  <v:textbox>
                    <w:txbxContent>
                      <w:p w:rsidR="000072FD" w:rsidRDefault="000072FD">
                        <w:r>
                          <w:t>菜品二</w:t>
                        </w:r>
                      </w:p>
                    </w:txbxContent>
                  </v:textbox>
                </v:rect>
                <v:rect id="Rectangle 929" o:spid="_x0000_s1638" style="position:absolute;left:7260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xD48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v4i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sQ+PEAAAA3QAAAA8AAAAAAAAAAAAAAAAAmAIAAGRycy9k&#10;b3ducmV2LnhtbFBLBQYAAAAABAAEAPUAAACJAwAAAAA=&#10;">
                  <v:textbox>
                    <w:txbxContent>
                      <w:p w:rsidR="000072FD" w:rsidRDefault="000072FD">
                        <w:r>
                          <w:t>菜品三</w:t>
                        </w:r>
                      </w:p>
                    </w:txbxContent>
                  </v:textbox>
                </v:rect>
                <v:rect id="Rectangle 930" o:spid="_x0000_s1639" style="position:absolute;left:3585;top:10800;width:7035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BB8IA&#10;AADdAAAADwAAAGRycy9kb3ducmV2LnhtbERP32vCMBB+F/wfwgl7s6mCQzqjVFHYkzAVtr0dzZkU&#10;m0tpMtv998tA8O0+vp+32gyuEXfqQu1ZwSzLQRBXXtdsFFzOh+kSRIjIGhvPpOCXAmzW49EKC+17&#10;/qD7KRqRQjgUqMDG2BZShsqSw5D5ljhxV985jAl2RuoO+xTuGjnP81fpsObUYLGlnaXqdvpxCvbt&#10;97FcmCDLz2i/bn7bH+zRKPUyGco3EJGG+BQ/3O86zZ/NF/D/TTpB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oEHwgAAAN0AAAAPAAAAAAAAAAAAAAAAAJgCAABkcnMvZG93&#10;bnJldi54bWxQSwUGAAAAAAQABAD1AAAAhwMAAAAA&#10;" filled="f"/>
                <v:rect id="Rectangle 931" o:spid="_x0000_s1640" style="position:absolute;left:9045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4D8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g/i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yeA/BAAAA3QAAAA8AAAAAAAAAAAAAAAAAmAIAAGRycy9kb3du&#10;cmV2LnhtbFBLBQYAAAAABAAEAPUAAACGAwAAAAA=&#10;">
                  <v:textbox>
                    <w:txbxContent>
                      <w:p w:rsidR="000072FD" w:rsidRDefault="000072FD">
                        <w:r>
                          <w:t>菜品四</w:t>
                        </w:r>
                      </w:p>
                    </w:txbxContent>
                  </v:textbox>
                </v:rect>
                <v:shape id="Text Box 932" o:spid="_x0000_s1641" type="#_x0000_t202" style="position:absolute;left:9570;top:10955;width:94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cpMQA&#10;AADdAAAADwAAAGRycy9kb3ducmV2LnhtbERPS2sCMRC+C/0PYQpepGZ9oHa7UYqg2Jva0l6HzeyD&#10;bibbJK7bf98UBG/z8T0n2/SmER05X1tWMBknIIhzq2suFXy8755WIHxA1thYJgW/5GGzfhhkmGp7&#10;5RN151CKGMI+RQVVCG0qpc8rMujHtiWOXGGdwRChK6V2eI3hppHTJFlIgzXHhgpb2laUf58vRsFq&#10;fui+/Nvs+JkviuY5jJbd/scpNXzsX19ABOrDXXxzH3ScP5ku4f+beIJ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C3KTEAAAA3QAAAA8AAAAAAAAAAAAAAAAAmAIAAGRycy9k&#10;b3ducmV2LnhtbFBLBQYAAAAABAAEAPUAAACJAwAAAAA=&#10;">
                  <v:textbox>
                    <w:txbxContent>
                      <w:p w:rsidR="000072FD" w:rsidRDefault="000072FD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购物车</w:t>
                        </w:r>
                      </w:p>
                    </w:txbxContent>
                  </v:textbox>
                </v:shape>
                <v:shape id="Text Box 933" o:spid="_x0000_s1642" type="#_x0000_t202" style="position:absolute;left:3795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zGk8cA&#10;AADdAAAADwAAAGRycy9kb3ducmV2LnhtbESPzU7DQAyE70h9h5WRuNFNI0GrtNsKFVo4VSL00KPJ&#10;Oj8i642y2yR9e3xA4mZrxjOfN7vJtWqgPjSeDSzmCSjiwtuGKwPnr8PjClSIyBZbz2TgRgF229nd&#10;BjPrR/6kIY+VkhAOGRqoY+wyrUNRk8Mw9x2xaKXvHUZZ+0rbHkcJd61Ok+RZO2xYGmrsaF9T8ZNf&#10;nYHTe1h9L9+GyzE/+9fTuCzxKS2NebifXtagIk3x3/x3/WEFf5EKrn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8xpPHAAAA3QAAAA8AAAAAAAAAAAAAAAAAmAIAAGRy&#10;cy9kb3ducmV2LnhtbFBLBQYAAAAABAAEAPUAAACM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4" o:spid="_x0000_s1643" type="#_x0000_t202" style="position:absolute;left:5475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jCMQA&#10;AADdAAAADwAAAGRycy9kb3ducmV2LnhtbERPS2vCQBC+C/0PyxR6042BVk1dRdTWnoRGDx7H7ORB&#10;s7Mhu03iv3eFQm/z8T1nuR5MLTpqXWVZwXQSgSDOrK64UHA+fYznIJxH1lhbJgU3crBePY2WmGjb&#10;8zd1qS9ECGGXoILS+yaR0mUlGXQT2xAHLretQR9gW0jdYh/CTS3jKHqTBisODSU2tC0p+0l/jYLj&#10;wc2vs313+UzPdnfsZzm+xrlSL8/D5h2Ep8H/i//cXzrMn8YLeHw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wYwj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5" o:spid="_x0000_s1644" type="#_x0000_t202" style="position:absolute;left:7260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cSMYA&#10;AADdAAAADwAAAGRycy9kb3ducmV2LnhtbESPS2/CQAyE75X6H1au1FvZQNWCAguq+qInpKYcOJqs&#10;8xBZb5TdJuHf4wMSN1sznvm82oyuUT11ofZsYDpJQBHn3tZcGtj/fT0tQIWIbLHxTAbOFGCzvr9b&#10;YWr9wL/UZ7FUEsIhRQNVjG2qdcgrchgmviUWrfCdwyhrV2rb4SDhrtGzJHnVDmuWhgpbeq8oP2X/&#10;zsBuGxbH+Wd/+M72/mM3zAt8mRXGPD6Mb0tQkcZ4M1+vf6zgT5+FX76RE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NcSMYAAADdAAAADwAAAAAAAAAAAAAAAACYAgAAZHJz&#10;L2Rvd25yZXYueG1sUEsFBgAAAAAEAAQA9QAAAIs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6" o:spid="_x0000_s1645" type="#_x0000_t202" style="position:absolute;left:9045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508QA&#10;AADdAAAADwAAAGRycy9kb3ducmV2LnhtbERPS2vCQBC+F/wPywi91U2UVomuIq2tPQlGDx7H7OSB&#10;2dmQ3Sbpv3cLBW/z8T1ntRlMLTpqXWVZQTyJQBBnVldcKDifPl8WIJxH1lhbJgW/5GCzHj2tMNG2&#10;5yN1qS9ECGGXoILS+yaR0mUlGXQT2xAHLretQR9gW0jdYh/CTS2nUfQmDVYcGkps6L2k7Jb+GAWH&#10;vVtc57vu8pWe7cehn+f4Os2Veh4P2yUIT4N/iP/d3zrMj2cx/H0TT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f+dP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7" o:spid="_x0000_s1646" type="#_x0000_t202" style="position:absolute;left:3795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1npMQA&#10;AADdAAAADwAAAGRycy9kb3ducmV2LnhtbERPS2vCQBC+F/wPywi91Y0Rq0RXkdbWnoRGDx7H7OSB&#10;2dmQ3Sbx37uFQm/z8T1nvR1MLTpqXWVZwXQSgSDOrK64UHA+fbwsQTiPrLG2TAru5GC7GT2tMdG2&#10;52/qUl+IEMIuQQWl900ipctKMugmtiEOXG5bgz7AtpC6xT6Em1rGUfQqDVYcGkps6K2k7Jb+GAXH&#10;g1teF/vu8pme7fuxX+Q4j3OlnsfDbgXC0+D/xX/uLx3mT2cx/H4TTp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NZ6T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8" o:spid="_x0000_s1647" type="#_x0000_t202" style="position:absolute;left:5475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HCP8MA&#10;AADdAAAADwAAAGRycy9kb3ducmV2LnhtbERPS2vCQBC+C/0PyxR6042KVaKriNrak2D00OM0O3lg&#10;djZkt0n8926h4G0+vuesNr2pREuNKy0rGI8iEMSp1SXnCq6Xj+EChPPIGivLpOBODjbrl8EKY207&#10;PlOb+FyEEHYxKii8r2MpXVqQQTeyNXHgMtsY9AE2udQNdiHcVHISRe/SYMmhocCadgWlt+TXKDgd&#10;3eJnfmi/P5Or3Z+6eYazSabU22u/XYLw1Pun+N/9pcP88XQKf9+EE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HCP8MAAADdAAAADwAAAAAAAAAAAAAAAACYAgAAZHJzL2Rv&#10;d25yZXYueG1sUEsFBgAAAAAEAAQA9QAAAIg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9" o:spid="_x0000_s1648" type="#_x0000_t202" style="position:absolute;left:7260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haS8QA&#10;AADdAAAADwAAAGRycy9kb3ducmV2LnhtbERPS2vCQBC+F/wPywi91Y3aqkRXKVVbT4LRg8cxO3lg&#10;djZkt0n677uFgrf5+J6z2vSmEi01rrSsYDyKQBCnVpecK7ic9y8LEM4ja6wsk4IfcrBZD55WGGvb&#10;8YnaxOcihLCLUUHhfR1L6dKCDLqRrYkDl9nGoA+wyaVusAvhppKTKJpJgyWHhgJr+igovSffRsHx&#10;yy1u8117/Uwudnvs5hm+TTKlnof9+xKEp94/xP/ugw7zx9NX+Psmn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oWkv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40" o:spid="_x0000_s1649" type="#_x0000_t202" style="position:absolute;left:9045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/0MMA&#10;AADdAAAADwAAAGRycy9kb3ducmV2LnhtbERPS2vCQBC+C/0PyxR6040WH0RXEVtrT4LRQ4/T7OSB&#10;2dmQXZP037sFwdt8fM9ZbXpTiZYaV1pWMB5FIIhTq0vOFVzO++EChPPIGivLpOCPHGzWL4MVxtp2&#10;fKI28bkIIexiVFB4X8dSurQgg25ka+LAZbYx6ANscqkb7EK4qeQkimbSYMmhocCadgWl1+RmFBwP&#10;bvE7/2x/vpKL/Th28wynk0ypt9d+uwThqfdP8cP9rcP88fsU/r8JJ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T/0MMAAADdAAAADwAAAAAAAAAAAAAAAACYAgAAZHJzL2Rv&#10;d25yZXYueG1sUEsFBgAAAAAEAAQA9QAAAIg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41" o:spid="_x0000_s1650" type="#_x0000_t202" style="position:absolute;left:3795;top:10955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hp8MA&#10;AADdAAAADwAAAGRycy9kb3ducmV2LnhtbERPS2vCQBC+C/0PyxR6042WqkRXEVtrT4LRQ4/T7OSB&#10;2dmQXZP4712h4G0+vucs172pREuNKy0rGI8iEMSp1SXnCs6n3XAOwnlkjZVlUnAjB+vVy2CJsbYd&#10;H6lNfC5CCLsYFRTe17GULi3IoBvZmjhwmW0M+gCbXOoGuxBuKjmJoqk0WHJoKLCmbUHpJbkaBYe9&#10;m//Nvtrf7+RsPw/dLMOPSabU22u/WYDw1Pun+N/9o8P88fsU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Zhp8MAAADdAAAADwAAAAAAAAAAAAAAAACYAgAAZHJzL2Rv&#10;d25yZXYueG1sUEsFBgAAAAAEAAQA9QAAAIg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分类一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250B">
        <w:t>分类页面</w:t>
      </w:r>
      <w:bookmarkEnd w:id="28"/>
    </w:p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Pr="0055250B" w:rsidRDefault="0055250B" w:rsidP="0055250B"/>
    <w:p w:rsidR="00965B71" w:rsidRPr="0058414B" w:rsidRDefault="000072FD" w:rsidP="00965B71">
      <w:pPr>
        <w:pStyle w:val="2"/>
      </w:pPr>
      <w:bookmarkStart w:id="29" w:name="_Toc404440188"/>
      <w:r>
        <w:t>更多页面</w:t>
      </w:r>
      <w:bookmarkEnd w:id="29"/>
    </w:p>
    <w:p w:rsidR="00965B71" w:rsidRPr="00965B71" w:rsidRDefault="008D6FBC" w:rsidP="00965B71">
      <w:r>
        <w:t>最近热卖和最近上新更多页面相同</w:t>
      </w:r>
      <w:r w:rsidR="0088465A">
        <w:rPr>
          <w:rFonts w:hint="eastAsia"/>
        </w:rPr>
        <w:t>。</w:t>
      </w:r>
    </w:p>
    <w:p w:rsidR="00324B0F" w:rsidRDefault="008D6FBC" w:rsidP="00324B0F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94080" behindDoc="0" locked="0" layoutInCell="1" allowOverlap="1" wp14:anchorId="01EFA75F" wp14:editId="61F4A3C1">
                <wp:simplePos x="0" y="0"/>
                <wp:positionH relativeFrom="column">
                  <wp:posOffset>137160</wp:posOffset>
                </wp:positionH>
                <wp:positionV relativeFrom="paragraph">
                  <wp:posOffset>38100</wp:posOffset>
                </wp:positionV>
                <wp:extent cx="5264785" cy="3131820"/>
                <wp:effectExtent l="0" t="0" r="12065" b="11430"/>
                <wp:wrapNone/>
                <wp:docPr id="1170" name="组合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4785" cy="3131820"/>
                          <a:chOff x="2010" y="2064"/>
                          <a:chExt cx="9134" cy="5616"/>
                        </a:xfrm>
                      </wpg:grpSpPr>
                      <wps:wsp>
                        <wps:cNvPr id="1171" name="Rectangle 976"/>
                        <wps:cNvSpPr>
                          <a:spLocks noChangeArrowheads="1"/>
                        </wps:cNvSpPr>
                        <wps:spPr bwMode="auto">
                          <a:xfrm>
                            <a:off x="2010" y="2064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Rectangle 977"/>
                        <wps:cNvSpPr>
                          <a:spLocks noChangeArrowheads="1"/>
                        </wps:cNvSpPr>
                        <wps:spPr bwMode="auto">
                          <a:xfrm>
                            <a:off x="2220" y="2221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Rectangle 978"/>
                        <wps:cNvSpPr>
                          <a:spLocks noChangeArrowheads="1"/>
                        </wps:cNvSpPr>
                        <wps:spPr bwMode="auto">
                          <a:xfrm>
                            <a:off x="2220" y="300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Rectangle 979"/>
                        <wps:cNvSpPr>
                          <a:spLocks noChangeArrowheads="1"/>
                        </wps:cNvSpPr>
                        <wps:spPr bwMode="auto">
                          <a:xfrm>
                            <a:off x="10829" y="3003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829" y="362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Rectangle 981"/>
                        <wps:cNvSpPr>
                          <a:spLocks noChangeArrowheads="1"/>
                        </wps:cNvSpPr>
                        <wps:spPr bwMode="auto">
                          <a:xfrm>
                            <a:off x="2220" y="3469"/>
                            <a:ext cx="1260" cy="467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2220" y="393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Rectangle 983"/>
                        <wps:cNvSpPr>
                          <a:spLocks noChangeArrowheads="1"/>
                        </wps:cNvSpPr>
                        <wps:spPr bwMode="auto">
                          <a:xfrm>
                            <a:off x="2220" y="4405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Rectangle 984"/>
                        <wps:cNvSpPr>
                          <a:spLocks noChangeArrowheads="1"/>
                        </wps:cNvSpPr>
                        <wps:spPr bwMode="auto">
                          <a:xfrm>
                            <a:off x="2220" y="4873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2220" y="5341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Rectangle 986"/>
                        <wps:cNvSpPr>
                          <a:spLocks noChangeArrowheads="1"/>
                        </wps:cNvSpPr>
                        <wps:spPr bwMode="auto">
                          <a:xfrm>
                            <a:off x="2220" y="58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Rectangle 987"/>
                        <wps:cNvSpPr>
                          <a:spLocks noChangeArrowheads="1"/>
                        </wps:cNvSpPr>
                        <wps:spPr bwMode="auto">
                          <a:xfrm>
                            <a:off x="2220" y="627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Rectangle 988"/>
                        <wps:cNvSpPr>
                          <a:spLocks noChangeArrowheads="1"/>
                        </wps:cNvSpPr>
                        <wps:spPr bwMode="auto">
                          <a:xfrm>
                            <a:off x="2220" y="674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Rectangle 989"/>
                        <wps:cNvSpPr>
                          <a:spLocks noChangeArrowheads="1"/>
                        </wps:cNvSpPr>
                        <wps:spPr bwMode="auto">
                          <a:xfrm>
                            <a:off x="3795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Rectangle 990"/>
                        <wps:cNvSpPr>
                          <a:spLocks noChangeArrowheads="1"/>
                        </wps:cNvSpPr>
                        <wps:spPr bwMode="auto">
                          <a:xfrm>
                            <a:off x="5475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Rectangle 991"/>
                        <wps:cNvSpPr>
                          <a:spLocks noChangeArrowheads="1"/>
                        </wps:cNvSpPr>
                        <wps:spPr bwMode="auto">
                          <a:xfrm>
                            <a:off x="7260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9045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Rectangle 993"/>
                        <wps:cNvSpPr>
                          <a:spLocks noChangeArrowheads="1"/>
                        </wps:cNvSpPr>
                        <wps:spPr bwMode="auto">
                          <a:xfrm>
                            <a:off x="3795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Rectangle 994"/>
                        <wps:cNvSpPr>
                          <a:spLocks noChangeArrowheads="1"/>
                        </wps:cNvSpPr>
                        <wps:spPr bwMode="auto">
                          <a:xfrm>
                            <a:off x="5475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Rectangle 995"/>
                        <wps:cNvSpPr>
                          <a:spLocks noChangeArrowheads="1"/>
                        </wps:cNvSpPr>
                        <wps:spPr bwMode="auto">
                          <a:xfrm>
                            <a:off x="7260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Rectangle 996"/>
                        <wps:cNvSpPr>
                          <a:spLocks noChangeArrowheads="1"/>
                        </wps:cNvSpPr>
                        <wps:spPr bwMode="auto">
                          <a:xfrm>
                            <a:off x="3585" y="3001"/>
                            <a:ext cx="7035" cy="4523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Rectangle 997"/>
                        <wps:cNvSpPr>
                          <a:spLocks noChangeArrowheads="1"/>
                        </wps:cNvSpPr>
                        <wps:spPr bwMode="auto">
                          <a:xfrm>
                            <a:off x="9045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3157"/>
                            <a:ext cx="94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3156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最近热卖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70" o:spid="_x0000_s1651" style="position:absolute;margin-left:10.8pt;margin-top:3pt;width:414.55pt;height:246.6pt;z-index:251694080;mso-wrap-distance-left:6.75pt;mso-wrap-distance-right:6.75pt" coordorigin="2010,2064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">
                <v:rect id="Rectangle 976" o:spid="_x0000_s1652" style="position:absolute;left:2010;top:2064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PZsQA&#10;AADdAAAADwAAAGRycy9kb3ducmV2LnhtbERPTWvCQBC9F/wPywjemk0i1Jq6BmmxtEdNLt6m2WmS&#10;mp0N2VVTf71bEHqbx/ucVT6aTpxpcK1lBUkUgyCurG65VlAW28dnEM4ja+wsk4JfcpCvJw8rzLS9&#10;8I7Oe1+LEMIuQwWN930mpasaMugi2xMH7tsOBn2AQy31gJcQbjqZxvGTNNhyaGiwp9eGquP+ZBR8&#10;tWmJ113xHpvldu4/x+LndHhTajYdNy8gPI3+X3x3f+gwP1kk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oz2bEAAAA3QAAAA8AAAAAAAAAAAAAAAAAmAIAAGRycy9k&#10;b3ducmV2LnhtbFBLBQYAAAAABAAEAPUAAACJAwAAAAA=&#10;"/>
                <v:rect id="Rectangle 977" o:spid="_x0000_s1653" style="position:absolute;left:2220;top:2221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REcQA&#10;AADdAAAADwAAAGRycy9kb3ducmV2LnhtbERPTWvCQBC9C/6HZQq96cYUbJu6iigRe0zipbdpdpqk&#10;zc6G7Eajv94tFHqbx/uc1WY0rThT7xrLChbzCARxaXXDlYJTkc5eQDiPrLG1TAqu5GCznk5WmGh7&#10;4YzOua9ECGGXoILa+y6R0pU1GXRz2xEH7sv2Bn2AfSV1j5cQbloZR9FSGmw4NNTY0a6m8icfjILP&#10;Jj7hLSsOkXlNn/z7WHwPH3ulHh/G7RsIT6P/F/+5jzrMXzzH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6URH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978" o:spid="_x0000_s1654" style="position:absolute;left:2220;top:3001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dDcIA&#10;AADdAAAADwAAAGRycy9kb3ducmV2LnhtbERPTWsCMRC9F/wPYYTealZb3LI1igiCBwtVW3qdbqbJ&#10;0s1kSaKu/74RBG/zeJ8zW/SuFScKsfGsYDwqQBDXXjdsFHwe1k+vIGJC1th6JgUXirCYDx5mWGl/&#10;5h2d9smIHMKxQgU2pa6SMtaWHMaR74gz9+uDw5RhMFIHPOdw18pJUUylw4Zzg8WOVpbqv/3RKdiQ&#10;8S/bbTDfP+/24wsvQU/KUqnHYb98A5GoT3fxzb3Ref64fIbrN/k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d0NwgAAAN0AAAAPAAAAAAAAAAAAAAAAAJgCAABkcnMvZG93&#10;bnJldi54bWxQSwUGAAAAAAQABAD1AAAAhwMAAAAA&#10;" fillcolor="#333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首页</w:t>
                        </w:r>
                      </w:p>
                    </w:txbxContent>
                  </v:textbox>
                </v:rect>
                <v:rect id="Rectangle 979" o:spid="_x0000_s1655" style="position:absolute;left:10829;top:3003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9s/sMA&#10;AADdAAAADwAAAGRycy9kb3ducmV2LnhtbERPS4vCMBC+L/gfwgje1tQHuluNIoqiR62Xvc02Y1tt&#10;JqWJWv31mwXB23x8z5nOG1OKG9WusKyg141AEKdWF5wpOCbrzy8QziNrLC2Tggc5mM9aH1OMtb3z&#10;nm4Hn4kQwi5GBbn3VSylS3My6Lq2Ig7cydYGfYB1JnWN9xBuStmPopE0WHBoyLGiZU7p5XA1Cn6L&#10;/hGf+2QTme/1wO+a5Hz9WSnVaTeLCQhPjX+LX+6tDvN74yH8fxN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9s/sMAAADdAAAADwAAAAAAAAAAAAAAAACYAgAAZHJzL2Rv&#10;d25yZXYueG1sUEsFBgAAAAAEAAQA9QAAAIgDAAAAAA==&#10;"/>
                <v:rect id="Rectangle 980" o:spid="_x0000_s1656" style="position:absolute;left:10829;top:36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FMsMA&#10;AADdAAAADwAAAGRycy9kb3ducmV2LnhtbERPS4vCMBC+L/gfwgheFk1VfFCNorILHvSwKuhxaMa2&#10;2ExKE2v990YQ9jYf33Pmy8YUoqbK5ZYV9HsRCOLE6pxTBafjb3cKwnlkjYVlUvAkB8tF62uOsbYP&#10;/qP64FMRQtjFqCDzvoyldElGBl3PlsSBu9rKoA+wSqWu8BHCTSEHUTSWBnMODRmWtMkouR3uRoHc&#10;n6bD53W/vvyMJvnuRvV3dK6V6rSb1QyEp8b/iz/urQ7z+5MRvL8JJ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8FMsMAAADdAAAADwAAAAAAAAAAAAAAAACYAgAAZHJzL2Rv&#10;d25yZXYueG1sUEsFBgAAAAAEAAQA9QAAAIgDAAAAAA==&#10;" fillcolor="gray"/>
                <v:rect id="Rectangle 981" o:spid="_x0000_s1657" style="position:absolute;left:2220;top:3469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8wbcIA&#10;AADdAAAADwAAAGRycy9kb3ducmV2LnhtbERPTWsCMRC9F/wPYQRvNWtBK6tR1qLQk1AV1NuwGZPF&#10;zWTZRHf775tCobd5vM9ZrntXiye1ofKsYDLOQBCXXldsFJyOu9c5iBCRNdaeScE3BVivBi9LzLXv&#10;+Iueh2hECuGQowIbY5NLGUpLDsPYN8SJu/nWYUywNVK32KVwV8u3LJtJhxWnBosNfVgq74eHU7Bt&#10;rvtiaoIsztFe7n7T7ezeKDUa9sUCRKQ+/ov/3J86zZ+8z+D3m3SC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7zBtwgAAAN0AAAAPAAAAAAAAAAAAAAAAAJgCAABkcnMvZG93&#10;bnJldi54bWxQSwUGAAAAAAQABAD1AAAAhwMAAAAA&#10;" filled="f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分类一</w:t>
                        </w:r>
                      </w:p>
                    </w:txbxContent>
                  </v:textbox>
                </v:rect>
                <v:rect id="Rectangle 982" o:spid="_x0000_s1658" style="position:absolute;left:2220;top:393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yicQA&#10;AADdAAAADwAAAGRycy9kb3ducmV2LnhtbERPTWvCQBC9F/wPywi91Y0KtUZXESXFHpN46W3Mjkna&#10;7GzIbjT213cLBW/zeJ+z3g6mEVfqXG1ZwXQSgSAurK65VHDKk5c3EM4ja2wsk4I7OdhuRk9rjLW9&#10;cUrXzJcihLCLUUHlfRtL6YqKDLqJbYkDd7GdQR9gV0rd4S2Em0bOouhVGqw5NFTY0r6i4jvrjYJz&#10;PTvhT5q/R2aZzP3HkH/1nwelnsfDbgXC0+Af4n/3UYf508UC/r4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N8on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分类二</w:t>
                        </w:r>
                      </w:p>
                    </w:txbxContent>
                  </v:textbox>
                </v:rect>
                <v:rect id="Rectangle 983" o:spid="_x0000_s1659" style="position:absolute;left:2220;top:440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m+8UA&#10;AADdAAAADwAAAGRycy9kb3ducmV2LnhtbESPQW/CMAyF75P4D5GRdhspTGJQCAgxMW1HKBdupjFt&#10;oXGqJkDHr58Pk7jZes/vfZ4vO1erG7Wh8mxgOEhAEefeVlwY2GebtwmoEJEt1p7JwC8FWC56L3NM&#10;rb/zlm67WCgJ4ZCigTLGJtU65CU5DAPfEIt28q3DKGtbaNviXcJdrUdJMtYOK5aGEhtal5Rfdldn&#10;4FiN9vjYZl+Jm27e40+Xna+HT2Ne+91qBipSF5/m/+tvK/jDD8GVb2QE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mb7xQAAAN0AAAAPAAAAAAAAAAAAAAAAAJgCAABkcnMv&#10;ZG93bnJldi54bWxQSwUGAAAAAAQABAD1AAAAigMAAAAA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分类三</w:t>
                        </w:r>
                      </w:p>
                    </w:txbxContent>
                  </v:textbox>
                </v:rect>
                <v:rect id="Rectangle 984" o:spid="_x0000_s1660" style="position:absolute;left:2220;top:4873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7DYMIA&#10;AADdAAAADwAAAGRycy9kb3ducmV2LnhtbERPTYvCMBC9C/sfwizsTVNd0LUaZVEUPWp72dvYjG3d&#10;ZlKaqNVfbwTB2zze50znranEhRpXWlbQ70UgiDOrS84VpMmq+wPCeWSNlWVScCMH89lHZ4qxtlfe&#10;0WXvcxFC2MWooPC+jqV0WUEGXc/WxIE72sagD7DJpW7wGsJNJQdRNJQGSw4NBda0KCj735+NgkM5&#10;SPG+S9aRGa++/bZNTue/pVJfn+3vBISn1r/FL/dGh/n90Rie34QT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sNgwgAAAN0AAAAPAAAAAAAAAAAAAAAAAJgCAABkcnMvZG93&#10;bnJldi54bWxQSwUGAAAAAAQABAD1AAAAhwMAAAAA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分类四</w:t>
                        </w:r>
                      </w:p>
                    </w:txbxContent>
                  </v:textbox>
                </v:rect>
                <v:rect id="Rectangle 985" o:spid="_x0000_s1661" style="position:absolute;left:2220;top:534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a2sYA&#10;AADdAAAADwAAAGRycy9kb3ducmV2LnhtbESPQW/CMAyF75P4D5En7TZSmDRBIa0mJqZxhPbCzTSm&#10;7dY4VROg49fPh0m72XrP731e56Pr1JWG0Ho2MJsmoIgrb1uuDZTF9nkBKkRki51nMvBDAfJs8rDG&#10;1Pob7+l6iLWSEA4pGmhi7FOtQ9WQwzD1PbFoZz84jLIOtbYD3iTcdXqeJK/aYcvS0GBPm4aq78PF&#10;GTi18xLv++IjccvtS9yNxdfl+G7M0+P4tgIVaYz/5r/rTyv4s4Xwyzcyg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Ea2sYAAADdAAAADwAAAAAAAAAAAAAAAACYAgAAZHJz&#10;L2Rvd25yZXYueG1sUEsFBgAAAAAEAAQA9QAAAIsDAAAAAA=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分类五</w:t>
                        </w:r>
                      </w:p>
                    </w:txbxContent>
                  </v:textbox>
                </v:rect>
                <v:rect id="Rectangle 986" o:spid="_x0000_s1662" style="position:absolute;left:2220;top:580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/QcIA&#10;AADdAAAADwAAAGRycy9kb3ducmV2LnhtbERPTYvCMBC9C/6HMII3Tasg2jWKuLjsHrW9eBub2bba&#10;TEoTtbu/3giCt3m8z1muO1OLG7WusqwgHkcgiHOrKy4UZOluNAfhPLLG2jIp+CMH61W/t8RE2zvv&#10;6XbwhQgh7BJUUHrfJFK6vCSDbmwb4sD92tagD7AtpG7xHsJNLSdRNJMGKw4NJTa0LSm/HK5Gwama&#10;ZPi/T78is9hN/U+Xnq/HT6WGg27zAcJT59/il/tbh/nxP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b9BwgAAAN0AAAAPAAAAAAAAAAAAAAAAAJgCAABkcnMvZG93&#10;bnJldi54bWxQSwUGAAAAAAQABAD1AAAAhwMAAAAA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分类六</w:t>
                        </w:r>
                      </w:p>
                    </w:txbxContent>
                  </v:textbox>
                </v:rect>
                <v:rect id="Rectangle 987" o:spid="_x0000_s1663" style="position:absolute;left:2220;top:627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hNsQA&#10;AADdAAAADwAAAGRycy9kb3ducmV2LnhtbERPTWvCQBC9F/wPywi91U1SKJq6iiiReozJpbdpdpqk&#10;zc6G7GpSf323UPA2j/c56+1kOnGlwbWWFcSLCARxZXXLtYKyyJ6WIJxH1thZJgU/5GC7mT2sMdV2&#10;5JyuZ1+LEMIuRQWN930qpasaMugWticO3KcdDPoAh1rqAccQbjqZRNGLNNhyaGiwp31D1ff5YhR8&#10;tEmJt7w4RmaVPfvTVHxd3g9KPc6n3SsIT5O/i//dbzrMj5cJ/H0TTp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vITb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分类七</w:t>
                        </w:r>
                      </w:p>
                    </w:txbxContent>
                  </v:textbox>
                </v:rect>
                <v:rect id="Rectangle 988" o:spid="_x0000_s1664" style="position:absolute;left:2220;top:674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ErcEA&#10;AADdAAAADwAAAGRycy9kb3ducmV2LnhtbERPTYvCMBC9C/6HMMLeNFVBtBpFFBc9ar14G5vZtmsz&#10;KU3U6q83guBtHu9zZovGlOJGtSssK+j3IhDEqdUFZwqOyaY7BuE8ssbSMil4kIPFvN2aYaztnfd0&#10;O/hMhBB2MSrIva9iKV2ak0HXsxVx4P5sbdAHWGdS13gP4aaUgygaSYMFh4YcK1rllF4OV6PgXAyO&#10;+Nwnv5GZbIZ+1yT/19NaqZ9Os5yC8NT4r/jj3uowvz8e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jhK3BAAAA3QAAAA8AAAAAAAAAAAAAAAAAmAIAAGRycy9kb3du&#10;cmV2LnhtbFBLBQYAAAAABAAEAPUAAACGAwAAAAA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分类八</w:t>
                        </w:r>
                      </w:p>
                    </w:txbxContent>
                  </v:textbox>
                </v:rect>
                <v:rect id="Rectangle 989" o:spid="_x0000_s1665" style="position:absolute;left:3795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oc2cIA&#10;AADdAAAADwAAAGRycy9kb3ducmV2LnhtbERPS4vCMBC+C/6HMII3TX2wuF2jiKLoUevF22wz21ab&#10;SWmiVn+9WRC8zcf3nOm8MaW4Ue0KywoG/QgEcWp1wZmCY7LuTUA4j6yxtEwKHuRgPmu3phhre+c9&#10;3Q4+EyGEXYwKcu+rWEqX5mTQ9W1FHLg/Wxv0AdaZ1DXeQ7gp5TCKvqTBgkNDjhUtc0ovh6tR8FsM&#10;j/jcJ5vIfK9Hftck5+tppVS30yx+QHhq/Ef8dm91mD+YjOH/m3C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hzZwgAAAN0AAAAPAAAAAAAAAAAAAAAAAJgCAABkcnMvZG93&#10;bnJldi54bWxQSwUGAAAAAAQABAD1AAAAhwMAAAAA&#10;">
                  <v:textbox>
                    <w:txbxContent>
                      <w:p w:rsidR="008D6FBC" w:rsidRDefault="008D6FBC">
                        <w:r>
                          <w:t>菜品一</w:t>
                        </w:r>
                      </w:p>
                    </w:txbxContent>
                  </v:textbox>
                </v:rect>
                <v:rect id="Rectangle 990" o:spid="_x0000_s1666" style="position:absolute;left:5475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5QsIA&#10;AADdAAAADwAAAGRycy9kb3ducmV2LnhtbERPTYvCMBC9C/6HMII3TVVc3K5RRFH0qPXibbaZbavN&#10;pDRRq7/eLAje5vE+ZzpvTCluVLvCsoJBPwJBnFpdcKbgmKx7ExDOI2ssLZOCBzmYz9qtKcba3nlP&#10;t4PPRAhhF6OC3PsqltKlORl0fVsRB+7P1gZ9gHUmdY33EG5KOYyiL2mw4NCQY0XLnNLL4WoU/BbD&#10;Iz73ySYy3+uR3zXJ+XpaKdXtNIsfEJ4a/xG/3Vsd5g8mY/j/Jp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rlCwgAAAN0AAAAPAAAAAAAAAAAAAAAAAJgCAABkcnMvZG93&#10;bnJldi54bWxQSwUGAAAAAAQABAD1AAAAhwMAAAAA&#10;">
                  <v:textbox>
                    <w:txbxContent>
                      <w:p w:rsidR="008D6FBC" w:rsidRDefault="008D6FBC">
                        <w:r>
                          <w:t>菜品二</w:t>
                        </w:r>
                      </w:p>
                    </w:txbxContent>
                  </v:textbox>
                </v:rect>
                <v:rect id="Rectangle 991" o:spid="_x0000_s1667" style="position:absolute;left:7260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nNcQA&#10;AADdAAAADwAAAGRycy9kb3ducmV2LnhtbERPTWvCQBC9F/oflin01mxiQWzMJohiaY+aXHobs2MS&#10;zc6G7Kppf323UPA2j/c5WTGZXlxpdJ1lBUkUgyCure64UVCV25cFCOeRNfaWScE3OSjyx4cMU21v&#10;vKPr3jcihLBLUUHr/ZBK6eqWDLrIDsSBO9rRoA9wbKQe8RbCTS9ncTyXBjsODS0OtG6pPu8vRsGh&#10;m1X4syvfY/O2ffWfU3m6fG2Uen6aVksQniZ/F/+7P3SYnyzm8PdNO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JzXEAAAA3QAAAA8AAAAAAAAAAAAAAAAAmAIAAGRycy9k&#10;b3ducmV2LnhtbFBLBQYAAAAABAAEAPUAAACJAwAAAAA=&#10;">
                  <v:textbox>
                    <w:txbxContent>
                      <w:p w:rsidR="008D6FBC" w:rsidRDefault="008D6FBC">
                        <w:r>
                          <w:t>菜品三</w:t>
                        </w:r>
                      </w:p>
                    </w:txbxContent>
                  </v:textbox>
                </v:rect>
                <v:rect id="Rectangle 992" o:spid="_x0000_s1668" style="position:absolute;left:9045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CrsIA&#10;AADdAAAADwAAAGRycy9kb3ducmV2LnhtbERPTYvCMBC9C/6HMII3TVVw3a5RRFH0qPXibbaZbavN&#10;pDRRq7/eLAje5vE+ZzpvTCluVLvCsoJBPwJBnFpdcKbgmKx7ExDOI2ssLZOCBzmYz9qtKcba3nlP&#10;t4PPRAhhF6OC3PsqltKlORl0fVsRB+7P1gZ9gHUmdY33EG5KOYyisTRYcGjIsaJlTunlcDUKfovh&#10;EZ/7ZBOZ7/XI75rkfD2tlOp2msUPCE+N/4jf7q0O8weTL/j/Jp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IKuwgAAAN0AAAAPAAAAAAAAAAAAAAAAAJgCAABkcnMvZG93&#10;bnJldi54bWxQSwUGAAAAAAQABAD1AAAAhwMAAAAA&#10;">
                  <v:textbox>
                    <w:txbxContent>
                      <w:p w:rsidR="008D6FBC" w:rsidRDefault="008D6FBC">
                        <w:r>
                          <w:t>菜品四</w:t>
                        </w:r>
                      </w:p>
                    </w:txbxContent>
                  </v:textbox>
                </v:rect>
                <v:rect id="Rectangle 993" o:spid="_x0000_s1669" style="position:absolute;left:3795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cW3MYA&#10;AADdAAAADwAAAGRycy9kb3ducmV2LnhtbESPQW/CMAyF75P4D5En7TZSmDRBIa0mJqZxhPbCzTSm&#10;7dY4VROg49fPh0m72XrP731e56Pr1JWG0Ho2MJsmoIgrb1uuDZTF9nkBKkRki51nMvBDAfJs8rDG&#10;1Pob7+l6iLWSEA4pGmhi7FOtQ9WQwzD1PbFoZz84jLIOtbYD3iTcdXqeJK/aYcvS0GBPm4aq78PF&#10;GTi18xLv++IjccvtS9yNxdfl+G7M0+P4tgIVaYz/5r/rTyv4s4Xgyjcyg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cW3MYAAADdAAAADwAAAAAAAAAAAAAAAACYAgAAZHJz&#10;L2Rvd25yZXYueG1sUEsFBgAAAAAEAAQA9QAAAIsDAAAAAA==&#10;">
                  <v:textbox>
                    <w:txbxContent>
                      <w:p w:rsidR="008D6FBC" w:rsidRDefault="008D6FBC">
                        <w:r>
                          <w:t>菜品一</w:t>
                        </w:r>
                      </w:p>
                    </w:txbxContent>
                  </v:textbox>
                </v:rect>
                <v:rect id="Rectangle 994" o:spid="_x0000_s1670" style="position:absolute;left:5475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zR8EA&#10;AADdAAAADwAAAGRycy9kb3ducmV2LnhtbERPTYvCMBC9C/6HMII3TVUQ7RpFFGU9ar14G5vZttpM&#10;ShO16683guBtHu9zZovGlOJOtSssKxj0IxDEqdUFZwqOyaY3AeE8ssbSMin4JweLebs1w1jbB+/p&#10;fvCZCCHsYlSQe1/FUro0J4OubyviwP3Z2qAPsM6krvERwk0ph1E0lgYLDg05VrTKKb0ebkbBuRge&#10;8blPtpGZbkZ+1ySX22mtVLfTLH9AeGr8V/xx/+owfzCZ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Ls0fBAAAA3QAAAA8AAAAAAAAAAAAAAAAAmAIAAGRycy9kb3du&#10;cmV2LnhtbFBLBQYAAAAABAAEAPUAAACGAwAAAAA=&#10;">
                  <v:textbox>
                    <w:txbxContent>
                      <w:p w:rsidR="008D6FBC" w:rsidRDefault="008D6FBC">
                        <w:r>
                          <w:t>菜品二</w:t>
                        </w:r>
                      </w:p>
                    </w:txbxContent>
                  </v:textbox>
                </v:rect>
                <v:rect id="Rectangle 995" o:spid="_x0000_s1671" style="position:absolute;left:7260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MB8YA&#10;AADdAAAADwAAAGRycy9kb3ducmV2LnhtbESPQW/CMAyF70j8h8hIu0FaJk2jI1RoE9N2hPbCzWtM&#10;W2icqgnQ7dfPh0m72XrP731e56Pr1I2G0Ho2kC4SUMSVty3XBspiN38GFSKyxc4zGfimAPlmOllj&#10;Zv2d93Q7xFpJCIcMDTQx9pnWoWrIYVj4nli0kx8cRlmHWtsB7xLuOr1MkiftsGVpaLCn14aqy+Hq&#10;DHy1yxJ/9sV74la7x/g5Fufr8c2Yh9m4fQEVaYz/5r/rDyv46Ur4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iMB8YAAADdAAAADwAAAAAAAAAAAAAAAACYAgAAZHJz&#10;L2Rvd25yZXYueG1sUEsFBgAAAAAEAAQA9QAAAIsDAAAAAA==&#10;">
                  <v:textbox>
                    <w:txbxContent>
                      <w:p w:rsidR="008D6FBC" w:rsidRDefault="008D6FBC">
                        <w:r>
                          <w:t>菜品三</w:t>
                        </w:r>
                      </w:p>
                    </w:txbxContent>
                  </v:textbox>
                </v:rect>
                <v:rect id="Rectangle 996" o:spid="_x0000_s1672" style="position:absolute;left:3585;top:3001;width:7035;height:4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O48IA&#10;AADdAAAADwAAAGRycy9kb3ducmV2LnhtbERP32vCMBB+H/g/hBN8m2kHjlmNUmWCT8LcQH07mjMp&#10;NpfSRNv998tgsLf7+H7ecj24RjyoC7VnBfk0A0FceV2zUfD1uXt+AxEissbGMyn4pgDr1ehpiYX2&#10;PX/Q4xiNSCEcClRgY2wLKUNlyWGY+pY4cVffOYwJdkbqDvsU7hr5kmWv0mHNqcFiS1tL1e14dwre&#10;28uhnJkgy1O055vf9Dt7MEpNxkO5ABFpiP/iP/dep/n5PIffb9IJ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k7jwgAAAN0AAAAPAAAAAAAAAAAAAAAAAJgCAABkcnMvZG93&#10;bnJldi54bWxQSwUGAAAAAAQABAD1AAAAhwMAAAAA&#10;" filled="f"/>
                <v:rect id="Rectangle 997" o:spid="_x0000_s1673" style="position:absolute;left:9045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368QA&#10;AADdAAAADwAAAGRycy9kb3ducmV2LnhtbERPS2vCQBC+C/0PyxR6MxsjSJO6iihKPeZx6W2anSap&#10;2dmQXTXtr+8WCr3Nx/ec9XYyvbjR6DrLChZRDIK4trrjRkFVHufPIJxH1thbJgVf5GC7eZitMdP2&#10;zjndCt+IEMIuQwWt90MmpatbMugiOxAH7sOOBn2AYyP1iPcQbnqZxPFKGuw4NLQ40L6l+lJcjYL3&#10;LqnwOy9PsUmPS3+eys/r20Gpp8dp9wLC0+T/xX/uVx3mL9IEfr8JJ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2t+vEAAAA3QAAAA8AAAAAAAAAAAAAAAAAmAIAAGRycy9k&#10;b3ducmV2LnhtbFBLBQYAAAAABAAEAPUAAACJAwAAAAA=&#10;">
                  <v:textbox>
                    <w:txbxContent>
                      <w:p w:rsidR="008D6FBC" w:rsidRDefault="008D6FBC">
                        <w:r>
                          <w:t>菜品四</w:t>
                        </w:r>
                      </w:p>
                    </w:txbxContent>
                  </v:textbox>
                </v:rect>
                <v:shape id="Text Box 998" o:spid="_x0000_s1674" type="#_x0000_t202" style="position:absolute;left:9570;top:3157;width:94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TQMQA&#10;AADdAAAADwAAAGRycy9kb3ducmV2LnhtbERPS2sCMRC+F/ofwhR6KZq1io/VKFJosTdf6HXYjLuL&#10;m8mapOv6701B8DYf33Nmi9ZUoiHnS8sKet0EBHFmdcm5gv3uuzMG4QOyxsoyKbiRh8X89WWGqbZX&#10;3lCzDbmIIexTVFCEUKdS+qwgg75ra+LInawzGCJ0udQOrzHcVPIzSYbSYMmxocCavgrKzts/o2A8&#10;WDVH/9tfH7LhqZqEj1Hzc3FKvb+1yymIQG14ih/ulY7ze5M+/H8TT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E0D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购物车</w:t>
                        </w:r>
                      </w:p>
                    </w:txbxContent>
                  </v:textbox>
                </v:shape>
                <v:shape id="Text Box 999" o:spid="_x0000_s1675" type="#_x0000_t202" style="position:absolute;left:3795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FccMA&#10;AADdAAAADwAAAGRycy9kb3ducmV2LnhtbERPS2vCQBC+F/oflhF6qxvFZ3SVUrX1JDR68DhmJw+a&#10;nQ3ZbRL/fbcg9DYf33PW295UoqXGlZYVjIYRCOLU6pJzBZfz4XUBwnlkjZVlUnAnB9vN89MaY207&#10;/qI28bkIIexiVFB4X8dSurQgg25oa+LAZbYx6ANscqkb7EK4qeQ4imbSYMmhocCa3gtKv5Mfo+D0&#10;6Ra3+b69fiQXuzt18wyn40ypl0H/tgLhqff/4of7qMP80XICf9+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4Fcc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0" o:spid="_x0000_s1676" type="#_x0000_t202" style="position:absolute;left:5475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6sMA&#10;AADdAAAADwAAAGRycy9kb3ducmV2LnhtbERPS4vCMBC+C/6HMII3TRVctRpFdt3HSbB68Dg20wc2&#10;k9Jk2+6/3ywseJuP7znbfW8q0VLjSssKZtMIBHFqdcm5guvlfbIC4TyyxsoyKfghB/vdcLDFWNuO&#10;z9QmPhchhF2MCgrv61hKlxZk0E1tTRy4zDYGfYBNLnWDXQg3lZxH0Ys0WHJoKLCm14LSR/JtFJw+&#10;3eq+PLa3j+Rq307dMsPFPFNqPOoPGxCeev8U/7u/dJg/Wy/g7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Kg6s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1" o:spid="_x0000_s1677" type="#_x0000_t202" style="position:absolute;left:7260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+ncMA&#10;AADdAAAADwAAAGRycy9kb3ducmV2LnhtbERPS4vCMBC+C/6HMMLeNFXwVY0iu+7jJFg9eByb6QOb&#10;SWmybfffbxYWvM3H95ztvjeVaKlxpWUF00kEgji1uuRcwfXyPl6BcB5ZY2WZFPyQg/1uONhirG3H&#10;Z2oTn4sQwi5GBYX3dSylSwsy6Ca2Jg5cZhuDPsAml7rBLoSbSs6iaCENlhwaCqzptaD0kXwbBadP&#10;t7ovj+3tI7nat1O3zHA+y5R6GfWHDQhPvX+K/91fOsyfrhfw9004Qe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A+nc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2" o:spid="_x0000_s1678" type="#_x0000_t202" style="position:absolute;left:9045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bBsQA&#10;AADdAAAADwAAAGRycy9kb3ducmV2LnhtbERPS2vCQBC+C/0PyxR6041CG01dRWxtexKMHjyO2cmD&#10;ZmdDdk3iv3cLBW/z8T1nuR5MLTpqXWVZwXQSgSDOrK64UHA67sZzEM4ja6wtk4IbOVivnkZLTLTt&#10;+UBd6gsRQtglqKD0vkmkdFlJBt3ENsSBy21r0AfYFlK32IdwU8tZFL1JgxWHhhIb2paU/aZXo2D/&#10;7eaX+LM7f6Un+7Hv4xxfZ7lSL8/D5h2Ep8E/xP/uHx3mTxcx/H0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mwbEAAAA3QAAAA8AAAAAAAAAAAAAAAAAmAIAAGRycy9k&#10;b3ducmV2LnhtbFBLBQYAAAAABAAEAPUAAACJAwAAAAA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3" o:spid="_x0000_s1679" type="#_x0000_t202" style="position:absolute;left:3795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dMcA&#10;AADdAAAADwAAAGRycy9kb3ducmV2LnhtbESPS0/DQAyE75X4DysjcWs3rQQNodsKtTx6qkTogaPJ&#10;Og+R9UbZJQn/Hh8q9WZrxjOfN7vJtWqgPjSeDSwXCSjiwtuGKwPnz9d5CipEZIutZzLwRwF225vZ&#10;BjPrR/6gIY+VkhAOGRqoY+wyrUNRk8Ow8B2xaKXvHUZZ+0rbHkcJd61eJcmDdtiwNNTY0b6m4if/&#10;dQZO7yH9Xr8MX2/52R9O47rE+1VpzN3t9PwEKtIUr+bL9dEK/vJRcOUbGUFv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DD3THAAAA3QAAAA8AAAAAAAAAAAAAAAAAmAIAAGRy&#10;cy9kb3ducmV2LnhtbFBLBQYAAAAABAAEAPUAAACMAwAAAAA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4" o:spid="_x0000_s1680" type="#_x0000_t202" style="position:absolute;left:5475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+q78MA&#10;AADdAAAADwAAAGRycy9kb3ducmV2LnhtbERPS2vCQBC+C/0PyxR6041Cq0ZXEVtrT4LRQ4/T7OSB&#10;2dmQXZP4712h4G0+vucs172pREuNKy0rGI8iEMSp1SXnCs6n3XAGwnlkjZVlUnAjB+vVy2CJsbYd&#10;H6lNfC5CCLsYFRTe17GULi3IoBvZmjhwmW0M+gCbXOoGuxBuKjmJog9psOTQUGBN24LSS3I1Cg57&#10;N/ubfrW/38nZfh66aYbvk0ypt9d+swDhqfdP8b/7R4f54/kc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+q78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5" o:spid="_x0000_s1681" type="#_x0000_t202" style="position:absolute;left:7260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3icYA&#10;AADdAAAADwAAAGRycy9kb3ducmV2LnhtbESPS2vDMBCE74X+B7GF3Bq5gTxwIpvSpElPgbg+9Lix&#10;1g9qrYyl2s6/rwqF3HaZmW9nd+lkWjFQ7xrLCl7mEQjiwuqGKwX55/vzBoTzyBpby6TgRg7S5PFh&#10;h7G2I19oyHwlAoRdjApq77tYSlfUZNDNbUcctNL2Bn1Y+0rqHscAN61cRNFKGmw4XKixo7eaiu/s&#10;xyg4n9zmuj4MX8cst/vzuC5xuSiVmj1Nr1sQniZ/N/+nP3SoH5Dw900YQS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r3icYAAADdAAAADwAAAAAAAAAAAAAAAACYAgAAZHJz&#10;L2Rvd25yZXYueG1sUEsFBgAAAAAEAAQA9QAAAIs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6" o:spid="_x0000_s1682" type="#_x0000_t202" style="position:absolute;left:9045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SEsMA&#10;AADdAAAADwAAAGRycy9kb3ducmV2LnhtbERPS2vCQBC+F/wPyxS81Y0Bq6SuUmxrPQlGDz2O2ckD&#10;s7Mhu03iv3cFwdt8fM9ZrgdTi45aV1lWMJ1EIIgzqysuFJyOP28LEM4ja6wtk4IrOVivRi9LTLTt&#10;+UBd6gsRQtglqKD0vkmkdFlJBt3ENsSBy21r0AfYFlK32IdwU8s4it6lwYpDQ4kNbUrKLum/UbD/&#10;dYvz/Lv726Yn+7Xv5znO4lyp8evw+QHC0+Cf4od7p8P8OJrC/Ztw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ZSEs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7" o:spid="_x0000_s1683" type="#_x0000_t202" style="position:absolute;left:3795;top:3156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MZcMA&#10;AADdAAAADwAAAGRycy9kb3ducmV2LnhtbERPS2vCQBC+F/wPywje6saAVVJXKT5aT0KjB4/T7ORB&#10;s7Mhuybpv3cFobf5+J6z2gymFh21rrKsYDaNQBBnVldcKLicD69LEM4ja6wtk4I/crBZj15WmGjb&#10;8zd1qS9ECGGXoILS+yaR0mUlGXRT2xAHLretQR9gW0jdYh/CTS3jKHqTBisODSU2tC0p+01vRsHp&#10;yy1/Fvvu+ple7O7UL3Kcx7lSk/Hw8Q7C0+D/xU/3UYf5cRTD45twgl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TMZc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最近热卖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324B0F" w:rsidRDefault="00324B0F" w:rsidP="00324B0F"/>
    <w:p w:rsidR="008D6FBC" w:rsidRDefault="008D6FBC" w:rsidP="008D6FBC">
      <w:pPr>
        <w:pStyle w:val="2"/>
      </w:pPr>
      <w:bookmarkStart w:id="30" w:name="_Toc404440189"/>
      <w:r>
        <w:lastRenderedPageBreak/>
        <w:t>购物车页面</w:t>
      </w:r>
      <w:bookmarkEnd w:id="30"/>
    </w:p>
    <w:p w:rsidR="008D6FBC" w:rsidRDefault="006C339E" w:rsidP="008D6FBC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95104" behindDoc="0" locked="0" layoutInCell="1" allowOverlap="1" wp14:anchorId="0685B79F" wp14:editId="52E1FC05">
                <wp:simplePos x="0" y="0"/>
                <wp:positionH relativeFrom="column">
                  <wp:posOffset>98425</wp:posOffset>
                </wp:positionH>
                <wp:positionV relativeFrom="paragraph">
                  <wp:posOffset>-635</wp:posOffset>
                </wp:positionV>
                <wp:extent cx="5334635" cy="3208020"/>
                <wp:effectExtent l="0" t="0" r="18415" b="11430"/>
                <wp:wrapNone/>
                <wp:docPr id="1203" name="组合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635" cy="3208020"/>
                          <a:chOff x="2010" y="8615"/>
                          <a:chExt cx="9134" cy="5616"/>
                        </a:xfrm>
                      </wpg:grpSpPr>
                      <wps:wsp>
                        <wps:cNvPr id="1204" name="Rectangle 1009"/>
                        <wps:cNvSpPr>
                          <a:spLocks noChangeArrowheads="1"/>
                        </wps:cNvSpPr>
                        <wps:spPr bwMode="auto">
                          <a:xfrm>
                            <a:off x="2010" y="861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2220" y="877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2220" y="9552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Rectangle 1012"/>
                        <wps:cNvSpPr>
                          <a:spLocks noChangeArrowheads="1"/>
                        </wps:cNvSpPr>
                        <wps:spPr bwMode="auto">
                          <a:xfrm>
                            <a:off x="10829" y="9554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Rectangle 1013"/>
                        <wps:cNvSpPr>
                          <a:spLocks noChangeArrowheads="1"/>
                        </wps:cNvSpPr>
                        <wps:spPr bwMode="auto">
                          <a:xfrm>
                            <a:off x="10829" y="10178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Rectangle 1014"/>
                        <wps:cNvSpPr>
                          <a:spLocks noChangeArrowheads="1"/>
                        </wps:cNvSpPr>
                        <wps:spPr bwMode="auto">
                          <a:xfrm>
                            <a:off x="2220" y="10019"/>
                            <a:ext cx="1260" cy="467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2220" y="1048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Rectangle 1016"/>
                        <wps:cNvSpPr>
                          <a:spLocks noChangeArrowheads="1"/>
                        </wps:cNvSpPr>
                        <wps:spPr bwMode="auto">
                          <a:xfrm>
                            <a:off x="2220" y="10955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2220" y="11423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Rectangle 1018"/>
                        <wps:cNvSpPr>
                          <a:spLocks noChangeArrowheads="1"/>
                        </wps:cNvSpPr>
                        <wps:spPr bwMode="auto">
                          <a:xfrm>
                            <a:off x="2220" y="11891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Rectangle 1019"/>
                        <wps:cNvSpPr>
                          <a:spLocks noChangeArrowheads="1"/>
                        </wps:cNvSpPr>
                        <wps:spPr bwMode="auto">
                          <a:xfrm>
                            <a:off x="2220" y="12359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Rectangle 1020"/>
                        <wps:cNvSpPr>
                          <a:spLocks noChangeArrowheads="1"/>
                        </wps:cNvSpPr>
                        <wps:spPr bwMode="auto">
                          <a:xfrm>
                            <a:off x="2220" y="1282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Rectangle 1021"/>
                        <wps:cNvSpPr>
                          <a:spLocks noChangeArrowheads="1"/>
                        </wps:cNvSpPr>
                        <wps:spPr bwMode="auto">
                          <a:xfrm>
                            <a:off x="2220" y="13295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Rectangle 1022"/>
                        <wps:cNvSpPr>
                          <a:spLocks noChangeArrowheads="1"/>
                        </wps:cNvSpPr>
                        <wps:spPr bwMode="auto">
                          <a:xfrm>
                            <a:off x="3585" y="9551"/>
                            <a:ext cx="7035" cy="45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9707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19" name="Group 1024"/>
                        <wpg:cNvGrpSpPr>
                          <a:grpSpLocks/>
                        </wpg:cNvGrpSpPr>
                        <wpg:grpSpPr bwMode="auto">
                          <a:xfrm>
                            <a:off x="3795" y="10643"/>
                            <a:ext cx="6616" cy="936"/>
                            <a:chOff x="3795" y="10643"/>
                            <a:chExt cx="6616" cy="936"/>
                          </a:xfrm>
                        </wpg:grpSpPr>
                        <wps:wsp>
                          <wps:cNvPr id="1220" name="Rectangle 10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10643"/>
                              <a:ext cx="6616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1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1095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2" name="Text Box 10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1095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3" name="Text Box 1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1095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24" name="Group 1029"/>
                          <wpg:cNvGrpSpPr>
                            <a:grpSpLocks/>
                          </wpg:cNvGrpSpPr>
                          <wpg:grpSpPr bwMode="auto">
                            <a:xfrm>
                              <a:off x="9571" y="10805"/>
                              <a:ext cx="630" cy="624"/>
                              <a:chOff x="9571" y="10805"/>
                              <a:chExt cx="630" cy="624"/>
                            </a:xfrm>
                          </wpg:grpSpPr>
                          <wps:wsp>
                            <wps:cNvPr id="1225" name="Oval 10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10805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6" name="Line 1031"/>
                            <wps:cNvCnPr/>
                            <wps:spPr bwMode="auto">
                              <a:xfrm>
                                <a:off x="9676" y="1096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7" name="Line 1032"/>
                            <wps:cNvCnPr/>
                            <wps:spPr bwMode="auto">
                              <a:xfrm flipH="1">
                                <a:off x="9676" y="1096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28" name="AutoShape 10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1096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9" name="AutoShape 1034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1096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0" name="Group 1035"/>
                        <wpg:cNvGrpSpPr>
                          <a:grpSpLocks/>
                        </wpg:cNvGrpSpPr>
                        <wpg:grpSpPr bwMode="auto">
                          <a:xfrm>
                            <a:off x="3795" y="11735"/>
                            <a:ext cx="6616" cy="936"/>
                            <a:chOff x="3795" y="11735"/>
                            <a:chExt cx="6616" cy="936"/>
                          </a:xfrm>
                        </wpg:grpSpPr>
                        <wps:wsp>
                          <wps:cNvPr id="1231" name="Rectangle 10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11735"/>
                              <a:ext cx="6616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2" name="Text Box 10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1204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3" name="Text Box 10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1204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4" name="Text Box 10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1204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35" name="Group 1040"/>
                          <wpg:cNvGrpSpPr>
                            <a:grpSpLocks/>
                          </wpg:cNvGrpSpPr>
                          <wpg:grpSpPr bwMode="auto">
                            <a:xfrm>
                              <a:off x="9571" y="11897"/>
                              <a:ext cx="630" cy="624"/>
                              <a:chOff x="9571" y="11897"/>
                              <a:chExt cx="630" cy="624"/>
                            </a:xfrm>
                          </wpg:grpSpPr>
                          <wps:wsp>
                            <wps:cNvPr id="1236" name="Oval 10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11897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7" name="Line 1042"/>
                            <wps:cNvCnPr/>
                            <wps:spPr bwMode="auto">
                              <a:xfrm>
                                <a:off x="9676" y="12053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8" name="Line 1043"/>
                            <wps:cNvCnPr/>
                            <wps:spPr bwMode="auto">
                              <a:xfrm flipH="1">
                                <a:off x="9676" y="12053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39" name="AutoShape 10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12052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0" name="AutoShape 1045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12052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41" name="Rectangle 1046"/>
                        <wps:cNvSpPr>
                          <a:spLocks noChangeArrowheads="1"/>
                        </wps:cNvSpPr>
                        <wps:spPr bwMode="auto">
                          <a:xfrm>
                            <a:off x="3900" y="13295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Rectangle 1047"/>
                        <wps:cNvSpPr>
                          <a:spLocks noChangeArrowheads="1"/>
                        </wps:cNvSpPr>
                        <wps:spPr bwMode="auto">
                          <a:xfrm>
                            <a:off x="9151" y="13296"/>
                            <a:ext cx="105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下单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Rectangle 1048"/>
                        <wps:cNvSpPr>
                          <a:spLocks noChangeArrowheads="1"/>
                        </wps:cNvSpPr>
                        <wps:spPr bwMode="auto">
                          <a:xfrm>
                            <a:off x="7681" y="1329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03" o:spid="_x0000_s1684" style="position:absolute;margin-left:7.75pt;margin-top:-.05pt;width:420.05pt;height:252.6pt;z-index:251695104;mso-wrap-distance-left:6.75pt;mso-wrap-distance-right:6.75pt" coordorigin="2010,861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">
                <v:rect id="Rectangle 1009" o:spid="_x0000_s1685" style="position:absolute;left:2010;top:861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+/8MA&#10;AADdAAAADwAAAGRycy9kb3ducmV2LnhtbERPTWvCQBC9C/0PyxS86W5jEY2uUlqUetR48TZmxyRt&#10;djZkV4399V1B8DaP9znzZWdrcaHWV441vA0VCOLcmYoLDftsNZiA8AHZYO2YNNzIw3Lx0ptjatyV&#10;t3TZhULEEPYpaihDaFIpfV6SRT90DXHkTq61GCJsC2lavMZwW8tEqbG0WHFsKLGhz5Ly393ZajhW&#10;yR7/ttla2elqFDZd9nM+fGndf+0+ZiACdeEpfri/TZyfqHe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x+/8MAAADdAAAADwAAAAAAAAAAAAAAAACYAgAAZHJzL2Rv&#10;d25yZXYueG1sUEsFBgAAAAAEAAQA9QAAAIgDAAAAAA==&#10;"/>
                <v:rect id="Rectangle 1010" o:spid="_x0000_s1686" style="position:absolute;left:2220;top:877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bZMMA&#10;AADdAAAADwAAAGRycy9kb3ducmV2LnhtbERPTWvCQBC9C/0PyxS86W4jFY2uUlqUetR48TZmxyRt&#10;djZkV4399V1B8DaP9znzZWdrcaHWV441vA0VCOLcmYoLDftsNZiA8AHZYO2YNNzIw3Lx0ptjatyV&#10;t3TZhULEEPYpaihDaFIpfV6SRT90DXHkTq61GCJsC2lavMZwW8tEqbG0WHFsKLGhz5Ly393ZajhW&#10;yR7/ttla2elqFDZd9nM+fGndf+0+ZiACdeEpfri/TZyfqHe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DbZMMAAADdAAAADwAAAAAAAAAAAAAAAACYAgAAZHJzL2Rv&#10;d25yZXYueG1sUEsFBgAAAAAEAAQA9QAAAIgDAAAAAA=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011" o:spid="_x0000_s1687" style="position:absolute;left:2220;top:9552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slMIA&#10;AADdAAAADwAAAGRycy9kb3ducmV2LnhtbERPTWsCMRC9C/6HMEJvbrZLUdkapQiCBwtWLb1ON9Nk&#10;6WayJKmu/94UCr3N433Ocj24TlwoxNazgseiBEHceN2yUXA+bacLEDEha+w8k4IbRVivxqMl1tpf&#10;+Y0ux2REDuFYowKbUl9LGRtLDmPhe+LMffngMGUYjNQBrzncdbIqy5l02HJusNjTxlLzffxxCnZk&#10;/NN+H8zH56s9vOMt6Go+V+phMrw8g0g0pH/xn3un8/yqnMHvN/kE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WyUwgAAAN0AAAAPAAAAAAAAAAAAAAAAAJgCAABkcnMvZG93&#10;bnJldi54bWxQSwUGAAAAAAQABAD1AAAAhwMAAAAA&#10;" fillcolor="#333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首页</w:t>
                        </w:r>
                      </w:p>
                    </w:txbxContent>
                  </v:textbox>
                </v:rect>
                <v:rect id="Rectangle 1012" o:spid="_x0000_s1688" style="position:absolute;left:10829;top:955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7giMMA&#10;AADdAAAADwAAAGRycy9kb3ducmV2LnhtbERPTWvCQBC9C/0PyxS86W4jVI2uUlqUetR48TZmxyRt&#10;djZkV4399V1B8DaP9znzZWdrcaHWV441vA0VCOLcmYoLDftsNZiA8AHZYO2YNNzIw3Lx0ptjatyV&#10;t3TZhULEEPYpaihDaFIpfV6SRT90DXHkTq61GCJsC2lavMZwW8tEqXdpseLYUGJDnyXlv7uz1XCs&#10;kj3+bbO1stPVKGy67Od8+NK6/9p9zEAE6sJT/HB/mzg/UWO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7giMMAAADdAAAADwAAAAAAAAAAAAAAAACYAgAAZHJzL2Rv&#10;d25yZXYueG1sUEsFBgAAAAAEAAQA9QAAAIgDAAAAAA==&#10;"/>
                <v:rect id="Rectangle 1013" o:spid="_x0000_s1689" style="position:absolute;left:10829;top:10178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4rccA&#10;AADdAAAADwAAAGRycy9kb3ducmV2LnhtbESPQWvCQBCF74X+h2UKXoru1tIq0VXaotBDPVQFPQ7Z&#10;MQlmZ0N2jfHfdw4FbzO8N+99M1/2vlYdtbEKbOFlZEAR58FVXFjY79bDKaiYkB3WgcnCjSIsF48P&#10;c8xcuPIvddtUKAnhmKGFMqUm0zrmJXmMo9AQi3YKrccka1to1+JVwn2tx8a8a48VS0OJDX2VlJ+3&#10;F29Bb/bT19tp83lcvU2qnzN1z+bQWTt46j9moBL16W7+v/52gj82givfyAh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9uK3HAAAA3QAAAA8AAAAAAAAAAAAAAAAAmAIAAGRy&#10;cy9kb3ducmV2LnhtbFBLBQYAAAAABAAEAPUAAACMAwAAAAA=&#10;" fillcolor="gray"/>
                <v:rect id="Rectangle 1014" o:spid="_x0000_s1690" style="position:absolute;left:2220;top:10019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2HsMA&#10;AADdAAAADwAAAGRycy9kb3ducmV2LnhtbERP32vCMBB+F/Y/hBvsTdMVFNcZSycKexLmBtvejuaW&#10;FJtLaaKt/70RBr7dx/fzVuXoWnGmPjSeFTzPMhDEtdcNGwVfn7vpEkSIyBpbz6TgQgHK9cNkhYX2&#10;A3/Q+RCNSCEcClRgY+wKKUNtyWGY+Y44cX++dxgT7I3UPQ4p3LUyz7KFdNhwarDY0cZSfTycnIJt&#10;97uv5ibI6jvan6N/G3Z2b5R6ehyrVxCRxngX/7vfdZqfZy9w+yad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2HsMAAADdAAAADwAAAAAAAAAAAAAAAACYAgAAZHJzL2Rv&#10;d25yZXYueG1sUEsFBgAAAAAEAAQA9QAAAIgDAAAAAA==&#10;" filled="f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分类一</w:t>
                        </w:r>
                      </w:p>
                    </w:txbxContent>
                  </v:textbox>
                </v:rect>
                <v:rect id="Rectangle 1015" o:spid="_x0000_s1691" style="position:absolute;left:2220;top:1048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uIcUA&#10;AADdAAAADwAAAGRycy9kb3ducmV2LnhtbESPQW/CMAyF75P4D5GRuI2UTpq2QkAIxMSOUC67mca0&#10;hcapmgCFXz8fJu1m6z2/93m26F2jbtSF2rOByTgBRVx4W3Np4JBvXj9AhYhssfFMBh4UYDEfvMww&#10;s/7OO7rtY6kkhEOGBqoY20zrUFTkMIx9SyzayXcOo6xdqW2Hdwl3jU6T5F07rFkaKmxpVVFx2V+d&#10;gWOdHvC5y78S97l5i999fr7+rI0ZDfvlFFSkPv6b/663VvDTi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u4hxQAAAN0AAAAPAAAAAAAAAAAAAAAAAJgCAABkcnMv&#10;ZG93bnJldi54bWxQSwUGAAAAAAQABAD1AAAAigMAAAAA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分类二</w:t>
                        </w:r>
                      </w:p>
                    </w:txbxContent>
                  </v:textbox>
                </v:rect>
                <v:rect id="Rectangle 1016" o:spid="_x0000_s1692" style="position:absolute;left:2220;top:1095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LusIA&#10;AADdAAAADwAAAGRycy9kb3ducmV2LnhtbERPTYvCMBC9C/6HMMLeNG0FcatRFkVZj1ovexubsa3b&#10;TEoTtbu/3giCt3m8z5kvO1OLG7WusqwgHkUgiHOrKy4UHLPNcArCeWSNtWVS8EcOlot+b46ptnfe&#10;0+3gCxFC2KWooPS+SaV0eUkG3cg2xIE729agD7AtpG7xHsJNLZMomkiDFYeGEhtalZT/Hq5GwalK&#10;jvi/z7aR+dyM/a7LLteftVIfg+5rBsJT59/il/tbh/lJHMP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ku6wgAAAN0AAAAPAAAAAAAAAAAAAAAAAJgCAABkcnMvZG93&#10;bnJldi54bWxQSwUGAAAAAAQABAD1AAAAhwMAAAAA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分类三</w:t>
                        </w:r>
                      </w:p>
                    </w:txbxContent>
                  </v:textbox>
                </v:rect>
                <v:rect id="Rectangle 1017" o:spid="_x0000_s1693" style="position:absolute;left:2220;top:11423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VzcQA&#10;AADdAAAADwAAAGRycy9kb3ducmV2LnhtbERPTWvCQBC9C/0PyxR6MxtTKG3MKqJY2mNMLr2N2TGJ&#10;ZmdDdjVpf323UPA2j/c52XoynbjR4FrLChZRDIK4srrlWkFZ7OevIJxH1thZJgXf5GC9ephlmGo7&#10;ck63g69FCGGXooLG+z6V0lUNGXSR7YkDd7KDQR/gUEs94BjCTSeTOH6RBlsODQ32tG2ouhyuRsGx&#10;TUr8yYv32Lztn/3nVJyvXzulnh6nzRKEp8nfxf/uDx3mJ4sE/r4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A1c3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分类四</w:t>
                        </w:r>
                      </w:p>
                    </w:txbxContent>
                  </v:textbox>
                </v:rect>
                <v:rect id="Rectangle 1018" o:spid="_x0000_s1694" style="position:absolute;left:2220;top:1189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wVs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x7ME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xwVsMAAADdAAAADwAAAAAAAAAAAAAAAACYAgAAZHJzL2Rv&#10;d25yZXYueG1sUEsFBgAAAAAEAAQA9QAAAIgDAAAAAA=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分类五</w:t>
                        </w:r>
                      </w:p>
                    </w:txbxContent>
                  </v:textbox>
                </v:rect>
                <v:rect id="Rectangle 1019" o:spid="_x0000_s1695" style="position:absolute;left:2220;top:12359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oIs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Hy+W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l6CL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分类六</w:t>
                        </w:r>
                      </w:p>
                    </w:txbxContent>
                  </v:textbox>
                </v:rect>
                <v:rect id="Rectangle 1020" o:spid="_x0000_s1696" style="position:absolute;left:2220;top:1282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lNucQA&#10;AADdAAAADwAAAGRycy9kb3ducmV2LnhtbERPTWvCQBC9C/6HZQq96cYUS5u6iigRe0zipbdpdpqk&#10;zc6G7Eajv94tFHqbx/uc1WY0rThT7xrLChbzCARxaXXDlYJTkc5eQDiPrLG1TAqu5GCznk5WmGh7&#10;4YzOua9ECGGXoILa+y6R0pU1GXRz2xEH7sv2Bn2AfSV1j5cQbloZR9GzNNhwaKixo11N5U8+GAWf&#10;TXzCW1YcIvOaPvn3sfgePvZKPT6M2zcQnkb/L/5zH3WYHy+W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Tbn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分类七</w:t>
                        </w:r>
                      </w:p>
                    </w:txbxContent>
                  </v:textbox>
                </v:rect>
                <v:rect id="Rectangle 1021" o:spid="_x0000_s1697" style="position:absolute;left:2220;top:1329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Tzs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seD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7087BAAAA3QAAAA8AAAAAAAAAAAAAAAAAmAIAAGRycy9kb3du&#10;cmV2LnhtbFBLBQYAAAAABAAEAPUAAACG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分类八</w:t>
                        </w:r>
                      </w:p>
                    </w:txbxContent>
                  </v:textbox>
                </v:rect>
                <v:rect id="Rectangle 1022" o:spid="_x0000_s1698" style="position:absolute;left:3585;top:9551;width:7035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kRKsIA&#10;AADdAAAADwAAAGRycy9kb3ducmV2LnhtbERPTWsCMRC9C/6HMAVvmlVoLatRVlHwJKiF1tuwmSaL&#10;m8mySd3tv28Kgrd5vM9ZrntXizu1ofKsYDrJQBCXXldsFHxc9uN3ECEia6w9k4JfCrBeDQdLzLXv&#10;+ET3czQihXDIUYGNscmlDKUlh2HiG+LEffvWYUywNVK32KVwV8tZlr1JhxWnBosNbS2Vt/OPU7Br&#10;rsfi1QRZfEb7dfObbm+PRqnRS18sQETq41P8cB90mj+bzuH/m3S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REqwgAAAN0AAAAPAAAAAAAAAAAAAAAAAJgCAABkcnMvZG93&#10;bnJldi54bWxQSwUGAAAAAAQABAD1AAAAhwMAAAAA&#10;" filled="f"/>
                <v:shape id="Text Box 1023" o:spid="_x0000_s1699" type="#_x0000_t202" style="position:absolute;left:3795;top:9707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tUscA&#10;AADdAAAADwAAAGRycy9kb3ducmV2LnhtbESPzU7DQAyE70h9h5WRuNFNI0GrtNsKFVo4VSL00KPJ&#10;Oj8i642y2yR9e3xA4mZrxjOfN7vJtWqgPjSeDSzmCSjiwtuGKwPnr8PjClSIyBZbz2TgRgF229nd&#10;BjPrR/6kIY+VkhAOGRqoY+wyrUNRk8Mw9x2xaKXvHUZZ+0rbHkcJd61Ok+RZO2xYGmrsaF9T8ZNf&#10;nYHTe1h9L9+GyzE/+9fTuCzxKS2NebifXtagIk3x3/x3/WEFP10Irn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1bVLHAAAA3QAAAA8AAAAAAAAAAAAAAAAAmAIAAGRy&#10;cy9kb3ducmV2LnhtbFBLBQYAAAAABAAEAPUAAACMAwAAAAA=&#10;">
                  <v:stroke dashstyle="dash"/>
                  <v:textbox>
                    <w:txbxContent>
                      <w:p w:rsidR="006C339E" w:rsidRDefault="006C33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购物车</w:t>
                        </w:r>
                      </w:p>
                    </w:txbxContent>
                  </v:textbox>
                </v:shape>
                <v:group id="Group 1024" o:spid="_x0000_s1700" style="position:absolute;left:3795;top:10643;width:6616;height:936" coordorigin="3795,10643" coordsize="6616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04w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4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9OMLFAAAA3QAA&#10;AA8AAAAAAAAAAAAAAAAAqgIAAGRycy9kb3ducmV2LnhtbFBLBQYAAAAABAAEAPoAAACcAwAAAAA=&#10;">
                  <v:rect id="Rectangle 1025" o:spid="_x0000_s1701" style="position:absolute;left:3795;top:10643;width:661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knMUA&#10;AADd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DTVPjlGxlB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iScxQAAAN0AAAAPAAAAAAAAAAAAAAAAAJgCAABkcnMv&#10;ZG93bnJldi54bWxQSwUGAAAAAAQABAD1AAAAigMAAAAA&#10;"/>
                  <v:shape id="Text Box 1026" o:spid="_x0000_s1702" type="#_x0000_t202" style="position:absolute;left:4111;top:109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AN8QA&#10;AADdAAAADwAAAGRycy9kb3ducmV2LnhtbERPS2vCQBC+F/oflin0UnRjLD6iq0ihYm++0OuQHZNg&#10;djbubmP677uFgrf5+J4zX3amFi05X1lWMOgnIIhzqysuFBwPn70JCB+QNdaWScEPeVgunp/mmGl7&#10;5x21+1CIGMI+QwVlCE0mpc9LMuj7tiGO3MU6gyFCV0jt8B7DTS3TJBlJgxXHhhIb+igpv+6/jYLJ&#10;+6Y9+6/h9pSPLvU0vI3b9c0p9frSrWYgAnXhIf53b3Scn6YD+Ps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CgDf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菜名１</w:t>
                          </w:r>
                        </w:p>
                      </w:txbxContent>
                    </v:textbox>
                  </v:shape>
                  <v:shape id="Text Box 1027" o:spid="_x0000_s1703" type="#_x0000_t202" style="position:absolute;left:6106;top:109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eQMQA&#10;AADdAAAADwAAAGRycy9kb3ducmV2LnhtbERPTWvCQBC9F/oflhF6KbppWtSmriKFFr3ZKHodsmMS&#10;zM7G3W2M/94VCr3N433ObNGbRnTkfG1ZwcsoAUFcWF1zqWC3/RpOQfiArLGxTAqu5GExf3yYYabt&#10;hX+oy0MpYgj7DBVUIbSZlL6oyKAf2ZY4ckfrDIYIXSm1w0sMN41Mk2QsDdYcGyps6bOi4pT/GgXT&#10;t1V38OvXzb4YH5v38Dzpvs9OqadBv/wAEagP/+I/90rH+Wmawv2be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QHkD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1028" o:spid="_x0000_s1704" type="#_x0000_t202" style="position:absolute;left:7996;top:109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728QA&#10;AADdAAAADwAAAGRycy9kb3ducmV2LnhtbERPTWvCQBC9C/0PyxR6Ed00itrUVUqhRW82FXsdsmMS&#10;mp1Nd7cx/ntXELzN433Oct2bRnTkfG1ZwfM4AUFcWF1zqWD//TFagPABWWNjmRScycN69TBYYqbt&#10;ib+oy0MpYgj7DBVUIbSZlL6oyKAf25Y4ckfrDIYIXSm1w1MMN41Mk2QmDdYcGyps6b2i4jf/NwoW&#10;003347eT3aGYHZuXMJx3n39OqafH/u0VRKA+3MU390bH+Wk6ges38QS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cu9v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1029" o:spid="_x0000_s1705" style="position:absolute;left:9571;top:10805;width:630;height:624" coordorigin="9571,10805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Bd4c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5IP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Bd4cQAAADdAAAA&#10;DwAAAAAAAAAAAAAAAACqAgAAZHJzL2Rvd25yZXYueG1sUEsFBgAAAAAEAAQA+gAAAJsDAAAAAA==&#10;">
                    <v:oval id="Oval 1030" o:spid="_x0000_s1706" style="position:absolute;left:9571;top:10805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JTMIA&#10;AADdAAAADwAAAGRycy9kb3ducmV2LnhtbERPTWvCQBC9F/wPywi91Y0JEUldRZSCPfTQaO9DdkyC&#10;2dmQHWP677uFQm/zeJ+z2U2uUyMNofVsYLlIQBFX3rZcG7ic317WoIIgW+w8k4FvCrDbzp42WFj/&#10;4E8aS6lVDOFQoIFGpC+0DlVDDsPC98SRu/rBoUQ41NoO+IjhrtNpkqy0w5ZjQ4M9HRqqbuXdGTjW&#10;+3I16kzy7Ho8SX77+njPlsY8z6f9KyihSf7Ff+6TjfPTNIffb+IJ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UlMwgAAAN0AAAAPAAAAAAAAAAAAAAAAAJgCAABkcnMvZG93&#10;bnJldi54bWxQSwUGAAAAAAQABAD1AAAAhwMAAAAA&#10;"/>
                    <v:line id="Line 1031" o:spid="_x0000_s1707" style="position:absolute;visibility:visible;mso-wrap-style:square" from="9676,10961" to="10096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qG9cUAAADdAAAADwAAAGRycy9kb3ducmV2LnhtbERPTWvCQBC9F/wPyxR6q5umECS6iigF&#10;7aFUW6jHMTsm0exs2N0m8d+7BaG3ebzPmS0G04iOnK8tK3gZJyCIC6trLhV8f709T0D4gKyxsUwK&#10;ruRhMR89zDDXtucddftQihjCPkcFVQhtLqUvKjLox7YljtzJOoMhQldK7bCP4aaRaZJk0mDNsaHC&#10;llYVFZf9r1Hw8fqZdcvt+2b42WbHYr07Hs69U+rpcVhOQQQawr/47t7oOD9NM/j7Jp4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qG9cUAAADdAAAADwAAAAAAAAAA&#10;AAAAAAChAgAAZHJzL2Rvd25yZXYueG1sUEsFBgAAAAAEAAQA+QAAAJMDAAAAAA==&#10;"/>
                    <v:line id="Line 1032" o:spid="_x0000_s1708" style="position:absolute;flip:x;visibility:visible;mso-wrap-style:square" from="9676,10961" to="10096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1TkcUAAADdAAAADwAAAGRycy9kb3ducmV2LnhtbERPTWsCMRC9F/ofwgi9lJrtUlpdjSJC&#10;oQcvVVnxNm7GzbKbyZqkuv33TaHQ2zze58yXg+3ElXxoHCt4HmcgiCunG64V7HfvTxMQISJr7ByT&#10;gm8KsFzc382x0O7Gn3TdxlqkEA4FKjAx9oWUoTJkMYxdT5y4s/MWY4K+ltrjLYXbTuZZ9iotNpwa&#10;DPa0NlS12y+rQE42jxe/Or20ZXs4TE1Zlf1xo9TDaFjNQEQa4r/4z/2h0/w8f4P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1TkcUAAADdAAAADwAAAAAAAAAA&#10;AAAAAAChAgAAZHJzL2Rvd25yZXYueG1sUEsFBgAAAAAEAAQA+QAAAJMDAAAAAA==&#10;"/>
                  </v:group>
                  <v:shape id="AutoShape 1033" o:spid="_x0000_s1709" type="#_x0000_t66" style="position:absolute;left:5686;top:10960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L6MYA&#10;AADdAAAADwAAAGRycy9kb3ducmV2LnhtbESPQU/CQBCF7yb+h82YcJMtJRitLMQIBLwQQb1PumPb&#10;2J2tuwst/545mHibyXvz3jfz5eBadaYQG88GJuMMFHHpbcOVgc+Pzf0jqJiQLbaeycCFIiwXtzdz&#10;LKzv+UDnY6qUhHAs0ECdUldoHcuaHMax74hF+/bBYZI1VNoG7CXctTrPsgftsGFpqLGj15rKn+PJ&#10;GTikyaWfrvdhZZ+699nXMN3+vm2NGd0NL8+gEg3p3/x3vbOCn+eCK9/IC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iL6MYAAADdAAAADwAAAAAAAAAAAAAAAACYAgAAZHJz&#10;L2Rvd25yZXYueG1sUEsFBgAAAAAEAAQA9QAAAIsDAAAAAA==&#10;"/>
                  <v:shape id="AutoShape 1034" o:spid="_x0000_s1710" type="#_x0000_t66" style="position:absolute;left:7156;top:10960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/ysIA&#10;AADdAAAADwAAAGRycy9kb3ducmV2LnhtbERPS4vCMBC+C/sfwgh7kTW1B22rURbBZY++UPY2NGNb&#10;bCalydr6740geJuP7zmLVW9qcaPWVZYVTMYRCOLc6ooLBcfD5isB4TyyxtoyKbiTg9XyY7DATNuO&#10;d3Tb+0KEEHYZKii9bzIpXV6SQTe2DXHgLrY16ANsC6lb7EK4qWUcRVNpsOLQUGJD65Ly6/7fKJD9&#10;9qqT2aj7+bvj5XTepOk5TpX6HPbfcxCeev8Wv9y/OsyP4xSe34QT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7/KwgAAAN0AAAAPAAAAAAAAAAAAAAAAAJgCAABkcnMvZG93&#10;bnJldi54bWxQSwUGAAAAAAQABAD1AAAAhwMAAAAA&#10;"/>
                </v:group>
                <v:group id="Group 1035" o:spid="_x0000_s1711" style="position:absolute;left:3795;top:11735;width:6616;height:936" coordorigin="3795,11735" coordsize="6616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LNP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b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Ms0/xgAAAN0A&#10;AAAPAAAAAAAAAAAAAAAAAKoCAABkcnMvZG93bnJldi54bWxQSwUGAAAAAAQABAD6AAAAnQMAAAAA&#10;">
                  <v:rect id="Rectangle 1036" o:spid="_x0000_s1712" style="position:absolute;left:3795;top:11735;width:661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X2s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x8kM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cX2sMAAADdAAAADwAAAAAAAAAAAAAAAACYAgAAZHJzL2Rv&#10;d25yZXYueG1sUEsFBgAAAAAEAAQA9QAAAIgDAAAAAA==&#10;"/>
                  <v:shape id="Text Box 1037" o:spid="_x0000_s1713" type="#_x0000_t202" style="position:absolute;left:4111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mIncQA&#10;AADdAAAADwAAAGRycy9kb3ducmV2LnhtbERPTWvCQBC9C/0PyxR6Ed00itrUVUqhRW82FXsdsmMS&#10;mp1Nd7cx/ntXELzN433Oct2bRnTkfG1ZwfM4AUFcWF1zqWD//TFagPABWWNjmRScycN69TBYYqbt&#10;ib+oy0MpYgj7DBVUIbSZlL6oyKAf25Y4ckfrDIYIXSm1w1MMN41Mk2QmDdYcGyps6b2i4jf/NwoW&#10;003347eT3aGYHZuXMJx3n39OqafH/u0VRKA+3MU390bH+ekkhes38QS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iJ3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菜名２</w:t>
                          </w:r>
                        </w:p>
                      </w:txbxContent>
                    </v:textbox>
                  </v:shape>
                  <v:shape id="Text Box 1038" o:spid="_x0000_s1714" type="#_x0000_t202" style="position:absolute;left:6106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UtBsQA&#10;AADdAAAADwAAAGRycy9kb3ducmV2LnhtbERPTWvCQBC9C/6HZQQvopuaojZ1FREUe7NW7HXIjklo&#10;djbdXWP677uFgrd5vM9ZrjtTi5acrywreJokIIhzqysuFJw/duMFCB+QNdaWScEPeViv+r0lZtre&#10;+Z3aUyhEDGGfoYIyhCaT0uclGfQT2xBH7mqdwRChK6R2eI/hppbTJJlJgxXHhhIb2paUf51uRsHi&#10;+dB++rf0eMln1/oljObt/tspNRx0m1cQgbrwEP+7DzrOn6Yp/H0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FLQb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1039" o:spid="_x0000_s1715" type="#_x0000_t202" style="position:absolute;left:7996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1csQA&#10;AADdAAAADwAAAGRycy9kb3ducmV2LnhtbERPS2sCMRC+C/6HMAUvolkfWLs1iggWe1Mreh024+7S&#10;zWRN4rr9902h4G0+vucsVq2pREPOl5YVjIYJCOLM6pJzBaev7WAOwgdkjZVlUvBDHlbLbmeBqbYP&#10;PlBzDLmIIexTVFCEUKdS+qwgg35oa+LIXa0zGCJ0udQOHzHcVHKcJDNpsOTYUGBNm4Ky7+PdKJhP&#10;d83Ff07252x2rd5C/7X5uDmlei/t+h1EoDY8xf/unY7zx5Mp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tXL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1040" o:spid="_x0000_s1716" style="position:absolute;left:9571;top:11897;width:630;height:624" coordorigin="9571,11897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Vup8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c3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RW6nwwAAAN0AAAAP&#10;AAAAAAAAAAAAAAAAAKoCAABkcnMvZG93bnJldi54bWxQSwUGAAAAAAQABAD6AAAAmgMAAAAA&#10;">
                    <v:oval id="Oval 1041" o:spid="_x0000_s1717" style="position:absolute;left:9571;top:11897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5B5sIA&#10;AADd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zeDx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LkHmwgAAAN0AAAAPAAAAAAAAAAAAAAAAAJgCAABkcnMvZG93&#10;bnJldi54bWxQSwUGAAAAAAQABAD1AAAAhwMAAAAA&#10;"/>
                    <v:line id="Line 1042" o:spid="_x0000_s1718" style="position:absolute;visibility:visible;mso-wrap-style:square" from="9676,12053" to="10096,1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+1s8UAAADdAAAADwAAAGRycy9kb3ducmV2LnhtbERPTWvCQBC9C/0PyxR6000VUkldRVoK&#10;6kGqFtrjmB2T2Oxs2F2T+O+7BcHbPN7nzBa9qUVLzleWFTyPEhDEudUVFwq+Dh/DKQgfkDXWlknB&#10;lTws5g+DGWbadryjdh8KEUPYZ6igDKHJpPR5SQb9yDbEkTtZZzBE6AqpHXYx3NRynCSpNFhxbCix&#10;obeS8t/9xSjYTj7TdrnerPrvdXrM33fHn3PnlHp67JevIAL14S6+uVc6zh9PXuD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+1s8UAAADdAAAADwAAAAAAAAAA&#10;AAAAAAChAgAAZHJzL2Rvd25yZXYueG1sUEsFBgAAAAAEAAQA+QAAAJMDAAAAAA==&#10;"/>
                    <v:line id="Line 1043" o:spid="_x0000_s1719" style="position:absolute;flip:x;visibility:visible;mso-wrap-style:square" from="9676,12053" to="10096,1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tRPsgAAADdAAAADwAAAGRycy9kb3ducmV2LnhtbESPT0sDMRDF74LfIYzgRWzWKqWuTUsR&#10;BA+99A9bvI2bcbPsZrImsV2/vXMoeJvhvXnvN4vV6Ht1opjawAYeJgUo4jrYlhsDh/3b/RxUysgW&#10;+8Bk4JcSrJbXVwssbTjzlk673CgJ4VSiAZfzUGqdakce0yQMxKJ9hegxyxobbSOeJdz3eloUM+2x&#10;ZWlwONCro7rb/XgDer65+47rz6eu6o7HZ1fV1fCxMeb2Zly/gMo05n/z5frdCv70UXDlGxlB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ptRPsgAAADdAAAADwAAAAAA&#10;AAAAAAAAAAChAgAAZHJzL2Rvd25yZXYueG1sUEsFBgAAAAAEAAQA+QAAAJYDAAAAAA==&#10;"/>
                  </v:group>
                  <v:shape id="AutoShape 1044" o:spid="_x0000_s1720" type="#_x0000_t66" style="position:absolute;left:5686;top:12052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24rsMA&#10;AADdAAAADwAAAGRycy9kb3ducmV2LnhtbERPTWvCQBC9F/wPyxR6qxsNlhpdRaqivYhavQ/ZMQnN&#10;zqa7WxP/vVsoeJvH+5zpvDO1uJLzlWUFg34Cgji3uuJCwelr/foOwgdkjbVlUnAjD/NZ72mKmbYt&#10;H+h6DIWIIewzVFCG0GRS+rwkg75vG+LIXawzGCJ0hdQO2xhuajlMkjdpsOLYUGJDHyXl38dfo+AQ&#10;Brc2Xe3cUo+b/ejcpZufz41SL8/dYgIiUBce4n/3Vsf5w3QMf9/E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24rsMAAADdAAAADwAAAAAAAAAAAAAAAACYAgAAZHJzL2Rv&#10;d25yZXYueG1sUEsFBgAAAAAEAAQA9QAAAIgDAAAAAA==&#10;"/>
                  <v:shape id="AutoShape 1045" o:spid="_x0000_s1721" type="#_x0000_t66" style="position:absolute;left:7156;top:12052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z98cA&#10;AADdAAAADwAAAGRycy9kb3ducmV2LnhtbESPT2vCQBDF74V+h2UKXkrdNIg10VVKQfHon1LxNmTH&#10;JJidDdmtid/eORR6m+G9ee83i9XgGnWjLtSeDbyPE1DEhbc1lwa+j+u3GagQkS02nsnAnQKsls9P&#10;C8yt73lPt0MslYRwyNFAFWObax2KihyGsW+JRbv4zmGUtSu17bCXcNfoNEmm2mHN0lBhS18VFdfD&#10;rzOgh93Vzj5e+835jpef0zrLTmlmzOhl+JyDijTEf/Pf9dYKfjoRfvlGRt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y8/fHAAAA3QAAAA8AAAAAAAAAAAAAAAAAmAIAAGRy&#10;cy9kb3ducmV2LnhtbFBLBQYAAAAABAAEAPUAAACMAwAAAAA=&#10;"/>
                </v:group>
                <v:rect id="Rectangle 1046" o:spid="_x0000_s1722" style="position:absolute;left:3900;top:13295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kp8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Hy8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hZKf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1047" o:spid="_x0000_s1723" style="position:absolute;left:9151;top:13296;width:105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60MQA&#10;AADdAAAADwAAAGRycy9kb3ducmV2LnhtbERPTWvCQBC9F/wPyxR6q5umUmrMJohisUeNl97G7Jik&#10;zc6G7EZTf71bKHibx/ucNB9NK87Uu8aygpdpBIK4tLrhSsGh2Dy/g3AeWWNrmRT8koM8mzykmGh7&#10;4R2d974SIYRdggpq77tESlfWZNBNbUccuJPtDfoA+0rqHi8h3LQyjqI3abDh0FBjR6uayp/9YBQc&#10;m/iA113xEZn55tV/jsX38LVW6ulxXC5AeBr9Xfzv3uowP57F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z+tD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下单</w:t>
                        </w:r>
                      </w:p>
                    </w:txbxContent>
                  </v:textbox>
                </v:rect>
                <v:rect id="Rectangle 1048" o:spid="_x0000_s1724" style="position:absolute;left:7681;top:1329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9fS8QA&#10;AADdAAAADwAAAGRycy9kb3ducmV2LnhtbERPS2vCQBC+C/0PyxR6042xSE1dRSwp7VHjxds0O01S&#10;s7Mhu3nUX+8WhN7m43vOejuaWvTUusqygvksAkGcW11xoeCUpdMXEM4ja6wtk4JfcrDdPEzWmGg7&#10;8IH6oy9ECGGXoILS+yaR0uUlGXQz2xAH7tu2Bn2AbSF1i0MIN7WMo2gpDVYcGkpsaF9Sfjl2RsFX&#10;FZ/wesjeI7NKF/5zzH6685tST4/j7hWEp9H/i+/uDx3mx88L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/X0v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返回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Pr="008D6FBC" w:rsidRDefault="008D6FBC" w:rsidP="008D6FBC"/>
    <w:p w:rsidR="008D6FBC" w:rsidRPr="0058414B" w:rsidRDefault="003B7DF1" w:rsidP="008D6FBC">
      <w:pPr>
        <w:pStyle w:val="2"/>
      </w:pPr>
      <w:bookmarkStart w:id="31" w:name="_Toc404440190"/>
      <w:r>
        <w:t>Banner</w:t>
      </w:r>
      <w:r>
        <w:t>详情页面</w:t>
      </w:r>
      <w:bookmarkEnd w:id="31"/>
    </w:p>
    <w:p w:rsidR="008D6FBC" w:rsidRDefault="003B7DF1" w:rsidP="00324B0F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96128" behindDoc="0" locked="0" layoutInCell="1" allowOverlap="1" wp14:anchorId="2D4364B1" wp14:editId="0D7AB651">
                <wp:simplePos x="0" y="0"/>
                <wp:positionH relativeFrom="column">
                  <wp:posOffset>106611</wp:posOffset>
                </wp:positionH>
                <wp:positionV relativeFrom="paragraph">
                  <wp:posOffset>7620</wp:posOffset>
                </wp:positionV>
                <wp:extent cx="5305425" cy="3261360"/>
                <wp:effectExtent l="0" t="0" r="28575" b="15240"/>
                <wp:wrapNone/>
                <wp:docPr id="1244" name="组合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5425" cy="3261360"/>
                          <a:chOff x="2199" y="2064"/>
                          <a:chExt cx="9134" cy="5616"/>
                        </a:xfrm>
                      </wpg:grpSpPr>
                      <wps:wsp>
                        <wps:cNvPr id="1245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2199" y="2064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2370" y="2221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Rectangle 1052"/>
                        <wps:cNvSpPr>
                          <a:spLocks noChangeArrowheads="1"/>
                        </wps:cNvSpPr>
                        <wps:spPr bwMode="auto">
                          <a:xfrm>
                            <a:off x="2370" y="3001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Rectangle 1053"/>
                        <wps:cNvSpPr>
                          <a:spLocks noChangeArrowheads="1"/>
                        </wps:cNvSpPr>
                        <wps:spPr bwMode="auto">
                          <a:xfrm>
                            <a:off x="10979" y="3003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Rectangle 1054"/>
                        <wps:cNvSpPr>
                          <a:spLocks noChangeArrowheads="1"/>
                        </wps:cNvSpPr>
                        <wps:spPr bwMode="auto">
                          <a:xfrm>
                            <a:off x="10979" y="362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Rectangle 1055"/>
                        <wps:cNvSpPr>
                          <a:spLocks noChangeArrowheads="1"/>
                        </wps:cNvSpPr>
                        <wps:spPr bwMode="auto">
                          <a:xfrm>
                            <a:off x="2370" y="3468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2370" y="393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Rectangle 1057"/>
                        <wps:cNvSpPr>
                          <a:spLocks noChangeArrowheads="1"/>
                        </wps:cNvSpPr>
                        <wps:spPr bwMode="auto">
                          <a:xfrm>
                            <a:off x="2370" y="440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Rectangle 1058"/>
                        <wps:cNvSpPr>
                          <a:spLocks noChangeArrowheads="1"/>
                        </wps:cNvSpPr>
                        <wps:spPr bwMode="auto">
                          <a:xfrm>
                            <a:off x="2370" y="487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Rectangle 1059"/>
                        <wps:cNvSpPr>
                          <a:spLocks noChangeArrowheads="1"/>
                        </wps:cNvSpPr>
                        <wps:spPr bwMode="auto">
                          <a:xfrm>
                            <a:off x="2370" y="5340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Rectangle 1060"/>
                        <wps:cNvSpPr>
                          <a:spLocks noChangeArrowheads="1"/>
                        </wps:cNvSpPr>
                        <wps:spPr bwMode="auto">
                          <a:xfrm>
                            <a:off x="2370" y="58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Rectangle 1061"/>
                        <wps:cNvSpPr>
                          <a:spLocks noChangeArrowheads="1"/>
                        </wps:cNvSpPr>
                        <wps:spPr bwMode="auto">
                          <a:xfrm>
                            <a:off x="2370" y="627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" name="Rectangle 1062"/>
                        <wps:cNvSpPr>
                          <a:spLocks noChangeArrowheads="1"/>
                        </wps:cNvSpPr>
                        <wps:spPr bwMode="auto">
                          <a:xfrm>
                            <a:off x="2370" y="674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3735" y="3000"/>
                            <a:ext cx="7035" cy="45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Text Box 1064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3156"/>
                            <a:ext cx="661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Banner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详情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4093"/>
                            <a:ext cx="6615" cy="327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自定义页面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" name="Rectangle 1066"/>
                        <wps:cNvSpPr>
                          <a:spLocks noChangeArrowheads="1"/>
                        </wps:cNvSpPr>
                        <wps:spPr bwMode="auto">
                          <a:xfrm>
                            <a:off x="9301" y="674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44" o:spid="_x0000_s1725" style="position:absolute;margin-left:8.4pt;margin-top:.6pt;width:417.75pt;height:256.8pt;z-index:251696128;mso-wrap-distance-left:6.75pt;mso-wrap-distance-right:6.75pt" coordorigin="2199,2064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">
                <v:rect id="Rectangle 1050" o:spid="_x0000_s1726" style="position:absolute;left:2199;top:2064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ipMMA&#10;AADdAAAADwAAAGRycy9kb3ducmV2LnhtbERPTWvCQBC9C/6HZYTedGNaRaOriMWiR40Xb2N2TKLZ&#10;2ZBdNfXXdwuF3ubxPme+bE0lHtS40rKC4SACQZxZXXKu4Jhu+hMQziNrrCyTgm9ysFx0O3NMtH3y&#10;nh4Hn4sQwi5BBYX3dSKlywoy6Aa2Jg7cxTYGfYBNLnWDzxBuKhlH0VgaLDk0FFjTuqDsdrgbBecy&#10;PuJrn35FZrp597s2vd5Pn0q99drVDISn1v+L/9xbHebHHyP4/Sac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pipMMAAADdAAAADwAAAAAAAAAAAAAAAACYAgAAZHJzL2Rv&#10;d25yZXYueG1sUEsFBgAAAAAEAAQA9QAAAIgDAAAAAA==&#10;"/>
                <v:rect id="Rectangle 1051" o:spid="_x0000_s1727" style="position:absolute;left:2370;top:2221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808IA&#10;AADdAAAADwAAAGRycy9kb3ducmV2LnhtbERPTYvCMBC9C/6HMII3Te2KaNco4qKsR60Xb7PNbNu1&#10;mZQmatdfbwTB2zze58yXranElRpXWlYwGkYgiDOrS84VHNPNYArCeWSNlWVS8E8OlotuZ46Jtjfe&#10;0/XgcxFC2CWooPC+TqR0WUEG3dDWxIH7tY1BH2CTS93gLYSbSsZRNJEGSw4NBda0Lig7Hy5GwU8Z&#10;H/G+T7eRmW0+/K5N/y6nL6X6vXb1CcJT69/il/tbh/nxeAL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PzTwgAAAN0AAAAPAAAAAAAAAAAAAAAAAJgCAABkcnMvZG93&#10;bnJldi54bWxQSwUGAAAAAAQABAD1AAAAhwMAAAAA&#10;">
                  <v:textbox>
                    <w:txbxContent>
                      <w:p w:rsidR="003B7DF1" w:rsidRDefault="003B7DF1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052" o:spid="_x0000_s1728" style="position:absolute;left:2370;top:300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wz8IA&#10;AADdAAAADwAAAGRycy9kb3ducmV2LnhtbERPTWsCMRC9F/ofwhR6q1kX6ZbVKFIoeFBoteJ13IzJ&#10;4mayJKmu/94UCr3N433ObDG4TlwoxNazgvGoAEHceN2yUfC9+3h5AxETssbOMym4UYTF/PFhhrX2&#10;V/6iyzYZkUM41qjAptTXUsbGksM48j1x5k4+OEwZBiN1wGsOd50si+JVOmw5N1js6d1Sc97+OAUr&#10;Mn6yXgdzOG7s5x5vQZdVpdTz07Ccgkg0pH/xn3ul8/xyUsHvN/kE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3DPwgAAAN0AAAAPAAAAAAAAAAAAAAAAAJgCAABkcnMvZG93&#10;bnJldi54bWxQSwUGAAAAAAQABAD1AAAAhwMAAAAA&#10;" fillcolor="#333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首页</w:t>
                        </w:r>
                      </w:p>
                    </w:txbxContent>
                  </v:textbox>
                </v:rect>
                <v:rect id="Rectangle 1053" o:spid="_x0000_s1729" style="position:absolute;left:10979;top:3003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NOsUA&#10;AADdAAAADwAAAGRycy9kb3ducmV2LnhtbESPQW/CMAyF75P2HyJP4jZSOjSNQkDTJhA7QrlwM41p&#10;C41TNQEKv34+TNrN1nt+7/Ns0btGXakLtWcDo2ECirjwtubSwC5fvn6AChHZYuOZDNwpwGL+/DTD&#10;zPobb+i6jaWSEA4ZGqhibDOtQ1GRwzD0LbFoR985jLJ2pbYd3iTcNTpNknftsGZpqLClr4qK8/bi&#10;DBzqdIePTb5K3GT5Fn/6/HTZfxszeOk/p6Ai9fHf/He9toKfjgVXvpER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2806xQAAAN0AAAAPAAAAAAAAAAAAAAAAAJgCAABkcnMv&#10;ZG93bnJldi54bWxQSwUGAAAAAAQABAD1AAAAigMAAAAA&#10;"/>
                <v:rect id="Rectangle 1054" o:spid="_x0000_s1730" style="position:absolute;left:10979;top:36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k9sYA&#10;AADdAAAADwAAAGRycy9kb3ducmV2LnhtbERPTWvCQBC9C/0PyxR6kWZTtW2MrtIWCx7MoVbQ45Ad&#10;k2B2NmS3Mf77riB4m8f7nPmyN7XoqHWVZQUvUQyCOLe64kLB7vf7OQHhPLLG2jIpuJCD5eJhMMdU&#10;2zP/ULf1hQgh7FJUUHrfpFK6vCSDLrINceCOtjXoA2wLqVs8h3BTy1Ecv0mDFYeGEhv6Kik/bf+M&#10;ApntkvHlmH0eVq/v1eZE3TDed0o9PfYfMxCeen8X39xrHeaPJlO4fhNO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k9sYAAADdAAAADwAAAAAAAAAAAAAAAACYAgAAZHJz&#10;L2Rvd25yZXYueG1sUEsFBgAAAAAEAAQA9QAAAIsDAAAAAA==&#10;" fillcolor="gray"/>
                <v:rect id="Rectangle 1055" o:spid="_x0000_s1731" style="position:absolute;left:2370;top:346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wnsUA&#10;AADdAAAADwAAAGRycy9kb3ducmV2LnhtbESPQWsCMRCF74X+hzCF3mq2gkVWo6xFoSehKrTehs2Y&#10;LG4myya623/fORR6m+G9ee+b5XoMrbpTn5rIBl4nBSjiOtqGnYHTcfcyB5UyssU2Mhn4oQTr1ePD&#10;EksbB/6k+yE7JSGcSjTgc+5KrVPtKWCaxI5YtEvsA2ZZe6dtj4OEh1ZPi+JNB2xYGjx29O6pvh5u&#10;wcC2O++rmUu6+sr++xo3w87vnTHPT2O1AJVpzP/mv+sPK/jTm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2jCexQAAAN0AAAAPAAAAAAAAAAAAAAAAAJgCAABkcnMv&#10;ZG93bnJldi54bWxQSwUGAAAAAAQABAD1AAAAigMAAAAA&#10;" filled="f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分类一</w:t>
                        </w:r>
                      </w:p>
                    </w:txbxContent>
                  </v:textbox>
                </v:rect>
                <v:rect id="Rectangle 1056" o:spid="_x0000_s1732" style="position:absolute;left:2370;top:3936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yesQA&#10;AADdAAAADwAAAGRycy9kb3ducmV2LnhtbERPTWvCQBC9C/6HZQq96cYUS5u6iigRe0zipbdpdpqk&#10;zc6G7Eajv94tFHqbx/uc1WY0rThT7xrLChbzCARxaXXDlYJTkc5eQDiPrLG1TAqu5GCznk5WmGh7&#10;4YzOua9ECGGXoILa+y6R0pU1GXRz2xEH7sv2Bn2AfSV1j5cQbloZR9GzNNhwaKixo11N5U8+GAWf&#10;TXzCW1YcIvOaPvn3sfgePvZKPT6M2zcQnkb/L/5zH3WYHy8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48nr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分类二</w:t>
                        </w:r>
                      </w:p>
                    </w:txbxContent>
                  </v:textbox>
                </v:rect>
                <v:rect id="Rectangle 1057" o:spid="_x0000_s1733" style="position:absolute;left:2370;top:440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sDcQA&#10;AADdAAAADwAAAGRycy9kb3ducmV2LnhtbERPTWvCQBC9F/wPyxR6q5umWGrMJohisUeNl97G7Jik&#10;zc6G7EZTf71bKHibx/ucNB9NK87Uu8aygpdpBIK4tLrhSsGh2Dy/g3AeWWNrmRT8koM8mzykmGh7&#10;4R2d974SIYRdggpq77tESlfWZNBNbUccuJPtDfoA+0rqHi8h3LQyjqI3abDh0FBjR6uayp/9YBQc&#10;m/iA113xEZn55tV/jsX38LVW6ulxXC5AeBr9Xfzv3uowP57F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qbA3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分类三</w:t>
                        </w:r>
                      </w:p>
                    </w:txbxContent>
                  </v:textbox>
                </v:rect>
                <v:rect id="Rectangle 1058" o:spid="_x0000_s1734" style="position:absolute;left:2370;top:487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bJlsQA&#10;AADdAAAADwAAAGRycy9kb3ducmV2LnhtbERPS2vCQBC+C/0PyxR6042RSk1dRSwp7VHjxds0O01S&#10;s7Mhu3nUX+8WhN7m43vOejuaWvTUusqygvksAkGcW11xoeCUpdMXEM4ja6wtk4JfcrDdPEzWmGg7&#10;8IH6oy9ECGGXoILS+yaR0uUlGXQz2xAH7tu2Bn2AbSF1i0MIN7WMo2gpDVYcGkpsaF9Sfjl2RsFX&#10;FZ/wesjeI7NKF/5zzH6685tST4/j7hWEp9H/i+/uDx3mx88L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yZb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分类四</w:t>
                        </w:r>
                      </w:p>
                    </w:txbxContent>
                  </v:textbox>
                </v:rect>
                <v:rect id="Rectangle 1059" o:spid="_x0000_s1735" style="position:absolute;left:2370;top:534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R4sMA&#10;AADdAAAADwAAAGRycy9kb3ducmV2LnhtbERPTWvCQBC9C/6HZYTedGNaRaOriMWiR40Xb2N2TKLZ&#10;2ZBdNfXXdwuF3ubxPme+bE0lHtS40rKC4SACQZxZXXKu4Jhu+hMQziNrrCyTgm9ysFx0O3NMtH3y&#10;nh4Hn4sQwi5BBYX3dSKlywoy6Aa2Jg7cxTYGfYBNLnWDzxBuKhlH0VgaLDk0FFjTuqDsdrgbBecy&#10;PuJrn35FZrp597s2vd5Pn0q99drVDISn1v+L/9xbHebHow/4/Sac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9R4sMAAADdAAAADwAAAAAAAAAAAAAAAACYAgAAZHJzL2Rv&#10;d25yZXYueG1sUEsFBgAAAAAEAAQA9QAAAIgDAAAAAA=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分类五</w:t>
                        </w:r>
                      </w:p>
                    </w:txbxContent>
                  </v:textbox>
                </v:rect>
                <v:rect id="Rectangle 1060" o:spid="_x0000_s1736" style="position:absolute;left:2370;top:580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0ecQA&#10;AADdAAAADwAAAGRycy9kb3ducmV2LnhtbERPTWvCQBC9F/oflin0VjemRNo0q4jFokeNl96m2WmS&#10;mp0N2TWJ/npXEHqbx/ucbDGaRvTUudqygukkAkFcWF1zqeCQr1/eQDiPrLGxTArO5GAxf3zIMNV2&#10;4B31e1+KEMIuRQWV920qpSsqMugmtiUO3K/tDPoAu1LqDocQbhoZR9FMGqw5NFTY0qqi4rg/GQU/&#10;dXzAyy7/isz7+tVvx/zv9P2p1PPTuPwA4Wn0/+K7e6PD/DhJ4PZNOEH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9Hn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分类六</w:t>
                        </w:r>
                      </w:p>
                    </w:txbxContent>
                  </v:textbox>
                </v:rect>
                <v:rect id="Rectangle 1061" o:spid="_x0000_s1737" style="position:absolute;left:2370;top:6276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FqDsIA&#10;AADdAAAADwAAAGRycy9kb3ducmV2LnhtbERPTYvCMBC9C/6HMII3Te2iaNco4qKsR60Xb7PNbNu1&#10;mZQmatdfbwTB2zze58yXranElRpXWlYwGkYgiDOrS84VHNPNYArCeWSNlWVS8E8OlotuZ46Jtjfe&#10;0/XgcxFC2CWooPC+TqR0WUEG3dDWxIH7tY1BH2CTS93gLYSbSsZRNJEGSw4NBda0Lig7Hy5GwU8Z&#10;H/G+T7eRmW0+/K5N/y6nL6X6vXb1CcJT69/il/tbh/nxeAL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0WoOwgAAAN0AAAAPAAAAAAAAAAAAAAAAAJgCAABkcnMvZG93&#10;bnJldi54bWxQSwUGAAAAAAQABAD1AAAAhwMAAAAA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分类七</w:t>
                        </w:r>
                      </w:p>
                    </w:txbxContent>
                  </v:textbox>
                </v:rect>
                <v:rect id="Rectangle 1062" o:spid="_x0000_s1738" style="position:absolute;left:2370;top:674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3PlcMA&#10;AADdAAAADwAAAGRycy9kb3ducmV2LnhtbERPS2vCQBC+C/6HZYTedGNKfURXEYtFjxov3sbsmESz&#10;syG7auqv7xYKvc3H95z5sjWVeFDjSssKhoMIBHFmdcm5gmO66U9AOI+ssbJMCr7JwXLR7cwx0fbJ&#10;e3ocfC5CCLsEFRTe14mULivIoBvYmjhwF9sY9AE2udQNPkO4qWQcRSNpsOTQUGBN64Ky2+FuFJzL&#10;+IivffoVmenm3e/a9Ho/fSr11mtXMxCeWv8v/nNvdZgff4zh95twgl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3PlcMAAADdAAAADwAAAAAAAAAAAAAAAACYAgAAZHJzL2Rv&#10;d25yZXYueG1sUEsFBgAAAAAEAAQA9QAAAIgDAAAAAA=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分类八</w:t>
                        </w:r>
                      </w:p>
                    </w:txbxContent>
                  </v:textbox>
                </v:rect>
                <v:rect id="Rectangle 1063" o:spid="_x0000_s1739" style="position:absolute;left:3735;top:3000;width:7035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8mMUA&#10;AADdAAAADwAAAGRycy9kb3ducmV2LnhtbESPQWsCMRCF74X+hzCF3mq2gkVWo6xFoSehKrTehs2Y&#10;LG4myya623/fORR6m+G9ee+b5XoMrbpTn5rIBl4nBSjiOtqGnYHTcfcyB5UyssU2Mhn4oQTr1ePD&#10;EksbB/6k+yE7JSGcSjTgc+5KrVPtKWCaxI5YtEvsA2ZZe6dtj4OEh1ZPi+JNB2xYGjx29O6pvh5u&#10;wcC2O++rmUu6+sr++xo3w87vnTHPT2O1AJVpzP/mv+sPK/jTmeDK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DyYxQAAAN0AAAAPAAAAAAAAAAAAAAAAAJgCAABkcnMv&#10;ZG93bnJldi54bWxQSwUGAAAAAAQABAD1AAAAigMAAAAA&#10;" filled="f"/>
                <v:shape id="Text Box 1064" o:spid="_x0000_s1740" type="#_x0000_t202" style="position:absolute;left:3900;top:3156;width:661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xCcQA&#10;AADdAAAADwAAAGRycy9kb3ducmV2LnhtbERPS2vCQBC+F/wPyxR6q5sGrJq6irS1ehIaPXgcs5MH&#10;zc6G7JrEf+8KQm/z8T1nsRpMLTpqXWVZwds4AkGcWV1xoeB42LzOQDiPrLG2TAqu5GC1HD0tMNG2&#10;51/qUl+IEMIuQQWl900ipctKMujGtiEOXG5bgz7AtpC6xT6Em1rGUfQuDVYcGkps6LOk7C+9GAX7&#10;rZudp9/d6Sc92q99P81xEudKvTwP6w8Qngb/L364dzrMjydzuH8TT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TcQnEAAAA3QAAAA8AAAAAAAAAAAAAAAAAmAIAAGRycy9k&#10;b3ducmV2LnhtbFBLBQYAAAAABAAEAPUAAACJAwAAAAA=&#10;">
                  <v:stroke dashstyle="dash"/>
                  <v:textbox>
                    <w:txbxContent>
                      <w:p w:rsidR="003B7DF1" w:rsidRDefault="003B7DF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Banner </w:t>
                        </w:r>
                        <w:r>
                          <w:rPr>
                            <w:sz w:val="20"/>
                            <w:szCs w:val="20"/>
                          </w:rPr>
                          <w:t>详情</w:t>
                        </w:r>
                      </w:p>
                    </w:txbxContent>
                  </v:textbox>
                </v:shape>
                <v:shape id="Text Box 1065" o:spid="_x0000_s1741" type="#_x0000_t202" style="position:absolute;left:3900;top:4093;width:66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YkiccA&#10;AADdAAAADwAAAGRycy9kb3ducmV2LnhtbESPQWvCQBCF74L/YRmhN93UtqmkriJCwUJRtB70Ns1O&#10;k2B2NmS3Jv33nYPgbYb35r1v5sve1epKbag8G3icJKCIc28rLgwcv97HM1AhIlusPZOBPwqwXAwH&#10;c8ys73hP10MslIRwyNBAGWOTaR3ykhyGiW+IRfvxrcMoa1to22In4a7W0yRJtcOKpaHEhtYl5ZfD&#10;rzNwPnbfz9vti+53nyeKT5sPvLyejXkY9as3UJH6eDffrjdW8Kep8Ms3MoJ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2JInHAAAA3QAAAA8AAAAAAAAAAAAAAAAAmAIAAGRy&#10;cy9kb3ducmV2LnhtbFBLBQYAAAAABAAEAPUAAACMAwAAAAA=&#10;" filled="f">
                  <v:stroke dashstyle="dash"/>
                  <v:textbox>
                    <w:txbxContent>
                      <w:p w:rsidR="003B7DF1" w:rsidRDefault="003B7DF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自定义页面</w:t>
                        </w:r>
                      </w:p>
                    </w:txbxContent>
                  </v:textbox>
                </v:shape>
                <v:rect id="Rectangle 1066" o:spid="_x0000_s1742" style="position:absolute;left:9301;top:674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4x8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sejA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OMfBAAAA3QAAAA8AAAAAAAAAAAAAAAAAmAIAAGRycy9kb3du&#10;cmV2LnhtbFBLBQYAAAAABAAEAPUAAACGAwAAAAA=&#10;">
                  <v:textbox>
                    <w:txbxContent>
                      <w:p w:rsidR="003B7DF1" w:rsidRDefault="003B7DF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返回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6FBC" w:rsidRDefault="008D6FBC" w:rsidP="00324B0F"/>
    <w:p w:rsidR="008D6FBC" w:rsidRDefault="008D6FBC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8D6FBC" w:rsidRPr="00324B0F" w:rsidRDefault="008D6FBC" w:rsidP="00324B0F"/>
    <w:p w:rsidR="00944D00" w:rsidRPr="004C6AD1" w:rsidRDefault="00944D00" w:rsidP="00944D00">
      <w:pPr>
        <w:pStyle w:val="1"/>
      </w:pPr>
      <w:bookmarkStart w:id="32" w:name="_Toc404440191"/>
      <w:r w:rsidRPr="004C6AD1">
        <w:rPr>
          <w:rFonts w:hint="eastAsia"/>
        </w:rPr>
        <w:lastRenderedPageBreak/>
        <w:t>附录</w:t>
      </w:r>
      <w:bookmarkEnd w:id="32"/>
    </w:p>
    <w:p w:rsidR="00944D00" w:rsidRPr="00944D00" w:rsidRDefault="003B7DF1" w:rsidP="00944D00">
      <w:r>
        <w:rPr>
          <w:rFonts w:hint="eastAsia"/>
        </w:rPr>
        <w:t>略</w:t>
      </w:r>
    </w:p>
    <w:sectPr w:rsidR="00944D00" w:rsidRPr="00944D00" w:rsidSect="00721A9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10E" w:rsidRDefault="00A9310E" w:rsidP="00FA0A4F">
      <w:pPr>
        <w:spacing w:after="0" w:line="240" w:lineRule="auto"/>
      </w:pPr>
      <w:r>
        <w:separator/>
      </w:r>
    </w:p>
  </w:endnote>
  <w:endnote w:type="continuationSeparator" w:id="0">
    <w:p w:rsidR="00A9310E" w:rsidRDefault="00A9310E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7415" w:rsidRDefault="00AE7415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553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7415" w:rsidRDefault="00AE74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10E" w:rsidRDefault="00A9310E" w:rsidP="00FA0A4F">
      <w:pPr>
        <w:spacing w:after="0" w:line="240" w:lineRule="auto"/>
      </w:pPr>
      <w:r>
        <w:separator/>
      </w:r>
    </w:p>
  </w:footnote>
  <w:footnote w:type="continuationSeparator" w:id="0">
    <w:p w:rsidR="00A9310E" w:rsidRDefault="00A9310E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E7415" w:rsidRDefault="0005155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 Web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743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E7415" w:rsidRDefault="00051553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 Web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7415" w:rsidRDefault="00AE741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51553" w:rsidRPr="00051553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744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AE7415" w:rsidRDefault="00AE741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51553" w:rsidRPr="00051553">
                      <w:rPr>
                        <w:noProof/>
                        <w:color w:val="FFFFFF" w:themeColor="background1"/>
                      </w:rPr>
                      <w:t>16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5D3478"/>
    <w:multiLevelType w:val="hybridMultilevel"/>
    <w:tmpl w:val="00000000"/>
    <w:lvl w:ilvl="0" w:tplc="FFFFFFFF">
      <w:start w:val="1"/>
      <w:numFmt w:val="decimalFullWidth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7FE4DCA0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5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8C"/>
    <w:rsid w:val="000072FD"/>
    <w:rsid w:val="00030A41"/>
    <w:rsid w:val="00045F37"/>
    <w:rsid w:val="00051553"/>
    <w:rsid w:val="00056371"/>
    <w:rsid w:val="0006487A"/>
    <w:rsid w:val="0006494C"/>
    <w:rsid w:val="00075ED1"/>
    <w:rsid w:val="00090E82"/>
    <w:rsid w:val="000B63E6"/>
    <w:rsid w:val="000B6D9F"/>
    <w:rsid w:val="000E1143"/>
    <w:rsid w:val="00104CAF"/>
    <w:rsid w:val="00145E47"/>
    <w:rsid w:val="00161162"/>
    <w:rsid w:val="001A7B18"/>
    <w:rsid w:val="001B08C7"/>
    <w:rsid w:val="001D2F6F"/>
    <w:rsid w:val="002271C7"/>
    <w:rsid w:val="00231CB0"/>
    <w:rsid w:val="00250074"/>
    <w:rsid w:val="0028109C"/>
    <w:rsid w:val="00285DB9"/>
    <w:rsid w:val="002A71FB"/>
    <w:rsid w:val="002B34EB"/>
    <w:rsid w:val="002D61DA"/>
    <w:rsid w:val="002F7D07"/>
    <w:rsid w:val="00314A02"/>
    <w:rsid w:val="00314AB3"/>
    <w:rsid w:val="00324B0F"/>
    <w:rsid w:val="00331CFE"/>
    <w:rsid w:val="0034467A"/>
    <w:rsid w:val="00355CA1"/>
    <w:rsid w:val="003840EB"/>
    <w:rsid w:val="003B0AE5"/>
    <w:rsid w:val="003B7DF1"/>
    <w:rsid w:val="003C26AC"/>
    <w:rsid w:val="003C478E"/>
    <w:rsid w:val="003D3C26"/>
    <w:rsid w:val="003D7239"/>
    <w:rsid w:val="003E7805"/>
    <w:rsid w:val="00436499"/>
    <w:rsid w:val="00446743"/>
    <w:rsid w:val="00455D07"/>
    <w:rsid w:val="00457CBD"/>
    <w:rsid w:val="0049442A"/>
    <w:rsid w:val="004A428C"/>
    <w:rsid w:val="004C6AD1"/>
    <w:rsid w:val="004F1A46"/>
    <w:rsid w:val="004F5CED"/>
    <w:rsid w:val="0055250B"/>
    <w:rsid w:val="00565ABB"/>
    <w:rsid w:val="0058414B"/>
    <w:rsid w:val="00596703"/>
    <w:rsid w:val="005A54B9"/>
    <w:rsid w:val="005B312B"/>
    <w:rsid w:val="005D39D5"/>
    <w:rsid w:val="005F697E"/>
    <w:rsid w:val="00633E2B"/>
    <w:rsid w:val="00646ECB"/>
    <w:rsid w:val="00667BD2"/>
    <w:rsid w:val="00694089"/>
    <w:rsid w:val="006B2CF6"/>
    <w:rsid w:val="006C339E"/>
    <w:rsid w:val="006C663C"/>
    <w:rsid w:val="006E06E3"/>
    <w:rsid w:val="006E1D4D"/>
    <w:rsid w:val="007100D3"/>
    <w:rsid w:val="007104C2"/>
    <w:rsid w:val="007217CB"/>
    <w:rsid w:val="00721A92"/>
    <w:rsid w:val="0074079A"/>
    <w:rsid w:val="00754907"/>
    <w:rsid w:val="00771DFD"/>
    <w:rsid w:val="007803D7"/>
    <w:rsid w:val="00797FB3"/>
    <w:rsid w:val="007C330D"/>
    <w:rsid w:val="007C483B"/>
    <w:rsid w:val="007E62F1"/>
    <w:rsid w:val="007F6D9C"/>
    <w:rsid w:val="00856551"/>
    <w:rsid w:val="00866B29"/>
    <w:rsid w:val="0088465A"/>
    <w:rsid w:val="008B1030"/>
    <w:rsid w:val="008D6FBC"/>
    <w:rsid w:val="008F4244"/>
    <w:rsid w:val="008F7704"/>
    <w:rsid w:val="00943F21"/>
    <w:rsid w:val="00944D00"/>
    <w:rsid w:val="00945205"/>
    <w:rsid w:val="009460A2"/>
    <w:rsid w:val="009509E2"/>
    <w:rsid w:val="009526A0"/>
    <w:rsid w:val="00965B71"/>
    <w:rsid w:val="00996EF1"/>
    <w:rsid w:val="009B2385"/>
    <w:rsid w:val="009E44EC"/>
    <w:rsid w:val="009F2A4A"/>
    <w:rsid w:val="00A42832"/>
    <w:rsid w:val="00A55CE0"/>
    <w:rsid w:val="00A85AE9"/>
    <w:rsid w:val="00A85F7B"/>
    <w:rsid w:val="00A9310E"/>
    <w:rsid w:val="00AA5CA5"/>
    <w:rsid w:val="00AC0CC1"/>
    <w:rsid w:val="00AD5695"/>
    <w:rsid w:val="00AE7415"/>
    <w:rsid w:val="00AF0C2B"/>
    <w:rsid w:val="00AF53B7"/>
    <w:rsid w:val="00B11293"/>
    <w:rsid w:val="00B14F57"/>
    <w:rsid w:val="00B63508"/>
    <w:rsid w:val="00BA76CA"/>
    <w:rsid w:val="00BE752A"/>
    <w:rsid w:val="00BF560C"/>
    <w:rsid w:val="00BF75D4"/>
    <w:rsid w:val="00C2526B"/>
    <w:rsid w:val="00C33004"/>
    <w:rsid w:val="00C37A2C"/>
    <w:rsid w:val="00C40023"/>
    <w:rsid w:val="00C42C4C"/>
    <w:rsid w:val="00C50840"/>
    <w:rsid w:val="00C52097"/>
    <w:rsid w:val="00CB2D18"/>
    <w:rsid w:val="00CE0767"/>
    <w:rsid w:val="00CE3858"/>
    <w:rsid w:val="00CF72CE"/>
    <w:rsid w:val="00D05F32"/>
    <w:rsid w:val="00D349CA"/>
    <w:rsid w:val="00D353D8"/>
    <w:rsid w:val="00D35A5C"/>
    <w:rsid w:val="00D525C9"/>
    <w:rsid w:val="00D62E93"/>
    <w:rsid w:val="00D838F2"/>
    <w:rsid w:val="00D8523A"/>
    <w:rsid w:val="00D935F9"/>
    <w:rsid w:val="00DA0F71"/>
    <w:rsid w:val="00DE3E4B"/>
    <w:rsid w:val="00DE7FF9"/>
    <w:rsid w:val="00DF55AF"/>
    <w:rsid w:val="00DF5A55"/>
    <w:rsid w:val="00DF7041"/>
    <w:rsid w:val="00E04F19"/>
    <w:rsid w:val="00E17144"/>
    <w:rsid w:val="00E17CB5"/>
    <w:rsid w:val="00E327D4"/>
    <w:rsid w:val="00E441CD"/>
    <w:rsid w:val="00E83437"/>
    <w:rsid w:val="00E92CCB"/>
    <w:rsid w:val="00EF5871"/>
    <w:rsid w:val="00F12FD7"/>
    <w:rsid w:val="00F276DB"/>
    <w:rsid w:val="00F4232F"/>
    <w:rsid w:val="00F51DE6"/>
    <w:rsid w:val="00FA0A4F"/>
    <w:rsid w:val="00F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58414B"/>
    <w:pPr>
      <w:numPr>
        <w:ilvl w:val="1"/>
        <w:numId w:val="39"/>
      </w:numPr>
      <w:spacing w:line="240" w:lineRule="auto"/>
      <w:mirrorIndents/>
      <w:outlineLvl w:val="1"/>
    </w:pPr>
    <w:rPr>
      <w:bCs/>
    </w:r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58414B"/>
    <w:rPr>
      <w:bCs/>
    </w:rPr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4A428C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4A42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58414B"/>
    <w:pPr>
      <w:numPr>
        <w:ilvl w:val="1"/>
        <w:numId w:val="39"/>
      </w:numPr>
      <w:spacing w:line="240" w:lineRule="auto"/>
      <w:mirrorIndents/>
      <w:outlineLvl w:val="1"/>
    </w:pPr>
    <w:rPr>
      <w:bCs/>
    </w:r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58414B"/>
    <w:rPr>
      <w:bCs/>
    </w:rPr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4A428C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4A4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.wang\Desktop\&#39184;&#21381;&#35746;&#39184;&#31995;&#32479;_APP&#31471;UI&#38656;&#27714;&#21407;&#22411;&#22270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A449E5-AD98-4C36-A568-F31C5E8E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餐厅订餐系统_APP端UI需求原型图文档.dotx</Template>
  <TotalTime>49</TotalTime>
  <Pages>17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 Web端UI设计文档</dc:title>
  <dc:subject> </dc:subject>
  <dc:creator>wanglinglong</dc:creator>
  <cp:lastModifiedBy>wanglinglong</cp:lastModifiedBy>
  <cp:revision>116</cp:revision>
  <dcterms:created xsi:type="dcterms:W3CDTF">2014-11-22T08:24:00Z</dcterms:created>
  <dcterms:modified xsi:type="dcterms:W3CDTF">2014-11-23T08:21:00Z</dcterms:modified>
</cp:coreProperties>
</file>