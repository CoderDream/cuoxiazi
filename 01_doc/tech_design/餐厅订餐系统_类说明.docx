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29969057"/>
        <w:docPartObj>
          <w:docPartGallery w:val="Cover Pages"/>
          <w:docPartUnique/>
        </w:docPartObj>
      </w:sdtPr>
      <w:sdtEndPr/>
      <w:sdtContent>
        <w:p w:rsidR="00FA0A4F" w:rsidRPr="00DE3E4B" w:rsidRDefault="00720FB5" w:rsidP="00273036">
          <w:r w:rsidRPr="00DE3E4B"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2336" behindDoc="0" locked="0" layoutInCell="1" allowOverlap="1" wp14:anchorId="6B6FD7B6" wp14:editId="3CB359FA">
                    <wp:simplePos x="0" y="0"/>
                    <wp:positionH relativeFrom="page">
                      <wp:posOffset>971550</wp:posOffset>
                    </wp:positionH>
                    <wp:positionV relativeFrom="paragraph">
                      <wp:posOffset>0</wp:posOffset>
                    </wp:positionV>
                    <wp:extent cx="4000500" cy="1428750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00500" cy="1428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0FB5" w:rsidRPr="008C0F89" w:rsidRDefault="00720FB5" w:rsidP="00720FB5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rFonts w:ascii="楷体" w:hAnsi="楷体"/>
                                    <w:b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8C0F89">
                                  <w:rPr>
                                    <w:rFonts w:ascii="楷体" w:hAnsi="楷体" w:hint="eastAsia"/>
                                    <w:b/>
                                    <w:iCs/>
                                    <w:sz w:val="28"/>
                                    <w:szCs w:val="28"/>
                                  </w:rPr>
                                  <w:t>客户</w:t>
                                </w:r>
                                <w:r w:rsidRPr="008C0F89">
                                  <w:rPr>
                                    <w:rFonts w:ascii="楷体" w:hAnsi="楷体"/>
                                    <w:b/>
                                    <w:iCs/>
                                    <w:sz w:val="28"/>
                                    <w:szCs w:val="28"/>
                                  </w:rPr>
                                  <w:t>名字和logo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6FD7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76.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" filled="f" stroked="f">
                    <v:textbox>
                      <w:txbxContent>
                        <w:p w:rsidR="00720FB5" w:rsidRPr="008C0F89" w:rsidRDefault="00720FB5" w:rsidP="00720FB5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rFonts w:ascii="楷体" w:hAnsi="楷体"/>
                              <w:b/>
                              <w:iCs/>
                              <w:sz w:val="28"/>
                              <w:szCs w:val="28"/>
                            </w:rPr>
                          </w:pPr>
                          <w:r w:rsidRPr="008C0F89">
                            <w:rPr>
                              <w:rFonts w:ascii="楷体" w:hAnsi="楷体" w:hint="eastAsia"/>
                              <w:b/>
                              <w:iCs/>
                              <w:sz w:val="28"/>
                              <w:szCs w:val="28"/>
                            </w:rPr>
                            <w:t>客户</w:t>
                          </w:r>
                          <w:r w:rsidRPr="008C0F89">
                            <w:rPr>
                              <w:rFonts w:ascii="楷体" w:hAnsi="楷体"/>
                              <w:b/>
                              <w:iCs/>
                              <w:sz w:val="28"/>
                              <w:szCs w:val="28"/>
                            </w:rPr>
                            <w:t>名字和logo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</w:p>
        <w:p w:rsidR="00314AB3" w:rsidRPr="00DE3E4B" w:rsidRDefault="00FA0A4F" w:rsidP="00273036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D1B734E" wp14:editId="212365A2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A4F" w:rsidRPr="00AF53B7" w:rsidRDefault="00944EE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placeholder>
                                      <w:docPart w:val="94413798831A493BB489796C6D4805FA"/>
                                    </w:placeholder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A0A4F" w:rsidRPr="00273036">
                                      <w:rPr>
                                        <w:rFonts w:ascii="楷体" w:hAnsi="楷体"/>
                                        <w:sz w:val="72"/>
                                        <w:szCs w:val="72"/>
                                      </w:rPr>
                                      <w:t>[</w:t>
                                    </w:r>
                                    <w:r w:rsidR="004C6AD1" w:rsidRPr="00273036">
                                      <w:rPr>
                                        <w:rFonts w:ascii="楷体" w:hAnsi="楷体" w:hint="eastAsia"/>
                                        <w:sz w:val="72"/>
                                        <w:szCs w:val="72"/>
                                      </w:rPr>
                                      <w:t>项目名_文档名</w:t>
                                    </w:r>
                                    <w:r w:rsidR="00FA0A4F" w:rsidRPr="00273036">
                                      <w:rPr>
                                        <w:rFonts w:ascii="楷体" w:hAnsi="楷体"/>
                                        <w:sz w:val="72"/>
                                        <w:szCs w:val="72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楷体" w:hAnsi="楷体"/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placeholder>
                                    <w:docPart w:val="6F9A84F2C9EA458F86528FD7B637204E"/>
                                  </w:placeholder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273036" w:rsidRDefault="00FA0A4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楷体" w:hAnsi="楷体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273036">
                                      <w:rPr>
                                        <w:rFonts w:ascii="楷体" w:hAnsi="楷体"/>
                                        <w:caps/>
                                        <w:sz w:val="28"/>
                                        <w:szCs w:val="28"/>
                                      </w:rPr>
                                      <w:t>[</w:t>
                                    </w:r>
                                    <w:r w:rsidR="004C6AD1" w:rsidRPr="00273036">
                                      <w:rPr>
                                        <w:rFonts w:ascii="楷体" w:hAnsi="楷体"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>项目</w:t>
                                    </w:r>
                                    <w:r w:rsidR="004C6AD1" w:rsidRPr="00273036">
                                      <w:rPr>
                                        <w:rFonts w:ascii="楷体" w:hAnsi="楷体"/>
                                        <w:caps/>
                                        <w:sz w:val="28"/>
                                        <w:szCs w:val="28"/>
                                      </w:rPr>
                                      <w:t>ID</w:t>
                                    </w:r>
                                    <w:r w:rsidRPr="00273036">
                                      <w:rPr>
                                        <w:rFonts w:ascii="楷体" w:hAnsi="楷体"/>
                                        <w:caps/>
                                        <w:sz w:val="28"/>
                                        <w:szCs w:val="28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楷体" w:hAnsi="楷体"/>
                                    <w:caps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273036" w:rsidRDefault="00B2249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rFonts w:ascii="楷体" w:hAnsi="楷体"/>
                                        <w:caps/>
                                      </w:rPr>
                                    </w:pPr>
                                    <w:r>
                                      <w:rPr>
                                        <w:rFonts w:ascii="楷体" w:hAnsi="楷体"/>
                                        <w:caps/>
                                      </w:rPr>
                                      <w:t>Zhi Luo</w:t>
                                    </w:r>
                                  </w:p>
                                </w:sdtContent>
                              </w:sdt>
                              <w:p w:rsidR="00FA0A4F" w:rsidRPr="00273036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rFonts w:ascii="楷体" w:hAnsi="楷体"/>
                                    <w:caps/>
                                  </w:rPr>
                                </w:pPr>
                              </w:p>
                              <w:p w:rsidR="00FA0A4F" w:rsidRPr="00273036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rFonts w:ascii="楷体" w:hAnsi="楷体"/>
                                    <w:caps/>
                                  </w:rPr>
                                </w:pPr>
                                <w:r w:rsidRPr="00273036">
                                  <w:rPr>
                                    <w:rFonts w:ascii="楷体" w:hAnsi="楷体" w:hint="eastAsia"/>
                                    <w:caps/>
                                  </w:rPr>
                                  <w:t>日期</w:t>
                                </w:r>
                                <w:r w:rsidRPr="00273036">
                                  <w:rPr>
                                    <w:rFonts w:ascii="楷体" w:hAnsi="楷体"/>
                                    <w:caps/>
                                  </w:rPr>
                                  <w:t>：</w:t>
                                </w:r>
                                <w:r w:rsidR="00A85F7B" w:rsidRPr="00273036">
                                  <w:rPr>
                                    <w:rFonts w:ascii="楷体" w:hAnsi="楷体"/>
                                    <w:caps/>
                                  </w:rPr>
                                  <w:fldChar w:fldCharType="begin"/>
                                </w:r>
                                <w:r w:rsidR="00A85F7B" w:rsidRPr="00273036">
                                  <w:rPr>
                                    <w:rFonts w:ascii="楷体" w:hAnsi="楷体"/>
                                    <w:caps/>
                                  </w:rPr>
                                  <w:instrText xml:space="preserve"> DATE \@ "yyyy-MM-dd" </w:instrText>
                                </w:r>
                                <w:r w:rsidR="00A85F7B" w:rsidRPr="00273036">
                                  <w:rPr>
                                    <w:rFonts w:ascii="楷体" w:hAnsi="楷体"/>
                                    <w:caps/>
                                  </w:rPr>
                                  <w:fldChar w:fldCharType="separate"/>
                                </w:r>
                                <w:r w:rsidR="00B22493">
                                  <w:rPr>
                                    <w:rFonts w:ascii="楷体" w:hAnsi="楷体"/>
                                    <w:caps/>
                                    <w:noProof/>
                                  </w:rPr>
                                  <w:t>2014-12-07</w:t>
                                </w:r>
                                <w:r w:rsidR="00A85F7B" w:rsidRPr="00273036">
                                  <w:rPr>
                                    <w:rFonts w:ascii="楷体" w:hAnsi="楷体"/>
                                    <w:caps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D1B734E" id="Text Box 131" o:spid="_x0000_s1027" type="#_x0000_t202" style="position:absolute;left:0;text-align:left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FA0A4F" w:rsidRPr="00AF53B7" w:rsidRDefault="00944EE6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placeholder>
                                <w:docPart w:val="94413798831A493BB489796C6D4805FA"/>
                              </w:placeholder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A0A4F" w:rsidRPr="00273036">
                                <w:rPr>
                                  <w:rFonts w:ascii="楷体" w:hAnsi="楷体"/>
                                  <w:sz w:val="72"/>
                                  <w:szCs w:val="72"/>
                                </w:rPr>
                                <w:t>[</w:t>
                              </w:r>
                              <w:r w:rsidR="004C6AD1" w:rsidRPr="00273036">
                                <w:rPr>
                                  <w:rFonts w:ascii="楷体" w:hAnsi="楷体" w:hint="eastAsia"/>
                                  <w:sz w:val="72"/>
                                  <w:szCs w:val="72"/>
                                </w:rPr>
                                <w:t>项目名_文档名</w:t>
                              </w:r>
                              <w:r w:rsidR="00FA0A4F" w:rsidRPr="00273036">
                                <w:rPr>
                                  <w:rFonts w:ascii="楷体" w:hAnsi="楷体"/>
                                  <w:sz w:val="72"/>
                                  <w:szCs w:val="72"/>
                                </w:rPr>
                                <w:t>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楷体" w:hAnsi="楷体"/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placeholder>
                              <w:docPart w:val="6F9A84F2C9EA458F86528FD7B637204E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273036" w:rsidRDefault="00FA0A4F">
                              <w:pPr>
                                <w:pStyle w:val="NoSpacing"/>
                                <w:spacing w:before="40" w:after="40"/>
                                <w:rPr>
                                  <w:rFonts w:ascii="楷体" w:hAnsi="楷体"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273036">
                                <w:rPr>
                                  <w:rFonts w:ascii="楷体" w:hAnsi="楷体"/>
                                  <w:caps/>
                                  <w:sz w:val="28"/>
                                  <w:szCs w:val="28"/>
                                </w:rPr>
                                <w:t>[</w:t>
                              </w:r>
                              <w:r w:rsidR="004C6AD1" w:rsidRPr="00273036">
                                <w:rPr>
                                  <w:rFonts w:ascii="楷体" w:hAnsi="楷体" w:hint="eastAsia"/>
                                  <w:caps/>
                                  <w:sz w:val="28"/>
                                  <w:szCs w:val="28"/>
                                </w:rPr>
                                <w:t>项目</w:t>
                              </w:r>
                              <w:r w:rsidR="004C6AD1" w:rsidRPr="00273036">
                                <w:rPr>
                                  <w:rFonts w:ascii="楷体" w:hAnsi="楷体"/>
                                  <w:caps/>
                                  <w:sz w:val="28"/>
                                  <w:szCs w:val="28"/>
                                </w:rPr>
                                <w:t>ID</w:t>
                              </w:r>
                              <w:r w:rsidRPr="00273036">
                                <w:rPr>
                                  <w:rFonts w:ascii="楷体" w:hAnsi="楷体"/>
                                  <w:caps/>
                                  <w:sz w:val="28"/>
                                  <w:szCs w:val="28"/>
                                </w:rPr>
                                <w:t>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楷体" w:hAnsi="楷体"/>
                              <w:caps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273036" w:rsidRDefault="00B22493">
                              <w:pPr>
                                <w:pStyle w:val="NoSpacing"/>
                                <w:spacing w:before="80" w:after="40"/>
                                <w:rPr>
                                  <w:rFonts w:ascii="楷体" w:hAnsi="楷体"/>
                                  <w:caps/>
                                </w:rPr>
                              </w:pPr>
                              <w:r>
                                <w:rPr>
                                  <w:rFonts w:ascii="楷体" w:hAnsi="楷体"/>
                                  <w:caps/>
                                </w:rPr>
                                <w:t>Zhi Luo</w:t>
                              </w:r>
                            </w:p>
                          </w:sdtContent>
                        </w:sdt>
                        <w:p w:rsidR="00FA0A4F" w:rsidRPr="00273036" w:rsidRDefault="00FA0A4F">
                          <w:pPr>
                            <w:pStyle w:val="NoSpacing"/>
                            <w:spacing w:before="80" w:after="40"/>
                            <w:rPr>
                              <w:rFonts w:ascii="楷体" w:hAnsi="楷体"/>
                              <w:caps/>
                            </w:rPr>
                          </w:pPr>
                        </w:p>
                        <w:p w:rsidR="00FA0A4F" w:rsidRPr="00273036" w:rsidRDefault="00FA0A4F">
                          <w:pPr>
                            <w:pStyle w:val="NoSpacing"/>
                            <w:spacing w:before="80" w:after="40"/>
                            <w:rPr>
                              <w:rFonts w:ascii="楷体" w:hAnsi="楷体"/>
                              <w:caps/>
                            </w:rPr>
                          </w:pPr>
                          <w:r w:rsidRPr="00273036">
                            <w:rPr>
                              <w:rFonts w:ascii="楷体" w:hAnsi="楷体" w:hint="eastAsia"/>
                              <w:caps/>
                            </w:rPr>
                            <w:t>日期</w:t>
                          </w:r>
                          <w:r w:rsidRPr="00273036">
                            <w:rPr>
                              <w:rFonts w:ascii="楷体" w:hAnsi="楷体"/>
                              <w:caps/>
                            </w:rPr>
                            <w:t>：</w:t>
                          </w:r>
                          <w:r w:rsidR="00A85F7B" w:rsidRPr="00273036">
                            <w:rPr>
                              <w:rFonts w:ascii="楷体" w:hAnsi="楷体"/>
                              <w:caps/>
                            </w:rPr>
                            <w:fldChar w:fldCharType="begin"/>
                          </w:r>
                          <w:r w:rsidR="00A85F7B" w:rsidRPr="00273036">
                            <w:rPr>
                              <w:rFonts w:ascii="楷体" w:hAnsi="楷体"/>
                              <w:caps/>
                            </w:rPr>
                            <w:instrText xml:space="preserve"> DATE \@ "yyyy-MM-dd" </w:instrText>
                          </w:r>
                          <w:r w:rsidR="00A85F7B" w:rsidRPr="00273036">
                            <w:rPr>
                              <w:rFonts w:ascii="楷体" w:hAnsi="楷体"/>
                              <w:caps/>
                            </w:rPr>
                            <w:fldChar w:fldCharType="separate"/>
                          </w:r>
                          <w:r w:rsidR="00B22493">
                            <w:rPr>
                              <w:rFonts w:ascii="楷体" w:hAnsi="楷体"/>
                              <w:caps/>
                              <w:noProof/>
                            </w:rPr>
                            <w:t>2014-12-07</w:t>
                          </w:r>
                          <w:r w:rsidR="00A85F7B" w:rsidRPr="00273036">
                            <w:rPr>
                              <w:rFonts w:ascii="楷体" w:hAnsi="楷体"/>
                              <w:caps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273036" w:rsidRDefault="00FA0A4F" w:rsidP="00273036">
      <w:r w:rsidRPr="00273036">
        <w:rPr>
          <w:rFonts w:hint="eastAsia"/>
        </w:rPr>
        <w:lastRenderedPageBreak/>
        <w:t>文档版本</w:t>
      </w:r>
      <w:r w:rsidRPr="00273036">
        <w:t>历史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273036" w:rsidTr="00FA0A4F">
        <w:tc>
          <w:tcPr>
            <w:tcW w:w="1726" w:type="dxa"/>
          </w:tcPr>
          <w:p w:rsidR="00FA0A4F" w:rsidRPr="00273036" w:rsidRDefault="00FA0A4F" w:rsidP="00273036">
            <w:r w:rsidRPr="00273036">
              <w:rPr>
                <w:rFonts w:hint="eastAsia"/>
              </w:rPr>
              <w:t>版本号</w:t>
            </w:r>
          </w:p>
        </w:tc>
        <w:tc>
          <w:tcPr>
            <w:tcW w:w="1726" w:type="dxa"/>
          </w:tcPr>
          <w:p w:rsidR="00FA0A4F" w:rsidRPr="00273036" w:rsidRDefault="00FA0A4F" w:rsidP="00273036">
            <w:r w:rsidRPr="00273036">
              <w:rPr>
                <w:rFonts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273036" w:rsidRDefault="00FA0A4F" w:rsidP="00273036">
            <w:r w:rsidRPr="00273036">
              <w:rPr>
                <w:rFonts w:hint="eastAsia"/>
              </w:rPr>
              <w:t>修订人</w:t>
            </w:r>
          </w:p>
        </w:tc>
        <w:tc>
          <w:tcPr>
            <w:tcW w:w="1726" w:type="dxa"/>
          </w:tcPr>
          <w:p w:rsidR="00FA0A4F" w:rsidRPr="00273036" w:rsidRDefault="00FA0A4F" w:rsidP="00273036">
            <w:r w:rsidRPr="00273036">
              <w:rPr>
                <w:rFonts w:hint="eastAsia"/>
              </w:rPr>
              <w:t>审核</w:t>
            </w:r>
            <w:r w:rsidRPr="00273036">
              <w:t>人</w:t>
            </w:r>
          </w:p>
        </w:tc>
        <w:tc>
          <w:tcPr>
            <w:tcW w:w="2541" w:type="dxa"/>
          </w:tcPr>
          <w:p w:rsidR="00FA0A4F" w:rsidRPr="00273036" w:rsidRDefault="00FA0A4F" w:rsidP="00273036">
            <w:r w:rsidRPr="00273036">
              <w:rPr>
                <w:rFonts w:hint="eastAsia"/>
              </w:rPr>
              <w:t>变更内容</w:t>
            </w:r>
          </w:p>
        </w:tc>
      </w:tr>
      <w:tr w:rsidR="007104C2" w:rsidRPr="00273036" w:rsidTr="00FA0A4F">
        <w:tc>
          <w:tcPr>
            <w:tcW w:w="1726" w:type="dxa"/>
          </w:tcPr>
          <w:p w:rsidR="00FA0A4F" w:rsidRPr="00273036" w:rsidRDefault="00FA0A4F" w:rsidP="00273036"/>
        </w:tc>
        <w:tc>
          <w:tcPr>
            <w:tcW w:w="1726" w:type="dxa"/>
          </w:tcPr>
          <w:p w:rsidR="00FA0A4F" w:rsidRPr="00273036" w:rsidRDefault="00FA0A4F" w:rsidP="00273036"/>
        </w:tc>
        <w:tc>
          <w:tcPr>
            <w:tcW w:w="1726" w:type="dxa"/>
          </w:tcPr>
          <w:p w:rsidR="00FA0A4F" w:rsidRPr="00273036" w:rsidRDefault="00FA0A4F" w:rsidP="00273036"/>
        </w:tc>
        <w:tc>
          <w:tcPr>
            <w:tcW w:w="1726" w:type="dxa"/>
          </w:tcPr>
          <w:p w:rsidR="00FA0A4F" w:rsidRPr="00273036" w:rsidRDefault="00FA0A4F" w:rsidP="00273036"/>
        </w:tc>
        <w:tc>
          <w:tcPr>
            <w:tcW w:w="2541" w:type="dxa"/>
          </w:tcPr>
          <w:p w:rsidR="00FA0A4F" w:rsidRPr="00273036" w:rsidRDefault="00FA0A4F" w:rsidP="00273036"/>
        </w:tc>
      </w:tr>
      <w:tr w:rsidR="007104C2" w:rsidRPr="00273036" w:rsidTr="00FA0A4F">
        <w:tc>
          <w:tcPr>
            <w:tcW w:w="1726" w:type="dxa"/>
          </w:tcPr>
          <w:p w:rsidR="00FA0A4F" w:rsidRPr="00273036" w:rsidRDefault="00FA0A4F" w:rsidP="00273036"/>
        </w:tc>
        <w:tc>
          <w:tcPr>
            <w:tcW w:w="1726" w:type="dxa"/>
          </w:tcPr>
          <w:p w:rsidR="00FA0A4F" w:rsidRPr="00273036" w:rsidRDefault="00FA0A4F" w:rsidP="00273036"/>
        </w:tc>
        <w:tc>
          <w:tcPr>
            <w:tcW w:w="1726" w:type="dxa"/>
          </w:tcPr>
          <w:p w:rsidR="00FA0A4F" w:rsidRPr="00273036" w:rsidRDefault="00FA0A4F" w:rsidP="00273036"/>
        </w:tc>
        <w:tc>
          <w:tcPr>
            <w:tcW w:w="1726" w:type="dxa"/>
          </w:tcPr>
          <w:p w:rsidR="00FA0A4F" w:rsidRPr="00273036" w:rsidRDefault="00FA0A4F" w:rsidP="00273036"/>
        </w:tc>
        <w:tc>
          <w:tcPr>
            <w:tcW w:w="2541" w:type="dxa"/>
          </w:tcPr>
          <w:p w:rsidR="00FA0A4F" w:rsidRPr="00273036" w:rsidRDefault="00FA0A4F" w:rsidP="00273036"/>
        </w:tc>
      </w:tr>
      <w:tr w:rsidR="007104C2" w:rsidRPr="00273036" w:rsidTr="00FA0A4F">
        <w:tc>
          <w:tcPr>
            <w:tcW w:w="1726" w:type="dxa"/>
          </w:tcPr>
          <w:p w:rsidR="00FA0A4F" w:rsidRPr="00273036" w:rsidRDefault="00FA0A4F" w:rsidP="00273036"/>
        </w:tc>
        <w:tc>
          <w:tcPr>
            <w:tcW w:w="1726" w:type="dxa"/>
          </w:tcPr>
          <w:p w:rsidR="00FA0A4F" w:rsidRPr="00273036" w:rsidRDefault="00FA0A4F" w:rsidP="00273036"/>
        </w:tc>
        <w:tc>
          <w:tcPr>
            <w:tcW w:w="1726" w:type="dxa"/>
          </w:tcPr>
          <w:p w:rsidR="00FA0A4F" w:rsidRPr="00273036" w:rsidRDefault="00FA0A4F" w:rsidP="00273036"/>
        </w:tc>
        <w:tc>
          <w:tcPr>
            <w:tcW w:w="1726" w:type="dxa"/>
          </w:tcPr>
          <w:p w:rsidR="00FA0A4F" w:rsidRPr="00273036" w:rsidRDefault="00FA0A4F" w:rsidP="00273036"/>
        </w:tc>
        <w:tc>
          <w:tcPr>
            <w:tcW w:w="2541" w:type="dxa"/>
          </w:tcPr>
          <w:p w:rsidR="00FA0A4F" w:rsidRPr="00273036" w:rsidRDefault="00FA0A4F" w:rsidP="00273036"/>
        </w:tc>
      </w:tr>
    </w:tbl>
    <w:p w:rsidR="00FA0A4F" w:rsidRPr="00DE3E4B" w:rsidRDefault="00FA0A4F" w:rsidP="00273036"/>
    <w:p w:rsidR="00FA0A4F" w:rsidRPr="00DE3E4B" w:rsidRDefault="00FA0A4F" w:rsidP="00273036">
      <w:r w:rsidRPr="00DE3E4B">
        <w:br w:type="page"/>
      </w:r>
    </w:p>
    <w:sdt>
      <w:sdtPr>
        <w:rPr>
          <w:rFonts w:cstheme="minorBidi"/>
          <w:b w:val="0"/>
          <w:sz w:val="24"/>
          <w:szCs w:val="24"/>
        </w:rPr>
        <w:id w:val="35625829"/>
        <w:docPartObj>
          <w:docPartGallery w:val="Table of Contents"/>
          <w:docPartUnique/>
        </w:docPartObj>
      </w:sdtPr>
      <w:sdtEndPr>
        <w:rPr>
          <w:bCs/>
          <w:noProof/>
          <w:szCs w:val="22"/>
        </w:rPr>
      </w:sdtEndPr>
      <w:sdtContent>
        <w:p w:rsidR="00273036" w:rsidRDefault="00273036" w:rsidP="006444D5">
          <w:pPr>
            <w:pStyle w:val="TOCHeading"/>
            <w:numPr>
              <w:ilvl w:val="0"/>
              <w:numId w:val="0"/>
            </w:numPr>
            <w:ind w:left="432"/>
          </w:pPr>
          <w:r>
            <w:rPr>
              <w:rFonts w:hint="eastAsia"/>
            </w:rPr>
            <w:t>目录</w:t>
          </w:r>
        </w:p>
        <w:p w:rsidR="00DC1B9C" w:rsidRDefault="00273036">
          <w:pPr>
            <w:pStyle w:val="TOC1"/>
            <w:tabs>
              <w:tab w:val="left" w:pos="1100"/>
              <w:tab w:val="right" w:leader="dot" w:pos="8630"/>
            </w:tabs>
            <w:rPr>
              <w:rFonts w:cstheme="minorBid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753612" w:history="1">
            <w:r w:rsidR="00DC1B9C" w:rsidRPr="00837C77">
              <w:rPr>
                <w:rStyle w:val="Hyperlink"/>
                <w:noProof/>
              </w:rPr>
              <w:t>1</w:t>
            </w:r>
            <w:r w:rsidR="00DC1B9C">
              <w:rPr>
                <w:rFonts w:cstheme="minorBidi"/>
                <w:noProof/>
                <w:sz w:val="22"/>
                <w:lang w:eastAsia="zh-CN"/>
              </w:rPr>
              <w:tab/>
            </w:r>
            <w:r w:rsidR="00DC1B9C" w:rsidRPr="00837C77">
              <w:rPr>
                <w:rStyle w:val="Hyperlink"/>
                <w:rFonts w:hint="eastAsia"/>
                <w:noProof/>
              </w:rPr>
              <w:t>文档介绍</w:t>
            </w:r>
            <w:r w:rsidR="00DC1B9C">
              <w:rPr>
                <w:noProof/>
                <w:webHidden/>
              </w:rPr>
              <w:tab/>
            </w:r>
            <w:r w:rsidR="00DC1B9C">
              <w:rPr>
                <w:noProof/>
                <w:webHidden/>
              </w:rPr>
              <w:fldChar w:fldCharType="begin"/>
            </w:r>
            <w:r w:rsidR="00DC1B9C">
              <w:rPr>
                <w:noProof/>
                <w:webHidden/>
              </w:rPr>
              <w:instrText xml:space="preserve"> PAGEREF _Toc405753612 \h </w:instrText>
            </w:r>
            <w:r w:rsidR="00DC1B9C">
              <w:rPr>
                <w:noProof/>
                <w:webHidden/>
              </w:rPr>
            </w:r>
            <w:r w:rsidR="00DC1B9C">
              <w:rPr>
                <w:noProof/>
                <w:webHidden/>
              </w:rPr>
              <w:fldChar w:fldCharType="separate"/>
            </w:r>
            <w:r w:rsidR="00DC1B9C">
              <w:rPr>
                <w:noProof/>
                <w:webHidden/>
              </w:rPr>
              <w:t>3</w:t>
            </w:r>
            <w:r w:rsidR="00DC1B9C">
              <w:rPr>
                <w:noProof/>
                <w:webHidden/>
              </w:rPr>
              <w:fldChar w:fldCharType="end"/>
            </w:r>
          </w:hyperlink>
        </w:p>
        <w:p w:rsidR="00DC1B9C" w:rsidRDefault="00DC1B9C">
          <w:pPr>
            <w:pStyle w:val="TOC1"/>
            <w:tabs>
              <w:tab w:val="left" w:pos="1100"/>
              <w:tab w:val="right" w:leader="dot" w:pos="8630"/>
            </w:tabs>
            <w:rPr>
              <w:rFonts w:cstheme="minorBidi"/>
              <w:noProof/>
              <w:sz w:val="22"/>
              <w:lang w:eastAsia="zh-CN"/>
            </w:rPr>
          </w:pPr>
          <w:hyperlink w:anchor="_Toc405753613" w:history="1">
            <w:r w:rsidRPr="00837C77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  <w:sz w:val="22"/>
                <w:lang w:eastAsia="zh-CN"/>
              </w:rPr>
              <w:tab/>
            </w:r>
            <w:r w:rsidRPr="00837C77">
              <w:rPr>
                <w:rStyle w:val="Hyperlink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_Toc405753613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B9C" w:rsidRDefault="00DC1B9C">
          <w:pPr>
            <w:pStyle w:val="TOC2"/>
            <w:tabs>
              <w:tab w:val="left" w:pos="1540"/>
              <w:tab w:val="right" w:leader="dot" w:pos="8630"/>
            </w:tabs>
            <w:rPr>
              <w:rFonts w:cstheme="minorBidi"/>
              <w:noProof/>
              <w:sz w:val="22"/>
              <w:lang w:eastAsia="zh-CN"/>
            </w:rPr>
          </w:pPr>
          <w:hyperlink w:anchor="_Toc405753614" w:history="1">
            <w:r w:rsidRPr="00837C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cstheme="minorBidi"/>
                <w:noProof/>
                <w:sz w:val="22"/>
                <w:lang w:eastAsia="zh-CN"/>
              </w:rPr>
              <w:tab/>
            </w:r>
            <w:r w:rsidRPr="00837C77">
              <w:rPr>
                <w:rStyle w:val="Hyperlink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_Toc405753614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B9C" w:rsidRDefault="00DC1B9C">
          <w:pPr>
            <w:pStyle w:val="TOC2"/>
            <w:tabs>
              <w:tab w:val="left" w:pos="1540"/>
              <w:tab w:val="right" w:leader="dot" w:pos="8630"/>
            </w:tabs>
            <w:rPr>
              <w:rFonts w:cstheme="minorBidi"/>
              <w:noProof/>
              <w:sz w:val="22"/>
              <w:lang w:eastAsia="zh-CN"/>
            </w:rPr>
          </w:pPr>
          <w:hyperlink w:anchor="_Toc405753615" w:history="1">
            <w:r w:rsidRPr="00837C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cstheme="minorBidi"/>
                <w:noProof/>
                <w:sz w:val="22"/>
                <w:lang w:eastAsia="zh-CN"/>
              </w:rPr>
              <w:tab/>
            </w:r>
            <w:r w:rsidRPr="00837C77">
              <w:rPr>
                <w:rStyle w:val="Hyperlink"/>
                <w:rFonts w:hint="eastAsia"/>
                <w:noProof/>
              </w:rPr>
              <w:t>缩写词列表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_Toc405753615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B9C" w:rsidRDefault="00DC1B9C">
          <w:pPr>
            <w:pStyle w:val="TOC2"/>
            <w:tabs>
              <w:tab w:val="left" w:pos="1540"/>
              <w:tab w:val="right" w:leader="dot" w:pos="8630"/>
            </w:tabs>
            <w:rPr>
              <w:rFonts w:cstheme="minorBidi"/>
              <w:noProof/>
              <w:sz w:val="22"/>
              <w:lang w:eastAsia="zh-CN"/>
            </w:rPr>
          </w:pPr>
          <w:hyperlink w:anchor="_Toc405753616" w:history="1">
            <w:r w:rsidRPr="00837C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>
              <w:rPr>
                <w:rFonts w:cstheme="minorBidi"/>
                <w:noProof/>
                <w:sz w:val="22"/>
                <w:lang w:eastAsia="zh-CN"/>
              </w:rPr>
              <w:tab/>
            </w:r>
            <w:r w:rsidRPr="00837C77">
              <w:rPr>
                <w:rStyle w:val="Hyperlink"/>
                <w:rFonts w:hint="eastAsia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_Toc405753616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B9C" w:rsidRDefault="00DC1B9C">
          <w:pPr>
            <w:pStyle w:val="TOC2"/>
            <w:tabs>
              <w:tab w:val="left" w:pos="1540"/>
              <w:tab w:val="right" w:leader="dot" w:pos="8630"/>
            </w:tabs>
            <w:rPr>
              <w:rFonts w:cstheme="minorBidi"/>
              <w:noProof/>
              <w:sz w:val="22"/>
              <w:lang w:eastAsia="zh-CN"/>
            </w:rPr>
          </w:pPr>
          <w:hyperlink w:anchor="_Toc405753617" w:history="1">
            <w:r w:rsidRPr="00837C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>
              <w:rPr>
                <w:rFonts w:cstheme="minorBidi"/>
                <w:noProof/>
                <w:sz w:val="22"/>
                <w:lang w:eastAsia="zh-CN"/>
              </w:rPr>
              <w:tab/>
            </w:r>
            <w:r w:rsidRPr="00837C77">
              <w:rPr>
                <w:rStyle w:val="Hyperlink"/>
                <w:rFonts w:hint="eastAsia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_Toc405753617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B9C" w:rsidRDefault="00DC1B9C">
          <w:pPr>
            <w:pStyle w:val="TOC1"/>
            <w:tabs>
              <w:tab w:val="left" w:pos="1100"/>
              <w:tab w:val="right" w:leader="dot" w:pos="8630"/>
            </w:tabs>
            <w:rPr>
              <w:rFonts w:cstheme="minorBidi"/>
              <w:noProof/>
              <w:sz w:val="22"/>
              <w:lang w:eastAsia="zh-CN"/>
            </w:rPr>
          </w:pPr>
          <w:hyperlink w:anchor="_Toc405753618" w:history="1">
            <w:r w:rsidRPr="00837C77">
              <w:rPr>
                <w:rStyle w:val="Hyperlink"/>
                <w:noProof/>
              </w:rPr>
              <w:t>3</w:t>
            </w:r>
            <w:r>
              <w:rPr>
                <w:rFonts w:cstheme="minorBidi"/>
                <w:noProof/>
                <w:sz w:val="22"/>
                <w:lang w:eastAsia="zh-CN"/>
              </w:rPr>
              <w:tab/>
            </w:r>
            <w:r w:rsidRPr="00837C77">
              <w:rPr>
                <w:rStyle w:val="Hyperlink"/>
                <w:rFonts w:hint="eastAsia"/>
                <w:noProof/>
              </w:rPr>
              <w:t>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_Toc405753618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B9C" w:rsidRDefault="00DC1B9C">
          <w:pPr>
            <w:pStyle w:val="TOC2"/>
            <w:tabs>
              <w:tab w:val="left" w:pos="1540"/>
              <w:tab w:val="right" w:leader="dot" w:pos="8630"/>
            </w:tabs>
            <w:rPr>
              <w:rFonts w:cstheme="minorBidi"/>
              <w:noProof/>
              <w:sz w:val="22"/>
              <w:lang w:eastAsia="zh-CN"/>
            </w:rPr>
          </w:pPr>
          <w:hyperlink w:anchor="_Toc405753619" w:history="1">
            <w:r w:rsidRPr="00837C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cstheme="minorBidi"/>
                <w:noProof/>
                <w:sz w:val="22"/>
                <w:lang w:eastAsia="zh-CN"/>
              </w:rPr>
              <w:tab/>
            </w:r>
            <w:r w:rsidRPr="00837C77">
              <w:rPr>
                <w:rStyle w:val="Hyperlink"/>
                <w:rFonts w:hint="eastAsia"/>
                <w:noProof/>
              </w:rPr>
              <w:t>内容</w:t>
            </w:r>
            <w:r w:rsidRPr="00837C77">
              <w:rPr>
                <w:rStyle w:val="Hyperlink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_Toc405753619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B9C" w:rsidRDefault="00DC1B9C">
          <w:pPr>
            <w:pStyle w:val="TOC3"/>
            <w:tabs>
              <w:tab w:val="right" w:leader="dot" w:pos="8630"/>
            </w:tabs>
            <w:rPr>
              <w:rFonts w:cstheme="minorBidi"/>
              <w:noProof/>
              <w:sz w:val="22"/>
              <w:lang w:eastAsia="zh-CN"/>
            </w:rPr>
          </w:pPr>
          <w:hyperlink w:anchor="_Toc405753620" w:history="1">
            <w:r w:rsidRPr="00837C77">
              <w:rPr>
                <w:rStyle w:val="Hyperlink"/>
                <w:rFonts w:hint="eastAsia"/>
                <w:noProof/>
              </w:rPr>
              <w:t>子内容</w:t>
            </w:r>
            <w:r w:rsidRPr="00837C77">
              <w:rPr>
                <w:rStyle w:val="Hyperlink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_Toc405753620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B9C" w:rsidRDefault="00DC1B9C">
          <w:pPr>
            <w:pStyle w:val="TOC3"/>
            <w:tabs>
              <w:tab w:val="right" w:leader="dot" w:pos="8630"/>
            </w:tabs>
            <w:rPr>
              <w:rFonts w:cstheme="minorBidi"/>
              <w:noProof/>
              <w:sz w:val="22"/>
              <w:lang w:eastAsia="zh-CN"/>
            </w:rPr>
          </w:pPr>
          <w:hyperlink w:anchor="_Toc405753621" w:history="1">
            <w:r w:rsidRPr="00837C77">
              <w:rPr>
                <w:rStyle w:val="Hyperlink"/>
                <w:rFonts w:hint="eastAsia"/>
                <w:noProof/>
              </w:rPr>
              <w:t>子内容</w:t>
            </w:r>
            <w:r w:rsidRPr="00837C77">
              <w:rPr>
                <w:rStyle w:val="Hyperlink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_Toc405753621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B9C" w:rsidRDefault="00DC1B9C">
          <w:pPr>
            <w:pStyle w:val="TOC2"/>
            <w:tabs>
              <w:tab w:val="left" w:pos="1540"/>
              <w:tab w:val="right" w:leader="dot" w:pos="8630"/>
            </w:tabs>
            <w:rPr>
              <w:rFonts w:cstheme="minorBidi"/>
              <w:noProof/>
              <w:sz w:val="22"/>
              <w:lang w:eastAsia="zh-CN"/>
            </w:rPr>
          </w:pPr>
          <w:hyperlink w:anchor="_Toc405753622" w:history="1">
            <w:r w:rsidRPr="00837C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cstheme="minorBidi"/>
                <w:noProof/>
                <w:sz w:val="22"/>
                <w:lang w:eastAsia="zh-CN"/>
              </w:rPr>
              <w:tab/>
            </w:r>
            <w:r w:rsidRPr="00837C77">
              <w:rPr>
                <w:rStyle w:val="Hyperlink"/>
                <w:rFonts w:hint="eastAsia"/>
                <w:noProof/>
              </w:rPr>
              <w:t>内容</w:t>
            </w:r>
            <w:r w:rsidRPr="00837C77">
              <w:rPr>
                <w:rStyle w:val="Hyperlink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_Toc405753622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B9C" w:rsidRDefault="00DC1B9C">
          <w:pPr>
            <w:pStyle w:val="TOC2"/>
            <w:tabs>
              <w:tab w:val="left" w:pos="1540"/>
              <w:tab w:val="right" w:leader="dot" w:pos="8630"/>
            </w:tabs>
            <w:rPr>
              <w:rFonts w:cstheme="minorBidi"/>
              <w:noProof/>
              <w:sz w:val="22"/>
              <w:lang w:eastAsia="zh-CN"/>
            </w:rPr>
          </w:pPr>
          <w:hyperlink w:anchor="_Toc405753623" w:history="1">
            <w:r w:rsidRPr="00837C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cstheme="minorBidi"/>
                <w:noProof/>
                <w:sz w:val="22"/>
                <w:lang w:eastAsia="zh-CN"/>
              </w:rPr>
              <w:tab/>
            </w:r>
            <w:r w:rsidRPr="00837C77">
              <w:rPr>
                <w:rStyle w:val="Hyperlink"/>
                <w:rFonts w:hint="eastAsia"/>
                <w:noProof/>
              </w:rPr>
              <w:t>内容</w:t>
            </w:r>
            <w:r w:rsidRPr="00837C77">
              <w:rPr>
                <w:rStyle w:val="Hyperlink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_Toc405753623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B9C" w:rsidRDefault="00DC1B9C">
          <w:pPr>
            <w:pStyle w:val="TOC1"/>
            <w:tabs>
              <w:tab w:val="left" w:pos="1100"/>
              <w:tab w:val="right" w:leader="dot" w:pos="8630"/>
            </w:tabs>
            <w:rPr>
              <w:rFonts w:cstheme="minorBidi"/>
              <w:noProof/>
              <w:sz w:val="22"/>
              <w:lang w:eastAsia="zh-CN"/>
            </w:rPr>
          </w:pPr>
          <w:hyperlink w:anchor="_Toc405753624" w:history="1">
            <w:r w:rsidRPr="00837C77">
              <w:rPr>
                <w:rStyle w:val="Hyperlink"/>
                <w:noProof/>
              </w:rPr>
              <w:t>4</w:t>
            </w:r>
            <w:r>
              <w:rPr>
                <w:rFonts w:cstheme="minorBidi"/>
                <w:noProof/>
                <w:sz w:val="22"/>
                <w:lang w:eastAsia="zh-CN"/>
              </w:rPr>
              <w:tab/>
            </w:r>
            <w:r w:rsidRPr="00837C77">
              <w:rPr>
                <w:rStyle w:val="Hyperlink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_Toc405753624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036" w:rsidRDefault="00273036">
          <w:r>
            <w:rPr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 w:rsidP="00273036"/>
    <w:p w:rsidR="00FA0A4F" w:rsidRPr="00DE3E4B" w:rsidRDefault="00FA0A4F" w:rsidP="00273036">
      <w:r w:rsidRPr="00DE3E4B">
        <w:br w:type="page"/>
      </w:r>
    </w:p>
    <w:p w:rsidR="00C50840" w:rsidRPr="00CA2E37" w:rsidRDefault="00FA0A4F" w:rsidP="006444D5">
      <w:pPr>
        <w:pStyle w:val="Heading1"/>
        <w:numPr>
          <w:ilvl w:val="0"/>
          <w:numId w:val="49"/>
        </w:numPr>
      </w:pPr>
      <w:bookmarkStart w:id="0" w:name="_Toc405060909"/>
      <w:bookmarkStart w:id="1" w:name="_Toc405753612"/>
      <w:r w:rsidRPr="00CA2E37">
        <w:rPr>
          <w:rFonts w:hint="eastAsia"/>
        </w:rPr>
        <w:lastRenderedPageBreak/>
        <w:t>文档</w:t>
      </w:r>
      <w:r w:rsidRPr="00CA2E37">
        <w:t>介绍</w:t>
      </w:r>
      <w:bookmarkEnd w:id="0"/>
      <w:bookmarkEnd w:id="1"/>
    </w:p>
    <w:p w:rsidR="004C6AD1" w:rsidRPr="000F2AFB" w:rsidRDefault="00C50840" w:rsidP="006444D5">
      <w:pPr>
        <w:pStyle w:val="Heading1"/>
      </w:pPr>
      <w:bookmarkStart w:id="2" w:name="_Toc405060910"/>
      <w:bookmarkStart w:id="3" w:name="_Toc405753613"/>
      <w:r w:rsidRPr="000F2AFB">
        <w:rPr>
          <w:rFonts w:hint="eastAsia"/>
        </w:rPr>
        <w:t>目的</w:t>
      </w:r>
      <w:bookmarkEnd w:id="2"/>
      <w:bookmarkEnd w:id="3"/>
    </w:p>
    <w:p w:rsidR="00C50840" w:rsidRPr="00CA2E37" w:rsidRDefault="00C50840" w:rsidP="00273036">
      <w:pPr>
        <w:pStyle w:val="Heading2"/>
      </w:pPr>
      <w:bookmarkStart w:id="4" w:name="_Toc405060911"/>
      <w:bookmarkStart w:id="5" w:name="_Toc405753614"/>
      <w:r w:rsidRPr="00CA2E37">
        <w:rPr>
          <w:rFonts w:hint="eastAsia"/>
        </w:rPr>
        <w:t>范围</w:t>
      </w:r>
      <w:bookmarkEnd w:id="4"/>
      <w:bookmarkEnd w:id="5"/>
    </w:p>
    <w:p w:rsidR="00C50840" w:rsidRPr="00251103" w:rsidRDefault="00C50840" w:rsidP="00273036">
      <w:pPr>
        <w:pStyle w:val="Heading2"/>
      </w:pPr>
      <w:bookmarkStart w:id="6" w:name="_Toc405060912"/>
      <w:bookmarkStart w:id="7" w:name="_Toc405753615"/>
      <w:r w:rsidRPr="00251103">
        <w:rPr>
          <w:rFonts w:hint="eastAsia"/>
        </w:rPr>
        <w:t>缩写词列表</w:t>
      </w:r>
      <w:bookmarkEnd w:id="6"/>
      <w:bookmarkEnd w:id="7"/>
    </w:p>
    <w:p w:rsidR="00C50840" w:rsidRPr="00251103" w:rsidRDefault="00C50840" w:rsidP="00273036">
      <w:pPr>
        <w:pStyle w:val="Heading2"/>
      </w:pPr>
      <w:bookmarkStart w:id="8" w:name="_Toc405060913"/>
      <w:bookmarkStart w:id="9" w:name="_Toc405753616"/>
      <w:r w:rsidRPr="00251103">
        <w:rPr>
          <w:rFonts w:hint="eastAsia"/>
        </w:rPr>
        <w:t>参考内容</w:t>
      </w:r>
      <w:bookmarkEnd w:id="8"/>
      <w:bookmarkEnd w:id="9"/>
    </w:p>
    <w:p w:rsidR="003840EB" w:rsidRPr="00251103" w:rsidRDefault="00C50840" w:rsidP="00273036">
      <w:pPr>
        <w:pStyle w:val="Heading2"/>
      </w:pPr>
      <w:bookmarkStart w:id="10" w:name="_Toc405060914"/>
      <w:bookmarkStart w:id="11" w:name="_Toc405753617"/>
      <w:r w:rsidRPr="00251103">
        <w:rPr>
          <w:rFonts w:hint="eastAsia"/>
        </w:rPr>
        <w:t>项目</w:t>
      </w:r>
      <w:r w:rsidRPr="00251103">
        <w:t>概述</w:t>
      </w:r>
      <w:bookmarkEnd w:id="10"/>
      <w:bookmarkEnd w:id="11"/>
    </w:p>
    <w:p w:rsidR="00DF7041" w:rsidRPr="000F2AFB" w:rsidRDefault="004C6AD1" w:rsidP="006444D5">
      <w:pPr>
        <w:pStyle w:val="Heading1"/>
      </w:pPr>
      <w:bookmarkStart w:id="12" w:name="_Toc404089750"/>
      <w:bookmarkStart w:id="13" w:name="_Toc404089802"/>
      <w:bookmarkStart w:id="14" w:name="_Toc404090602"/>
      <w:bookmarkStart w:id="15" w:name="_Toc404091204"/>
      <w:bookmarkStart w:id="16" w:name="_Toc404091530"/>
      <w:bookmarkStart w:id="17" w:name="_Toc404196803"/>
      <w:bookmarkStart w:id="18" w:name="_Toc404091206"/>
      <w:bookmarkStart w:id="19" w:name="_Toc404091532"/>
      <w:bookmarkStart w:id="20" w:name="_Toc404196805"/>
      <w:bookmarkStart w:id="21" w:name="_Toc404091207"/>
      <w:bookmarkStart w:id="22" w:name="_Toc404091533"/>
      <w:bookmarkStart w:id="23" w:name="_Toc404196806"/>
      <w:bookmarkStart w:id="24" w:name="_Toc405060915"/>
      <w:bookmarkStart w:id="25" w:name="_Toc405753618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0F2AFB">
        <w:rPr>
          <w:rFonts w:hint="eastAsia"/>
        </w:rPr>
        <w:t>内容</w:t>
      </w:r>
      <w:bookmarkEnd w:id="24"/>
      <w:bookmarkEnd w:id="25"/>
    </w:p>
    <w:p w:rsidR="004C6AD1" w:rsidRPr="000F2AFB" w:rsidRDefault="004C6AD1" w:rsidP="00273036">
      <w:pPr>
        <w:pStyle w:val="Heading2"/>
      </w:pPr>
      <w:bookmarkStart w:id="26" w:name="_Toc405060916"/>
      <w:bookmarkStart w:id="27" w:name="_Toc405753619"/>
      <w:r w:rsidRPr="000F2AFB">
        <w:rPr>
          <w:rFonts w:hint="eastAsia"/>
        </w:rPr>
        <w:t>内容</w:t>
      </w:r>
      <w:r w:rsidRPr="000F2AFB">
        <w:rPr>
          <w:rFonts w:hint="eastAsia"/>
        </w:rPr>
        <w:t>1</w:t>
      </w:r>
      <w:bookmarkEnd w:id="26"/>
      <w:bookmarkEnd w:id="27"/>
    </w:p>
    <w:p w:rsidR="004C6AD1" w:rsidRDefault="004C6AD1" w:rsidP="00F8737E">
      <w:pPr>
        <w:pStyle w:val="Heading3"/>
      </w:pPr>
      <w:bookmarkStart w:id="28" w:name="_Toc405060917"/>
      <w:bookmarkStart w:id="29" w:name="_Toc405753620"/>
      <w:r w:rsidRPr="00251103">
        <w:rPr>
          <w:rFonts w:hint="eastAsia"/>
        </w:rPr>
        <w:t>子</w:t>
      </w:r>
      <w:r w:rsidRPr="00251103">
        <w:t>内容</w:t>
      </w:r>
      <w:r w:rsidRPr="00251103">
        <w:rPr>
          <w:rFonts w:hint="eastAsia"/>
        </w:rPr>
        <w:t>1</w:t>
      </w:r>
      <w:bookmarkEnd w:id="28"/>
      <w:bookmarkEnd w:id="29"/>
    </w:p>
    <w:p w:rsidR="00653F15" w:rsidRPr="00653F15" w:rsidRDefault="00653F15" w:rsidP="00653F15">
      <w:r>
        <w:rPr>
          <w:rFonts w:hint="eastAsia"/>
        </w:rPr>
        <w:t>正文</w:t>
      </w:r>
    </w:p>
    <w:p w:rsidR="000F2AFB" w:rsidRPr="00251103" w:rsidRDefault="004C6AD1" w:rsidP="00F8737E">
      <w:pPr>
        <w:pStyle w:val="Heading3"/>
      </w:pPr>
      <w:bookmarkStart w:id="30" w:name="_Toc405060918"/>
      <w:bookmarkStart w:id="31" w:name="_Toc405753621"/>
      <w:r w:rsidRPr="00251103">
        <w:rPr>
          <w:rFonts w:hint="eastAsia"/>
        </w:rPr>
        <w:t>子内容2</w:t>
      </w:r>
      <w:bookmarkEnd w:id="30"/>
      <w:bookmarkEnd w:id="31"/>
    </w:p>
    <w:p w:rsidR="004C6AD1" w:rsidRPr="000F2AFB" w:rsidRDefault="004C6AD1" w:rsidP="00273036">
      <w:pPr>
        <w:pStyle w:val="Heading2"/>
      </w:pPr>
      <w:bookmarkStart w:id="32" w:name="_Toc405060919"/>
      <w:bookmarkStart w:id="33" w:name="_Toc405753622"/>
      <w:r w:rsidRPr="000F2AFB">
        <w:rPr>
          <w:rFonts w:hint="eastAsia"/>
        </w:rPr>
        <w:t>内容</w:t>
      </w:r>
      <w:r w:rsidRPr="000F2AFB">
        <w:rPr>
          <w:rFonts w:hint="eastAsia"/>
        </w:rPr>
        <w:t>2</w:t>
      </w:r>
      <w:bookmarkEnd w:id="32"/>
      <w:bookmarkEnd w:id="33"/>
    </w:p>
    <w:p w:rsidR="004C6AD1" w:rsidRPr="000F2AFB" w:rsidRDefault="004C6AD1" w:rsidP="00273036">
      <w:pPr>
        <w:pStyle w:val="Heading2"/>
      </w:pPr>
      <w:bookmarkStart w:id="34" w:name="_Toc405060920"/>
      <w:bookmarkStart w:id="35" w:name="_Toc405753623"/>
      <w:r w:rsidRPr="000F2AFB">
        <w:rPr>
          <w:rFonts w:hint="eastAsia"/>
        </w:rPr>
        <w:t>内容</w:t>
      </w:r>
      <w:r w:rsidRPr="000F2AFB">
        <w:rPr>
          <w:rFonts w:hint="eastAsia"/>
        </w:rPr>
        <w:t>3</w:t>
      </w:r>
      <w:bookmarkEnd w:id="34"/>
      <w:bookmarkEnd w:id="35"/>
    </w:p>
    <w:p w:rsidR="004C6AD1" w:rsidRPr="000F2AFB" w:rsidRDefault="004C6AD1" w:rsidP="00273036"/>
    <w:p w:rsidR="00FA0A4F" w:rsidRDefault="009E44EC" w:rsidP="006444D5">
      <w:pPr>
        <w:pStyle w:val="Heading1"/>
      </w:pPr>
      <w:bookmarkStart w:id="36" w:name="_Toc405060921"/>
      <w:bookmarkStart w:id="37" w:name="_Toc405753624"/>
      <w:r w:rsidRPr="000F2AFB">
        <w:rPr>
          <w:rFonts w:hint="eastAsia"/>
        </w:rPr>
        <w:t>附录</w:t>
      </w:r>
      <w:bookmarkEnd w:id="36"/>
      <w:bookmarkEnd w:id="37"/>
    </w:p>
    <w:p w:rsidR="00DC1B9C" w:rsidRDefault="00DC1B9C">
      <w:pPr>
        <w:ind w:firstLine="0"/>
        <w:jc w:val="left"/>
      </w:pPr>
      <w:r>
        <w:br w:type="page"/>
      </w:r>
    </w:p>
    <w:p w:rsidR="00DC1B9C" w:rsidRDefault="00DC1B9C" w:rsidP="00DC1B9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DC1B9C" w:rsidTr="00DC1B9C">
        <w:tc>
          <w:tcPr>
            <w:tcW w:w="2245" w:type="dxa"/>
            <w:shd w:val="clear" w:color="auto" w:fill="BFBFBF" w:themeFill="background1" w:themeFillShade="BF"/>
          </w:tcPr>
          <w:p w:rsidR="00DC1B9C" w:rsidRDefault="00DC1B9C" w:rsidP="00DC1B9C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:rsidR="00DC1B9C" w:rsidRDefault="00DC1B9C" w:rsidP="00DC1B9C">
            <w:pPr>
              <w:pStyle w:val="NoSpacing"/>
            </w:pPr>
            <w:r>
              <w:rPr>
                <w:rFonts w:hint="eastAsia"/>
              </w:rPr>
              <w:t>com.innovaee.</w:t>
            </w:r>
            <w:r>
              <w:t>eorder.service.imp</w:t>
            </w:r>
          </w:p>
        </w:tc>
      </w:tr>
      <w:tr w:rsidR="00DC1B9C" w:rsidTr="00DC1B9C">
        <w:tc>
          <w:tcPr>
            <w:tcW w:w="2245" w:type="dxa"/>
            <w:shd w:val="clear" w:color="auto" w:fill="BFBFBF" w:themeFill="background1" w:themeFillShade="BF"/>
          </w:tcPr>
          <w:p w:rsidR="00DC1B9C" w:rsidRDefault="00DC1B9C" w:rsidP="00DC1B9C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类名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接口</w:t>
            </w:r>
            <w:r>
              <w:t>名</w:t>
            </w:r>
          </w:p>
        </w:tc>
        <w:tc>
          <w:tcPr>
            <w:tcW w:w="6385" w:type="dxa"/>
            <w:gridSpan w:val="3"/>
          </w:tcPr>
          <w:p w:rsidR="00DC1B9C" w:rsidRDefault="00DC1B9C" w:rsidP="00DC1B9C">
            <w:pPr>
              <w:pStyle w:val="NoSpacing"/>
              <w:rPr>
                <w:rFonts w:hint="eastAsia"/>
              </w:rPr>
            </w:pPr>
            <w:r>
              <w:t>UserServcieImp</w:t>
            </w:r>
          </w:p>
        </w:tc>
      </w:tr>
      <w:tr w:rsidR="00DC1B9C" w:rsidTr="00DC1B9C">
        <w:tc>
          <w:tcPr>
            <w:tcW w:w="2245" w:type="dxa"/>
            <w:shd w:val="clear" w:color="auto" w:fill="BFBFBF" w:themeFill="background1" w:themeFillShade="BF"/>
          </w:tcPr>
          <w:p w:rsidR="00DC1B9C" w:rsidRDefault="00DC1B9C" w:rsidP="00DC1B9C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:rsidR="00DC1B9C" w:rsidRDefault="00DC1B9C" w:rsidP="00DC1B9C">
            <w:pPr>
              <w:pStyle w:val="NoSpacing"/>
              <w:rPr>
                <w:rFonts w:hint="eastAsia"/>
              </w:rPr>
            </w:pPr>
            <w:r>
              <w:t>n/a</w:t>
            </w:r>
          </w:p>
        </w:tc>
      </w:tr>
      <w:tr w:rsidR="00DC1B9C" w:rsidTr="00DC1B9C">
        <w:tc>
          <w:tcPr>
            <w:tcW w:w="2245" w:type="dxa"/>
            <w:shd w:val="clear" w:color="auto" w:fill="BFBFBF" w:themeFill="background1" w:themeFillShade="BF"/>
          </w:tcPr>
          <w:p w:rsidR="00DC1B9C" w:rsidRDefault="00DC1B9C" w:rsidP="00DC1B9C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  <w:r>
              <w:t>接口</w:t>
            </w:r>
          </w:p>
        </w:tc>
        <w:tc>
          <w:tcPr>
            <w:tcW w:w="6385" w:type="dxa"/>
            <w:gridSpan w:val="3"/>
          </w:tcPr>
          <w:p w:rsidR="00DC1B9C" w:rsidRDefault="00DC1B9C" w:rsidP="00DC1B9C">
            <w:pPr>
              <w:pStyle w:val="NoSpacing"/>
            </w:pPr>
            <w:r>
              <w:t>com.innovaee.eorder.servicee.UserServcie</w:t>
            </w:r>
          </w:p>
          <w:p w:rsidR="00DC1B9C" w:rsidRDefault="00DC1B9C" w:rsidP="00DC1B9C">
            <w:pPr>
              <w:pStyle w:val="NoSpacing"/>
              <w:rPr>
                <w:rFonts w:hint="eastAsia"/>
              </w:rPr>
            </w:pPr>
            <w:r>
              <w:t>com.innovaee.eorder.service.RoleService</w:t>
            </w:r>
          </w:p>
        </w:tc>
      </w:tr>
      <w:tr w:rsidR="00DC1B9C" w:rsidTr="00DC1B9C">
        <w:tc>
          <w:tcPr>
            <w:tcW w:w="8630" w:type="dxa"/>
            <w:gridSpan w:val="4"/>
            <w:shd w:val="clear" w:color="auto" w:fill="BFBFBF" w:themeFill="background1" w:themeFillShade="BF"/>
          </w:tcPr>
          <w:p w:rsidR="00DC1B9C" w:rsidRDefault="00DC1B9C" w:rsidP="00DC1B9C">
            <w:pPr>
              <w:pStyle w:val="NoSpacing"/>
            </w:pPr>
            <w:r>
              <w:t>成员变量</w:t>
            </w:r>
          </w:p>
        </w:tc>
      </w:tr>
      <w:tr w:rsidR="00DC1B9C" w:rsidTr="00DC1B9C">
        <w:tc>
          <w:tcPr>
            <w:tcW w:w="2245" w:type="dxa"/>
            <w:shd w:val="clear" w:color="auto" w:fill="BFBFBF" w:themeFill="background1" w:themeFillShade="BF"/>
          </w:tcPr>
          <w:p w:rsidR="00DC1B9C" w:rsidRDefault="00DC1B9C" w:rsidP="00DC1B9C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变量</w:t>
            </w:r>
            <w:r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DC1B9C" w:rsidRDefault="00DC1B9C" w:rsidP="00DC1B9C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:rsidR="00DC1B9C" w:rsidRDefault="00DC1B9C" w:rsidP="00DC1B9C">
            <w:pPr>
              <w:pStyle w:val="NoSpacing"/>
            </w:pPr>
            <w:r>
              <w:rPr>
                <w:rFonts w:hint="eastAsia"/>
              </w:rPr>
              <w:t>说明</w:t>
            </w:r>
          </w:p>
        </w:tc>
      </w:tr>
      <w:tr w:rsidR="00DC1B9C" w:rsidTr="00DC1B9C">
        <w:tc>
          <w:tcPr>
            <w:tcW w:w="2245" w:type="dxa"/>
          </w:tcPr>
          <w:p w:rsidR="00DC1B9C" w:rsidRDefault="00DC1B9C" w:rsidP="00DC1B9C">
            <w:pPr>
              <w:pStyle w:val="NoSpacing"/>
            </w:pPr>
            <w:r>
              <w:t>userDao</w:t>
            </w:r>
          </w:p>
        </w:tc>
        <w:tc>
          <w:tcPr>
            <w:tcW w:w="1710" w:type="dxa"/>
          </w:tcPr>
          <w:p w:rsidR="00DC1B9C" w:rsidRDefault="00DC1B9C" w:rsidP="00DC1B9C">
            <w:pPr>
              <w:pStyle w:val="NoSpacing"/>
            </w:pPr>
            <w:r>
              <w:t>UserDao</w:t>
            </w:r>
          </w:p>
        </w:tc>
        <w:tc>
          <w:tcPr>
            <w:tcW w:w="4675" w:type="dxa"/>
            <w:gridSpan w:val="2"/>
          </w:tcPr>
          <w:p w:rsidR="00DC1B9C" w:rsidRDefault="00DC1B9C" w:rsidP="00DC1B9C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模型类实现，用于用户模式数据更新</w:t>
            </w:r>
          </w:p>
        </w:tc>
      </w:tr>
      <w:tr w:rsidR="00DC1B9C" w:rsidTr="00DC1B9C">
        <w:tc>
          <w:tcPr>
            <w:tcW w:w="8630" w:type="dxa"/>
            <w:gridSpan w:val="4"/>
            <w:shd w:val="clear" w:color="auto" w:fill="BFBFBF" w:themeFill="background1" w:themeFillShade="BF"/>
          </w:tcPr>
          <w:p w:rsidR="00DC1B9C" w:rsidRDefault="00DC1B9C" w:rsidP="00DC1B9C">
            <w:pPr>
              <w:pStyle w:val="NoSpacing"/>
            </w:pPr>
            <w:r>
              <w:rPr>
                <w:rFonts w:hint="eastAsia"/>
              </w:rPr>
              <w:t>成员</w:t>
            </w:r>
            <w:r>
              <w:t>函数</w:t>
            </w:r>
          </w:p>
        </w:tc>
      </w:tr>
      <w:tr w:rsidR="00DC1B9C" w:rsidTr="00DC1B9C">
        <w:tc>
          <w:tcPr>
            <w:tcW w:w="2245" w:type="dxa"/>
            <w:shd w:val="clear" w:color="auto" w:fill="BFBFBF" w:themeFill="background1" w:themeFillShade="BF"/>
          </w:tcPr>
          <w:p w:rsidR="00DC1B9C" w:rsidRDefault="00DC1B9C" w:rsidP="00DC1B9C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DC1B9C" w:rsidRDefault="00DC1B9C" w:rsidP="00DC1B9C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DC1B9C" w:rsidRDefault="00DC1B9C" w:rsidP="00DC1B9C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:rsidR="00DC1B9C" w:rsidRDefault="00DC1B9C" w:rsidP="00DC1B9C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C1B9C" w:rsidTr="00DC1B9C">
        <w:tc>
          <w:tcPr>
            <w:tcW w:w="2245" w:type="dxa"/>
            <w:shd w:val="clear" w:color="auto" w:fill="FFFFFF" w:themeFill="background1"/>
          </w:tcPr>
          <w:p w:rsidR="00DC1B9C" w:rsidRDefault="00DC1B9C" w:rsidP="00DC1B9C">
            <w:pPr>
              <w:pStyle w:val="NoSpacing"/>
              <w:rPr>
                <w:rFonts w:hint="eastAsia"/>
              </w:rPr>
            </w:pPr>
            <w:r>
              <w:t>findUserByName</w:t>
            </w:r>
          </w:p>
        </w:tc>
        <w:tc>
          <w:tcPr>
            <w:tcW w:w="1710" w:type="dxa"/>
            <w:shd w:val="clear" w:color="auto" w:fill="FFFFFF" w:themeFill="background1"/>
          </w:tcPr>
          <w:p w:rsidR="00DC1B9C" w:rsidRDefault="00DC1B9C" w:rsidP="00DC1B9C">
            <w:pPr>
              <w:pStyle w:val="NoSpacing"/>
              <w:rPr>
                <w:rFonts w:hint="eastAsia"/>
              </w:rPr>
            </w:pPr>
            <w:r>
              <w:t>com.innovaee.eorder.User</w:t>
            </w:r>
          </w:p>
        </w:tc>
        <w:tc>
          <w:tcPr>
            <w:tcW w:w="1800" w:type="dxa"/>
            <w:shd w:val="clear" w:color="auto" w:fill="FFFFFF" w:themeFill="background1"/>
          </w:tcPr>
          <w:p w:rsidR="00DC1B9C" w:rsidRDefault="00DC1B9C" w:rsidP="00DC1B9C">
            <w:pPr>
              <w:pStyle w:val="NoSpacing"/>
              <w:rPr>
                <w:rFonts w:hint="eastAsia"/>
              </w:rPr>
            </w:pPr>
            <w:r>
              <w:t>String name</w:t>
            </w:r>
          </w:p>
        </w:tc>
        <w:tc>
          <w:tcPr>
            <w:tcW w:w="2875" w:type="dxa"/>
            <w:shd w:val="clear" w:color="auto" w:fill="FFFFFF" w:themeFill="background1"/>
          </w:tcPr>
          <w:p w:rsidR="00DC1B9C" w:rsidRDefault="00DC1B9C" w:rsidP="00DC1B9C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>
              <w:t>用户名查找指定用户，如果用户存在，</w:t>
            </w:r>
            <w:r>
              <w:rPr>
                <w:rFonts w:hint="eastAsia"/>
              </w:rPr>
              <w:t>返回</w:t>
            </w:r>
            <w:r>
              <w:t>用户</w:t>
            </w:r>
            <w:r>
              <w:rPr>
                <w:rFonts w:hint="eastAsia"/>
              </w:rPr>
              <w:t>实体</w:t>
            </w:r>
            <w:r>
              <w:t>对象</w:t>
            </w:r>
            <w:r w:rsidR="00D63A7E">
              <w:rPr>
                <w:rFonts w:hint="eastAsia"/>
              </w:rPr>
              <w:t>;</w:t>
            </w:r>
            <w:r w:rsidR="00D63A7E">
              <w:rPr>
                <w:rFonts w:hint="eastAsia"/>
              </w:rPr>
              <w:t>如果</w:t>
            </w:r>
            <w:r w:rsidR="00D63A7E">
              <w:t>用户不存在，</w:t>
            </w:r>
            <w:r w:rsidR="00D63A7E">
              <w:rPr>
                <w:rFonts w:hint="eastAsia"/>
              </w:rPr>
              <w:t>返回</w:t>
            </w:r>
            <w:r w:rsidR="00D63A7E">
              <w:t>空对象。</w:t>
            </w:r>
            <w:bookmarkStart w:id="38" w:name="_GoBack"/>
            <w:bookmarkEnd w:id="38"/>
          </w:p>
        </w:tc>
      </w:tr>
    </w:tbl>
    <w:p w:rsidR="00DC1B9C" w:rsidRPr="00DC1B9C" w:rsidRDefault="00DC1B9C" w:rsidP="00DC1B9C"/>
    <w:sectPr w:rsidR="00DC1B9C" w:rsidRPr="00DC1B9C" w:rsidSect="00721A92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EE6" w:rsidRDefault="00944EE6" w:rsidP="00273036">
      <w:r>
        <w:separator/>
      </w:r>
    </w:p>
  </w:endnote>
  <w:endnote w:type="continuationSeparator" w:id="0">
    <w:p w:rsidR="00944EE6" w:rsidRDefault="00944EE6" w:rsidP="0027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A0A4F" w:rsidRDefault="00FA0A4F" w:rsidP="0027303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3A7E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A0A4F" w:rsidRDefault="00FA0A4F" w:rsidP="002730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EE6" w:rsidRDefault="00944EE6" w:rsidP="00273036">
      <w:r>
        <w:separator/>
      </w:r>
    </w:p>
  </w:footnote>
  <w:footnote w:type="continuationSeparator" w:id="0">
    <w:p w:rsidR="00944EE6" w:rsidRDefault="00944EE6" w:rsidP="002730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4F" w:rsidRDefault="00FA0A4F" w:rsidP="0027303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placeholder>
                              <w:docPart w:val="0F531E43CFC443C9BE8EC743778344E0"/>
                            </w:placeholder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0A4F" w:rsidRDefault="00FA0A4F" w:rsidP="00273036"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placeholder>
                        <w:docPart w:val="0F531E43CFC443C9BE8EC743778344E0"/>
                      </w:placeholder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A0A4F" w:rsidRDefault="00FA0A4F" w:rsidP="00273036"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0A4F" w:rsidRDefault="00FA0A4F" w:rsidP="00273036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63A7E" w:rsidRPr="00D63A7E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9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A0A4F" w:rsidRDefault="00FA0A4F" w:rsidP="00273036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63A7E" w:rsidRPr="00D63A7E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07834FC9"/>
    <w:multiLevelType w:val="multilevel"/>
    <w:tmpl w:val="6AEC46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0861FDD"/>
    <w:multiLevelType w:val="multilevel"/>
    <w:tmpl w:val="A05A3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A75031"/>
    <w:multiLevelType w:val="multilevel"/>
    <w:tmpl w:val="B5BEA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7C61B64"/>
    <w:multiLevelType w:val="multilevel"/>
    <w:tmpl w:val="A9D4D5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84414A"/>
    <w:multiLevelType w:val="hybridMultilevel"/>
    <w:tmpl w:val="E4426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67A30A6"/>
    <w:multiLevelType w:val="multilevel"/>
    <w:tmpl w:val="13C4BA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7C538CC"/>
    <w:multiLevelType w:val="multilevel"/>
    <w:tmpl w:val="F22E73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8">
    <w:nsid w:val="717B3D02"/>
    <w:multiLevelType w:val="multilevel"/>
    <w:tmpl w:val="9A72A00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>
    <w:nsid w:val="79D94A83"/>
    <w:multiLevelType w:val="multilevel"/>
    <w:tmpl w:val="4EC8A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10"/>
  </w:num>
  <w:num w:numId="6">
    <w:abstractNumId w:val="14"/>
  </w:num>
  <w:num w:numId="7">
    <w:abstractNumId w:val="7"/>
  </w:num>
  <w:num w:numId="8">
    <w:abstractNumId w:val="10"/>
  </w:num>
  <w:num w:numId="9">
    <w:abstractNumId w:val="14"/>
  </w:num>
  <w:num w:numId="10">
    <w:abstractNumId w:val="8"/>
  </w:num>
  <w:num w:numId="11">
    <w:abstractNumId w:val="19"/>
  </w:num>
  <w:num w:numId="12">
    <w:abstractNumId w:val="11"/>
  </w:num>
  <w:num w:numId="13">
    <w:abstractNumId w:val="5"/>
  </w:num>
  <w:num w:numId="14">
    <w:abstractNumId w:val="17"/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13"/>
  </w:num>
  <w:num w:numId="18">
    <w:abstractNumId w:val="9"/>
  </w:num>
  <w:num w:numId="19">
    <w:abstractNumId w:val="4"/>
  </w:num>
  <w:num w:numId="20">
    <w:abstractNumId w:val="0"/>
  </w:num>
  <w:num w:numId="21">
    <w:abstractNumId w:val="0"/>
  </w:num>
  <w:num w:numId="22">
    <w:abstractNumId w:val="0"/>
  </w:num>
  <w:num w:numId="23">
    <w:abstractNumId w:val="6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8"/>
  </w:num>
  <w:num w:numId="40">
    <w:abstractNumId w:val="18"/>
  </w:num>
  <w:num w:numId="41">
    <w:abstractNumId w:val="18"/>
  </w:num>
  <w:num w:numId="42">
    <w:abstractNumId w:val="18"/>
  </w:num>
  <w:num w:numId="43">
    <w:abstractNumId w:val="18"/>
  </w:num>
  <w:num w:numId="44">
    <w:abstractNumId w:val="18"/>
  </w:num>
  <w:num w:numId="45">
    <w:abstractNumId w:val="18"/>
  </w:num>
  <w:num w:numId="46">
    <w:abstractNumId w:val="18"/>
  </w:num>
  <w:num w:numId="47">
    <w:abstractNumId w:val="18"/>
  </w:num>
  <w:num w:numId="48">
    <w:abstractNumId w:val="18"/>
  </w:num>
  <w:num w:numId="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attachedTemplate r:id="rId1"/>
  <w:defaultTabStop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93"/>
    <w:rsid w:val="00045F37"/>
    <w:rsid w:val="000B6D9F"/>
    <w:rsid w:val="000F2AFB"/>
    <w:rsid w:val="00124C1F"/>
    <w:rsid w:val="00162C27"/>
    <w:rsid w:val="00251103"/>
    <w:rsid w:val="00273036"/>
    <w:rsid w:val="002D2487"/>
    <w:rsid w:val="00314AB3"/>
    <w:rsid w:val="003840EB"/>
    <w:rsid w:val="003874D3"/>
    <w:rsid w:val="003C26AC"/>
    <w:rsid w:val="003C478E"/>
    <w:rsid w:val="003D3C26"/>
    <w:rsid w:val="00484BB1"/>
    <w:rsid w:val="004C6AD1"/>
    <w:rsid w:val="004E1D51"/>
    <w:rsid w:val="004F0A4C"/>
    <w:rsid w:val="00506353"/>
    <w:rsid w:val="005F67C2"/>
    <w:rsid w:val="00627F19"/>
    <w:rsid w:val="006444D5"/>
    <w:rsid w:val="00653F15"/>
    <w:rsid w:val="00686160"/>
    <w:rsid w:val="006B2CF6"/>
    <w:rsid w:val="00706AD3"/>
    <w:rsid w:val="007104C2"/>
    <w:rsid w:val="00720FB5"/>
    <w:rsid w:val="00721A92"/>
    <w:rsid w:val="00754907"/>
    <w:rsid w:val="00775576"/>
    <w:rsid w:val="00853396"/>
    <w:rsid w:val="00890D5E"/>
    <w:rsid w:val="008B1030"/>
    <w:rsid w:val="008F7704"/>
    <w:rsid w:val="009173C2"/>
    <w:rsid w:val="00944EE6"/>
    <w:rsid w:val="009E44EC"/>
    <w:rsid w:val="00A85AE9"/>
    <w:rsid w:val="00A85F7B"/>
    <w:rsid w:val="00AE52D8"/>
    <w:rsid w:val="00AF53B7"/>
    <w:rsid w:val="00B053D3"/>
    <w:rsid w:val="00B22493"/>
    <w:rsid w:val="00B50B5B"/>
    <w:rsid w:val="00BE752A"/>
    <w:rsid w:val="00C50840"/>
    <w:rsid w:val="00C801AD"/>
    <w:rsid w:val="00C84B8F"/>
    <w:rsid w:val="00CA2E37"/>
    <w:rsid w:val="00CE0767"/>
    <w:rsid w:val="00CE3858"/>
    <w:rsid w:val="00CF72CE"/>
    <w:rsid w:val="00D05F32"/>
    <w:rsid w:val="00D353D8"/>
    <w:rsid w:val="00D35A5C"/>
    <w:rsid w:val="00D63A7E"/>
    <w:rsid w:val="00D838F2"/>
    <w:rsid w:val="00D94263"/>
    <w:rsid w:val="00DA2AB2"/>
    <w:rsid w:val="00DA57E8"/>
    <w:rsid w:val="00DC1B9C"/>
    <w:rsid w:val="00DE3E4B"/>
    <w:rsid w:val="00DF174E"/>
    <w:rsid w:val="00DF7041"/>
    <w:rsid w:val="00E00A56"/>
    <w:rsid w:val="00E04F19"/>
    <w:rsid w:val="00E327D4"/>
    <w:rsid w:val="00E83437"/>
    <w:rsid w:val="00E92CCB"/>
    <w:rsid w:val="00EC6200"/>
    <w:rsid w:val="00F8737E"/>
    <w:rsid w:val="00FA0A4F"/>
    <w:rsid w:val="00FC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EC1B2B-4F05-48FA-ABFB-9AE3D5A3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楷体" w:hAnsi="Times New Roman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263"/>
    <w:pPr>
      <w:ind w:firstLine="576"/>
      <w:jc w:val="both"/>
    </w:pPr>
    <w:rPr>
      <w:rFonts w:asciiTheme="minorHAnsi" w:hAnsiTheme="minorHAnsi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444D5"/>
    <w:pPr>
      <w:keepNext/>
      <w:keepLines/>
      <w:numPr>
        <w:numId w:val="39"/>
      </w:numPr>
      <w:spacing w:before="120" w:after="120" w:line="360" w:lineRule="auto"/>
      <w:outlineLvl w:val="0"/>
    </w:pPr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51103"/>
    <w:pPr>
      <w:numPr>
        <w:ilvl w:val="1"/>
        <w:numId w:val="39"/>
      </w:numPr>
      <w:spacing w:before="120" w:after="120" w:line="360" w:lineRule="auto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737E"/>
    <w:pPr>
      <w:spacing w:before="120" w:after="120" w:line="360" w:lineRule="auto"/>
      <w:outlineLvl w:val="2"/>
    </w:pPr>
    <w:rPr>
      <w:rFonts w:ascii="楷体" w:hAnsi="楷体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487"/>
    <w:pPr>
      <w:keepNext/>
      <w:keepLines/>
      <w:numPr>
        <w:ilvl w:val="3"/>
        <w:numId w:val="3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0EB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0EB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0EB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0EB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0EB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A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1A92"/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444D5"/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1103"/>
    <w:rPr>
      <w:rFonts w:asciiTheme="majorEastAsia" w:eastAsia="楷体" w:hAnsiTheme="majorEastAsia"/>
      <w:b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F8737E"/>
    <w:rPr>
      <w:rFonts w:ascii="楷体" w:hAnsi="楷体"/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Spacing"/>
    <w:next w:val="Normal"/>
    <w:link w:val="TitleChar"/>
    <w:autoRedefine/>
    <w:uiPriority w:val="10"/>
    <w:qFormat/>
    <w:rsid w:val="00D94263"/>
    <w:pPr>
      <w:jc w:val="center"/>
    </w:pPr>
    <w:rPr>
      <w:rFonts w:ascii="楷体" w:hAnsi="楷体"/>
      <w:sz w:val="7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94263"/>
    <w:rPr>
      <w:rFonts w:ascii="楷体" w:hAnsi="楷体"/>
      <w:sz w:val="7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aron_Folder\Git_Repo\cuoxiazi\01_doc\&#39033;&#30446;&#21517;_&#25991;&#26723;&#21517;_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413798831A493BB489796C6D480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0BFD7-766D-49FF-8EB5-BBDB1641DA25}"/>
      </w:docPartPr>
      <w:docPartBody>
        <w:p w:rsidR="00000000" w:rsidRDefault="003B0910">
          <w:pPr>
            <w:pStyle w:val="94413798831A493BB489796C6D4805FA"/>
          </w:pPr>
          <w:r w:rsidRPr="00AF53B7">
            <w:rPr>
              <w:sz w:val="72"/>
              <w:szCs w:val="72"/>
            </w:rPr>
            <w:t>[</w:t>
          </w:r>
          <w:r>
            <w:rPr>
              <w:rFonts w:hint="eastAsia"/>
              <w:sz w:val="72"/>
              <w:szCs w:val="72"/>
            </w:rPr>
            <w:t>项目名</w:t>
          </w:r>
          <w:r>
            <w:rPr>
              <w:rFonts w:hint="eastAsia"/>
              <w:sz w:val="72"/>
              <w:szCs w:val="72"/>
            </w:rPr>
            <w:t>_</w:t>
          </w:r>
          <w:r>
            <w:rPr>
              <w:rFonts w:hint="eastAsia"/>
              <w:sz w:val="72"/>
              <w:szCs w:val="72"/>
            </w:rPr>
            <w:t>文档名</w:t>
          </w:r>
          <w:r w:rsidRPr="00AF53B7">
            <w:rPr>
              <w:sz w:val="72"/>
              <w:szCs w:val="72"/>
            </w:rPr>
            <w:t>]</w:t>
          </w:r>
        </w:p>
      </w:docPartBody>
    </w:docPart>
    <w:docPart>
      <w:docPartPr>
        <w:name w:val="6F9A84F2C9EA458F86528FD7B637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EA1F9-A2BE-4402-A2CD-BE26105A5AC4}"/>
      </w:docPartPr>
      <w:docPartBody>
        <w:p w:rsidR="00000000" w:rsidRDefault="003B0910">
          <w:pPr>
            <w:pStyle w:val="6F9A84F2C9EA458F86528FD7B637204E"/>
          </w:pPr>
          <w:r w:rsidRPr="00AF53B7">
            <w:rPr>
              <w:caps/>
              <w:sz w:val="28"/>
              <w:szCs w:val="28"/>
            </w:rPr>
            <w:t>[</w:t>
          </w:r>
          <w:r>
            <w:rPr>
              <w:rFonts w:hint="eastAsia"/>
              <w:caps/>
              <w:sz w:val="28"/>
              <w:szCs w:val="28"/>
            </w:rPr>
            <w:t>项目</w:t>
          </w:r>
          <w:r>
            <w:rPr>
              <w:caps/>
              <w:sz w:val="28"/>
              <w:szCs w:val="28"/>
            </w:rPr>
            <w:t>ID</w:t>
          </w:r>
          <w:r w:rsidRPr="00AF53B7">
            <w:rPr>
              <w:caps/>
              <w:sz w:val="28"/>
              <w:szCs w:val="28"/>
            </w:rPr>
            <w:t>]</w:t>
          </w:r>
        </w:p>
      </w:docPartBody>
    </w:docPart>
    <w:docPart>
      <w:docPartPr>
        <w:name w:val="0F531E43CFC443C9BE8EC74377834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72473-FF8F-4F7D-A46E-F3BF39547BA6}"/>
      </w:docPartPr>
      <w:docPartBody>
        <w:p w:rsidR="00000000" w:rsidRDefault="003B0910">
          <w:pPr>
            <w:pStyle w:val="0F531E43CFC443C9BE8EC743778344E0"/>
          </w:pPr>
          <w: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910"/>
    <w:rsid w:val="003B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楷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413798831A493BB489796C6D4805FA">
    <w:name w:val="94413798831A493BB489796C6D4805FA"/>
  </w:style>
  <w:style w:type="paragraph" w:customStyle="1" w:styleId="6F9A84F2C9EA458F86528FD7B637204E">
    <w:name w:val="6F9A84F2C9EA458F86528FD7B637204E"/>
  </w:style>
  <w:style w:type="paragraph" w:customStyle="1" w:styleId="0F531E43CFC443C9BE8EC743778344E0">
    <w:name w:val="0F531E43CFC443C9BE8EC743778344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553A44-3DB4-4794-90AB-9A9F8118B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11</TotalTime>
  <Pages>5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Luo</dc:creator>
  <cp:keywords/>
  <dc:description/>
  <cp:lastModifiedBy>Luo, Zhi (Aaron, ES-Apps-GD-China-WH)</cp:lastModifiedBy>
  <cp:revision>2</cp:revision>
  <dcterms:created xsi:type="dcterms:W3CDTF">2014-12-07T14:10:00Z</dcterms:created>
  <dcterms:modified xsi:type="dcterms:W3CDTF">2014-12-07T14:21:00Z</dcterms:modified>
</cp:coreProperties>
</file>