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DE3E4B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DE3E4B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06405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12A6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 w:rsidR="00D212A6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D212A6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D212A6">
                                      <w:rPr>
                                        <w:sz w:val="72"/>
                                        <w:szCs w:val="72"/>
                                      </w:rPr>
                                      <w:t>实施指南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D212A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D212A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D212A6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2014-11-19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0692D35D"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FA0A4F" w:rsidRPr="00AF53B7" w:rsidRDefault="0006405E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212A6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 w:rsidR="00D212A6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D212A6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D212A6">
                                <w:rPr>
                                  <w:sz w:val="72"/>
                                  <w:szCs w:val="72"/>
                                </w:rPr>
                                <w:t>实施指南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D212A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D212A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D212A6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2014-11-19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  <w:bookmarkStart w:id="0" w:name="_GoBack" w:displacedByCustomXml="next"/>
        <w:bookmarkEnd w:id="0" w:displacedByCustomXml="next"/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E04F19">
          <w:pPr>
            <w:pStyle w:val="Heading1"/>
            <w:numPr>
              <w:ilvl w:val="0"/>
              <w:numId w:val="0"/>
            </w:numPr>
            <w:ind w:left="360" w:hanging="360"/>
          </w:pPr>
          <w:r w:rsidRPr="00E04F19">
            <w:rPr>
              <w:rFonts w:hint="eastAsia"/>
            </w:rPr>
            <w:t>目录</w:t>
          </w:r>
        </w:p>
        <w:p w:rsidR="00754907" w:rsidRDefault="00D838F2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091521" w:history="1">
            <w:r w:rsidR="00754907" w:rsidRPr="001000C6">
              <w:rPr>
                <w:rStyle w:val="Hyperlink"/>
                <w:rFonts w:asciiTheme="majorEastAsia" w:hAnsiTheme="majorEastAsia"/>
                <w:noProof/>
              </w:rPr>
              <w:t>1.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asciiTheme="majorEastAsia" w:hAnsiTheme="majorEastAsia" w:hint="eastAsia"/>
                <w:noProof/>
              </w:rPr>
              <w:t>文档介绍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_Toc404091521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D212A6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06405E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22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目的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_Toc404091522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D212A6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06405E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23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范围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_Toc404091523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D212A6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06405E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24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缩写词列表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_Toc404091524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D212A6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06405E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25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参考内容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_Toc404091525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D212A6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06405E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26" w:history="1">
            <w:r w:rsidR="00754907" w:rsidRPr="001000C6">
              <w:rPr>
                <w:rStyle w:val="Hyperlink"/>
                <w:rFonts w:asciiTheme="majorEastAsia" w:hAnsiTheme="majorEastAsia"/>
                <w:noProof/>
              </w:rPr>
              <w:t>2.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asciiTheme="majorEastAsia" w:hAnsiTheme="majorEastAsia" w:hint="eastAsia"/>
                <w:noProof/>
              </w:rPr>
              <w:t>项目概述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_Toc404091526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D212A6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06405E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27" w:history="1">
            <w:r w:rsidR="00754907" w:rsidRPr="001000C6">
              <w:rPr>
                <w:rStyle w:val="Hyperlink"/>
                <w:rFonts w:asciiTheme="majorEastAsia" w:hAnsiTheme="majorEastAsia"/>
                <w:noProof/>
              </w:rPr>
              <w:t>3.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asciiTheme="majorEastAsia" w:hAnsiTheme="majorEastAsia" w:hint="eastAsia"/>
                <w:noProof/>
              </w:rPr>
              <w:t>内容</w:t>
            </w:r>
            <w:r w:rsidR="00754907" w:rsidRPr="001000C6">
              <w:rPr>
                <w:rStyle w:val="Hyperlink"/>
                <w:rFonts w:asciiTheme="majorEastAsia" w:hAnsiTheme="majorEastAsia"/>
                <w:noProof/>
              </w:rPr>
              <w:t>1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_Toc404091527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D212A6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06405E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34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内容</w:t>
            </w:r>
            <w:r w:rsidR="00754907" w:rsidRPr="001000C6">
              <w:rPr>
                <w:rStyle w:val="Hyperlink"/>
                <w:noProof/>
              </w:rPr>
              <w:t>1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_Toc404091534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D212A6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06405E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35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详细内容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_Toc404091535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D212A6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06405E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36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内容</w:t>
            </w:r>
            <w:r w:rsidR="00754907" w:rsidRPr="001000C6">
              <w:rPr>
                <w:rStyle w:val="Hyperlink"/>
                <w:noProof/>
              </w:rPr>
              <w:t>2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_Toc404091536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D212A6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06405E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37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内容</w:t>
            </w:r>
            <w:r w:rsidR="00754907" w:rsidRPr="001000C6">
              <w:rPr>
                <w:rStyle w:val="Hyperlink"/>
                <w:noProof/>
              </w:rPr>
              <w:t>3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_Toc404091537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D212A6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06405E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38" w:history="1">
            <w:r w:rsidR="00754907" w:rsidRPr="001000C6">
              <w:rPr>
                <w:rStyle w:val="Hyperlink"/>
                <w:rFonts w:asciiTheme="majorEastAsia" w:hAnsiTheme="majorEastAsia"/>
                <w:noProof/>
              </w:rPr>
              <w:t>4.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asciiTheme="majorEastAsia" w:hAnsiTheme="majorEastAsia" w:hint="eastAsia"/>
                <w:noProof/>
              </w:rPr>
              <w:t>附录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_Toc404091538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D212A6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p w:rsidR="00C50840" w:rsidRPr="00E04F19" w:rsidRDefault="00FA0A4F" w:rsidP="00E04F19">
      <w:pPr>
        <w:pStyle w:val="Heading1"/>
      </w:pPr>
      <w:bookmarkStart w:id="1" w:name="_Toc404091521"/>
      <w:r w:rsidRPr="00E04F19">
        <w:rPr>
          <w:rFonts w:hint="eastAsia"/>
        </w:rPr>
        <w:lastRenderedPageBreak/>
        <w:t>文档</w:t>
      </w:r>
      <w:r w:rsidRPr="00E04F19">
        <w:t>介绍</w:t>
      </w:r>
      <w:bookmarkEnd w:id="1"/>
    </w:p>
    <w:p w:rsidR="00C50840" w:rsidRPr="00DE3E4B" w:rsidRDefault="00C50840" w:rsidP="00E04F19">
      <w:pPr>
        <w:pStyle w:val="Heading2"/>
      </w:pPr>
      <w:bookmarkStart w:id="2" w:name="_Toc404091522"/>
      <w:r w:rsidRPr="00DE3E4B">
        <w:rPr>
          <w:rFonts w:hint="eastAsia"/>
        </w:rPr>
        <w:t>目的</w:t>
      </w:r>
      <w:bookmarkEnd w:id="2"/>
    </w:p>
    <w:p w:rsidR="00C50840" w:rsidRPr="00DE3E4B" w:rsidRDefault="00C50840" w:rsidP="00DF7041">
      <w:pPr>
        <w:pStyle w:val="Heading2"/>
      </w:pPr>
      <w:bookmarkStart w:id="3" w:name="_Toc404091523"/>
      <w:r w:rsidRPr="00DE3E4B">
        <w:rPr>
          <w:rFonts w:hint="eastAsia"/>
        </w:rPr>
        <w:t>范围</w:t>
      </w:r>
      <w:bookmarkEnd w:id="3"/>
    </w:p>
    <w:p w:rsidR="00C50840" w:rsidRPr="00DE3E4B" w:rsidRDefault="00C50840" w:rsidP="00DF7041">
      <w:pPr>
        <w:pStyle w:val="Heading2"/>
      </w:pPr>
      <w:bookmarkStart w:id="4" w:name="_Toc404091524"/>
      <w:r w:rsidRPr="00DE3E4B">
        <w:rPr>
          <w:rFonts w:hint="eastAsia"/>
        </w:rPr>
        <w:t>缩写词列表</w:t>
      </w:r>
      <w:bookmarkEnd w:id="4"/>
    </w:p>
    <w:p w:rsidR="00C50840" w:rsidRPr="00DE3E4B" w:rsidRDefault="00C50840" w:rsidP="00DF7041">
      <w:pPr>
        <w:pStyle w:val="Heading2"/>
      </w:pPr>
      <w:bookmarkStart w:id="5" w:name="_Toc404091525"/>
      <w:r w:rsidRPr="00DE3E4B">
        <w:rPr>
          <w:rFonts w:hint="eastAsia"/>
        </w:rPr>
        <w:t>参考内容</w:t>
      </w:r>
      <w:bookmarkEnd w:id="5"/>
    </w:p>
    <w:p w:rsidR="00FA0A4F" w:rsidRPr="00DE3E4B" w:rsidRDefault="00C50840" w:rsidP="00E04F19">
      <w:pPr>
        <w:pStyle w:val="Heading1"/>
      </w:pPr>
      <w:bookmarkStart w:id="6" w:name="_Toc404091526"/>
      <w:r w:rsidRPr="00DE3E4B">
        <w:rPr>
          <w:rFonts w:hint="eastAsia"/>
        </w:rPr>
        <w:t>项目</w:t>
      </w:r>
      <w:r w:rsidRPr="00DE3E4B">
        <w:t>概述</w:t>
      </w:r>
      <w:bookmarkEnd w:id="6"/>
    </w:p>
    <w:p w:rsidR="00FA0A4F" w:rsidRPr="00DE3E4B" w:rsidRDefault="00FA0A4F" w:rsidP="00E04F19">
      <w:pPr>
        <w:pStyle w:val="Heading1"/>
      </w:pPr>
      <w:bookmarkStart w:id="7" w:name="_Toc404091527"/>
      <w:r w:rsidRPr="00DE3E4B">
        <w:rPr>
          <w:rFonts w:hint="eastAsia"/>
        </w:rPr>
        <w:t>内容</w:t>
      </w:r>
      <w:r w:rsidR="00C50840" w:rsidRPr="00DE3E4B">
        <w:rPr>
          <w:rFonts w:hint="eastAsia"/>
        </w:rPr>
        <w:t>1</w:t>
      </w:r>
      <w:bookmarkEnd w:id="7"/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8" w:name="_Toc404089748"/>
      <w:bookmarkStart w:id="9" w:name="_Toc404089800"/>
      <w:bookmarkStart w:id="10" w:name="_Toc404090600"/>
      <w:bookmarkStart w:id="11" w:name="_Toc404091202"/>
      <w:bookmarkStart w:id="12" w:name="_Toc404091528"/>
      <w:bookmarkEnd w:id="8"/>
      <w:bookmarkEnd w:id="9"/>
      <w:bookmarkEnd w:id="10"/>
      <w:bookmarkEnd w:id="11"/>
      <w:bookmarkEnd w:id="12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13" w:name="_Toc404089749"/>
      <w:bookmarkStart w:id="14" w:name="_Toc404089801"/>
      <w:bookmarkStart w:id="15" w:name="_Toc404090601"/>
      <w:bookmarkStart w:id="16" w:name="_Toc404091203"/>
      <w:bookmarkStart w:id="17" w:name="_Toc404091529"/>
      <w:bookmarkEnd w:id="13"/>
      <w:bookmarkEnd w:id="14"/>
      <w:bookmarkEnd w:id="15"/>
      <w:bookmarkEnd w:id="16"/>
      <w:bookmarkEnd w:id="17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18" w:name="_Toc404089750"/>
      <w:bookmarkStart w:id="19" w:name="_Toc404089802"/>
      <w:bookmarkStart w:id="20" w:name="_Toc404090602"/>
      <w:bookmarkStart w:id="21" w:name="_Toc404091204"/>
      <w:bookmarkStart w:id="22" w:name="_Toc404091530"/>
      <w:bookmarkEnd w:id="18"/>
      <w:bookmarkEnd w:id="19"/>
      <w:bookmarkEnd w:id="20"/>
      <w:bookmarkEnd w:id="21"/>
      <w:bookmarkEnd w:id="22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23" w:name="_Toc404091205"/>
      <w:bookmarkStart w:id="24" w:name="_Toc404091531"/>
      <w:bookmarkEnd w:id="23"/>
      <w:bookmarkEnd w:id="24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25" w:name="_Toc404091206"/>
      <w:bookmarkStart w:id="26" w:name="_Toc404091532"/>
      <w:bookmarkEnd w:id="25"/>
      <w:bookmarkEnd w:id="26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27" w:name="_Toc404091207"/>
      <w:bookmarkStart w:id="28" w:name="_Toc404091533"/>
      <w:bookmarkEnd w:id="27"/>
      <w:bookmarkEnd w:id="28"/>
    </w:p>
    <w:p w:rsidR="00C50840" w:rsidRPr="00DE3E4B" w:rsidRDefault="00C50840" w:rsidP="00E04F19">
      <w:pPr>
        <w:pStyle w:val="Heading2"/>
        <w:numPr>
          <w:ilvl w:val="1"/>
          <w:numId w:val="15"/>
        </w:numPr>
        <w:spacing w:line="240" w:lineRule="auto"/>
        <w:contextualSpacing/>
      </w:pPr>
      <w:bookmarkStart w:id="29" w:name="_Toc404091534"/>
      <w:r w:rsidRPr="00DE3E4B">
        <w:rPr>
          <w:rFonts w:hint="eastAsia"/>
        </w:rPr>
        <w:t>内容1</w:t>
      </w:r>
      <w:bookmarkEnd w:id="29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C50840" w:rsidRDefault="00C50840" w:rsidP="00E04F19">
      <w:pPr>
        <w:pStyle w:val="Heading3"/>
      </w:pPr>
      <w:bookmarkStart w:id="30" w:name="_Toc404091535"/>
      <w:r w:rsidRPr="00DF7041">
        <w:rPr>
          <w:rFonts w:hint="eastAsia"/>
        </w:rPr>
        <w:t>详细内容</w:t>
      </w:r>
      <w:bookmarkEnd w:id="30"/>
    </w:p>
    <w:p w:rsidR="008F7704" w:rsidRPr="008F7704" w:rsidRDefault="008F7704" w:rsidP="008F7704">
      <w:r>
        <w:rPr>
          <w:rFonts w:hint="eastAsia"/>
        </w:rPr>
        <w:t xml:space="preserve">          </w:t>
      </w:r>
      <w:r>
        <w:rPr>
          <w:rFonts w:hint="eastAsia"/>
        </w:rPr>
        <w:t>正文</w:t>
      </w:r>
    </w:p>
    <w:p w:rsidR="00C50840" w:rsidRPr="00DE3E4B" w:rsidRDefault="00C50840" w:rsidP="00C50840">
      <w:pPr>
        <w:pStyle w:val="ListParagraph"/>
        <w:ind w:left="792"/>
        <w:rPr>
          <w:rFonts w:asciiTheme="majorEastAsia" w:eastAsiaTheme="majorEastAsia" w:hAnsiTheme="majorEastAsia"/>
        </w:rPr>
      </w:pPr>
    </w:p>
    <w:p w:rsidR="00C50840" w:rsidRPr="00DE3E4B" w:rsidRDefault="009E44EC" w:rsidP="008F7704">
      <w:pPr>
        <w:pStyle w:val="Heading2"/>
        <w:numPr>
          <w:ilvl w:val="1"/>
          <w:numId w:val="15"/>
        </w:numPr>
      </w:pPr>
      <w:bookmarkStart w:id="31" w:name="_Toc404091536"/>
      <w:r w:rsidRPr="00DE3E4B">
        <w:rPr>
          <w:rFonts w:hint="eastAsia"/>
        </w:rPr>
        <w:t>内容2</w:t>
      </w:r>
      <w:bookmarkEnd w:id="31"/>
    </w:p>
    <w:p w:rsidR="009E44EC" w:rsidRPr="00DE3E4B" w:rsidRDefault="009E44EC" w:rsidP="00DF7041">
      <w:pPr>
        <w:pStyle w:val="Heading2"/>
        <w:numPr>
          <w:ilvl w:val="1"/>
          <w:numId w:val="15"/>
        </w:numPr>
      </w:pPr>
      <w:bookmarkStart w:id="32" w:name="_Toc404091537"/>
      <w:r w:rsidRPr="00DE3E4B">
        <w:rPr>
          <w:rFonts w:hint="eastAsia"/>
        </w:rPr>
        <w:t>内容3</w:t>
      </w:r>
      <w:bookmarkEnd w:id="32"/>
    </w:p>
    <w:p w:rsidR="00FA0A4F" w:rsidRPr="00DE3E4B" w:rsidRDefault="009E44EC" w:rsidP="00E04F19">
      <w:pPr>
        <w:pStyle w:val="Heading1"/>
      </w:pPr>
      <w:bookmarkStart w:id="33" w:name="_Toc404091538"/>
      <w:r w:rsidRPr="00DE3E4B">
        <w:rPr>
          <w:rFonts w:hint="eastAsia"/>
        </w:rPr>
        <w:t>附录</w:t>
      </w:r>
      <w:bookmarkEnd w:id="33"/>
    </w:p>
    <w:sectPr w:rsidR="00FA0A4F" w:rsidRPr="00DE3E4B" w:rsidSect="00721A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05E" w:rsidRDefault="0006405E" w:rsidP="00FA0A4F">
      <w:pPr>
        <w:spacing w:after="0" w:line="240" w:lineRule="auto"/>
      </w:pPr>
      <w:r>
        <w:separator/>
      </w:r>
    </w:p>
  </w:endnote>
  <w:endnote w:type="continuationSeparator" w:id="0">
    <w:p w:rsidR="0006405E" w:rsidRDefault="0006405E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34A443" w:themeColor="background1" w:themeShade="7F"/>
        <w:spacing w:val="60"/>
      </w:rPr>
    </w:sdtEndPr>
    <w:sdtContent>
      <w:p w:rsidR="00FA0A4F" w:rsidRDefault="00FA0A4F">
        <w:pPr>
          <w:pStyle w:val="Footer"/>
          <w:pBdr>
            <w:top w:val="single" w:sz="4" w:space="1" w:color="95DD9F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12A6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34A443" w:themeColor="background1" w:themeShade="7F"/>
            <w:spacing w:val="60"/>
          </w:rPr>
          <w:t>Page</w:t>
        </w:r>
      </w:p>
    </w:sdtContent>
  </w:sdt>
  <w:p w:rsidR="00FA0A4F" w:rsidRDefault="00FA0A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05E" w:rsidRDefault="0006405E" w:rsidP="00FA0A4F">
      <w:pPr>
        <w:spacing w:after="0" w:line="240" w:lineRule="auto"/>
      </w:pPr>
      <w:r>
        <w:separator/>
      </w:r>
    </w:p>
  </w:footnote>
  <w:footnote w:type="continuationSeparator" w:id="0">
    <w:p w:rsidR="0006405E" w:rsidRDefault="0006405E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D212A6">
                              <w:pPr>
                                <w:spacing w:after="0" w:line="240" w:lineRule="auto"/>
                              </w:pPr>
                              <w:r>
                                <w:t>餐厅订餐系统</w:t>
                              </w:r>
                              <w:r>
                                <w:t>-</w:t>
                              </w:r>
                              <w:r>
                                <w:t>系统实施指南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D212A6">
                        <w:pPr>
                          <w:spacing w:after="0" w:line="240" w:lineRule="auto"/>
                        </w:pPr>
                        <w:r>
                          <w:t>餐厅订餐系统</w:t>
                        </w:r>
                        <w:r>
                          <w:t>-</w:t>
                        </w:r>
                        <w:r>
                          <w:t>系统实施指南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C7EDCC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212A6" w:rsidRPr="00D212A6">
                            <w:rPr>
                              <w:noProof/>
                              <w:color w:val="C7EDCC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C7EDCC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C7EDCC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212A6" w:rsidRPr="00D212A6">
                      <w:rPr>
                        <w:noProof/>
                        <w:color w:val="C7EDCC" w:themeColor="background1"/>
                      </w:rPr>
                      <w:t>3</w:t>
                    </w:r>
                    <w:r>
                      <w:rPr>
                        <w:noProof/>
                        <w:color w:val="C7EDCC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FB0A44CE"/>
    <w:lvl w:ilvl="0" w:tplc="131C9C68">
      <w:start w:val="1"/>
      <w:numFmt w:val="decimal"/>
      <w:pStyle w:val="Heading1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1DA75031"/>
    <w:multiLevelType w:val="multilevel"/>
    <w:tmpl w:val="4C747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2">
    <w:nsid w:val="79D94A83"/>
    <w:multiLevelType w:val="multilevel"/>
    <w:tmpl w:val="08C857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10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12"/>
  </w:num>
  <w:num w:numId="12">
    <w:abstractNumId w:val="7"/>
  </w:num>
  <w:num w:numId="13">
    <w:abstractNumId w:val="3"/>
  </w:num>
  <w:num w:numId="14">
    <w:abstractNumId w:val="1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2A6"/>
    <w:rsid w:val="00045F37"/>
    <w:rsid w:val="0006405E"/>
    <w:rsid w:val="000B6D9F"/>
    <w:rsid w:val="00314AB3"/>
    <w:rsid w:val="003C26AC"/>
    <w:rsid w:val="003C478E"/>
    <w:rsid w:val="003D3C26"/>
    <w:rsid w:val="006B2CF6"/>
    <w:rsid w:val="007104C2"/>
    <w:rsid w:val="00721A92"/>
    <w:rsid w:val="00754907"/>
    <w:rsid w:val="008B1030"/>
    <w:rsid w:val="008F7704"/>
    <w:rsid w:val="009E44EC"/>
    <w:rsid w:val="00A85AE9"/>
    <w:rsid w:val="00A85F7B"/>
    <w:rsid w:val="00AF53B7"/>
    <w:rsid w:val="00BE752A"/>
    <w:rsid w:val="00C50840"/>
    <w:rsid w:val="00CE0767"/>
    <w:rsid w:val="00CE3858"/>
    <w:rsid w:val="00CF72CE"/>
    <w:rsid w:val="00D05F32"/>
    <w:rsid w:val="00D212A6"/>
    <w:rsid w:val="00D353D8"/>
    <w:rsid w:val="00D838F2"/>
    <w:rsid w:val="00DE3E4B"/>
    <w:rsid w:val="00DF7041"/>
    <w:rsid w:val="00E04F19"/>
    <w:rsid w:val="00E327D4"/>
    <w:rsid w:val="00E83437"/>
    <w:rsid w:val="00E92CCB"/>
    <w:rsid w:val="00FA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49C165-3865-4DB8-9988-F881A25D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CF6"/>
  </w:style>
  <w:style w:type="paragraph" w:styleId="Heading1">
    <w:name w:val="heading 1"/>
    <w:basedOn w:val="Normal"/>
    <w:next w:val="Normal"/>
    <w:link w:val="Heading1Char"/>
    <w:uiPriority w:val="9"/>
    <w:qFormat/>
    <w:rsid w:val="00E04F19"/>
    <w:pPr>
      <w:keepNext/>
      <w:keepLines/>
      <w:numPr>
        <w:numId w:val="1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Heading2">
    <w:name w:val="heading 2"/>
    <w:basedOn w:val="Level1"/>
    <w:next w:val="Normal"/>
    <w:link w:val="Heading2Char"/>
    <w:uiPriority w:val="9"/>
    <w:unhideWhenUsed/>
    <w:qFormat/>
    <w:rsid w:val="00E04F19"/>
    <w:pPr>
      <w:keepNext/>
      <w:keepLines/>
      <w:numPr>
        <w:numId w:val="11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Heading3">
    <w:name w:val="heading 3"/>
    <w:basedOn w:val="L3"/>
    <w:next w:val="Normal"/>
    <w:link w:val="Heading3Char"/>
    <w:uiPriority w:val="9"/>
    <w:unhideWhenUsed/>
    <w:qFormat/>
    <w:rsid w:val="00D353D8"/>
    <w:pPr>
      <w:keepNext/>
      <w:keepLines/>
      <w:numPr>
        <w:ilvl w:val="2"/>
        <w:numId w:val="13"/>
      </w:numPr>
      <w:adjustRightInd w:val="0"/>
      <w:spacing w:before="40" w:after="0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0"/>
        <w:numId w:val="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D353D8"/>
    <w:rPr>
      <w:rFonts w:asciiTheme="majorEastAsia" w:eastAsiaTheme="majorEastAsia" w:hAnsiTheme="majorEastAsia" w:cstheme="majorBidi"/>
      <w:sz w:val="24"/>
      <w:szCs w:val="24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4_%20Domain%20Knowledage\Training%20Proj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ECECAA-5F67-4BE9-82CB-C8EE7AC7A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餐厅订餐系统-系统实施指南</dc:title>
  <dc:subject/>
  <dc:creator>Su-Fang Nie</dc:creator>
  <cp:keywords/>
  <dc:description/>
  <cp:lastModifiedBy>Nie, Su-Fang (Annie, ES-Apps-GD-China-WH)</cp:lastModifiedBy>
  <cp:revision>1</cp:revision>
  <dcterms:created xsi:type="dcterms:W3CDTF">2014-11-19T13:11:00Z</dcterms:created>
  <dcterms:modified xsi:type="dcterms:W3CDTF">2014-11-19T13:12:00Z</dcterms:modified>
</cp:coreProperties>
</file>