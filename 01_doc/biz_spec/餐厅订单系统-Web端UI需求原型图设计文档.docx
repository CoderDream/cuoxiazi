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2CF6" w:rsidRPr="00DE3E4B" w:rsidRDefault="006B2CF6" w:rsidP="008F7704">
      <w:r w:rsidRPr="00DE3E4B">
        <w:rPr>
          <w:noProof/>
        </w:rPr>
        <mc:AlternateContent>
          <mc:Choice Requires="wps">
            <w:drawing>
              <wp:anchor distT="91440" distB="91440" distL="114300" distR="114300" simplePos="0" relativeHeight="251662336" behindDoc="0" locked="0" layoutInCell="1" allowOverlap="1" wp14:anchorId="04BAD240" wp14:editId="0E209C5F">
                <wp:simplePos x="0" y="0"/>
                <wp:positionH relativeFrom="page">
                  <wp:posOffset>962025</wp:posOffset>
                </wp:positionH>
                <wp:positionV relativeFrom="paragraph">
                  <wp:posOffset>0</wp:posOffset>
                </wp:positionV>
                <wp:extent cx="4000500" cy="1428750"/>
                <wp:effectExtent l="0" t="0" r="0" b="0"/>
                <wp:wrapTopAndBottom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0" cy="1428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7415" w:rsidRPr="00DE3E4B" w:rsidRDefault="00AE7415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Cs/>
                                <w:sz w:val="24"/>
                              </w:rPr>
                            </w:pPr>
                            <w:r w:rsidRPr="00DE3E4B">
                              <w:rPr>
                                <w:rFonts w:hint="eastAsia"/>
                                <w:iCs/>
                                <w:sz w:val="24"/>
                                <w:szCs w:val="24"/>
                              </w:rPr>
                              <w:t>客户</w:t>
                            </w:r>
                            <w:r w:rsidRPr="00DE3E4B">
                              <w:rPr>
                                <w:iCs/>
                                <w:sz w:val="24"/>
                                <w:szCs w:val="24"/>
                              </w:rPr>
                              <w:t>名字和</w:t>
                            </w:r>
                            <w:r w:rsidRPr="00DE3E4B">
                              <w:rPr>
                                <w:iCs/>
                                <w:sz w:val="24"/>
                                <w:szCs w:val="24"/>
                              </w:rPr>
                              <w:t>logo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5.75pt;margin-top:0;width:315pt;height:112.5pt;z-index:251662336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" filled="f" stroked="f">
                <v:textbox>
                  <w:txbxContent>
                    <w:p w:rsidR="00AE7415" w:rsidRPr="00DE3E4B" w:rsidRDefault="00AE7415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Cs/>
                          <w:sz w:val="24"/>
                        </w:rPr>
                      </w:pPr>
                      <w:r w:rsidRPr="00DE3E4B">
                        <w:rPr>
                          <w:rFonts w:hint="eastAsia"/>
                          <w:iCs/>
                          <w:sz w:val="24"/>
                          <w:szCs w:val="24"/>
                        </w:rPr>
                        <w:t>客户</w:t>
                      </w:r>
                      <w:r w:rsidRPr="00DE3E4B">
                        <w:rPr>
                          <w:iCs/>
                          <w:sz w:val="24"/>
                          <w:szCs w:val="24"/>
                        </w:rPr>
                        <w:t>名字和</w:t>
                      </w:r>
                      <w:r w:rsidRPr="00DE3E4B">
                        <w:rPr>
                          <w:iCs/>
                          <w:sz w:val="24"/>
                          <w:szCs w:val="24"/>
                        </w:rPr>
                        <w:t>logo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sdt>
      <w:sdtPr>
        <w:rPr>
          <w:rFonts w:asciiTheme="majorEastAsia" w:eastAsiaTheme="majorEastAsia" w:hAnsiTheme="majorEastAsia"/>
        </w:rPr>
        <w:id w:val="-429969057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/>
        </w:rPr>
      </w:sdtEndPr>
      <w:sdtContent>
        <w:p w:rsidR="00FA0A4F" w:rsidRPr="00DE3E4B" w:rsidRDefault="00FA0A4F">
          <w:pPr>
            <w:rPr>
              <w:rFonts w:asciiTheme="majorEastAsia" w:eastAsiaTheme="majorEastAsia" w:hAnsiTheme="majorEastAsia"/>
            </w:rPr>
          </w:pPr>
        </w:p>
        <w:p w:rsidR="00314AB3" w:rsidRPr="00DE3E4B" w:rsidRDefault="00FA0A4F" w:rsidP="008F7704">
          <w:r w:rsidRPr="00DE3E4B"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0692D35D" wp14:editId="49C33C79">
                    <wp:simplePos x="0" y="0"/>
                    <wp:positionH relativeFrom="margin">
                      <wp:posOffset>488950</wp:posOffset>
                    </wp:positionH>
                    <wp:positionV relativeFrom="page">
                      <wp:posOffset>3460115</wp:posOffset>
                    </wp:positionV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E7415" w:rsidRPr="00AF53B7" w:rsidRDefault="00AF0C2B">
                                <w:pPr>
                                  <w:pStyle w:val="a4"/>
                                  <w:spacing w:before="40" w:after="560" w:line="216" w:lineRule="auto"/>
                                  <w:rPr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E7415" w:rsidRPr="004C386A">
                                      <w:rPr>
                                        <w:rFonts w:hint="eastAsia"/>
                                        <w:sz w:val="72"/>
                                        <w:szCs w:val="72"/>
                                      </w:rPr>
                                      <w:t>餐厅订单系统</w:t>
                                    </w:r>
                                    <w:r w:rsidR="00AE7415" w:rsidRPr="004C386A">
                                      <w:rPr>
                                        <w:rFonts w:hint="eastAsia"/>
                                        <w:sz w:val="72"/>
                                        <w:szCs w:val="72"/>
                                      </w:rPr>
                                      <w:t>- APP</w:t>
                                    </w:r>
                                    <w:r w:rsidR="00AE7415" w:rsidRPr="004C386A">
                                      <w:rPr>
                                        <w:rFonts w:hint="eastAsia"/>
                                        <w:sz w:val="72"/>
                                        <w:szCs w:val="72"/>
                                      </w:rPr>
                                      <w:t>端</w:t>
                                    </w:r>
                                    <w:r w:rsidR="00AE7415" w:rsidRPr="004C386A">
                                      <w:rPr>
                                        <w:rFonts w:hint="eastAsia"/>
                                        <w:sz w:val="72"/>
                                        <w:szCs w:val="72"/>
                                      </w:rPr>
                                      <w:t>UI</w:t>
                                    </w:r>
                                    <w:r w:rsidR="00AE7415" w:rsidRPr="004C386A">
                                      <w:rPr>
                                        <w:rFonts w:hint="eastAsia"/>
                                        <w:sz w:val="72"/>
                                        <w:szCs w:val="72"/>
                                      </w:rPr>
                                      <w:t>需求原型图设计文档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AE7415" w:rsidRPr="00AF53B7" w:rsidRDefault="00AE7415">
                                    <w:pPr>
                                      <w:pStyle w:val="a4"/>
                                      <w:spacing w:before="40" w:after="40"/>
                                      <w:rPr>
                                        <w:caps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sz w:val="28"/>
                                        <w:szCs w:val="28"/>
                                      </w:rPr>
                                      <w:t xml:space="preserve">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AE7415" w:rsidRPr="00AF53B7" w:rsidRDefault="00AE7415">
                                    <w:pPr>
                                      <w:pStyle w:val="a4"/>
                                      <w:spacing w:before="80" w:after="40"/>
                                      <w:rPr>
                                        <w:caps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sz w:val="24"/>
                                        <w:szCs w:val="24"/>
                                      </w:rPr>
                                      <w:t>wanglinglong</w:t>
                                    </w:r>
                                  </w:p>
                                </w:sdtContent>
                              </w:sdt>
                              <w:p w:rsidR="00AE7415" w:rsidRPr="00AF53B7" w:rsidRDefault="00AE7415">
                                <w:pPr>
                                  <w:pStyle w:val="a4"/>
                                  <w:spacing w:before="80" w:after="40"/>
                                  <w:rPr>
                                    <w:caps/>
                                    <w:sz w:val="24"/>
                                    <w:szCs w:val="24"/>
                                  </w:rPr>
                                </w:pPr>
                              </w:p>
                              <w:p w:rsidR="00AE7415" w:rsidRPr="00AF53B7" w:rsidRDefault="00AE7415">
                                <w:pPr>
                                  <w:pStyle w:val="a4"/>
                                  <w:spacing w:before="80" w:after="40"/>
                                  <w:rPr>
                                    <w:caps/>
                                    <w:sz w:val="24"/>
                                    <w:szCs w:val="24"/>
                                  </w:rPr>
                                </w:pPr>
                                <w:r w:rsidRPr="00AF53B7">
                                  <w:rPr>
                                    <w:rFonts w:hint="eastAsia"/>
                                    <w:caps/>
                                    <w:sz w:val="24"/>
                                    <w:szCs w:val="24"/>
                                  </w:rPr>
                                  <w:t>日期</w:t>
                                </w:r>
                                <w:r w:rsidRPr="00AF53B7">
                                  <w:rPr>
                                    <w:caps/>
                                    <w:sz w:val="24"/>
                                    <w:szCs w:val="24"/>
                                  </w:rPr>
                                  <w:t>：</w:t>
                                </w:r>
                                <w:r>
                                  <w:rPr>
                                    <w:caps/>
                                    <w:sz w:val="24"/>
                                    <w:szCs w:val="24"/>
                                  </w:rPr>
                                  <w:fldChar w:fldCharType="begin"/>
                                </w:r>
                                <w:r>
                                  <w:rPr>
                                    <w:caps/>
                                    <w:sz w:val="24"/>
                                    <w:szCs w:val="24"/>
                                  </w:rPr>
                                  <w:instrText xml:space="preserve"> DATE \@ "yyyy-MM-dd" </w:instrText>
                                </w:r>
                                <w:r>
                                  <w:rPr>
                                    <w:caps/>
                                    <w:sz w:val="24"/>
                                    <w:szCs w:val="24"/>
                                  </w:rPr>
                                  <w:fldChar w:fldCharType="separate"/>
                                </w:r>
                                <w:r w:rsidR="00C2526B">
                                  <w:rPr>
                                    <w:caps/>
                                    <w:noProof/>
                                    <w:sz w:val="24"/>
                                    <w:szCs w:val="24"/>
                                  </w:rPr>
                                  <w:t>2014-11-22</w:t>
                                </w:r>
                                <w:r>
                                  <w:rPr>
                                    <w:caps/>
                                    <w:sz w:val="24"/>
                                    <w:szCs w:val="24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7" type="#_x0000_t202" style="position:absolute;margin-left:38.5pt;margin-top:272.45pt;width:369pt;height:529.2pt;z-index:251660288;visibility:visible;mso-wrap-style:square;mso-width-percent:79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4aQdwIAAF4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" filled="f" stroked="f" strokeweight=".5pt">
                    <v:textbox style="mso-fit-shape-to-text:t" inset="0,0,0,0">
                      <w:txbxContent>
                        <w:p w:rsidR="00AE7415" w:rsidRPr="00AF53B7" w:rsidRDefault="00AF0C2B">
                          <w:pPr>
                            <w:pStyle w:val="a4"/>
                            <w:spacing w:before="40" w:after="560" w:line="216" w:lineRule="auto"/>
                            <w:rPr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AE7415" w:rsidRPr="004C386A">
                                <w:rPr>
                                  <w:rFonts w:hint="eastAsia"/>
                                  <w:sz w:val="72"/>
                                  <w:szCs w:val="72"/>
                                </w:rPr>
                                <w:t>餐厅订单系统</w:t>
                              </w:r>
                              <w:r w:rsidR="00AE7415" w:rsidRPr="004C386A">
                                <w:rPr>
                                  <w:rFonts w:hint="eastAsia"/>
                                  <w:sz w:val="72"/>
                                  <w:szCs w:val="72"/>
                                </w:rPr>
                                <w:t>- APP</w:t>
                              </w:r>
                              <w:r w:rsidR="00AE7415" w:rsidRPr="004C386A">
                                <w:rPr>
                                  <w:rFonts w:hint="eastAsia"/>
                                  <w:sz w:val="72"/>
                                  <w:szCs w:val="72"/>
                                </w:rPr>
                                <w:t>端</w:t>
                              </w:r>
                              <w:r w:rsidR="00AE7415" w:rsidRPr="004C386A">
                                <w:rPr>
                                  <w:rFonts w:hint="eastAsia"/>
                                  <w:sz w:val="72"/>
                                  <w:szCs w:val="72"/>
                                </w:rPr>
                                <w:t>UI</w:t>
                              </w:r>
                              <w:r w:rsidR="00AE7415" w:rsidRPr="004C386A">
                                <w:rPr>
                                  <w:rFonts w:hint="eastAsia"/>
                                  <w:sz w:val="72"/>
                                  <w:szCs w:val="72"/>
                                </w:rPr>
                                <w:t>需求原型图设计文档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AE7415" w:rsidRPr="00AF53B7" w:rsidRDefault="00AE7415">
                              <w:pPr>
                                <w:pStyle w:val="a4"/>
                                <w:spacing w:before="40" w:after="40"/>
                                <w:rPr>
                                  <w:cap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AE7415" w:rsidRPr="00AF53B7" w:rsidRDefault="00AE7415">
                              <w:pPr>
                                <w:pStyle w:val="a4"/>
                                <w:spacing w:before="80" w:after="40"/>
                                <w:rPr>
                                  <w:cap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sz w:val="24"/>
                                  <w:szCs w:val="24"/>
                                </w:rPr>
                                <w:t>wanglinglong</w:t>
                              </w:r>
                            </w:p>
                          </w:sdtContent>
                        </w:sdt>
                        <w:p w:rsidR="00AE7415" w:rsidRPr="00AF53B7" w:rsidRDefault="00AE7415">
                          <w:pPr>
                            <w:pStyle w:val="a4"/>
                            <w:spacing w:before="80" w:after="40"/>
                            <w:rPr>
                              <w:caps/>
                              <w:sz w:val="24"/>
                              <w:szCs w:val="24"/>
                            </w:rPr>
                          </w:pPr>
                        </w:p>
                        <w:p w:rsidR="00AE7415" w:rsidRPr="00AF53B7" w:rsidRDefault="00AE7415">
                          <w:pPr>
                            <w:pStyle w:val="a4"/>
                            <w:spacing w:before="80" w:after="40"/>
                            <w:rPr>
                              <w:caps/>
                              <w:sz w:val="24"/>
                              <w:szCs w:val="24"/>
                            </w:rPr>
                          </w:pPr>
                          <w:r w:rsidRPr="00AF53B7">
                            <w:rPr>
                              <w:rFonts w:hint="eastAsia"/>
                              <w:caps/>
                              <w:sz w:val="24"/>
                              <w:szCs w:val="24"/>
                            </w:rPr>
                            <w:t>日期</w:t>
                          </w:r>
                          <w:r w:rsidRPr="00AF53B7">
                            <w:rPr>
                              <w:caps/>
                              <w:sz w:val="24"/>
                              <w:szCs w:val="24"/>
                            </w:rPr>
                            <w:t>：</w:t>
                          </w:r>
                          <w:r>
                            <w:rPr>
                              <w:caps/>
                              <w:sz w:val="24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caps/>
                              <w:sz w:val="24"/>
                              <w:szCs w:val="24"/>
                            </w:rPr>
                            <w:instrText xml:space="preserve"> DATE \@ "yyyy-MM-dd" </w:instrText>
                          </w:r>
                          <w:r>
                            <w:rPr>
                              <w:caps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C2526B">
                            <w:rPr>
                              <w:caps/>
                              <w:noProof/>
                              <w:sz w:val="24"/>
                              <w:szCs w:val="24"/>
                            </w:rPr>
                            <w:t>2014-11-22</w:t>
                          </w:r>
                          <w:r>
                            <w:rPr>
                              <w:caps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Pr="00DE3E4B">
            <w:br w:type="page"/>
          </w:r>
        </w:p>
      </w:sdtContent>
    </w:sdt>
    <w:p w:rsidR="00FA0A4F" w:rsidRPr="00DE3E4B" w:rsidRDefault="00FA0A4F">
      <w:pPr>
        <w:rPr>
          <w:rFonts w:asciiTheme="majorEastAsia" w:eastAsiaTheme="majorEastAsia" w:hAnsiTheme="majorEastAsia"/>
        </w:rPr>
      </w:pPr>
      <w:r w:rsidRPr="00DE3E4B">
        <w:rPr>
          <w:rFonts w:asciiTheme="majorEastAsia" w:eastAsiaTheme="majorEastAsia" w:hAnsiTheme="majorEastAsia" w:hint="eastAsia"/>
        </w:rPr>
        <w:lastRenderedPageBreak/>
        <w:t>文档版本</w:t>
      </w:r>
      <w:r w:rsidRPr="00DE3E4B">
        <w:rPr>
          <w:rFonts w:asciiTheme="majorEastAsia" w:eastAsiaTheme="majorEastAsia" w:hAnsiTheme="majorEastAsia"/>
        </w:rPr>
        <w:t>历史</w:t>
      </w:r>
    </w:p>
    <w:tbl>
      <w:tblPr>
        <w:tblStyle w:val="a5"/>
        <w:tblW w:w="9445" w:type="dxa"/>
        <w:tblLook w:val="04A0" w:firstRow="1" w:lastRow="0" w:firstColumn="1" w:lastColumn="0" w:noHBand="0" w:noVBand="1"/>
      </w:tblPr>
      <w:tblGrid>
        <w:gridCol w:w="1726"/>
        <w:gridCol w:w="1726"/>
        <w:gridCol w:w="1726"/>
        <w:gridCol w:w="1726"/>
        <w:gridCol w:w="2541"/>
      </w:tblGrid>
      <w:tr w:rsidR="007104C2" w:rsidRPr="00DE3E4B" w:rsidTr="00FA0A4F"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  <w:r w:rsidRPr="00DE3E4B">
              <w:rPr>
                <w:rFonts w:asciiTheme="majorEastAsia" w:eastAsiaTheme="majorEastAsia" w:hAnsiTheme="majorEastAsia" w:hint="eastAsia"/>
              </w:rPr>
              <w:t>版本号</w:t>
            </w:r>
          </w:p>
        </w:tc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  <w:r w:rsidRPr="00DE3E4B">
              <w:rPr>
                <w:rFonts w:asciiTheme="majorEastAsia" w:eastAsiaTheme="majorEastAsia" w:hAnsiTheme="majorEastAsia" w:hint="eastAsia"/>
              </w:rPr>
              <w:t>修订日期</w:t>
            </w:r>
          </w:p>
        </w:tc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  <w:r w:rsidRPr="00DE3E4B">
              <w:rPr>
                <w:rFonts w:asciiTheme="majorEastAsia" w:eastAsiaTheme="majorEastAsia" w:hAnsiTheme="majorEastAsia" w:hint="eastAsia"/>
              </w:rPr>
              <w:t>修订人</w:t>
            </w:r>
          </w:p>
        </w:tc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  <w:r w:rsidRPr="00DE3E4B">
              <w:rPr>
                <w:rFonts w:asciiTheme="majorEastAsia" w:eastAsiaTheme="majorEastAsia" w:hAnsiTheme="majorEastAsia" w:hint="eastAsia"/>
              </w:rPr>
              <w:t>审核</w:t>
            </w:r>
            <w:r w:rsidRPr="00DE3E4B">
              <w:rPr>
                <w:rFonts w:asciiTheme="majorEastAsia" w:eastAsiaTheme="majorEastAsia" w:hAnsiTheme="majorEastAsia"/>
              </w:rPr>
              <w:t>人</w:t>
            </w:r>
          </w:p>
        </w:tc>
        <w:tc>
          <w:tcPr>
            <w:tcW w:w="2541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  <w:r w:rsidRPr="00DE3E4B">
              <w:rPr>
                <w:rFonts w:asciiTheme="majorEastAsia" w:eastAsiaTheme="majorEastAsia" w:hAnsiTheme="majorEastAsia" w:hint="eastAsia"/>
              </w:rPr>
              <w:t>变更内容</w:t>
            </w:r>
          </w:p>
        </w:tc>
      </w:tr>
      <w:tr w:rsidR="007104C2" w:rsidRPr="00DE3E4B" w:rsidTr="00FA0A4F">
        <w:tc>
          <w:tcPr>
            <w:tcW w:w="1726" w:type="dxa"/>
          </w:tcPr>
          <w:p w:rsidR="00FA0A4F" w:rsidRPr="00DE3E4B" w:rsidRDefault="00285DB9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V0.1</w:t>
            </w:r>
          </w:p>
        </w:tc>
        <w:tc>
          <w:tcPr>
            <w:tcW w:w="1726" w:type="dxa"/>
          </w:tcPr>
          <w:p w:rsidR="00FA0A4F" w:rsidRPr="00DE3E4B" w:rsidRDefault="00285DB9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2014-11-19</w:t>
            </w:r>
          </w:p>
        </w:tc>
        <w:tc>
          <w:tcPr>
            <w:tcW w:w="1726" w:type="dxa"/>
          </w:tcPr>
          <w:p w:rsidR="00FA0A4F" w:rsidRPr="00DE3E4B" w:rsidRDefault="00285DB9">
            <w:pPr>
              <w:rPr>
                <w:rFonts w:asciiTheme="majorEastAsia" w:eastAsiaTheme="majorEastAsia" w:hAnsiTheme="majorEastAsia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</w:rPr>
              <w:t>wanglinglong</w:t>
            </w:r>
            <w:proofErr w:type="spellEnd"/>
          </w:p>
        </w:tc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2541" w:type="dxa"/>
          </w:tcPr>
          <w:p w:rsidR="00FA0A4F" w:rsidRPr="00DE3E4B" w:rsidRDefault="00285DB9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初始化</w:t>
            </w:r>
          </w:p>
        </w:tc>
      </w:tr>
      <w:tr w:rsidR="007104C2" w:rsidRPr="00DE3E4B" w:rsidTr="00FA0A4F">
        <w:tc>
          <w:tcPr>
            <w:tcW w:w="1726" w:type="dxa"/>
          </w:tcPr>
          <w:p w:rsidR="00FA0A4F" w:rsidRPr="00DE3E4B" w:rsidRDefault="00285DB9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V0.2</w:t>
            </w:r>
          </w:p>
        </w:tc>
        <w:tc>
          <w:tcPr>
            <w:tcW w:w="1726" w:type="dxa"/>
          </w:tcPr>
          <w:p w:rsidR="00FA0A4F" w:rsidRPr="00DE3E4B" w:rsidRDefault="00285DB9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2014-11-21</w:t>
            </w:r>
          </w:p>
        </w:tc>
        <w:tc>
          <w:tcPr>
            <w:tcW w:w="1726" w:type="dxa"/>
          </w:tcPr>
          <w:p w:rsidR="00FA0A4F" w:rsidRPr="00DE3E4B" w:rsidRDefault="00285DB9">
            <w:pPr>
              <w:rPr>
                <w:rFonts w:asciiTheme="majorEastAsia" w:eastAsiaTheme="majorEastAsia" w:hAnsiTheme="majorEastAsia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</w:rPr>
              <w:t>wanglinglong</w:t>
            </w:r>
            <w:proofErr w:type="spellEnd"/>
          </w:p>
        </w:tc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2541" w:type="dxa"/>
          </w:tcPr>
          <w:p w:rsidR="00FA0A4F" w:rsidRPr="00DE3E4B" w:rsidRDefault="00285DB9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增加web端前台需求</w:t>
            </w:r>
          </w:p>
        </w:tc>
      </w:tr>
      <w:tr w:rsidR="007104C2" w:rsidRPr="00DE3E4B" w:rsidTr="00FA0A4F"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2541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</w:p>
        </w:tc>
      </w:tr>
    </w:tbl>
    <w:p w:rsidR="00FA0A4F" w:rsidRPr="00DE3E4B" w:rsidRDefault="00FA0A4F">
      <w:pPr>
        <w:rPr>
          <w:rFonts w:asciiTheme="majorEastAsia" w:eastAsiaTheme="majorEastAsia" w:hAnsiTheme="majorEastAsia"/>
        </w:rPr>
      </w:pPr>
    </w:p>
    <w:p w:rsidR="00FA0A4F" w:rsidRPr="00DE3E4B" w:rsidRDefault="00FA0A4F">
      <w:pPr>
        <w:rPr>
          <w:rFonts w:asciiTheme="majorEastAsia" w:eastAsiaTheme="majorEastAsia" w:hAnsiTheme="majorEastAsia"/>
        </w:rPr>
      </w:pPr>
      <w:r w:rsidRPr="00DE3E4B">
        <w:rPr>
          <w:rFonts w:asciiTheme="majorEastAsia" w:eastAsiaTheme="majorEastAsia" w:hAnsiTheme="majorEastAsia"/>
        </w:rPr>
        <w:br w:type="page"/>
      </w:r>
    </w:p>
    <w:bookmarkStart w:id="0" w:name="_Toc404440172" w:displacedByCustomXml="next"/>
    <w:sdt>
      <w:sdtPr>
        <w:rPr>
          <w:rFonts w:asciiTheme="minorHAnsi" w:eastAsiaTheme="minorEastAsia" w:hAnsiTheme="minorHAnsi" w:cstheme="minorBidi"/>
          <w:sz w:val="22"/>
          <w:szCs w:val="22"/>
        </w:rPr>
        <w:id w:val="-29437107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D838F2" w:rsidRPr="00E04F19" w:rsidRDefault="00D838F2" w:rsidP="004C6AD1">
          <w:pPr>
            <w:pStyle w:val="1"/>
            <w:numPr>
              <w:ilvl w:val="0"/>
              <w:numId w:val="0"/>
            </w:numPr>
            <w:ind w:left="360"/>
          </w:pPr>
          <w:r w:rsidRPr="00E04F19">
            <w:rPr>
              <w:rFonts w:hint="eastAsia"/>
            </w:rPr>
            <w:t>目录</w:t>
          </w:r>
          <w:bookmarkEnd w:id="0"/>
        </w:p>
        <w:p w:rsidR="00C2526B" w:rsidRDefault="00D838F2">
          <w:pPr>
            <w:pStyle w:val="10"/>
            <w:tabs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/>
            </w:rPr>
          </w:pPr>
          <w:r w:rsidRPr="00DE3E4B">
            <w:rPr>
              <w:rFonts w:asciiTheme="majorEastAsia" w:eastAsiaTheme="majorEastAsia" w:hAnsiTheme="majorEastAsia"/>
            </w:rPr>
            <w:fldChar w:fldCharType="begin"/>
          </w:r>
          <w:r w:rsidRPr="00DE3E4B">
            <w:rPr>
              <w:rFonts w:asciiTheme="majorEastAsia" w:eastAsiaTheme="majorEastAsia" w:hAnsiTheme="majorEastAsia"/>
            </w:rPr>
            <w:instrText xml:space="preserve"> TOC \o "1-3" \h \z \u </w:instrText>
          </w:r>
          <w:r w:rsidRPr="00DE3E4B">
            <w:rPr>
              <w:rFonts w:asciiTheme="majorEastAsia" w:eastAsiaTheme="majorEastAsia" w:hAnsiTheme="majorEastAsia"/>
            </w:rPr>
            <w:fldChar w:fldCharType="separate"/>
          </w:r>
          <w:hyperlink w:anchor="_Toc404440172" w:history="1">
            <w:r w:rsidR="00C2526B" w:rsidRPr="001263BE">
              <w:rPr>
                <w:rStyle w:val="a8"/>
                <w:rFonts w:hint="eastAsia"/>
                <w:noProof/>
              </w:rPr>
              <w:t>目录</w:t>
            </w:r>
            <w:r w:rsidR="00C2526B">
              <w:rPr>
                <w:noProof/>
                <w:webHidden/>
              </w:rPr>
              <w:tab/>
            </w:r>
            <w:r w:rsidR="00C2526B">
              <w:rPr>
                <w:noProof/>
                <w:webHidden/>
              </w:rPr>
              <w:fldChar w:fldCharType="begin"/>
            </w:r>
            <w:r w:rsidR="00C2526B">
              <w:rPr>
                <w:noProof/>
                <w:webHidden/>
              </w:rPr>
              <w:instrText xml:space="preserve"> PAGEREF _Toc404440172 \h </w:instrText>
            </w:r>
            <w:r w:rsidR="00C2526B">
              <w:rPr>
                <w:noProof/>
                <w:webHidden/>
              </w:rPr>
            </w:r>
            <w:r w:rsidR="00C2526B">
              <w:rPr>
                <w:noProof/>
                <w:webHidden/>
              </w:rPr>
              <w:fldChar w:fldCharType="separate"/>
            </w:r>
            <w:r w:rsidR="007F6D9C">
              <w:rPr>
                <w:noProof/>
                <w:webHidden/>
              </w:rPr>
              <w:t>2</w:t>
            </w:r>
            <w:r w:rsidR="00C2526B">
              <w:rPr>
                <w:noProof/>
                <w:webHidden/>
              </w:rPr>
              <w:fldChar w:fldCharType="end"/>
            </w:r>
          </w:hyperlink>
        </w:p>
        <w:p w:rsidR="00C2526B" w:rsidRDefault="00C2526B">
          <w:pPr>
            <w:pStyle w:val="10"/>
            <w:tabs>
              <w:tab w:val="left" w:pos="44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/>
            </w:rPr>
          </w:pPr>
          <w:hyperlink w:anchor="_Toc404440173" w:history="1">
            <w:r w:rsidRPr="001263BE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</w:t>
            </w:r>
            <w:r>
              <w:rPr>
                <w:rFonts w:cstheme="minorBidi"/>
                <w:noProof/>
                <w:kern w:val="2"/>
                <w:sz w:val="21"/>
                <w:lang w:eastAsia="zh-CN"/>
              </w:rPr>
              <w:tab/>
            </w:r>
            <w:r w:rsidRPr="001263BE">
              <w:rPr>
                <w:rStyle w:val="a8"/>
                <w:rFonts w:hint="eastAsia"/>
                <w:noProof/>
              </w:rPr>
              <w:t>文档介绍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_Toc404440173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6D9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526B" w:rsidRDefault="00C2526B">
          <w:pPr>
            <w:pStyle w:val="20"/>
            <w:tabs>
              <w:tab w:val="left" w:pos="84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/>
            </w:rPr>
          </w:pPr>
          <w:hyperlink w:anchor="_Toc404440174" w:history="1">
            <w:r w:rsidRPr="001263BE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</w:t>
            </w:r>
            <w:r>
              <w:rPr>
                <w:rFonts w:cstheme="minorBidi"/>
                <w:noProof/>
                <w:kern w:val="2"/>
                <w:sz w:val="21"/>
                <w:lang w:eastAsia="zh-CN"/>
              </w:rPr>
              <w:tab/>
            </w:r>
            <w:r w:rsidRPr="001263BE">
              <w:rPr>
                <w:rStyle w:val="a8"/>
                <w:rFonts w:hint="eastAsia"/>
                <w:noProof/>
              </w:rPr>
              <w:t>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_Toc404440174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6D9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526B" w:rsidRDefault="00C2526B">
          <w:pPr>
            <w:pStyle w:val="20"/>
            <w:tabs>
              <w:tab w:val="left" w:pos="84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/>
            </w:rPr>
          </w:pPr>
          <w:hyperlink w:anchor="_Toc404440175" w:history="1">
            <w:r w:rsidRPr="001263BE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</w:t>
            </w:r>
            <w:r>
              <w:rPr>
                <w:rFonts w:cstheme="minorBidi"/>
                <w:noProof/>
                <w:kern w:val="2"/>
                <w:sz w:val="21"/>
                <w:lang w:eastAsia="zh-CN"/>
              </w:rPr>
              <w:tab/>
            </w:r>
            <w:r w:rsidRPr="001263BE">
              <w:rPr>
                <w:rStyle w:val="a8"/>
                <w:rFonts w:hint="eastAsia"/>
                <w:noProof/>
              </w:rPr>
              <w:t>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_Toc404440175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6D9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526B" w:rsidRDefault="00C2526B">
          <w:pPr>
            <w:pStyle w:val="20"/>
            <w:tabs>
              <w:tab w:val="left" w:pos="84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/>
            </w:rPr>
          </w:pPr>
          <w:hyperlink w:anchor="_Toc404440176" w:history="1">
            <w:r w:rsidRPr="001263BE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1.3</w:t>
            </w:r>
            <w:r>
              <w:rPr>
                <w:rFonts w:cstheme="minorBidi"/>
                <w:noProof/>
                <w:kern w:val="2"/>
                <w:sz w:val="21"/>
                <w:lang w:eastAsia="zh-CN"/>
              </w:rPr>
              <w:tab/>
            </w:r>
            <w:r w:rsidRPr="001263BE">
              <w:rPr>
                <w:rStyle w:val="a8"/>
                <w:rFonts w:hint="eastAsia"/>
                <w:noProof/>
              </w:rPr>
              <w:t>缩写词列表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_Toc404440176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6D9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526B" w:rsidRDefault="00C2526B">
          <w:pPr>
            <w:pStyle w:val="20"/>
            <w:tabs>
              <w:tab w:val="left" w:pos="84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/>
            </w:rPr>
          </w:pPr>
          <w:hyperlink w:anchor="_Toc404440177" w:history="1">
            <w:r w:rsidRPr="001263BE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1.4</w:t>
            </w:r>
            <w:r>
              <w:rPr>
                <w:rFonts w:cstheme="minorBidi"/>
                <w:noProof/>
                <w:kern w:val="2"/>
                <w:sz w:val="21"/>
                <w:lang w:eastAsia="zh-CN"/>
              </w:rPr>
              <w:tab/>
            </w:r>
            <w:r w:rsidRPr="001263BE">
              <w:rPr>
                <w:rStyle w:val="a8"/>
                <w:rFonts w:hint="eastAsia"/>
                <w:noProof/>
              </w:rPr>
              <w:t>参考内容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_Toc404440177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6D9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526B" w:rsidRDefault="00C2526B">
          <w:pPr>
            <w:pStyle w:val="10"/>
            <w:tabs>
              <w:tab w:val="left" w:pos="44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/>
            </w:rPr>
          </w:pPr>
          <w:hyperlink w:anchor="_Toc404440178" w:history="1">
            <w:r w:rsidRPr="001263BE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</w:t>
            </w:r>
            <w:r>
              <w:rPr>
                <w:rFonts w:cstheme="minorBidi"/>
                <w:noProof/>
                <w:kern w:val="2"/>
                <w:sz w:val="21"/>
                <w:lang w:eastAsia="zh-CN"/>
              </w:rPr>
              <w:tab/>
            </w:r>
            <w:r w:rsidRPr="001263BE">
              <w:rPr>
                <w:rStyle w:val="a8"/>
                <w:rFonts w:hint="eastAsia"/>
                <w:noProof/>
              </w:rPr>
              <w:t>项目概述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_Toc404440178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6D9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526B" w:rsidRDefault="00C2526B">
          <w:pPr>
            <w:pStyle w:val="10"/>
            <w:tabs>
              <w:tab w:val="left" w:pos="44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/>
            </w:rPr>
          </w:pPr>
          <w:hyperlink w:anchor="_Toc404440179" w:history="1">
            <w:r w:rsidRPr="001263BE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</w:t>
            </w:r>
            <w:r>
              <w:rPr>
                <w:rFonts w:cstheme="minorBidi"/>
                <w:noProof/>
                <w:kern w:val="2"/>
                <w:sz w:val="21"/>
                <w:lang w:eastAsia="zh-CN"/>
              </w:rPr>
              <w:tab/>
            </w:r>
            <w:r w:rsidRPr="001263BE">
              <w:rPr>
                <w:rStyle w:val="a8"/>
                <w:noProof/>
              </w:rPr>
              <w:t>Web</w:t>
            </w:r>
            <w:r w:rsidRPr="001263BE">
              <w:rPr>
                <w:rStyle w:val="a8"/>
                <w:rFonts w:hint="eastAsia"/>
                <w:noProof/>
              </w:rPr>
              <w:t>端后台实现方案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_Toc404440179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6D9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526B" w:rsidRDefault="00C2526B">
          <w:pPr>
            <w:pStyle w:val="20"/>
            <w:tabs>
              <w:tab w:val="left" w:pos="84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/>
            </w:rPr>
          </w:pPr>
          <w:hyperlink w:anchor="_Toc404440180" w:history="1">
            <w:r w:rsidRPr="001263BE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</w:t>
            </w:r>
            <w:r>
              <w:rPr>
                <w:rFonts w:cstheme="minorBidi"/>
                <w:noProof/>
                <w:kern w:val="2"/>
                <w:sz w:val="21"/>
                <w:lang w:eastAsia="zh-CN"/>
              </w:rPr>
              <w:tab/>
            </w:r>
            <w:r w:rsidRPr="001263BE">
              <w:rPr>
                <w:rStyle w:val="a8"/>
                <w:rFonts w:hint="eastAsia"/>
                <w:noProof/>
              </w:rPr>
              <w:t>订单管理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_Toc404440180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6D9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526B" w:rsidRDefault="00C2526B">
          <w:pPr>
            <w:pStyle w:val="20"/>
            <w:tabs>
              <w:tab w:val="left" w:pos="84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/>
            </w:rPr>
          </w:pPr>
          <w:hyperlink w:anchor="_Toc404440181" w:history="1">
            <w:r w:rsidRPr="001263BE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</w:t>
            </w:r>
            <w:r>
              <w:rPr>
                <w:rFonts w:cstheme="minorBidi"/>
                <w:noProof/>
                <w:kern w:val="2"/>
                <w:sz w:val="21"/>
                <w:lang w:eastAsia="zh-CN"/>
              </w:rPr>
              <w:tab/>
            </w:r>
            <w:r w:rsidRPr="001263BE">
              <w:rPr>
                <w:rStyle w:val="a8"/>
                <w:rFonts w:hint="eastAsia"/>
                <w:noProof/>
              </w:rPr>
              <w:t>菜单管理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_Toc404440181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6D9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526B" w:rsidRDefault="00C2526B">
          <w:pPr>
            <w:pStyle w:val="20"/>
            <w:tabs>
              <w:tab w:val="left" w:pos="84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/>
            </w:rPr>
          </w:pPr>
          <w:hyperlink w:anchor="_Toc404440182" w:history="1">
            <w:r w:rsidRPr="001263BE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3.3</w:t>
            </w:r>
            <w:r>
              <w:rPr>
                <w:rFonts w:cstheme="minorBidi"/>
                <w:noProof/>
                <w:kern w:val="2"/>
                <w:sz w:val="21"/>
                <w:lang w:eastAsia="zh-CN"/>
              </w:rPr>
              <w:tab/>
            </w:r>
            <w:r w:rsidRPr="001263BE">
              <w:rPr>
                <w:rStyle w:val="a8"/>
                <w:rFonts w:hint="eastAsia"/>
                <w:noProof/>
              </w:rPr>
              <w:t>流水管理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_Toc404440182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6D9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526B" w:rsidRDefault="00C2526B">
          <w:pPr>
            <w:pStyle w:val="20"/>
            <w:tabs>
              <w:tab w:val="left" w:pos="84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/>
            </w:rPr>
          </w:pPr>
          <w:hyperlink w:anchor="_Toc404440183" w:history="1">
            <w:r w:rsidRPr="001263BE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3.4</w:t>
            </w:r>
            <w:r>
              <w:rPr>
                <w:rFonts w:cstheme="minorBidi"/>
                <w:noProof/>
                <w:kern w:val="2"/>
                <w:sz w:val="21"/>
                <w:lang w:eastAsia="zh-CN"/>
              </w:rPr>
              <w:tab/>
            </w:r>
            <w:r w:rsidRPr="001263BE">
              <w:rPr>
                <w:rStyle w:val="a8"/>
                <w:rFonts w:hint="eastAsia"/>
                <w:noProof/>
              </w:rPr>
              <w:t>会员管理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_Toc404440183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6D9C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526B" w:rsidRDefault="00C2526B">
          <w:pPr>
            <w:pStyle w:val="20"/>
            <w:tabs>
              <w:tab w:val="left" w:pos="84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/>
            </w:rPr>
          </w:pPr>
          <w:hyperlink w:anchor="_Toc404440184" w:history="1">
            <w:r w:rsidRPr="001263BE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3.5</w:t>
            </w:r>
            <w:r>
              <w:rPr>
                <w:rFonts w:cstheme="minorBidi"/>
                <w:noProof/>
                <w:kern w:val="2"/>
                <w:sz w:val="21"/>
                <w:lang w:eastAsia="zh-CN"/>
              </w:rPr>
              <w:tab/>
            </w:r>
            <w:r w:rsidRPr="001263BE">
              <w:rPr>
                <w:rStyle w:val="a8"/>
                <w:rFonts w:hint="eastAsia"/>
                <w:noProof/>
              </w:rPr>
              <w:t>权限管理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_Toc404440184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6D9C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526B" w:rsidRDefault="00C2526B">
          <w:pPr>
            <w:pStyle w:val="10"/>
            <w:tabs>
              <w:tab w:val="left" w:pos="44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/>
            </w:rPr>
          </w:pPr>
          <w:hyperlink w:anchor="_Toc404440185" w:history="1">
            <w:r w:rsidRPr="001263BE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</w:t>
            </w:r>
            <w:r>
              <w:rPr>
                <w:rFonts w:cstheme="minorBidi"/>
                <w:noProof/>
                <w:kern w:val="2"/>
                <w:sz w:val="21"/>
                <w:lang w:eastAsia="zh-CN"/>
              </w:rPr>
              <w:tab/>
            </w:r>
            <w:r w:rsidRPr="001263BE">
              <w:rPr>
                <w:rStyle w:val="a8"/>
                <w:bCs/>
                <w:noProof/>
              </w:rPr>
              <w:t>W</w:t>
            </w:r>
            <w:r w:rsidRPr="001263BE">
              <w:rPr>
                <w:rStyle w:val="a8"/>
                <w:noProof/>
              </w:rPr>
              <w:t>eb</w:t>
            </w:r>
            <w:r w:rsidRPr="001263BE">
              <w:rPr>
                <w:rStyle w:val="a8"/>
                <w:rFonts w:hint="eastAsia"/>
                <w:noProof/>
              </w:rPr>
              <w:t>端前台设计方案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_Toc404440185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6D9C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526B" w:rsidRDefault="00C2526B">
          <w:pPr>
            <w:pStyle w:val="20"/>
            <w:tabs>
              <w:tab w:val="left" w:pos="84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/>
            </w:rPr>
          </w:pPr>
          <w:hyperlink w:anchor="_Toc404440186" w:history="1">
            <w:r w:rsidRPr="001263BE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4.1</w:t>
            </w:r>
            <w:r>
              <w:rPr>
                <w:rFonts w:cstheme="minorBidi"/>
                <w:noProof/>
                <w:kern w:val="2"/>
                <w:sz w:val="21"/>
                <w:lang w:eastAsia="zh-CN"/>
              </w:rPr>
              <w:tab/>
            </w:r>
            <w:r w:rsidRPr="001263BE">
              <w:rPr>
                <w:rStyle w:val="a8"/>
                <w:rFonts w:hint="eastAsia"/>
                <w:noProof/>
              </w:rPr>
              <w:t>首页页面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_Toc404440186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6D9C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526B" w:rsidRDefault="00C2526B">
          <w:pPr>
            <w:pStyle w:val="20"/>
            <w:tabs>
              <w:tab w:val="left" w:pos="84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/>
            </w:rPr>
          </w:pPr>
          <w:hyperlink w:anchor="_Toc404440187" w:history="1">
            <w:r w:rsidRPr="001263BE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4.2</w:t>
            </w:r>
            <w:r>
              <w:rPr>
                <w:rFonts w:cstheme="minorBidi"/>
                <w:noProof/>
                <w:kern w:val="2"/>
                <w:sz w:val="21"/>
                <w:lang w:eastAsia="zh-CN"/>
              </w:rPr>
              <w:tab/>
            </w:r>
            <w:r w:rsidRPr="001263BE">
              <w:rPr>
                <w:rStyle w:val="a8"/>
                <w:rFonts w:hint="eastAsia"/>
                <w:noProof/>
              </w:rPr>
              <w:t>分类页面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_Toc404440187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6D9C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526B" w:rsidRDefault="00C2526B">
          <w:pPr>
            <w:pStyle w:val="20"/>
            <w:tabs>
              <w:tab w:val="left" w:pos="84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/>
            </w:rPr>
          </w:pPr>
          <w:hyperlink w:anchor="_Toc404440188" w:history="1">
            <w:r w:rsidRPr="001263BE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4.3</w:t>
            </w:r>
            <w:r>
              <w:rPr>
                <w:rFonts w:cstheme="minorBidi"/>
                <w:noProof/>
                <w:kern w:val="2"/>
                <w:sz w:val="21"/>
                <w:lang w:eastAsia="zh-CN"/>
              </w:rPr>
              <w:tab/>
            </w:r>
            <w:r w:rsidRPr="001263BE">
              <w:rPr>
                <w:rStyle w:val="a8"/>
                <w:rFonts w:hint="eastAsia"/>
                <w:noProof/>
              </w:rPr>
              <w:t>更多页面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_Toc404440188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6D9C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526B" w:rsidRDefault="00C2526B">
          <w:pPr>
            <w:pStyle w:val="20"/>
            <w:tabs>
              <w:tab w:val="left" w:pos="84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/>
            </w:rPr>
          </w:pPr>
          <w:hyperlink w:anchor="_Toc404440189" w:history="1">
            <w:r w:rsidRPr="001263BE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4.4</w:t>
            </w:r>
            <w:r>
              <w:rPr>
                <w:rFonts w:cstheme="minorBidi"/>
                <w:noProof/>
                <w:kern w:val="2"/>
                <w:sz w:val="21"/>
                <w:lang w:eastAsia="zh-CN"/>
              </w:rPr>
              <w:tab/>
            </w:r>
            <w:r w:rsidRPr="001263BE">
              <w:rPr>
                <w:rStyle w:val="a8"/>
                <w:rFonts w:hint="eastAsia"/>
                <w:noProof/>
              </w:rPr>
              <w:t>购物车页面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_Toc404440189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6D9C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526B" w:rsidRDefault="00C2526B">
          <w:pPr>
            <w:pStyle w:val="20"/>
            <w:tabs>
              <w:tab w:val="left" w:pos="84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/>
            </w:rPr>
          </w:pPr>
          <w:hyperlink w:anchor="_Toc404440190" w:history="1">
            <w:r w:rsidRPr="001263BE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4.5</w:t>
            </w:r>
            <w:r>
              <w:rPr>
                <w:rFonts w:cstheme="minorBidi"/>
                <w:noProof/>
                <w:kern w:val="2"/>
                <w:sz w:val="21"/>
                <w:lang w:eastAsia="zh-CN"/>
              </w:rPr>
              <w:tab/>
            </w:r>
            <w:r w:rsidRPr="001263BE">
              <w:rPr>
                <w:rStyle w:val="a8"/>
                <w:noProof/>
              </w:rPr>
              <w:t>Banner</w:t>
            </w:r>
            <w:r w:rsidRPr="001263BE">
              <w:rPr>
                <w:rStyle w:val="a8"/>
                <w:rFonts w:hint="eastAsia"/>
                <w:noProof/>
              </w:rPr>
              <w:t>详情页面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_Toc404440190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6D9C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526B" w:rsidRDefault="00C2526B">
          <w:pPr>
            <w:pStyle w:val="10"/>
            <w:tabs>
              <w:tab w:val="left" w:pos="44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/>
            </w:rPr>
          </w:pPr>
          <w:hyperlink w:anchor="_Toc404440191" w:history="1">
            <w:r w:rsidRPr="001263BE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</w:t>
            </w:r>
            <w:r>
              <w:rPr>
                <w:rFonts w:cstheme="minorBidi"/>
                <w:noProof/>
                <w:kern w:val="2"/>
                <w:sz w:val="21"/>
                <w:lang w:eastAsia="zh-CN"/>
              </w:rPr>
              <w:tab/>
            </w:r>
            <w:r w:rsidRPr="001263BE">
              <w:rPr>
                <w:rStyle w:val="a8"/>
                <w:rFonts w:hint="eastAsia"/>
                <w:noProof/>
              </w:rPr>
              <w:t>附录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_Toc404440191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6D9C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38F2" w:rsidRPr="00DE3E4B" w:rsidRDefault="00D838F2">
          <w:pPr>
            <w:rPr>
              <w:rFonts w:asciiTheme="majorEastAsia" w:eastAsiaTheme="majorEastAsia" w:hAnsiTheme="majorEastAsia"/>
            </w:rPr>
          </w:pPr>
          <w:r w:rsidRPr="00DE3E4B">
            <w:rPr>
              <w:rFonts w:asciiTheme="majorEastAsia" w:eastAsiaTheme="majorEastAsia" w:hAnsiTheme="majorEastAsia"/>
              <w:b/>
              <w:bCs/>
              <w:noProof/>
            </w:rPr>
            <w:fldChar w:fldCharType="end"/>
          </w:r>
        </w:p>
      </w:sdtContent>
    </w:sdt>
    <w:p w:rsidR="00FA0A4F" w:rsidRPr="00DE3E4B" w:rsidRDefault="00FA0A4F">
      <w:pPr>
        <w:rPr>
          <w:rFonts w:asciiTheme="majorEastAsia" w:eastAsiaTheme="majorEastAsia" w:hAnsiTheme="majorEastAsia"/>
        </w:rPr>
      </w:pPr>
    </w:p>
    <w:p w:rsidR="00FA0A4F" w:rsidRPr="00DE3E4B" w:rsidRDefault="00FA0A4F">
      <w:pPr>
        <w:rPr>
          <w:rFonts w:asciiTheme="majorEastAsia" w:eastAsiaTheme="majorEastAsia" w:hAnsiTheme="majorEastAsia"/>
        </w:rPr>
      </w:pPr>
      <w:r w:rsidRPr="00DE3E4B">
        <w:rPr>
          <w:rFonts w:asciiTheme="majorEastAsia" w:eastAsiaTheme="majorEastAsia" w:hAnsiTheme="majorEastAsia"/>
        </w:rPr>
        <w:br w:type="page"/>
      </w:r>
    </w:p>
    <w:p w:rsidR="00C50840" w:rsidRPr="004C6AD1" w:rsidRDefault="00FA0A4F" w:rsidP="004C6AD1">
      <w:pPr>
        <w:pStyle w:val="1"/>
      </w:pPr>
      <w:bookmarkStart w:id="1" w:name="_Toc404440173"/>
      <w:r w:rsidRPr="004C6AD1">
        <w:rPr>
          <w:rFonts w:hint="eastAsia"/>
        </w:rPr>
        <w:lastRenderedPageBreak/>
        <w:t>文档</w:t>
      </w:r>
      <w:r w:rsidRPr="004C6AD1">
        <w:t>介绍</w:t>
      </w:r>
      <w:bookmarkEnd w:id="1"/>
    </w:p>
    <w:p w:rsidR="004C6AD1" w:rsidRDefault="00C50840" w:rsidP="0058414B">
      <w:pPr>
        <w:pStyle w:val="2"/>
      </w:pPr>
      <w:bookmarkStart w:id="2" w:name="_Toc404440174"/>
      <w:r w:rsidRPr="004C6AD1">
        <w:rPr>
          <w:rFonts w:hint="eastAsia"/>
        </w:rPr>
        <w:t>目的</w:t>
      </w:r>
      <w:bookmarkEnd w:id="2"/>
    </w:p>
    <w:p w:rsidR="00BF560C" w:rsidRPr="00CB2D18" w:rsidRDefault="00CB2D18" w:rsidP="00CB2D18">
      <w:pPr>
        <w:ind w:left="28"/>
      </w:pPr>
      <w:r>
        <w:rPr>
          <w:rFonts w:hint="eastAsia"/>
        </w:rPr>
        <w:t>为了使</w:t>
      </w:r>
      <w:r>
        <w:rPr>
          <w:rFonts w:hint="eastAsia"/>
        </w:rPr>
        <w:t>UI</w:t>
      </w:r>
      <w:r>
        <w:rPr>
          <w:rFonts w:hint="eastAsia"/>
        </w:rPr>
        <w:t>设计师能更快的了解客户端的产品需求，基本功能和交互，特编写该</w:t>
      </w:r>
      <w:r>
        <w:rPr>
          <w:rFonts w:hint="eastAsia"/>
        </w:rPr>
        <w:t>APP</w:t>
      </w:r>
      <w:r>
        <w:rPr>
          <w:rFonts w:hint="eastAsia"/>
        </w:rPr>
        <w:t>端</w:t>
      </w:r>
      <w:r>
        <w:rPr>
          <w:rFonts w:hint="eastAsia"/>
        </w:rPr>
        <w:t>UI</w:t>
      </w:r>
      <w:r>
        <w:rPr>
          <w:rFonts w:hint="eastAsia"/>
        </w:rPr>
        <w:t>需求原型图设计文档。</w:t>
      </w:r>
    </w:p>
    <w:p w:rsidR="00C50840" w:rsidRDefault="00C50840" w:rsidP="0058414B">
      <w:pPr>
        <w:pStyle w:val="2"/>
      </w:pPr>
      <w:bookmarkStart w:id="3" w:name="_Toc404440175"/>
      <w:r w:rsidRPr="004C6AD1">
        <w:rPr>
          <w:rFonts w:hint="eastAsia"/>
        </w:rPr>
        <w:t>范围</w:t>
      </w:r>
      <w:bookmarkEnd w:id="3"/>
    </w:p>
    <w:p w:rsidR="00BF560C" w:rsidRPr="007C483B" w:rsidRDefault="007C483B" w:rsidP="00BF560C">
      <w:r w:rsidRPr="007925A9">
        <w:rPr>
          <w:rFonts w:hint="eastAsia"/>
        </w:rPr>
        <w:t>餐厅订餐系统项目</w:t>
      </w:r>
      <w:r>
        <w:rPr>
          <w:rFonts w:hint="eastAsia"/>
        </w:rPr>
        <w:t>分析设计阶段，供</w:t>
      </w:r>
      <w:r>
        <w:rPr>
          <w:rFonts w:hint="eastAsia"/>
        </w:rPr>
        <w:t>UI</w:t>
      </w:r>
      <w:r>
        <w:rPr>
          <w:rFonts w:hint="eastAsia"/>
        </w:rPr>
        <w:t>设计师设计效果参考使用。</w:t>
      </w:r>
    </w:p>
    <w:p w:rsidR="00C50840" w:rsidRDefault="00C50840" w:rsidP="0058414B">
      <w:pPr>
        <w:pStyle w:val="2"/>
      </w:pPr>
      <w:bookmarkStart w:id="4" w:name="_Toc404440176"/>
      <w:r w:rsidRPr="004C6AD1">
        <w:rPr>
          <w:rFonts w:hint="eastAsia"/>
        </w:rPr>
        <w:t>缩写词列表</w:t>
      </w:r>
      <w:bookmarkEnd w:id="4"/>
    </w:p>
    <w:p w:rsidR="00BF560C" w:rsidRPr="00BF560C" w:rsidRDefault="00945205" w:rsidP="00BF560C">
      <w:r>
        <w:rPr>
          <w:rFonts w:hint="eastAsia"/>
        </w:rPr>
        <w:t>无</w:t>
      </w:r>
    </w:p>
    <w:p w:rsidR="00C50840" w:rsidRDefault="00C50840" w:rsidP="0058414B">
      <w:pPr>
        <w:pStyle w:val="2"/>
      </w:pPr>
      <w:bookmarkStart w:id="5" w:name="_Toc404440177"/>
      <w:r w:rsidRPr="004C6AD1">
        <w:rPr>
          <w:rFonts w:hint="eastAsia"/>
        </w:rPr>
        <w:t>参考内容</w:t>
      </w:r>
      <w:bookmarkEnd w:id="5"/>
    </w:p>
    <w:p w:rsidR="00BF560C" w:rsidRDefault="00945205" w:rsidP="00BF560C">
      <w:r>
        <w:rPr>
          <w:rFonts w:hint="eastAsia"/>
        </w:rPr>
        <w:t>无</w:t>
      </w:r>
    </w:p>
    <w:p w:rsidR="0074079A" w:rsidRPr="00BF560C" w:rsidRDefault="0074079A" w:rsidP="00BF560C"/>
    <w:p w:rsidR="003840EB" w:rsidRDefault="00C50840" w:rsidP="004C6AD1">
      <w:pPr>
        <w:pStyle w:val="1"/>
      </w:pPr>
      <w:bookmarkStart w:id="6" w:name="_Toc404440178"/>
      <w:r w:rsidRPr="004C6AD1">
        <w:rPr>
          <w:rFonts w:hint="eastAsia"/>
        </w:rPr>
        <w:t>项目</w:t>
      </w:r>
      <w:r w:rsidRPr="004C6AD1">
        <w:t>概述</w:t>
      </w:r>
      <w:bookmarkEnd w:id="6"/>
    </w:p>
    <w:p w:rsidR="00056371" w:rsidRPr="00667BD2" w:rsidRDefault="00667BD2" w:rsidP="00056371">
      <w:r>
        <w:rPr>
          <w:rFonts w:hint="eastAsia"/>
        </w:rPr>
        <w:t>为餐厅设计的整套订餐系统，包括前端</w:t>
      </w:r>
      <w:r>
        <w:rPr>
          <w:rFonts w:hint="eastAsia"/>
        </w:rPr>
        <w:t>App</w:t>
      </w:r>
      <w:r>
        <w:rPr>
          <w:rFonts w:hint="eastAsia"/>
        </w:rPr>
        <w:t>订餐客户端软件，</w:t>
      </w:r>
      <w:r>
        <w:rPr>
          <w:rFonts w:hint="eastAsia"/>
        </w:rPr>
        <w:t>Web</w:t>
      </w:r>
      <w:r>
        <w:rPr>
          <w:rFonts w:hint="eastAsia"/>
        </w:rPr>
        <w:t>端订餐软件，</w:t>
      </w:r>
      <w:r>
        <w:rPr>
          <w:rFonts w:hint="eastAsia"/>
        </w:rPr>
        <w:t>Web</w:t>
      </w:r>
      <w:r>
        <w:rPr>
          <w:rFonts w:hint="eastAsia"/>
        </w:rPr>
        <w:t>端后台管理软件。</w:t>
      </w:r>
    </w:p>
    <w:p w:rsidR="00056371" w:rsidRPr="00056371" w:rsidRDefault="00056371" w:rsidP="00056371"/>
    <w:p w:rsidR="00DF7041" w:rsidRDefault="00231CB0" w:rsidP="004C6AD1">
      <w:pPr>
        <w:pStyle w:val="1"/>
      </w:pPr>
      <w:bookmarkStart w:id="7" w:name="_Toc404089750"/>
      <w:bookmarkStart w:id="8" w:name="_Toc404089802"/>
      <w:bookmarkStart w:id="9" w:name="_Toc404090602"/>
      <w:bookmarkStart w:id="10" w:name="_Toc404091204"/>
      <w:bookmarkStart w:id="11" w:name="_Toc404091530"/>
      <w:bookmarkStart w:id="12" w:name="_Toc404196803"/>
      <w:bookmarkStart w:id="13" w:name="_Toc404091206"/>
      <w:bookmarkStart w:id="14" w:name="_Toc404091532"/>
      <w:bookmarkStart w:id="15" w:name="_Toc404196805"/>
      <w:bookmarkStart w:id="16" w:name="_Toc404091207"/>
      <w:bookmarkStart w:id="17" w:name="_Toc404091533"/>
      <w:bookmarkStart w:id="18" w:name="_Toc404196806"/>
      <w:bookmarkStart w:id="19" w:name="_Toc404440179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r>
        <w:rPr>
          <w:rFonts w:hint="eastAsia"/>
        </w:rPr>
        <w:t>Web端</w:t>
      </w:r>
      <w:r w:rsidR="002B34EB">
        <w:rPr>
          <w:rFonts w:hint="eastAsia"/>
        </w:rPr>
        <w:t>后台</w:t>
      </w:r>
      <w:r>
        <w:rPr>
          <w:rFonts w:hint="eastAsia"/>
        </w:rPr>
        <w:t>实现方案</w:t>
      </w:r>
      <w:bookmarkEnd w:id="19"/>
    </w:p>
    <w:p w:rsidR="00355CA1" w:rsidRPr="00565ABB" w:rsidRDefault="00355CA1" w:rsidP="00A42832">
      <w:pPr>
        <w:widowControl w:val="0"/>
        <w:spacing w:after="0" w:line="240" w:lineRule="auto"/>
        <w:ind w:left="14"/>
        <w:jc w:val="both"/>
        <w:rPr>
          <w:bCs/>
          <w:color w:val="000000"/>
        </w:rPr>
      </w:pPr>
      <w:r w:rsidRPr="00565ABB">
        <w:rPr>
          <w:bCs/>
          <w:color w:val="000000"/>
        </w:rPr>
        <w:t>web</w:t>
      </w:r>
      <w:r w:rsidRPr="00565ABB">
        <w:rPr>
          <w:bCs/>
          <w:color w:val="000000"/>
        </w:rPr>
        <w:t>端后台</w:t>
      </w:r>
      <w:r w:rsidRPr="00565ABB">
        <w:rPr>
          <w:bCs/>
          <w:color w:val="000000"/>
        </w:rPr>
        <w:t>UI</w:t>
      </w:r>
      <w:r w:rsidRPr="00565ABB">
        <w:rPr>
          <w:bCs/>
          <w:color w:val="000000"/>
        </w:rPr>
        <w:t>实现方案为，上端为</w:t>
      </w:r>
      <w:proofErr w:type="spellStart"/>
      <w:r w:rsidR="007F6D9C">
        <w:rPr>
          <w:rFonts w:hint="eastAsia"/>
          <w:bCs/>
          <w:color w:val="000000"/>
        </w:rPr>
        <w:t>T</w:t>
      </w:r>
      <w:r w:rsidR="00436499">
        <w:rPr>
          <w:bCs/>
          <w:color w:val="000000"/>
        </w:rPr>
        <w:t>itlebar</w:t>
      </w:r>
      <w:proofErr w:type="spellEnd"/>
      <w:r w:rsidR="00436499">
        <w:rPr>
          <w:rFonts w:hint="eastAsia"/>
          <w:bCs/>
          <w:color w:val="000000"/>
        </w:rPr>
        <w:t>，</w:t>
      </w:r>
      <w:r w:rsidRPr="00565ABB">
        <w:rPr>
          <w:bCs/>
          <w:color w:val="000000"/>
        </w:rPr>
        <w:t xml:space="preserve"> </w:t>
      </w:r>
      <w:r w:rsidRPr="00565ABB">
        <w:rPr>
          <w:bCs/>
          <w:color w:val="000000"/>
        </w:rPr>
        <w:t>左边为</w:t>
      </w:r>
      <w:r w:rsidRPr="00565ABB">
        <w:rPr>
          <w:bCs/>
          <w:color w:val="000000"/>
        </w:rPr>
        <w:t>Tab</w:t>
      </w:r>
      <w:r w:rsidRPr="00565ABB">
        <w:rPr>
          <w:bCs/>
          <w:color w:val="000000"/>
        </w:rPr>
        <w:t>选项卡，右边为可视</w:t>
      </w:r>
      <w:r w:rsidR="00436499">
        <w:rPr>
          <w:bCs/>
          <w:color w:val="000000"/>
        </w:rPr>
        <w:t>View</w:t>
      </w:r>
      <w:r w:rsidR="00436499">
        <w:rPr>
          <w:rFonts w:hint="eastAsia"/>
          <w:bCs/>
          <w:color w:val="000000"/>
        </w:rPr>
        <w:t>。</w:t>
      </w:r>
    </w:p>
    <w:p w:rsidR="00355CA1" w:rsidRPr="00565ABB" w:rsidRDefault="00355CA1" w:rsidP="00355CA1">
      <w:r w:rsidRPr="00565ABB">
        <w:rPr>
          <w:bCs/>
          <w:color w:val="000000"/>
        </w:rPr>
        <w:t>Tab</w:t>
      </w:r>
      <w:r w:rsidRPr="00565ABB">
        <w:rPr>
          <w:bCs/>
          <w:color w:val="000000"/>
        </w:rPr>
        <w:t>选项卡主要根据业务逻辑分为如下几个模块（</w:t>
      </w:r>
      <w:r w:rsidRPr="00565ABB">
        <w:rPr>
          <w:bCs/>
          <w:color w:val="000000"/>
        </w:rPr>
        <w:t>1</w:t>
      </w:r>
      <w:r w:rsidRPr="00565ABB">
        <w:rPr>
          <w:bCs/>
          <w:color w:val="000000"/>
        </w:rPr>
        <w:t>）订单管理；（</w:t>
      </w:r>
      <w:r w:rsidRPr="00565ABB">
        <w:rPr>
          <w:bCs/>
          <w:color w:val="000000"/>
        </w:rPr>
        <w:t>2</w:t>
      </w:r>
      <w:r w:rsidRPr="00565ABB">
        <w:rPr>
          <w:bCs/>
          <w:color w:val="000000"/>
        </w:rPr>
        <w:t>）菜单管理；（</w:t>
      </w:r>
      <w:r w:rsidRPr="00565ABB">
        <w:rPr>
          <w:bCs/>
          <w:color w:val="000000"/>
        </w:rPr>
        <w:t>3</w:t>
      </w:r>
      <w:r w:rsidRPr="00565ABB">
        <w:rPr>
          <w:bCs/>
          <w:color w:val="000000"/>
        </w:rPr>
        <w:t>）流水管理；（</w:t>
      </w:r>
      <w:r w:rsidRPr="00565ABB">
        <w:rPr>
          <w:bCs/>
          <w:color w:val="000000"/>
        </w:rPr>
        <w:t>4</w:t>
      </w:r>
      <w:r w:rsidRPr="00565ABB">
        <w:rPr>
          <w:bCs/>
          <w:color w:val="000000"/>
        </w:rPr>
        <w:t>）会员管理；（</w:t>
      </w:r>
      <w:r w:rsidRPr="00565ABB">
        <w:rPr>
          <w:bCs/>
          <w:color w:val="000000"/>
        </w:rPr>
        <w:t>5</w:t>
      </w:r>
      <w:r w:rsidRPr="00565ABB">
        <w:rPr>
          <w:bCs/>
          <w:color w:val="000000"/>
        </w:rPr>
        <w:t>）权限管理；</w:t>
      </w:r>
    </w:p>
    <w:p w:rsidR="00565ABB" w:rsidRDefault="00DA0F71" w:rsidP="00565ABB">
      <w:r>
        <w:t>用户分为四种，管理员</w:t>
      </w:r>
      <w:r>
        <w:rPr>
          <w:rFonts w:hint="eastAsia"/>
        </w:rPr>
        <w:t>，</w:t>
      </w:r>
      <w:r w:rsidR="00565ABB">
        <w:t>导购，菜品编辑，收银人员，不同的用户看到的界面有所不同</w:t>
      </w:r>
      <w:r w:rsidR="00565ABB">
        <w:t xml:space="preserve">, </w:t>
      </w:r>
      <w:r w:rsidR="00565ABB">
        <w:t>不相关</w:t>
      </w:r>
      <w:r w:rsidR="00565ABB">
        <w:t>Tab</w:t>
      </w:r>
      <w:r w:rsidR="0006494C">
        <w:t>选项卡隐藏，只显示可以查看的选项卡</w:t>
      </w:r>
      <w:r w:rsidR="0006494C">
        <w:rPr>
          <w:rFonts w:hint="eastAsia"/>
        </w:rPr>
        <w:t>。</w:t>
      </w:r>
    </w:p>
    <w:p w:rsidR="00565ABB" w:rsidRDefault="00565ABB" w:rsidP="00565ABB">
      <w:r>
        <w:tab/>
      </w:r>
      <w:r>
        <w:t>管理员：所有界面</w:t>
      </w:r>
      <w:r w:rsidR="00D349CA">
        <w:rPr>
          <w:rFonts w:hint="eastAsia"/>
        </w:rPr>
        <w:t>。</w:t>
      </w:r>
    </w:p>
    <w:p w:rsidR="00565ABB" w:rsidRDefault="00565ABB" w:rsidP="00565ABB">
      <w:r>
        <w:tab/>
      </w:r>
      <w:r>
        <w:t>导购：订单管理界面</w:t>
      </w:r>
      <w:r w:rsidR="00D349CA">
        <w:rPr>
          <w:rFonts w:hint="eastAsia"/>
        </w:rPr>
        <w:t>。</w:t>
      </w:r>
    </w:p>
    <w:p w:rsidR="00565ABB" w:rsidRDefault="00565ABB" w:rsidP="00565ABB">
      <w:r>
        <w:tab/>
      </w:r>
      <w:r>
        <w:t>菜品编辑：菜单管理</w:t>
      </w:r>
      <w:r w:rsidR="00D349CA">
        <w:rPr>
          <w:rFonts w:hint="eastAsia"/>
        </w:rPr>
        <w:t>。</w:t>
      </w:r>
    </w:p>
    <w:p w:rsidR="00565ABB" w:rsidRDefault="00565ABB" w:rsidP="00565ABB">
      <w:r>
        <w:tab/>
      </w:r>
      <w:r>
        <w:t>收银人员：流水管理</w:t>
      </w:r>
      <w:r>
        <w:t xml:space="preserve">, </w:t>
      </w:r>
      <w:r w:rsidR="00D349CA">
        <w:t>订单管理</w:t>
      </w:r>
      <w:r w:rsidR="00D349CA">
        <w:rPr>
          <w:rFonts w:hint="eastAsia"/>
        </w:rPr>
        <w:t>。</w:t>
      </w:r>
    </w:p>
    <w:p w:rsidR="004C6AD1" w:rsidRDefault="00797FB3" w:rsidP="0058414B">
      <w:pPr>
        <w:pStyle w:val="2"/>
      </w:pPr>
      <w:bookmarkStart w:id="20" w:name="_Toc404440180"/>
      <w:r>
        <w:t>订单管理</w:t>
      </w:r>
      <w:bookmarkEnd w:id="20"/>
    </w:p>
    <w:p w:rsidR="006C663C" w:rsidRDefault="006C663C" w:rsidP="006C663C">
      <w:pPr>
        <w:rPr>
          <w:rFonts w:hint="eastAsia"/>
        </w:rPr>
      </w:pPr>
      <w:r>
        <w:t>订单管理页面为图形显示界面</w:t>
      </w:r>
      <w:r w:rsidR="000B63E6">
        <w:rPr>
          <w:rFonts w:hint="eastAsia"/>
        </w:rPr>
        <w:t>，</w:t>
      </w:r>
      <w:r w:rsidR="00457CBD">
        <w:t>桌号图形分两种颜色显示，红色为有人使用状态，绿色为没人使用状态</w:t>
      </w:r>
      <w:r w:rsidR="00457CBD">
        <w:rPr>
          <w:rFonts w:hint="eastAsia"/>
        </w:rPr>
        <w:t>。</w:t>
      </w:r>
    </w:p>
    <w:p w:rsidR="001B08C7" w:rsidRDefault="001B08C7" w:rsidP="006C663C">
      <w:pPr>
        <w:rPr>
          <w:rFonts w:hint="eastAsia"/>
        </w:rPr>
      </w:pPr>
    </w:p>
    <w:p w:rsidR="00B63508" w:rsidRPr="001B08C7" w:rsidRDefault="00B63508" w:rsidP="006C663C"/>
    <w:p w:rsidR="00F276DB" w:rsidRDefault="002A71FB" w:rsidP="00F276DB">
      <w:r>
        <w:rPr>
          <w:rFonts w:hint="eastAsia"/>
          <w:noProof/>
        </w:rPr>
        <w:lastRenderedPageBreak/>
        <mc:AlternateContent>
          <mc:Choice Requires="wpg">
            <w:drawing>
              <wp:anchor distT="0" distB="0" distL="85725" distR="85725" simplePos="0" relativeHeight="251663360" behindDoc="0" locked="0" layoutInCell="1" allowOverlap="1" wp14:anchorId="37426BD0" wp14:editId="0A2EDD36">
                <wp:simplePos x="0" y="0"/>
                <wp:positionH relativeFrom="column">
                  <wp:posOffset>91440</wp:posOffset>
                </wp:positionH>
                <wp:positionV relativeFrom="paragraph">
                  <wp:posOffset>68580</wp:posOffset>
                </wp:positionV>
                <wp:extent cx="5394960" cy="3345180"/>
                <wp:effectExtent l="0" t="0" r="15240" b="26670"/>
                <wp:wrapNone/>
                <wp:docPr id="1" name="组合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94960" cy="3345180"/>
                          <a:chOff x="1700" y="10959"/>
                          <a:chExt cx="9130" cy="5616"/>
                        </a:xfrm>
                      </wpg:grpSpPr>
                      <wps:wsp>
                        <wps:cNvPr id="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1700" y="10959"/>
                            <a:ext cx="9130" cy="561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906" y="11115"/>
                            <a:ext cx="8714" cy="6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>
                              <w:pPr>
                                <w:jc w:val="center"/>
                              </w:pPr>
                              <w:r>
                                <w:t>XXX</w:t>
                              </w:r>
                              <w:r>
                                <w:t>订餐系统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906" y="11895"/>
                            <a:ext cx="1260" cy="780"/>
                          </a:xfrm>
                          <a:prstGeom prst="rect">
                            <a:avLst/>
                          </a:prstGeom>
                          <a:solidFill>
                            <a:srgbClr val="969696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>
                              <w:r>
                                <w:t>订单管理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1906" y="12829"/>
                            <a:ext cx="1260" cy="7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>
                              <w:r>
                                <w:t>菜单管理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906" y="13765"/>
                            <a:ext cx="1260" cy="7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>
                              <w:r>
                                <w:t>流水管理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1906" y="14702"/>
                            <a:ext cx="1260" cy="7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>
                              <w:r>
                                <w:t>会员管理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1906" y="15639"/>
                            <a:ext cx="1260" cy="7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>
                              <w:r>
                                <w:t>权限管理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9088" y="11897"/>
                            <a:ext cx="1322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>
                              <w:r>
                                <w:rPr>
                                  <w:sz w:val="18"/>
                                  <w:szCs w:val="18"/>
                                </w:rPr>
                                <w:t>图形界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面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Oval 11"/>
                        <wps:cNvSpPr>
                          <a:spLocks noChangeArrowheads="1"/>
                        </wps:cNvSpPr>
                        <wps:spPr bwMode="auto">
                          <a:xfrm>
                            <a:off x="3796" y="12677"/>
                            <a:ext cx="1260" cy="124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>
                              <w:pPr>
                                <w:spacing w:line="160" w:lineRule="atLeast"/>
                                <w:jc w:val="center"/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０１桌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Oval 12"/>
                        <wps:cNvSpPr>
                          <a:spLocks noChangeArrowheads="1"/>
                        </wps:cNvSpPr>
                        <wps:spPr bwMode="auto">
                          <a:xfrm>
                            <a:off x="5476" y="12677"/>
                            <a:ext cx="1259" cy="124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>
                              <w:pPr>
                                <w:spacing w:line="160" w:lineRule="atLeast"/>
                                <w:jc w:val="center"/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０２桌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Oval 13"/>
                        <wps:cNvSpPr>
                          <a:spLocks noChangeArrowheads="1"/>
                        </wps:cNvSpPr>
                        <wps:spPr bwMode="auto">
                          <a:xfrm>
                            <a:off x="7155" y="12677"/>
                            <a:ext cx="1260" cy="124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>
                              <w:pPr>
                                <w:spacing w:line="160" w:lineRule="atLeast"/>
                                <w:jc w:val="center"/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０３桌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Oval 14"/>
                        <wps:cNvSpPr>
                          <a:spLocks noChangeArrowheads="1"/>
                        </wps:cNvSpPr>
                        <wps:spPr bwMode="auto">
                          <a:xfrm>
                            <a:off x="8730" y="12677"/>
                            <a:ext cx="1260" cy="124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>
                              <w:pPr>
                                <w:spacing w:line="160" w:lineRule="atLeast"/>
                                <w:jc w:val="center"/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０４桌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Oval 15"/>
                        <wps:cNvSpPr>
                          <a:spLocks noChangeArrowheads="1"/>
                        </wps:cNvSpPr>
                        <wps:spPr bwMode="auto">
                          <a:xfrm>
                            <a:off x="3796" y="14237"/>
                            <a:ext cx="1260" cy="1249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>
                              <w:pPr>
                                <w:spacing w:line="160" w:lineRule="atLeast"/>
                                <w:jc w:val="center"/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０５桌</w:t>
                              </w:r>
                            </w:p>
                            <w:p w:rsidR="00AE7415" w:rsidRDefault="00AE7415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Oval 16"/>
                        <wps:cNvSpPr>
                          <a:spLocks noChangeArrowheads="1"/>
                        </wps:cNvSpPr>
                        <wps:spPr bwMode="auto">
                          <a:xfrm>
                            <a:off x="5476" y="14237"/>
                            <a:ext cx="1259" cy="1249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>
                              <w:pPr>
                                <w:spacing w:line="160" w:lineRule="atLeast"/>
                                <w:jc w:val="center"/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０６桌</w:t>
                              </w:r>
                            </w:p>
                            <w:p w:rsidR="00AE7415" w:rsidRDefault="00AE7415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Oval 17"/>
                        <wps:cNvSpPr>
                          <a:spLocks noChangeArrowheads="1"/>
                        </wps:cNvSpPr>
                        <wps:spPr bwMode="auto">
                          <a:xfrm>
                            <a:off x="7155" y="14237"/>
                            <a:ext cx="1260" cy="1249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>
                              <w:pPr>
                                <w:spacing w:line="160" w:lineRule="atLeast"/>
                                <w:jc w:val="center"/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０７桌</w:t>
                              </w:r>
                            </w:p>
                            <w:p w:rsidR="00AE7415" w:rsidRDefault="00AE7415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Oval 18"/>
                        <wps:cNvSpPr>
                          <a:spLocks noChangeArrowheads="1"/>
                        </wps:cNvSpPr>
                        <wps:spPr bwMode="auto">
                          <a:xfrm>
                            <a:off x="8730" y="14237"/>
                            <a:ext cx="1260" cy="1249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>
                              <w:pPr>
                                <w:spacing w:line="160" w:lineRule="atLeast"/>
                                <w:jc w:val="center"/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０８桌</w:t>
                              </w:r>
                            </w:p>
                            <w:p w:rsidR="00AE7415" w:rsidRDefault="00AE7415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0515" y="11897"/>
                            <a:ext cx="210" cy="45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0515" y="12521"/>
                            <a:ext cx="210" cy="780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1" o:spid="_x0000_s1028" style="position:absolute;margin-left:7.2pt;margin-top:5.4pt;width:424.8pt;height:263.4pt;z-index:251663360;mso-wrap-distance-left:6.75pt;mso-wrap-distance-right:6.75pt" coordorigin="1700,10959" coordsize="9130,5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">
                <v:rect id="Rectangle 3" o:spid="_x0000_s1029" style="position:absolute;left:1700;top:10959;width:9130;height:56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nIbcMA&#10;AADaAAAADwAAAGRycy9kb3ducmV2LnhtbESPT2vCQBTE74LfYXlCb7oxgrTRVaRFqcf8ufT2mn0m&#10;abNvQ3ZN0n76bqHQ4zAzv2H2x8m0YqDeNZYVrFcRCOLS6oYrBUV+Xj6CcB5ZY2uZFHyRg+NhPttj&#10;ou3IKQ2Zr0SAsEtQQe19l0jpypoMupXtiIN3s71BH2RfSd3jGOCmlXEUbaXBhsNCjR0911R+Znej&#10;4L2JC/xO80tkns4bf53yj/vbi1IPi+m0A+Fp8v/hv/arVhDD75VwA+Th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ZnIbcMAAADaAAAADwAAAAAAAAAAAAAAAACYAgAAZHJzL2Rv&#10;d25yZXYueG1sUEsFBgAAAAAEAAQA9QAAAIgDAAAAAA==&#10;"/>
                <v:rect id="Rectangle 4" o:spid="_x0000_s1030" style="position:absolute;left:1906;top:11115;width:8714;height:6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Vt9sMA&#10;AADaAAAADwAAAGRycy9kb3ducmV2LnhtbESPQWvCQBSE74L/YXmF3symEUpNXUNRlPYYk4u31+wz&#10;ic2+DdnVpP313ULB4zAz3zDrbDKduNHgWssKnqIYBHFldcu1grLYL15AOI+ssbNMCr7JQbaZz9aY&#10;ajtyTrejr0WAsEtRQeN9n0rpqoYMusj2xME728GgD3KopR5wDHDTySSOn6XBlsNCgz1tG6q+jlej&#10;4LNNSvzJi0NsVvul/5iKy/W0U+rxYXp7BeFp8vfwf/tdK1jC35VwA+Tm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tVt9sMAAADaAAAADwAAAAAAAAAAAAAAAACYAgAAZHJzL2Rv&#10;d25yZXYueG1sUEsFBgAAAAAEAAQA9QAAAIgDAAAAAA==&#10;">
                  <v:textbox>
                    <w:txbxContent>
                      <w:p w:rsidR="00AE7415" w:rsidRDefault="00AE7415">
                        <w:pPr>
                          <w:jc w:val="center"/>
                        </w:pPr>
                        <w:r>
                          <w:t>XXX</w:t>
                        </w:r>
                        <w:r>
                          <w:t>订餐系统</w:t>
                        </w:r>
                      </w:p>
                    </w:txbxContent>
                  </v:textbox>
                </v:rect>
                <v:rect id="Rectangle 5" o:spid="_x0000_s1031" style="position:absolute;left:1906;top:11895;width:1260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qmwMQA&#10;AADaAAAADwAAAGRycy9kb3ducmV2LnhtbESPT2vCQBTE70K/w/KE3nRj6z+iq0jBIvSgUQ8eH9ln&#10;EpJ9m2ZXk377riB4HGbmN8xy3ZlK3KlxhWUFo2EEgji1uuBMwfm0HcxBOI+ssbJMCv7IwXr11lti&#10;rG3LCd2PPhMBwi5GBbn3dSylS3My6Ia2Jg7e1TYGfZBNJnWDbYCbSn5E0VQaLDgs5FjTV05pebwZ&#10;BeVkW04337PbT/Jp9+3hdzdKxhel3vvdZgHCU+df4Wd7pxWM4XEl3AC5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mqpsDEAAAA2gAAAA8AAAAAAAAAAAAAAAAAmAIAAGRycy9k&#10;b3ducmV2LnhtbFBLBQYAAAAABAAEAPUAAACJAwAAAAA=&#10;" fillcolor="#969696">
                  <v:textbox>
                    <w:txbxContent>
                      <w:p w:rsidR="00AE7415" w:rsidRDefault="00AE7415">
                        <w:r>
                          <w:t>订单管理</w:t>
                        </w:r>
                      </w:p>
                    </w:txbxContent>
                  </v:textbox>
                </v:rect>
                <v:rect id="Rectangle 6" o:spid="_x0000_s1032" style="position:absolute;left:1906;top:12829;width:1260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BQGcEA&#10;AADaAAAADwAAAGRycy9kb3ducmV2LnhtbESPQYvCMBSE7wv+h/AEb2uqomg1iuzioketF2/P5tlW&#10;m5fSRO36640geBxm5htmtmhMKW5Uu8Kygl43AkGcWl1wpmCfrL7HIJxH1lhaJgX/5GAxb33NMNb2&#10;zlu67XwmAoRdjApy76tYSpfmZNB1bUUcvJOtDfog60zqGu8BbkrZj6KRNFhwWMixop+c0svuahQc&#10;i/4eH9vkLzKT1cBvmuR8Pfwq1Wk3yykIT43/hN/ttVYwhNeVcAPk/A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5wUBnBAAAA2gAAAA8AAAAAAAAAAAAAAAAAmAIAAGRycy9kb3du&#10;cmV2LnhtbFBLBQYAAAAABAAEAPUAAACGAwAAAAA=&#10;">
                  <v:textbox>
                    <w:txbxContent>
                      <w:p w:rsidR="00AE7415" w:rsidRDefault="00AE7415">
                        <w:r>
                          <w:t>菜单管理</w:t>
                        </w:r>
                      </w:p>
                    </w:txbxContent>
                  </v:textbox>
                </v:rect>
                <v:rect id="Rectangle 7" o:spid="_x0000_s1033" style="position:absolute;left:1906;top:13765;width:1260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LObsMA&#10;AADaAAAADwAAAGRycy9kb3ducmV2LnhtbESPQWvCQBSE7wX/w/IK3ppNFUJNXUUUpR5jcvH2mn0m&#10;0ezbkF019dd3CwWPw8x8w8yXg2nFjXrXWFbwHsUgiEurG64UFPn27QOE88gaW8uk4IccLBejlzmm&#10;2t45o9vBVyJA2KWooPa+S6V0ZU0GXWQ74uCdbG/QB9lXUvd4D3DTykkcJ9Jgw2Ghxo7WNZWXw9Uo&#10;+G4mBT6yfBeb2Xbq90N+vh43So1fh9UnCE+Df4b/219aQQJ/V8INkI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qLObsMAAADaAAAADwAAAAAAAAAAAAAAAACYAgAAZHJzL2Rv&#10;d25yZXYueG1sUEsFBgAAAAAEAAQA9QAAAIgDAAAAAA==&#10;">
                  <v:textbox>
                    <w:txbxContent>
                      <w:p w:rsidR="00AE7415" w:rsidRDefault="00AE7415">
                        <w:r>
                          <w:t>流水管理</w:t>
                        </w:r>
                      </w:p>
                    </w:txbxContent>
                  </v:textbox>
                </v:rect>
                <v:rect id="Rectangle 8" o:spid="_x0000_s1034" style="position:absolute;left:1906;top:14702;width:1260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5r9cIA&#10;AADaAAAADwAAAGRycy9kb3ducmV2LnhtbESPT4vCMBTE7wt+h/AEb2uqgn+qUWQXFz1qvXh7Ns+2&#10;2ryUJmrXT28EweMwM79hZovGlOJGtSssK+h1IxDEqdUFZwr2yep7DMJ5ZI2lZVLwTw4W89bXDGNt&#10;77yl285nIkDYxagg976KpXRpTgZd11bEwTvZ2qAPss6krvEe4KaU/SgaSoMFh4UcK/rJKb3srkbB&#10;sejv8bFN/iIzWQ38pknO18OvUp12s5yC8NT4T/jdXmsFI3hdCTd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7mv1wgAAANoAAAAPAAAAAAAAAAAAAAAAAJgCAABkcnMvZG93&#10;bnJldi54bWxQSwUGAAAAAAQABAD1AAAAhwMAAAAA&#10;">
                  <v:textbox>
                    <w:txbxContent>
                      <w:p w:rsidR="00AE7415" w:rsidRDefault="00AE7415">
                        <w:r>
                          <w:t>会员管理</w:t>
                        </w:r>
                      </w:p>
                    </w:txbxContent>
                  </v:textbox>
                </v:rect>
                <v:rect id="Rectangle 9" o:spid="_x0000_s1035" style="position:absolute;left:1906;top:15639;width:1260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H/h78A&#10;AADaAAAADwAAAGRycy9kb3ducmV2LnhtbERPTYvCMBC9L/gfwgje1lQXFq2mRRQX96j14m1sxrba&#10;TEoTtfrrzUHw+Hjf87QztbhR6yrLCkbDCARxbnXFhYJ9tv6egHAeWWNtmRQ8yEGa9L7mGGt75y3d&#10;dr4QIYRdjApK75tYSpeXZNANbUMcuJNtDfoA20LqFu8h3NRyHEW/0mDFoaHEhpYl5Zfd1Sg4VuM9&#10;PrfZX2Sm6x//32Xn62Gl1KDfLWYgPHX+I367N1pB2BquhBsgkx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Acf+HvwAAANoAAAAPAAAAAAAAAAAAAAAAAJgCAABkcnMvZG93bnJl&#10;di54bWxQSwUGAAAAAAQABAD1AAAAhAMAAAAA&#10;">
                  <v:textbox>
                    <w:txbxContent>
                      <w:p w:rsidR="00AE7415" w:rsidRDefault="00AE7415">
                        <w:r>
                          <w:t>权限管理</w:t>
                        </w:r>
                      </w:p>
                    </w:txbxContent>
                  </v:textbox>
                </v:rect>
                <v:rect id="Rectangle 10" o:spid="_x0000_s1036" style="position:absolute;left:9088;top:11897;width:1322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1aHMEA&#10;AADaAAAADwAAAGRycy9kb3ducmV2LnhtbESPQYvCMBSE74L/ITzBm6a6sGg1iigu7lHrxduzebbV&#10;5qU0Uau/3giCx2FmvmGm88aU4ka1KywrGPQjEMSp1QVnCvbJujcC4TyyxtIyKXiQg/ms3ZpirO2d&#10;t3Tb+UwECLsYFeTeV7GULs3JoOvbijh4J1sb9EHWmdQ13gPclHIYRb/SYMFhIceKljmll93VKDgW&#10;wz0+t8lfZMbrH//fJOfrYaVUt9MsJiA8Nf4b/rQ3WsEY3lfCDZCz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89WhzBAAAA2gAAAA8AAAAAAAAAAAAAAAAAmAIAAGRycy9kb3du&#10;cmV2LnhtbFBLBQYAAAAABAAEAPUAAACGAwAAAAA=&#10;">
                  <v:textbox>
                    <w:txbxContent>
                      <w:p w:rsidR="00AE7415" w:rsidRDefault="00AE7415">
                        <w:r>
                          <w:rPr>
                            <w:sz w:val="18"/>
                            <w:szCs w:val="18"/>
                          </w:rPr>
                          <w:t>图形界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面</w:t>
                        </w:r>
                      </w:p>
                    </w:txbxContent>
                  </v:textbox>
                </v:rect>
                <v:oval id="Oval 11" o:spid="_x0000_s1037" style="position:absolute;left:3796;top:12677;width:1260;height:1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+sVMMA&#10;AADbAAAADwAAAGRycy9kb3ducmV2LnhtbESPQWvCQBCF74X+h2UKvdWNBkVSVxGlYA89NNr7kB2T&#10;YHY2ZKcx/fedQ6G3Gd6b977Z7KbQmZGG1EZ2MJ9lYIir6FuuHVzOby9rMEmQPXaRycEPJdhtHx82&#10;WPh4508aS6mNhnAq0EEj0hfWpqqhgGkWe2LVrnEIKLoOtfUD3jU8dHaRZSsbsGVtaLCnQ0PVrfwO&#10;Do71vlyNNpdlfj2eZHn7+njP5849P037VzBCk/yb/65PXvGVXn/RAez2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L+sVMMAAADbAAAADwAAAAAAAAAAAAAAAACYAgAAZHJzL2Rv&#10;d25yZXYueG1sUEsFBgAAAAAEAAQA9QAAAIgDAAAAAA==&#10;">
                  <v:textbox>
                    <w:txbxContent>
                      <w:p w:rsidR="00AE7415" w:rsidRDefault="00AE7415">
                        <w:pPr>
                          <w:spacing w:line="160" w:lineRule="atLeast"/>
                          <w:jc w:val="center"/>
                        </w:pPr>
                        <w:r>
                          <w:rPr>
                            <w:sz w:val="20"/>
                            <w:szCs w:val="20"/>
                          </w:rPr>
                          <w:t>０１桌</w:t>
                        </w:r>
                      </w:p>
                    </w:txbxContent>
                  </v:textbox>
                </v:oval>
                <v:oval id="Oval 12" o:spid="_x0000_s1038" style="position:absolute;left:5476;top:12677;width:1259;height:1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MJz8AA&#10;AADbAAAADwAAAGRycy9kb3ducmV2LnhtbERPTWvCQBC9C/6HZQq96SYGpaSuIkrBHjw0be9DdkyC&#10;2dmQHWP8925B6G0e73PW29G1aqA+NJ4NpPMEFHHpbcOVgZ/vj9kbqCDIFlvPZOBOAbab6WSNufU3&#10;/qKhkErFEA45GqhFulzrUNbkMMx9Rxy5s+8dSoR9pW2PtxjuWr1IkpV22HBsqLGjfU3lpbg6A4dq&#10;V6wGnckyOx+Osrz8nj6z1JjXl3H3DkpolH/x0320cX4Kf7/EA/Tm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/MJz8AAAADbAAAADwAAAAAAAAAAAAAAAACYAgAAZHJzL2Rvd25y&#10;ZXYueG1sUEsFBgAAAAAEAAQA9QAAAIUDAAAAAA==&#10;">
                  <v:textbox>
                    <w:txbxContent>
                      <w:p w:rsidR="00AE7415" w:rsidRDefault="00AE7415">
                        <w:pPr>
                          <w:spacing w:line="160" w:lineRule="atLeast"/>
                          <w:jc w:val="center"/>
                        </w:pPr>
                        <w:r>
                          <w:rPr>
                            <w:sz w:val="20"/>
                            <w:szCs w:val="20"/>
                          </w:rPr>
                          <w:t>０２桌</w:t>
                        </w:r>
                      </w:p>
                    </w:txbxContent>
                  </v:textbox>
                </v:oval>
                <v:oval id="Oval 13" o:spid="_x0000_s1039" style="position:absolute;left:7155;top:12677;width:1260;height:1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GXuMAA&#10;AADbAAAADwAAAGRycy9kb3ducmV2LnhtbERPTWvCQBC9C/6HZQRvutGglNRVpCLYgwdjex+yYxLM&#10;zobsNKb/vlsQvM3jfc5mN7hG9dSF2rOBxTwBRVx4W3Np4Ot6nL2BCoJssfFMBn4pwG47Hm0ws/7B&#10;F+pzKVUM4ZChgUqkzbQORUUOw9y3xJG7+c6hRNiV2nb4iOGu0cskWWuHNceGClv6qKi45z/OwKHc&#10;5+tep7JKb4eTrO7f5890Ycx0MuzfQQkN8hI/3Scb5y/h/5d4gN7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yGXuMAAAADbAAAADwAAAAAAAAAAAAAAAACYAgAAZHJzL2Rvd25y&#10;ZXYueG1sUEsFBgAAAAAEAAQA9QAAAIUDAAAAAA==&#10;">
                  <v:textbox>
                    <w:txbxContent>
                      <w:p w:rsidR="00AE7415" w:rsidRDefault="00AE7415">
                        <w:pPr>
                          <w:spacing w:line="160" w:lineRule="atLeast"/>
                          <w:jc w:val="center"/>
                        </w:pPr>
                        <w:r>
                          <w:rPr>
                            <w:sz w:val="20"/>
                            <w:szCs w:val="20"/>
                          </w:rPr>
                          <w:t>０３桌</w:t>
                        </w:r>
                      </w:p>
                    </w:txbxContent>
                  </v:textbox>
                </v:oval>
                <v:oval id="Oval 14" o:spid="_x0000_s1040" style="position:absolute;left:8730;top:12677;width:1260;height:1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0yI8AA&#10;AADbAAAADwAAAGRycy9kb3ducmV2LnhtbERPTWvCQBC9C/0PyxS8mY0NiqSuIhVBDz006n3Ijkkw&#10;Oxuy05j++65Q6G0e73PW29G1aqA+NJ4NzJMUFHHpbcOVgcv5MFuBCoJssfVMBn4owHbzMlljbv2D&#10;v2gopFIxhEOOBmqRLtc6lDU5DInviCN3871DibCvtO3xEcNdq9/SdKkdNhwbauzoo6byXnw7A/tq&#10;VywHnckiu+2PsrhfP0/Z3Jjp67h7ByU0yr/4z320cX4Gz1/iAXrz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G0yI8AAAADbAAAADwAAAAAAAAAAAAAAAACYAgAAZHJzL2Rvd25y&#10;ZXYueG1sUEsFBgAAAAAEAAQA9QAAAIUDAAAAAA==&#10;">
                  <v:textbox>
                    <w:txbxContent>
                      <w:p w:rsidR="00AE7415" w:rsidRDefault="00AE7415">
                        <w:pPr>
                          <w:spacing w:line="160" w:lineRule="atLeast"/>
                          <w:jc w:val="center"/>
                        </w:pPr>
                        <w:r>
                          <w:rPr>
                            <w:sz w:val="20"/>
                            <w:szCs w:val="20"/>
                          </w:rPr>
                          <w:t>０４桌</w:t>
                        </w:r>
                      </w:p>
                    </w:txbxContent>
                  </v:textbox>
                </v:oval>
                <v:oval id="Oval 15" o:spid="_x0000_s1041" style="position:absolute;left:3796;top:14237;width:1260;height:1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4SqV8EA&#10;AADbAAAADwAAAGRycy9kb3ducmV2LnhtbERPTWvCQBC9F/wPywi91Y2mikRXEaWghx4a9T5kxySY&#10;nQ3ZaUz/vVso9DaP9znr7eAa1VMXas8GppMEFHHhbc2lgcv5420JKgiyxcYzGfihANvN6GWNmfUP&#10;/qI+l1LFEA4ZGqhE2kzrUFTkMEx8Sxy5m+8cSoRdqW2HjxjuGj1LkoV2WHNsqLClfUXFPf92Bg7l&#10;Ll/0OpV5ejscZX6/fp7SqTGv42G3AiU0yL/4z320cf47/P4SD9Cb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uEqlfBAAAA2wAAAA8AAAAAAAAAAAAAAAAAmAIAAGRycy9kb3du&#10;cmV2LnhtbFBLBQYAAAAABAAEAPUAAACGAwAAAAA=&#10;">
                  <v:textbox>
                    <w:txbxContent>
                      <w:p w:rsidR="00AE7415" w:rsidRDefault="00AE7415">
                        <w:pPr>
                          <w:spacing w:line="160" w:lineRule="atLeast"/>
                          <w:jc w:val="center"/>
                        </w:pPr>
                        <w:r>
                          <w:rPr>
                            <w:sz w:val="20"/>
                            <w:szCs w:val="20"/>
                          </w:rPr>
                          <w:t>０５桌</w:t>
                        </w:r>
                      </w:p>
                      <w:p w:rsidR="00AE7415" w:rsidRDefault="00AE7415"/>
                    </w:txbxContent>
                  </v:textbox>
                </v:oval>
                <v:oval id="Oval 16" o:spid="_x0000_s1042" style="position:absolute;left:5476;top:14237;width:1259;height:1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gPzMAA&#10;AADbAAAADwAAAGRycy9kb3ducmV2LnhtbERPTWvCQBC9C/6HZQq96caGSEldRZSCPXgw2vuQHZNg&#10;djZkpzH9992C4G0e73NWm9G1aqA+NJ4NLOYJKOLS24YrA5fz5+wdVBBki61nMvBLATbr6WSFufV3&#10;PtFQSKViCIccDdQiXa51KGtyGOa+I47c1fcOJcK+0rbHewx3rX5LkqV22HBsqLGjXU3lrfhxBvbV&#10;tlgOOpUsve4Pkt2+j1/pwpjXl3H7AUpolKf44T7YOD+D/1/iAXr9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MgPzMAAAADbAAAADwAAAAAAAAAAAAAAAACYAgAAZHJzL2Rvd25y&#10;ZXYueG1sUEsFBgAAAAAEAAQA9QAAAIUDAAAAAA==&#10;">
                  <v:textbox>
                    <w:txbxContent>
                      <w:p w:rsidR="00AE7415" w:rsidRDefault="00AE7415">
                        <w:pPr>
                          <w:spacing w:line="160" w:lineRule="atLeast"/>
                          <w:jc w:val="center"/>
                        </w:pPr>
                        <w:r>
                          <w:rPr>
                            <w:sz w:val="20"/>
                            <w:szCs w:val="20"/>
                          </w:rPr>
                          <w:t>０６桌</w:t>
                        </w:r>
                      </w:p>
                      <w:p w:rsidR="00AE7415" w:rsidRDefault="00AE7415"/>
                    </w:txbxContent>
                  </v:textbox>
                </v:oval>
                <v:oval id="Oval 17" o:spid="_x0000_s1043" style="position:absolute;left:7155;top:14237;width:1260;height:1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qRu8AA&#10;AADbAAAADwAAAGRycy9kb3ducmV2LnhtbERPTWvCQBC9F/wPyxR6qxsbDCV1FVEKevDQaO9DdkyC&#10;2dmQncb4711B6G0e73MWq9G1aqA+NJ4NzKYJKOLS24YrA6fj9/snqCDIFlvPZOBGAVbLycsCc+uv&#10;/ENDIZWKIRxyNFCLdLnWoazJYZj6jjhyZ987lAj7StserzHctfojSTLtsOHYUGNHm5rKS/HnDGyr&#10;dZENOpV5et7uZH75PezTmTFvr+P6C5TQKP/ip3tn4/wMHr/EA/TyD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BqRu8AAAADbAAAADwAAAAAAAAAAAAAAAACYAgAAZHJzL2Rvd25y&#10;ZXYueG1sUEsFBgAAAAAEAAQA9QAAAIUDAAAAAA==&#10;">
                  <v:textbox>
                    <w:txbxContent>
                      <w:p w:rsidR="00AE7415" w:rsidRDefault="00AE7415">
                        <w:pPr>
                          <w:spacing w:line="160" w:lineRule="atLeast"/>
                          <w:jc w:val="center"/>
                        </w:pPr>
                        <w:r>
                          <w:rPr>
                            <w:sz w:val="20"/>
                            <w:szCs w:val="20"/>
                          </w:rPr>
                          <w:t>０７桌</w:t>
                        </w:r>
                      </w:p>
                      <w:p w:rsidR="00AE7415" w:rsidRDefault="00AE7415"/>
                    </w:txbxContent>
                  </v:textbox>
                </v:oval>
                <v:oval id="Oval 18" o:spid="_x0000_s1044" style="position:absolute;left:8730;top:14237;width:1260;height:1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1Y0IMEA&#10;AADbAAAADwAAAGRycy9kb3ducmV2LnhtbERPTWvCQBC9C/0Pywi96UaDtkRXkUrBHjw0tvchOybB&#10;7GzIjjH+e7cg9DaP9znr7eAa1VMXas8GZtMEFHHhbc2lgZ/T5+QdVBBki41nMnCnANvNy2iNmfU3&#10;/qY+l1LFEA4ZGqhE2kzrUFTkMEx9Sxy5s+8cSoRdqW2HtxjuGj1PkqV2WHNsqLClj4qKS351Bvbl&#10;Ll/2OpVFet4fZHH5PX6lM2Nex8NuBUpokH/x032wcf4b/P0SD9Cb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tWNCDBAAAA2wAAAA8AAAAAAAAAAAAAAAAAmAIAAGRycy9kb3du&#10;cmV2LnhtbFBLBQYAAAAABAAEAPUAAACGAwAAAAA=&#10;">
                  <v:textbox>
                    <w:txbxContent>
                      <w:p w:rsidR="00AE7415" w:rsidRDefault="00AE7415">
                        <w:pPr>
                          <w:spacing w:line="160" w:lineRule="atLeast"/>
                          <w:jc w:val="center"/>
                        </w:pPr>
                        <w:r>
                          <w:rPr>
                            <w:sz w:val="20"/>
                            <w:szCs w:val="20"/>
                          </w:rPr>
                          <w:t>０８桌</w:t>
                        </w:r>
                      </w:p>
                      <w:p w:rsidR="00AE7415" w:rsidRDefault="00AE7415"/>
                    </w:txbxContent>
                  </v:textbox>
                </v:oval>
                <v:rect id="Rectangle 19" o:spid="_x0000_s1045" style="position:absolute;left:10515;top:11897;width:210;height:4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lBmMQA&#10;AADbAAAADwAAAGRycy9kb3ducmV2LnhtbESPQW/CMAyF75P4D5GRdhvpmDRBIa2mTUzbEcplN68x&#10;baFxqiZA4dfjAxI3W+/5vc/LfHCtOlEfGs8GXicJKOLS24YrA9ti9TIDFSKyxdYzGbhQgDwbPS0x&#10;tf7MazptYqUkhEOKBuoYu1TrUNbkMEx8RyzazvcOo6x9pW2PZwl3rZ4mybt22LA01NjRZ03lYXN0&#10;Bv6b6Rav6+I7cfPVW/wdiv3x78uY5/HwsQAVaYgP8/36xwq+wMovMoDO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TZQZjEAAAA2wAAAA8AAAAAAAAAAAAAAAAAmAIAAGRycy9k&#10;b3ducmV2LnhtbFBLBQYAAAAABAAEAPUAAACJAwAAAAA=&#10;"/>
                <v:rect id="Rectangle 20" o:spid="_x0000_s1046" style="position:absolute;left:10515;top:12521;width:210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yda8QA&#10;AADbAAAADwAAAGRycy9kb3ducmV2LnhtbERPTWvCQBC9F/wPyxS8lLpRsbWpm6DFQg96qAr2OGTH&#10;JCQ7G7LbJP77bkHwNo/3Oat0MLXoqHWlZQXTSQSCOLO65FzB6fj5vAThPLLG2jIpuJKDNBk9rDDW&#10;tudv6g4+FyGEXYwKCu+bWEqXFWTQTWxDHLiLbQ36ANtc6hb7EG5qOYuiF2mw5NBQYEMfBWXV4dco&#10;kPvTcn697Dc/28Vruauoe4rOnVLjx2H9DsLT4O/im/tLh/lv8P9LOEAm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2MnWvEAAAA2wAAAA8AAAAAAAAAAAAAAAAAmAIAAGRycy9k&#10;b3ducmV2LnhtbFBLBQYAAAAABAAEAPUAAACJAwAAAAA=&#10;" fillcolor="gray"/>
              </v:group>
            </w:pict>
          </mc:Fallback>
        </mc:AlternateContent>
      </w:r>
    </w:p>
    <w:p w:rsidR="009460A2" w:rsidRDefault="009460A2" w:rsidP="00F276DB"/>
    <w:p w:rsidR="009460A2" w:rsidRDefault="009460A2" w:rsidP="00F276DB"/>
    <w:p w:rsidR="009460A2" w:rsidRDefault="009460A2" w:rsidP="00F276DB"/>
    <w:p w:rsidR="009460A2" w:rsidRDefault="009460A2" w:rsidP="00F276DB"/>
    <w:p w:rsidR="009460A2" w:rsidRDefault="009460A2" w:rsidP="00F276DB"/>
    <w:p w:rsidR="009460A2" w:rsidRDefault="009460A2" w:rsidP="00F276DB"/>
    <w:p w:rsidR="002A71FB" w:rsidRDefault="002A71FB" w:rsidP="00F276DB"/>
    <w:p w:rsidR="002A71FB" w:rsidRDefault="002A71FB" w:rsidP="00F276DB"/>
    <w:p w:rsidR="002A71FB" w:rsidRDefault="002A71FB" w:rsidP="00F276DB"/>
    <w:p w:rsidR="002A71FB" w:rsidRDefault="002A71FB" w:rsidP="00F276DB"/>
    <w:p w:rsidR="002A71FB" w:rsidRDefault="002A71FB" w:rsidP="00F276DB"/>
    <w:p w:rsidR="002A71FB" w:rsidRDefault="002A71FB" w:rsidP="00F276DB"/>
    <w:p w:rsidR="00771DFD" w:rsidRDefault="00C42C4C" w:rsidP="00771DFD">
      <w:r>
        <w:t>订单管理页面点击桌号进入订单详情页面</w:t>
      </w:r>
      <w:r>
        <w:rPr>
          <w:rFonts w:hint="eastAsia"/>
        </w:rPr>
        <w:t>。</w:t>
      </w:r>
    </w:p>
    <w:p w:rsidR="00771DFD" w:rsidRDefault="00771DFD" w:rsidP="00771DFD">
      <w:r>
        <w:tab/>
      </w:r>
      <w:r>
        <w:t>点击数量两边左右按钮可以</w:t>
      </w:r>
      <w:r w:rsidR="00AD5695">
        <w:t>修改数量，点击数量可以直接编辑</w:t>
      </w:r>
      <w:r w:rsidR="00AD5695">
        <w:rPr>
          <w:rFonts w:hint="eastAsia"/>
        </w:rPr>
        <w:t>，</w:t>
      </w:r>
      <w:r w:rsidR="00C42C4C">
        <w:t>点击最左边删除按钮可以删除该项</w:t>
      </w:r>
      <w:r w:rsidR="00C42C4C">
        <w:rPr>
          <w:rFonts w:hint="eastAsia"/>
        </w:rPr>
        <w:t>。</w:t>
      </w:r>
    </w:p>
    <w:p w:rsidR="002A71FB" w:rsidRPr="00771DFD" w:rsidRDefault="00104CAF" w:rsidP="00F276DB">
      <w:r>
        <w:rPr>
          <w:rFonts w:hint="eastAsia"/>
          <w:noProof/>
        </w:rPr>
        <mc:AlternateContent>
          <mc:Choice Requires="wpg">
            <w:drawing>
              <wp:anchor distT="0" distB="0" distL="85725" distR="85725" simplePos="0" relativeHeight="251664384" behindDoc="0" locked="0" layoutInCell="1" allowOverlap="1" wp14:anchorId="42E92181" wp14:editId="04B7373F">
                <wp:simplePos x="0" y="0"/>
                <wp:positionH relativeFrom="column">
                  <wp:posOffset>109220</wp:posOffset>
                </wp:positionH>
                <wp:positionV relativeFrom="paragraph">
                  <wp:posOffset>137795</wp:posOffset>
                </wp:positionV>
                <wp:extent cx="5340985" cy="3238500"/>
                <wp:effectExtent l="0" t="0" r="12065" b="19050"/>
                <wp:wrapNone/>
                <wp:docPr id="20" name="组合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40985" cy="3238500"/>
                          <a:chOff x="2011" y="3312"/>
                          <a:chExt cx="9134" cy="5616"/>
                        </a:xfrm>
                      </wpg:grpSpPr>
                      <wps:wsp>
                        <wps:cNvPr id="21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2011" y="3312"/>
                            <a:ext cx="9134" cy="561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2220" y="3469"/>
                            <a:ext cx="8715" cy="6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>
                              <w:pPr>
                                <w:jc w:val="center"/>
                              </w:pPr>
                              <w:r>
                                <w:t>XXX</w:t>
                              </w:r>
                              <w:r>
                                <w:t>订餐系统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20" y="4250"/>
                            <a:ext cx="1260" cy="781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>
                              <w:r>
                                <w:t>订单管理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2220" y="5186"/>
                            <a:ext cx="1260" cy="7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>
                              <w:r>
                                <w:t>菜单管理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2220" y="6122"/>
                            <a:ext cx="1260" cy="779"/>
                          </a:xfrm>
                          <a:prstGeom prst="rect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>
                              <w:r>
                                <w:t>流水管理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2220" y="7056"/>
                            <a:ext cx="1260" cy="7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>
                              <w:r>
                                <w:t>会员管理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2220" y="7994"/>
                            <a:ext cx="1260" cy="7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>
                              <w:r>
                                <w:t>权限管理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4845" y="4252"/>
                            <a:ext cx="105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>
                              <w:pPr>
                                <w:jc w:val="center"/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０１桌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10830" y="4252"/>
                            <a:ext cx="210" cy="45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10830" y="4877"/>
                            <a:ext cx="210" cy="780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9255" y="4243"/>
                            <a:ext cx="105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>
                              <w:pPr>
                                <w:jc w:val="center"/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人数（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８）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88" name="Group 33"/>
                        <wpg:cNvGrpSpPr>
                          <a:grpSpLocks/>
                        </wpg:cNvGrpSpPr>
                        <wpg:grpSpPr bwMode="auto">
                          <a:xfrm>
                            <a:off x="3795" y="5023"/>
                            <a:ext cx="6616" cy="936"/>
                            <a:chOff x="3795" y="5023"/>
                            <a:chExt cx="6616" cy="936"/>
                          </a:xfrm>
                        </wpg:grpSpPr>
                        <wps:wsp>
                          <wps:cNvPr id="289" name="Rectangle 34"/>
                          <wps:cNvSpPr>
                            <a:spLocks noChangeArrowheads="1"/>
                          </wps:cNvSpPr>
                          <wps:spPr bwMode="auto">
                            <a:xfrm>
                              <a:off x="3795" y="5023"/>
                              <a:ext cx="6616" cy="93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0" name="Text Box 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111" y="5336"/>
                              <a:ext cx="945" cy="46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AE7415" w:rsidRDefault="00AE7415">
                                <w:pPr>
                                  <w:jc w:val="center"/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菜名１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1" name="Text Box 3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106" y="5336"/>
                              <a:ext cx="945" cy="46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AE7415" w:rsidRDefault="00AE7415">
                                <w:pPr>
                                  <w:jc w:val="center"/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数量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2" name="Text Box 3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96" y="5336"/>
                              <a:ext cx="945" cy="46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AE7415" w:rsidRDefault="00AE7415">
                                <w:pPr>
                                  <w:jc w:val="center"/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单价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293" name="Group 38"/>
                          <wpg:cNvGrpSpPr>
                            <a:grpSpLocks/>
                          </wpg:cNvGrpSpPr>
                          <wpg:grpSpPr bwMode="auto">
                            <a:xfrm>
                              <a:off x="9571" y="5185"/>
                              <a:ext cx="630" cy="624"/>
                              <a:chOff x="9571" y="5185"/>
                              <a:chExt cx="630" cy="624"/>
                            </a:xfrm>
                          </wpg:grpSpPr>
                          <wps:wsp>
                            <wps:cNvPr id="294" name="Oval 3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571" y="5185"/>
                                <a:ext cx="630" cy="624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95" name="Line 40"/>
                            <wps:cNvCnPr/>
                            <wps:spPr bwMode="auto">
                              <a:xfrm>
                                <a:off x="9676" y="5341"/>
                                <a:ext cx="420" cy="312"/>
                              </a:xfrm>
                              <a:prstGeom prst="line">
                                <a:avLst/>
                              </a:prstGeom>
                              <a:noFill/>
                              <a:ln w="9525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96" name="Line 41"/>
                            <wps:cNvCnPr/>
                            <wps:spPr bwMode="auto">
                              <a:xfrm flipH="1">
                                <a:off x="9676" y="5341"/>
                                <a:ext cx="420" cy="312"/>
                              </a:xfrm>
                              <a:prstGeom prst="line">
                                <a:avLst/>
                              </a:prstGeom>
                              <a:noFill/>
                              <a:ln w="9525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297" name="AutoShape 42"/>
                          <wps:cNvSpPr>
                            <a:spLocks noChangeArrowheads="1"/>
                          </wps:cNvSpPr>
                          <wps:spPr bwMode="auto">
                            <a:xfrm>
                              <a:off x="5686" y="5340"/>
                              <a:ext cx="315" cy="468"/>
                            </a:xfrm>
                            <a:prstGeom prst="leftArrow">
                              <a:avLst>
                                <a:gd name="adj1" fmla="val 50000"/>
                                <a:gd name="adj2" fmla="val 25000"/>
                              </a:avLst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8" name="AutoShape 43"/>
                          <wps:cNvSpPr>
                            <a:spLocks noChangeArrowheads="1"/>
                          </wps:cNvSpPr>
                          <wps:spPr bwMode="auto">
                            <a:xfrm rot="10800009">
                              <a:off x="7156" y="5340"/>
                              <a:ext cx="315" cy="468"/>
                            </a:xfrm>
                            <a:prstGeom prst="leftArrow">
                              <a:avLst>
                                <a:gd name="adj1" fmla="val 50000"/>
                                <a:gd name="adj2" fmla="val 25000"/>
                              </a:avLst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99" name="Group 44"/>
                        <wpg:cNvGrpSpPr>
                          <a:grpSpLocks/>
                        </wpg:cNvGrpSpPr>
                        <wpg:grpSpPr bwMode="auto">
                          <a:xfrm>
                            <a:off x="3795" y="6122"/>
                            <a:ext cx="6616" cy="935"/>
                            <a:chOff x="3795" y="6122"/>
                            <a:chExt cx="6616" cy="935"/>
                          </a:xfrm>
                        </wpg:grpSpPr>
                        <wps:wsp>
                          <wps:cNvPr id="300" name="Rectangle 45"/>
                          <wps:cNvSpPr>
                            <a:spLocks noChangeArrowheads="1"/>
                          </wps:cNvSpPr>
                          <wps:spPr bwMode="auto">
                            <a:xfrm>
                              <a:off x="3795" y="6122"/>
                              <a:ext cx="6616" cy="93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1" name="Text Box 4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111" y="6434"/>
                              <a:ext cx="945" cy="46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AE7415" w:rsidRDefault="00AE7415">
                                <w:pPr>
                                  <w:jc w:val="center"/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菜名２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2" name="Text Box 4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106" y="6434"/>
                              <a:ext cx="945" cy="46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AE7415" w:rsidRDefault="00AE7415">
                                <w:pPr>
                                  <w:jc w:val="center"/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数量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3" name="Text Box 4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96" y="6434"/>
                              <a:ext cx="945" cy="46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AE7415" w:rsidRDefault="00AE7415">
                                <w:pPr>
                                  <w:jc w:val="center"/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单价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304" name="Group 49"/>
                          <wpg:cNvGrpSpPr>
                            <a:grpSpLocks/>
                          </wpg:cNvGrpSpPr>
                          <wpg:grpSpPr bwMode="auto">
                            <a:xfrm>
                              <a:off x="9571" y="6282"/>
                              <a:ext cx="630" cy="624"/>
                              <a:chOff x="9571" y="6282"/>
                              <a:chExt cx="630" cy="624"/>
                            </a:xfrm>
                          </wpg:grpSpPr>
                          <wps:wsp>
                            <wps:cNvPr id="305" name="Oval 5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571" y="6282"/>
                                <a:ext cx="630" cy="624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06" name="Line 51"/>
                            <wps:cNvCnPr/>
                            <wps:spPr bwMode="auto">
                              <a:xfrm>
                                <a:off x="9676" y="6438"/>
                                <a:ext cx="420" cy="312"/>
                              </a:xfrm>
                              <a:prstGeom prst="line">
                                <a:avLst/>
                              </a:prstGeom>
                              <a:noFill/>
                              <a:ln w="9525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08" name="Line 52"/>
                            <wps:cNvCnPr/>
                            <wps:spPr bwMode="auto">
                              <a:xfrm flipH="1">
                                <a:off x="9676" y="6438"/>
                                <a:ext cx="420" cy="312"/>
                              </a:xfrm>
                              <a:prstGeom prst="line">
                                <a:avLst/>
                              </a:prstGeom>
                              <a:noFill/>
                              <a:ln w="9525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309" name="AutoShape 53"/>
                          <wps:cNvSpPr>
                            <a:spLocks noChangeArrowheads="1"/>
                          </wps:cNvSpPr>
                          <wps:spPr bwMode="auto">
                            <a:xfrm>
                              <a:off x="5686" y="6438"/>
                              <a:ext cx="315" cy="468"/>
                            </a:xfrm>
                            <a:prstGeom prst="leftArrow">
                              <a:avLst>
                                <a:gd name="adj1" fmla="val 50000"/>
                                <a:gd name="adj2" fmla="val 25000"/>
                              </a:avLst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0" name="AutoShape 54"/>
                          <wps:cNvSpPr>
                            <a:spLocks noChangeArrowheads="1"/>
                          </wps:cNvSpPr>
                          <wps:spPr bwMode="auto">
                            <a:xfrm rot="10800009">
                              <a:off x="7156" y="6438"/>
                              <a:ext cx="315" cy="468"/>
                            </a:xfrm>
                            <a:prstGeom prst="leftArrow">
                              <a:avLst>
                                <a:gd name="adj1" fmla="val 50000"/>
                                <a:gd name="adj2" fmla="val 25000"/>
                              </a:avLst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311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3795" y="8149"/>
                            <a:ext cx="1995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>
                              <w:pPr>
                                <w:jc w:val="center"/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总价：（）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2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9151" y="8150"/>
                            <a:ext cx="105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>
                              <w:pPr>
                                <w:jc w:val="center"/>
                              </w:pPr>
                              <w:proofErr w:type="gramStart"/>
                              <w:r>
                                <w:rPr>
                                  <w:sz w:val="18"/>
                                  <w:szCs w:val="18"/>
                                </w:rPr>
                                <w:t>结帐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3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7681" y="8149"/>
                            <a:ext cx="105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>
                              <w:pPr>
                                <w:jc w:val="center"/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确认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4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3795" y="7368"/>
                            <a:ext cx="105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>
                              <w:pPr>
                                <w:jc w:val="center"/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增加菜品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5" name="AutoShape 59"/>
                        <wps:cNvSpPr>
                          <a:spLocks noChangeArrowheads="1"/>
                        </wps:cNvSpPr>
                        <wps:spPr bwMode="auto">
                          <a:xfrm rot="10800000">
                            <a:off x="3585" y="4248"/>
                            <a:ext cx="945" cy="468"/>
                          </a:xfrm>
                          <a:prstGeom prst="homePlate">
                            <a:avLst>
                              <a:gd name="adj" fmla="val 50481"/>
                            </a:avLst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>
                              <w:r>
                                <w:t>Back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20" o:spid="_x0000_s1047" style="position:absolute;margin-left:8.6pt;margin-top:10.85pt;width:420.55pt;height:255pt;z-index:251664384;mso-wrap-distance-left:6.75pt;mso-wrap-distance-right:6.75pt" coordorigin="2011,3312" coordsize="9134,5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">
                <v:rect id="Rectangle 22" o:spid="_x0000_s1048" style="position:absolute;left:2011;top:3312;width:9134;height:56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8iuMIA&#10;AADbAAAADwAAAGRycy9kb3ducmV2LnhtbESPQYvCMBSE7wv+h/AEb2tqhUWrUURR3KPWi7dn82yr&#10;zUtpolZ//WZB8DjMzDfMdN6aStypcaVlBYN+BII4s7rkXMEhXX+PQDiPrLGyTAqe5GA+63xNMdH2&#10;wTu6730uAoRdggoK7+tESpcVZND1bU0cvLNtDPogm1zqBh8BbioZR9GPNFhyWCiwpmVB2XV/MwpO&#10;ZXzA1y7dRGa8HvrfNr3cjiulet12MQHhqfWf8Lu91QriAfx/CT9Az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7jyK4wgAAANsAAAAPAAAAAAAAAAAAAAAAAJgCAABkcnMvZG93&#10;bnJldi54bWxQSwUGAAAAAAQABAD1AAAAhwMAAAAA&#10;"/>
                <v:rect id="Rectangle 23" o:spid="_x0000_s1049" style="position:absolute;left:2220;top:3469;width:8715;height:6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128z8IA&#10;AADbAAAADwAAAGRycy9kb3ducmV2LnhtbESPQYvCMBSE7wv+h/AEb2tqFxatRhHFxT1qvXh7Ns+2&#10;2ryUJmr11xtB8DjMzDfMZNaaSlypcaVlBYN+BII4s7rkXMEuXX0PQTiPrLGyTAru5GA27XxNMNH2&#10;xhu6bn0uAoRdggoK7+tESpcVZND1bU0cvKNtDPogm1zqBm8BbioZR9GvNFhyWCiwpkVB2Xl7MQoO&#10;ZbzDxyb9i8xo9eP/2/R02S+V6nXb+RiEp9Z/wu/2WiuIY3h9CT9AT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XbzPwgAAANsAAAAPAAAAAAAAAAAAAAAAAJgCAABkcnMvZG93&#10;bnJldi54bWxQSwUGAAAAAAQABAD1AAAAhwMAAAAA&#10;">
                  <v:textbox>
                    <w:txbxContent>
                      <w:p w:rsidR="00AE7415" w:rsidRDefault="00AE7415">
                        <w:pPr>
                          <w:jc w:val="center"/>
                        </w:pPr>
                        <w:r>
                          <w:t>XXX</w:t>
                        </w:r>
                        <w:r>
                          <w:t>订餐系统</w:t>
                        </w:r>
                      </w:p>
                    </w:txbxContent>
                  </v:textbox>
                </v:rect>
                <v:rect id="Rectangle 24" o:spid="_x0000_s1050" style="position:absolute;left:2220;top:4250;width:1260;height:7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hgPMUA&#10;AADbAAAADwAAAGRycy9kb3ducmV2LnhtbESPT4vCMBTE7wt+h/AEL8uaqviHrlFUFDysB6uwe3w0&#10;z7bYvJQm1vrtzYLgcZiZ3zDzZWtK0VDtCssKBv0IBHFqdcGZgvNp9zUD4TyyxtIyKXiQg+Wi8zHH&#10;WNs7H6lJfCYChF2MCnLvq1hKl+Zk0PVtRRy8i60N+iDrTOoa7wFuSjmMook0WHBYyLGiTU7pNbkZ&#10;BfJwno0el8P6bzueFj9Xaj6j30apXrddfYPw1Pp3+NXeawXDEfx/CT9ALp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CGA8xQAAANsAAAAPAAAAAAAAAAAAAAAAAJgCAABkcnMv&#10;ZG93bnJldi54bWxQSwUGAAAAAAQABAD1AAAAigMAAAAA&#10;" fillcolor="gray">
                  <v:textbox>
                    <w:txbxContent>
                      <w:p w:rsidR="00AE7415" w:rsidRDefault="00AE7415">
                        <w:r>
                          <w:t>订单管理</w:t>
                        </w:r>
                      </w:p>
                    </w:txbxContent>
                  </v:textbox>
                </v:rect>
                <v:rect id="Rectangle 25" o:spid="_x0000_s1051" style="position:absolute;left:2220;top:5186;width:1260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iBIMQA&#10;AADbAAAADwAAAGRycy9kb3ducmV2LnhtbESPQWvCQBSE7wX/w/IKvTWbplJqdBVRLPZokktvz+wz&#10;SZt9G7KrSf31bqHgcZiZb5jFajStuFDvGssKXqIYBHFpdcOVgiLfPb+DcB5ZY2uZFPySg9Vy8rDA&#10;VNuBD3TJfCUChF2KCmrvu1RKV9Zk0EW2Iw7eyfYGfZB9JXWPQ4CbViZx/CYNNhwWauxoU1P5k52N&#10;gmOTFHg95B+xme1e/eeYf5+/tko9PY7rOQhPo7+H/9t7rSCZwt+X8APk8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v4gSDEAAAA2wAAAA8AAAAAAAAAAAAAAAAAmAIAAGRycy9k&#10;b3ducmV2LnhtbFBLBQYAAAAABAAEAPUAAACJAwAAAAA=&#10;">
                  <v:textbox>
                    <w:txbxContent>
                      <w:p w:rsidR="00AE7415" w:rsidRDefault="00AE7415">
                        <w:r>
                          <w:t>菜单管理</w:t>
                        </w:r>
                      </w:p>
                    </w:txbxContent>
                  </v:textbox>
                </v:rect>
                <v:rect id="Rectangle 26" o:spid="_x0000_s1052" style="position:absolute;left:2220;top:6122;width:1260;height:7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YQdcMA&#10;AADbAAAADwAAAGRycy9kb3ducmV2LnhtbESPQWvCQBSE74L/YXlCb7qpYJHUNaSi0JOgFqq3R/Z1&#10;NyT7NmS3Jv33bqHQ4zAz3zCbYnStuFMfas8KnhcZCOLK65qNgo/LYb4GESKyxtYzKfihAMV2Otlg&#10;rv3AJ7qfoxEJwiFHBTbGLpcyVJYchoXviJP35XuHMcneSN3jkOCulcsse5EOa04LFjvaWaqa87dT&#10;sO9ux3Jlgiw/o702/m042KNR6mk2lq8gIo3xP/zXftcKliv4/ZJ+gNw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sYQdcMAAADbAAAADwAAAAAAAAAAAAAAAACYAgAAZHJzL2Rv&#10;d25yZXYueG1sUEsFBgAAAAAEAAQA9QAAAIgDAAAAAA==&#10;" filled="f">
                  <v:textbox>
                    <w:txbxContent>
                      <w:p w:rsidR="00AE7415" w:rsidRDefault="00AE7415">
                        <w:r>
                          <w:t>流水管理</w:t>
                        </w:r>
                      </w:p>
                    </w:txbxContent>
                  </v:textbox>
                </v:rect>
                <v:rect id="Rectangle 27" o:spid="_x0000_s1053" style="position:absolute;left:2220;top:7056;width:1260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a6zMIA&#10;AADbAAAADwAAAGRycy9kb3ducmV2LnhtbESPQYvCMBSE74L/ITzBm6ZWEO0aRVxc9Kj14u1t87bt&#10;2ryUJmr11xtB8DjMzDfMfNmaSlypcaVlBaNhBII4s7rkXMEx3QymIJxH1lhZJgV3crBcdDtzTLS9&#10;8Z6uB5+LAGGXoILC+zqR0mUFGXRDWxMH7882Bn2QTS51g7cAN5WMo2giDZYcFgqsaV1Qdj5cjILf&#10;Mj7iY5/+RGa2Gftdm/5fTt9K9Xvt6guEp9Z/wu/2ViuIJ/D6En6AXD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0ZrrMwgAAANsAAAAPAAAAAAAAAAAAAAAAAJgCAABkcnMvZG93&#10;bnJldi54bWxQSwUGAAAAAAQABAD1AAAAhwMAAAAA&#10;">
                  <v:textbox>
                    <w:txbxContent>
                      <w:p w:rsidR="00AE7415" w:rsidRDefault="00AE7415">
                        <w:r>
                          <w:t>会员管理</w:t>
                        </w:r>
                      </w:p>
                    </w:txbxContent>
                  </v:textbox>
                </v:rect>
                <v:rect id="Rectangle 28" o:spid="_x0000_s1054" style="position:absolute;left:2220;top:7994;width:1260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yofV8QA&#10;AADbAAAADwAAAGRycy9kb3ducmV2LnhtbESPQWvCQBSE7wX/w/IKvTWbpmBrdBVRLPZokktvz+wz&#10;SZt9G7KrSf31bqHgcZiZb5jFajStuFDvGssKXqIYBHFpdcOVgiLfPb+DcB5ZY2uZFPySg9Vy8rDA&#10;VNuBD3TJfCUChF2KCmrvu1RKV9Zk0EW2Iw7eyfYGfZB9JXWPQ4CbViZxPJUGGw4LNXa0qan8yc5G&#10;wbFJCrwe8o/YzHav/nPMv89fW6WeHsf1HISn0d/D/+29VpC8wd+X8APk8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sqH1fEAAAA2wAAAA8AAAAAAAAAAAAAAAAAmAIAAGRycy9k&#10;b3ducmV2LnhtbFBLBQYAAAAABAAEAPUAAACJAwAAAAA=&#10;">
                  <v:textbox>
                    <w:txbxContent>
                      <w:p w:rsidR="00AE7415" w:rsidRDefault="00AE7415">
                        <w:r>
                          <w:t>权限管理</w:t>
                        </w:r>
                      </w:p>
                    </w:txbxContent>
                  </v:textbox>
                </v:rect>
                <v:rect id="Rectangle 29" o:spid="_x0000_s1055" style="position:absolute;left:4845;top:4252;width:105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CoW8IA&#10;AADbAAAADwAAAGRycy9kb3ducmV2LnhtbERPTWvCQBC9F/wPyxR6KbppoEWiq5SA0EsotSoeh+yY&#10;RLOzMTua9N93D4UeH+97uR5dq+7Uh8azgZdZAoq49LbhysDuezOdgwqCbLH1TAZ+KMB6NXlYYmb9&#10;wF9030qlYgiHDA3UIl2mdShrchhmviOO3Mn3DiXCvtK2xyGGu1anSfKmHTYcG2rsKK+pvGxvzsBJ&#10;Xg/D/vN27a7H/LmSojjnaWHM0+P4vgAlNMq/+M/9YQ2kcWz8En+AXv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+AKhbwgAAANsAAAAPAAAAAAAAAAAAAAAAAJgCAABkcnMvZG93&#10;bnJldi54bWxQSwUGAAAAAAQABAD1AAAAhwMAAAAA&#10;">
                  <v:stroke dashstyle="dash"/>
                  <v:textbox>
                    <w:txbxContent>
                      <w:p w:rsidR="00AE7415" w:rsidRDefault="00AE7415">
                        <w:pPr>
                          <w:jc w:val="center"/>
                        </w:pPr>
                        <w:r>
                          <w:rPr>
                            <w:sz w:val="18"/>
                            <w:szCs w:val="18"/>
                          </w:rPr>
                          <w:t>０１桌</w:t>
                        </w:r>
                      </w:p>
                    </w:txbxContent>
                  </v:textbox>
                </v:rect>
                <v:rect id="Rectangle 30" o:spid="_x0000_s1056" style="position:absolute;left:10830;top:4252;width:210;height:4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kuvsQA&#10;AADbAAAADwAAAGRycy9kb3ducmV2LnhtbESPQWvCQBSE70L/w/IKvZldU5AmdRVpsdSjJhdvz+xr&#10;kjb7NmRXTfvrXaHgcZiZb5jFarSdONPgW8caZokCQVw503KtoSw20xcQPiAb7ByThl/ysFo+TBaY&#10;G3fhHZ33oRYRwj5HDU0IfS6lrxqy6BPXE0fvyw0WQ5RDLc2Alwi3nUyVmkuLLceFBnt6a6j62Z+s&#10;hmOblvi3Kz6UzTbPYTsW36fDu9ZPj+P6FUSgMdzD/+1PoyHN4PYl/gC5v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X5Lr7EAAAA2wAAAA8AAAAAAAAAAAAAAAAAmAIAAGRycy9k&#10;b3ducmV2LnhtbFBLBQYAAAAABAAEAPUAAACJAwAAAAA=&#10;"/>
                <v:rect id="Rectangle 31" o:spid="_x0000_s1057" style="position:absolute;left:10830;top:4877;width:210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NolsIA&#10;AADbAAAADwAAAGRycy9kb3ducmV2LnhtbERPy4rCMBTdC/5DuIIbsanKaKlGUZmBWYwLH6DLS3Nt&#10;i81NaTK1/v1kMeDycN6rTWcq0VLjSssKJlEMgjizuuRcweX8NU5AOI+ssbJMCl7kYLPu91aYavvk&#10;I7Unn4sQwi5FBYX3dSqlywoy6CJbEwfubhuDPsAml7rBZwg3lZzG8VwaLDk0FFjTvqDscfo1CuTh&#10;ksxe98Pu9vmxKH8e1I7ia6vUcNBtlyA8df4t/nd/awWzsD58CT9Ar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3A2iWwgAAANsAAAAPAAAAAAAAAAAAAAAAAJgCAABkcnMvZG93&#10;bnJldi54bWxQSwUGAAAAAAQABAD1AAAAhwMAAAAA&#10;" fillcolor="gray"/>
                <v:rect id="Rectangle 32" o:spid="_x0000_s1058" style="position:absolute;left:9255;top:4243;width:105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a0ZcQA&#10;AADbAAAADwAAAGRycy9kb3ducmV2LnhtbESPQWvCQBSE7wX/w/IEb3UTBWljNkEsFj1qvPT2mn0m&#10;abNvQ3YT0/76bqHQ4zAz3zBpPplWjNS7xrKCeBmBIC6tbrhScC0Oj08gnEfW2FomBV/kIM9mDykm&#10;2t75TOPFVyJA2CWooPa+S6R0ZU0G3dJ2xMG72d6gD7KvpO7xHuCmlaso2kiDDYeFGjva11R+Xgaj&#10;4L1ZXfH7XLxG5vmw9qep+BjeXpRazKfdFoSnyf+H/9pHrWAdw++X8ANk9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5WtGXEAAAA2wAAAA8AAAAAAAAAAAAAAAAAmAIAAGRycy9k&#10;b3ducmV2LnhtbFBLBQYAAAAABAAEAPUAAACJAwAAAAA=&#10;">
                  <v:textbox>
                    <w:txbxContent>
                      <w:p w:rsidR="00AE7415" w:rsidRDefault="00AE7415">
                        <w:pPr>
                          <w:jc w:val="center"/>
                        </w:pPr>
                        <w:r>
                          <w:rPr>
                            <w:sz w:val="18"/>
                            <w:szCs w:val="18"/>
                          </w:rPr>
                          <w:t>人数（８）</w:t>
                        </w:r>
                      </w:p>
                    </w:txbxContent>
                  </v:textbox>
                </v:rect>
                <v:group id="Group 33" o:spid="_x0000_s1059" style="position:absolute;left:3795;top:5023;width:6616;height:936" coordorigin="3795,5023" coordsize="6616,9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NE9HzCAAAA3AAAAA8A&#10;AAAAAAAAAAAAAAAAqgIAAGRycy9kb3ducmV2LnhtbFBLBQYAAAAABAAEAPoAAACZAwAAAAA=&#10;">
                  <v:rect id="Rectangle 34" o:spid="_x0000_s1060" style="position:absolute;left:3795;top:5023;width:6616;height:9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O0KcUA&#10;AADcAAAADwAAAGRycy9kb3ducmV2LnhtbESPQWvCQBSE74X+h+UJvTUbUygmdRWpKPUYk4u31+xr&#10;kpp9G7KrSf313ULB4zAz3zDL9WQ6caXBtZYVzKMYBHFldcu1grLYPS9AOI+ssbNMCn7IwXr1+LDE&#10;TNuRc7oefS0ChF2GChrv+0xKVzVk0EW2Jw7elx0M+iCHWuoBxwA3nUzi+FUabDksNNjTe0PV+Xgx&#10;Cj7bpMRbXuxjk+5e/GEqvi+nrVJPs2nzBsLT5O/h//aHVpAsUvg7E46AXP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Y7QpxQAAANwAAAAPAAAAAAAAAAAAAAAAAJgCAABkcnMv&#10;ZG93bnJldi54bWxQSwUGAAAAAAQABAD1AAAAigMAAAAA&#10;"/>
                  <v:shape id="Text Box 35" o:spid="_x0000_s1061" type="#_x0000_t202" style="position:absolute;left:4111;top:5336;width:94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/I3cIA&#10;AADcAAAADwAAAGRycy9kb3ducmV2LnhtbERPz2vCMBS+D/wfwhO8DE11Q2s1yhA23E2r6PXRPNti&#10;89IlWe3+++Uw2PHj+73e9qYRHTlfW1YwnSQgiAuray4VnE/v4xSED8gaG8uk4Ic8bDeDpzVm2j74&#10;SF0eShFD2GeooAqhzaT0RUUG/cS2xJG7WWcwROhKqR0+Yrhp5CxJ5tJgzbGhwpZ2FRX3/NsoSF/3&#10;3dV/vhwuxfzWLMPzovv4ckqNhv3bCkSgPvyL/9x7rWC2jPPjmXgE5O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/8jdwgAAANwAAAAPAAAAAAAAAAAAAAAAAJgCAABkcnMvZG93&#10;bnJldi54bWxQSwUGAAAAAAQABAD1AAAAhwMAAAAA&#10;">
                    <v:textbox>
                      <w:txbxContent>
                        <w:p w:rsidR="00AE7415" w:rsidRDefault="00AE7415">
                          <w:pPr>
                            <w:jc w:val="center"/>
                          </w:pPr>
                          <w:r>
                            <w:rPr>
                              <w:sz w:val="18"/>
                              <w:szCs w:val="18"/>
                            </w:rPr>
                            <w:t>菜名１</w:t>
                          </w:r>
                        </w:p>
                      </w:txbxContent>
                    </v:textbox>
                  </v:shape>
                  <v:shape id="Text Box 36" o:spid="_x0000_s1062" type="#_x0000_t202" style="position:absolute;left:6106;top:5336;width:94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bNtRsYA&#10;AADcAAAADwAAAGRycy9kb3ducmV2LnhtbESPW2sCMRSE3wv+h3CEvpSa9YLV7UaRQkXfrC3t62Fz&#10;9kI3J2uSruu/N4LQx2FmvmGydW8a0ZHztWUF41ECgji3uuZSwdfn+/MChA/IGhvLpOBCHtarwUOG&#10;qbZn/qDuGEoRIexTVFCF0KZS+rwig35kW+LoFdYZDFG6UmqH5wg3jZwkyVwarDkuVNjSW0X57/HP&#10;KFjMdt2P308P3/m8aJbh6aXbnpxSj8N+8woiUB/+w/f2TiuYLMdwOxOPgFxd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bNtRsYAAADcAAAADwAAAAAAAAAAAAAAAACYAgAAZHJz&#10;L2Rvd25yZXYueG1sUEsFBgAAAAAEAAQA9QAAAIsDAAAAAA==&#10;">
                    <v:textbox>
                      <w:txbxContent>
                        <w:p w:rsidR="00AE7415" w:rsidRDefault="00AE7415">
                          <w:pPr>
                            <w:jc w:val="center"/>
                          </w:pPr>
                          <w:r>
                            <w:rPr>
                              <w:sz w:val="18"/>
                              <w:szCs w:val="18"/>
                            </w:rPr>
                            <w:t>数量</w:t>
                          </w:r>
                        </w:p>
                      </w:txbxContent>
                    </v:textbox>
                  </v:shape>
                  <v:shape id="Text Box 37" o:spid="_x0000_s1063" type="#_x0000_t202" style="position:absolute;left:7996;top:5336;width:94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HzMcYA&#10;AADcAAAADwAAAGRycy9kb3ducmV2LnhtbESPT2vCQBTE70K/w/IKXkQ3TYt/UlcRoUVvNhV7fWSf&#10;SWj2bdzdxvTbd4WCx2FmfsMs171pREfO15YVPE0SEMSF1TWXCo6fb+M5CB+QNTaWScEveVivHgZL&#10;zLS98gd1eShFhLDPUEEVQptJ6YuKDPqJbYmjd7bOYIjSlVI7vEa4aWSaJFNpsOa4UGFL24qK7/zH&#10;KJi/7Lovv38+nIrpuVmE0ax7vzilho/95hVEoD7cw//tnVaQLlK4nYlHQK7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WHzMcYAAADcAAAADwAAAAAAAAAAAAAAAACYAgAAZHJz&#10;L2Rvd25yZXYueG1sUEsFBgAAAAAEAAQA9QAAAIsDAAAAAA==&#10;">
                    <v:textbox>
                      <w:txbxContent>
                        <w:p w:rsidR="00AE7415" w:rsidRDefault="00AE7415">
                          <w:pPr>
                            <w:jc w:val="center"/>
                          </w:pPr>
                          <w:r>
                            <w:rPr>
                              <w:sz w:val="18"/>
                              <w:szCs w:val="18"/>
                            </w:rPr>
                            <w:t>单价</w:t>
                          </w:r>
                        </w:p>
                      </w:txbxContent>
                    </v:textbox>
                  </v:shape>
                  <v:group id="Group 38" o:spid="_x0000_s1064" style="position:absolute;left:9571;top:5185;width:630;height:624" coordorigin="9571,5185" coordsize="630,6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Dnw0MYAAADcAAAADwAAAGRycy9kb3ducmV2LnhtbESPT2vCQBTE7wW/w/IK&#10;vdXNHyw1dQ0itngQoSqU3h7ZZxKSfRuy2yR++25B6HGYmd8wq3wyrRiod7VlBfE8AkFcWF1zqeBy&#10;fn9+BeE8ssbWMim4kYN8PXtYYabtyJ80nHwpAoRdhgoq77tMSldUZNDNbUccvKvtDfog+1LqHscA&#10;N61MouhFGqw5LFTY0baiojn9GAUfI46bNN4Nh+a6vX2fF8evQ0xKPT1OmzcQnib/H76391pBskz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IOfDQxgAAANwA&#10;AAAPAAAAAAAAAAAAAAAAAKoCAABkcnMvZG93bnJldi54bWxQSwUGAAAAAAQABAD6AAAAnQMAAAAA&#10;">
                    <v:oval id="Oval 39" o:spid="_x0000_s1065" style="position:absolute;left:9571;top:5185;width:630;height:6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bWbFsQA&#10;AADcAAAADwAAAGRycy9kb3ducmV2LnhtbESPQWvCQBSE70L/w/IKvelGU0Wjq0ilYA8eTOv9kX0m&#10;wezbkH2N6b/vFgoeh5n5htnsBteonrpQezYwnSSgiAtvay4NfH2+j5eggiBbbDyTgR8KsNs+jTaY&#10;WX/nM/W5lCpCOGRooBJpM61DUZHDMPEtcfSuvnMoUXalth3eI9w1epYkC+2w5rhQYUtvFRW3/NsZ&#10;OJT7fNHrVObp9XCU+e1y+kinxrw8D/s1KKFBHuH/9tEamK1e4e9MPAJ6+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21mxbEAAAA3AAAAA8AAAAAAAAAAAAAAAAAmAIAAGRycy9k&#10;b3ducmV2LnhtbFBLBQYAAAAABAAEAPUAAACJAwAAAAA=&#10;"/>
                    <v:line id="Line 40" o:spid="_x0000_s1066" style="position:absolute;visibility:visible;mso-wrap-style:square" from="9676,5341" to="10096,56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FXvccAAADcAAAADwAAAGRycy9kb3ducmV2LnhtbESPQWvCQBSE7wX/w/IKvdVNLQ01uoq0&#10;FLSHolbQ4zP7TGKzb8PuNkn/vSsUPA4z8w0znfemFi05X1lW8DRMQBDnVldcKNh9fzy+gvABWWNt&#10;mRT8kYf5bHA3xUzbjjfUbkMhIoR9hgrKEJpMSp+XZNAPbUMcvZN1BkOUrpDaYRfhppajJEmlwYrj&#10;QokNvZWU/2x/jYKv53XaLlafy36/So/5++Z4OHdOqYf7fjEBEagPt/B/e6kVjMY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1oVe9xwAAANwAAAAPAAAAAAAA&#10;AAAAAAAAAKECAABkcnMvZG93bnJldi54bWxQSwUGAAAAAAQABAD5AAAAlQMAAAAA&#10;"/>
                    <v:line id="Line 41" o:spid="_x0000_s1067" style="position:absolute;flip:x;visibility:visible;mso-wrap-style:square" from="9676,5341" to="10096,56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dItcYAAADcAAAADwAAAGRycy9kb3ducmV2LnhtbESPQWsCMRSE74X+h/AKvRTNKiK6GkUK&#10;Qg9e1LLS23Pz3Cy7edkmqW7/fVMQPA4z8w2zXPe2FVfyoXasYDTMQBCXTtdcKfg8bgczECEia2wd&#10;k4JfCrBePT8tMdfuxnu6HmIlEoRDjgpMjF0uZSgNWQxD1xEn7+K8xZikr6T2eEtw28pxlk2lxZrT&#10;gsGO3g2VzeHHKpCz3du335wnTdGcTnNTlEX3tVPq9aXfLEBE6uMjfG9/aAXj+RT+z6QjIFd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xXSLXGAAAA3AAAAA8AAAAAAAAA&#10;AAAAAAAAoQIAAGRycy9kb3ducmV2LnhtbFBLBQYAAAAABAAEAPkAAACUAwAAAAA=&#10;"/>
                  </v:group>
                  <v:shapetype id="_x0000_t66" coordsize="21600,21600" o:spt="66" adj="5400,5400" path="m@0,l@0@1,21600@1,21600@2@0@2@0,21600,,10800xe">
                    <v:stroke joinstyle="miter"/>
                    <v:formulas>
                      <v:f eqn="val #0"/>
                      <v:f eqn="val #1"/>
                      <v:f eqn="sum 21600 0 #1"/>
                      <v:f eqn="prod #0 #1 10800"/>
                      <v:f eqn="sum #0 0 @3"/>
                    </v:formulas>
                    <v:path o:connecttype="custom" o:connectlocs="@0,0;0,10800;@0,21600;21600,10800" o:connectangles="270,180,90,0" textboxrect="@4,@1,21600,@2"/>
                    <v:handles>
                      <v:h position="#0,#1" xrange="0,21600" yrange="0,10800"/>
                    </v:handles>
                  </v:shapetype>
                  <v:shape id="AutoShape 42" o:spid="_x0000_s1068" type="#_x0000_t66" style="position:absolute;left:5686;top:5340;width:31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JoucYA&#10;AADcAAAADwAAAGRycy9kb3ducmV2LnhtbESPzW7CMBCE75V4B2uReiMOIFpIMQi1RZQLKn/3VbxN&#10;IuJ1arskvH1dCanH0cx8o5kvO1OLKzlfWVYwTFIQxLnVFRcKTsf1YArCB2SNtWVScCMPy0XvYY6Z&#10;ti3v6XoIhYgQ9hkqKENoMil9XpJBn9iGOHpf1hkMUbpCaodthJtajtL0SRqsOC6U2NBrSfnl8GMU&#10;7MPw1o7fd+5Nz5rPybkbb763G6Ue+93qBUSgLvyH7+0PrWA0e4a/M/EIyM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OJoucYAAADcAAAADwAAAAAAAAAAAAAAAACYAgAAZHJz&#10;L2Rvd25yZXYueG1sUEsFBgAAAAAEAAQA9QAAAIsDAAAAAA==&#10;"/>
                  <v:shape id="AutoShape 43" o:spid="_x0000_s1069" type="#_x0000_t66" style="position:absolute;left:7156;top:5340;width:315;height:468;rotation:-11796470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xrPMIA&#10;AADcAAAADwAAAGRycy9kb3ducmV2LnhtbERPu2rDMBTdC/0HcQtZSi3HQxq7VkIpJHRMndDQ7WJd&#10;P7B1ZSwltv++GgodD+ed72fTizuNrrWsYB3FIIhLq1uuFVzOh5ctCOeRNfaWScFCDva7x4ccM20n&#10;/qJ74WsRQthlqKDxfsikdGVDBl1kB+LAVXY06AMca6lHnEK46WUSxxtpsOXQ0OBAHw2VXXEzCuR8&#10;6vT29Xk6/ixYfV8PaXpNUqVWT/P7GwhPs/8X/7k/tYIkDWvDmXAE5O4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7vGs8wgAAANwAAAAPAAAAAAAAAAAAAAAAAJgCAABkcnMvZG93&#10;bnJldi54bWxQSwUGAAAAAAQABAD1AAAAhwMAAAAA&#10;"/>
                </v:group>
                <v:group id="Group 44" o:spid="_x0000_s1070" style="position:absolute;left:3795;top:6122;width:6616;height:935" coordorigin="3795,6122" coordsize="6616,9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nRxzrFAAAA3AAA&#10;AA8AAAAAAAAAAAAAAAAAqgIAAGRycy9kb3ducmV2LnhtbFBLBQYAAAAABAAEAPoAAACcAwAAAAA=&#10;">
                  <v:rect id="Rectangle 45" o:spid="_x0000_s1071" style="position:absolute;left:3795;top:6122;width:6616;height:9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2sRc8AA&#10;AADcAAAADwAAAGRycy9kb3ducmV2LnhtbERPTYvCMBC9C/6HMII3TVSQ3a5RRFH0qO1lb7PNbNu1&#10;mZQmavXXm4Owx8f7Xqw6W4sbtb5yrGEyViCIc2cqLjRk6W70AcIHZIO1Y9LwIA+rZb+3wMS4O5/o&#10;dg6FiCHsE9RQhtAkUvq8JIt+7BriyP261mKIsC2kafEew20tp0rNpcWKY0OJDW1Kyi/nq9XwU00z&#10;fJ7SvbKfu1k4dunf9Xur9XDQrb9ABOrCv/jtPhgNMxXnxzPxCMjl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2sRc8AAAADcAAAADwAAAAAAAAAAAAAAAACYAgAAZHJzL2Rvd25y&#10;ZXYueG1sUEsFBgAAAAAEAAQA9QAAAIUDAAAAAA==&#10;"/>
                  <v:shape id="Text Box 46" o:spid="_x0000_s1072" type="#_x0000_t202" style="position:absolute;left:4111;top:6434;width:94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1j3XMUA&#10;AADcAAAADwAAAGRycy9kb3ducmV2LnhtbESPT2sCMRTE74LfITyhF6lZa7F2NYoUFL35D3t9bJ67&#10;i5uXNUnX7bdvhILHYWZ+w8wWralEQ86XlhUMBwkI4szqknMFp+PqdQLCB2SNlWVS8EseFvNuZ4ap&#10;tnfeU3MIuYgQ9ikqKEKoUyl9VpBBP7A1cfQu1hkMUbpcaof3CDeVfEuSsTRYclwosKavgrLr4cco&#10;mLxvmm+/He3O2fhSfYb+R7O+OaVeeu1yCiJQG57h//ZGKxglQ3iciUdAz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WPdcxQAAANwAAAAPAAAAAAAAAAAAAAAAAJgCAABkcnMv&#10;ZG93bnJldi54bWxQSwUGAAAAAAQABAD1AAAAigMAAAAA&#10;">
                    <v:textbox>
                      <w:txbxContent>
                        <w:p w:rsidR="00AE7415" w:rsidRDefault="00AE7415">
                          <w:pPr>
                            <w:jc w:val="center"/>
                          </w:pPr>
                          <w:r>
                            <w:rPr>
                              <w:sz w:val="18"/>
                              <w:szCs w:val="18"/>
                            </w:rPr>
                            <w:t>菜名２</w:t>
                          </w:r>
                        </w:p>
                      </w:txbxContent>
                    </v:textbox>
                  </v:shape>
                  <v:shape id="Text Box 47" o:spid="_x0000_s1073" type="#_x0000_t202" style="position:absolute;left:6106;top:6434;width:94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4ppK8YA&#10;AADcAAAADwAAAGRycy9kb3ducmV2LnhtbESPS2vDMBCE74X8B7GBXkoj50GaOpZDKbSkt+ZBel2s&#10;jW1irRxJdZx/HxUCPQ4z8w2TrXrTiI6cry0rGI8SEMSF1TWXCva7j+cFCB+QNTaWScGVPKzywUOG&#10;qbYX3lC3DaWIEPYpKqhCaFMpfVGRQT+yLXH0jtYZDFG6UmqHlwg3jZwkyVwarDkuVNjSe0XFaftr&#10;FCxm6+7Hf02/D8X82LyGp5fu8+yUehz2b0sQgfrwH76311rBNJnA35l4BGR+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4ppK8YAAADcAAAADwAAAAAAAAAAAAAAAACYAgAAZHJz&#10;L2Rvd25yZXYueG1sUEsFBgAAAAAEAAQA9QAAAIsDAAAAAA==&#10;">
                    <v:textbox>
                      <w:txbxContent>
                        <w:p w:rsidR="00AE7415" w:rsidRDefault="00AE7415">
                          <w:pPr>
                            <w:jc w:val="center"/>
                          </w:pPr>
                          <w:r>
                            <w:rPr>
                              <w:sz w:val="18"/>
                              <w:szCs w:val="18"/>
                            </w:rPr>
                            <w:t>数量</w:t>
                          </w:r>
                        </w:p>
                      </w:txbxContent>
                    </v:textbox>
                  </v:shape>
                  <v:shape id="Text Box 48" o:spid="_x0000_s1074" type="#_x0000_t202" style="position:absolute;left:7996;top:6434;width:94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MbMsMUA&#10;AADcAAAADwAAAGRycy9kb3ducmV2LnhtbESPQWvCQBSE70L/w/IKXkQ3bcTa1FWkoNibTUWvj+wz&#10;Cc2+jbtrTP99tyD0OMzMN8xi1ZtGdOR8bVnB0yQBQVxYXXOp4PC1Gc9B+ICssbFMCn7Iw2r5MFhg&#10;pu2NP6nLQykihH2GCqoQ2kxKX1Rk0E9sSxy9s3UGQ5SulNrhLcJNI5+TZCYN1hwXKmzpvaLiO78a&#10;BfPprjv5j3R/LGbn5jWMXrrtxSk1fOzXbyAC9eE/fG/vtII0SeHvTDwCcvk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0xsywxQAAANwAAAAPAAAAAAAAAAAAAAAAAJgCAABkcnMv&#10;ZG93bnJldi54bWxQSwUGAAAAAAQABAD1AAAAigMAAAAA&#10;">
                    <v:textbox>
                      <w:txbxContent>
                        <w:p w:rsidR="00AE7415" w:rsidRDefault="00AE7415">
                          <w:pPr>
                            <w:jc w:val="center"/>
                          </w:pPr>
                          <w:r>
                            <w:rPr>
                              <w:sz w:val="18"/>
                              <w:szCs w:val="18"/>
                            </w:rPr>
                            <w:t>单价</w:t>
                          </w:r>
                        </w:p>
                      </w:txbxContent>
                    </v:textbox>
                  </v:shape>
                  <v:group id="Group 49" o:spid="_x0000_s1075" style="position:absolute;left:9571;top:6282;width:630;height:624" coordorigin="9571,6282" coordsize="630,6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TvyvsUAAADc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yjCfyd&#10;CUdALn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k78r7FAAAA3AAA&#10;AA8AAAAAAAAAAAAAAAAAqgIAAGRycy9kb3ducmV2LnhtbFBLBQYAAAAABAAEAPoAAACcAwAAAAA=&#10;">
                    <v:oval id="Oval 50" o:spid="_x0000_s1076" style="position:absolute;left:9571;top:6282;width:630;height:6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Kkl8MA&#10;AADcAAAADwAAAGRycy9kb3ducmV2LnhtbESPQWvCQBSE74L/YXmF3nRjQ6SkriJKwR48GO39kX0m&#10;wezbkH2N6b/vFgSPw8x8w6w2o2vVQH1oPBtYzBNQxKW3DVcGLufP2TuoIMgWW89k4JcCbNbTyQpz&#10;6+98oqGQSkUIhxwN1CJdrnUoa3IY5r4jjt7V9w4lyr7Stsd7hLtWvyXJUjtsOC7U2NGupvJW/DgD&#10;+2pbLAedSpZe9wfJbt/Hr3RhzOvLuP0AJTTKM/xoH6yBNMng/0w8Anr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BKkl8MAAADcAAAADwAAAAAAAAAAAAAAAACYAgAAZHJzL2Rv&#10;d25yZXYueG1sUEsFBgAAAAAEAAQA9QAAAIgDAAAAAA==&#10;"/>
                    <v:line id="Line 51" o:spid="_x0000_s1077" style="position:absolute;visibility:visible;mso-wrap-style:square" from="9676,6438" to="10096,67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5hT0MYAAADcAAAADwAAAGRycy9kb3ducmV2LnhtbESPQWvCQBSE74L/YXlCb7qxQijRVUQp&#10;aA+lWkGPz+wziWbfht1tkv77bqHQ4zAz3zCLVW9q0ZLzlWUF00kCgji3uuJCwenzdfwCwgdkjbVl&#10;UvBNHlbL4WCBmbYdH6g9hkJECPsMFZQhNJmUPi/JoJ/Yhjh6N+sMhihdIbXDLsJNLZ+TJJUGK44L&#10;JTa0KSl/HL+MgvfZR9qu92+7/rxPr/n2cL3cO6fU06hfz0EE6sN/+K+90wpmSQq/Z+IRkMs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uYU9DGAAAA3AAAAA8AAAAAAAAA&#10;AAAAAAAAoQIAAGRycy9kb3ducmV2LnhtbFBLBQYAAAAABAAEAPkAAACUAwAAAAA=&#10;"/>
                    <v:line id="Line 52" o:spid="_x0000_s1078" style="position:absolute;flip:x;visibility:visible;mso-wrap-style:square" from="9676,6438" to="10096,67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G/jRsMAAADcAAAADwAAAGRycy9kb3ducmV2LnhtbERPy2oCMRTdF/oP4Ra6KZppLWJHo4hQ&#10;cOHGByPdXSe3k2EmN2OS6vj3ZiF0eTjv2aK3rbiQD7VjBe/DDARx6XTNlYLD/nswAREissbWMSm4&#10;UYDF/Plphrl2V97SZRcrkUI45KjAxNjlUobSkMUwdB1x4n6dtxgT9JXUHq8p3LbyI8vG0mLNqcFg&#10;RytDZbP7swrkZPN29svTZ1M0x+OXKcqi+9ko9frSL6cgIvXxX/xwr7WCUZbWpjPpCMj5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xv40bDAAAA3AAAAA8AAAAAAAAAAAAA&#10;AAAAoQIAAGRycy9kb3ducmV2LnhtbFBLBQYAAAAABAAEAPkAAACRAwAAAAA=&#10;"/>
                  </v:group>
                  <v:shape id="AutoShape 53" o:spid="_x0000_s1079" type="#_x0000_t66" style="position:absolute;left:5686;top:6438;width:31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rDSsUA&#10;AADcAAAADwAAAGRycy9kb3ducmV2LnhtbESPQWvCQBSE74L/YXlCb7qxoaKpq4ht0V6Kse39kX0m&#10;wezbdHdr4r93C0KPw8x8wyzXvWnEhZyvLSuYThIQxIXVNZcKvj7fxnMQPiBrbCyTgit5WK+GgyVm&#10;2nac0+UYShEh7DNUUIXQZlL6oiKDfmJb4uidrDMYonSl1A67CDeNfEySmTRYc1yosKVtRcX5+GsU&#10;5GF67dLXD/eiF+3h6btPdz/vO6UeRv3mGUSgPvyH7+29VpAmC/g7E4+AXN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82sNKxQAAANwAAAAPAAAAAAAAAAAAAAAAAJgCAABkcnMv&#10;ZG93bnJldi54bWxQSwUGAAAAAAQABAD1AAAAigMAAAAA&#10;"/>
                  <v:shape id="AutoShape 54" o:spid="_x0000_s1080" type="#_x0000_t66" style="position:absolute;left:7156;top:6438;width:315;height:468;rotation:-11796470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vhr/cMA&#10;AADcAAAADwAAAGRycy9kb3ducmV2LnhtbERPyWrDMBC9F/IPYgq9lEZ2CmnsWjEhkNJjk4aE3gZr&#10;vBBrZCzFy99Xh0KPj7dn+WRaMVDvGssK4mUEgriwuuFKwfn78LIB4TyyxtYyKZjJQb5dPGSYajvy&#10;kYaTr0QIYZeigtr7LpXSFTUZdEvbEQeutL1BH2BfSd3jGMJNK1dRtJYGGw4NNXa0r6m4ne5GgZy+&#10;bnrz9jx+/MxYXq6HJLmuEqWeHqfdOwhPk/8X/7k/tYLXOMwPZ8IRkN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vhr/cMAAADcAAAADwAAAAAAAAAAAAAAAACYAgAAZHJzL2Rv&#10;d25yZXYueG1sUEsFBgAAAAAEAAQA9QAAAIgDAAAAAA==&#10;"/>
                </v:group>
                <v:rect id="Rectangle 55" o:spid="_x0000_s1081" style="position:absolute;left:3795;top:8149;width:199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4iNcUA&#10;AADcAAAADwAAAGRycy9kb3ducmV2LnhtbESPT2vCQBTE70K/w/KE3nQTA6WmriIVpT1qcvH2zL4m&#10;abNvQ3bzp/303ULB4zAzv2E2u8k0YqDO1ZYVxMsIBHFhdc2lgjw7Lp5BOI+ssbFMCr7JwW77MNtg&#10;qu3IZxouvhQBwi5FBZX3bSqlKyoy6Ja2JQ7eh+0M+iC7UuoOxwA3jVxF0ZM0WHNYqLCl14qKr0tv&#10;FNzqVY4/5+wUmfUx8e9T9tlfD0o9zqf9CwhPk7+H/9tvWkESx/B3JhwBuf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/iI1xQAAANwAAAAPAAAAAAAAAAAAAAAAAJgCAABkcnMv&#10;ZG93bnJldi54bWxQSwUGAAAAAAQABAD1AAAAigMAAAAA&#10;">
                  <v:textbox>
                    <w:txbxContent>
                      <w:p w:rsidR="00AE7415" w:rsidRDefault="00AE7415">
                        <w:pPr>
                          <w:jc w:val="center"/>
                        </w:pPr>
                        <w:r>
                          <w:rPr>
                            <w:sz w:val="18"/>
                            <w:szCs w:val="18"/>
                          </w:rPr>
                          <w:t>总价：（）</w:t>
                        </w:r>
                      </w:p>
                    </w:txbxContent>
                  </v:textbox>
                </v:rect>
                <v:rect id="Rectangle 56" o:spid="_x0000_s1082" style="position:absolute;left:9151;top:8150;width:105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Sy8QsUA&#10;AADcAAAADwAAAGRycy9kb3ducmV2LnhtbESPQWvCQBSE74L/YXmF3nSTCKWmrlKUSHvU5NLba/Y1&#10;SZt9G7KbGP313ULB4zAz3zCb3WRaMVLvGssK4mUEgri0uuFKQZFni2cQziNrbC2Tgis52G3nsw2m&#10;2l74ROPZVyJA2KWooPa+S6V0ZU0G3dJ2xMH7sr1BH2RfSd3jJcBNK5MoepIGGw4LNXa0r6n8OQ9G&#10;wWeTFHg75cfIrLOVf5/y7+HjoNTjw/T6AsLT5O/h//abVrCKE/g7E46A3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LLxCxQAAANwAAAAPAAAAAAAAAAAAAAAAAJgCAABkcnMv&#10;ZG93bnJldi54bWxQSwUGAAAAAAQABAD1AAAAigMAAAAA&#10;">
                  <v:textbox>
                    <w:txbxContent>
                      <w:p w:rsidR="00AE7415" w:rsidRDefault="00AE7415">
                        <w:pPr>
                          <w:jc w:val="center"/>
                        </w:pPr>
                        <w:r>
                          <w:rPr>
                            <w:sz w:val="18"/>
                            <w:szCs w:val="18"/>
                          </w:rPr>
                          <w:t>结帐</w:t>
                        </w:r>
                      </w:p>
                    </w:txbxContent>
                  </v:textbox>
                </v:rect>
                <v:rect id="Rectangle 57" o:spid="_x0000_s1083" style="position:absolute;left:7681;top:8149;width:105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AZ2cMA&#10;AADcAAAADwAAAGRycy9kb3ducmV2LnhtbESPQYvCMBSE7wv+h/CEva2pFsStRhFFWY/aXrw9m2db&#10;bV5KE7W7v94Iwh6HmfmGmS06U4s7ta6yrGA4iEAQ51ZXXCjI0s3XBITzyBpry6Tglxws5r2PGSba&#10;PnhP94MvRICwS1BB6X2TSOnykgy6gW2Ig3e2rUEfZFtI3eIjwE0tR1E0lgYrDgslNrQqKb8ebkbB&#10;qRpl+LdPt5H53sR+16WX23Gt1Ge/W05BeOr8f/jd/tEK4mEMrzPhCMj5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mAZ2cMAAADcAAAADwAAAAAAAAAAAAAAAACYAgAAZHJzL2Rv&#10;d25yZXYueG1sUEsFBgAAAAAEAAQA9QAAAIgDAAAAAA==&#10;">
                  <v:textbox>
                    <w:txbxContent>
                      <w:p w:rsidR="00AE7415" w:rsidRDefault="00AE7415">
                        <w:pPr>
                          <w:jc w:val="center"/>
                        </w:pPr>
                        <w:r>
                          <w:rPr>
                            <w:sz w:val="18"/>
                            <w:szCs w:val="18"/>
                          </w:rPr>
                          <w:t>确认</w:t>
                        </w:r>
                      </w:p>
                    </w:txbxContent>
                  </v:textbox>
                </v:rect>
                <v:rect id="Rectangle 58" o:spid="_x0000_s1084" style="position:absolute;left:3795;top:7368;width:105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mBrcYA&#10;AADcAAAADwAAAGRycy9kb3ducmV2LnhtbESPzWrDMBCE74W8g9hAb42cH0rjRAkhxSU9xvalt421&#10;sd1aK2MpttunrwqFHIeZ+YbZ7kfTiJ46V1tWMJ9FIIgLq2suFeRZ8vQCwnlkjY1lUvBNDva7ycMW&#10;Y20HPlOf+lIECLsYFVTet7GUrqjIoJvZljh4V9sZ9EF2pdQdDgFuGrmIomdpsOawUGFLx4qKr/Rm&#10;FFzqRY4/5+wtMutk6d/H7PP28arU43Q8bEB4Gv09/N8+aQXL+Qr+zoQjIH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YmBrcYAAADcAAAADwAAAAAAAAAAAAAAAACYAgAAZHJz&#10;L2Rvd25yZXYueG1sUEsFBgAAAAAEAAQA9QAAAIsDAAAAAA==&#10;">
                  <v:textbox>
                    <w:txbxContent>
                      <w:p w:rsidR="00AE7415" w:rsidRDefault="00AE7415">
                        <w:pPr>
                          <w:jc w:val="center"/>
                        </w:pPr>
                        <w:r>
                          <w:rPr>
                            <w:sz w:val="18"/>
                            <w:szCs w:val="18"/>
                          </w:rPr>
                          <w:t>增加菜品</w:t>
                        </w:r>
                      </w:p>
                    </w:txbxContent>
                  </v:textbox>
                </v:rect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AutoShape 59" o:spid="_x0000_s1085" type="#_x0000_t15" style="position:absolute;left:3585;top:4248;width:945;height:468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Pdo0cYA&#10;AADcAAAADwAAAGRycy9kb3ducmV2LnhtbESPQWvCQBSE7wX/w/IKvdWNLRZNXUUFoVR6MOagt2f2&#10;NZuafRuy2xj/vVsoeBxm5htmtuhtLTpqfeVYwWiYgCAunK64VJDvN88TED4ga6wdk4IreVjMBw8z&#10;TLW78I66LJQiQtinqMCE0KRS+sKQRT90DXH0vl1rMUTZllK3eIlwW8uXJHmTFiuOCwYbWhsqztmv&#10;VZAdJ6upOa+rvPvKT5/L7SFsfpxST4/98h1EoD7cw//tD63gdTSGvzPxCMj5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Pdo0cYAAADcAAAADwAAAAAAAAAAAAAAAACYAgAAZHJz&#10;L2Rvd25yZXYueG1sUEsFBgAAAAAEAAQA9QAAAIsDAAAAAA==&#10;">
                  <v:textbox>
                    <w:txbxContent>
                      <w:p w:rsidR="00AE7415" w:rsidRDefault="00AE7415">
                        <w:r>
                          <w:t>Back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2A71FB" w:rsidRDefault="002A71FB" w:rsidP="00F276DB"/>
    <w:p w:rsidR="002A71FB" w:rsidRDefault="002A71FB" w:rsidP="00F276DB"/>
    <w:p w:rsidR="002A71FB" w:rsidRPr="009F2A4A" w:rsidRDefault="002A71FB" w:rsidP="00F276DB"/>
    <w:p w:rsidR="002A71FB" w:rsidRDefault="002A71FB" w:rsidP="00F276DB"/>
    <w:p w:rsidR="00F51DE6" w:rsidRDefault="00F51DE6" w:rsidP="00F276DB"/>
    <w:p w:rsidR="00F51DE6" w:rsidRDefault="00F51DE6" w:rsidP="00F276DB"/>
    <w:p w:rsidR="00F51DE6" w:rsidRDefault="00F51DE6" w:rsidP="00F276DB"/>
    <w:p w:rsidR="00F51DE6" w:rsidRDefault="00F51DE6" w:rsidP="00F276DB"/>
    <w:p w:rsidR="00F51DE6" w:rsidRDefault="00F51DE6" w:rsidP="00F276DB"/>
    <w:p w:rsidR="00F51DE6" w:rsidRDefault="00F51DE6" w:rsidP="00F276DB"/>
    <w:p w:rsidR="00F51DE6" w:rsidRDefault="00F51DE6" w:rsidP="00F276DB">
      <w:pPr>
        <w:rPr>
          <w:rFonts w:hint="eastAsia"/>
        </w:rPr>
      </w:pPr>
    </w:p>
    <w:p w:rsidR="00D935F9" w:rsidRDefault="00D935F9" w:rsidP="00F276DB"/>
    <w:p w:rsidR="00F51DE6" w:rsidRDefault="0006487A" w:rsidP="00F276DB">
      <w:r>
        <w:rPr>
          <w:rFonts w:hint="eastAsia"/>
          <w:noProof/>
        </w:rPr>
        <w:lastRenderedPageBreak/>
        <mc:AlternateContent>
          <mc:Choice Requires="wpg">
            <w:drawing>
              <wp:anchor distT="0" distB="0" distL="85725" distR="85725" simplePos="0" relativeHeight="251665408" behindDoc="0" locked="0" layoutInCell="1" allowOverlap="1" wp14:anchorId="03CF1626" wp14:editId="3A91745D">
                <wp:simplePos x="0" y="0"/>
                <wp:positionH relativeFrom="column">
                  <wp:posOffset>112395</wp:posOffset>
                </wp:positionH>
                <wp:positionV relativeFrom="paragraph">
                  <wp:posOffset>288290</wp:posOffset>
                </wp:positionV>
                <wp:extent cx="5200650" cy="3139440"/>
                <wp:effectExtent l="0" t="0" r="19050" b="22860"/>
                <wp:wrapNone/>
                <wp:docPr id="316" name="组合 3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00650" cy="3139440"/>
                          <a:chOff x="2010" y="10175"/>
                          <a:chExt cx="9134" cy="5616"/>
                        </a:xfrm>
                      </wpg:grpSpPr>
                      <wps:wsp>
                        <wps:cNvPr id="317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2010" y="10175"/>
                            <a:ext cx="9134" cy="561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8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2219" y="10332"/>
                            <a:ext cx="8715" cy="6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>
                              <w:pPr>
                                <w:jc w:val="center"/>
                              </w:pPr>
                              <w:r>
                                <w:t>XXX</w:t>
                              </w:r>
                              <w:r>
                                <w:t>订餐系统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9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2219" y="11113"/>
                            <a:ext cx="1260" cy="780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>
                              <w:r>
                                <w:t>订单管理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2219" y="12048"/>
                            <a:ext cx="1260" cy="7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>
                              <w:r>
                                <w:t>菜单管理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2219" y="12984"/>
                            <a:ext cx="1260" cy="779"/>
                          </a:xfrm>
                          <a:prstGeom prst="rect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>
                              <w:r>
                                <w:t>流水管理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2219" y="13919"/>
                            <a:ext cx="1260" cy="7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>
                              <w:r>
                                <w:t>会员管理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2219" y="14856"/>
                            <a:ext cx="1260" cy="7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>
                              <w:r>
                                <w:t>权限管理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" name="Rectangle 68"/>
                        <wps:cNvSpPr>
                          <a:spLocks noChangeArrowheads="1"/>
                        </wps:cNvSpPr>
                        <wps:spPr bwMode="auto">
                          <a:xfrm>
                            <a:off x="4844" y="11115"/>
                            <a:ext cx="105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>
                              <w:pPr>
                                <w:jc w:val="center"/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０１桌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10829" y="11115"/>
                            <a:ext cx="210" cy="45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" name="Rectangle 70"/>
                        <wps:cNvSpPr>
                          <a:spLocks noChangeArrowheads="1"/>
                        </wps:cNvSpPr>
                        <wps:spPr bwMode="auto">
                          <a:xfrm>
                            <a:off x="10829" y="11739"/>
                            <a:ext cx="210" cy="780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6" name="Rectangle 71"/>
                        <wps:cNvSpPr>
                          <a:spLocks noChangeArrowheads="1"/>
                        </wps:cNvSpPr>
                        <wps:spPr bwMode="auto">
                          <a:xfrm>
                            <a:off x="9254" y="11106"/>
                            <a:ext cx="105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>
                              <w:pPr>
                                <w:jc w:val="center"/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人数（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０）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" name="Rectangle 72"/>
                        <wps:cNvSpPr>
                          <a:spLocks noChangeArrowheads="1"/>
                        </wps:cNvSpPr>
                        <wps:spPr bwMode="auto">
                          <a:xfrm>
                            <a:off x="3584" y="11736"/>
                            <a:ext cx="7036" cy="3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8" name="Rectangle 73"/>
                        <wps:cNvSpPr>
                          <a:spLocks noChangeArrowheads="1"/>
                        </wps:cNvSpPr>
                        <wps:spPr bwMode="auto">
                          <a:xfrm>
                            <a:off x="3794" y="15011"/>
                            <a:ext cx="1995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>
                              <w:pPr>
                                <w:jc w:val="center"/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总价：（）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9" name="Rectangle 74"/>
                        <wps:cNvSpPr>
                          <a:spLocks noChangeArrowheads="1"/>
                        </wps:cNvSpPr>
                        <wps:spPr bwMode="auto">
                          <a:xfrm>
                            <a:off x="9150" y="15012"/>
                            <a:ext cx="1050" cy="4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>
                              <w:pPr>
                                <w:jc w:val="center"/>
                              </w:pPr>
                              <w:proofErr w:type="gramStart"/>
                              <w:r>
                                <w:rPr>
                                  <w:sz w:val="18"/>
                                  <w:szCs w:val="18"/>
                                </w:rPr>
                                <w:t>结帐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0" name="Rectangle 75"/>
                        <wps:cNvSpPr>
                          <a:spLocks noChangeArrowheads="1"/>
                        </wps:cNvSpPr>
                        <wps:spPr bwMode="auto">
                          <a:xfrm>
                            <a:off x="7680" y="15011"/>
                            <a:ext cx="105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>
                              <w:pPr>
                                <w:jc w:val="center"/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确认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" name="AutoShape 76"/>
                        <wps:cNvSpPr>
                          <a:spLocks noChangeArrowheads="1"/>
                        </wps:cNvSpPr>
                        <wps:spPr bwMode="auto">
                          <a:xfrm rot="10800000">
                            <a:off x="3584" y="11111"/>
                            <a:ext cx="945" cy="468"/>
                          </a:xfrm>
                          <a:prstGeom prst="homePlate">
                            <a:avLst>
                              <a:gd name="adj" fmla="val 50481"/>
                            </a:avLst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>
                              <w:r>
                                <w:t>Back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3794" y="12047"/>
                            <a:ext cx="105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>
                              <w:pPr>
                                <w:jc w:val="center"/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增加菜品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316" o:spid="_x0000_s1086" style="position:absolute;margin-left:8.85pt;margin-top:22.7pt;width:409.5pt;height:247.2pt;z-index:251665408;mso-wrap-distance-left:6.75pt;mso-wrap-distance-right:6.75pt" coordorigin="2010,10175" coordsize="9134,5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">
                <v:rect id="Rectangle 61" o:spid="_x0000_s1087" style="position:absolute;left:2010;top:10175;width:9134;height:56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Vsf2sUA&#10;AADcAAAADwAAAGRycy9kb3ducmV2LnhtbESPQWvCQBSE7wX/w/KE3upGBVujq4glxR5NcuntmX0m&#10;abNvQ3ZN0v76bqHgcZiZb5jtfjSN6KlztWUF81kEgriwuuZSQZ4lTy8gnEfW2FgmBd/kYL+bPGwx&#10;1nbgM/WpL0WAsItRQeV9G0vpiooMupltiYN3tZ1BH2RXSt3hEOCmkYsoWkmDNYeFCls6VlR8pTej&#10;4FIvcvw5Z2+RWSdL/z5mn7ePV6Uep+NhA8LT6O/h//ZJK1jOn+HvTDgCcvc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Wx/axQAAANwAAAAPAAAAAAAAAAAAAAAAAJgCAABkcnMv&#10;ZG93bnJldi54bWxQSwUGAAAAAAQABAD1AAAAigMAAAAA&#10;"/>
                <v:rect id="Rectangle 62" o:spid="_x0000_s1088" style="position:absolute;left:2219;top:10332;width:8715;height:6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SLqMIA&#10;AADcAAAADwAAAGRycy9kb3ducmV2LnhtbERPPW+DMBDdI+U/WFepWzAQqWoITlQlStSOBJZuV3wB&#10;WnxG2Am0v74eKnV8et/5fja9uNPoOssKkigGQVxb3XGjoCpPq2cQziNr7C2Tgm9ysN8tFzlm2k5c&#10;0P3iGxFC2GWooPV+yKR0dUsGXWQH4sBd7WjQBzg2Uo84hXDTyzSOn6TBjkNDiwMdWqq/Ljej4KNL&#10;K/wpynNsNqe1f5vLz9v7UanHh/llC8LT7P/Ff+5XrWCdhLXhTDgCcvc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xIuowgAAANwAAAAPAAAAAAAAAAAAAAAAAJgCAABkcnMvZG93&#10;bnJldi54bWxQSwUGAAAAAAQABAD1AAAAhwMAAAAA&#10;">
                  <v:textbox>
                    <w:txbxContent>
                      <w:p w:rsidR="00AE7415" w:rsidRDefault="00AE7415">
                        <w:pPr>
                          <w:jc w:val="center"/>
                        </w:pPr>
                        <w:r>
                          <w:t>XXX</w:t>
                        </w:r>
                        <w:r>
                          <w:t>订餐系统</w:t>
                        </w:r>
                      </w:p>
                    </w:txbxContent>
                  </v:textbox>
                </v:rect>
                <v:rect id="Rectangle 63" o:spid="_x0000_s1089" style="position:absolute;left:2219;top:11113;width:1260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WXl8YA&#10;AADcAAAADwAAAGRycy9kb3ducmV2LnhtbESPS4vCQBCE7wv+h6EFL4tOXFkf0VFcUfCwHnyAHptM&#10;mwQzPSEzxvjvHWFhj0VVfUXNFo0pRE2Vyy0r6PciEMSJ1TmnCk7HTXcMwnlkjYVlUvAkB4t562OG&#10;sbYP3lN98KkIEHYxKsi8L2MpXZKRQdezJXHwrrYy6IOsUqkrfAS4KeRXFA2lwZzDQoYlrTJKboe7&#10;USB3p/Hged39XNbfo/z3RvVndK6V6rSb5RSEp8b/h//aW61g0J/A+0w4AnL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zWXl8YAAADcAAAADwAAAAAAAAAAAAAAAACYAgAAZHJz&#10;L2Rvd25yZXYueG1sUEsFBgAAAAAEAAQA9QAAAIsDAAAAAA==&#10;" fillcolor="gray">
                  <v:textbox>
                    <w:txbxContent>
                      <w:p w:rsidR="00AE7415" w:rsidRDefault="00AE7415">
                        <w:r>
                          <w:t>订单管理</w:t>
                        </w:r>
                      </w:p>
                    </w:txbxContent>
                  </v:textbox>
                </v:rect>
                <v:rect id="Rectangle 64" o:spid="_x0000_s1090" style="position:absolute;left:2219;top:12048;width:1260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2wv9MQA&#10;AADcAAAADwAAAGRycy9kb3ducmV2LnhtbESPQW/CMAyF75P4D5GRdhspnTSNQkAIxLQdoVy4mca0&#10;hcapmgCFXz8fJu1m6z2/93m26F2jbtSF2rOB8SgBRVx4W3NpYJ9v3j5BhYhssfFMBh4UYDEfvMww&#10;s/7OW7rtYqkkhEOGBqoY20zrUFTkMIx8SyzayXcOo6xdqW2Hdwl3jU6T5EM7rFkaKmxpVVFx2V2d&#10;gWOd7vG5zb8SN9m8x58+P18Pa2Neh/1yCipSH//Nf9ffVvBToZVnZAI9/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NsL/TEAAAA3AAAAA8AAAAAAAAAAAAAAAAAmAIAAGRycy9k&#10;b3ducmV2LnhtbFBLBQYAAAAABAAEAPUAAACJAwAAAAA=&#10;">
                  <v:textbox>
                    <w:txbxContent>
                      <w:p w:rsidR="00AE7415" w:rsidRDefault="00AE7415">
                        <w:r>
                          <w:t>菜单管理</w:t>
                        </w:r>
                      </w:p>
                    </w:txbxContent>
                  </v:textbox>
                </v:rect>
                <v:rect id="Rectangle 65" o:spid="_x0000_s1091" style="position:absolute;left:2219;top:12984;width:1260;height:7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H4pYsEA&#10;AADcAAAADwAAAGRycy9kb3ducmV2LnhtbERPS2sCMRC+F/wPYQRvNavQUlejrKWCJ8EHqLdhMyaL&#10;m8mySd3tv28KQm/z8T1nsepdLR7Uhsqzgsk4A0Fcel2xUXA6bl4/QISIrLH2TAp+KMBqOXhZYK59&#10;x3t6HKIRKYRDjgpsjE0uZSgtOQxj3xAn7uZbhzHB1kjdYpfCXS2nWfYuHVacGiw29GmpvB++nYKv&#10;5ror3kyQxTnay92vu43dGaVGw76Yg4jUx3/x073Vaf50Bn/PpAvk8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B+KWLBAAAA3AAAAA8AAAAAAAAAAAAAAAAAmAIAAGRycy9kb3du&#10;cmV2LnhtbFBLBQYAAAAABAAEAPUAAACGAwAAAAA=&#10;" filled="f">
                  <v:textbox>
                    <w:txbxContent>
                      <w:p w:rsidR="00AE7415" w:rsidRDefault="00AE7415">
                        <w:r>
                          <w:t>流水管理</w:t>
                        </w:r>
                      </w:p>
                    </w:txbxContent>
                  </v:textbox>
                </v:rect>
                <v:rect id="Rectangle 66" o:spid="_x0000_s1092" style="position:absolute;left:2219;top:13919;width:1260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O1L8QA&#10;AADcAAAADwAAAGRycy9kb3ducmV2LnhtbESPQW/CMAyF70j8h8hI3CAFpGnrCAiBQOwI7WU3r/Ha&#10;jsapmgCFXz8fJu1m6z2/93m57l2jbtSF2rOB2TQBRVx4W3NpIM/2k1dQISJbbDyTgQcFWK+GgyWm&#10;1t/5RLdzLJWEcEjRQBVjm2odioochqlviUX79p3DKGtXatvhXcJdo+dJ8qId1iwNFba0rai4nK/O&#10;wFc9z/F5yg6Je9sv4kef/Vw/d8aMR/3mHVSkPv6b/66PVvAXgi/PyAR6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jDtS/EAAAA3AAAAA8AAAAAAAAAAAAAAAAAmAIAAGRycy9k&#10;b3ducmV2LnhtbFBLBQYAAAAABAAEAPUAAACJAwAAAAA=&#10;">
                  <v:textbox>
                    <w:txbxContent>
                      <w:p w:rsidR="00AE7415" w:rsidRDefault="00AE7415">
                        <w:r>
                          <w:t>会员管理</w:t>
                        </w:r>
                      </w:p>
                    </w:txbxContent>
                  </v:textbox>
                </v:rect>
                <v:rect id="Rectangle 67" o:spid="_x0000_s1093" style="position:absolute;left:2219;top:14856;width:1260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12Ow8IA&#10;AADcAAAADwAAAGRycy9kb3ducmV2LnhtbERPTWvCQBC9C/0PyxR6000jlBpdpbSktEeNF29jdkxi&#10;s7Mhu9HVX+8KBW/zeJ+zWAXTihP1rrGs4HWSgCAurW64UrAt8vE7COeRNbaWScGFHKyWT6MFZtqe&#10;eU2nja9EDGGXoYLa+y6T0pU1GXQT2xFH7mB7gz7CvpK6x3MMN61Mk+RNGmw4NtTY0WdN5d9mMAr2&#10;TbrF67r4Tswsn/rfUByH3ZdSL8/hYw7CU/AP8b/7R8f50xTuz8QL5PI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XY7DwgAAANwAAAAPAAAAAAAAAAAAAAAAAJgCAABkcnMvZG93&#10;bnJldi54bWxQSwUGAAAAAAQABAD1AAAAhwMAAAAA&#10;">
                  <v:textbox>
                    <w:txbxContent>
                      <w:p w:rsidR="00AE7415" w:rsidRDefault="00AE7415">
                        <w:r>
                          <w:t>权限管理</w:t>
                        </w:r>
                      </w:p>
                    </w:txbxContent>
                  </v:textbox>
                </v:rect>
                <v:rect id="Rectangle 68" o:spid="_x0000_s1094" style="position:absolute;left:4844;top:11115;width:105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aPQsQA&#10;AADcAAAADwAAAGRycy9kb3ducmV2LnhtbERPTWvCQBC9C/0PyxR6KbqpYimpq5RAoZcgVVs8Dtkx&#10;SZudjdnRxH/fFQre5vE+Z7EaXKPO1IXas4GnSQKKuPC25tLAbvs+fgEVBNli45kMXCjAank3WmBq&#10;fc+fdN5IqWIIhxQNVCJtqnUoKnIYJr4ljtzBdw4lwq7UtsM+hrtGT5PkWTusOTZU2FJWUfG7OTkD&#10;B5l/91/r07E97rPHUvL8J5vmxjzcD2+voIQGuYn/3R82zp/N4PpMvEAv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Dmj0LEAAAA3AAAAA8AAAAAAAAAAAAAAAAAmAIAAGRycy9k&#10;b3ducmV2LnhtbFBLBQYAAAAABAAEAPUAAACJAwAAAAA=&#10;">
                  <v:stroke dashstyle="dash"/>
                  <v:textbox>
                    <w:txbxContent>
                      <w:p w:rsidR="00AE7415" w:rsidRDefault="00AE7415">
                        <w:pPr>
                          <w:jc w:val="center"/>
                        </w:pPr>
                        <w:r>
                          <w:rPr>
                            <w:sz w:val="18"/>
                            <w:szCs w:val="18"/>
                          </w:rPr>
                          <w:t>０１桌</w:t>
                        </w:r>
                      </w:p>
                    </w:txbxContent>
                  </v:textbox>
                </v:rect>
                <v:rect id="Rectangle 69" o:spid="_x0000_s1095" style="position:absolute;left:10829;top:11115;width:210;height:4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/izLMMA&#10;AADcAAAADwAAAGRycy9kb3ducmV2LnhtbERPS2vCQBC+C/0PyxR6001VxEZXKS0petTk0tuYnSZp&#10;s7Mhu3m0v74rCN7m43vOdj+aWvTUusqygudZBII4t7riQkGWJtM1COeRNdaWScEvOdjvHiZbjLUd&#10;+ET92RcihLCLUUHpfRNL6fKSDLqZbYgD92Vbgz7AtpC6xSGEm1rOo2glDVYcGkps6K2k/OfcGQWX&#10;ap7h3yn9iMxLsvDHMf3uPt+VenocXzcgPI3+Lr65DzrMXyzh+ky4QO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/izLMMAAADcAAAADwAAAAAAAAAAAAAAAACYAgAAZHJzL2Rv&#10;d25yZXYueG1sUEsFBgAAAAAEAAQA9QAAAIgDAAAAAA==&#10;"/>
                <v:rect id="Rectangle 70" o:spid="_x0000_s1096" style="position:absolute;left:10829;top:11739;width:210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AmvE8MA&#10;AADcAAAADwAAAGRycy9kb3ducmV2LnhtbERPS4vCMBC+L/gfwgheFk1VfFCNorKCh/XgA/Q4NGNb&#10;bCalydb6742w4G0+vufMl40pRE2Vyy0r6PciEMSJ1TmnCs6nbXcKwnlkjYVlUvAkB8tF62uOsbYP&#10;PlB99KkIIexiVJB5X8ZSuiQjg65nS+LA3Wxl0AdYpVJX+AjhppCDKBpLgzmHhgxL2mSU3I9/RoHc&#10;n6fD522/vv6MJvnvnerv6FIr1Wk3qxkIT43/iP/dOx3mD0fwfiZcIB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AmvE8MAAADcAAAADwAAAAAAAAAAAAAAAACYAgAAZHJzL2Rv&#10;d25yZXYueG1sUEsFBgAAAAAEAAQA9QAAAIgDAAAAAA==&#10;" fillcolor="gray"/>
                <v:rect id="Rectangle 71" o:spid="_x0000_s1097" style="position:absolute;left:9254;top:11106;width:105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aIwMMA&#10;AADcAAAADwAAAGRycy9kb3ducmV2LnhtbERPS2vCQBC+F/oflil4azZGEJu6BmlR6jGPi7cxO03S&#10;ZmdDdtXUX98tCL3Nx/ecdTaZXlxodJ1lBfMoBkFcW91xo6Aqd88rEM4ja+wtk4IfcpBtHh/WmGp7&#10;5ZwuhW9ECGGXooLW+yGV0tUtGXSRHYgD92lHgz7AsZF6xGsIN71M4ngpDXYcGloc6K2l+rs4GwWn&#10;Lqnwlpf72LzsFv4wlV/n47tSs6dp+wrC0+T/xXf3hw7zF0v4eyZcID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GaIwMMAAADcAAAADwAAAAAAAAAAAAAAAACYAgAAZHJzL2Rv&#10;d25yZXYueG1sUEsFBgAAAAAEAAQA9QAAAIgDAAAAAA==&#10;">
                  <v:textbox>
                    <w:txbxContent>
                      <w:p w:rsidR="00AE7415" w:rsidRDefault="00AE7415">
                        <w:pPr>
                          <w:jc w:val="center"/>
                        </w:pPr>
                        <w:r>
                          <w:rPr>
                            <w:sz w:val="18"/>
                            <w:szCs w:val="18"/>
                          </w:rPr>
                          <w:t>人数（０）</w:t>
                        </w:r>
                      </w:p>
                    </w:txbxContent>
                  </v:textbox>
                </v:rect>
                <v:rect id="Rectangle 72" o:spid="_x0000_s1098" style="position:absolute;left:3584;top:11736;width:7036;height:3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otW8MA&#10;AADcAAAADwAAAGRycy9kb3ducmV2LnhtbERPS2vCQBC+C/0PyxR6000V1EZXKS0petTk0tuYnSZp&#10;s7Mhu3m0v74rCN7m43vOdj+aWvTUusqygudZBII4t7riQkGWJtM1COeRNdaWScEvOdjvHiZbjLUd&#10;+ET92RcihLCLUUHpfRNL6fKSDLqZbYgD92Vbgz7AtpC6xSGEm1rOo2gpDVYcGkps6K2k/OfcGQWX&#10;ap7h3yn9iMxLsvDHMf3uPt+VenocXzcgPI3+Lr65DzrMX6zg+ky4QO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yotW8MAAADcAAAADwAAAAAAAAAAAAAAAACYAgAAZHJzL2Rv&#10;d25yZXYueG1sUEsFBgAAAAAEAAQA9QAAAIgDAAAAAA==&#10;"/>
                <v:rect id="Rectangle 73" o:spid="_x0000_s1099" style="position:absolute;left:3794;top:15011;width:199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W5KcQA&#10;AADcAAAADwAAAGRycy9kb3ducmV2LnhtbESPQW/CMAyF70j8h8hI3CAFpGnrCAiBQOwI7WU3r/Ha&#10;jsapmgCFXz8fJu1m6z2/93m57l2jbtSF2rOB2TQBRVx4W3NpIM/2k1dQISJbbDyTgQcFWK+GgyWm&#10;1t/5RLdzLJWEcEjRQBVjm2odioochqlviUX79p3DKGtXatvhXcJdo+dJ8qId1iwNFba0rai4nK/O&#10;wFc9z/F5yg6Je9sv4kef/Vw/d8aMR/3mHVSkPv6b/66PVvAXQivPyAR6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a1uSnEAAAA3AAAAA8AAAAAAAAAAAAAAAAAmAIAAGRycy9k&#10;b3ducmV2LnhtbFBLBQYAAAAABAAEAPUAAACJAwAAAAA=&#10;">
                  <v:textbox>
                    <w:txbxContent>
                      <w:p w:rsidR="00AE7415" w:rsidRDefault="00AE7415">
                        <w:pPr>
                          <w:jc w:val="center"/>
                        </w:pPr>
                        <w:r>
                          <w:rPr>
                            <w:sz w:val="18"/>
                            <w:szCs w:val="18"/>
                          </w:rPr>
                          <w:t>总价：（）</w:t>
                        </w:r>
                      </w:p>
                    </w:txbxContent>
                  </v:textbox>
                </v:rect>
                <v:rect id="Rectangle 74" o:spid="_x0000_s1100" style="position:absolute;left:9150;top:15012;width:1050;height:4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kcssIA&#10;AADcAAAADwAAAGRycy9kb3ducmV2LnhtbERPS2vCQBC+F/wPywi91Y0GikZXEYulPWq89DZmxySa&#10;nQ3ZzUN/fbcg9DYf33NWm8FUoqPGlZYVTCcRCOLM6pJzBad0/zYH4TyyxsoyKbiTg8169LLCRNue&#10;D9QdfS5CCLsEFRTe14mULivIoJvYmjhwF9sY9AE2udQN9iHcVHIWRe/SYMmhocCadgVlt2NrFJzL&#10;2Qkfh/QzMot97L+H9Nr+fCj1Oh62SxCeBv8vfrq/dJgfL+DvmXCBXP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+RyywgAAANwAAAAPAAAAAAAAAAAAAAAAAJgCAABkcnMvZG93&#10;bnJldi54bWxQSwUGAAAAAAQABAD1AAAAhwMAAAAA&#10;">
                  <v:textbox>
                    <w:txbxContent>
                      <w:p w:rsidR="00AE7415" w:rsidRDefault="00AE7415">
                        <w:pPr>
                          <w:jc w:val="center"/>
                        </w:pPr>
                        <w:r>
                          <w:rPr>
                            <w:sz w:val="18"/>
                            <w:szCs w:val="18"/>
                          </w:rPr>
                          <w:t>结帐</w:t>
                        </w:r>
                      </w:p>
                    </w:txbxContent>
                  </v:textbox>
                </v:rect>
                <v:rect id="Rectangle 75" o:spid="_x0000_s1101" style="position:absolute;left:7680;top:15011;width:105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XGUsQA&#10;AADcAAAADwAAAGRycy9kb3ducmV2LnhtbESPQW/CMAyF70j8h8hIu0EKTGh0BIRATOwI5cLNa7y2&#10;o3GqJkDZr58PSLvZes/vfV6sOlerG7Wh8mxgPEpAEefeVlwYOGW74RuoEJEt1p7JwIMCrJb93gJT&#10;6+98oNsxFkpCOKRooIyxSbUOeUkOw8g3xKJ9+9ZhlLUttG3xLuGu1pMkmWmHFUtDiQ1tSsovx6sz&#10;8FVNTvh7yD4SN99N42eX/VzPW2NeBt36HVSkLv6bn9d7K/ivgi/PyAR6+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DFxlLEAAAA3AAAAA8AAAAAAAAAAAAAAAAAmAIAAGRycy9k&#10;b3ducmV2LnhtbFBLBQYAAAAABAAEAPUAAACJAwAAAAA=&#10;">
                  <v:textbox>
                    <w:txbxContent>
                      <w:p w:rsidR="00AE7415" w:rsidRDefault="00AE7415">
                        <w:pPr>
                          <w:jc w:val="center"/>
                        </w:pPr>
                        <w:r>
                          <w:rPr>
                            <w:sz w:val="18"/>
                            <w:szCs w:val="18"/>
                          </w:rPr>
                          <w:t>确认</w:t>
                        </w:r>
                      </w:p>
                    </w:txbxContent>
                  </v:textbox>
                </v:rect>
                <v:shape id="AutoShape 76" o:spid="_x0000_s1102" type="#_x0000_t15" style="position:absolute;left:3584;top:11111;width:945;height:468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svLsQA&#10;AADcAAAADwAAAGRycy9kb3ducmV2LnhtbERPTWvCQBC9C/6HZQq96UYpRVNXUUGQFg9Nc7C3MTtm&#10;U7OzIbuN8d+7QqG3ebzPWax6W4uOWl85VjAZJyCIC6crLhXkX7vRDIQPyBprx6TgRh5Wy+Fggal2&#10;V/6kLguliCHsU1RgQmhSKX1hyKIfu4Y4cmfXWgwRtqXULV5juK3lNElepcWKY4PBhraGikv2axVk&#10;37PN3Fy2Vd4d8tP7+uMYdj9Oqeenfv0GIlAf/sV/7r2O818m8HgmXi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G7Ly7EAAAA3AAAAA8AAAAAAAAAAAAAAAAAmAIAAGRycy9k&#10;b3ducmV2LnhtbFBLBQYAAAAABAAEAPUAAACJAwAAAAA=&#10;">
                  <v:textbox>
                    <w:txbxContent>
                      <w:p w:rsidR="00AE7415" w:rsidRDefault="00AE7415">
                        <w:r>
                          <w:t>Back</w:t>
                        </w:r>
                      </w:p>
                    </w:txbxContent>
                  </v:textbox>
                </v:shape>
                <v:rect id="Rectangle 77" o:spid="_x0000_s1103" style="position:absolute;left:3794;top:12047;width:105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1v9vsMA&#10;AADcAAAADwAAAGRycy9kb3ducmV2LnhtbERPTWvCQBC9F/wPyxR6azZNpdToKqJY7NEkl97G7Jik&#10;zc6G7GpSf71bKHibx/ucxWo0rbhQ7xrLCl6iGARxaXXDlYIi3z2/g3AeWWNrmRT8koPVcvKwwFTb&#10;gQ90yXwlQgi7FBXU3neplK6syaCLbEccuJPtDfoA+0rqHocQblqZxPGbNNhwaKixo01N5U92NgqO&#10;TVLg9ZB/xGa2e/WfY/59/toq9fQ4rucgPI3+Lv5373WYP03g75lwgVz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1v9vsMAAADcAAAADwAAAAAAAAAAAAAAAACYAgAAZHJzL2Rv&#10;d25yZXYueG1sUEsFBgAAAAAEAAQA9QAAAIgDAAAAAA==&#10;">
                  <v:textbox>
                    <w:txbxContent>
                      <w:p w:rsidR="00AE7415" w:rsidRDefault="00AE7415">
                        <w:pPr>
                          <w:jc w:val="center"/>
                        </w:pPr>
                        <w:r>
                          <w:rPr>
                            <w:sz w:val="18"/>
                            <w:szCs w:val="18"/>
                          </w:rPr>
                          <w:t>增加菜品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proofErr w:type="gramStart"/>
      <w:r w:rsidR="001B08C7">
        <w:t>如果该桌没人</w:t>
      </w:r>
      <w:proofErr w:type="gramEnd"/>
      <w:r w:rsidR="001B08C7">
        <w:t>使用则可以创建新订单，点击增加菜品点菜</w:t>
      </w:r>
      <w:r w:rsidR="001B08C7">
        <w:rPr>
          <w:rFonts w:hint="eastAsia"/>
        </w:rPr>
        <w:t>。</w:t>
      </w:r>
    </w:p>
    <w:p w:rsidR="00F51DE6" w:rsidRDefault="00F51DE6" w:rsidP="00F276DB"/>
    <w:p w:rsidR="00F51DE6" w:rsidRDefault="00F51DE6" w:rsidP="00F276DB"/>
    <w:p w:rsidR="00F51DE6" w:rsidRDefault="00F51DE6" w:rsidP="00F276DB"/>
    <w:p w:rsidR="00F51DE6" w:rsidRDefault="00F51DE6" w:rsidP="00F276DB"/>
    <w:p w:rsidR="00104CAF" w:rsidRDefault="00104CAF" w:rsidP="00F276DB"/>
    <w:p w:rsidR="00104CAF" w:rsidRDefault="00104CAF" w:rsidP="00F276DB"/>
    <w:p w:rsidR="00104CAF" w:rsidRDefault="00104CAF" w:rsidP="00F276DB"/>
    <w:p w:rsidR="00104CAF" w:rsidRDefault="00104CAF" w:rsidP="00F276DB"/>
    <w:p w:rsidR="00104CAF" w:rsidRDefault="00104CAF" w:rsidP="00F276DB"/>
    <w:p w:rsidR="00104CAF" w:rsidRDefault="00104CAF" w:rsidP="00F276DB"/>
    <w:p w:rsidR="00104CAF" w:rsidRDefault="0006487A" w:rsidP="00F276DB">
      <w:r>
        <w:rPr>
          <w:rFonts w:hint="eastAsia"/>
          <w:noProof/>
        </w:rPr>
        <mc:AlternateContent>
          <mc:Choice Requires="wpg">
            <w:drawing>
              <wp:anchor distT="0" distB="0" distL="85725" distR="85725" simplePos="0" relativeHeight="251666432" behindDoc="0" locked="0" layoutInCell="1" allowOverlap="1" wp14:anchorId="7929F557" wp14:editId="59B5F77A">
                <wp:simplePos x="0" y="0"/>
                <wp:positionH relativeFrom="column">
                  <wp:posOffset>1371600</wp:posOffset>
                </wp:positionH>
                <wp:positionV relativeFrom="paragraph">
                  <wp:posOffset>7749540</wp:posOffset>
                </wp:positionV>
                <wp:extent cx="5800090" cy="3566160"/>
                <wp:effectExtent l="9525" t="13335" r="10160" b="11430"/>
                <wp:wrapNone/>
                <wp:docPr id="203" name="组合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00090" cy="3566160"/>
                          <a:chOff x="2160" y="2220"/>
                          <a:chExt cx="9134" cy="5616"/>
                        </a:xfrm>
                      </wpg:grpSpPr>
                      <wps:wsp>
                        <wps:cNvPr id="204" name="Rectangle 107"/>
                        <wps:cNvSpPr>
                          <a:spLocks noChangeArrowheads="1"/>
                        </wps:cNvSpPr>
                        <wps:spPr bwMode="auto">
                          <a:xfrm>
                            <a:off x="2160" y="2220"/>
                            <a:ext cx="9134" cy="561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5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2369" y="2377"/>
                            <a:ext cx="8715" cy="6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>
                              <w:pPr>
                                <w:jc w:val="center"/>
                              </w:pPr>
                              <w:r>
                                <w:t>XXX</w:t>
                              </w:r>
                              <w:r>
                                <w:t>订餐系统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6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2369" y="3158"/>
                            <a:ext cx="1260" cy="780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>
                              <w:r>
                                <w:t>订单管理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7" name="Rectangle 110"/>
                        <wps:cNvSpPr>
                          <a:spLocks noChangeArrowheads="1"/>
                        </wps:cNvSpPr>
                        <wps:spPr bwMode="auto">
                          <a:xfrm>
                            <a:off x="2369" y="4092"/>
                            <a:ext cx="1260" cy="7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>
                              <w:r>
                                <w:t>菜单管理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8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2369" y="5029"/>
                            <a:ext cx="1260" cy="779"/>
                          </a:xfrm>
                          <a:prstGeom prst="rect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>
                              <w:r>
                                <w:t>流水管理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9" name="Rectangle 112"/>
                        <wps:cNvSpPr>
                          <a:spLocks noChangeArrowheads="1"/>
                        </wps:cNvSpPr>
                        <wps:spPr bwMode="auto">
                          <a:xfrm>
                            <a:off x="2369" y="5964"/>
                            <a:ext cx="1260" cy="7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>
                              <w:r>
                                <w:t>会员管理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0" name="Rectangle 113"/>
                        <wps:cNvSpPr>
                          <a:spLocks noChangeArrowheads="1"/>
                        </wps:cNvSpPr>
                        <wps:spPr bwMode="auto">
                          <a:xfrm>
                            <a:off x="2369" y="6901"/>
                            <a:ext cx="1260" cy="7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>
                              <w:r>
                                <w:t>权限管理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1" name="Rectangle 114"/>
                        <wps:cNvSpPr>
                          <a:spLocks noChangeArrowheads="1"/>
                        </wps:cNvSpPr>
                        <wps:spPr bwMode="auto">
                          <a:xfrm>
                            <a:off x="10979" y="3159"/>
                            <a:ext cx="210" cy="45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2" name="Rectangle 115"/>
                        <wps:cNvSpPr>
                          <a:spLocks noChangeArrowheads="1"/>
                        </wps:cNvSpPr>
                        <wps:spPr bwMode="auto">
                          <a:xfrm>
                            <a:off x="10979" y="3784"/>
                            <a:ext cx="210" cy="780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3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3734" y="3781"/>
                            <a:ext cx="7036" cy="3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4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3944" y="7056"/>
                            <a:ext cx="1995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>
                              <w:pPr>
                                <w:jc w:val="center"/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总价：（）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5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9300" y="7057"/>
                            <a:ext cx="105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>
                              <w:pPr>
                                <w:jc w:val="center"/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确认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16" name="Group 119"/>
                        <wpg:cNvGrpSpPr>
                          <a:grpSpLocks/>
                        </wpg:cNvGrpSpPr>
                        <wpg:grpSpPr bwMode="auto">
                          <a:xfrm>
                            <a:off x="4005" y="3937"/>
                            <a:ext cx="1890" cy="1715"/>
                            <a:chOff x="4005" y="3937"/>
                            <a:chExt cx="1890" cy="1715"/>
                          </a:xfrm>
                        </wpg:grpSpPr>
                        <wps:wsp>
                          <wps:cNvPr id="217" name="Rectangle 1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005" y="3937"/>
                              <a:ext cx="1890" cy="124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0" name="Rectangle 121"/>
                          <wps:cNvSpPr>
                            <a:spLocks noChangeArrowheads="1"/>
                          </wps:cNvSpPr>
                          <wps:spPr bwMode="auto">
                            <a:xfrm>
                              <a:off x="4950" y="5185"/>
                              <a:ext cx="945" cy="46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AE7415" w:rsidRDefault="00AE7415">
                                <w:pPr>
                                  <w:jc w:val="center"/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勾选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1" name="Rectangle 122"/>
                          <wps:cNvSpPr>
                            <a:spLocks noChangeArrowheads="1"/>
                          </wps:cNvSpPr>
                          <wps:spPr bwMode="auto">
                            <a:xfrm>
                              <a:off x="4020" y="5183"/>
                              <a:ext cx="930" cy="46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AE7415" w:rsidRDefault="00AE7415">
                                <w:pPr>
                                  <w:jc w:val="center"/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数量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22" name="Group 123"/>
                        <wpg:cNvGrpSpPr>
                          <a:grpSpLocks/>
                        </wpg:cNvGrpSpPr>
                        <wpg:grpSpPr bwMode="auto">
                          <a:xfrm>
                            <a:off x="6315" y="3937"/>
                            <a:ext cx="1890" cy="1715"/>
                            <a:chOff x="6315" y="3937"/>
                            <a:chExt cx="1890" cy="1715"/>
                          </a:xfrm>
                        </wpg:grpSpPr>
                        <wps:wsp>
                          <wps:cNvPr id="223" name="Rectangle 124"/>
                          <wps:cNvSpPr>
                            <a:spLocks noChangeArrowheads="1"/>
                          </wps:cNvSpPr>
                          <wps:spPr bwMode="auto">
                            <a:xfrm>
                              <a:off x="6315" y="3937"/>
                              <a:ext cx="1890" cy="124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0" name="Rectangle 125"/>
                          <wps:cNvSpPr>
                            <a:spLocks noChangeArrowheads="1"/>
                          </wps:cNvSpPr>
                          <wps:spPr bwMode="auto">
                            <a:xfrm>
                              <a:off x="7260" y="5185"/>
                              <a:ext cx="945" cy="46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AE7415" w:rsidRDefault="00AE7415">
                                <w:pPr>
                                  <w:jc w:val="center"/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勾选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1" name="Rectangle 126"/>
                          <wps:cNvSpPr>
                            <a:spLocks noChangeArrowheads="1"/>
                          </wps:cNvSpPr>
                          <wps:spPr bwMode="auto">
                            <a:xfrm>
                              <a:off x="6330" y="5183"/>
                              <a:ext cx="930" cy="46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AE7415" w:rsidRDefault="00AE7415">
                                <w:pPr>
                                  <w:jc w:val="center"/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数量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22" name="Group 127"/>
                        <wpg:cNvGrpSpPr>
                          <a:grpSpLocks/>
                        </wpg:cNvGrpSpPr>
                        <wpg:grpSpPr bwMode="auto">
                          <a:xfrm>
                            <a:off x="8625" y="3937"/>
                            <a:ext cx="1890" cy="1715"/>
                            <a:chOff x="8625" y="3937"/>
                            <a:chExt cx="1890" cy="1715"/>
                          </a:xfrm>
                        </wpg:grpSpPr>
                        <wps:wsp>
                          <wps:cNvPr id="323" name="Rectangle 128"/>
                          <wps:cNvSpPr>
                            <a:spLocks noChangeArrowheads="1"/>
                          </wps:cNvSpPr>
                          <wps:spPr bwMode="auto">
                            <a:xfrm>
                              <a:off x="8625" y="3937"/>
                              <a:ext cx="1890" cy="124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4" name="Rectangle 129"/>
                          <wps:cNvSpPr>
                            <a:spLocks noChangeArrowheads="1"/>
                          </wps:cNvSpPr>
                          <wps:spPr bwMode="auto">
                            <a:xfrm>
                              <a:off x="9570" y="5185"/>
                              <a:ext cx="945" cy="46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AE7415" w:rsidRDefault="00AE7415">
                                <w:pPr>
                                  <w:jc w:val="center"/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勾选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5" name="Rectangle 130"/>
                          <wps:cNvSpPr>
                            <a:spLocks noChangeArrowheads="1"/>
                          </wps:cNvSpPr>
                          <wps:spPr bwMode="auto">
                            <a:xfrm>
                              <a:off x="8640" y="5183"/>
                              <a:ext cx="930" cy="46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AE7415" w:rsidRDefault="00AE7415">
                                <w:pPr>
                                  <w:jc w:val="center"/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数量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326" name="Rectangle 131"/>
                        <wps:cNvSpPr>
                          <a:spLocks noChangeArrowheads="1"/>
                        </wps:cNvSpPr>
                        <wps:spPr bwMode="auto">
                          <a:xfrm>
                            <a:off x="8730" y="3157"/>
                            <a:ext cx="1995" cy="46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>
                              <w:pPr>
                                <w:jc w:val="center"/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查询：＿＿＿＿＿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7" name="AutoShape 132"/>
                        <wps:cNvSpPr>
                          <a:spLocks noChangeArrowheads="1"/>
                        </wps:cNvSpPr>
                        <wps:spPr bwMode="auto">
                          <a:xfrm rot="10800000">
                            <a:off x="3734" y="3156"/>
                            <a:ext cx="945" cy="467"/>
                          </a:xfrm>
                          <a:prstGeom prst="homePlate">
                            <a:avLst>
                              <a:gd name="adj" fmla="val 50589"/>
                            </a:avLst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>
                              <w:r>
                                <w:t>Back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8" name="Rectangle 133"/>
                        <wps:cNvSpPr>
                          <a:spLocks noChangeArrowheads="1"/>
                        </wps:cNvSpPr>
                        <wps:spPr bwMode="auto">
                          <a:xfrm>
                            <a:off x="4994" y="3159"/>
                            <a:ext cx="1050" cy="46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>
                              <w:pPr>
                                <w:jc w:val="center"/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０１桌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203" o:spid="_x0000_s1104" style="position:absolute;margin-left:108pt;margin-top:610.2pt;width:456.7pt;height:280.8pt;z-index:251666432;mso-wrap-distance-left:6.75pt;mso-wrap-distance-right:6.75pt" coordorigin="2160,2220" coordsize="9134,5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">
                <v:rect id="Rectangle 107" o:spid="_x0000_s1105" style="position:absolute;left:2160;top:2220;width:9134;height:56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rEY7cUA&#10;AADcAAAADwAAAGRycy9kb3ducmV2LnhtbESPQWvCQBSE7wX/w/KE3uquqZQ2zUZEsdijxktvr9nX&#10;JJp9G7Krpv56t1DwOMzMN0w2H2wrztT7xrGG6USBIC6dabjSsC/WT68gfEA22DomDb/kYZ6PHjJM&#10;jbvwls67UIkIYZ+ihjqELpXSlzVZ9BPXEUfvx/UWQ5R9JU2Plwi3rUyUepEWG44LNXa0rKk87k5W&#10;w3eT7PG6LT6UfVs/h8+hOJy+Vlo/jofFO4hAQ7iH/9sboyFRM/g7E4+AzG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sRjtxQAAANwAAAAPAAAAAAAAAAAAAAAAAJgCAABkcnMv&#10;ZG93bnJldi54bWxQSwUGAAAAAAQABAD1AAAAigMAAAAA&#10;"/>
                <v:rect id="Rectangle 108" o:spid="_x0000_s1106" style="position:absolute;left:2369;top:2377;width:8715;height:6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29dsUA&#10;AADcAAAADwAAAGRycy9kb3ducmV2LnhtbESPQWvCQBSE7wX/w/KE3uquKZY2zUZEsdijxktvr9nX&#10;JJp9G7Krpv56t1DwOMzMN0w2H2wrztT7xrGG6USBIC6dabjSsC/WT68gfEA22DomDb/kYZ6PHjJM&#10;jbvwls67UIkIYZ+ihjqELpXSlzVZ9BPXEUfvx/UWQ5R9JU2Plwi3rUyUepEWG44LNXa0rKk87k5W&#10;w3eT7PG6LT6UfVs/h8+hOJy+Vlo/jofFO4hAQ7iH/9sboyFRM/g7E4+AzG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/b12xQAAANwAAAAPAAAAAAAAAAAAAAAAAJgCAABkcnMv&#10;ZG93bnJldi54bWxQSwUGAAAAAAQABAD1AAAAigMAAAAA&#10;">
                  <v:textbox>
                    <w:txbxContent>
                      <w:p w:rsidR="00AE7415" w:rsidRDefault="00AE7415">
                        <w:pPr>
                          <w:jc w:val="center"/>
                        </w:pPr>
                        <w:r>
                          <w:t>XXX</w:t>
                        </w:r>
                        <w:r>
                          <w:t>订餐系统</w:t>
                        </w:r>
                      </w:p>
                    </w:txbxContent>
                  </v:textbox>
                </v:rect>
                <v:rect id="Rectangle 109" o:spid="_x0000_s1107" style="position:absolute;left:2369;top:3158;width:1260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ZKapcYA&#10;AADcAAAADwAAAGRycy9kb3ducmV2LnhtbESPQWvCQBSE74X+h+UJvZRmtxZtiK7SFgse9FAr6PGR&#10;fSbB7NuQXWP8964geBxm5htmOu9tLTpqfeVYw3uiQBDnzlRcaNj+/76lIHxANlg7Jg0X8jCfPT9N&#10;MTPuzH/UbUIhIoR9hhrKEJpMSp+XZNEnriGO3sG1FkOUbSFNi+cIt7UcKjWWFiuOCyU29FNSftyc&#10;rAa53qYfl8P6e78YfVarI3Wvatdp/TLovyYgAvXhEb63l0bDUI3hdiYeATm7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ZKapcYAAADcAAAADwAAAAAAAAAAAAAAAACYAgAAZHJz&#10;L2Rvd25yZXYueG1sUEsFBgAAAAAEAAQA9QAAAIsDAAAAAA==&#10;" fillcolor="gray">
                  <v:textbox>
                    <w:txbxContent>
                      <w:p w:rsidR="00AE7415" w:rsidRDefault="00AE7415">
                        <w:r>
                          <w:t>订单管理</w:t>
                        </w:r>
                      </w:p>
                    </w:txbxContent>
                  </v:textbox>
                </v:rect>
                <v:rect id="Rectangle 110" o:spid="_x0000_s1108" style="position:absolute;left:2369;top:4092;width:1260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OGmsUA&#10;AADcAAAADwAAAGRycy9kb3ducmV2LnhtbESPQWvCQBSE7wX/w/KE3uquKdg2zUZEsdijxktvr9nX&#10;JJp9G7Krpv56t1DwOMzMN0w2H2wrztT7xrGG6USBIC6dabjSsC/WT68gfEA22DomDb/kYZ6PHjJM&#10;jbvwls67UIkIYZ+ihjqELpXSlzVZ9BPXEUfvx/UWQ5R9JU2Plwi3rUyUmkmLDceFGjta1lQedyer&#10;4btJ9njdFh/Kvq2fw+dQHE5fK60fx8PiHUSgIdzD/+2N0ZCoF/g7E4+AzG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Y4aaxQAAANwAAAAPAAAAAAAAAAAAAAAAAJgCAABkcnMv&#10;ZG93bnJldi54bWxQSwUGAAAAAAQABAD1AAAAigMAAAAA&#10;">
                  <v:textbox>
                    <w:txbxContent>
                      <w:p w:rsidR="00AE7415" w:rsidRDefault="00AE7415">
                        <w:r>
                          <w:t>菜单管理</w:t>
                        </w:r>
                      </w:p>
                    </w:txbxContent>
                  </v:textbox>
                </v:rect>
                <v:rect id="Rectangle 111" o:spid="_x0000_s1109" style="position:absolute;left:2369;top:5029;width:1260;height:7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6Kx5cAA&#10;AADcAAAADwAAAGRycy9kb3ducmV2LnhtbERPTYvCMBC9L/gfwgje1lTBZalGqaLgSVh3YfU2NGNS&#10;bCalibb+e3MQPD7e92LVu1rcqQ2VZwWTcQaCuPS6YqPg73f3+Q0iRGSNtWdS8KAAq+XgY4G59h3/&#10;0P0YjUghHHJUYGNscilDaclhGPuGOHEX3zqMCbZG6ha7FO5qOc2yL+mw4tRgsaGNpfJ6vDkF2+Z8&#10;KGYmyOI/2tPVr7udPRilRsO+mIOI1Me3+OXeawXTLK1NZ9IRkMsn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6Kx5cAAAADcAAAADwAAAAAAAAAAAAAAAACYAgAAZHJzL2Rvd25y&#10;ZXYueG1sUEsFBgAAAAAEAAQA9QAAAIUDAAAAAA==&#10;" filled="f">
                  <v:textbox>
                    <w:txbxContent>
                      <w:p w:rsidR="00AE7415" w:rsidRDefault="00AE7415">
                        <w:r>
                          <w:t>流水管理</w:t>
                        </w:r>
                      </w:p>
                    </w:txbxContent>
                  </v:textbox>
                </v:rect>
                <v:rect id="Rectangle 112" o:spid="_x0000_s1110" style="position:absolute;left:2369;top:5964;width:1260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C3c8UA&#10;AADcAAAADwAAAGRycy9kb3ducmV2LnhtbESPQWvCQBSE70L/w/IKveluU5AmuobSklKPGi+9vWaf&#10;STT7NmRXTfvrXaHgcZiZb5hlPtpOnGnwrWMNzzMFgrhypuVaw64spq8gfEA22DkmDb/kIV89TJaY&#10;GXfhDZ23oRYRwj5DDU0IfSalrxqy6GeuJ47e3g0WQ5RDLc2Alwi3nUyUmkuLLceFBnt6b6g6bk9W&#10;w0+b7PBvU34qmxYvYT2Wh9P3h9ZPj+PbAkSgMdzD/+0voyFRKdzOxCMgV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sLdzxQAAANwAAAAPAAAAAAAAAAAAAAAAAJgCAABkcnMv&#10;ZG93bnJldi54bWxQSwUGAAAAAAQABAD1AAAAigMAAAAA&#10;">
                  <v:textbox>
                    <w:txbxContent>
                      <w:p w:rsidR="00AE7415" w:rsidRDefault="00AE7415">
                        <w:r>
                          <w:t>会员管理</w:t>
                        </w:r>
                      </w:p>
                    </w:txbxContent>
                  </v:textbox>
                </v:rect>
                <v:rect id="Rectangle 113" o:spid="_x0000_s1111" style="position:absolute;left:2369;top:6901;width:1260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OIM8EA&#10;AADcAAAADwAAAGRycy9kb3ducmV2LnhtbERPTYvCMBC9L/gfwgje1rQVZLcaiyiKHrVe9jY2Y1tt&#10;JqWJWv31m8PCHh/ve571phEP6lxtWUE8jkAQF1bXXCo45ZvPLxDOI2tsLJOCFznIFoOPOabaPvlA&#10;j6MvRQhhl6KCyvs2ldIVFRl0Y9sSB+5iO4M+wK6UusNnCDeNTKJoKg3WHBoqbGlVUXE73o2Cc52c&#10;8H3It5H53kz8vs+v95+1UqNhv5yB8NT7f/Gfe6cVJHGYH86EIyAX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hTiDPBAAAA3AAAAA8AAAAAAAAAAAAAAAAAmAIAAGRycy9kb3du&#10;cmV2LnhtbFBLBQYAAAAABAAEAPUAAACGAwAAAAA=&#10;">
                  <v:textbox>
                    <w:txbxContent>
                      <w:p w:rsidR="00AE7415" w:rsidRDefault="00AE7415">
                        <w:r>
                          <w:t>权限管理</w:t>
                        </w:r>
                      </w:p>
                    </w:txbxContent>
                  </v:textbox>
                </v:rect>
                <v:rect id="Rectangle 114" o:spid="_x0000_s1112" style="position:absolute;left:10979;top:3159;width:210;height:4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8tqMMA&#10;AADcAAAADwAAAGRycy9kb3ducmV2LnhtbESPQYvCMBSE74L/ITxhb5q2grjVKIuirEetl709m2db&#10;t3kpTdTu/nojCB6HmfmGmS87U4sbta6yrCAeRSCIc6srLhQcs81wCsJ5ZI21ZVLwRw6Wi35vjqm2&#10;d97T7eALESDsUlRQet+kUrq8JINuZBvi4J1ta9AH2RZSt3gPcFPLJIom0mDFYaHEhlYl5b+Hq1Fw&#10;qpIj/u+zbWQ+N2O/67LL9Wet1Meg+5qB8NT5d/jV/tYKkjiG55lwBOTi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x8tqMMAAADcAAAADwAAAAAAAAAAAAAAAACYAgAAZHJzL2Rv&#10;d25yZXYueG1sUEsFBgAAAAAEAAQA9QAAAIgDAAAAAA==&#10;"/>
                <v:rect id="Rectangle 115" o:spid="_x0000_s1113" style="position:absolute;left:10979;top:3784;width:210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3AKe8UA&#10;AADcAAAADwAAAGRycy9kb3ducmV2LnhtbESPQYvCMBSE78L+h/AW9iKaWnGVapTdRcGDHlYFPT6a&#10;Z1tsXkoTa/33RhA8DjPzDTNbtKYUDdWusKxg0I9AEKdWF5wpOOxXvQkI55E1lpZJwZ0cLOYfnRkm&#10;2t74n5qdz0SAsEtQQe59lUjp0pwMur6tiIN3trVBH2SdSV3jLcBNKeMo+pYGCw4LOVb0l1N62V2N&#10;Ark9TIb38/b3tByNi82Fmm50bJT6+mx/piA8tf4dfrXXWkE8iOF5JhwBO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cAp7xQAAANwAAAAPAAAAAAAAAAAAAAAAAJgCAABkcnMv&#10;ZG93bnJldi54bWxQSwUGAAAAAAQABAD1AAAAigMAAAAA&#10;" fillcolor="gray"/>
                <v:rect id="Rectangle 116" o:spid="_x0000_s1114" style="position:absolute;left:3734;top:3781;width:7036;height:3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IEWRMUA&#10;AADcAAAADwAAAGRycy9kb3ducmV2LnhtbESPQWvCQBSE74L/YXmF3nSTCKWmrlKUSHvU5NLba/Y1&#10;SZt9G7KbGP313ULB4zAz3zCb3WRaMVLvGssK4mUEgri0uuFKQZFni2cQziNrbC2Tgis52G3nsw2m&#10;2l74ROPZVyJA2KWooPa+S6V0ZU0G3dJ2xMH7sr1BH2RfSd3jJcBNK5MoepIGGw4LNXa0r6n8OQ9G&#10;wWeTFHg75cfIrLOVf5/y7+HjoNTjw/T6AsLT5O/h//abVpDEK/g7E46A3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gRZExQAAANwAAAAPAAAAAAAAAAAAAAAAAJgCAABkcnMv&#10;ZG93bnJldi54bWxQSwUGAAAAAAQABAD1AAAAigMAAAAA&#10;"/>
                <v:rect id="Rectangle 117" o:spid="_x0000_s1115" style="position:absolute;left:3944;top:7056;width:199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2iOMMUA&#10;AADcAAAADwAAAGRycy9kb3ducmV2LnhtbESPQWvCQBSE74L/YXmF3nRjKqVNXUWUiD0m8dLba/Y1&#10;SZt9G7Ibjf56t1DocZiZb5jVZjStOFPvGssKFvMIBHFpdcOVglORzl5AOI+ssbVMCq7kYLOeTlaY&#10;aHvhjM65r0SAsEtQQe19l0jpypoMurntiIP3ZXuDPsi+krrHS4CbVsZR9CwNNhwWauxoV1P5kw9G&#10;wWcTn/CWFYfIvKZP/n0svoePvVKPD+P2DYSn0f+H/9pHrSBeLOH3TDgCcn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aI4wxQAAANwAAAAPAAAAAAAAAAAAAAAAAJgCAABkcnMv&#10;ZG93bnJldi54bWxQSwUGAAAAAAQABAD1AAAAigMAAAAA&#10;">
                  <v:textbox>
                    <w:txbxContent>
                      <w:p w:rsidR="00AE7415" w:rsidRDefault="00AE7415">
                        <w:pPr>
                          <w:jc w:val="center"/>
                        </w:pPr>
                        <w:r>
                          <w:rPr>
                            <w:sz w:val="18"/>
                            <w:szCs w:val="18"/>
                          </w:rPr>
                          <w:t>总价：（）</w:t>
                        </w:r>
                      </w:p>
                    </w:txbxContent>
                  </v:textbox>
                </v:rect>
                <v:rect id="Rectangle 118" o:spid="_x0000_s1116" style="position:absolute;left:9300;top:7057;width:105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Qrq8UA&#10;AADcAAAADwAAAGRycy9kb3ducmV2LnhtbESPQWvCQBSE74L/YXmF3nRjiqVNXUWUiD0m8dLba/Y1&#10;SZt9G7Ibjf56t1DocZiZb5jVZjStOFPvGssKFvMIBHFpdcOVglORzl5AOI+ssbVMCq7kYLOeTlaY&#10;aHvhjM65r0SAsEtQQe19l0jpypoMurntiIP3ZXuDPsi+krrHS4CbVsZR9CwNNhwWauxoV1P5kw9G&#10;wWcTn/CWFYfIvKZP/n0svoePvVKPD+P2DYSn0f+H/9pHrSBeLOH3TDgCcn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JCurxQAAANwAAAAPAAAAAAAAAAAAAAAAAJgCAABkcnMv&#10;ZG93bnJldi54bWxQSwUGAAAAAAQABAD1AAAAigMAAAAA&#10;">
                  <v:textbox>
                    <w:txbxContent>
                      <w:p w:rsidR="00AE7415" w:rsidRDefault="00AE7415">
                        <w:pPr>
                          <w:jc w:val="center"/>
                        </w:pPr>
                        <w:r>
                          <w:rPr>
                            <w:sz w:val="18"/>
                            <w:szCs w:val="18"/>
                          </w:rPr>
                          <w:t>确认</w:t>
                        </w:r>
                      </w:p>
                    </w:txbxContent>
                  </v:textbox>
                </v:rect>
                <v:group id="Group 119" o:spid="_x0000_s1117" style="position:absolute;left:4005;top:3937;width:1890;height:1715" coordorigin="4005,3937" coordsize="1890,17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Z1QEsQAAADc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SxewvNM&#10;OAJy+w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9Z1QEsQAAADcAAAA&#10;DwAAAAAAAAAAAAAAAACqAgAAZHJzL2Rvd25yZXYueG1sUEsFBgAAAAAEAAQA+gAAAJsDAAAAAA==&#10;">
                  <v:rect id="Rectangle 120" o:spid="_x0000_s1118" style="position:absolute;left:4005;top:3937;width:1890;height:12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7oQR8UA&#10;AADcAAAADwAAAGRycy9kb3ducmV2LnhtbESPQWvCQBSE74L/YXmF3nRjCrZNXUWUiD0m8dLba/Y1&#10;SZt9G7Ibjf56t1DocZiZb5jVZjStOFPvGssKFvMIBHFpdcOVglORzl5AOI+ssbVMCq7kYLOeTlaY&#10;aHvhjM65r0SAsEtQQe19l0jpypoMurntiIP3ZXuDPsi+krrHS4CbVsZRtJQGGw4LNXa0q6n8yQej&#10;4LOJT3jLikNkXtMn/z4W38PHXqnHh3H7BsLT6P/Df+2jVhAvnuH3TDgCcn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uhBHxQAAANwAAAAPAAAAAAAAAAAAAAAAAJgCAABkcnMv&#10;ZG93bnJldi54bWxQSwUGAAAAAAQABAD1AAAAigMAAAAA&#10;"/>
                  <v:rect id="Rectangle 121" o:spid="_x0000_s1119" style="position:absolute;left:4950;top:5185;width:945;height:4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9CjsIA&#10;AADcAAAADwAAAGRycy9kb3ducmV2LnhtbERPPW+DMBDdI/U/WFepW2JKpSohGFS1ompHQpZsF3wB&#10;WnxG2Akkv74eKmV8et9pPpteXGh0nWUFz6sIBHFtdceNgn1VLNcgnEfW2FsmBVdykGcPixQTbScu&#10;6bLzjQgh7BJU0Ho/JFK6uiWDbmUH4sCd7GjQBzg2Uo84hXDTyziKXqXBjkNDiwO9t1T/7s5GwbGL&#10;93grq8/IbIoX/z1XP+fDh1JPj/PbFoSn2d/F/+4vrSCOw/xwJhwBmf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P0KOwgAAANwAAAAPAAAAAAAAAAAAAAAAAJgCAABkcnMvZG93&#10;bnJldi54bWxQSwUGAAAAAAQABAD1AAAAhwMAAAAA&#10;">
                    <v:textbox>
                      <w:txbxContent>
                        <w:p w:rsidR="00AE7415" w:rsidRDefault="00AE7415">
                          <w:pPr>
                            <w:jc w:val="center"/>
                          </w:pPr>
                          <w:r>
                            <w:rPr>
                              <w:sz w:val="18"/>
                              <w:szCs w:val="18"/>
                            </w:rPr>
                            <w:t>勾选</w:t>
                          </w:r>
                        </w:p>
                      </w:txbxContent>
                    </v:textbox>
                  </v:rect>
                  <v:rect id="Rectangle 122" o:spid="_x0000_s1120" style="position:absolute;left:4020;top:5183;width:930;height:4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PnFcUA&#10;AADcAAAADwAAAGRycy9kb3ducmV2LnhtbESPQWvCQBSE74X+h+UVvDUbIxSbZhVRFHuM8dLba/Y1&#10;Sc2+DdnVRH99tyB4HGbmGyZbjqYVF+pdY1nBNIpBEJdWN1wpOBbb1zkI55E1tpZJwZUcLBfPTxmm&#10;2g6c0+XgKxEg7FJUUHvfpVK6siaDLrIdcfB+bG/QB9lXUvc4BLhpZRLHb9Jgw2Ghxo7WNZWnw9ko&#10;+G6SI97yYheb9+3Mf47F7/lro9TkZVx9gPA0+kf43t5rBUkyhf8z4QjIx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5c+cVxQAAANwAAAAPAAAAAAAAAAAAAAAAAJgCAABkcnMv&#10;ZG93bnJldi54bWxQSwUGAAAAAAQABAD1AAAAigMAAAAA&#10;">
                    <v:textbox>
                      <w:txbxContent>
                        <w:p w:rsidR="00AE7415" w:rsidRDefault="00AE7415">
                          <w:pPr>
                            <w:jc w:val="center"/>
                          </w:pPr>
                          <w:r>
                            <w:rPr>
                              <w:sz w:val="18"/>
                              <w:szCs w:val="18"/>
                            </w:rPr>
                            <w:t>数量</w:t>
                          </w:r>
                        </w:p>
                      </w:txbxContent>
                    </v:textbox>
                  </v:rect>
                </v:group>
                <v:group id="Group 123" o:spid="_x0000_s1121" style="position:absolute;left:6315;top:3937;width:1890;height:1715" coordorigin="6315,3937" coordsize="1890,17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EypysxgAAANwA&#10;AAAPAAAAAAAAAAAAAAAAAKoCAABkcnMvZG93bnJldi54bWxQSwUGAAAAAAQABAD6AAAAnQMAAAAA&#10;">
                  <v:rect id="Rectangle 124" o:spid="_x0000_s1122" style="position:absolute;left:6315;top:3937;width:1890;height:12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3c+cUA&#10;AADcAAAADwAAAGRycy9kb3ducmV2LnhtbESPQWvCQBSE74X+h+UVvNVNI0hNXaVUInrU5OLtNfua&#10;pM2+DdmNrv76bqHgcZiZb5jlOphOnGlwrWUFL9MEBHFldcu1grLIn19BOI+ssbNMCq7kYL16fFhi&#10;pu2FD3Q++lpECLsMFTTe95mUrmrIoJvanjh6X3Yw6KMcaqkHvES46WSaJHNpsOW40GBPHw1VP8fR&#10;KPhs0xJvh2KbmEU+8/tQfI+njVKTp/D+BsJT8Pfwf3unFaTpDP7OxCM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7dz5xQAAANwAAAAPAAAAAAAAAAAAAAAAAJgCAABkcnMv&#10;ZG93bnJldi54bWxQSwUGAAAAAAQABAD1AAAAigMAAAAA&#10;"/>
                  <v:rect id="Rectangle 125" o:spid="_x0000_s1123" style="position:absolute;left:7260;top:5185;width:945;height:4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5NE8IA&#10;AADcAAAADwAAAGRycy9kb3ducmV2LnhtbERPPW/CMBDdkfofrKvUDZwGqYIUE6FWqdoRwsJ2jY8k&#10;EJ8j2wlpf309VGJ8et+bfDKdGMn51rKC50UCgriyuuVawbEs5isQPiBr7CyTgh/ykG8fZhvMtL3x&#10;nsZDqEUMYZ+hgiaEPpPSVw0Z9AvbE0fubJ3BEKGrpXZ4i+Gmk2mSvEiDLceGBnt6a6i6Hgaj4LtN&#10;j/i7Lz8Ssy6W4WsqL8PpXamnx2n3CiLQFO7if/enVrBM4/x4Jh4Buf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3k0TwgAAANwAAAAPAAAAAAAAAAAAAAAAAJgCAABkcnMvZG93&#10;bnJldi54bWxQSwUGAAAAAAQABAD1AAAAhwMAAAAA&#10;">
                    <v:textbox>
                      <w:txbxContent>
                        <w:p w:rsidR="00AE7415" w:rsidRDefault="00AE7415">
                          <w:pPr>
                            <w:jc w:val="center"/>
                          </w:pPr>
                          <w:r>
                            <w:rPr>
                              <w:sz w:val="18"/>
                              <w:szCs w:val="18"/>
                            </w:rPr>
                            <w:t>勾选</w:t>
                          </w:r>
                        </w:p>
                      </w:txbxContent>
                    </v:textbox>
                  </v:rect>
                  <v:rect id="Rectangle 126" o:spid="_x0000_s1124" style="position:absolute;left:6330;top:5183;width:930;height:4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5LoiMUA&#10;AADcAAAADwAAAGRycy9kb3ducmV2LnhtbESPQWvCQBSE74L/YXmF3nSTCKWmrlKUSHvU5NLba/Y1&#10;SZt9G7KbGP313ULB4zAz3zCb3WRaMVLvGssK4mUEgri0uuFKQZFni2cQziNrbC2Tgis52G3nsw2m&#10;2l74ROPZVyJA2KWooPa+S6V0ZU0G3dJ2xMH7sr1BH2RfSd3jJcBNK5MoepIGGw4LNXa0r6n8OQ9G&#10;wWeTFHg75cfIrLOVf5/y7+HjoNTjw/T6AsLT5O/h//abVrBKYvg7E46A3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kuiIxQAAANwAAAAPAAAAAAAAAAAAAAAAAJgCAABkcnMv&#10;ZG93bnJldi54bWxQSwUGAAAAAAQABAD1AAAAigMAAAAA&#10;">
                    <v:textbox>
                      <w:txbxContent>
                        <w:p w:rsidR="00AE7415" w:rsidRDefault="00AE7415">
                          <w:pPr>
                            <w:jc w:val="center"/>
                          </w:pPr>
                          <w:r>
                            <w:rPr>
                              <w:sz w:val="18"/>
                              <w:szCs w:val="18"/>
                            </w:rPr>
                            <w:t>数量</w:t>
                          </w:r>
                        </w:p>
                      </w:txbxContent>
                    </v:textbox>
                  </v:rect>
                </v:group>
                <v:group id="Group 127" o:spid="_x0000_s1125" style="position:absolute;left:8625;top:3937;width:1890;height:1715" coordorigin="8625,3937" coordsize="1890,17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MiuTMcQAAADcAAAA&#10;DwAAAAAAAAAAAAAAAACqAgAAZHJzL2Rvd25yZXYueG1sUEsFBgAAAAAEAAQA+gAAAJsDAAAAAA==&#10;">
                  <v:rect id="Rectangle 128" o:spid="_x0000_s1126" style="position:absolute;left:8625;top:3937;width:1890;height:12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zTZMUA&#10;AADcAAAADwAAAGRycy9kb3ducmV2LnhtbESPQWvCQBSE70L/w/IK3symCZQ2dZVSUewxJpfeXrPP&#10;JDb7NmRXE/313ULB4zAz3zDL9WQ6caHBtZYVPEUxCOLK6pZrBWWxXbyAcB5ZY2eZFFzJwXr1MFti&#10;pu3IOV0OvhYBwi5DBY33fSalqxoy6CLbEwfvaAeDPsihlnrAMcBNJ5M4fpYGWw4LDfb00VD1czgb&#10;Bd9tUuItL3axed2m/nMqTuevjVLzx+n9DYSnyd/D/+29VpAmKfydCUd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DNNkxQAAANwAAAAPAAAAAAAAAAAAAAAAAJgCAABkcnMv&#10;ZG93bnJldi54bWxQSwUGAAAAAAQABAD1AAAAigMAAAAA&#10;"/>
                  <v:rect id="Rectangle 129" o:spid="_x0000_s1127" style="position:absolute;left:9570;top:5185;width:945;height:4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+VLEMUA&#10;AADcAAAADwAAAGRycy9kb3ducmV2LnhtbESPT2vCQBTE70K/w/IKvenGWKSmriKWlPao8eLtNfua&#10;pGbfhuzmT/30bkHocZiZ3zDr7Whq0VPrKssK5rMIBHFudcWFglOWTl9AOI+ssbZMCn7JwXbzMFlj&#10;ou3AB+qPvhABwi5BBaX3TSKly0sy6Ga2IQ7et20N+iDbQuoWhwA3tYyjaCkNVhwWSmxoX1J+OXZG&#10;wVcVn/B6yN4js0oX/nPMfrrzm1JPj+PuFYSn0f+H7+0PrWARP8PfmXAE5OY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5UsQxQAAANwAAAAPAAAAAAAAAAAAAAAAAJgCAABkcnMv&#10;ZG93bnJldi54bWxQSwUGAAAAAAQABAD1AAAAigMAAAAA&#10;">
                    <v:textbox>
                      <w:txbxContent>
                        <w:p w:rsidR="00AE7415" w:rsidRDefault="00AE7415">
                          <w:pPr>
                            <w:jc w:val="center"/>
                          </w:pPr>
                          <w:r>
                            <w:rPr>
                              <w:sz w:val="18"/>
                              <w:szCs w:val="18"/>
                            </w:rPr>
                            <w:t>勾选</w:t>
                          </w:r>
                        </w:p>
                      </w:txbxContent>
                    </v:textbox>
                  </v:rect>
                  <v:rect id="Rectangle 130" o:spid="_x0000_s1128" style="position:absolute;left:8640;top:5183;width:930;height:4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nui8UA&#10;AADcAAAADwAAAGRycy9kb3ducmV2LnhtbESPT2vCQBTE70K/w/IKvenGSKWmriKWlPao8eLtNfua&#10;pGbfhuzmT/30bkHocZiZ3zDr7Whq0VPrKssK5rMIBHFudcWFglOWTl9AOI+ssbZMCn7JwXbzMFlj&#10;ou3AB+qPvhABwi5BBaX3TSKly0sy6Ga2IQ7et20N+iDbQuoWhwA3tYyjaCkNVhwWSmxoX1J+OXZG&#10;wVcVn/B6yN4js0oX/nPMfrrzm1JPj+PuFYSn0f+H7+0PrWARP8PfmXAE5OY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qe6LxQAAANwAAAAPAAAAAAAAAAAAAAAAAJgCAABkcnMv&#10;ZG93bnJldi54bWxQSwUGAAAAAAQABAD1AAAAigMAAAAA&#10;">
                    <v:textbox>
                      <w:txbxContent>
                        <w:p w:rsidR="00AE7415" w:rsidRDefault="00AE7415">
                          <w:pPr>
                            <w:jc w:val="center"/>
                          </w:pPr>
                          <w:r>
                            <w:rPr>
                              <w:sz w:val="18"/>
                              <w:szCs w:val="18"/>
                            </w:rPr>
                            <w:t>数量</w:t>
                          </w:r>
                        </w:p>
                      </w:txbxContent>
                    </v:textbox>
                  </v:rect>
                </v:group>
                <v:rect id="Rectangle 131" o:spid="_x0000_s1129" style="position:absolute;left:8730;top:3157;width:1995;height:4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tw/MMA&#10;AADcAAAADwAAAGRycy9kb3ducmV2LnhtbESPQYvCMBSE7wv+h/AEb2tqBdFqFFGU9ajtZW9vm2fb&#10;3ealNFG7/nojCB6HmfmGWaw6U4srta6yrGA0jEAQ51ZXXCjI0t3nFITzyBpry6Tgnxyslr2PBSba&#10;3vhI15MvRICwS1BB6X2TSOnykgy6oW2Ig3e2rUEfZFtI3eItwE0t4yiaSIMVh4USG9qUlP+dLkbB&#10;TxVneD+m+8jMdmN/6NLfy/dWqUG/W89BeOr8O/xqf2kF43gCzzPhCMjl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Htw/MMAAADcAAAADwAAAAAAAAAAAAAAAACYAgAAZHJzL2Rv&#10;d25yZXYueG1sUEsFBgAAAAAEAAQA9QAAAIgDAAAAAA==&#10;">
                  <v:textbox>
                    <w:txbxContent>
                      <w:p w:rsidR="00AE7415" w:rsidRDefault="00AE7415">
                        <w:pPr>
                          <w:jc w:val="center"/>
                        </w:pPr>
                        <w:r>
                          <w:rPr>
                            <w:sz w:val="18"/>
                            <w:szCs w:val="18"/>
                          </w:rPr>
                          <w:t>查询：＿＿＿＿＿</w:t>
                        </w:r>
                      </w:p>
                    </w:txbxContent>
                  </v:textbox>
                </v:rect>
                <v:shape id="AutoShape 132" o:spid="_x0000_s1130" type="#_x0000_t15" style="position:absolute;left:3734;top:3156;width:945;height:467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WZgMYA&#10;AADcAAAADwAAAGRycy9kb3ducmV2LnhtbESPQWvCQBSE74L/YXlCb7qpgtXUVVQQSksPpjno7Zl9&#10;zaZm34bsNsZ/3y0Uehxm5htmteltLTpqfeVYweMkAUFcOF1xqSD/OIwXIHxA1lg7JgV38rBZDwcr&#10;TLW78ZG6LJQiQtinqMCE0KRS+sKQRT9xDXH0Pl1rMUTZllK3eItwW8tpksylxYrjgsGG9oaKa/Zt&#10;FWTnxW5prvsq797zy+v27RQOX06ph1G/fQYRqA//4b/2i1Ywmz7B75l4BOT6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QWZgMYAAADcAAAADwAAAAAAAAAAAAAAAACYAgAAZHJz&#10;L2Rvd25yZXYueG1sUEsFBgAAAAAEAAQA9QAAAIsDAAAAAA==&#10;">
                  <v:textbox>
                    <w:txbxContent>
                      <w:p w:rsidR="00AE7415" w:rsidRDefault="00AE7415">
                        <w:r>
                          <w:t>Back</w:t>
                        </w:r>
                      </w:p>
                    </w:txbxContent>
                  </v:textbox>
                </v:shape>
                <v:rect id="Rectangle 133" o:spid="_x0000_s1131" style="position:absolute;left:4994;top:3159;width:1050;height:4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/lD8MA&#10;AADcAAAADwAAAGRycy9kb3ducmV2LnhtbERPTWvCQBC9F/oflil4KbpppEWiq5RAwUuQ2lY8Dtkx&#10;ic3Oxuxo0n/fPRR6fLzv1WZ0rbpRHxrPBp5mCSji0tuGKwOfH2/TBaggyBZbz2TghwJs1vd3K8ys&#10;H/idbnupVAzhkKGBWqTLtA5lTQ7DzHfEkTv53qFE2Ffa9jjEcNfqNEletMOGY0ONHeU1ld/7qzNw&#10;kufD8LW7XrrLMX+spCjOeVoYM3kYX5eghEb5F/+5t9bAPI1r45l4BP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l/lD8MAAADcAAAADwAAAAAAAAAAAAAAAACYAgAAZHJzL2Rv&#10;d25yZXYueG1sUEsFBgAAAAAEAAQA9QAAAIgDAAAAAA==&#10;">
                  <v:stroke dashstyle="dash"/>
                  <v:textbox>
                    <w:txbxContent>
                      <w:p w:rsidR="00AE7415" w:rsidRDefault="00AE7415">
                        <w:pPr>
                          <w:jc w:val="center"/>
                        </w:pPr>
                        <w:r>
                          <w:rPr>
                            <w:sz w:val="18"/>
                            <w:szCs w:val="18"/>
                          </w:rPr>
                          <w:t>０１桌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104CAF" w:rsidRDefault="00104CAF" w:rsidP="00F276DB"/>
    <w:p w:rsidR="0006487A" w:rsidRDefault="0006487A" w:rsidP="0006487A">
      <w:r>
        <w:t>点击新增菜品进入选菜页面</w:t>
      </w:r>
      <w:r w:rsidR="00331CFE">
        <w:rPr>
          <w:rFonts w:hint="eastAsia"/>
        </w:rPr>
        <w:t>。</w:t>
      </w:r>
    </w:p>
    <w:p w:rsidR="00104CAF" w:rsidRPr="0006487A" w:rsidRDefault="0006487A" w:rsidP="00F276DB">
      <w:r>
        <w:rPr>
          <w:rFonts w:hint="eastAsia"/>
          <w:noProof/>
        </w:rPr>
        <mc:AlternateContent>
          <mc:Choice Requires="wpg">
            <w:drawing>
              <wp:anchor distT="0" distB="0" distL="85725" distR="85725" simplePos="0" relativeHeight="251667456" behindDoc="0" locked="0" layoutInCell="1" allowOverlap="1" wp14:anchorId="34E3DA50" wp14:editId="243B047C">
                <wp:simplePos x="0" y="0"/>
                <wp:positionH relativeFrom="column">
                  <wp:posOffset>265430</wp:posOffset>
                </wp:positionH>
                <wp:positionV relativeFrom="paragraph">
                  <wp:posOffset>5368</wp:posOffset>
                </wp:positionV>
                <wp:extent cx="5140325" cy="3185160"/>
                <wp:effectExtent l="0" t="0" r="22225" b="15240"/>
                <wp:wrapNone/>
                <wp:docPr id="329" name="组合 3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40325" cy="3185160"/>
                          <a:chOff x="2160" y="2220"/>
                          <a:chExt cx="9134" cy="5616"/>
                        </a:xfrm>
                      </wpg:grpSpPr>
                      <wps:wsp>
                        <wps:cNvPr id="330" name="Rectangle 135"/>
                        <wps:cNvSpPr>
                          <a:spLocks noChangeArrowheads="1"/>
                        </wps:cNvSpPr>
                        <wps:spPr bwMode="auto">
                          <a:xfrm>
                            <a:off x="2160" y="2220"/>
                            <a:ext cx="9134" cy="561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1" name="Rectangle 136"/>
                        <wps:cNvSpPr>
                          <a:spLocks noChangeArrowheads="1"/>
                        </wps:cNvSpPr>
                        <wps:spPr bwMode="auto">
                          <a:xfrm>
                            <a:off x="2369" y="2377"/>
                            <a:ext cx="8715" cy="6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>
                              <w:pPr>
                                <w:jc w:val="center"/>
                              </w:pPr>
                              <w:r>
                                <w:t>XXX</w:t>
                              </w:r>
                              <w:r>
                                <w:t>订餐系统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2" name="Rectangle 137"/>
                        <wps:cNvSpPr>
                          <a:spLocks noChangeArrowheads="1"/>
                        </wps:cNvSpPr>
                        <wps:spPr bwMode="auto">
                          <a:xfrm>
                            <a:off x="2369" y="3158"/>
                            <a:ext cx="1260" cy="780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>
                              <w:r>
                                <w:t>订单管理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3" name="Rectangle 138"/>
                        <wps:cNvSpPr>
                          <a:spLocks noChangeArrowheads="1"/>
                        </wps:cNvSpPr>
                        <wps:spPr bwMode="auto">
                          <a:xfrm>
                            <a:off x="2369" y="4092"/>
                            <a:ext cx="1260" cy="7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>
                              <w:r>
                                <w:t>菜单管理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4" name="Rectangle 139"/>
                        <wps:cNvSpPr>
                          <a:spLocks noChangeArrowheads="1"/>
                        </wps:cNvSpPr>
                        <wps:spPr bwMode="auto">
                          <a:xfrm>
                            <a:off x="2369" y="5029"/>
                            <a:ext cx="1260" cy="779"/>
                          </a:xfrm>
                          <a:prstGeom prst="rect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>
                              <w:r>
                                <w:t>流水管理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5" name="Rectangle 140"/>
                        <wps:cNvSpPr>
                          <a:spLocks noChangeArrowheads="1"/>
                        </wps:cNvSpPr>
                        <wps:spPr bwMode="auto">
                          <a:xfrm>
                            <a:off x="2369" y="5964"/>
                            <a:ext cx="1260" cy="7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>
                              <w:r>
                                <w:t>会员管理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6" name="Rectangle 141"/>
                        <wps:cNvSpPr>
                          <a:spLocks noChangeArrowheads="1"/>
                        </wps:cNvSpPr>
                        <wps:spPr bwMode="auto">
                          <a:xfrm>
                            <a:off x="2369" y="6901"/>
                            <a:ext cx="1260" cy="7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>
                              <w:r>
                                <w:t>权限管理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7" name="Rectangle 142"/>
                        <wps:cNvSpPr>
                          <a:spLocks noChangeArrowheads="1"/>
                        </wps:cNvSpPr>
                        <wps:spPr bwMode="auto">
                          <a:xfrm>
                            <a:off x="10979" y="3159"/>
                            <a:ext cx="210" cy="45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8" name="Rectangle 143"/>
                        <wps:cNvSpPr>
                          <a:spLocks noChangeArrowheads="1"/>
                        </wps:cNvSpPr>
                        <wps:spPr bwMode="auto">
                          <a:xfrm>
                            <a:off x="10979" y="3784"/>
                            <a:ext cx="210" cy="780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9" name="Rectangle 144"/>
                        <wps:cNvSpPr>
                          <a:spLocks noChangeArrowheads="1"/>
                        </wps:cNvSpPr>
                        <wps:spPr bwMode="auto">
                          <a:xfrm>
                            <a:off x="3734" y="3781"/>
                            <a:ext cx="7036" cy="3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0" name="Rectangle 145"/>
                        <wps:cNvSpPr>
                          <a:spLocks noChangeArrowheads="1"/>
                        </wps:cNvSpPr>
                        <wps:spPr bwMode="auto">
                          <a:xfrm>
                            <a:off x="3944" y="7056"/>
                            <a:ext cx="1995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>
                              <w:pPr>
                                <w:jc w:val="center"/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总价：（）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1" name="Rectangle 146"/>
                        <wps:cNvSpPr>
                          <a:spLocks noChangeArrowheads="1"/>
                        </wps:cNvSpPr>
                        <wps:spPr bwMode="auto">
                          <a:xfrm>
                            <a:off x="9300" y="7057"/>
                            <a:ext cx="105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>
                              <w:pPr>
                                <w:jc w:val="center"/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确认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42" name="Group 147"/>
                        <wpg:cNvGrpSpPr>
                          <a:grpSpLocks/>
                        </wpg:cNvGrpSpPr>
                        <wpg:grpSpPr bwMode="auto">
                          <a:xfrm>
                            <a:off x="4005" y="3937"/>
                            <a:ext cx="1890" cy="1715"/>
                            <a:chOff x="4005" y="3937"/>
                            <a:chExt cx="1890" cy="1715"/>
                          </a:xfrm>
                        </wpg:grpSpPr>
                        <wps:wsp>
                          <wps:cNvPr id="343" name="Rectangle 148"/>
                          <wps:cNvSpPr>
                            <a:spLocks noChangeArrowheads="1"/>
                          </wps:cNvSpPr>
                          <wps:spPr bwMode="auto">
                            <a:xfrm>
                              <a:off x="4005" y="3937"/>
                              <a:ext cx="1890" cy="124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4" name="Rectangle 149"/>
                          <wps:cNvSpPr>
                            <a:spLocks noChangeArrowheads="1"/>
                          </wps:cNvSpPr>
                          <wps:spPr bwMode="auto">
                            <a:xfrm>
                              <a:off x="4950" y="5185"/>
                              <a:ext cx="945" cy="46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AE7415" w:rsidRDefault="00AE7415">
                                <w:pPr>
                                  <w:jc w:val="center"/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勾选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5" name="Rectangle 150"/>
                          <wps:cNvSpPr>
                            <a:spLocks noChangeArrowheads="1"/>
                          </wps:cNvSpPr>
                          <wps:spPr bwMode="auto">
                            <a:xfrm>
                              <a:off x="4020" y="5183"/>
                              <a:ext cx="930" cy="46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AE7415" w:rsidRDefault="00AE7415">
                                <w:pPr>
                                  <w:jc w:val="center"/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数量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46" name="Group 151"/>
                        <wpg:cNvGrpSpPr>
                          <a:grpSpLocks/>
                        </wpg:cNvGrpSpPr>
                        <wpg:grpSpPr bwMode="auto">
                          <a:xfrm>
                            <a:off x="6315" y="3937"/>
                            <a:ext cx="1890" cy="1715"/>
                            <a:chOff x="6315" y="3937"/>
                            <a:chExt cx="1890" cy="1715"/>
                          </a:xfrm>
                        </wpg:grpSpPr>
                        <wps:wsp>
                          <wps:cNvPr id="347" name="Rectangle 152"/>
                          <wps:cNvSpPr>
                            <a:spLocks noChangeArrowheads="1"/>
                          </wps:cNvSpPr>
                          <wps:spPr bwMode="auto">
                            <a:xfrm>
                              <a:off x="6315" y="3937"/>
                              <a:ext cx="1890" cy="124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8" name="Rectangle 153"/>
                          <wps:cNvSpPr>
                            <a:spLocks noChangeArrowheads="1"/>
                          </wps:cNvSpPr>
                          <wps:spPr bwMode="auto">
                            <a:xfrm>
                              <a:off x="7260" y="5185"/>
                              <a:ext cx="945" cy="46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AE7415" w:rsidRDefault="00AE7415">
                                <w:pPr>
                                  <w:jc w:val="center"/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勾选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9" name="Rectangle 154"/>
                          <wps:cNvSpPr>
                            <a:spLocks noChangeArrowheads="1"/>
                          </wps:cNvSpPr>
                          <wps:spPr bwMode="auto">
                            <a:xfrm>
                              <a:off x="6330" y="5183"/>
                              <a:ext cx="930" cy="46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AE7415" w:rsidRDefault="00AE7415">
                                <w:pPr>
                                  <w:jc w:val="center"/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数量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50" name="Group 155"/>
                        <wpg:cNvGrpSpPr>
                          <a:grpSpLocks/>
                        </wpg:cNvGrpSpPr>
                        <wpg:grpSpPr bwMode="auto">
                          <a:xfrm>
                            <a:off x="8625" y="3937"/>
                            <a:ext cx="1890" cy="1715"/>
                            <a:chOff x="8625" y="3937"/>
                            <a:chExt cx="1890" cy="1715"/>
                          </a:xfrm>
                        </wpg:grpSpPr>
                        <wps:wsp>
                          <wps:cNvPr id="351" name="Rectangle 156"/>
                          <wps:cNvSpPr>
                            <a:spLocks noChangeArrowheads="1"/>
                          </wps:cNvSpPr>
                          <wps:spPr bwMode="auto">
                            <a:xfrm>
                              <a:off x="8625" y="3937"/>
                              <a:ext cx="1890" cy="124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2" name="Rectangle 157"/>
                          <wps:cNvSpPr>
                            <a:spLocks noChangeArrowheads="1"/>
                          </wps:cNvSpPr>
                          <wps:spPr bwMode="auto">
                            <a:xfrm>
                              <a:off x="9570" y="5185"/>
                              <a:ext cx="945" cy="46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AE7415" w:rsidRDefault="00AE7415">
                                <w:pPr>
                                  <w:jc w:val="center"/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勾选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3" name="Rectangle 158"/>
                          <wps:cNvSpPr>
                            <a:spLocks noChangeArrowheads="1"/>
                          </wps:cNvSpPr>
                          <wps:spPr bwMode="auto">
                            <a:xfrm>
                              <a:off x="8640" y="5183"/>
                              <a:ext cx="930" cy="46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AE7415" w:rsidRDefault="00AE7415">
                                <w:pPr>
                                  <w:jc w:val="center"/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数量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354" name="Rectangle 159"/>
                        <wps:cNvSpPr>
                          <a:spLocks noChangeArrowheads="1"/>
                        </wps:cNvSpPr>
                        <wps:spPr bwMode="auto">
                          <a:xfrm>
                            <a:off x="8730" y="3157"/>
                            <a:ext cx="1995" cy="46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>
                              <w:pPr>
                                <w:jc w:val="center"/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查询：＿＿＿＿＿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5" name="AutoShape 160"/>
                        <wps:cNvSpPr>
                          <a:spLocks noChangeArrowheads="1"/>
                        </wps:cNvSpPr>
                        <wps:spPr bwMode="auto">
                          <a:xfrm rot="10800000">
                            <a:off x="3734" y="3156"/>
                            <a:ext cx="945" cy="467"/>
                          </a:xfrm>
                          <a:prstGeom prst="homePlate">
                            <a:avLst>
                              <a:gd name="adj" fmla="val 50589"/>
                            </a:avLst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>
                              <w:r>
                                <w:t>Back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6" name="Rectangle 161"/>
                        <wps:cNvSpPr>
                          <a:spLocks noChangeArrowheads="1"/>
                        </wps:cNvSpPr>
                        <wps:spPr bwMode="auto">
                          <a:xfrm>
                            <a:off x="4994" y="3159"/>
                            <a:ext cx="1050" cy="46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>
                              <w:pPr>
                                <w:jc w:val="center"/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０１桌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329" o:spid="_x0000_s1132" style="position:absolute;margin-left:20.9pt;margin-top:.4pt;width:404.75pt;height:250.8pt;z-index:251667456;mso-wrap-distance-left:6.75pt;mso-wrap-distance-right:6.75pt" coordorigin="2160,2220" coordsize="9134,5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">
                <v:rect id="Rectangle 135" o:spid="_x0000_s1133" style="position:absolute;left:2160;top:2220;width:9134;height:56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fbzsIA&#10;AADcAAAADwAAAGRycy9kb3ducmV2LnhtbERPPW+DMBDdI/U/WBepW2ICUtRSDKpapWrGhCzdrvgC&#10;pPiMsAMkv74eKnV8et9ZMZtOjDS41rKCzToCQVxZ3XKt4FTuVk8gnEfW2FkmBTdyUOQPiwxTbSc+&#10;0Hj0tQgh7FJU0Hjfp1K6qiGDbm174sCd7WDQBzjUUg84hXDTyTiKttJgy6GhwZ7eGqp+jlej4LuN&#10;T3g/lB+Red4lfj+Xl+vXu1KPy/n1BYSn2f+L/9yfWkGShPnhTDgCMv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B9vOwgAAANwAAAAPAAAAAAAAAAAAAAAAAJgCAABkcnMvZG93&#10;bnJldi54bWxQSwUGAAAAAAQABAD1AAAAhwMAAAAA&#10;"/>
                <v:rect id="Rectangle 136" o:spid="_x0000_s1134" style="position:absolute;left:2369;top:2377;width:8715;height:6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t+VcMA&#10;AADcAAAADwAAAGRycy9kb3ducmV2LnhtbESPQYvCMBSE7wv+h/CEva2pFsStRhFFWY/aXrw9m2db&#10;bV5KE7W7v94Iwh6HmfmGmS06U4s7ta6yrGA4iEAQ51ZXXCjI0s3XBITzyBpry6Tglxws5r2PGSba&#10;PnhP94MvRICwS1BB6X2TSOnykgy6gW2Ig3e2rUEfZFtI3eIjwE0tR1E0lgYrDgslNrQqKb8ebkbB&#10;qRpl+LdPt5H53sR+16WX23Gt1Ge/W05BeOr8f/jd/tEK4ngIrzPhCMj5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kt+VcMAAADcAAAADwAAAAAAAAAAAAAAAACYAgAAZHJzL2Rv&#10;d25yZXYueG1sUEsFBgAAAAAEAAQA9QAAAIgDAAAAAA==&#10;">
                  <v:textbox>
                    <w:txbxContent>
                      <w:p w:rsidR="00AE7415" w:rsidRDefault="00AE7415">
                        <w:pPr>
                          <w:jc w:val="center"/>
                        </w:pPr>
                        <w:r>
                          <w:t>XXX</w:t>
                        </w:r>
                        <w:r>
                          <w:t>订餐系统</w:t>
                        </w:r>
                      </w:p>
                    </w:txbxContent>
                  </v:textbox>
                </v:rect>
                <v:rect id="Rectangle 137" o:spid="_x0000_s1135" style="position:absolute;left:2369;top:3158;width:1260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RZhsUA&#10;AADcAAAADwAAAGRycy9kb3ducmV2LnhtbESPQYvCMBSE78L+h/AW9iKarsVVqlFWUfCgh1VBj4/m&#10;2Rabl9Jka/33RhA8DjPzDTOdt6YUDdWusKzgux+BIE6tLjhTcDyse2MQziNrLC2Tgjs5mM8+OlNM&#10;tL3xHzV7n4kAYZeggtz7KpHSpTkZdH1bEQfvYmuDPsg6k7rGW4CbUg6i6EcaLDgs5FjRMqf0uv83&#10;CuTuOI7vl93ivBqOiu2Vmm50apT6+mx/JyA8tf4dfrU3WkEcD+B5JhwBO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JFmGxQAAANwAAAAPAAAAAAAAAAAAAAAAAJgCAABkcnMv&#10;ZG93bnJldi54bWxQSwUGAAAAAAQABAD1AAAAigMAAAAA&#10;" fillcolor="gray">
                  <v:textbox>
                    <w:txbxContent>
                      <w:p w:rsidR="00AE7415" w:rsidRDefault="00AE7415">
                        <w:r>
                          <w:t>订单管理</w:t>
                        </w:r>
                      </w:p>
                    </w:txbxContent>
                  </v:textbox>
                </v:rect>
                <v:rect id="Rectangle 138" o:spid="_x0000_s1136" style="position:absolute;left:2369;top:4092;width:1260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dVFucUA&#10;AADcAAAADwAAAGRycy9kb3ducmV2LnhtbESPT2vCQBTE74LfYXmF3nRTA6VGVykWS3uM8eLtmX0m&#10;sdm3Ibv50356Vyh4HGbmN8x6O5pa9NS6yrKCl3kEgji3uuJCwTHbz95AOI+ssbZMCn7JwXYznawx&#10;0XbglPqDL0SAsEtQQel9k0jp8pIMurltiIN3sa1BH2RbSN3iEOCmlosoepUGKw4LJTa0Kyn/OXRG&#10;wblaHPEvzT4js9zH/nvMrt3pQ6nnp/F9BcLT6B/h//aXVhDHMdzPhCMgN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1UW5xQAAANwAAAAPAAAAAAAAAAAAAAAAAJgCAABkcnMv&#10;ZG93bnJldi54bWxQSwUGAAAAAAQABAD1AAAAigMAAAAA&#10;">
                  <v:textbox>
                    <w:txbxContent>
                      <w:p w:rsidR="00AE7415" w:rsidRDefault="00AE7415">
                        <w:r>
                          <w:t>菜单管理</w:t>
                        </w:r>
                      </w:p>
                    </w:txbxContent>
                  </v:textbox>
                </v:rect>
                <v:rect id="Rectangle 139" o:spid="_x0000_s1137" style="position:absolute;left:2369;top:5029;width:1260;height:7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J+wMQA&#10;AADcAAAADwAAAGRycy9kb3ducmV2LnhtbESPQWsCMRSE74L/ITzBm2arbZGtUVZR8CTUFmpvj81r&#10;srh5WTbRXf99Uyh4HGbmG2a57l0tbtSGyrOCp2kGgrj0umKj4PNjP1mACBFZY+2ZFNwpwHo1HCwx&#10;177jd7qdohEJwiFHBTbGJpcylJYchqlviJP341uHMcnWSN1il+CulrMse5UOK04LFhvaWiovp6tT&#10;sGu+j8WLCbL4ivZ88Ztub49GqfGoL95AROrjI/zfPmgF8/kz/J1JR0C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ZifsDEAAAA3AAAAA8AAAAAAAAAAAAAAAAAmAIAAGRycy9k&#10;b3ducmV2LnhtbFBLBQYAAAAABAAEAPUAAACJAwAAAAA=&#10;" filled="f">
                  <v:textbox>
                    <w:txbxContent>
                      <w:p w:rsidR="00AE7415" w:rsidRDefault="00AE7415">
                        <w:r>
                          <w:t>流水管理</w:t>
                        </w:r>
                      </w:p>
                    </w:txbxContent>
                  </v:textbox>
                </v:rect>
                <v:rect id="Rectangle 140" o:spid="_x0000_s1138" style="position:absolute;left:2369;top:5964;width:1260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B4VsUA&#10;AADcAAAADwAAAGRycy9kb3ducmV2LnhtbESPT2vCQBTE74V+h+UVems2NShtdJXSYtFj/lx6e2af&#10;SWz2bciumvrpXUHocZiZ3zCL1Wg6caLBtZYVvEYxCOLK6pZrBWWxfnkD4Tyyxs4yKfgjB6vl48MC&#10;U23PnNEp97UIEHYpKmi871MpXdWQQRfZnjh4ezsY9EEOtdQDngPcdHISxzNpsOWw0GBPnw1Vv/nR&#10;KNi1kxIvWfEdm/d14rdjcTj+fCn1/DR+zEF4Gv1/+N7eaAVJMoXbmXAE5PI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1cHhWxQAAANwAAAAPAAAAAAAAAAAAAAAAAJgCAABkcnMv&#10;ZG93bnJldi54bWxQSwUGAAAAAAQABAD1AAAAigMAAAAA&#10;">
                  <v:textbox>
                    <w:txbxContent>
                      <w:p w:rsidR="00AE7415" w:rsidRDefault="00AE7415">
                        <w:r>
                          <w:t>会员管理</w:t>
                        </w:r>
                      </w:p>
                    </w:txbxContent>
                  </v:textbox>
                </v:rect>
                <v:rect id="Rectangle 141" o:spid="_x0000_s1139" style="position:absolute;left:2369;top:6901;width:1260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LmIcUA&#10;AADcAAAADwAAAGRycy9kb3ducmV2LnhtbESPT2vCQBTE74LfYXlCb7rRQGijq0iLpR41ufT2mn0m&#10;abNvQ3bzp376bqHQ4zAzv2F2h8k0YqDO1ZYVrFcRCOLC6ppLBXl2Wj6CcB5ZY2OZFHyTg8N+Ptth&#10;qu3IFxquvhQBwi5FBZX3bSqlKyoy6Fa2JQ7ezXYGfZBdKXWHY4CbRm6iKJEGaw4LFbb0XFHxde2N&#10;go96k+P9kr1G5ukU+/OUffbvL0o9LKbjFoSnyf+H/9pvWkEcJ/B7JhwBuf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ouYhxQAAANwAAAAPAAAAAAAAAAAAAAAAAJgCAABkcnMv&#10;ZG93bnJldi54bWxQSwUGAAAAAAQABAD1AAAAigMAAAAA&#10;">
                  <v:textbox>
                    <w:txbxContent>
                      <w:p w:rsidR="00AE7415" w:rsidRDefault="00AE7415">
                        <w:r>
                          <w:t>权限管理</w:t>
                        </w:r>
                      </w:p>
                    </w:txbxContent>
                  </v:textbox>
                </v:rect>
                <v:rect id="Rectangle 142" o:spid="_x0000_s1140" style="position:absolute;left:10979;top:3159;width:210;height:4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5DusUA&#10;AADcAAAADwAAAGRycy9kb3ducmV2LnhtbESPT2vCQBTE74V+h+UVems2NaBtdJXSYtFj/lx6e2af&#10;SWz2bciumvrpXUHocZiZ3zCL1Wg6caLBtZYVvEYxCOLK6pZrBWWxfnkD4Tyyxs4yKfgjB6vl48MC&#10;U23PnNEp97UIEHYpKmi871MpXdWQQRfZnjh4ezsY9EEOtdQDngPcdHISx1NpsOWw0GBPnw1Vv/nR&#10;KNi1kxIvWfEdm/d14rdjcTj+fCn1/DR+zEF4Gv1/+N7eaAVJMoPbmXAE5PI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7kO6xQAAANwAAAAPAAAAAAAAAAAAAAAAAJgCAABkcnMv&#10;ZG93bnJldi54bWxQSwUGAAAAAAQABAD1AAAAigMAAAAA&#10;"/>
                <v:rect id="Rectangle 143" o:spid="_x0000_s1141" style="position:absolute;left:10979;top:3784;width:210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8xubMQA&#10;AADcAAAADwAAAGRycy9kb3ducmV2LnhtbERPTWvCQBC9F/wPywheSt1oqIbUTVBpoYd6UAPtcciO&#10;STA7G7LbGP9991Dw+Hjfm3w0rRiod41lBYt5BIK4tLrhSkFx/nhJQDiPrLG1TAru5CDPJk8bTLW9&#10;8ZGGk69ECGGXooLa+y6V0pU1GXRz2xEH7mJ7gz7AvpK6x1sIN61cRtFKGmw4NNTY0b6m8nr6NQrk&#10;oUji++Ww+3l/XTdfVxqeo+9Bqdl03L6B8DT6h/jf/akVxHFYG86EIyC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/MbmzEAAAA3AAAAA8AAAAAAAAAAAAAAAAAmAIAAGRycy9k&#10;b3ducmV2LnhtbFBLBQYAAAAABAAEAPUAAACJAwAAAAA=&#10;" fillcolor="gray"/>
                <v:rect id="Rectangle 144" o:spid="_x0000_s1142" style="position:absolute;left:3734;top:3781;width:7036;height:3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1yU8MA&#10;AADcAAAADwAAAGRycy9kb3ducmV2LnhtbESPQYvCMBSE74L/ITzBm6ZaEO0aRVxc9Kj14u1t87bt&#10;2ryUJmr11xtB8DjMzDfMfNmaSlypcaVlBaNhBII4s7rkXMEx3QymIJxH1lhZJgV3crBcdDtzTLS9&#10;8Z6uB5+LAGGXoILC+zqR0mUFGXRDWxMH7882Bn2QTS51g7cAN5UcR9FEGiw5LBRY07qg7Hy4GAW/&#10;5fiIj336E5nZJva7Nv2/nL6V6vfa1RcIT63/hN/trVYQxzN4nQlHQC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D1yU8MAAADcAAAADwAAAAAAAAAAAAAAAACYAgAAZHJzL2Rv&#10;d25yZXYueG1sUEsFBgAAAAAEAAQA9QAAAIgDAAAAAA==&#10;"/>
                <v:rect id="Rectangle 145" o:spid="_x0000_s1143" style="position:absolute;left:3944;top:7056;width:199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Gos8AA&#10;AADcAAAADwAAAGRycy9kb3ducmV2LnhtbERPS6/BQBTeS/yHyZHYMfXIDWWI3BvCktrYHZ2jLZ0z&#10;TWdQfr1Z3MTyy/eeLxtTigfVrrCsYNCPQBCnVhecKTgm694EhPPIGkvLpOBFDpaLdmuOsbZP3tPj&#10;4DMRQtjFqCD3voqldGlOBl3fVsSBu9jaoA+wzqSu8RnCTSmHUfQjDRYcGnKs6Den9Ha4GwXnYnjE&#10;9z7ZRGa6Hvldk1zvpz+lup1mNQPhqfFf8b97qxWMxmF+OBOOgFx8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QGos8AAAADcAAAADwAAAAAAAAAAAAAAAACYAgAAZHJzL2Rvd25y&#10;ZXYueG1sUEsFBgAAAAAEAAQA9QAAAIUDAAAAAA==&#10;">
                  <v:textbox>
                    <w:txbxContent>
                      <w:p w:rsidR="00AE7415" w:rsidRDefault="00AE7415">
                        <w:pPr>
                          <w:jc w:val="center"/>
                        </w:pPr>
                        <w:r>
                          <w:rPr>
                            <w:sz w:val="18"/>
                            <w:szCs w:val="18"/>
                          </w:rPr>
                          <w:t>总价：（）</w:t>
                        </w:r>
                      </w:p>
                    </w:txbxContent>
                  </v:textbox>
                </v:rect>
                <v:rect id="Rectangle 146" o:spid="_x0000_s1144" style="position:absolute;left:9300;top:7057;width:105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0NKMYA&#10;AADcAAAADwAAAGRycy9kb3ducmV2LnhtbESPzWrDMBCE74W8g9hAb42cH0rjRAkhxSU9xvalt421&#10;sd1aK2MpttunrwqFHIeZ+YbZ7kfTiJ46V1tWMJ9FIIgLq2suFeRZ8vQCwnlkjY1lUvBNDva7ycMW&#10;Y20HPlOf+lIECLsYFVTet7GUrqjIoJvZljh4V9sZ9EF2pdQdDgFuGrmIomdpsOawUGFLx4qKr/Rm&#10;FFzqRY4/5+wtMutk6d/H7PP28arU43Q8bEB4Gv09/N8+aQXL1Rz+zoQjIH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k0NKMYAAADcAAAADwAAAAAAAAAAAAAAAACYAgAAZHJz&#10;L2Rvd25yZXYueG1sUEsFBgAAAAAEAAQA9QAAAIsDAAAAAA==&#10;">
                  <v:textbox>
                    <w:txbxContent>
                      <w:p w:rsidR="00AE7415" w:rsidRDefault="00AE7415">
                        <w:pPr>
                          <w:jc w:val="center"/>
                        </w:pPr>
                        <w:r>
                          <w:rPr>
                            <w:sz w:val="18"/>
                            <w:szCs w:val="18"/>
                          </w:rPr>
                          <w:t>确认</w:t>
                        </w:r>
                      </w:p>
                    </w:txbxContent>
                  </v:textbox>
                </v:rect>
                <v:group id="Group 147" o:spid="_x0000_s1145" style="position:absolute;left:4005;top:3937;width:1890;height:1715" coordorigin="4005,3937" coordsize="1890,17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/R2kcYAAADcAAAADwAAAGRycy9kb3ducmV2LnhtbESPT2vCQBTE7wW/w/IK&#10;vdXNH1skdQ0itngQoSqU3h7ZZxKSfRuy2yR++25B6HGYmd8wq3wyrRiod7VlBfE8AkFcWF1zqeBy&#10;fn9egnAeWWNrmRTcyEG+nj2sMNN25E8aTr4UAcIuQwWV910mpSsqMujmtiMO3tX2Bn2QfSl1j2OA&#10;m1YmUfQqDdYcFirsaFtR0Zx+jIKPEcdNGu+GQ3Pd3r7PL8evQ0xKPT1OmzcQnib/H76391pBukjg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v9HaRxgAAANwA&#10;AAAPAAAAAAAAAAAAAAAAAKoCAABkcnMvZG93bnJldi54bWxQSwUGAAAAAAQABAD6AAAAnQMAAAAA&#10;">
                  <v:rect id="Rectangle 148" o:spid="_x0000_s1146" style="position:absolute;left:4005;top:3937;width:1890;height:12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M2xMUA&#10;AADcAAAADwAAAGRycy9kb3ducmV2LnhtbESPT2vCQBTE74V+h+UVems2NSJtdJXSYtFj/lx6e2af&#10;SWz2bciumvrpXUHocZiZ3zCL1Wg6caLBtZYVvEYxCOLK6pZrBWWxfnkD4Tyyxs4yKfgjB6vl48MC&#10;U23PnNEp97UIEHYpKmi871MpXdWQQRfZnjh4ezsY9EEOtdQDngPcdHISxzNpsOWw0GBPnw1Vv/nR&#10;KNi1kxIvWfEdm/d14rdjcTj+fCn1/DR+zEF4Gv1/+N7eaAXJNIHbmXAE5PI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0zbExQAAANwAAAAPAAAAAAAAAAAAAAAAAJgCAABkcnMv&#10;ZG93bnJldi54bWxQSwUGAAAAAAQABAD1AAAAigMAAAAA&#10;"/>
                  <v:rect id="Rectangle 149" o:spid="_x0000_s1147" style="position:absolute;left:4950;top:5185;width:945;height:4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qusMUA&#10;AADcAAAADwAAAGRycy9kb3ducmV2LnhtbESPT2vCQBTE74LfYXlCb2bjH4pNs4q0pNijxou31+xr&#10;Es2+DdnVxH76bqHgcZiZ3zDpZjCNuFHnassKZlEMgriwuuZSwTHPpisQziNrbCyTgjs52KzHoxQT&#10;bXve0+3gSxEg7BJUUHnfJlK6oiKDLrItcfC+bWfQB9mVUnfYB7hp5DyOn6XBmsNChS29VVRcDlej&#10;4KueH/Fnn3/E5iVb+M8hP19P70o9TYbtKwhPg3+E/9s7rWCxXMLfmXAE5P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Oq6wxQAAANwAAAAPAAAAAAAAAAAAAAAAAJgCAABkcnMv&#10;ZG93bnJldi54bWxQSwUGAAAAAAQABAD1AAAAigMAAAAA&#10;">
                    <v:textbox>
                      <w:txbxContent>
                        <w:p w:rsidR="00AE7415" w:rsidRDefault="00AE7415">
                          <w:pPr>
                            <w:jc w:val="center"/>
                          </w:pPr>
                          <w:r>
                            <w:rPr>
                              <w:sz w:val="18"/>
                              <w:szCs w:val="18"/>
                            </w:rPr>
                            <w:t>勾选</w:t>
                          </w:r>
                        </w:p>
                      </w:txbxContent>
                    </v:textbox>
                  </v:rect>
                  <v:rect id="Rectangle 150" o:spid="_x0000_s1148" style="position:absolute;left:4020;top:5183;width:930;height:4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YLK8QA&#10;AADcAAAADwAAAGRycy9kb3ducmV2LnhtbESPT4vCMBTE74LfITzBm6b+ZbcaRXZR9Kj1sre3zbOt&#10;Ni+liVr99JsFweMwM79h5svGlOJGtSssKxj0IxDEqdUFZwqOybr3AcJ5ZI2lZVLwIAfLRbs1x1jb&#10;O+/pdvCZCBB2MSrIva9iKV2ak0HXtxVx8E62NuiDrDOpa7wHuCnlMIqm0mDBYSHHir5ySi+Hq1Hw&#10;WwyP+Nwnm8h8rkd+1yTn68+3Ut1Os5qB8NT4d/jV3moFo/EE/s+EIyA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12CyvEAAAA3AAAAA8AAAAAAAAAAAAAAAAAmAIAAGRycy9k&#10;b3ducmV2LnhtbFBLBQYAAAAABAAEAPUAAACJAwAAAAA=&#10;">
                    <v:textbox>
                      <w:txbxContent>
                        <w:p w:rsidR="00AE7415" w:rsidRDefault="00AE7415">
                          <w:pPr>
                            <w:jc w:val="center"/>
                          </w:pPr>
                          <w:r>
                            <w:rPr>
                              <w:sz w:val="18"/>
                              <w:szCs w:val="18"/>
                            </w:rPr>
                            <w:t>数量</w:t>
                          </w:r>
                        </w:p>
                      </w:txbxContent>
                    </v:textbox>
                  </v:rect>
                </v:group>
                <v:group id="Group 151" o:spid="_x0000_s1149" style="position:absolute;left:6315;top:3937;width:1890;height:1715" coordorigin="6315,3937" coordsize="1890,17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M9wksYAAADcAAAADwAAAGRycy9kb3ducmV2LnhtbESPQWvCQBSE7wX/w/IK&#10;3ppNtA2SZhWRKh5CoSqU3h7ZZxLMvg3ZbRL/fbdQ6HGYmW+YfDOZVgzUu8aygiSKQRCXVjdcKbic&#10;908rEM4ja2wtk4I7OdisZw85ZtqO/EHDyVciQNhlqKD2vsukdGVNBl1kO+LgXW1v0AfZV1L3OAa4&#10;aeUijlNpsOGwUGNHu5rK2+nbKDiMOG6XydtQ3K67+9f55f2zSEip+eO0fQXhafL/4b/2UStYPq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Qz3CSxgAAANwA&#10;AAAPAAAAAAAAAAAAAAAAAKoCAABkcnMvZG93bnJldi54bWxQSwUGAAAAAAQABAD6AAAAnQMAAAAA&#10;">
                  <v:rect id="Rectangle 152" o:spid="_x0000_s1150" style="position:absolute;left:6315;top:3937;width:1890;height:12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ugwx8QA&#10;AADcAAAADwAAAGRycy9kb3ducmV2LnhtbESPT4vCMBTE74LfITzBm6b+QXerUWQXRY9aL3t72zzb&#10;avNSmqjVT79ZEDwOM/MbZr5sTCluVLvCsoJBPwJBnFpdcKbgmKx7HyCcR9ZYWiYFD3KwXLRbc4y1&#10;vfOebgefiQBhF6OC3PsqltKlORl0fVsRB+9ka4M+yDqTusZ7gJtSDqNoIg0WHBZyrOgrp/RyuBoF&#10;v8XwiM99sonM53rkd01yvv58K9XtNKsZCE+Nf4df7a1WMBpP4f9MOAJy8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LoMMfEAAAA3AAAAA8AAAAAAAAAAAAAAAAAmAIAAGRycy9k&#10;b3ducmV2LnhtbFBLBQYAAAAABAAEAPUAAACJAwAAAAA=&#10;"/>
                  <v:rect id="Rectangle 153" o:spid="_x0000_s1151" style="position:absolute;left:7260;top:5185;width:945;height:4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3ektcAA&#10;AADcAAAADwAAAGRycy9kb3ducmV2LnhtbERPS6/BQBTeS/yHyZHYMfXIDWWI3BvCktrYHZ2jLZ0z&#10;TWdQfr1Z3MTyy/eeLxtTigfVrrCsYNCPQBCnVhecKTgm694EhPPIGkvLpOBFDpaLdmuOsbZP3tPj&#10;4DMRQtjFqCD3voqldGlOBl3fVsSBu9jaoA+wzqSu8RnCTSmHUfQjDRYcGnKs6Den9Ha4GwXnYnjE&#10;9z7ZRGa6Hvldk1zvpz+lup1mNQPhqfFf8b97qxWMxmFtOBOOgFx8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3ektcAAAADcAAAADwAAAAAAAAAAAAAAAACYAgAAZHJzL2Rvd25y&#10;ZXYueG1sUEsFBgAAAAAEAAQA9QAAAIUDAAAAAA==&#10;">
                    <v:textbox>
                      <w:txbxContent>
                        <w:p w:rsidR="00AE7415" w:rsidRDefault="00AE7415">
                          <w:pPr>
                            <w:jc w:val="center"/>
                          </w:pPr>
                          <w:r>
                            <w:rPr>
                              <w:sz w:val="18"/>
                              <w:szCs w:val="18"/>
                            </w:rPr>
                            <w:t>勾选</w:t>
                          </w:r>
                        </w:p>
                      </w:txbxContent>
                    </v:textbox>
                  </v:rect>
                  <v:rect id="Rectangle 154" o:spid="_x0000_s1152" style="position:absolute;left:6330;top:5183;width:930;height:4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sBLsUA&#10;AADcAAAADwAAAGRycy9kb3ducmV2LnhtbESPQWvCQBSE74X+h+UVems2ailNdBWxpLRHTS69PbPP&#10;JJp9G7JrTP31bqHgcZiZb5jFajStGKh3jWUFkygGQVxa3XCloMizl3cQziNrbC2Tgl9ysFo+Piww&#10;1fbCWxp2vhIBwi5FBbX3XSqlK2sy6CLbEQfvYHuDPsi+krrHS4CbVk7j+E0abDgs1NjRpqbytDsb&#10;BftmWuB1m3/GJslm/nvMj+efD6Wen8b1HISn0d/D/+0vrWD2msDfmXAE5P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OwEuxQAAANwAAAAPAAAAAAAAAAAAAAAAAJgCAABkcnMv&#10;ZG93bnJldi54bWxQSwUGAAAAAAQABAD1AAAAigMAAAAA&#10;">
                    <v:textbox>
                      <w:txbxContent>
                        <w:p w:rsidR="00AE7415" w:rsidRDefault="00AE7415">
                          <w:pPr>
                            <w:jc w:val="center"/>
                          </w:pPr>
                          <w:r>
                            <w:rPr>
                              <w:sz w:val="18"/>
                              <w:szCs w:val="18"/>
                            </w:rPr>
                            <w:t>数量</w:t>
                          </w:r>
                        </w:p>
                      </w:txbxContent>
                    </v:textbox>
                  </v:rect>
                </v:group>
                <v:group id="Group 155" o:spid="_x0000_s1153" style="position:absolute;left:8625;top:3937;width:1890;height:1715" coordorigin="8625,3937" coordsize="1890,17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1s9ugwwAAANwAAAAP&#10;AAAAAAAAAAAAAAAAAKoCAABkcnMvZG93bnJldi54bWxQSwUGAAAAAAQABAD6AAAAmgMAAAAA&#10;">
                  <v:rect id="Rectangle 156" o:spid="_x0000_s1154" style="position:absolute;left:8625;top:3937;width:1890;height:12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Sb9cUA&#10;AADcAAAADwAAAGRycy9kb3ducmV2LnhtbESPQWvCQBSE7wX/w/KE3upGxVKjq4glxR5NcuntmX0m&#10;abNvQ3ZN0v76bqHgcZiZb5jtfjSN6KlztWUF81kEgriwuuZSQZ4lTy8gnEfW2FgmBd/kYL+bPGwx&#10;1nbgM/WpL0WAsItRQeV9G0vpiooMupltiYN3tZ1BH2RXSt3hEOCmkYsoepYGaw4LFbZ0rKj4Sm9G&#10;waVe5Phzzt4is06W/n3MPm8fr0o9TsfDBoSn0d/D/+2TVrBczeHvTDgCcvc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lJv1xQAAANwAAAAPAAAAAAAAAAAAAAAAAJgCAABkcnMv&#10;ZG93bnJldi54bWxQSwUGAAAAAAQABAD1AAAAigMAAAAA&#10;"/>
                  <v:rect id="Rectangle 157" o:spid="_x0000_s1155" style="position:absolute;left:9570;top:5185;width:945;height:4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0YFgsUA&#10;AADcAAAADwAAAGRycy9kb3ducmV2LnhtbESPT2vCQBTE70K/w/IKvenGSKWmriKWlPao8eLtNfua&#10;pGbfhuzmT/30bkHocZiZ3zDr7Whq0VPrKssK5rMIBHFudcWFglOWTl9AOI+ssbZMCn7JwXbzMFlj&#10;ou3AB+qPvhABwi5BBaX3TSKly0sy6Ga2IQ7et20N+iDbQuoWhwA3tYyjaCkNVhwWSmxoX1J+OXZG&#10;wVcVn/B6yN4js0oX/nPMfrrzm1JPj+PuFYSn0f+H7+0PrWDxHMPfmXAE5OY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RgWCxQAAANwAAAAPAAAAAAAAAAAAAAAAAJgCAABkcnMv&#10;ZG93bnJldi54bWxQSwUGAAAAAAQABAD1AAAAigMAAAAA&#10;">
                    <v:textbox>
                      <w:txbxContent>
                        <w:p w:rsidR="00AE7415" w:rsidRDefault="00AE7415">
                          <w:pPr>
                            <w:jc w:val="center"/>
                          </w:pPr>
                          <w:r>
                            <w:rPr>
                              <w:sz w:val="18"/>
                              <w:szCs w:val="18"/>
                            </w:rPr>
                            <w:t>勾选</w:t>
                          </w:r>
                        </w:p>
                      </w:txbxContent>
                    </v:textbox>
                  </v:rect>
                  <v:rect id="Rectangle 158" o:spid="_x0000_s1156" style="position:absolute;left:8640;top:5183;width:930;height:4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qgGcUA&#10;AADcAAAADwAAAGRycy9kb3ducmV2LnhtbESPT2vCQBTE74V+h+UVems2NShtdJXSYtFj/lx6e2af&#10;SWz2bciumvrpXUHocZiZ3zCL1Wg6caLBtZYVvEYxCOLK6pZrBWWxfnkD4Tyyxs4yKfgjB6vl48MC&#10;U23PnNEp97UIEHYpKmi871MpXdWQQRfZnjh4ezsY9EEOtdQDngPcdHISxzNpsOWw0GBPnw1Vv/nR&#10;KNi1kxIvWfEdm/d14rdjcTj+fCn1/DR+zEF4Gv1/+N7eaAXJNIHbmXAE5PI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CqAZxQAAANwAAAAPAAAAAAAAAAAAAAAAAJgCAABkcnMv&#10;ZG93bnJldi54bWxQSwUGAAAAAAQABAD1AAAAigMAAAAA&#10;">
                    <v:textbox>
                      <w:txbxContent>
                        <w:p w:rsidR="00AE7415" w:rsidRDefault="00AE7415">
                          <w:pPr>
                            <w:jc w:val="center"/>
                          </w:pPr>
                          <w:r>
                            <w:rPr>
                              <w:sz w:val="18"/>
                              <w:szCs w:val="18"/>
                            </w:rPr>
                            <w:t>数量</w:t>
                          </w:r>
                        </w:p>
                      </w:txbxContent>
                    </v:textbox>
                  </v:rect>
                </v:group>
                <v:rect id="Rectangle 159" o:spid="_x0000_s1157" style="position:absolute;left:8730;top:3157;width:1995;height:4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+M4bcQA&#10;AADcAAAADwAAAGRycy9kb3ducmV2LnhtbESPT4vCMBTE74LfITzBm6b+ZbcaRXZR9Kj1sre3zbOt&#10;Ni+liVr99JsFweMwM79h5svGlOJGtSssKxj0IxDEqdUFZwqOybr3AcJ5ZI2lZVLwIAfLRbs1x1jb&#10;O+/pdvCZCBB2MSrIva9iKV2ak0HXtxVx8E62NuiDrDOpa7wHuCnlMIqm0mDBYSHHir5ySi+Hq1Hw&#10;WwyP+Nwnm8h8rkd+1yTn68+3Ut1Os5qB8NT4d/jV3moFo8kY/s+EIyA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fjOG3EAAAA3AAAAA8AAAAAAAAAAAAAAAAAmAIAAGRycy9k&#10;b3ducmV2LnhtbFBLBQYAAAAABAAEAPUAAACJAwAAAAA=&#10;">
                  <v:textbox>
                    <w:txbxContent>
                      <w:p w:rsidR="00AE7415" w:rsidRDefault="00AE7415">
                        <w:pPr>
                          <w:jc w:val="center"/>
                        </w:pPr>
                        <w:r>
                          <w:rPr>
                            <w:sz w:val="18"/>
                            <w:szCs w:val="18"/>
                          </w:rPr>
                          <w:t>查询：＿＿＿＿＿</w:t>
                        </w:r>
                      </w:p>
                    </w:txbxContent>
                  </v:textbox>
                </v:rect>
                <v:shape id="AutoShape 160" o:spid="_x0000_s1158" type="#_x0000_t15" style="position:absolute;left:3734;top:3156;width:945;height:467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3REcYA&#10;AADcAAAADwAAAGRycy9kb3ducmV2LnhtbESPQWvCQBSE74L/YXmCN91UsdjUVVQQitKDaQ7t7TX7&#10;mk3Nvg3ZbYz/3i0Uehxm5htmteltLTpqfeVYwcM0AUFcOF1xqSB/O0yWIHxA1lg7JgU38rBZDwcr&#10;TLW78pm6LJQiQtinqMCE0KRS+sKQRT91DXH0vlxrMUTZllK3eI1wW8tZkjxKixXHBYMN7Q0Vl+zH&#10;Ksg+lrsnc9lXefeafx63p/dw+HZKjUf99hlEoD78h//aL1rBfLGA3zPxCMj1H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p3REcYAAADcAAAADwAAAAAAAAAAAAAAAACYAgAAZHJz&#10;L2Rvd25yZXYueG1sUEsFBgAAAAAEAAQA9QAAAIsDAAAAAA==&#10;">
                  <v:textbox>
                    <w:txbxContent>
                      <w:p w:rsidR="00AE7415" w:rsidRDefault="00AE7415">
                        <w:r>
                          <w:t>Back</w:t>
                        </w:r>
                      </w:p>
                    </w:txbxContent>
                  </v:textbox>
                </v:shape>
                <v:rect id="Rectangle 161" o:spid="_x0000_s1159" style="position:absolute;left:4994;top:3159;width:1050;height:4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Iqnm8YA&#10;AADcAAAADwAAAGRycy9kb3ducmV2LnhtbESPQWvCQBSE70L/w/IKXqRualFK6iolUPASSrUtPT6y&#10;zyRt9m3MPk38925B8DjMzDfMcj24Rp2oC7VnA4/TBBRx4W3NpYHP3dvDM6ggyBYbz2TgTAHWq7vR&#10;ElPre/6g01ZKFSEcUjRQibSp1qGoyGGY+pY4envfOZQou1LbDvsId42eJclCO6w5LlTYUlZR8bc9&#10;OgN7mX/3X+/HQ3v4ySal5PlvNsuNGd8Pry+ghAa5ha/tjTXwNF/A/5l4BPTq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Iqnm8YAAADcAAAADwAAAAAAAAAAAAAAAACYAgAAZHJz&#10;L2Rvd25yZXYueG1sUEsFBgAAAAAEAAQA9QAAAIsDAAAAAA==&#10;">
                  <v:stroke dashstyle="dash"/>
                  <v:textbox>
                    <w:txbxContent>
                      <w:p w:rsidR="00AE7415" w:rsidRDefault="00AE7415">
                        <w:pPr>
                          <w:jc w:val="center"/>
                        </w:pPr>
                        <w:r>
                          <w:rPr>
                            <w:sz w:val="18"/>
                            <w:szCs w:val="18"/>
                          </w:rPr>
                          <w:t>０１桌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104CAF" w:rsidRDefault="00104CAF" w:rsidP="00F276DB"/>
    <w:p w:rsidR="00104CAF" w:rsidRDefault="00104CAF" w:rsidP="00F276DB"/>
    <w:p w:rsidR="00104CAF" w:rsidRDefault="00104CAF" w:rsidP="00F276DB"/>
    <w:p w:rsidR="00104CAF" w:rsidRDefault="00104CAF" w:rsidP="00F276DB"/>
    <w:p w:rsidR="00104CAF" w:rsidRDefault="00104CAF" w:rsidP="00F276DB"/>
    <w:p w:rsidR="00104CAF" w:rsidRDefault="00104CAF" w:rsidP="00F276DB"/>
    <w:p w:rsidR="00104CAF" w:rsidRDefault="00104CAF" w:rsidP="00F276DB"/>
    <w:p w:rsidR="00104CAF" w:rsidRDefault="00104CAF" w:rsidP="00F276DB"/>
    <w:p w:rsidR="00104CAF" w:rsidRDefault="00104CAF" w:rsidP="00F276DB"/>
    <w:p w:rsidR="00104CAF" w:rsidRDefault="00104CAF" w:rsidP="00F276DB"/>
    <w:p w:rsidR="00104CAF" w:rsidRDefault="00104CAF" w:rsidP="00F276DB"/>
    <w:p w:rsidR="00104CAF" w:rsidRDefault="00104CAF" w:rsidP="00F276DB"/>
    <w:p w:rsidR="00104CAF" w:rsidRDefault="00104CAF" w:rsidP="00F276DB"/>
    <w:p w:rsidR="00104CAF" w:rsidRPr="006C663C" w:rsidRDefault="00104CAF" w:rsidP="00F276DB"/>
    <w:p w:rsidR="002A71FB" w:rsidRPr="00C52097" w:rsidRDefault="00C52097" w:rsidP="0058414B">
      <w:pPr>
        <w:pStyle w:val="2"/>
      </w:pPr>
      <w:bookmarkStart w:id="21" w:name="_Toc404440181"/>
      <w:r w:rsidRPr="00C52097">
        <w:lastRenderedPageBreak/>
        <w:t>菜单管理</w:t>
      </w:r>
      <w:bookmarkEnd w:id="21"/>
    </w:p>
    <w:p w:rsidR="0034467A" w:rsidRDefault="00996EF1" w:rsidP="0034467A">
      <w:r>
        <w:t>菜单管理第一层页面是分类页面，展示所有分类</w:t>
      </w:r>
      <w:r>
        <w:rPr>
          <w:rFonts w:hint="eastAsia"/>
        </w:rPr>
        <w:t>。</w:t>
      </w:r>
    </w:p>
    <w:p w:rsidR="0006487A" w:rsidRPr="0034467A" w:rsidRDefault="00F4232F" w:rsidP="0006487A">
      <w:r>
        <w:rPr>
          <w:rFonts w:hint="eastAsia"/>
          <w:noProof/>
        </w:rPr>
        <mc:AlternateContent>
          <mc:Choice Requires="wpg">
            <w:drawing>
              <wp:anchor distT="0" distB="0" distL="85725" distR="85725" simplePos="0" relativeHeight="251668480" behindDoc="0" locked="0" layoutInCell="1" allowOverlap="1" wp14:anchorId="6C241798" wp14:editId="3FAA202C">
                <wp:simplePos x="0" y="0"/>
                <wp:positionH relativeFrom="column">
                  <wp:posOffset>152400</wp:posOffset>
                </wp:positionH>
                <wp:positionV relativeFrom="paragraph">
                  <wp:posOffset>6985</wp:posOffset>
                </wp:positionV>
                <wp:extent cx="5334000" cy="3200400"/>
                <wp:effectExtent l="0" t="0" r="19050" b="19050"/>
                <wp:wrapNone/>
                <wp:docPr id="553" name="组合 5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34000" cy="3200400"/>
                          <a:chOff x="2010" y="2688"/>
                          <a:chExt cx="9134" cy="5616"/>
                        </a:xfrm>
                      </wpg:grpSpPr>
                      <wps:wsp>
                        <wps:cNvPr id="554" name="Rectangle 359"/>
                        <wps:cNvSpPr>
                          <a:spLocks noChangeArrowheads="1"/>
                        </wps:cNvSpPr>
                        <wps:spPr bwMode="auto">
                          <a:xfrm>
                            <a:off x="2010" y="2688"/>
                            <a:ext cx="9134" cy="561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5" name="Rectangle 360"/>
                        <wps:cNvSpPr>
                          <a:spLocks noChangeArrowheads="1"/>
                        </wps:cNvSpPr>
                        <wps:spPr bwMode="auto">
                          <a:xfrm>
                            <a:off x="3585" y="4248"/>
                            <a:ext cx="7035" cy="3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6" name="Rectangle 361"/>
                        <wps:cNvSpPr>
                          <a:spLocks noChangeArrowheads="1"/>
                        </wps:cNvSpPr>
                        <wps:spPr bwMode="auto">
                          <a:xfrm>
                            <a:off x="2219" y="2844"/>
                            <a:ext cx="8715" cy="6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>
                              <w:pPr>
                                <w:jc w:val="center"/>
                              </w:pPr>
                              <w:r>
                                <w:t>XXX</w:t>
                              </w:r>
                              <w:r>
                                <w:t>订餐系统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7" name="Rectangle 362"/>
                        <wps:cNvSpPr>
                          <a:spLocks noChangeArrowheads="1"/>
                        </wps:cNvSpPr>
                        <wps:spPr bwMode="auto">
                          <a:xfrm>
                            <a:off x="2219" y="3623"/>
                            <a:ext cx="1260" cy="7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>
                              <w:r>
                                <w:t>订单管理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8" name="Rectangle 363"/>
                        <wps:cNvSpPr>
                          <a:spLocks noChangeArrowheads="1"/>
                        </wps:cNvSpPr>
                        <wps:spPr bwMode="auto">
                          <a:xfrm>
                            <a:off x="2219" y="4559"/>
                            <a:ext cx="1260" cy="780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>
                              <w:r>
                                <w:t>菜单管理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9" name="Rectangle 364"/>
                        <wps:cNvSpPr>
                          <a:spLocks noChangeArrowheads="1"/>
                        </wps:cNvSpPr>
                        <wps:spPr bwMode="auto">
                          <a:xfrm>
                            <a:off x="2219" y="5494"/>
                            <a:ext cx="1260" cy="7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>
                              <w:r>
                                <w:t>流水管理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0" name="Rectangle 365"/>
                        <wps:cNvSpPr>
                          <a:spLocks noChangeArrowheads="1"/>
                        </wps:cNvSpPr>
                        <wps:spPr bwMode="auto">
                          <a:xfrm>
                            <a:off x="2219" y="6431"/>
                            <a:ext cx="1260" cy="7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>
                              <w:r>
                                <w:t>会员管理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1" name="Rectangle 366"/>
                        <wps:cNvSpPr>
                          <a:spLocks noChangeArrowheads="1"/>
                        </wps:cNvSpPr>
                        <wps:spPr bwMode="auto">
                          <a:xfrm>
                            <a:off x="2219" y="7368"/>
                            <a:ext cx="1260" cy="7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>
                              <w:r>
                                <w:t>权限管理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2" name="Rectangle 367"/>
                        <wps:cNvSpPr>
                          <a:spLocks noChangeArrowheads="1"/>
                        </wps:cNvSpPr>
                        <wps:spPr bwMode="auto">
                          <a:xfrm>
                            <a:off x="3644" y="3627"/>
                            <a:ext cx="1263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>
                              <w:r>
                                <w:rPr>
                                  <w:sz w:val="18"/>
                                  <w:szCs w:val="18"/>
                                </w:rPr>
                                <w:t>分类页面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3" name="Rectangle 368"/>
                        <wps:cNvSpPr>
                          <a:spLocks noChangeArrowheads="1"/>
                        </wps:cNvSpPr>
                        <wps:spPr bwMode="auto">
                          <a:xfrm>
                            <a:off x="10829" y="3627"/>
                            <a:ext cx="210" cy="45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4" name="Rectangle 369"/>
                        <wps:cNvSpPr>
                          <a:spLocks noChangeArrowheads="1"/>
                        </wps:cNvSpPr>
                        <wps:spPr bwMode="auto">
                          <a:xfrm>
                            <a:off x="10829" y="4249"/>
                            <a:ext cx="210" cy="780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5" name="Oval 370"/>
                        <wps:cNvSpPr>
                          <a:spLocks noChangeArrowheads="1"/>
                        </wps:cNvSpPr>
                        <wps:spPr bwMode="auto">
                          <a:xfrm>
                            <a:off x="3959" y="4562"/>
                            <a:ext cx="1260" cy="124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>
                              <w:pPr>
                                <w:spacing w:line="160" w:lineRule="atLeast"/>
                                <w:jc w:val="center"/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分类１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6" name="Oval 371"/>
                        <wps:cNvSpPr>
                          <a:spLocks noChangeArrowheads="1"/>
                        </wps:cNvSpPr>
                        <wps:spPr bwMode="auto">
                          <a:xfrm>
                            <a:off x="5639" y="4563"/>
                            <a:ext cx="1260" cy="124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 w:rsidP="00F4232F">
                              <w:pPr>
                                <w:jc w:val="center"/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分类２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7" name="Oval 372"/>
                        <wps:cNvSpPr>
                          <a:spLocks noChangeArrowheads="1"/>
                        </wps:cNvSpPr>
                        <wps:spPr bwMode="auto">
                          <a:xfrm>
                            <a:off x="7319" y="4563"/>
                            <a:ext cx="1260" cy="124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 w:rsidP="00F4232F">
                              <w:pPr>
                                <w:jc w:val="center"/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分类３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8" name="Oval 373"/>
                        <wps:cNvSpPr>
                          <a:spLocks noChangeArrowheads="1"/>
                        </wps:cNvSpPr>
                        <wps:spPr bwMode="auto">
                          <a:xfrm>
                            <a:off x="8999" y="4563"/>
                            <a:ext cx="1260" cy="124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 w:rsidP="00F4232F">
                              <w:pPr>
                                <w:jc w:val="center"/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分类４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9" name="Oval 374"/>
                        <wps:cNvSpPr>
                          <a:spLocks noChangeArrowheads="1"/>
                        </wps:cNvSpPr>
                        <wps:spPr bwMode="auto">
                          <a:xfrm>
                            <a:off x="3959" y="6123"/>
                            <a:ext cx="1260" cy="124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>
                              <w:pPr>
                                <w:spacing w:line="160" w:lineRule="atLeast"/>
                                <w:jc w:val="center"/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分类５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0" name="Oval 375"/>
                        <wps:cNvSpPr>
                          <a:spLocks noChangeArrowheads="1"/>
                        </wps:cNvSpPr>
                        <wps:spPr bwMode="auto">
                          <a:xfrm>
                            <a:off x="5639" y="6122"/>
                            <a:ext cx="1260" cy="124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>
                              <w:pPr>
                                <w:spacing w:line="160" w:lineRule="atLeast"/>
                                <w:jc w:val="center"/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分类６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1" name="Oval 376"/>
                        <wps:cNvSpPr>
                          <a:spLocks noChangeArrowheads="1"/>
                        </wps:cNvSpPr>
                        <wps:spPr bwMode="auto">
                          <a:xfrm>
                            <a:off x="7319" y="6122"/>
                            <a:ext cx="1260" cy="124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>
                              <w:pPr>
                                <w:spacing w:line="160" w:lineRule="atLeast"/>
                                <w:jc w:val="center"/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分类７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2" name="Oval 377"/>
                        <wps:cNvSpPr>
                          <a:spLocks noChangeArrowheads="1"/>
                        </wps:cNvSpPr>
                        <wps:spPr bwMode="auto">
                          <a:xfrm>
                            <a:off x="8999" y="6122"/>
                            <a:ext cx="1260" cy="124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>
                              <w:pPr>
                                <w:spacing w:line="160" w:lineRule="atLeast"/>
                                <w:jc w:val="center"/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分类８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3" name="Rectangle 378"/>
                        <wps:cNvSpPr>
                          <a:spLocks noChangeArrowheads="1"/>
                        </wps:cNvSpPr>
                        <wps:spPr bwMode="auto">
                          <a:xfrm>
                            <a:off x="9161" y="3623"/>
                            <a:ext cx="1249" cy="46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>
                              <w:r>
                                <w:rPr>
                                  <w:sz w:val="18"/>
                                  <w:szCs w:val="18"/>
                                </w:rPr>
                                <w:t>新增分类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553" o:spid="_x0000_s1160" style="position:absolute;margin-left:12pt;margin-top:.55pt;width:420pt;height:252pt;z-index:251668480;mso-wrap-distance-left:6.75pt;mso-wrap-distance-right:6.75pt" coordorigin="2010,2688" coordsize="9134,5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">
                <v:rect id="Rectangle 359" o:spid="_x0000_s1161" style="position:absolute;left:2010;top:2688;width:9134;height:56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j6lcYA&#10;AADcAAAADwAAAGRycy9kb3ducmV2LnhtbESPzW7CMBCE75V4B2srcStOw48gxUSoVVB7hHDhtsTb&#10;JG28jmJD0j59XQmJ42hmvtGs08E04kqdqy0reJ5EIIgLq2suFRzz7GkJwnlkjY1lUvBDDtLN6GGN&#10;ibY97+l68KUIEHYJKqi8bxMpXVGRQTexLXHwPm1n0AfZlVJ32Ae4aWQcRQtpsOawUGFLrxUV34eL&#10;UXCu4yP+7vNdZFbZ1H8M+dfl9KbU+HHYvoDwNPh7+NZ+1wrm8xn8nwlHQG7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aj6lcYAAADcAAAADwAAAAAAAAAAAAAAAACYAgAAZHJz&#10;L2Rvd25yZXYueG1sUEsFBgAAAAAEAAQA9QAAAIsDAAAAAA==&#10;"/>
                <v:rect id="Rectangle 360" o:spid="_x0000_s1162" style="position:absolute;left:3585;top:4248;width:7035;height:3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RfDsUA&#10;AADcAAAADwAAAGRycy9kb3ducmV2LnhtbESPT2vCQBTE74V+h+UVems2KhGbukqpWOoxfy69vWZf&#10;k9Ts25BdNfXTu4LgcZiZ3zDL9Wg6caTBtZYVTKIYBHFldcu1grLYvixAOI+ssbNMCv7JwXr1+LDE&#10;VNsTZ3TMfS0ChF2KChrv+1RKVzVk0EW2Jw7erx0M+iCHWuoBTwFuOjmN47k02HJYaLCnj4aqfX4w&#10;Cn7aaYnnrPiMzet25ndj8Xf43ij1/DS+v4HwNPp7+Nb+0gqSJIHrmXAE5Oo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5F8OxQAAANwAAAAPAAAAAAAAAAAAAAAAAJgCAABkcnMv&#10;ZG93bnJldi54bWxQSwUGAAAAAAQABAD1AAAAigMAAAAA&#10;"/>
                <v:rect id="Rectangle 361" o:spid="_x0000_s1163" style="position:absolute;left:2219;top:2844;width:8715;height:6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bBecQA&#10;AADcAAAADwAAAGRycy9kb3ducmV2LnhtbESPQYvCMBSE7wv+h/AWvK3pKopWo4iiuEdtL96ezbPt&#10;bvNSmqjVX78RBI/DzHzDzBatqcSVGldaVvDdi0AQZ1aXnCtIk83XGITzyBory6TgTg4W887HDGNt&#10;b7yn68HnIkDYxaig8L6OpXRZQQZdz9bEwTvbxqAPssmlbvAW4KaS/SgaSYMlh4UCa1oVlP0dLkbB&#10;qeyn+Ngn28hMNgP/0ya/l+Naqe5nu5yC8NT6d/jV3mkFw+EInmfCEZDz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42wXnEAAAA3AAAAA8AAAAAAAAAAAAAAAAAmAIAAGRycy9k&#10;b3ducmV2LnhtbFBLBQYAAAAABAAEAPUAAACJAwAAAAA=&#10;">
                  <v:textbox>
                    <w:txbxContent>
                      <w:p w:rsidR="00AE7415" w:rsidRDefault="00AE7415">
                        <w:pPr>
                          <w:jc w:val="center"/>
                        </w:pPr>
                        <w:r>
                          <w:t>XXX</w:t>
                        </w:r>
                        <w:r>
                          <w:t>订餐系统</w:t>
                        </w:r>
                      </w:p>
                    </w:txbxContent>
                  </v:textbox>
                </v:rect>
                <v:rect id="Rectangle 362" o:spid="_x0000_s1164" style="position:absolute;left:2219;top:3623;width:1260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pk4sQA&#10;AADcAAAADwAAAGRycy9kb3ducmV2LnhtbESPQYvCMBSE74L/ITxhb5rqou5Wo4jioketl729bZ5t&#10;tXkpTdSuv94IgsdhZr5hpvPGlOJKtSssK+j3IhDEqdUFZwoOybr7BcJ5ZI2lZVLwTw7ms3ZrirG2&#10;N97Rde8zESDsYlSQe1/FUro0J4OuZyvi4B1tbdAHWWdS13gLcFPKQRSNpMGCw0KOFS1zSs/7i1Hw&#10;VwwOeN8lP5H5Xn/6bZOcLr8rpT46zWICwlPj3+FXe6MVDIdjeJ4JR0DO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F6ZOLEAAAA3AAAAA8AAAAAAAAAAAAAAAAAmAIAAGRycy9k&#10;b3ducmV2LnhtbFBLBQYAAAAABAAEAPUAAACJAwAAAAA=&#10;">
                  <v:textbox>
                    <w:txbxContent>
                      <w:p w:rsidR="00AE7415" w:rsidRDefault="00AE7415">
                        <w:r>
                          <w:t>订单管理</w:t>
                        </w:r>
                      </w:p>
                    </w:txbxContent>
                  </v:textbox>
                </v:rect>
                <v:rect id="Rectangle 363" o:spid="_x0000_s1165" style="position:absolute;left:2219;top:4559;width:1260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hJNMQA&#10;AADcAAAADwAAAGRycy9kb3ducmV2LnhtbERPTWvCQBC9F/wPywheSt1oiYbUTbClhR70oAba45Ad&#10;k2B2NmS3Mf777kHw+Hjfm3w0rRiod41lBYt5BIK4tLrhSkFx+npJQDiPrLG1TApu5CDPJk8bTLW9&#10;8oGGo69ECGGXooLa+y6V0pU1GXRz2xEH7mx7gz7AvpK6x2sIN61cRtFKGmw4NNTY0UdN5eX4ZxTI&#10;fZG83s7799/PeN3sLjQ8Rz+DUrPpuH0D4Wn0D/Hd/a0VxHFYG86EIyCz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RYSTTEAAAA3AAAAA8AAAAAAAAAAAAAAAAAmAIAAGRycy9k&#10;b3ducmV2LnhtbFBLBQYAAAAABAAEAPUAAACJAwAAAAA=&#10;" fillcolor="gray">
                  <v:textbox>
                    <w:txbxContent>
                      <w:p w:rsidR="00AE7415" w:rsidRDefault="00AE7415">
                        <w:r>
                          <w:t>菜单管理</w:t>
                        </w:r>
                      </w:p>
                    </w:txbxContent>
                  </v:textbox>
                </v:rect>
                <v:rect id="Rectangle 364" o:spid="_x0000_s1166" style="position:absolute;left:2219;top:5494;width:1260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6lVC8QA&#10;AADcAAAADwAAAGRycy9kb3ducmV2LnhtbESPQYvCMBSE7wv+h/CEva3pKspajSKKix61vezt2Tzb&#10;us1LaaJWf70RBI/DzHzDTOetqcSFGldaVvDdi0AQZ1aXnCtIk/XXDwjnkTVWlknBjRzMZ52PKcba&#10;XnlHl73PRYCwi1FB4X0dS+myggy6nq2Jg3e0jUEfZJNL3eA1wE0l+1E0kgZLDgsF1rQsKPvfn42C&#10;Q9lP8b5LfiMzXg/8tk1O57+VUp/ddjEB4an17/CrvdEKhsMxPM+EIy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+pVQvEAAAA3AAAAA8AAAAAAAAAAAAAAAAAmAIAAGRycy9k&#10;b3ducmV2LnhtbFBLBQYAAAAABAAEAPUAAACJAwAAAAA=&#10;">
                  <v:textbox>
                    <w:txbxContent>
                      <w:p w:rsidR="00AE7415" w:rsidRDefault="00AE7415">
                        <w:r>
                          <w:t>流水管理</w:t>
                        </w:r>
                      </w:p>
                    </w:txbxContent>
                  </v:textbox>
                </v:rect>
                <v:rect id="Rectangle 365" o:spid="_x0000_s1167" style="position:absolute;left:2219;top:6431;width:1260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82K8IA&#10;AADcAAAADwAAAGRycy9kb3ducmV2LnhtbERPPW/CMBDdK/EfrEPqVhyoQG2IgxAoFR0hLN2u8ZGk&#10;jc+R7UDaX18PlRif3ne2GU0nruR8a1nBfJaAIK6sbrlWcC6LpxcQPiBr7CyTgh/ysMknDxmm2t74&#10;SNdTqEUMYZ+igiaEPpXSVw0Z9DPbE0fuYp3BEKGrpXZ4i+Gmk4skWUmDLceGBnvaNVR9nwaj4LNd&#10;nPH3WL4l5rV4Du9j+TV87JV6nI7bNYhAY7iL/90HrWC5ivPjmXgEZP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/zYrwgAAANwAAAAPAAAAAAAAAAAAAAAAAJgCAABkcnMvZG93&#10;bnJldi54bWxQSwUGAAAAAAQABAD1AAAAhwMAAAAA&#10;">
                  <v:textbox>
                    <w:txbxContent>
                      <w:p w:rsidR="00AE7415" w:rsidRDefault="00AE7415">
                        <w:r>
                          <w:t>会员管理</w:t>
                        </w:r>
                      </w:p>
                    </w:txbxContent>
                  </v:textbox>
                </v:rect>
                <v:rect id="Rectangle 366" o:spid="_x0000_s1168" style="position:absolute;left:2219;top:7368;width:1260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7OTsMUA&#10;AADcAAAADwAAAGRycy9kb3ducmV2LnhtbESPQWvCQBSE7wX/w/KE3pqNSqXGrCKKxR41Xnp7Zp9J&#10;2uzbkF2T2F/fLRQ8DjPzDZOuB1OLjlpXWVYwiWIQxLnVFRcKztn+5Q2E88gaa8uk4E4O1qvRU4qJ&#10;tj0fqTv5QgQIuwQVlN43iZQuL8mgi2xDHLyrbQ36INtC6hb7ADe1nMbxXBqsOCyU2NC2pPz7dDMK&#10;LtX0jD/H7D02i/3MfwzZ1+1zp9TzeNgsQXga/CP83z5oBa/zCfydCUd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s5OwxQAAANwAAAAPAAAAAAAAAAAAAAAAAJgCAABkcnMv&#10;ZG93bnJldi54bWxQSwUGAAAAAAQABAD1AAAAigMAAAAA&#10;">
                  <v:textbox>
                    <w:txbxContent>
                      <w:p w:rsidR="00AE7415" w:rsidRDefault="00AE7415">
                        <w:r>
                          <w:t>权限管理</w:t>
                        </w:r>
                      </w:p>
                    </w:txbxContent>
                  </v:textbox>
                </v:rect>
                <v:rect id="Rectangle 367" o:spid="_x0000_s1169" style="position:absolute;left:3644;top:3627;width:1263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5ap3cYA&#10;AADcAAAADwAAAGRycy9kb3ducmV2LnhtbESPX0vDQBDE3wW/w7GCL9JeDLRI2muRgOBLEOsf+rjk&#10;tklqbi/JbZr47T1B8HGYmd8w2/3sWnWhITSeDdwvE1DEpbcNVwbe354WD6CCIFtsPZOBbwqw311f&#10;bTGzfuJXuhykUhHCIUMDtUiXaR3KmhyGpe+Io3fyg0OJcqi0HXCKcNfqNEnW2mHDcaHGjvKayq/D&#10;6AycZPU5fbyMfdcf87tKiuKcp4Uxtzfz4waU0Cz/4b/2szWwWqfweyYeAb37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5ap3cYAAADcAAAADwAAAAAAAAAAAAAAAACYAgAAZHJz&#10;L2Rvd25yZXYueG1sUEsFBgAAAAAEAAQA9QAAAIsDAAAAAA==&#10;">
                  <v:stroke dashstyle="dash"/>
                  <v:textbox>
                    <w:txbxContent>
                      <w:p w:rsidR="00AE7415" w:rsidRDefault="00AE7415">
                        <w:r>
                          <w:rPr>
                            <w:sz w:val="18"/>
                            <w:szCs w:val="18"/>
                          </w:rPr>
                          <w:t>分类页面</w:t>
                        </w:r>
                      </w:p>
                    </w:txbxContent>
                  </v:textbox>
                </v:rect>
                <v:rect id="Rectangle 368" o:spid="_x0000_s1170" style="position:absolute;left:10829;top:3627;width:210;height:4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2oXMQA&#10;AADcAAAADwAAAGRycy9kb3ducmV2LnhtbESPQYvCMBSE74L/ITzBm6Yqits1iiiKe9T24u1t87at&#10;Ni+liVr99ZuFBY/DzHzDLFatqcSdGldaVjAaRiCIM6tLzhWkyW4wB+E8ssbKMil4koPVsttZYKzt&#10;g490P/lcBAi7GBUU3texlC4ryKAb2po4eD+2MeiDbHKpG3wEuKnkOIpm0mDJYaHAmjYFZdfTzSj4&#10;Lscpvo7JPjIfu4n/apPL7bxVqt9r158gPLX+Hf5vH7SC6WwCf2fCEZD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AtqFzEAAAA3AAAAA8AAAAAAAAAAAAAAAAAmAIAAGRycy9k&#10;b3ducmV2LnhtbFBLBQYAAAAABAAEAPUAAACJAwAAAAA=&#10;"/>
                <v:rect id="Rectangle 369" o:spid="_x0000_s1171" style="position:absolute;left:10829;top:4249;width:210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mJjMYA&#10;AADcAAAADwAAAGRycy9kb3ducmV2LnhtbESPS4vCQBCE74L/YWjBi+hEd30QHWVXVvCwHnyAHptM&#10;mwQzPSEzxvjvHWFhj0VVfUUtVo0pRE2Vyy0rGA4iEMSJ1TmnCk7HTX8GwnlkjYVlUvAkB6tlu7XA&#10;WNsH76k++FQECLsYFWTel7GULsnIoBvYkjh4V1sZ9EFWqdQVPgLcFHIURRNpMOewkGFJ64yS2+Fu&#10;FMjdafbxvO6+Lz/jaf57o7oXnWulup3maw7CU+P/w3/trVYwnnzC+0w4AnL5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3mJjMYAAADcAAAADwAAAAAAAAAAAAAAAACYAgAAZHJz&#10;L2Rvd25yZXYueG1sUEsFBgAAAAAEAAQA9QAAAIsDAAAAAA==&#10;" fillcolor="gray"/>
                <v:oval id="Oval 370" o:spid="_x0000_s1172" style="position:absolute;left:3959;top:4562;width:1260;height:1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4aDz8QA&#10;AADcAAAADwAAAGRycy9kb3ducmV2LnhtbESPwWrDMBBE74H+g9hCb7GcGpviRgmhoZAccqjb3hdr&#10;Y5tYK2NtHffvq0Cgx2Fm3jDr7ex6NdEYOs8GVkkKirj2tuPGwNfn+/IFVBBki71nMvBLAbabh8Ua&#10;S+uv/EFTJY2KEA4lGmhFhlLrULfkMCR+II7e2Y8OJcqx0XbEa4S7Xj+naaEddhwXWhzoraX6Uv04&#10;A/tmVxWTziTPzvuD5Jfv0zFbGfP0OO9eQQnN8h++tw/WQF7kcDsTj4De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eGg8/EAAAA3AAAAA8AAAAAAAAAAAAAAAAAmAIAAGRycy9k&#10;b3ducmV2LnhtbFBLBQYAAAAABAAEAPUAAACJAwAAAAA=&#10;">
                  <v:textbox>
                    <w:txbxContent>
                      <w:p w:rsidR="00AE7415" w:rsidRDefault="00AE7415">
                        <w:pPr>
                          <w:spacing w:line="160" w:lineRule="atLeast"/>
                          <w:jc w:val="center"/>
                        </w:pPr>
                        <w:r>
                          <w:rPr>
                            <w:sz w:val="20"/>
                            <w:szCs w:val="20"/>
                          </w:rPr>
                          <w:t>分类１</w:t>
                        </w:r>
                      </w:p>
                    </w:txbxContent>
                  </v:textbox>
                </v:oval>
                <v:oval id="Oval 371" o:spid="_x0000_s1173" style="position:absolute;left:5639;top:4563;width:1260;height:12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1QduMQA&#10;AADcAAAADwAAAGRycy9kb3ducmV2LnhtbESPwWrDMBBE74H+g9hCb7GcGpviRgmhoZAccqjb3hdr&#10;Y5tYK2NtHffvq0Cgx2Fm3jDr7ex6NdEYOs8GVkkKirj2tuPGwNfn+/IFVBBki71nMvBLAbabh8Ua&#10;S+uv/EFTJY2KEA4lGmhFhlLrULfkMCR+II7e2Y8OJcqx0XbEa4S7Xj+naaEddhwXWhzoraX6Uv04&#10;A/tmVxWTziTPzvuD5Jfv0zFbGfP0OO9eQQnN8h++tw/WQF4UcDsTj4De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dUHbjEAAAA3AAAAA8AAAAAAAAAAAAAAAAAmAIAAGRycy9k&#10;b3ducmV2LnhtbFBLBQYAAAAABAAEAPUAAACJAwAAAAA=&#10;">
                  <v:textbox>
                    <w:txbxContent>
                      <w:p w:rsidR="00AE7415" w:rsidRDefault="00AE7415" w:rsidP="00F4232F">
                        <w:pPr>
                          <w:jc w:val="center"/>
                        </w:pPr>
                        <w:r>
                          <w:rPr>
                            <w:sz w:val="20"/>
                            <w:szCs w:val="20"/>
                          </w:rPr>
                          <w:t>分类２</w:t>
                        </w:r>
                      </w:p>
                    </w:txbxContent>
                  </v:textbox>
                </v:oval>
                <v:oval id="Oval 372" o:spid="_x0000_s1174" style="position:absolute;left:7319;top:4563;width:1260;height:12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i4I8QA&#10;AADcAAAADwAAAGRycy9kb3ducmV2LnhtbESPQWvCQBSE74X+h+UJ3urGhsQSXUUqgj300Gjvj+wz&#10;CWbfhuxrTP99t1DocZiZb5jNbnKdGmkIrWcDy0UCirjytuXawOV8fHoBFQTZYueZDHxTgN328WGD&#10;hfV3/qCxlFpFCIcCDTQifaF1qBpyGBa+J47e1Q8OJcqh1nbAe4S7Tj8nSa4dthwXGuzptaHqVn45&#10;A4d6X+ajTiVLr4eTZLfP97d0acx8Nu3XoIQm+Q//tU/WQJav4PdMPAJ6+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gYuCPEAAAA3AAAAA8AAAAAAAAAAAAAAAAAmAIAAGRycy9k&#10;b3ducmV2LnhtbFBLBQYAAAAABAAEAPUAAACJAwAAAAA=&#10;">
                  <v:textbox>
                    <w:txbxContent>
                      <w:p w:rsidR="00AE7415" w:rsidRDefault="00AE7415" w:rsidP="00F4232F">
                        <w:pPr>
                          <w:jc w:val="center"/>
                        </w:pPr>
                        <w:r>
                          <w:rPr>
                            <w:sz w:val="20"/>
                            <w:szCs w:val="20"/>
                          </w:rPr>
                          <w:t>分类３</w:t>
                        </w:r>
                      </w:p>
                    </w:txbxContent>
                  </v:textbox>
                </v:oval>
                <v:oval id="Oval 373" o:spid="_x0000_s1175" style="position:absolute;left:8999;top:4563;width:1260;height:12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YcsUcEA&#10;AADcAAAADwAAAGRycy9kb3ducmV2LnhtbERPTWvCQBC9C/0PyxR6040NCSV1FakI9uDB2N6H7JgE&#10;s7MhO8b033cPgsfH+15tJtepkYbQejawXCSgiCtvW64N/Jz38w9QQZAtdp7JwB8F2KxfZissrL/z&#10;icZSahVDOBRooBHpC61D1ZDDsPA9ceQufnAoEQ61tgPeY7jr9HuS5Nphy7GhwZ6+Gqqu5c0Z2NXb&#10;Mh91Kll62R0ku/4ev9OlMW+v0/YTlNAkT/HDfbAGsjyujWfiEdD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mHLFHBAAAA3AAAAA8AAAAAAAAAAAAAAAAAmAIAAGRycy9kb3du&#10;cmV2LnhtbFBLBQYAAAAABAAEAPUAAACGAwAAAAA=&#10;">
                  <v:textbox>
                    <w:txbxContent>
                      <w:p w:rsidR="00AE7415" w:rsidRDefault="00AE7415" w:rsidP="00F4232F">
                        <w:pPr>
                          <w:jc w:val="center"/>
                        </w:pPr>
                        <w:r>
                          <w:rPr>
                            <w:sz w:val="20"/>
                            <w:szCs w:val="20"/>
                          </w:rPr>
                          <w:t>分类４</w:t>
                        </w:r>
                      </w:p>
                    </w:txbxContent>
                  </v:textbox>
                </v:oval>
                <v:oval id="Oval 374" o:spid="_x0000_s1176" style="position:absolute;left:3959;top:6123;width:1260;height:1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uJysQA&#10;AADcAAAADwAAAGRycy9kb3ducmV2LnhtbESPQWvCQBSE74X+h+UJ3urGhgQbXUUqgj300Gjvj+wz&#10;CWbfhuxrTP99t1DocZiZb5jNbnKdGmkIrWcDy0UCirjytuXawOV8fFqBCoJssfNMBr4pwG77+LDB&#10;wvo7f9BYSq0ihEOBBhqRvtA6VA05DAvfE0fv6geHEuVQazvgPcJdp5+TJNcOW44LDfb02lB1K7+c&#10;gUO9L/NRp5Kl18NJstvn+1u6NGY+m/ZrUEKT/If/2idrIMtf4PdMPAJ6+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bLicrEAAAA3AAAAA8AAAAAAAAAAAAAAAAAmAIAAGRycy9k&#10;b3ducmV2LnhtbFBLBQYAAAAABAAEAPUAAACJAwAAAAA=&#10;">
                  <v:textbox>
                    <w:txbxContent>
                      <w:p w:rsidR="00AE7415" w:rsidRDefault="00AE7415">
                        <w:pPr>
                          <w:spacing w:line="160" w:lineRule="atLeast"/>
                          <w:jc w:val="center"/>
                        </w:pPr>
                        <w:r>
                          <w:rPr>
                            <w:sz w:val="20"/>
                            <w:szCs w:val="20"/>
                          </w:rPr>
                          <w:t>分类５</w:t>
                        </w:r>
                      </w:p>
                    </w:txbxContent>
                  </v:textbox>
                </v:oval>
                <v:oval id="Oval 375" o:spid="_x0000_s1177" style="position:absolute;left:5639;top:6122;width:1260;height:1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i2isIA&#10;AADcAAAADwAAAGRycy9kb3ducmV2LnhtbERPTWvCQBC9C/0PyxR6040N0ZJmFakU9NBDY3sfsmMS&#10;kp0N2WlM/717KPT4eN/Ffna9mmgMrWcD61UCirjytuXawNflffkCKgiyxd4zGfilAPvdw6LA3Pob&#10;f9JUSq1iCIccDTQiQ651qBpyGFZ+II7c1Y8OJcKx1nbEWwx3vX5Oko122HJsaHCgt4aqrvxxBo71&#10;odxMOpUsvR5PknXfH+d0bczT43x4BSU0y7/4z32yBrJtnB/PxCOgd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KLaKwgAAANwAAAAPAAAAAAAAAAAAAAAAAJgCAABkcnMvZG93&#10;bnJldi54bWxQSwUGAAAAAAQABAD1AAAAhwMAAAAA&#10;">
                  <v:textbox>
                    <w:txbxContent>
                      <w:p w:rsidR="00AE7415" w:rsidRDefault="00AE7415">
                        <w:pPr>
                          <w:spacing w:line="160" w:lineRule="atLeast"/>
                          <w:jc w:val="center"/>
                        </w:pPr>
                        <w:r>
                          <w:rPr>
                            <w:sz w:val="20"/>
                            <w:szCs w:val="20"/>
                          </w:rPr>
                          <w:t>分类６</w:t>
                        </w:r>
                      </w:p>
                    </w:txbxContent>
                  </v:textbox>
                </v:oval>
                <v:oval id="Oval 376" o:spid="_x0000_s1178" style="position:absolute;left:7319;top:6122;width:1260;height:1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QTEcQA&#10;AADcAAAADwAAAGRycy9kb3ducmV2LnhtbESPQWvCQBSE74X+h+UJ3uomDdESXUUqgj300Gjvj+wz&#10;CWbfhuxrTP99t1DocZiZb5jNbnKdGmkIrWcD6SIBRVx523Jt4HI+Pr2ACoJssfNMBr4pwG77+LDB&#10;wvo7f9BYSq0ihEOBBhqRvtA6VA05DAvfE0fv6geHEuVQazvgPcJdp5+TZKkdthwXGuzptaHqVn45&#10;A4d6Xy5HnUmeXQ8nyW+f729Zasx8Nu3XoIQm+Q//tU/WQL5K4fdMPAJ6+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1kExHEAAAA3AAAAA8AAAAAAAAAAAAAAAAAmAIAAGRycy9k&#10;b3ducmV2LnhtbFBLBQYAAAAABAAEAPUAAACJAwAAAAA=&#10;">
                  <v:textbox>
                    <w:txbxContent>
                      <w:p w:rsidR="00AE7415" w:rsidRDefault="00AE7415">
                        <w:pPr>
                          <w:spacing w:line="160" w:lineRule="atLeast"/>
                          <w:jc w:val="center"/>
                        </w:pPr>
                        <w:r>
                          <w:rPr>
                            <w:sz w:val="20"/>
                            <w:szCs w:val="20"/>
                          </w:rPr>
                          <w:t>分类７</w:t>
                        </w:r>
                      </w:p>
                    </w:txbxContent>
                  </v:textbox>
                </v:oval>
                <v:oval id="Oval 377" o:spid="_x0000_s1179" style="position:absolute;left:8999;top:6122;width:1260;height:1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aNZsQA&#10;AADcAAAADwAAAGRycy9kb3ducmV2LnhtbESPQWvCQBSE74X+h+UVvNWNhtiSuooogj300FTvj+wz&#10;CWbfhuwzxn/vFgo9DjPzDbNcj65VA/Wh8WxgNk1AEZfeNlwZOP7sX99BBUG22HomA3cKsF49Py0x&#10;t/7G3zQUUqkI4ZCjgVqky7UOZU0Ow9R3xNE7+96hRNlX2vZ4i3DX6nmSLLTDhuNCjR1tayovxdUZ&#10;2FWbYjHoVLL0vDtIdjl9faYzYyYv4+YDlNAo/+G/9sEayN7m8HsmHgG9e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22jWbEAAAA3AAAAA8AAAAAAAAAAAAAAAAAmAIAAGRycy9k&#10;b3ducmV2LnhtbFBLBQYAAAAABAAEAPUAAACJAwAAAAA=&#10;">
                  <v:textbox>
                    <w:txbxContent>
                      <w:p w:rsidR="00AE7415" w:rsidRDefault="00AE7415">
                        <w:pPr>
                          <w:spacing w:line="160" w:lineRule="atLeast"/>
                          <w:jc w:val="center"/>
                        </w:pPr>
                        <w:r>
                          <w:rPr>
                            <w:sz w:val="20"/>
                            <w:szCs w:val="20"/>
                          </w:rPr>
                          <w:t>分类８</w:t>
                        </w:r>
                      </w:p>
                    </w:txbxContent>
                  </v:textbox>
                </v:oval>
                <v:rect id="Rectangle 378" o:spid="_x0000_s1180" style="position:absolute;left:9161;top:3623;width:1249;height:4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Q+gcQA&#10;AADcAAAADwAAAGRycy9kb3ducmV2LnhtbESPQYvCMBSE74L/ITzBm6Yq6m41iuyi6FHrZW9vm2db&#10;bV5KE7X66zcLgsdhZr5h5svGlOJGtSssKxj0IxDEqdUFZwqOybr3AcJ5ZI2lZVLwIAfLRbs1x1jb&#10;O+/pdvCZCBB2MSrIva9iKV2ak0HXtxVx8E62NuiDrDOpa7wHuCnlMIom0mDBYSHHir5ySi+Hq1Hw&#10;WwyP+Nwnm8h8rkd+1yTn68+3Ut1Os5qB8NT4d/jV3moF4+kI/s+EIyA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X0PoHEAAAA3AAAAA8AAAAAAAAAAAAAAAAAmAIAAGRycy9k&#10;b3ducmV2LnhtbFBLBQYAAAAABAAEAPUAAACJAwAAAAA=&#10;">
                  <v:textbox>
                    <w:txbxContent>
                      <w:p w:rsidR="00AE7415" w:rsidRDefault="00AE7415">
                        <w:r>
                          <w:rPr>
                            <w:sz w:val="18"/>
                            <w:szCs w:val="18"/>
                          </w:rPr>
                          <w:t>新增分类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06487A" w:rsidRDefault="0006487A" w:rsidP="0006487A"/>
    <w:p w:rsidR="0006487A" w:rsidRDefault="0006487A" w:rsidP="0006487A"/>
    <w:p w:rsidR="00C52097" w:rsidRDefault="00C52097" w:rsidP="0006487A"/>
    <w:p w:rsidR="00C52097" w:rsidRDefault="00C52097" w:rsidP="0006487A"/>
    <w:p w:rsidR="00C52097" w:rsidRDefault="00C52097" w:rsidP="0006487A"/>
    <w:p w:rsidR="00C52097" w:rsidRDefault="00C52097" w:rsidP="0006487A"/>
    <w:p w:rsidR="00C52097" w:rsidRDefault="00C52097" w:rsidP="0006487A"/>
    <w:p w:rsidR="00C52097" w:rsidRDefault="00C52097" w:rsidP="0006487A"/>
    <w:p w:rsidR="00C52097" w:rsidRDefault="00C52097" w:rsidP="0006487A"/>
    <w:p w:rsidR="00C52097" w:rsidRDefault="00C52097" w:rsidP="0006487A"/>
    <w:p w:rsidR="00C52097" w:rsidRDefault="00C52097" w:rsidP="0006487A"/>
    <w:p w:rsidR="00AC0CC1" w:rsidRDefault="00AC0CC1" w:rsidP="00AC0CC1">
      <w:pPr>
        <w:ind w:firstLine="420"/>
      </w:pPr>
      <w:r>
        <w:t>新增分类页面：</w:t>
      </w:r>
    </w:p>
    <w:p w:rsidR="00C52097" w:rsidRDefault="00AC0CC1" w:rsidP="0006487A">
      <w:r>
        <w:rPr>
          <w:rFonts w:hint="eastAsia"/>
          <w:noProof/>
        </w:rPr>
        <mc:AlternateContent>
          <mc:Choice Requires="wpg">
            <w:drawing>
              <wp:anchor distT="0" distB="0" distL="85725" distR="85725" simplePos="0" relativeHeight="251669504" behindDoc="0" locked="0" layoutInCell="1" allowOverlap="1" wp14:anchorId="7CA11EDC" wp14:editId="4C29C6D2">
                <wp:simplePos x="0" y="0"/>
                <wp:positionH relativeFrom="column">
                  <wp:posOffset>114300</wp:posOffset>
                </wp:positionH>
                <wp:positionV relativeFrom="paragraph">
                  <wp:posOffset>92075</wp:posOffset>
                </wp:positionV>
                <wp:extent cx="5372100" cy="3246120"/>
                <wp:effectExtent l="0" t="0" r="19050" b="11430"/>
                <wp:wrapNone/>
                <wp:docPr id="574" name="组合 5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72100" cy="3246120"/>
                          <a:chOff x="2010" y="9395"/>
                          <a:chExt cx="9134" cy="5616"/>
                        </a:xfrm>
                      </wpg:grpSpPr>
                      <wps:wsp>
                        <wps:cNvPr id="575" name="Rectangle 380"/>
                        <wps:cNvSpPr>
                          <a:spLocks noChangeArrowheads="1"/>
                        </wps:cNvSpPr>
                        <wps:spPr bwMode="auto">
                          <a:xfrm>
                            <a:off x="2010" y="9395"/>
                            <a:ext cx="9134" cy="561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6" name="Rectangle 381"/>
                        <wps:cNvSpPr>
                          <a:spLocks noChangeArrowheads="1"/>
                        </wps:cNvSpPr>
                        <wps:spPr bwMode="auto">
                          <a:xfrm>
                            <a:off x="2219" y="9552"/>
                            <a:ext cx="8715" cy="6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>
                              <w:pPr>
                                <w:jc w:val="center"/>
                              </w:pPr>
                              <w:r>
                                <w:t>XXX</w:t>
                              </w:r>
                              <w:r>
                                <w:t>订餐系统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7" name="Rectangle 382"/>
                        <wps:cNvSpPr>
                          <a:spLocks noChangeArrowheads="1"/>
                        </wps:cNvSpPr>
                        <wps:spPr bwMode="auto">
                          <a:xfrm>
                            <a:off x="2219" y="10333"/>
                            <a:ext cx="1260" cy="7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>
                              <w:r>
                                <w:t>订单管理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8" name="Rectangle 383"/>
                        <wps:cNvSpPr>
                          <a:spLocks noChangeArrowheads="1"/>
                        </wps:cNvSpPr>
                        <wps:spPr bwMode="auto">
                          <a:xfrm>
                            <a:off x="2219" y="11268"/>
                            <a:ext cx="1260" cy="780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>
                              <w:r>
                                <w:t>菜单管理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9" name="Rectangle 384"/>
                        <wps:cNvSpPr>
                          <a:spLocks noChangeArrowheads="1"/>
                        </wps:cNvSpPr>
                        <wps:spPr bwMode="auto">
                          <a:xfrm>
                            <a:off x="2219" y="12204"/>
                            <a:ext cx="1260" cy="77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>
                              <w:r>
                                <w:t>流水管理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0" name="Rectangle 385"/>
                        <wps:cNvSpPr>
                          <a:spLocks noChangeArrowheads="1"/>
                        </wps:cNvSpPr>
                        <wps:spPr bwMode="auto">
                          <a:xfrm>
                            <a:off x="2219" y="13140"/>
                            <a:ext cx="1260" cy="7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>
                              <w:r>
                                <w:t>会员管理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1" name="Rectangle 386"/>
                        <wps:cNvSpPr>
                          <a:spLocks noChangeArrowheads="1"/>
                        </wps:cNvSpPr>
                        <wps:spPr bwMode="auto">
                          <a:xfrm>
                            <a:off x="2219" y="14077"/>
                            <a:ext cx="1260" cy="7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>
                              <w:r>
                                <w:t>权限管理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2" name="Rectangle 387"/>
                        <wps:cNvSpPr>
                          <a:spLocks noChangeArrowheads="1"/>
                        </wps:cNvSpPr>
                        <wps:spPr bwMode="auto">
                          <a:xfrm>
                            <a:off x="10829" y="10334"/>
                            <a:ext cx="210" cy="45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3" name="Rectangle 388"/>
                        <wps:cNvSpPr>
                          <a:spLocks noChangeArrowheads="1"/>
                        </wps:cNvSpPr>
                        <wps:spPr bwMode="auto">
                          <a:xfrm>
                            <a:off x="10829" y="10959"/>
                            <a:ext cx="210" cy="780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4" name="Rectangle 389"/>
                        <wps:cNvSpPr>
                          <a:spLocks noChangeArrowheads="1"/>
                        </wps:cNvSpPr>
                        <wps:spPr bwMode="auto">
                          <a:xfrm>
                            <a:off x="3584" y="10956"/>
                            <a:ext cx="7036" cy="3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5" name="Rectangle 390"/>
                        <wps:cNvSpPr>
                          <a:spLocks noChangeArrowheads="1"/>
                        </wps:cNvSpPr>
                        <wps:spPr bwMode="auto">
                          <a:xfrm>
                            <a:off x="3899" y="11265"/>
                            <a:ext cx="1366" cy="109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>
                              <w:pPr>
                                <w:jc w:val="center"/>
                              </w:pPr>
                              <w:r>
                                <w:t>图片１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586" name="Group 391"/>
                        <wpg:cNvGrpSpPr>
                          <a:grpSpLocks/>
                        </wpg:cNvGrpSpPr>
                        <wpg:grpSpPr bwMode="auto">
                          <a:xfrm>
                            <a:off x="5580" y="11422"/>
                            <a:ext cx="629" cy="623"/>
                            <a:chOff x="5580" y="11422"/>
                            <a:chExt cx="629" cy="623"/>
                          </a:xfrm>
                        </wpg:grpSpPr>
                        <wps:wsp>
                          <wps:cNvPr id="587" name="Oval 392"/>
                          <wps:cNvSpPr>
                            <a:spLocks noChangeArrowheads="1"/>
                          </wps:cNvSpPr>
                          <wps:spPr bwMode="auto">
                            <a:xfrm>
                              <a:off x="5580" y="11422"/>
                              <a:ext cx="629" cy="623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88" name="Line 393"/>
                          <wps:cNvCnPr/>
                          <wps:spPr bwMode="auto">
                            <a:xfrm>
                              <a:off x="5894" y="11422"/>
                              <a:ext cx="0" cy="623"/>
                            </a:xfrm>
                            <a:prstGeom prst="line">
                              <a:avLst/>
                            </a:prstGeom>
                            <a:noFill/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589" name="Line 394"/>
                          <wps:cNvCnPr/>
                          <wps:spPr bwMode="auto">
                            <a:xfrm>
                              <a:off x="5580" y="11733"/>
                              <a:ext cx="629" cy="0"/>
                            </a:xfrm>
                            <a:prstGeom prst="line">
                              <a:avLst/>
                            </a:prstGeom>
                            <a:noFill/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590" name="Group 395"/>
                        <wpg:cNvGrpSpPr>
                          <a:grpSpLocks/>
                        </wpg:cNvGrpSpPr>
                        <wpg:grpSpPr bwMode="auto">
                          <a:xfrm rot="2754294">
                            <a:off x="4951" y="12050"/>
                            <a:ext cx="226" cy="225"/>
                            <a:chOff x="4950" y="12050"/>
                            <a:chExt cx="226" cy="225"/>
                          </a:xfrm>
                        </wpg:grpSpPr>
                        <wps:wsp>
                          <wps:cNvPr id="591" name="Oval 396"/>
                          <wps:cNvSpPr>
                            <a:spLocks noChangeArrowheads="1"/>
                          </wps:cNvSpPr>
                          <wps:spPr bwMode="auto">
                            <a:xfrm>
                              <a:off x="4950" y="12050"/>
                              <a:ext cx="226" cy="225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92" name="Line 397"/>
                          <wps:cNvCnPr/>
                          <wps:spPr bwMode="auto">
                            <a:xfrm>
                              <a:off x="5063" y="12050"/>
                              <a:ext cx="0" cy="225"/>
                            </a:xfrm>
                            <a:prstGeom prst="line">
                              <a:avLst/>
                            </a:prstGeom>
                            <a:noFill/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593" name="Line 398"/>
                          <wps:cNvCnPr/>
                          <wps:spPr bwMode="auto">
                            <a:xfrm>
                              <a:off x="4950" y="12162"/>
                              <a:ext cx="226" cy="0"/>
                            </a:xfrm>
                            <a:prstGeom prst="line">
                              <a:avLst/>
                            </a:prstGeom>
                            <a:noFill/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594" name="Rectangle 399"/>
                        <wps:cNvSpPr>
                          <a:spLocks noChangeArrowheads="1"/>
                        </wps:cNvSpPr>
                        <wps:spPr bwMode="auto">
                          <a:xfrm>
                            <a:off x="8310" y="14229"/>
                            <a:ext cx="1470" cy="46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>
                              <w:pPr>
                                <w:jc w:val="center"/>
                              </w:pPr>
                              <w:r>
                                <w:t>OK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5" name="AutoShape 400"/>
                        <wps:cNvSpPr>
                          <a:spLocks noChangeArrowheads="1"/>
                        </wps:cNvSpPr>
                        <wps:spPr bwMode="auto">
                          <a:xfrm rot="10800000">
                            <a:off x="3584" y="10337"/>
                            <a:ext cx="945" cy="468"/>
                          </a:xfrm>
                          <a:prstGeom prst="homePlate">
                            <a:avLst>
                              <a:gd name="adj" fmla="val 50481"/>
                            </a:avLst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>
                              <w:r>
                                <w:t>Back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6" name="Rectangle 401"/>
                        <wps:cNvSpPr>
                          <a:spLocks noChangeArrowheads="1"/>
                        </wps:cNvSpPr>
                        <wps:spPr bwMode="auto">
                          <a:xfrm>
                            <a:off x="3899" y="12522"/>
                            <a:ext cx="2940" cy="46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>
                              <w:r>
                                <w:rPr>
                                  <w:sz w:val="18"/>
                                  <w:szCs w:val="18"/>
                                </w:rPr>
                                <w:t>分类名：＿＿＿＿＿＿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7" name="Rectangle 402"/>
                        <wps:cNvSpPr>
                          <a:spLocks noChangeArrowheads="1"/>
                        </wps:cNvSpPr>
                        <wps:spPr bwMode="auto">
                          <a:xfrm>
                            <a:off x="4740" y="10332"/>
                            <a:ext cx="1273" cy="46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>
                              <w:r>
                                <w:rPr>
                                  <w:sz w:val="18"/>
                                  <w:szCs w:val="18"/>
                                </w:rPr>
                                <w:t>新增分类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574" o:spid="_x0000_s1181" style="position:absolute;margin-left:9pt;margin-top:7.25pt;width:423pt;height:255.6pt;z-index:251669504;mso-wrap-distance-left:6.75pt;mso-wrap-distance-right:6.75pt" coordorigin="2010,9395" coordsize="9134,5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">
                <v:rect id="Rectangle 380" o:spid="_x0000_s1182" style="position:absolute;left:2010;top:9395;width:9134;height:56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EDbsQA&#10;AADcAAAADwAAAGRycy9kb3ducmV2LnhtbESPQYvCMBSE74L/ITxhb5rqou5Wo4jioketl729bZ5t&#10;tXkpTdSuv94IgsdhZr5hpvPGlOJKtSssK+j3IhDEqdUFZwoOybr7BcJ5ZI2lZVLwTw7ms3ZrirG2&#10;N97Rde8zESDsYlSQe1/FUro0J4OuZyvi4B1tbdAHWWdS13gLcFPKQRSNpMGCw0KOFS1zSs/7i1Hw&#10;VwwOeN8lP5H5Xn/6bZOcLr8rpT46zWICwlPj3+FXe6MVDMdDeJ4JR0DO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VRA27EAAAA3AAAAA8AAAAAAAAAAAAAAAAAmAIAAGRycy9k&#10;b3ducmV2LnhtbFBLBQYAAAAABAAEAPUAAACJAwAAAAA=&#10;"/>
                <v:rect id="Rectangle 381" o:spid="_x0000_s1183" style="position:absolute;left:2219;top:9552;width:8715;height:6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YOdGcYA&#10;AADcAAAADwAAAGRycy9kb3ducmV2LnhtbESPzW7CMBCE75V4B2srcStOg/hLMRFqFdQeIVy4LfE2&#10;SRuvo9iQtE9fV0LiOJqZbzTrdDCNuFLnassKnicRCOLC6ppLBcc8e1qCcB5ZY2OZFPyQg3Qzelhj&#10;om3Pe7oefCkChF2CCirv20RKV1Rk0E1sSxy8T9sZ9EF2pdQd9gFuGhlH0VwarDksVNjSa0XF9+Fi&#10;FJzr+Ii/+3wXmVU29R9D/nU5vSk1fhy2LyA8Df4evrXftYLZYg7/Z8IRkJ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YOdGcYAAADcAAAADwAAAAAAAAAAAAAAAACYAgAAZHJz&#10;L2Rvd25yZXYueG1sUEsFBgAAAAAEAAQA9QAAAIsDAAAAAA==&#10;">
                  <v:textbox>
                    <w:txbxContent>
                      <w:p w:rsidR="00AE7415" w:rsidRDefault="00AE7415">
                        <w:pPr>
                          <w:jc w:val="center"/>
                        </w:pPr>
                        <w:r>
                          <w:t>XXX</w:t>
                        </w:r>
                        <w:r>
                          <w:t>订餐系统</w:t>
                        </w:r>
                      </w:p>
                    </w:txbxContent>
                  </v:textbox>
                </v:rect>
                <v:rect id="Rectangle 382" o:spid="_x0000_s1184" style="position:absolute;left:2219;top:10333;width:1260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84gsQA&#10;AADcAAAADwAAAGRycy9kb3ducmV2LnhtbESPT4vCMBTE7wt+h/AEb2uq4p/tGkUURY9aL3t72zzb&#10;avNSmqjVT79ZEDwOM/MbZjpvTCluVLvCsoJeNwJBnFpdcKbgmKw/JyCcR9ZYWiYFD3Iwn7U+phhr&#10;e+c93Q4+EwHCLkYFufdVLKVLczLourYiDt7J1gZ9kHUmdY33ADel7EfRSBosOCzkWNEyp/RyuBoF&#10;v0X/iM99sonM13rgd01yvv6slOq0m8U3CE+Nf4df7a1WMByP4f9MOAJy9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rPOILEAAAA3AAAAA8AAAAAAAAAAAAAAAAAmAIAAGRycy9k&#10;b3ducmV2LnhtbFBLBQYAAAAABAAEAPUAAACJAwAAAAA=&#10;">
                  <v:textbox>
                    <w:txbxContent>
                      <w:p w:rsidR="00AE7415" w:rsidRDefault="00AE7415">
                        <w:r>
                          <w:t>订单管理</w:t>
                        </w:r>
                      </w:p>
                    </w:txbxContent>
                  </v:textbox>
                </v:rect>
                <v:rect id="Rectangle 383" o:spid="_x0000_s1185" style="position:absolute;left:2219;top:11268;width:1260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+0VVMIA&#10;AADcAAAADwAAAGRycy9kb3ducmV2LnhtbERPy4rCMBTdC/5DuMJsZJo64ijVKCoKLsaFjjAuL83t&#10;A5ub0sRa/94sBlweznux6kwlWmpcaVnBKIpBEKdWl5wruPzuP2cgnEfWWFkmBU9ysFr2ewtMtH3w&#10;idqzz0UIYZeggsL7OpHSpQUZdJGtiQOX2cagD7DJpW7wEcJNJb/i+FsaLDk0FFjTtqD0dr4bBfJ4&#10;mY2f2XFz3U2m5c+N2mH81yr1MejWcxCeOv8W/7sPWsFkGtaGM+EIyO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7RVUwgAAANwAAAAPAAAAAAAAAAAAAAAAAJgCAABkcnMvZG93&#10;bnJldi54bWxQSwUGAAAAAAQABAD1AAAAhwMAAAAA&#10;" fillcolor="gray">
                  <v:textbox>
                    <w:txbxContent>
                      <w:p w:rsidR="00AE7415" w:rsidRDefault="00AE7415">
                        <w:r>
                          <w:t>菜单管理</w:t>
                        </w:r>
                      </w:p>
                    </w:txbxContent>
                  </v:textbox>
                </v:rect>
                <v:rect id="Rectangle 384" o:spid="_x0000_s1186" style="position:absolute;left:2219;top:12204;width:1260;height:7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wJa8QA&#10;AADcAAAADwAAAGRycy9kb3ducmV2LnhtbESPQYvCMBSE7wv+h/AEb2uqoq5do4ii6FHrZW9vm2db&#10;bV5KE7X66zcLgsdhZr5hpvPGlOJGtSssK+h1IxDEqdUFZwqOyfrzC4TzyBpLy6TgQQ7ms9bHFGNt&#10;77yn28FnIkDYxagg976KpXRpTgZd11bEwTvZ2qAPss6krvEe4KaU/SgaSYMFh4UcK1rmlF4OV6Pg&#10;t+gf8blPNpGZrAd+1yTn689KqU67WXyD8NT4d/jV3moFw/EE/s+EIyB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QcCWvEAAAA3AAAAA8AAAAAAAAAAAAAAAAAmAIAAGRycy9k&#10;b3ducmV2LnhtbFBLBQYAAAAABAAEAPUAAACJAwAAAAA=&#10;">
                  <v:textbox>
                    <w:txbxContent>
                      <w:p w:rsidR="00AE7415" w:rsidRDefault="00AE7415">
                        <w:r>
                          <w:t>流水管理</w:t>
                        </w:r>
                      </w:p>
                    </w:txbxContent>
                  </v:textbox>
                </v:rect>
                <v:rect id="Rectangle 385" o:spid="_x0000_s1187" style="position:absolute;left:2219;top:13140;width:1260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PQ0b8A&#10;AADcAAAADwAAAGRycy9kb3ducmV2LnhtbERPTa/BQBTdv8R/mFyJ3TNFvFCGCCEsqY3d1bna0rnT&#10;dAbl15vFSyxPzvd03phSPKh2hWUFvW4Egji1uuBMwTFZ/45AOI+ssbRMCl7kYD5r/Uwx1vbJe3oc&#10;fCZCCLsYFeTeV7GULs3JoOvaijhwF1sb9AHWmdQ1PkO4KWU/iv6kwYJDQ44VLXNKb4e7UXAu+kd8&#10;75NNZMbrgd81yfV+WinVaTeLCQhPjf+K/91brWA4CvPDmXAE5Ow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w89DRvwAAANwAAAAPAAAAAAAAAAAAAAAAAJgCAABkcnMvZG93bnJl&#10;di54bWxQSwUGAAAAAAQABAD1AAAAhAMAAAAA&#10;">
                  <v:textbox>
                    <w:txbxContent>
                      <w:p w:rsidR="00AE7415" w:rsidRDefault="00AE7415">
                        <w:r>
                          <w:t>会员管理</w:t>
                        </w:r>
                      </w:p>
                    </w:txbxContent>
                  </v:textbox>
                </v:rect>
                <v:rect id="Rectangle 386" o:spid="_x0000_s1188" style="position:absolute;left:2219;top:14077;width:1260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791SsUA&#10;AADcAAAADwAAAGRycy9kb3ducmV2LnhtbESPQWvCQBSE7wX/w/KE3pqNlorGrCIWS3vU5NLbM/tM&#10;0mbfhuyapP31XUHocZiZb5h0O5pG9NS52rKCWRSDIC6srrlUkGeHpyUI55E1NpZJwQ852G4mDykm&#10;2g58pP7kSxEg7BJUUHnfJlK6oiKDLrItcfAutjPog+xKqTscAtw0ch7HC2mw5rBQYUv7iorv09Uo&#10;ONfzHH+P2VtsVodn/zFmX9fPV6Uep+NuDcLT6P/D9/a7VvCynMHtTDgCcvM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v3VKxQAAANwAAAAPAAAAAAAAAAAAAAAAAJgCAABkcnMv&#10;ZG93bnJldi54bWxQSwUGAAAAAAQABAD1AAAAigMAAAAA&#10;">
                  <v:textbox>
                    <w:txbxContent>
                      <w:p w:rsidR="00AE7415" w:rsidRDefault="00AE7415">
                        <w:r>
                          <w:t>权限管理</w:t>
                        </w:r>
                      </w:p>
                    </w:txbxContent>
                  </v:textbox>
                </v:rect>
                <v:rect id="Rectangle 387" o:spid="_x0000_s1189" style="position:absolute;left:10829;top:10334;width:210;height:4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23rPcUA&#10;AADcAAAADwAAAGRycy9kb3ducmV2LnhtbESPQWvCQBSE74X+h+UVeqsbUxQbXaW0pLTHJF56e2af&#10;STT7NmTXmPrru4LgcZiZb5jVZjStGKh3jWUF00kEgri0uuFKwbZIXxYgnEfW2FomBX/kYLN+fFhh&#10;ou2ZMxpyX4kAYZeggtr7LpHSlTUZdBPbEQdvb3uDPsi+krrHc4CbVsZRNJcGGw4LNXb0UVN5zE9G&#10;wa6Jt3jJiq/IvKWv/mcsDqffT6Wen8b3JQhPo7+Hb+1vrWC2iOF6JhwBuf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bes9xQAAANwAAAAPAAAAAAAAAAAAAAAAAJgCAABkcnMv&#10;ZG93bnJldi54bWxQSwUGAAAAAAQABAD1AAAAigMAAAAA&#10;"/>
                <v:rect id="Rectangle 388" o:spid="_x0000_s1190" style="position:absolute;left:10829;top:10959;width:210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z3AsYA&#10;AADcAAAADwAAAGRycy9kb3ducmV2LnhtbESPT4vCMBTE74LfITzBi2iqopZqFHdZYQ/rwT+gx0fz&#10;bIvNS2mytX57s7DgcZiZ3zCrTWtK0VDtCssKxqMIBHFqdcGZgvNpN4xBOI+ssbRMCp7kYLPudlaY&#10;aPvgAzVHn4kAYZeggtz7KpHSpTkZdCNbEQfvZmuDPsg6k7rGR4CbUk6iaC4NFhwWcqzoM6f0fvw1&#10;CuT+HE+ft/3H9Wu2KH7u1AyiS6NUv9dulyA8tf4d/m9/awWzeAp/Z8IRkOs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Jz3AsYAAADcAAAADwAAAAAAAAAAAAAAAACYAgAAZHJz&#10;L2Rvd25yZXYueG1sUEsFBgAAAAAEAAQA9QAAAIsDAAAAAA==&#10;" fillcolor="gray"/>
                <v:rect id="Rectangle 389" o:spid="_x0000_s1191" style="position:absolute;left:3584;top:10956;width:7036;height:3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8jW0sQA&#10;AADcAAAADwAAAGRycy9kb3ducmV2LnhtbESPT4vCMBTE7wt+h/AEb2vqX9yuUURR9Kj1sre3zbOt&#10;Ni+liVr99JsFweMwM79hpvPGlOJGtSssK+h1IxDEqdUFZwqOyfpzAsJ5ZI2lZVLwIAfzWetjirG2&#10;d97T7eAzESDsYlSQe1/FUro0J4Ouayvi4J1sbdAHWWdS13gPcFPKfhSNpcGCw0KOFS1zSi+Hq1Hw&#10;W/SP+Nwnm8h8rQd+1yTn689KqU67WXyD8NT4d/jV3moFo8kQ/s+EIyB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/I1tLEAAAA3AAAAA8AAAAAAAAAAAAAAAAAmAIAAGRycy9k&#10;b3ducmV2LnhtbFBLBQYAAAAABAAEAPUAAACJAwAAAAA=&#10;"/>
                <v:rect id="Rectangle 390" o:spid="_x0000_s1192" style="position:absolute;left:3899;top:11265;width:1366;height:10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RzScUA&#10;AADcAAAADwAAAGRycy9kb3ducmV2LnhtbESPQWvCQBSE7wX/w/IK3ppNlRSNWUVaLPao8eLtmX0m&#10;abNvQ3Y1qb++WxA8DjPzDZOtBtOIK3WutqzgNYpBEBdW11wqOOSblxkI55E1NpZJwS85WC1HTxmm&#10;2va8o+velyJA2KWooPK+TaV0RUUGXWRb4uCdbWfQB9mVUnfYB7hp5CSO36TBmsNChS29V1T87C9G&#10;wameHPC2yz9jM99M/deQf1+OH0qNn4f1AoSnwT/C9/ZWK0hmCfyfCUdAL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hHNJxQAAANwAAAAPAAAAAAAAAAAAAAAAAJgCAABkcnMv&#10;ZG93bnJldi54bWxQSwUGAAAAAAQABAD1AAAAigMAAAAA&#10;">
                  <v:textbox>
                    <w:txbxContent>
                      <w:p w:rsidR="00AE7415" w:rsidRDefault="00AE7415">
                        <w:pPr>
                          <w:jc w:val="center"/>
                        </w:pPr>
                        <w:r>
                          <w:t>图片１</w:t>
                        </w:r>
                      </w:p>
                    </w:txbxContent>
                  </v:textbox>
                </v:rect>
                <v:group id="Group 391" o:spid="_x0000_s1193" style="position:absolute;left:5580;top:11422;width:629;height:623" coordorigin="5580,11422" coordsize="629,6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dPQjwxgAAANwA&#10;AAAPAAAAAAAAAAAAAAAAAKoCAABkcnMvZG93bnJldi54bWxQSwUGAAAAAAQABAD6AAAAnQMAAAAA&#10;">
                  <v:oval id="Oval 392" o:spid="_x0000_s1194" style="position:absolute;left:5580;top:11422;width:629;height:6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Re2cQA&#10;AADcAAAADwAAAGRycy9kb3ducmV2LnhtbESPQWvCQBSE70L/w/IK3nSjIVZSV5GKYA89NNX7I/tM&#10;gtm3IfuM6b/vFgo9DjPzDbPZja5VA/Wh8WxgMU9AEZfeNlwZOH8dZ2tQQZAttp7JwDcF2G2fJhvM&#10;rX/wJw2FVCpCOORooBbpcq1DWZPDMPcdcfSuvncoUfaVtj0+Ity1epkkK+2w4bhQY0dvNZW34u4M&#10;HKp9sRp0Kll6PZwku10+3tOFMdPncf8KSmiU//Bf+2QNZOsX+D0Tj4De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gUXtnEAAAA3AAAAA8AAAAAAAAAAAAAAAAAmAIAAGRycy9k&#10;b3ducmV2LnhtbFBLBQYAAAAABAAEAPUAAACJAwAAAAA=&#10;"/>
                  <v:line id="Line 393" o:spid="_x0000_s1195" style="position:absolute;visibility:visible;mso-wrap-style:square" from="5894,11422" to="5894,120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tOjm8QAAADcAAAADwAAAGRycy9kb3ducmV2LnhtbERPy2rCQBTdF/yH4Qrd1YmVBomOIhZB&#10;uyj1Abq8Zq5JNHMnzEyT9O87i0KXh/OeL3tTi5acrywrGI8SEMS51RUXCk7HzcsUhA/IGmvLpOCH&#10;PCwXg6c5Ztp2vKf2EAoRQ9hnqKAMocmk9HlJBv3INsSRu1lnMEToCqkddjHc1PI1SVJpsOLYUGJD&#10;65Lyx+HbKPicfKXtavex7c+79Jq/76+Xe+eUeh72qxmIQH34F/+5t1rB2zSujW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06ObxAAAANwAAAAPAAAAAAAAAAAA&#10;AAAAAKECAABkcnMvZG93bnJldi54bWxQSwUGAAAAAAQABAD5AAAAkgMAAAAA&#10;"/>
                  <v:line id="Line 394" o:spid="_x0000_s1196" style="position:absolute;visibility:visible;mso-wrap-style:square" from="5580,11733" to="6209,117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Z8GAMcAAADcAAAADwAAAGRycy9kb3ducmV2LnhtbESPQWvCQBSE74X+h+UVvNVNWxo0uoq0&#10;FLQHUSvo8Zl9Jmmzb8PumqT/3i0IPQ4z8w0znfemFi05X1lW8DRMQBDnVldcKNh/fTyOQPiArLG2&#10;TAp+ycN8dn83xUzbjrfU7kIhIoR9hgrKEJpMSp+XZNAPbUMcvbN1BkOUrpDaYRfhppbPSZJKgxXH&#10;hRIbeisp/9ldjIL1yyZtF6vPZX9Ypaf8fXs6fndOqcFDv5iACNSH//CtvdQKXkdj+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xnwYAxwAAANwAAAAPAAAAAAAA&#10;AAAAAAAAAKECAABkcnMvZG93bnJldi54bWxQSwUGAAAAAAQABAD5AAAAlQMAAAAA&#10;"/>
                </v:group>
                <v:group id="Group 395" o:spid="_x0000_s1197" style="position:absolute;left:4951;top:12050;width:226;height:225;rotation:3008424fd" coordorigin="4950,12050" coordsize="226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WE3RawwAAANwAAAAP&#10;AAAAAAAAAAAAAAAAAKoCAABkcnMvZG93bnJldi54bWxQSwUGAAAAAAQABAD6AAAAmgMAAAAA&#10;">
                  <v:oval id="Oval 396" o:spid="_x0000_s1198" style="position:absolute;left:4950;top:12050;width:226;height:2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j168QA&#10;AADcAAAADwAAAGRycy9kb3ducmV2LnhtbESPQWvCQBSE74X+h+UJ3uomDREbXUUqgj300Gjvj+wz&#10;CWbfhuxrTP99t1DocZiZb5jNbnKdGmkIrWcD6SIBRVx523Jt4HI+Pq1ABUG22HkmA98UYLd9fNhg&#10;Yf2dP2gspVYRwqFAA41IX2gdqoYchoXviaN39YNDiXKotR3wHuGu089JstQOW44LDfb02lB1K7+c&#10;gUO9L5ejziTProeT5LfP97csNWY+m/ZrUEKT/If/2idrIH9J4fdMPAJ6+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1o9evEAAAA3AAAAA8AAAAAAAAAAAAAAAAAmAIAAGRycy9k&#10;b3ducmV2LnhtbFBLBQYAAAAABAAEAPUAAACJAwAAAAA=&#10;"/>
                  <v:line id="Line 397" o:spid="_x0000_s1199" style="position:absolute;visibility:visible;mso-wrap-style:square" from="5063,12050" to="5063,122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uICrMcAAADcAAAADwAAAGRycy9kb3ducmV2LnhtbESPQWvCQBSE7wX/w/IKvdVNLQ01uoq0&#10;FLSHolbQ4zP7TGKzb8PuNkn/vSsUPA4z8w0znfemFi05X1lW8DRMQBDnVldcKNh9fzy+gvABWWNt&#10;mRT8kYf5bHA3xUzbjjfUbkMhIoR9hgrKEJpMSp+XZNAPbUMcvZN1BkOUrpDaYRfhppajJEmlwYrj&#10;QokNvZWU/2x/jYKv53XaLlafy36/So/5++Z4OHdOqYf7fjEBEagPt/B/e6kVvIx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64gKsxwAAANwAAAAPAAAAAAAA&#10;AAAAAAAAAKECAABkcnMvZG93bnJldi54bWxQSwUGAAAAAAQABAD5AAAAlQMAAAAA&#10;"/>
                  <v:line id="Line 398" o:spid="_x0000_s1200" style="position:absolute;visibility:visible;mso-wrap-style:square" from="4950,12162" to="5176,121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a6nN8cAAADcAAAADwAAAGRycy9kb3ducmV2LnhtbESPQWvCQBSE7wX/w/IKvdVNKw01uoq0&#10;FLSHolbQ4zP7TGKzb8PuNkn/vSsUPA4z8w0znfemFi05X1lW8DRMQBDnVldcKNh9fzy+gvABWWNt&#10;mRT8kYf5bHA3xUzbjjfUbkMhIoR9hgrKEJpMSp+XZNAPbUMcvZN1BkOUrpDaYRfhppbPSZJKgxXH&#10;hRIbeisp/9n+GgVfo3XaLlafy36/So/5++Z4OHdOqYf7fjEBEagPt/B/e6kVvIx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Vrqc3xwAAANwAAAAPAAAAAAAA&#10;AAAAAAAAAKECAABkcnMvZG93bnJldi54bWxQSwUGAAAAAAQABAD5AAAAlQMAAAAA&#10;"/>
                </v:group>
                <v:rect id="Rectangle 399" o:spid="_x0000_s1201" style="position:absolute;left:8310;top:14229;width:1470;height:4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FAD8QA&#10;AADcAAAADwAAAGRycy9kb3ducmV2LnhtbESPT4vCMBTE7wt+h/AEb2vqX9auUURR9Kj1sre3zbOt&#10;Ni+liVr99JsFweMwM79hpvPGlOJGtSssK+h1IxDEqdUFZwqOyfrzC4TzyBpLy6TgQQ7ms9bHFGNt&#10;77yn28FnIkDYxagg976KpXRpTgZd11bEwTvZ2qAPss6krvEe4KaU/SgaS4MFh4UcK1rmlF4OV6Pg&#10;t+gf8blPNpGZrAd+1yTn689KqU67WXyD8NT4d/jV3moFo8kQ/s+EIyB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oRQA/EAAAA3AAAAA8AAAAAAAAAAAAAAAAAmAIAAGRycy9k&#10;b3ducmV2LnhtbFBLBQYAAAAABAAEAPUAAACJAwAAAAA=&#10;">
                  <v:textbox>
                    <w:txbxContent>
                      <w:p w:rsidR="00AE7415" w:rsidRDefault="00AE7415">
                        <w:pPr>
                          <w:jc w:val="center"/>
                        </w:pPr>
                        <w:r>
                          <w:t>OK</w:t>
                        </w:r>
                      </w:p>
                    </w:txbxContent>
                  </v:textbox>
                </v:rect>
                <v:shape id="AutoShape 400" o:spid="_x0000_s1202" type="#_x0000_t15" style="position:absolute;left:3584;top:10337;width:945;height:468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2+pc8YA&#10;AADcAAAADwAAAGRycy9kb3ducmV2LnhtbESPQWvCQBSE70L/w/IKvemmgkVTV1FBKC0ejDnY22v2&#10;NZuafRuy2xj/vSsIHoeZ+YaZL3tbi45aXzlW8DpKQBAXTldcKsgP2+EUhA/IGmvHpOBCHpaLp8Ec&#10;U+3OvKcuC6WIEPYpKjAhNKmUvjBk0Y9cQxy9X9daDFG2pdQtniPc1nKcJG/SYsVxwWBDG0PFKfu3&#10;CrLv6XpmTpsq73b5z+fq6xi2f06pl+d+9Q4iUB8e4Xv7QyuYzCZwOxOPgFxc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2+pc8YAAADcAAAADwAAAAAAAAAAAAAAAACYAgAAZHJz&#10;L2Rvd25yZXYueG1sUEsFBgAAAAAEAAQA9QAAAIsDAAAAAA==&#10;">
                  <v:textbox>
                    <w:txbxContent>
                      <w:p w:rsidR="00AE7415" w:rsidRDefault="00AE7415">
                        <w:r>
                          <w:t>Back</w:t>
                        </w:r>
                      </w:p>
                    </w:txbxContent>
                  </v:textbox>
                </v:shape>
                <v:rect id="Rectangle 401" o:spid="_x0000_s1203" style="position:absolute;left:3899;top:12522;width:2940;height:4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9748UA&#10;AADcAAAADwAAAGRycy9kb3ducmV2LnhtbESPQWvCQBSE74L/YXlCb2ajRTGpq4jF0h41Xry9Zl+T&#10;1OzbkF2T1F/fLRQ8DjPzDbPeDqYWHbWusqxgFsUgiHOrKy4UnLPDdAXCeWSNtWVS8EMOtpvxaI2p&#10;tj0fqTv5QgQIuxQVlN43qZQuL8mgi2xDHLwv2xr0QbaF1C32AW5qOY/jpTRYcVgosaF9Sfn1dDMK&#10;Pqv5Ge/H7C02yeHZfwzZ9+3yqtTTZNi9gPA0+Ef4v/2uFSySJfydCUdAb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j3vjxQAAANwAAAAPAAAAAAAAAAAAAAAAAJgCAABkcnMv&#10;ZG93bnJldi54bWxQSwUGAAAAAAQABAD1AAAAigMAAAAA&#10;">
                  <v:textbox>
                    <w:txbxContent>
                      <w:p w:rsidR="00AE7415" w:rsidRDefault="00AE7415">
                        <w:r>
                          <w:rPr>
                            <w:sz w:val="18"/>
                            <w:szCs w:val="18"/>
                          </w:rPr>
                          <w:t>分类名：＿＿＿＿＿＿</w:t>
                        </w:r>
                      </w:p>
                    </w:txbxContent>
                  </v:textbox>
                </v:rect>
                <v:rect id="Rectangle 402" o:spid="_x0000_s1204" style="position:absolute;left:4740;top:10332;width:1273;height:4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jR6YscA&#10;AADcAAAADwAAAGRycy9kb3ducmV2LnhtbESPX2vCQBDE34V+h2MLfZF6qaBtU08pgYIvQWr/0Mcl&#10;tyZpc3sxt5r47b2C4OMwM79hFqvBNepIXag9G3iYJKCIC29rLg18frzdP4EKgmyx8UwGThRgtbwZ&#10;LTC1vud3Om6lVBHCIUUDlUibah2KihyGiW+Jo7fznUOJsiu17bCPcNfoaZLMtcOa40KFLWUVFX/b&#10;gzOwk9l3/7U57Nv9TzYuJc9/s2luzN3t8PoCSmiQa/jSXlsDs+dH+D8Tj4Ben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I0emLHAAAA3AAAAA8AAAAAAAAAAAAAAAAAmAIAAGRy&#10;cy9kb3ducmV2LnhtbFBLBQYAAAAABAAEAPUAAACMAwAAAAA=&#10;">
                  <v:stroke dashstyle="dash"/>
                  <v:textbox>
                    <w:txbxContent>
                      <w:p w:rsidR="00AE7415" w:rsidRDefault="00AE7415">
                        <w:r>
                          <w:rPr>
                            <w:sz w:val="18"/>
                            <w:szCs w:val="18"/>
                          </w:rPr>
                          <w:t>新增分类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C52097" w:rsidRDefault="00C52097" w:rsidP="0006487A"/>
    <w:p w:rsidR="00C52097" w:rsidRDefault="00C52097" w:rsidP="0006487A"/>
    <w:p w:rsidR="00C52097" w:rsidRDefault="00C52097" w:rsidP="0006487A"/>
    <w:p w:rsidR="00C52097" w:rsidRDefault="00C52097" w:rsidP="0006487A"/>
    <w:p w:rsidR="00C52097" w:rsidRDefault="00C52097" w:rsidP="0006487A"/>
    <w:p w:rsidR="00C52097" w:rsidRDefault="00C52097" w:rsidP="0006487A"/>
    <w:p w:rsidR="00C52097" w:rsidRDefault="00C52097" w:rsidP="0006487A"/>
    <w:p w:rsidR="00C52097" w:rsidRDefault="00C52097" w:rsidP="0006487A"/>
    <w:p w:rsidR="00C52097" w:rsidRDefault="00C52097" w:rsidP="0006487A"/>
    <w:p w:rsidR="00C52097" w:rsidRDefault="00C52097" w:rsidP="0006487A"/>
    <w:p w:rsidR="00C52097" w:rsidRDefault="00C52097" w:rsidP="0006487A"/>
    <w:p w:rsidR="00C52097" w:rsidRDefault="00C52097" w:rsidP="0006487A"/>
    <w:p w:rsidR="00C52097" w:rsidRDefault="00C52097" w:rsidP="0006487A"/>
    <w:p w:rsidR="00C52097" w:rsidRDefault="002271C7" w:rsidP="0006487A">
      <w:r>
        <w:rPr>
          <w:rFonts w:hint="eastAsia"/>
          <w:noProof/>
        </w:rPr>
        <w:lastRenderedPageBreak/>
        <mc:AlternateContent>
          <mc:Choice Requires="wpg">
            <w:drawing>
              <wp:anchor distT="0" distB="0" distL="85725" distR="85725" simplePos="0" relativeHeight="251670528" behindDoc="0" locked="0" layoutInCell="1" allowOverlap="1" wp14:anchorId="79BD4B84" wp14:editId="6E06F000">
                <wp:simplePos x="0" y="0"/>
                <wp:positionH relativeFrom="column">
                  <wp:posOffset>144780</wp:posOffset>
                </wp:positionH>
                <wp:positionV relativeFrom="paragraph">
                  <wp:posOffset>480060</wp:posOffset>
                </wp:positionV>
                <wp:extent cx="5257800" cy="3069590"/>
                <wp:effectExtent l="0" t="0" r="19050" b="16510"/>
                <wp:wrapNone/>
                <wp:docPr id="598" name="组合 5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57800" cy="3069590"/>
                          <a:chOff x="2011" y="2846"/>
                          <a:chExt cx="9134" cy="5614"/>
                        </a:xfrm>
                      </wpg:grpSpPr>
                      <wpg:grpSp>
                        <wpg:cNvPr id="599" name="Group 404"/>
                        <wpg:cNvGrpSpPr>
                          <a:grpSpLocks/>
                        </wpg:cNvGrpSpPr>
                        <wpg:grpSpPr bwMode="auto">
                          <a:xfrm>
                            <a:off x="2011" y="2846"/>
                            <a:ext cx="9134" cy="5614"/>
                            <a:chOff x="2011" y="2846"/>
                            <a:chExt cx="9134" cy="5614"/>
                          </a:xfrm>
                        </wpg:grpSpPr>
                        <wps:wsp>
                          <wps:cNvPr id="600" name="Rectangle 405"/>
                          <wps:cNvSpPr>
                            <a:spLocks noChangeArrowheads="1"/>
                          </wps:cNvSpPr>
                          <wps:spPr bwMode="auto">
                            <a:xfrm>
                              <a:off x="2011" y="2846"/>
                              <a:ext cx="9134" cy="561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01" name="Rectangle 406"/>
                          <wps:cNvSpPr>
                            <a:spLocks noChangeArrowheads="1"/>
                          </wps:cNvSpPr>
                          <wps:spPr bwMode="auto">
                            <a:xfrm>
                              <a:off x="2220" y="3003"/>
                              <a:ext cx="8715" cy="62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AE7415" w:rsidRDefault="00AE7415">
                                <w:pPr>
                                  <w:jc w:val="center"/>
                                </w:pPr>
                                <w:r>
                                  <w:t>XXX</w:t>
                                </w:r>
                                <w:r>
                                  <w:t>订餐系统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02" name="Rectangle 407"/>
                          <wps:cNvSpPr>
                            <a:spLocks noChangeArrowheads="1"/>
                          </wps:cNvSpPr>
                          <wps:spPr bwMode="auto">
                            <a:xfrm>
                              <a:off x="2220" y="3783"/>
                              <a:ext cx="1260" cy="7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AE7415" w:rsidRDefault="00AE7415">
                                <w:r>
                                  <w:t>订单管理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03" name="Rectangle 408"/>
                          <wps:cNvSpPr>
                            <a:spLocks noChangeArrowheads="1"/>
                          </wps:cNvSpPr>
                          <wps:spPr bwMode="auto">
                            <a:xfrm>
                              <a:off x="2220" y="4718"/>
                              <a:ext cx="1260" cy="780"/>
                            </a:xfrm>
                            <a:prstGeom prst="rect">
                              <a:avLst/>
                            </a:prstGeom>
                            <a:solidFill>
                              <a:srgbClr val="808080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AE7415" w:rsidRDefault="00AE7415">
                                <w:r>
                                  <w:t>菜单管理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04" name="Rectangle 409"/>
                          <wps:cNvSpPr>
                            <a:spLocks noChangeArrowheads="1"/>
                          </wps:cNvSpPr>
                          <wps:spPr bwMode="auto">
                            <a:xfrm>
                              <a:off x="2220" y="5654"/>
                              <a:ext cx="1260" cy="7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AE7415" w:rsidRDefault="00AE7415">
                                <w:r>
                                  <w:t>流水管理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05" name="Rectangle 410"/>
                          <wps:cNvSpPr>
                            <a:spLocks noChangeArrowheads="1"/>
                          </wps:cNvSpPr>
                          <wps:spPr bwMode="auto">
                            <a:xfrm>
                              <a:off x="2220" y="6587"/>
                              <a:ext cx="1260" cy="7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AE7415" w:rsidRDefault="00AE7415">
                                <w:r>
                                  <w:t>会员管理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06" name="Rectangle 411"/>
                          <wps:cNvSpPr>
                            <a:spLocks noChangeArrowheads="1"/>
                          </wps:cNvSpPr>
                          <wps:spPr bwMode="auto">
                            <a:xfrm>
                              <a:off x="2220" y="7525"/>
                              <a:ext cx="1260" cy="7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AE7415" w:rsidRDefault="00AE7415">
                                <w:r>
                                  <w:t>权限管理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07" name="Rectangle 412"/>
                          <wps:cNvSpPr>
                            <a:spLocks noChangeArrowheads="1"/>
                          </wps:cNvSpPr>
                          <wps:spPr bwMode="auto">
                            <a:xfrm>
                              <a:off x="10830" y="3784"/>
                              <a:ext cx="210" cy="452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08" name="Rectangle 413"/>
                          <wps:cNvSpPr>
                            <a:spLocks noChangeArrowheads="1"/>
                          </wps:cNvSpPr>
                          <wps:spPr bwMode="auto">
                            <a:xfrm>
                              <a:off x="10830" y="4409"/>
                              <a:ext cx="210" cy="780"/>
                            </a:xfrm>
                            <a:prstGeom prst="rect">
                              <a:avLst/>
                            </a:prstGeom>
                            <a:solidFill>
                              <a:srgbClr val="808080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609" name="Rectangle 414"/>
                        <wps:cNvSpPr>
                          <a:spLocks noChangeArrowheads="1"/>
                        </wps:cNvSpPr>
                        <wps:spPr bwMode="auto">
                          <a:xfrm>
                            <a:off x="9159" y="3782"/>
                            <a:ext cx="1252" cy="46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>
                              <w:pPr>
                                <w:jc w:val="center"/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新增菜品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0" name="Rectangle 415"/>
                        <wps:cNvSpPr>
                          <a:spLocks noChangeArrowheads="1"/>
                        </wps:cNvSpPr>
                        <wps:spPr bwMode="auto">
                          <a:xfrm>
                            <a:off x="3585" y="4406"/>
                            <a:ext cx="7036" cy="389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611" name="Group 416"/>
                        <wpg:cNvGrpSpPr>
                          <a:grpSpLocks/>
                        </wpg:cNvGrpSpPr>
                        <wpg:grpSpPr bwMode="auto">
                          <a:xfrm>
                            <a:off x="4003" y="5964"/>
                            <a:ext cx="2522" cy="2183"/>
                            <a:chOff x="4003" y="5964"/>
                            <a:chExt cx="2522" cy="2183"/>
                          </a:xfrm>
                        </wpg:grpSpPr>
                        <wps:wsp>
                          <wps:cNvPr id="612" name="Rectangle 417"/>
                          <wps:cNvSpPr>
                            <a:spLocks noChangeArrowheads="1"/>
                          </wps:cNvSpPr>
                          <wps:spPr bwMode="auto">
                            <a:xfrm>
                              <a:off x="4003" y="5964"/>
                              <a:ext cx="2522" cy="155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AE7415" w:rsidRDefault="00AE7415">
                                <w:pPr>
                                  <w:jc w:val="center"/>
                                </w:pPr>
                                <w:r>
                                  <w:t>菜名１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13" name="Rectangle 418"/>
                          <wps:cNvSpPr>
                            <a:spLocks noChangeArrowheads="1"/>
                          </wps:cNvSpPr>
                          <wps:spPr bwMode="auto">
                            <a:xfrm>
                              <a:off x="4108" y="7679"/>
                              <a:ext cx="947" cy="46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AE7415" w:rsidRDefault="00AE7415">
                                <w:pPr>
                                  <w:jc w:val="center"/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修改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14" name="Rectangle 419"/>
                          <wps:cNvSpPr>
                            <a:spLocks noChangeArrowheads="1"/>
                          </wps:cNvSpPr>
                          <wps:spPr bwMode="auto">
                            <a:xfrm>
                              <a:off x="5369" y="7679"/>
                              <a:ext cx="946" cy="46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AE7415" w:rsidRDefault="00AE7415">
                                <w:pPr>
                                  <w:jc w:val="center"/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删除</w:t>
                                </w:r>
                              </w:p>
                              <w:p w:rsidR="00AE7415" w:rsidRDefault="00AE7415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15" name="Group 420"/>
                        <wpg:cNvGrpSpPr>
                          <a:grpSpLocks/>
                        </wpg:cNvGrpSpPr>
                        <wpg:grpSpPr bwMode="auto">
                          <a:xfrm>
                            <a:off x="7259" y="5965"/>
                            <a:ext cx="2521" cy="2183"/>
                            <a:chOff x="7259" y="5965"/>
                            <a:chExt cx="2521" cy="2183"/>
                          </a:xfrm>
                        </wpg:grpSpPr>
                        <wps:wsp>
                          <wps:cNvPr id="616" name="Rectangle 421"/>
                          <wps:cNvSpPr>
                            <a:spLocks noChangeArrowheads="1"/>
                          </wps:cNvSpPr>
                          <wps:spPr bwMode="auto">
                            <a:xfrm>
                              <a:off x="7259" y="5965"/>
                              <a:ext cx="2521" cy="155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AE7415" w:rsidRDefault="00AE7415">
                                <w:pPr>
                                  <w:jc w:val="center"/>
                                </w:pPr>
                                <w:r>
                                  <w:t>菜名２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17" name="Rectangle 422"/>
                          <wps:cNvSpPr>
                            <a:spLocks noChangeArrowheads="1"/>
                          </wps:cNvSpPr>
                          <wps:spPr bwMode="auto">
                            <a:xfrm>
                              <a:off x="7364" y="7680"/>
                              <a:ext cx="946" cy="46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AE7415" w:rsidRDefault="00AE7415">
                                <w:pPr>
                                  <w:jc w:val="center"/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修改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18" name="Rectangle 423"/>
                          <wps:cNvSpPr>
                            <a:spLocks noChangeArrowheads="1"/>
                          </wps:cNvSpPr>
                          <wps:spPr bwMode="auto">
                            <a:xfrm>
                              <a:off x="8624" y="7680"/>
                              <a:ext cx="946" cy="46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AE7415" w:rsidRDefault="00AE7415">
                                <w:pPr>
                                  <w:jc w:val="center"/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删除</w:t>
                                </w:r>
                              </w:p>
                              <w:p w:rsidR="00AE7415" w:rsidRDefault="00AE7415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619" name="AutoShape 424"/>
                        <wps:cNvSpPr>
                          <a:spLocks noChangeArrowheads="1"/>
                        </wps:cNvSpPr>
                        <wps:spPr bwMode="auto">
                          <a:xfrm rot="10800000">
                            <a:off x="3585" y="3829"/>
                            <a:ext cx="945" cy="468"/>
                          </a:xfrm>
                          <a:prstGeom prst="homePlate">
                            <a:avLst>
                              <a:gd name="adj" fmla="val 50481"/>
                            </a:avLst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>
                              <w:r>
                                <w:t>Back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0" name="Rectangle 425"/>
                        <wps:cNvSpPr>
                          <a:spLocks noChangeArrowheads="1"/>
                        </wps:cNvSpPr>
                        <wps:spPr bwMode="auto">
                          <a:xfrm>
                            <a:off x="3795" y="4560"/>
                            <a:ext cx="1470" cy="7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>
                              <w:r>
                                <w:t>分类一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1" name="Rectangle 426"/>
                        <wps:cNvSpPr>
                          <a:spLocks noChangeArrowheads="1"/>
                        </wps:cNvSpPr>
                        <wps:spPr bwMode="auto">
                          <a:xfrm>
                            <a:off x="9045" y="4716"/>
                            <a:ext cx="105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>
                              <w:pPr>
                                <w:jc w:val="center"/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编辑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2" name="Rectangle 427"/>
                        <wps:cNvSpPr>
                          <a:spLocks noChangeArrowheads="1"/>
                        </wps:cNvSpPr>
                        <wps:spPr bwMode="auto">
                          <a:xfrm>
                            <a:off x="7785" y="4716"/>
                            <a:ext cx="105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>
                              <w:pPr>
                                <w:jc w:val="center"/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删除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3" name="Line 428"/>
                        <wps:cNvCnPr/>
                        <wps:spPr bwMode="auto">
                          <a:xfrm>
                            <a:off x="3585" y="5496"/>
                            <a:ext cx="7035" cy="0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598" o:spid="_x0000_s1205" style="position:absolute;margin-left:11.4pt;margin-top:37.8pt;width:414pt;height:241.7pt;z-index:251670528;mso-wrap-distance-left:6.75pt;mso-wrap-distance-right:6.75pt" coordorigin="2011,2846" coordsize="9134,56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">
                <v:group id="Group 404" o:spid="_x0000_s1206" style="position:absolute;left:2011;top:2846;width:9134;height:5614" coordorigin="2011,2846" coordsize="9134,56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l7Cl/FAAAA3AAA&#10;AA8AAAAAAAAAAAAAAAAAqgIAAGRycy9kb3ducmV2LnhtbFBLBQYAAAAABAAEAPoAAACcAwAAAAA=&#10;">
                  <v:rect id="Rectangle 405" o:spid="_x0000_s1207" style="position:absolute;left:2011;top:2846;width:9134;height:56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Wy98IA&#10;AADcAAAADwAAAGRycy9kb3ducmV2LnhtbERPu27CMBTdkfgH6yJ1AxsqRSXFoIqKCkYIC9ttfJuk&#10;ja+j2HnA19dDpY5H573ZjbYWPbW+cqxhuVAgiHNnKi40XLPD/AWED8gGa8ek4U4edtvpZIOpcQOf&#10;qb+EQsQQ9ilqKENoUil9XpJFv3ANceS+XGsxRNgW0rQ4xHBby5VSibRYcWwosaF9SfnPpbMaPqvV&#10;FR/n7EPZ9eE5nMbsu7u9a/00G99eQQQaw7/4z300GhIV58cz8QjI7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BbL3wgAAANwAAAAPAAAAAAAAAAAAAAAAAJgCAABkcnMvZG93&#10;bnJldi54bWxQSwUGAAAAAAQABAD1AAAAhwMAAAAA&#10;"/>
                  <v:rect id="Rectangle 406" o:spid="_x0000_s1208" style="position:absolute;left:2220;top:3003;width:8715;height:6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UkXbMUA&#10;AADcAAAADwAAAGRycy9kb3ducmV2LnhtbESPQWvCQBSE7wX/w/KE3uquKUibuopYUuxR48XbM/ua&#10;pM2+DdlNjP31rlDocZiZb5jlerSNGKjztWMN85kCQVw4U3Op4ZhnTy8gfEA22DgmDVfysF5NHpaY&#10;GnfhPQ2HUIoIYZ+ihiqENpXSFxVZ9DPXEkfvy3UWQ5RdKU2Hlwi3jUyUWkiLNceFClvaVlT8HHqr&#10;4VwnR/zd5x/KvmbP4XPMv/vTu9aP03HzBiLQGP7Df+2d0bBQc7ifiUdAr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SRdsxQAAANwAAAAPAAAAAAAAAAAAAAAAAJgCAABkcnMv&#10;ZG93bnJldi54bWxQSwUGAAAAAAQABAD1AAAAigMAAAAA&#10;">
                    <v:textbox>
                      <w:txbxContent>
                        <w:p w:rsidR="00AE7415" w:rsidRDefault="00AE7415">
                          <w:pPr>
                            <w:jc w:val="center"/>
                          </w:pPr>
                          <w:r>
                            <w:t>XXX</w:t>
                          </w:r>
                          <w:r>
                            <w:t>订餐系统</w:t>
                          </w:r>
                        </w:p>
                      </w:txbxContent>
                    </v:textbox>
                  </v:rect>
                  <v:rect id="Rectangle 407" o:spid="_x0000_s1209" style="position:absolute;left:2220;top:3783;width:1260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uJG8UA&#10;AADcAAAADwAAAGRycy9kb3ducmV2LnhtbESPQWvCQBSE7wX/w/IKvdXdpiA1dROKotijJhdvr9nX&#10;JG32bciuGvvrXaHgcZiZb5hFPtpOnGjwrWMNL1MFgrhypuVaQ1msn99A+IBssHNMGi7kIc8mDwtM&#10;jTvzjk77UIsIYZ+ihiaEPpXSVw1Z9FPXE0fv2w0WQ5RDLc2A5wi3nUyUmkmLLceFBntaNlT97o9W&#10;w1eblPi3KzbKztev4XMsfo6HldZPj+PHO4hAY7iH/9tbo2GmEridiUdAZl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m4kbxQAAANwAAAAPAAAAAAAAAAAAAAAAAJgCAABkcnMv&#10;ZG93bnJldi54bWxQSwUGAAAAAAQABAD1AAAAigMAAAAA&#10;">
                    <v:textbox>
                      <w:txbxContent>
                        <w:p w:rsidR="00AE7415" w:rsidRDefault="00AE7415">
                          <w:r>
                            <w:t>订单管理</w:t>
                          </w:r>
                        </w:p>
                      </w:txbxContent>
                    </v:textbox>
                  </v:rect>
                  <v:rect id="Rectangle 408" o:spid="_x0000_s1210" style="position:absolute;left:2220;top:4718;width:1260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qVJMYA&#10;AADcAAAADwAAAGRycy9kb3ducmV2LnhtbESPQWvCQBSE70L/w/IEL1J3rTSV6Cq1KPSgh1pBj4/s&#10;Mwlm34bsGuO/7woFj8PMfMPMl52tREuNLx1rGI8UCOLMmZJzDYffzesUhA/IBivHpOFOHpaLl94c&#10;U+Nu/EPtPuQiQtinqKEIoU6l9FlBFv3I1cTRO7vGYoiyyaVp8BbhtpJvSiXSYslxocCavgrKLvur&#10;1SB3h+nkft6tTuv3j3J7oXaojq3Wg373OQMRqAvP8H/722hI1AQeZ+IRkI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mqVJMYAAADcAAAADwAAAAAAAAAAAAAAAACYAgAAZHJz&#10;L2Rvd25yZXYueG1sUEsFBgAAAAAEAAQA9QAAAIsDAAAAAA==&#10;" fillcolor="gray">
                    <v:textbox>
                      <w:txbxContent>
                        <w:p w:rsidR="00AE7415" w:rsidRDefault="00AE7415">
                          <w:r>
                            <w:t>菜单管理</w:t>
                          </w:r>
                        </w:p>
                      </w:txbxContent>
                    </v:textbox>
                  </v:rect>
                  <v:rect id="Rectangle 409" o:spid="_x0000_s1211" style="position:absolute;left:2220;top:5654;width:1260;height:7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T609MUA&#10;AADcAAAADwAAAGRycy9kb3ducmV2LnhtbESPQWvCQBSE7wX/w/IEb3W3tkiNbkJpUexR48XbM/tM&#10;YrNvQ3bV2F/fFYQeh5n5hllkvW3EhTpfO9bwMlYgiAtnai417PLl8zsIH5ANNo5Jw408ZOngaYGJ&#10;cVfe0GUbShEh7BPUUIXQJlL6oiKLfuxa4ugdXWcxRNmV0nR4jXDbyIlSU2mx5rhQYUufFRU/27PV&#10;cKgnO/zd5CtlZ8vX8N3np/P+S+vRsP+YgwjUh//wo702GqbqDe5n4hGQ6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5PrT0xQAAANwAAAAPAAAAAAAAAAAAAAAAAJgCAABkcnMv&#10;ZG93bnJldi54bWxQSwUGAAAAAAQABAD1AAAAigMAAAAA&#10;">
                    <v:textbox>
                      <w:txbxContent>
                        <w:p w:rsidR="00AE7415" w:rsidRDefault="00AE7415">
                          <w:r>
                            <w:t>流水管理</w:t>
                          </w:r>
                        </w:p>
                      </w:txbxContent>
                    </v:textbox>
                  </v:rect>
                  <v:rect id="Rectangle 410" o:spid="_x0000_s1212" style="position:absolute;left:2220;top:6587;width:1260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IRb8UA&#10;AADcAAAADwAAAGRycy9kb3ducmV2LnhtbESPQWvCQBSE7wX/w/IEb3W3lkqNbkJpUexR48XbM/tM&#10;YrNvQ3bV2F/fFYQeh5n5hllkvW3EhTpfO9bwMlYgiAtnai417PLl8zsIH5ANNo5Jw408ZOngaYGJ&#10;cVfe0GUbShEh7BPUUIXQJlL6oiKLfuxa4ugdXWcxRNmV0nR4jXDbyIlSU2mx5rhQYUufFRU/27PV&#10;cKgnO/zd5CtlZ8vX8N3np/P+S+vRsP+YgwjUh//wo702GqbqDe5n4hGQ6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chFvxQAAANwAAAAPAAAAAAAAAAAAAAAAAJgCAABkcnMv&#10;ZG93bnJldi54bWxQSwUGAAAAAAQABAD1AAAAigMAAAAA&#10;">
                    <v:textbox>
                      <w:txbxContent>
                        <w:p w:rsidR="00AE7415" w:rsidRDefault="00AE7415">
                          <w:r>
                            <w:t>会员管理</w:t>
                          </w:r>
                        </w:p>
                      </w:txbxContent>
                    </v:textbox>
                  </v:rect>
                  <v:rect id="Rectangle 411" o:spid="_x0000_s1213" style="position:absolute;left:2220;top:7525;width:1260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CPGMQA&#10;AADcAAAADwAAAGRycy9kb3ducmV2LnhtbESPQWvCQBSE74L/YXlCb7qrhVBTN6FYLPao8eLtNfua&#10;pM2+DdlVY3+9KxQ8DjPzDbPKB9uKM/W+caxhPlMgiEtnGq40HIrN9AWED8gGW8ek4Uoe8mw8WmFq&#10;3IV3dN6HSkQI+xQ11CF0qZS+rMmin7mOOHrfrrcYouwraXq8RLht5UKpRFpsOC7U2NG6pvJ3f7Ia&#10;vprFAf92xYeyy81z+ByKn9PxXeunyfD2CiLQEB7h//bWaEhUAvcz8QjI7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agjxjEAAAA3AAAAA8AAAAAAAAAAAAAAAAAmAIAAGRycy9k&#10;b3ducmV2LnhtbFBLBQYAAAAABAAEAPUAAACJAwAAAAA=&#10;">
                    <v:textbox>
                      <w:txbxContent>
                        <w:p w:rsidR="00AE7415" w:rsidRDefault="00AE7415">
                          <w:r>
                            <w:t>权限管理</w:t>
                          </w:r>
                        </w:p>
                      </w:txbxContent>
                    </v:textbox>
                  </v:rect>
                  <v:rect id="Rectangle 412" o:spid="_x0000_s1214" style="position:absolute;left:10830;top:3784;width:210;height:4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wqg8QA&#10;AADcAAAADwAAAGRycy9kb3ducmV2LnhtbESPQWsCMRSE74X+h/AK3mpSBaurUUpF0aOuF2/PzXN3&#10;7eZl2URd/fVGKHgcZuYbZjJrbSUu1PjSsYavrgJBnDlTcq5hly4+hyB8QDZYOSYNN/Iwm76/TTAx&#10;7sobumxDLiKEfYIaihDqREqfFWTRd11NHL2jayyGKJtcmgavEW4r2VNqIC2WHBcKrOm3oOxve7Ya&#10;DmVvh/dNulR2tOiHdZuezvu51p2P9mcMIlAbXuH/9spoGKhveJ6JR0BO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nsKoPEAAAA3AAAAA8AAAAAAAAAAAAAAAAAmAIAAGRycy9k&#10;b3ducmV2LnhtbFBLBQYAAAAABAAEAPUAAACJAwAAAAA=&#10;"/>
                  <v:rect id="Rectangle 413" o:spid="_x0000_s1215" style="position:absolute;left:10830;top:4409;width:210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4HVcIA&#10;AADcAAAADwAAAGRycy9kb3ducmV2LnhtbERPy4rCMBTdC/MP4QpuRJNRRqUaZUYUZjEufIAuL821&#10;LTY3pYm1/r1ZDLg8nPdi1dpSNFT7wrGGz6ECQZw6U3Cm4XTcDmYgfEA2WDomDU/ysFp+dBaYGPfg&#10;PTWHkIkYwj5BDXkIVSKlT3Oy6IeuIo7c1dUWQ4R1Jk2NjxhuSzlSaiItFhwbcqxonVN6O9ytBrk7&#10;zcbP6+7nsvmaFn83avrq3Gjd67bfcxCB2vAW/7t/jYaJimvjmXgE5P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zgdVwgAAANwAAAAPAAAAAAAAAAAAAAAAAJgCAABkcnMvZG93&#10;bnJldi54bWxQSwUGAAAAAAQABAD1AAAAhwMAAAAA&#10;" fillcolor="gray"/>
                </v:group>
                <v:rect id="Rectangle 414" o:spid="_x0000_s1216" style="position:absolute;left:9159;top:3782;width:1252;height:4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8basUA&#10;AADcAAAADwAAAGRycy9kb3ducmV2LnhtbESPT2vCQBTE7wW/w/IKvdXdWgg1ukqxWOxR46W3Z/aZ&#10;xGbfhuzmj/30rlDocZiZ3zDL9Whr0VPrK8caXqYKBHHuTMWFhmO2fX4D4QOywdoxabiSh/Vq8rDE&#10;1LiB99QfQiEihH2KGsoQmlRKn5dk0U9dQxy9s2sthijbQpoWhwi3tZwplUiLFceFEhvalJT/HDqr&#10;4VTNjvi7zz6VnW9fw9eYXbrvD62fHsf3BYhAY/gP/7V3RkOi5nA/E4+AXN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PxtqxQAAANwAAAAPAAAAAAAAAAAAAAAAAJgCAABkcnMv&#10;ZG93bnJldi54bWxQSwUGAAAAAAQABAD1AAAAigMAAAAA&#10;">
                  <v:textbox>
                    <w:txbxContent>
                      <w:p w:rsidR="00AE7415" w:rsidRDefault="00AE7415">
                        <w:pPr>
                          <w:jc w:val="center"/>
                        </w:pPr>
                        <w:r>
                          <w:rPr>
                            <w:sz w:val="18"/>
                            <w:szCs w:val="18"/>
                          </w:rPr>
                          <w:t>新增菜品</w:t>
                        </w:r>
                      </w:p>
                    </w:txbxContent>
                  </v:textbox>
                </v:rect>
                <v:rect id="Rectangle 415" o:spid="_x0000_s1217" style="position:absolute;left:3585;top:4406;width:7036;height:3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wkKsEA&#10;AADcAAAADwAAAGRycy9kb3ducmV2LnhtbERPPW/CMBDdkfgP1lViAweQUAkYVFGlghHC0u0aH0na&#10;+BzFDhh+PR6QOj697/U2mEZcqXO1ZQXTSQKCuLC65lLBOc/G7yCcR9bYWCYFd3Kw3QwHa0y1vfGR&#10;ridfihjCLkUFlfdtKqUrKjLoJrYljtzFdgZ9hF0pdYe3GG4aOUuShTRYc2yosKVdRcXfqTcKfurZ&#10;GR/H/Csxy2zuDyH/7b8/lRq9hY8VCE/B/4tf7r1WsJjG+fFMPAJy8w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PcJCrBAAAA3AAAAA8AAAAAAAAAAAAAAAAAmAIAAGRycy9kb3du&#10;cmV2LnhtbFBLBQYAAAAABAAEAPUAAACGAwAAAAA=&#10;"/>
                <v:group id="Group 416" o:spid="_x0000_s1218" style="position:absolute;left:4003;top:5964;width:2522;height:2183" coordorigin="4003,5964" coordsize="2522,21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H7ZH/FAAAA3AAA&#10;AA8AAAAAAAAAAAAAAAAAqgIAAGRycy9kb3ducmV2LnhtbFBLBQYAAAAABAAEAPoAAACcAwAAAAA=&#10;">
                  <v:rect id="Rectangle 417" o:spid="_x0000_s1219" style="position:absolute;left:4003;top:5964;width:2522;height:15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IfxsMA&#10;AADcAAAADwAAAGRycy9kb3ducmV2LnhtbESPQYvCMBSE7wv+h/AEb2tqBXGrUcTFRY9aL96ezbOt&#10;Ni+liVr99UYQ9jjMzDfMdN6aStyocaVlBYN+BII4s7rkXME+XX2PQTiPrLGyTAoe5GA+63xNMdH2&#10;zlu67XwuAoRdggoK7+tESpcVZND1bU0cvJNtDPogm1zqBu8BbioZR9FIGiw5LBRY07Kg7LK7GgXH&#10;Mt7jc5v+ReZnNfSbNj1fD79K9brtYgLCU+v/w5/2WisYDWJ4nwlHQM5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EIfxsMAAADcAAAADwAAAAAAAAAAAAAAAACYAgAAZHJzL2Rv&#10;d25yZXYueG1sUEsFBgAAAAAEAAQA9QAAAIgDAAAAAA==&#10;">
                    <v:textbox>
                      <w:txbxContent>
                        <w:p w:rsidR="00AE7415" w:rsidRDefault="00AE7415">
                          <w:pPr>
                            <w:jc w:val="center"/>
                          </w:pPr>
                          <w:r>
                            <w:t>菜名１</w:t>
                          </w:r>
                        </w:p>
                      </w:txbxContent>
                    </v:textbox>
                  </v:rect>
                  <v:rect id="Rectangle 418" o:spid="_x0000_s1220" style="position:absolute;left:4108;top:7679;width:947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w66XcUA&#10;AADcAAAADwAAAGRycy9kb3ducmV2LnhtbESPQWvCQBSE74X+h+UVequbKASbuoaiWOoxxktvr9nX&#10;JG32bchuYuqvdwXB4zAz3zCrbDKtGKl3jWUF8SwCQVxa3XCl4FjsXpYgnEfW2FomBf/kIFs/Pqww&#10;1fbEOY0HX4kAYZeigtr7LpXSlTUZdDPbEQfvx/YGfZB9JXWPpwA3rZxHUSINNhwWauxoU1P5dxiM&#10;gu9mfsRzXnxE5nW38Pup+B2+tko9P03vbyA8Tf4evrU/tYIkXsD1TDgCcn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DrpdxQAAANwAAAAPAAAAAAAAAAAAAAAAAJgCAABkcnMv&#10;ZG93bnJldi54bWxQSwUGAAAAAAQABAD1AAAAigMAAAAA&#10;">
                    <v:textbox>
                      <w:txbxContent>
                        <w:p w:rsidR="00AE7415" w:rsidRDefault="00AE7415">
                          <w:pPr>
                            <w:jc w:val="center"/>
                          </w:pPr>
                          <w:r>
                            <w:rPr>
                              <w:sz w:val="18"/>
                              <w:szCs w:val="18"/>
                            </w:rPr>
                            <w:t>修改</w:t>
                          </w:r>
                        </w:p>
                      </w:txbxContent>
                    </v:textbox>
                  </v:rect>
                  <v:rect id="Rectangle 419" o:spid="_x0000_s1221" style="position:absolute;left:5369;top:7679;width:946;height:4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ciKcUA&#10;AADcAAAADwAAAGRycy9kb3ducmV2LnhtbESPQWvCQBSE7wX/w/KE3pqNWqTGrCKKxR41Xnp7Zp9J&#10;2uzbkF2T2F/fLRQ8DjPzDZOuB1OLjlpXWVYwiWIQxLnVFRcKztn+5Q2E88gaa8uk4E4O1qvRU4qJ&#10;tj0fqTv5QgQIuwQVlN43iZQuL8mgi2xDHLyrbQ36INtC6hb7ADe1nMbxXBqsOCyU2NC2pPz7dDMK&#10;LtX0jD/H7D02i/3MfwzZ1+1zp9TzeNgsQXga/CP83z5oBfPJK/ydCUd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85yIpxQAAANwAAAAPAAAAAAAAAAAAAAAAAJgCAABkcnMv&#10;ZG93bnJldi54bWxQSwUGAAAAAAQABAD1AAAAigMAAAAA&#10;">
                    <v:textbox>
                      <w:txbxContent>
                        <w:p w:rsidR="00AE7415" w:rsidRDefault="00AE7415">
                          <w:pPr>
                            <w:jc w:val="center"/>
                          </w:pPr>
                          <w:r>
                            <w:rPr>
                              <w:sz w:val="18"/>
                              <w:szCs w:val="18"/>
                            </w:rPr>
                            <w:t>删除</w:t>
                          </w:r>
                        </w:p>
                        <w:p w:rsidR="00AE7415" w:rsidRDefault="00AE7415"/>
                      </w:txbxContent>
                    </v:textbox>
                  </v:rect>
                </v:group>
                <v:group id="Group 420" o:spid="_x0000_s1222" style="position:absolute;left:7259;top:5965;width:2521;height:2183" coordorigin="7259,5965" coordsize="2521,21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sBifMYAAADc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JlsoDf&#10;M+EIyO0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ewGJ8xgAAANwA&#10;AAAPAAAAAAAAAAAAAAAAAKoCAABkcnMvZG93bnJldi54bWxQSwUGAAAAAAQABAD6AAAAnQMAAAAA&#10;">
                  <v:rect id="Rectangle 421" o:spid="_x0000_s1223" style="position:absolute;left:7259;top:5965;width:2521;height:15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3kZxcUA&#10;AADcAAAADwAAAGRycy9kb3ducmV2LnhtbESPQWvCQBSE7wX/w/KE3uomKYSauoooSj1qcuntNfua&#10;pM2+Ddk1Sf313ULB4zAz3zCrzWRaMVDvGssK4kUEgri0uuFKQZEfnl5AOI+ssbVMCn7IwWY9e1hh&#10;pu3IZxouvhIBwi5DBbX3XSalK2sy6Ba2Iw7ep+0N+iD7SuoexwA3rUyiKJUGGw4LNXa0q6n8vlyN&#10;go8mKfB2zo+RWR6e/WnKv67ve6Ue59P2FYSnyd/D/+03rSCNU/g7E46AXP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eRnFxQAAANwAAAAPAAAAAAAAAAAAAAAAAJgCAABkcnMv&#10;ZG93bnJldi54bWxQSwUGAAAAAAQABAD1AAAAigMAAAAA&#10;">
                    <v:textbox>
                      <w:txbxContent>
                        <w:p w:rsidR="00AE7415" w:rsidRDefault="00AE7415">
                          <w:pPr>
                            <w:jc w:val="center"/>
                          </w:pPr>
                          <w:r>
                            <w:t>菜名２</w:t>
                          </w:r>
                        </w:p>
                      </w:txbxContent>
                    </v:textbox>
                  </v:rect>
                  <v:rect id="Rectangle 422" o:spid="_x0000_s1224" style="position:absolute;left:7364;top:7680;width:946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W8XsQA&#10;AADcAAAADwAAAGRycy9kb3ducmV2LnhtbESPQYvCMBSE74L/ITzBm6YqqNs1iijK7lHbi7e3zdu2&#10;2ryUJmrXX28WBI/DzHzDLFatqcSNGldaVjAaRiCIM6tLzhWkyW4wB+E8ssbKMin4IwerZbezwFjb&#10;Ox/odvS5CBB2MSoovK9jKV1WkEE3tDVx8H5tY9AH2eRSN3gPcFPJcRRNpcGSw0KBNW0Kyi7Hq1Hw&#10;U45TfBySfWQ+dhP/3Sbn62mrVL/Xrj9BeGr9O/xqf2kF09EM/s+EIyCX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w1vF7EAAAA3AAAAA8AAAAAAAAAAAAAAAAAmAIAAGRycy9k&#10;b3ducmV2LnhtbFBLBQYAAAAABAAEAPUAAACJAwAAAAA=&#10;">
                    <v:textbox>
                      <w:txbxContent>
                        <w:p w:rsidR="00AE7415" w:rsidRDefault="00AE7415">
                          <w:pPr>
                            <w:jc w:val="center"/>
                          </w:pPr>
                          <w:r>
                            <w:rPr>
                              <w:sz w:val="18"/>
                              <w:szCs w:val="18"/>
                            </w:rPr>
                            <w:t>修改</w:t>
                          </w:r>
                        </w:p>
                      </w:txbxContent>
                    </v:textbox>
                  </v:rect>
                  <v:rect id="Rectangle 423" o:spid="_x0000_s1225" style="position:absolute;left:8624;top:7680;width:946;height:4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ooLMEA&#10;AADcAAAADwAAAGRycy9kb3ducmV2LnhtbERPPW/CMBDdkfgP1lViAweQUAkYVFGlghHC0u0aH0na&#10;+BzFDhh+PR6QOj697/U2mEZcqXO1ZQXTSQKCuLC65lLBOc/G7yCcR9bYWCYFd3Kw3QwHa0y1vfGR&#10;ridfihjCLkUFlfdtKqUrKjLoJrYljtzFdgZ9hF0pdYe3GG4aOUuShTRYc2yosKVdRcXfqTcKfurZ&#10;GR/H/Csxy2zuDyH/7b8/lRq9hY8VCE/B/4tf7r1WsJjGtfFMPAJy8w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2qKCzBAAAA3AAAAA8AAAAAAAAAAAAAAAAAmAIAAGRycy9kb3du&#10;cmV2LnhtbFBLBQYAAAAABAAEAPUAAACGAwAAAAA=&#10;">
                    <v:textbox>
                      <w:txbxContent>
                        <w:p w:rsidR="00AE7415" w:rsidRDefault="00AE7415">
                          <w:pPr>
                            <w:jc w:val="center"/>
                          </w:pPr>
                          <w:r>
                            <w:rPr>
                              <w:sz w:val="18"/>
                              <w:szCs w:val="18"/>
                            </w:rPr>
                            <w:t>删除</w:t>
                          </w:r>
                        </w:p>
                        <w:p w:rsidR="00AE7415" w:rsidRDefault="00AE7415"/>
                      </w:txbxContent>
                    </v:textbox>
                  </v:rect>
                </v:group>
                <v:shape id="AutoShape 424" o:spid="_x0000_s1226" type="#_x0000_t15" style="position:absolute;left:3585;top:3829;width:945;height:468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TBUMYA&#10;AADcAAAADwAAAGRycy9kb3ducmV2LnhtbESPQWvCQBSE74L/YXlCb7rRg2jqKioI0tKDaQ7t7Zl9&#10;ZqPZtyG7jem/dwsFj8PMfMOsNr2tRUetrxwrmE4SEMSF0xWXCvLPw3gBwgdkjbVjUvBLHjbr4WCF&#10;qXZ3PlGXhVJECPsUFZgQmlRKXxiy6CeuIY7exbUWQ5RtKXWL9wi3tZwlyVxarDguGGxob6i4ZT9W&#10;Qfa92C3NbV/l3Ud+ftu+f4XD1Sn1Muq3ryAC9eEZ/m8ftYL5dAl/Z+IRkOsH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NTBUMYAAADcAAAADwAAAAAAAAAAAAAAAACYAgAAZHJz&#10;L2Rvd25yZXYueG1sUEsFBgAAAAAEAAQA9QAAAIsDAAAAAA==&#10;">
                  <v:textbox>
                    <w:txbxContent>
                      <w:p w:rsidR="00AE7415" w:rsidRDefault="00AE7415">
                        <w:r>
                          <w:t>Back</w:t>
                        </w:r>
                      </w:p>
                    </w:txbxContent>
                  </v:textbox>
                </v:shape>
                <v:rect id="Rectangle 425" o:spid="_x0000_s1227" style="position:absolute;left:3795;top:4560;width:1470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Dul78A&#10;AADcAAAADwAAAGRycy9kb3ducmV2LnhtbERPTa/BQBTdS/yHyZW8HVN9iVCGCCHPktrYXZ2rLZ07&#10;TWfQ59ebhcTy5HzPFq2pxIMaV1pWMBxEIIgzq0vOFRzTTX8MwnlkjZVlUvBPDhbzbmeGibZP3tPj&#10;4HMRQtglqKDwvk6kdFlBBt3A1sSBu9jGoA+wyaVu8BnCTSXjKBpJgyWHhgJrWhWU3Q53o+Bcxkd8&#10;7dNtZCabX79r0+v9tFbqp9cupyA8tf4r/rj/tIJRHOaHM+EIyPk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sO6XvwAAANwAAAAPAAAAAAAAAAAAAAAAAJgCAABkcnMvZG93bnJl&#10;di54bWxQSwUGAAAAAAQABAD1AAAAhAMAAAAA&#10;">
                  <v:textbox>
                    <w:txbxContent>
                      <w:p w:rsidR="00AE7415" w:rsidRDefault="00AE7415">
                        <w:r>
                          <w:t>分类一</w:t>
                        </w:r>
                      </w:p>
                    </w:txbxContent>
                  </v:textbox>
                </v:rect>
                <v:rect id="Rectangle 426" o:spid="_x0000_s1228" style="position:absolute;left:9045;top:4716;width:105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xLDMMA&#10;AADcAAAADwAAAGRycy9kb3ducmV2LnhtbESPQYvCMBSE7wv+h/AEb2tqBXGrUcTFRY9aL96ezbOt&#10;Ni+liVr99UYQ9jjMzDfMdN6aStyocaVlBYN+BII4s7rkXME+XX2PQTiPrLGyTAoe5GA+63xNMdH2&#10;zlu67XwuAoRdggoK7+tESpcVZND1bU0cvJNtDPogm1zqBu8BbioZR9FIGiw5LBRY07Kg7LK7GgXH&#10;Mt7jc5v+ReZnNfSbNj1fD79K9brtYgLCU+v/w5/2WisYxQN4nwlHQM5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vxLDMMAAADcAAAADwAAAAAAAAAAAAAAAACYAgAAZHJzL2Rv&#10;d25yZXYueG1sUEsFBgAAAAAEAAQA9QAAAIgDAAAAAA==&#10;">
                  <v:textbox>
                    <w:txbxContent>
                      <w:p w:rsidR="00AE7415" w:rsidRDefault="00AE7415">
                        <w:pPr>
                          <w:jc w:val="center"/>
                        </w:pPr>
                        <w:r>
                          <w:rPr>
                            <w:sz w:val="18"/>
                            <w:szCs w:val="18"/>
                          </w:rPr>
                          <w:t>编辑</w:t>
                        </w:r>
                      </w:p>
                    </w:txbxContent>
                  </v:textbox>
                </v:rect>
                <v:rect id="Rectangle 427" o:spid="_x0000_s1229" style="position:absolute;left:7785;top:4716;width:105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7Ve8MA&#10;AADcAAAADwAAAGRycy9kb3ducmV2LnhtbESPQYvCMBSE74L/ITzBm6ZWEO0aRVxc9Kj14u1t87bt&#10;2ryUJmr11xtB8DjMzDfMfNmaSlypcaVlBaNhBII4s7rkXMEx3QymIJxH1lhZJgV3crBcdDtzTLS9&#10;8Z6uB5+LAGGXoILC+zqR0mUFGXRDWxMH7882Bn2QTS51g7cAN5WMo2giDZYcFgqsaV1Qdj5cjILf&#10;Mj7iY5/+RGa2Gftdm/5fTt9K9Xvt6guEp9Z/wu/2ViuYxDG8zoQjIB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i7Ve8MAAADcAAAADwAAAAAAAAAAAAAAAACYAgAAZHJzL2Rv&#10;d25yZXYueG1sUEsFBgAAAAAEAAQA9QAAAIgDAAAAAA==&#10;">
                  <v:textbox>
                    <w:txbxContent>
                      <w:p w:rsidR="00AE7415" w:rsidRDefault="00AE7415">
                        <w:pPr>
                          <w:jc w:val="center"/>
                        </w:pPr>
                        <w:r>
                          <w:rPr>
                            <w:sz w:val="18"/>
                            <w:szCs w:val="18"/>
                          </w:rPr>
                          <w:t>删除</w:t>
                        </w:r>
                      </w:p>
                    </w:txbxContent>
                  </v:textbox>
                </v:rect>
                <v:line id="Line 428" o:spid="_x0000_s1230" style="position:absolute;visibility:visible;mso-wrap-style:square" from="3585,5496" to="10620,54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TQPrMYAAADc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tIpzO4n4lHQC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00D6zGAAAA3AAAAA8AAAAAAAAA&#10;AAAAAAAAoQIAAGRycy9kb3ducmV2LnhtbFBLBQYAAAAABAAEAPkAAACUAwAAAAA=&#10;"/>
              </v:group>
            </w:pict>
          </mc:Fallback>
        </mc:AlternateContent>
      </w:r>
      <w:r w:rsidR="00314A02">
        <w:t>点击分类，进入分类详情页面，可进行当前</w:t>
      </w:r>
      <w:r w:rsidR="00C40023">
        <w:t>分类的删除，编辑，以及该分类里具体菜单的新增，编辑，删除等操作</w:t>
      </w:r>
      <w:r w:rsidR="00C40023">
        <w:rPr>
          <w:rFonts w:hint="eastAsia"/>
        </w:rPr>
        <w:t>。</w:t>
      </w:r>
    </w:p>
    <w:p w:rsidR="00314A02" w:rsidRDefault="00314A02" w:rsidP="0006487A"/>
    <w:p w:rsidR="00314A02" w:rsidRDefault="00314A02" w:rsidP="0006487A"/>
    <w:p w:rsidR="00314A02" w:rsidRDefault="00314A02" w:rsidP="0006487A"/>
    <w:p w:rsidR="00314A02" w:rsidRDefault="00314A02" w:rsidP="0006487A"/>
    <w:p w:rsidR="00314A02" w:rsidRDefault="00314A02" w:rsidP="0006487A"/>
    <w:p w:rsidR="00314A02" w:rsidRDefault="00314A02" w:rsidP="0006487A"/>
    <w:p w:rsidR="00314A02" w:rsidRDefault="00314A02" w:rsidP="0006487A"/>
    <w:p w:rsidR="00314A02" w:rsidRDefault="00314A02" w:rsidP="0006487A"/>
    <w:p w:rsidR="00314A02" w:rsidRDefault="00314A02" w:rsidP="0006487A"/>
    <w:p w:rsidR="00314A02" w:rsidRDefault="00314A02" w:rsidP="0006487A"/>
    <w:p w:rsidR="00314A02" w:rsidRDefault="00314A02" w:rsidP="0006487A"/>
    <w:p w:rsidR="00314A02" w:rsidRDefault="00314A02" w:rsidP="0006487A"/>
    <w:p w:rsidR="00314A02" w:rsidRDefault="00E441CD" w:rsidP="0006487A">
      <w:r>
        <w:t>编辑分类页面：</w:t>
      </w:r>
    </w:p>
    <w:p w:rsidR="00E441CD" w:rsidRDefault="00E441CD" w:rsidP="0006487A">
      <w:r>
        <w:rPr>
          <w:rFonts w:hint="eastAsia"/>
          <w:noProof/>
        </w:rPr>
        <mc:AlternateContent>
          <mc:Choice Requires="wpg">
            <w:drawing>
              <wp:anchor distT="0" distB="0" distL="85725" distR="85725" simplePos="0" relativeHeight="251671552" behindDoc="0" locked="0" layoutInCell="1" allowOverlap="1" wp14:anchorId="1B32232B" wp14:editId="6D7BE323">
                <wp:simplePos x="0" y="0"/>
                <wp:positionH relativeFrom="column">
                  <wp:posOffset>144780</wp:posOffset>
                </wp:positionH>
                <wp:positionV relativeFrom="paragraph">
                  <wp:posOffset>95885</wp:posOffset>
                </wp:positionV>
                <wp:extent cx="5257800" cy="3116580"/>
                <wp:effectExtent l="0" t="0" r="19050" b="26670"/>
                <wp:wrapNone/>
                <wp:docPr id="624" name="组合 6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57800" cy="3116580"/>
                          <a:chOff x="2160" y="9396"/>
                          <a:chExt cx="9134" cy="5616"/>
                        </a:xfrm>
                      </wpg:grpSpPr>
                      <wps:wsp>
                        <wps:cNvPr id="625" name="Rectangle 430"/>
                        <wps:cNvSpPr>
                          <a:spLocks noChangeArrowheads="1"/>
                        </wps:cNvSpPr>
                        <wps:spPr bwMode="auto">
                          <a:xfrm>
                            <a:off x="2160" y="9396"/>
                            <a:ext cx="9134" cy="561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6" name="Rectangle 431"/>
                        <wps:cNvSpPr>
                          <a:spLocks noChangeArrowheads="1"/>
                        </wps:cNvSpPr>
                        <wps:spPr bwMode="auto">
                          <a:xfrm>
                            <a:off x="2369" y="9553"/>
                            <a:ext cx="8715" cy="6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>
                              <w:pPr>
                                <w:jc w:val="center"/>
                              </w:pPr>
                              <w:r>
                                <w:t>XXX</w:t>
                              </w:r>
                              <w:r>
                                <w:t>订餐系统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7" name="Rectangle 432"/>
                        <wps:cNvSpPr>
                          <a:spLocks noChangeArrowheads="1"/>
                        </wps:cNvSpPr>
                        <wps:spPr bwMode="auto">
                          <a:xfrm>
                            <a:off x="2369" y="10334"/>
                            <a:ext cx="1260" cy="7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>
                              <w:r>
                                <w:t>订单管理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8" name="Rectangle 433"/>
                        <wps:cNvSpPr>
                          <a:spLocks noChangeArrowheads="1"/>
                        </wps:cNvSpPr>
                        <wps:spPr bwMode="auto">
                          <a:xfrm>
                            <a:off x="2369" y="11268"/>
                            <a:ext cx="1260" cy="780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>
                              <w:r>
                                <w:t>菜单管理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9" name="Rectangle 434"/>
                        <wps:cNvSpPr>
                          <a:spLocks noChangeArrowheads="1"/>
                        </wps:cNvSpPr>
                        <wps:spPr bwMode="auto">
                          <a:xfrm>
                            <a:off x="2369" y="12204"/>
                            <a:ext cx="1260" cy="7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>
                              <w:r>
                                <w:t>流水管理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0" name="Rectangle 435"/>
                        <wps:cNvSpPr>
                          <a:spLocks noChangeArrowheads="1"/>
                        </wps:cNvSpPr>
                        <wps:spPr bwMode="auto">
                          <a:xfrm>
                            <a:off x="2369" y="13141"/>
                            <a:ext cx="1260" cy="7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>
                              <w:r>
                                <w:t>会员管理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1" name="Rectangle 436"/>
                        <wps:cNvSpPr>
                          <a:spLocks noChangeArrowheads="1"/>
                        </wps:cNvSpPr>
                        <wps:spPr bwMode="auto">
                          <a:xfrm>
                            <a:off x="2369" y="14078"/>
                            <a:ext cx="1260" cy="7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>
                              <w:r>
                                <w:t>权限管理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2" name="Rectangle 437"/>
                        <wps:cNvSpPr>
                          <a:spLocks noChangeArrowheads="1"/>
                        </wps:cNvSpPr>
                        <wps:spPr bwMode="auto">
                          <a:xfrm>
                            <a:off x="10979" y="10335"/>
                            <a:ext cx="210" cy="45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3" name="Rectangle 438"/>
                        <wps:cNvSpPr>
                          <a:spLocks noChangeArrowheads="1"/>
                        </wps:cNvSpPr>
                        <wps:spPr bwMode="auto">
                          <a:xfrm>
                            <a:off x="10979" y="10959"/>
                            <a:ext cx="210" cy="780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4" name="Rectangle 439"/>
                        <wps:cNvSpPr>
                          <a:spLocks noChangeArrowheads="1"/>
                        </wps:cNvSpPr>
                        <wps:spPr bwMode="auto">
                          <a:xfrm>
                            <a:off x="3734" y="10957"/>
                            <a:ext cx="7036" cy="3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5" name="Rectangle 440"/>
                        <wps:cNvSpPr>
                          <a:spLocks noChangeArrowheads="1"/>
                        </wps:cNvSpPr>
                        <wps:spPr bwMode="auto">
                          <a:xfrm>
                            <a:off x="4049" y="11266"/>
                            <a:ext cx="1366" cy="109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>
                              <w:pPr>
                                <w:jc w:val="center"/>
                              </w:pPr>
                              <w:r>
                                <w:t>图片１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636" name="Group 441"/>
                        <wpg:cNvGrpSpPr>
                          <a:grpSpLocks/>
                        </wpg:cNvGrpSpPr>
                        <wpg:grpSpPr bwMode="auto">
                          <a:xfrm>
                            <a:off x="5730" y="11423"/>
                            <a:ext cx="629" cy="623"/>
                            <a:chOff x="5730" y="11423"/>
                            <a:chExt cx="629" cy="623"/>
                          </a:xfrm>
                        </wpg:grpSpPr>
                        <wps:wsp>
                          <wps:cNvPr id="637" name="Oval 442"/>
                          <wps:cNvSpPr>
                            <a:spLocks noChangeArrowheads="1"/>
                          </wps:cNvSpPr>
                          <wps:spPr bwMode="auto">
                            <a:xfrm>
                              <a:off x="5730" y="11423"/>
                              <a:ext cx="629" cy="623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38" name="Line 443"/>
                          <wps:cNvCnPr/>
                          <wps:spPr bwMode="auto">
                            <a:xfrm>
                              <a:off x="6044" y="11423"/>
                              <a:ext cx="0" cy="623"/>
                            </a:xfrm>
                            <a:prstGeom prst="line">
                              <a:avLst/>
                            </a:prstGeom>
                            <a:noFill/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639" name="Line 444"/>
                          <wps:cNvCnPr/>
                          <wps:spPr bwMode="auto">
                            <a:xfrm>
                              <a:off x="5730" y="11733"/>
                              <a:ext cx="629" cy="0"/>
                            </a:xfrm>
                            <a:prstGeom prst="line">
                              <a:avLst/>
                            </a:prstGeom>
                            <a:noFill/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640" name="Group 445"/>
                        <wpg:cNvGrpSpPr>
                          <a:grpSpLocks/>
                        </wpg:cNvGrpSpPr>
                        <wpg:grpSpPr bwMode="auto">
                          <a:xfrm rot="2754294">
                            <a:off x="5101" y="12050"/>
                            <a:ext cx="226" cy="225"/>
                            <a:chOff x="5100" y="12050"/>
                            <a:chExt cx="226" cy="225"/>
                          </a:xfrm>
                        </wpg:grpSpPr>
                        <wps:wsp>
                          <wps:cNvPr id="641" name="Oval 446"/>
                          <wps:cNvSpPr>
                            <a:spLocks noChangeArrowheads="1"/>
                          </wps:cNvSpPr>
                          <wps:spPr bwMode="auto">
                            <a:xfrm>
                              <a:off x="5100" y="12050"/>
                              <a:ext cx="226" cy="225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42" name="Line 447"/>
                          <wps:cNvCnPr/>
                          <wps:spPr bwMode="auto">
                            <a:xfrm>
                              <a:off x="5213" y="12050"/>
                              <a:ext cx="0" cy="225"/>
                            </a:xfrm>
                            <a:prstGeom prst="line">
                              <a:avLst/>
                            </a:prstGeom>
                            <a:noFill/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643" name="Line 448"/>
                          <wps:cNvCnPr/>
                          <wps:spPr bwMode="auto">
                            <a:xfrm>
                              <a:off x="5100" y="12162"/>
                              <a:ext cx="226" cy="0"/>
                            </a:xfrm>
                            <a:prstGeom prst="line">
                              <a:avLst/>
                            </a:prstGeom>
                            <a:noFill/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644" name="Rectangle 449"/>
                        <wps:cNvSpPr>
                          <a:spLocks noChangeArrowheads="1"/>
                        </wps:cNvSpPr>
                        <wps:spPr bwMode="auto">
                          <a:xfrm>
                            <a:off x="8460" y="14230"/>
                            <a:ext cx="147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>
                              <w:pPr>
                                <w:jc w:val="center"/>
                              </w:pPr>
                              <w:r>
                                <w:t>OK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5" name="AutoShape 450"/>
                        <wps:cNvSpPr>
                          <a:spLocks noChangeArrowheads="1"/>
                        </wps:cNvSpPr>
                        <wps:spPr bwMode="auto">
                          <a:xfrm rot="10800000">
                            <a:off x="3734" y="10337"/>
                            <a:ext cx="945" cy="468"/>
                          </a:xfrm>
                          <a:prstGeom prst="homePlate">
                            <a:avLst>
                              <a:gd name="adj" fmla="val 50481"/>
                            </a:avLst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>
                              <w:r>
                                <w:t>Back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6" name="Rectangle 451"/>
                        <wps:cNvSpPr>
                          <a:spLocks noChangeArrowheads="1"/>
                        </wps:cNvSpPr>
                        <wps:spPr bwMode="auto">
                          <a:xfrm>
                            <a:off x="4049" y="12523"/>
                            <a:ext cx="2940" cy="46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>
                              <w:r>
                                <w:rPr>
                                  <w:sz w:val="18"/>
                                  <w:szCs w:val="18"/>
                                </w:rPr>
                                <w:t>分类名：＿＿＿＿＿＿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7" name="Rectangle 452"/>
                        <wps:cNvSpPr>
                          <a:spLocks noChangeArrowheads="1"/>
                        </wps:cNvSpPr>
                        <wps:spPr bwMode="auto">
                          <a:xfrm>
                            <a:off x="4890" y="10333"/>
                            <a:ext cx="1255" cy="46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>
                              <w:r>
                                <w:rPr>
                                  <w:sz w:val="18"/>
                                  <w:szCs w:val="18"/>
                                </w:rPr>
                                <w:t>编辑分类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624" o:spid="_x0000_s1231" style="position:absolute;margin-left:11.4pt;margin-top:7.55pt;width:414pt;height:245.4pt;z-index:251671552;mso-wrap-distance-left:6.75pt;mso-wrap-distance-right:6.75pt" coordorigin="2160,9396" coordsize="9134,5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">
                <v:rect id="Rectangle 430" o:spid="_x0000_s1232" style="position:absolute;left:2160;top:9396;width:9134;height:56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cdND8UA&#10;AADcAAAADwAAAGRycy9kb3ducmV2LnhtbESPQWvCQBSE74X+h+UVeqsbI0obXaVUUuzRxEtvz+wz&#10;iWbfhuyaRH99t1DocZiZb5jVZjSN6KlztWUF00kEgriwuuZSwSFPX15BOI+ssbFMCm7kYLN+fFhh&#10;ou3Ae+ozX4oAYZeggsr7NpHSFRUZdBPbEgfvZDuDPsiulLrDIcBNI+MoWkiDNYeFClv6qKi4ZFej&#10;4FjHB7zv88/IvKUz/zXm5+v3Vqnnp/F9CcLT6P/Df+2dVrCI5/B7JhwBu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x00PxQAAANwAAAAPAAAAAAAAAAAAAAAAAJgCAABkcnMv&#10;ZG93bnJldi54bWxQSwUGAAAAAAQABAD1AAAAigMAAAAA&#10;"/>
                <v:rect id="Rectangle 431" o:spid="_x0000_s1233" style="position:absolute;left:2369;top:9553;width:8715;height:6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XTeMMA&#10;AADcAAAADwAAAGRycy9kb3ducmV2LnhtbESPQYvCMBSE74L/ITzBm6ZWKGs1iri4uEetF2/P5tlW&#10;m5fSRK376zcLCx6HmfmGWaw6U4sHta6yrGAyjkAQ51ZXXCg4ZtvRBwjnkTXWlknBixyslv3eAlNt&#10;n7ynx8EXIkDYpaig9L5JpXR5SQbd2DbEwbvY1qAPsi2kbvEZ4KaWcRQl0mDFYaHEhjYl5bfD3Sg4&#10;V/ERf/bZV2Rm26n/7rLr/fSp1HDQrecgPHX+Hf5v77SCJE7g70w4AnL5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RXTeMMAAADcAAAADwAAAAAAAAAAAAAAAACYAgAAZHJzL2Rv&#10;d25yZXYueG1sUEsFBgAAAAAEAAQA9QAAAIgDAAAAAA==&#10;">
                  <v:textbox>
                    <w:txbxContent>
                      <w:p w:rsidR="00AE7415" w:rsidRDefault="00AE7415">
                        <w:pPr>
                          <w:jc w:val="center"/>
                        </w:pPr>
                        <w:r>
                          <w:t>XXX</w:t>
                        </w:r>
                        <w:r>
                          <w:t>订餐系统</w:t>
                        </w:r>
                      </w:p>
                    </w:txbxContent>
                  </v:textbox>
                </v:rect>
                <v:rect id="Rectangle 432" o:spid="_x0000_s1234" style="position:absolute;left:2369;top:10334;width:1260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l248UA&#10;AADcAAAADwAAAGRycy9kb3ducmV2LnhtbESPQWvCQBSE74X+h+UVeqsbU4htmlXEYtGjxktvr9nX&#10;JDX7NmTXJPrrXUHocZiZb5hsMZpG9NS52rKC6SQCQVxYXXOp4JCvX95AOI+ssbFMCs7kYDF/fMgw&#10;1XbgHfV7X4oAYZeigsr7NpXSFRUZdBPbEgfv13YGfZBdKXWHQ4CbRsZRlEiDNYeFCltaVVQc9yej&#10;4KeOD3jZ5V+ReV+/+u2Y/52+P5V6fhqXHyA8jf4/fG9vtIIknsHtTDgCcn4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WXbjxQAAANwAAAAPAAAAAAAAAAAAAAAAAJgCAABkcnMv&#10;ZG93bnJldi54bWxQSwUGAAAAAAQABAD1AAAAigMAAAAA&#10;">
                  <v:textbox>
                    <w:txbxContent>
                      <w:p w:rsidR="00AE7415" w:rsidRDefault="00AE7415">
                        <w:r>
                          <w:t>订单管理</w:t>
                        </w:r>
                      </w:p>
                    </w:txbxContent>
                  </v:textbox>
                </v:rect>
                <v:rect id="Rectangle 433" o:spid="_x0000_s1235" style="position:absolute;left:2369;top:11268;width:1260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3tbNcIA&#10;AADcAAAADwAAAGRycy9kb3ducmV2LnhtbERPy4rCMBTdC/5DuMJsxKYqOtIxiorCLHShIzjLS3P7&#10;wOamNJla/94sBlweznu57kwlWmpcaVnBOIpBEKdWl5wruP4cRgsQziNrrCyTgic5WK/6vSUm2j74&#10;TO3F5yKEsEtQQeF9nUjp0oIMusjWxIHLbGPQB9jkUjf4COGmkpM4nkuDJYeGAmvaFZTeL39GgTxd&#10;F9Nndtr+7mef5fFO7TC+tUp9DLrNFwhPnX+L/93fWsF8EtaGM+EIyN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e1s1wgAAANwAAAAPAAAAAAAAAAAAAAAAAJgCAABkcnMvZG93&#10;bnJldi54bWxQSwUGAAAAAAQABAD1AAAAhwMAAAAA&#10;" fillcolor="gray">
                  <v:textbox>
                    <w:txbxContent>
                      <w:p w:rsidR="00AE7415" w:rsidRDefault="00AE7415">
                        <w:r>
                          <w:t>菜单管理</w:t>
                        </w:r>
                      </w:p>
                    </w:txbxContent>
                  </v:textbox>
                </v:rect>
                <v:rect id="Rectangle 434" o:spid="_x0000_s1236" style="position:absolute;left:2369;top:12204;width:1260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pHCsUA&#10;AADcAAAADwAAAGRycy9kb3ducmV2LnhtbESPQWvCQBSE7wX/w/IEb3VjhFCjq4jF0h6TeOntmX1N&#10;UrNvQ3Y1aX+9KxR6HGbmG2azG00rbtS7xrKCxTwCQVxa3XCl4FQcn19AOI+ssbVMCn7IwW47edpg&#10;qu3AGd1yX4kAYZeigtr7LpXSlTUZdHPbEQfvy/YGfZB9JXWPQ4CbVsZRlEiDDYeFGjs61FRe8qtR&#10;cG7iE/5mxVtkVsel/xiL7+vnq1Kz6bhfg/A0+v/wX/tdK0jiFTzOhCMgt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ikcKxQAAANwAAAAPAAAAAAAAAAAAAAAAAJgCAABkcnMv&#10;ZG93bnJldi54bWxQSwUGAAAAAAQABAD1AAAAigMAAAAA&#10;">
                  <v:textbox>
                    <w:txbxContent>
                      <w:p w:rsidR="00AE7415" w:rsidRDefault="00AE7415">
                        <w:r>
                          <w:t>流水管理</w:t>
                        </w:r>
                      </w:p>
                    </w:txbxContent>
                  </v:textbox>
                </v:rect>
                <v:rect id="Rectangle 435" o:spid="_x0000_s1237" style="position:absolute;left:2369;top:13141;width:1260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l4SsAA&#10;AADcAAAADwAAAGRycy9kb3ducmV2LnhtbERPTa/BQBTdv8R/mFyJ3TNFIk8ZIoSwpN3YXZ2rLZ07&#10;TWdQfr1ZSN7y5HzPFq2pxIMaV1pWMOhHIIgzq0vOFaTJ5vcPhPPIGivLpOBFDhbzzs8MY22ffKDH&#10;0ecihLCLUUHhfR1L6bKCDLq+rYkDd7GNQR9gk0vd4DOEm0oOo2gsDZYcGgqsaVVQdjvejYJzOUzx&#10;fUi2kZlsRn7fJtf7aa1Ur9supyA8tf5f/HXvtILxKMwPZ8IRkPM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Gl4SsAAAADcAAAADwAAAAAAAAAAAAAAAACYAgAAZHJzL2Rvd25y&#10;ZXYueG1sUEsFBgAAAAAEAAQA9QAAAIUDAAAAAA==&#10;">
                  <v:textbox>
                    <w:txbxContent>
                      <w:p w:rsidR="00AE7415" w:rsidRDefault="00AE7415">
                        <w:r>
                          <w:t>会员管理</w:t>
                        </w:r>
                      </w:p>
                    </w:txbxContent>
                  </v:textbox>
                </v:rect>
                <v:rect id="Rectangle 436" o:spid="_x0000_s1238" style="position:absolute;left:2369;top:14078;width:1260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Xd0cUA&#10;AADcAAAADwAAAGRycy9kb3ducmV2LnhtbESPQWvCQBSE74X+h+UVequbKASbuoaiWOoxxktvr9nX&#10;JG32bchuYuqvdwXB4zAz3zCrbDKtGKl3jWUF8SwCQVxa3XCl4FjsXpYgnEfW2FomBf/kIFs/Pqww&#10;1fbEOY0HX4kAYZeigtr7LpXSlTUZdDPbEQfvx/YGfZB9JXWPpwA3rZxHUSINNhwWauxoU1P5dxiM&#10;gu9mfsRzXnxE5nW38Pup+B2+tko9P03vbyA8Tf4evrU/tYJkEcP1TDgCcn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Jd3RxQAAANwAAAAPAAAAAAAAAAAAAAAAAJgCAABkcnMv&#10;ZG93bnJldi54bWxQSwUGAAAAAAQABAD1AAAAigMAAAAA&#10;">
                  <v:textbox>
                    <w:txbxContent>
                      <w:p w:rsidR="00AE7415" w:rsidRDefault="00AE7415">
                        <w:r>
                          <w:t>权限管理</w:t>
                        </w:r>
                      </w:p>
                    </w:txbxContent>
                  </v:textbox>
                </v:rect>
                <v:rect id="Rectangle 437" o:spid="_x0000_s1239" style="position:absolute;left:10979;top:10335;width:210;height:4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/dDpsMA&#10;AADcAAAADwAAAGRycy9kb3ducmV2LnhtbESPQYvCMBSE7wv+h/AEb2tqBdFqFFGU9ajtZW9vm2fb&#10;3ealNFG7/nojCB6HmfmGWaw6U4srta6yrGA0jEAQ51ZXXCjI0t3nFITzyBpry6Tgnxyslr2PBSba&#10;3vhI15MvRICwS1BB6X2TSOnykgy6oW2Ig3e2rUEfZFtI3eItwE0t4yiaSIMVh4USG9qUlP+dLkbB&#10;TxVneD+m+8jMdmN/6NLfy/dWqUG/W89BeOr8O/xqf2kFk3EMzzPhCMjl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/dDpsMAAADcAAAADwAAAAAAAAAAAAAAAACYAgAAZHJzL2Rv&#10;d25yZXYueG1sUEsFBgAAAAAEAAQA9QAAAIgDAAAAAA==&#10;"/>
                <v:rect id="Rectangle 438" o:spid="_x0000_s1240" style="position:absolute;left:10979;top:10959;width:210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ZfmccA&#10;AADcAAAADwAAAGRycy9kb3ducmV2LnhtbESPT2vCQBTE70K/w/IKvUjd2NBUUleppQUPemgq6PGR&#10;fSbB7NuQ3ebPt3eFgsdhZn7DLNeDqUVHrassK5jPIhDEudUVFwoOv9/PCxDOI2usLZOCkRysVw+T&#10;Jaba9vxDXeYLESDsUlRQet+kUrq8JINuZhvi4J1ta9AH2RZSt9gHuKnlSxQl0mDFYaHEhj5Lyi/Z&#10;n1Eg94dFPJ73m9PX61u1u1A3jY6dUk+Pw8c7CE+Dv4f/21utIIljuJ0JR0Cur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wGX5nHAAAA3AAAAA8AAAAAAAAAAAAAAAAAmAIAAGRy&#10;cy9kb3ducmV2LnhtbFBLBQYAAAAABAAEAPUAAACMAwAAAAA=&#10;" fillcolor="gray"/>
                <v:rect id="Rectangle 439" o:spid="_x0000_s1241" style="position:absolute;left:3734;top:10957;width:7036;height:3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1J+ScQA&#10;AADcAAAADwAAAGRycy9kb3ducmV2LnhtbESPT4vCMBTE74LfITzBm6b+QdyuUURR3KO2F29vm7dt&#10;tXkpTdTqp98sLHgcZuY3zGLVmkrcqXGlZQWjYQSCOLO65FxBmuwGcxDOI2usLJOCJzlYLbudBcba&#10;PvhI95PPRYCwi1FB4X0dS+myggy6oa2Jg/djG4M+yCaXusFHgJtKjqNoJg2WHBYKrGlTUHY93YyC&#10;73Kc4uuY7CPzsZv4rza53M5bpfq9dv0JwlPr3+H/9kErmE2m8HcmHAG5/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dSfknEAAAA3AAAAA8AAAAAAAAAAAAAAAAAmAIAAGRycy9k&#10;b3ducmV2LnhtbFBLBQYAAAAABAAEAPUAAACJAwAAAAA=&#10;"/>
                <v:rect id="Rectangle 440" o:spid="_x0000_s1242" style="position:absolute;left:4049;top:11266;width:1366;height:10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7b0sQA&#10;AADcAAAADwAAAGRycy9kb3ducmV2LnhtbESPQYvCMBSE74L/ITzBm6Yqits1iiiKe9T24u1t87at&#10;Ni+liVr99ZuFBY/DzHzDLFatqcSdGldaVjAaRiCIM6tLzhWkyW4wB+E8ssbKMil4koPVsttZYKzt&#10;g490P/lcBAi7GBUU3texlC4ryKAb2po4eD+2MeiDbHKpG3wEuKnkOIpm0mDJYaHAmjYFZdfTzSj4&#10;Lscpvo7JPjIfu4n/apPL7bxVqt9r158gPLX+Hf5vH7SC2WQKf2fCEZD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ge29LEAAAA3AAAAA8AAAAAAAAAAAAAAAAAmAIAAGRycy9k&#10;b3ducmV2LnhtbFBLBQYAAAAABAAEAPUAAACJAwAAAAA=&#10;">
                  <v:textbox>
                    <w:txbxContent>
                      <w:p w:rsidR="00AE7415" w:rsidRDefault="00AE7415">
                        <w:pPr>
                          <w:jc w:val="center"/>
                        </w:pPr>
                        <w:r>
                          <w:t>图片１</w:t>
                        </w:r>
                      </w:p>
                    </w:txbxContent>
                  </v:textbox>
                </v:rect>
                <v:group id="Group 441" o:spid="_x0000_s1243" style="position:absolute;left:5730;top:11423;width:629;height:623" coordorigin="5730,11423" coordsize="629,6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aega8QAAADcAAAA&#10;DwAAAAAAAAAAAAAAAACqAgAAZHJzL2Rvd25yZXYueG1sUEsFBgAAAAAEAAQA+gAAAJsDAAAAAA==&#10;">
                  <v:oval id="Oval 442" o:spid="_x0000_s1244" style="position:absolute;left:5730;top:11423;width:629;height:6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72QsQA&#10;AADcAAAADwAAAGRycy9kb3ducmV2LnhtbESPQWvCQBSE7wX/w/KE3pqNDaYluoooBXvowdjeH9ln&#10;Esy+DdnXmP77bqHgcZiZb5j1dnKdGmkIrWcDiyQFRVx523Jt4PP89vQKKgiyxc4zGfihANvN7GGN&#10;hfU3PtFYSq0ihEOBBhqRvtA6VA05DInviaN38YNDiXKotR3wFuGu089pmmuHLceFBnvaN1Rdy29n&#10;4FDvynzUmSyzy+Eoy+vXx3u2MOZxPu1WoIQmuYf/20drIM9e4O9MPAJ68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CO9kLEAAAA3AAAAA8AAAAAAAAAAAAAAAAAmAIAAGRycy9k&#10;b3ducmV2LnhtbFBLBQYAAAAABAAEAPUAAACJAwAAAAA=&#10;"/>
                  <v:line id="Line 443" o:spid="_x0000_s1245" style="position:absolute;visibility:visible;mso-wrap-style:square" from="6044,11423" to="6044,120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kkLAMQAAADcAAAADwAAAGRycy9kb3ducmV2LnhtbERPyWrDMBC9F/oPYgq5NXISMMWNHEJK&#10;IemhZIPmOLYmtltrZCTVdv8+OhRyfLx9uRpNK3pyvrGsYDZNQBCXVjdcKTif3p9fQPiArLG1TAr+&#10;yMMqf3xYYqbtwAfqj6ESMYR9hgrqELpMSl/WZNBPbUccuat1BkOErpLa4RDDTSvnSZJKgw3Hhho7&#10;2tRU/hx/jYLPxT7t17uP7fi1S4vy7VBcvgen1ORpXL+CCDSGu/jfvdUK0kVcG8/EIyD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SQsAxAAAANwAAAAPAAAAAAAAAAAA&#10;AAAAAKECAABkcnMvZG93bnJldi54bWxQSwUGAAAAAAQABAD5AAAAkgMAAAAA&#10;"/>
                  <v:line id="Line 444" o:spid="_x0000_s1246" style="position:absolute;visibility:visible;mso-wrap-style:square" from="5730,11733" to="6359,117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QWum8cAAADcAAAADwAAAGRycy9kb3ducmV2LnhtbESPT2vCQBTE74LfYXlCb7qxQqipq4il&#10;oD2U+gfa4zP7mkSzb8PuNkm/fbcgeBxm5jfMYtWbWrTkfGVZwXSSgCDOra64UHA6vo6fQPiArLG2&#10;TAp+ycNqORwsMNO24z21h1CICGGfoYIyhCaT0uclGfQT2xBH79s6gyFKV0jtsItwU8vHJEmlwYrj&#10;QokNbUrKr4cfo+B99pG2693btv/cpef8ZX/+unROqYdRv34GEagP9/CtvdUK0tkc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JBa6bxwAAANwAAAAPAAAAAAAA&#10;AAAAAAAAAKECAABkcnMvZG93bnJldi54bWxQSwUGAAAAAAQABAD5AAAAlQMAAAAA&#10;"/>
                </v:group>
                <v:group id="Group 445" o:spid="_x0000_s1247" style="position:absolute;left:5101;top:12050;width:226;height:225;rotation:3008424fd" coordorigin="5100,12050" coordsize="226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zVjlhwwAAANwAAAAP&#10;AAAAAAAAAAAAAAAAAKoCAABkcnMvZG93bnJldi54bWxQSwUGAAAAAAQABAD6AAAAmgMAAAAA&#10;">
                  <v:oval id="Oval 446" o:spid="_x0000_s1248" style="position:absolute;left:5100;top:12050;width:226;height:2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C240MQA&#10;AADcAAAADwAAAGRycy9kb3ducmV2LnhtbESPQWvCQBSE74X+h+UVequbmBpK6iqiFPTQQ6PeH9ln&#10;Esy+DdnXmP57t1DocZiZb5jlenKdGmkIrWcD6SwBRVx523Jt4HT8eHkDFQTZYueZDPxQgPXq8WGJ&#10;hfU3/qKxlFpFCIcCDTQifaF1qBpyGGa+J47exQ8OJcqh1nbAW4S7Ts+TJNcOW44LDfa0bai6lt/O&#10;wK7elPmoM1lkl91eFtfz5yFLjXl+mjbvoIQm+Q//tffWQP6awu+ZeAT06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gtuNDEAAAA3AAAAA8AAAAAAAAAAAAAAAAAmAIAAGRycy9k&#10;b3ducmV2LnhtbFBLBQYAAAAABAAEAPUAAACJAwAAAAA=&#10;"/>
                  <v:line id="Line 447" o:spid="_x0000_s1249" style="position:absolute;visibility:visible;mso-wrap-style:square" from="5213,12050" to="5213,122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6dPl8YAAADcAAAADwAAAGRycy9kb3ducmV2LnhtbESPQWvCQBSE7wX/w/IEb3VTLaFEVxFL&#10;QT2Uagt6fGafSWr2bdhdk/TfdwtCj8PMfMPMl72pRUvOV5YVPI0TEMS51RUXCr4+3x5fQPiArLG2&#10;TAp+yMNyMXiYY6Ztx3tqD6EQEcI+QwVlCE0mpc9LMujHtiGO3sU6gyFKV0jtsItwU8tJkqTSYMVx&#10;ocSG1iXl18PNKHiffqTtarvb9Mdtes5f9+fTd+eUGg371QxEoD78h+/tjVaQPk/g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+nT5fGAAAA3AAAAA8AAAAAAAAA&#10;AAAAAAAAoQIAAGRycy9kb3ducmV2LnhtbFBLBQYAAAAABAAEAPkAAACUAwAAAAA=&#10;"/>
                  <v:line id="Line 448" o:spid="_x0000_s1250" style="position:absolute;visibility:visible;mso-wrap-style:square" from="5100,12162" to="5326,121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OvqDMcAAADcAAAADwAAAGRycy9kb3ducmV2LnhtbESPT2vCQBTE74LfYXlCb7qxliCpq4il&#10;oD2U+gfa4zP7mkSzb8PuNkm/fbcgeBxm5jfMYtWbWrTkfGVZwXSSgCDOra64UHA6vo7nIHxA1lhb&#10;JgW/5GG1HA4WmGnb8Z7aQyhEhLDPUEEZQpNJ6fOSDPqJbYij922dwRClK6R22EW4qeVjkqTSYMVx&#10;ocSGNiXl18OPUfA++0jb9e5t23/u0nP+sj9/XTqn1MOoXz+DCNSHe/jW3moF6dMM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w6+oMxwAAANwAAAAPAAAAAAAA&#10;AAAAAAAAAKECAABkcnMvZG93bnJldi54bWxQSwUGAAAAAAQABAD5AAAAlQMAAAAA&#10;"/>
                </v:group>
                <v:rect id="Rectangle 449" o:spid="_x0000_s1251" style="position:absolute;left:8460;top:14230;width:147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1QNNMQA&#10;AADcAAAADwAAAGRycy9kb3ducmV2LnhtbESPQYvCMBSE7wv+h/AWvK3pqohWo4iiuEdtL96ezbPt&#10;bvNSmqjVX78RBI/DzHzDzBatqcSVGldaVvDdi0AQZ1aXnCtIk83XGITzyBory6TgTg4W887HDGNt&#10;b7yn68HnIkDYxaig8L6OpXRZQQZdz9bEwTvbxqAPssmlbvAW4KaS/SgaSYMlh4UCa1oVlP0dLkbB&#10;qeyn+Ngn28hMNgP/0ya/l+Naqe5nu5yC8NT6d/jV3mkFo+EQnmfCEZDz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9UDTTEAAAA3AAAAA8AAAAAAAAAAAAAAAAAmAIAAGRycy9k&#10;b3ducmV2LnhtbFBLBQYAAAAABAAEAPUAAACJAwAAAAA=&#10;">
                  <v:textbox>
                    <w:txbxContent>
                      <w:p w:rsidR="00AE7415" w:rsidRDefault="00AE7415">
                        <w:pPr>
                          <w:jc w:val="center"/>
                        </w:pPr>
                        <w:r>
                          <w:t>OK</w:t>
                        </w:r>
                      </w:p>
                    </w:txbxContent>
                  </v:textbox>
                </v:rect>
                <v:shape id="AutoShape 450" o:spid="_x0000_s1252" type="#_x0000_t15" style="position:absolute;left:3734;top:10337;width:945;height:468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rkSMYA&#10;AADcAAAADwAAAGRycy9kb3ducmV2LnhtbESPQWvCQBSE74L/YXlCb7qptKKpq6gglJYeTHPQ2zP7&#10;mk3Nvg3ZbUz/vSsUehxm5htmue5tLTpqfeVYweMkAUFcOF1xqSD/3I/nIHxA1lg7JgW/5GG9Gg6W&#10;mGp35QN1WShFhLBPUYEJoUml9IUhi37iGuLofbnWYoiyLaVu8RrhtpbTJJlJixXHBYMN7QwVl+zH&#10;KshO8+3CXHZV3n3k57fN+zHsv51SD6N+8wIiUB/+w3/tV61g9vQM9zPxCMjV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irkSMYAAADcAAAADwAAAAAAAAAAAAAAAACYAgAAZHJz&#10;L2Rvd25yZXYueG1sUEsFBgAAAAAEAAQA9QAAAIsDAAAAAA==&#10;">
                  <v:textbox>
                    <w:txbxContent>
                      <w:p w:rsidR="00AE7415" w:rsidRDefault="00AE7415">
                        <w:r>
                          <w:t>Back</w:t>
                        </w:r>
                      </w:p>
                    </w:txbxContent>
                  </v:textbox>
                </v:shape>
                <v:rect id="Rectangle 451" o:spid="_x0000_s1253" style="position:absolute;left:4049;top:12523;width:2940;height:4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Mo22MUA&#10;AADcAAAADwAAAGRycy9kb3ducmV2LnhtbESPQWvCQBSE7wX/w/IEb81GK6GmriIWpT1qcvH2mn1N&#10;UrNvQ3ZNUn99t1DocZiZb5j1djSN6KlztWUF8ygGQVxYXXOpIM8Oj88gnEfW2FgmBd/kYLuZPKwx&#10;1XbgE/VnX4oAYZeigsr7NpXSFRUZdJFtiYP3aTuDPsiulLrDIcBNIxdxnEiDNYeFClvaV1Rczzej&#10;4KNe5Hg/ZcfYrA5P/n3Mvm6XV6Vm03H3AsLT6P/Df+03rSBZJvB7JhwBufk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yjbYxQAAANwAAAAPAAAAAAAAAAAAAAAAAJgCAABkcnMv&#10;ZG93bnJldi54bWxQSwUGAAAAAAQABAD1AAAAigMAAAAA&#10;">
                  <v:textbox>
                    <w:txbxContent>
                      <w:p w:rsidR="00AE7415" w:rsidRDefault="00AE7415">
                        <w:r>
                          <w:rPr>
                            <w:sz w:val="18"/>
                            <w:szCs w:val="18"/>
                          </w:rPr>
                          <w:t>分类名：＿＿＿＿＿＿</w:t>
                        </w:r>
                      </w:p>
                    </w:txbxContent>
                  </v:textbox>
                </v:rect>
                <v:rect id="Rectangle 452" o:spid="_x0000_s1254" style="position:absolute;left:4890;top:10333;width:1255;height:4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E3WccA&#10;AADcAAAADwAAAGRycy9kb3ducmV2LnhtbESPS2vDMBCE74X+B7GFXkoiNzQPnCihGAq9mJD0QY+L&#10;tbHdWivH2sTOv68KgR6HmfmGWW0G16gzdaH2bOBxnIAiLrytuTTw/vYyWoAKgmyx8UwGLhRgs769&#10;WWFqfc87Ou+lVBHCIUUDlUibah2KihyGsW+Jo3fwnUOJsiu17bCPcNfoSZLMtMOa40KFLWUVFT/7&#10;kzNwkOln/7E9HdvjV/ZQSp5/Z5PcmPu74XkJSmiQ//C1/WoNzJ7m8HcmHgG9/g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dxN1nHAAAA3AAAAA8AAAAAAAAAAAAAAAAAmAIAAGRy&#10;cy9kb3ducmV2LnhtbFBLBQYAAAAABAAEAPUAAACMAwAAAAA=&#10;">
                  <v:stroke dashstyle="dash"/>
                  <v:textbox>
                    <w:txbxContent>
                      <w:p w:rsidR="00AE7415" w:rsidRDefault="00AE7415">
                        <w:r>
                          <w:rPr>
                            <w:sz w:val="18"/>
                            <w:szCs w:val="18"/>
                          </w:rPr>
                          <w:t>编辑分类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314A02" w:rsidRDefault="00314A02" w:rsidP="0006487A"/>
    <w:p w:rsidR="00314A02" w:rsidRDefault="00314A02" w:rsidP="0006487A"/>
    <w:p w:rsidR="00314A02" w:rsidRDefault="00314A02" w:rsidP="0006487A"/>
    <w:p w:rsidR="00314A02" w:rsidRDefault="00314A02" w:rsidP="0006487A"/>
    <w:p w:rsidR="00314A02" w:rsidRDefault="00314A02" w:rsidP="0006487A"/>
    <w:p w:rsidR="00314A02" w:rsidRDefault="00314A02" w:rsidP="0006487A"/>
    <w:p w:rsidR="00314A02" w:rsidRDefault="00314A02" w:rsidP="0006487A"/>
    <w:p w:rsidR="00314A02" w:rsidRDefault="00314A02" w:rsidP="0006487A"/>
    <w:p w:rsidR="00314A02" w:rsidRDefault="00314A02" w:rsidP="0006487A"/>
    <w:p w:rsidR="00314A02" w:rsidRDefault="00314A02" w:rsidP="0006487A"/>
    <w:p w:rsidR="00314A02" w:rsidRDefault="00314A02" w:rsidP="0006487A"/>
    <w:p w:rsidR="00314A02" w:rsidRDefault="00314A02" w:rsidP="0006487A"/>
    <w:p w:rsidR="00C52097" w:rsidRDefault="00C52097" w:rsidP="0006487A"/>
    <w:p w:rsidR="00DE7FF9" w:rsidRDefault="0049442A" w:rsidP="00DE7FF9">
      <w:r>
        <w:lastRenderedPageBreak/>
        <w:t>点击新增菜品按钮，进入菜品新增页面</w:t>
      </w:r>
      <w:r>
        <w:rPr>
          <w:rFonts w:hint="eastAsia"/>
        </w:rPr>
        <w:t>。</w:t>
      </w:r>
    </w:p>
    <w:p w:rsidR="0006487A" w:rsidRDefault="00DE7FF9" w:rsidP="0006487A">
      <w:r>
        <w:rPr>
          <w:rFonts w:hint="eastAsia"/>
          <w:noProof/>
        </w:rPr>
        <mc:AlternateContent>
          <mc:Choice Requires="wpg">
            <w:drawing>
              <wp:anchor distT="0" distB="0" distL="85725" distR="85725" simplePos="0" relativeHeight="251672576" behindDoc="0" locked="0" layoutInCell="1" allowOverlap="1" wp14:anchorId="44C5B099" wp14:editId="6F14B339">
                <wp:simplePos x="0" y="0"/>
                <wp:positionH relativeFrom="column">
                  <wp:posOffset>152400</wp:posOffset>
                </wp:positionH>
                <wp:positionV relativeFrom="paragraph">
                  <wp:posOffset>15240</wp:posOffset>
                </wp:positionV>
                <wp:extent cx="5334000" cy="3274060"/>
                <wp:effectExtent l="0" t="0" r="19050" b="21590"/>
                <wp:wrapNone/>
                <wp:docPr id="648" name="组合 6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34000" cy="3274060"/>
                          <a:chOff x="2011" y="2220"/>
                          <a:chExt cx="9134" cy="5616"/>
                        </a:xfrm>
                      </wpg:grpSpPr>
                      <wps:wsp>
                        <wps:cNvPr id="649" name="Rectangle 454"/>
                        <wps:cNvSpPr>
                          <a:spLocks noChangeArrowheads="1"/>
                        </wps:cNvSpPr>
                        <wps:spPr bwMode="auto">
                          <a:xfrm>
                            <a:off x="2011" y="2220"/>
                            <a:ext cx="9134" cy="561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0" name="Rectangle 455"/>
                        <wps:cNvSpPr>
                          <a:spLocks noChangeArrowheads="1"/>
                        </wps:cNvSpPr>
                        <wps:spPr bwMode="auto">
                          <a:xfrm>
                            <a:off x="2220" y="2376"/>
                            <a:ext cx="8715" cy="62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>
                              <w:pPr>
                                <w:jc w:val="center"/>
                              </w:pPr>
                              <w:r>
                                <w:t>XXX</w:t>
                              </w:r>
                              <w:r>
                                <w:t>订餐系统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1" name="Rectangle 456"/>
                        <wps:cNvSpPr>
                          <a:spLocks noChangeArrowheads="1"/>
                        </wps:cNvSpPr>
                        <wps:spPr bwMode="auto">
                          <a:xfrm>
                            <a:off x="2220" y="3157"/>
                            <a:ext cx="1260" cy="7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>
                              <w:r>
                                <w:t>订单管理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2" name="Rectangle 457"/>
                        <wps:cNvSpPr>
                          <a:spLocks noChangeArrowheads="1"/>
                        </wps:cNvSpPr>
                        <wps:spPr bwMode="auto">
                          <a:xfrm>
                            <a:off x="2220" y="4092"/>
                            <a:ext cx="1260" cy="780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>
                              <w:r>
                                <w:t>菜单管理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3" name="Rectangle 458"/>
                        <wps:cNvSpPr>
                          <a:spLocks noChangeArrowheads="1"/>
                        </wps:cNvSpPr>
                        <wps:spPr bwMode="auto">
                          <a:xfrm>
                            <a:off x="2220" y="5028"/>
                            <a:ext cx="1260" cy="77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>
                              <w:r>
                                <w:t>流水管理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4" name="Rectangle 459"/>
                        <wps:cNvSpPr>
                          <a:spLocks noChangeArrowheads="1"/>
                        </wps:cNvSpPr>
                        <wps:spPr bwMode="auto">
                          <a:xfrm>
                            <a:off x="2220" y="5963"/>
                            <a:ext cx="1260" cy="7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>
                              <w:r>
                                <w:t>会员管理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5" name="Rectangle 460"/>
                        <wps:cNvSpPr>
                          <a:spLocks noChangeArrowheads="1"/>
                        </wps:cNvSpPr>
                        <wps:spPr bwMode="auto">
                          <a:xfrm>
                            <a:off x="2220" y="6901"/>
                            <a:ext cx="1260" cy="7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>
                              <w:r>
                                <w:t>权限管理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6" name="Rectangle 461"/>
                        <wps:cNvSpPr>
                          <a:spLocks noChangeArrowheads="1"/>
                        </wps:cNvSpPr>
                        <wps:spPr bwMode="auto">
                          <a:xfrm>
                            <a:off x="4845" y="3158"/>
                            <a:ext cx="911" cy="46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>
                              <w:r>
                                <w:rPr>
                                  <w:sz w:val="18"/>
                                  <w:szCs w:val="18"/>
                                </w:rPr>
                                <w:t>新增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7" name="Rectangle 462"/>
                        <wps:cNvSpPr>
                          <a:spLocks noChangeArrowheads="1"/>
                        </wps:cNvSpPr>
                        <wps:spPr bwMode="auto">
                          <a:xfrm>
                            <a:off x="10830" y="3158"/>
                            <a:ext cx="210" cy="45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8" name="Rectangle 463"/>
                        <wps:cNvSpPr>
                          <a:spLocks noChangeArrowheads="1"/>
                        </wps:cNvSpPr>
                        <wps:spPr bwMode="auto">
                          <a:xfrm>
                            <a:off x="10830" y="3783"/>
                            <a:ext cx="210" cy="780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9" name="Rectangle 464"/>
                        <wps:cNvSpPr>
                          <a:spLocks noChangeArrowheads="1"/>
                        </wps:cNvSpPr>
                        <wps:spPr bwMode="auto">
                          <a:xfrm>
                            <a:off x="3900" y="4089"/>
                            <a:ext cx="1366" cy="109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>
                              <w:pPr>
                                <w:jc w:val="center"/>
                              </w:pPr>
                              <w:r>
                                <w:t>图片１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0" name="Rectangle 465"/>
                        <wps:cNvSpPr>
                          <a:spLocks noChangeArrowheads="1"/>
                        </wps:cNvSpPr>
                        <wps:spPr bwMode="auto">
                          <a:xfrm>
                            <a:off x="5476" y="4089"/>
                            <a:ext cx="1365" cy="109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>
                              <w:pPr>
                                <w:jc w:val="center"/>
                              </w:pPr>
                              <w:r>
                                <w:t>图片２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661" name="Group 466"/>
                        <wpg:cNvGrpSpPr>
                          <a:grpSpLocks/>
                        </wpg:cNvGrpSpPr>
                        <wpg:grpSpPr bwMode="auto">
                          <a:xfrm>
                            <a:off x="7156" y="4246"/>
                            <a:ext cx="630" cy="624"/>
                            <a:chOff x="7156" y="4246"/>
                            <a:chExt cx="630" cy="624"/>
                          </a:xfrm>
                        </wpg:grpSpPr>
                        <wps:wsp>
                          <wps:cNvPr id="662" name="Oval 467"/>
                          <wps:cNvSpPr>
                            <a:spLocks noChangeArrowheads="1"/>
                          </wps:cNvSpPr>
                          <wps:spPr bwMode="auto">
                            <a:xfrm>
                              <a:off x="7156" y="4246"/>
                              <a:ext cx="630" cy="624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63" name="Line 468"/>
                          <wps:cNvCnPr/>
                          <wps:spPr bwMode="auto">
                            <a:xfrm>
                              <a:off x="7471" y="4246"/>
                              <a:ext cx="0" cy="624"/>
                            </a:xfrm>
                            <a:prstGeom prst="line">
                              <a:avLst/>
                            </a:prstGeom>
                            <a:noFill/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664" name="Line 469"/>
                          <wps:cNvCnPr/>
                          <wps:spPr bwMode="auto">
                            <a:xfrm>
                              <a:off x="7156" y="4557"/>
                              <a:ext cx="630" cy="0"/>
                            </a:xfrm>
                            <a:prstGeom prst="line">
                              <a:avLst/>
                            </a:prstGeom>
                            <a:noFill/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665" name="Group 470"/>
                        <wpg:cNvGrpSpPr>
                          <a:grpSpLocks/>
                        </wpg:cNvGrpSpPr>
                        <wpg:grpSpPr bwMode="auto">
                          <a:xfrm rot="2754294">
                            <a:off x="4952" y="4874"/>
                            <a:ext cx="226" cy="225"/>
                            <a:chOff x="4951" y="4874"/>
                            <a:chExt cx="226" cy="225"/>
                          </a:xfrm>
                        </wpg:grpSpPr>
                        <wps:wsp>
                          <wps:cNvPr id="666" name="Oval 471"/>
                          <wps:cNvSpPr>
                            <a:spLocks noChangeArrowheads="1"/>
                          </wps:cNvSpPr>
                          <wps:spPr bwMode="auto">
                            <a:xfrm>
                              <a:off x="4951" y="4874"/>
                              <a:ext cx="226" cy="225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67" name="Line 472"/>
                          <wps:cNvCnPr/>
                          <wps:spPr bwMode="auto">
                            <a:xfrm>
                              <a:off x="5064" y="4874"/>
                              <a:ext cx="0" cy="225"/>
                            </a:xfrm>
                            <a:prstGeom prst="line">
                              <a:avLst/>
                            </a:prstGeom>
                            <a:noFill/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668" name="Line 473"/>
                          <wps:cNvCnPr/>
                          <wps:spPr bwMode="auto">
                            <a:xfrm>
                              <a:off x="4951" y="4987"/>
                              <a:ext cx="226" cy="0"/>
                            </a:xfrm>
                            <a:prstGeom prst="line">
                              <a:avLst/>
                            </a:prstGeom>
                            <a:noFill/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669" name="Group 474"/>
                        <wpg:cNvGrpSpPr>
                          <a:grpSpLocks/>
                        </wpg:cNvGrpSpPr>
                        <wpg:grpSpPr bwMode="auto">
                          <a:xfrm rot="2754294">
                            <a:off x="6527" y="4871"/>
                            <a:ext cx="226" cy="225"/>
                            <a:chOff x="6526" y="4871"/>
                            <a:chExt cx="226" cy="225"/>
                          </a:xfrm>
                        </wpg:grpSpPr>
                        <wps:wsp>
                          <wps:cNvPr id="670" name="Oval 475"/>
                          <wps:cNvSpPr>
                            <a:spLocks noChangeArrowheads="1"/>
                          </wps:cNvSpPr>
                          <wps:spPr bwMode="auto">
                            <a:xfrm>
                              <a:off x="6526" y="4871"/>
                              <a:ext cx="226" cy="225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71" name="Line 476"/>
                          <wps:cNvCnPr/>
                          <wps:spPr bwMode="auto">
                            <a:xfrm>
                              <a:off x="6639" y="4871"/>
                              <a:ext cx="0" cy="225"/>
                            </a:xfrm>
                            <a:prstGeom prst="line">
                              <a:avLst/>
                            </a:prstGeom>
                            <a:noFill/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672" name="Line 477"/>
                          <wps:cNvCnPr/>
                          <wps:spPr bwMode="auto">
                            <a:xfrm>
                              <a:off x="6526" y="4984"/>
                              <a:ext cx="226" cy="0"/>
                            </a:xfrm>
                            <a:prstGeom prst="line">
                              <a:avLst/>
                            </a:prstGeom>
                            <a:noFill/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673" name="Rectangle 478"/>
                        <wps:cNvSpPr>
                          <a:spLocks noChangeArrowheads="1"/>
                        </wps:cNvSpPr>
                        <wps:spPr bwMode="auto">
                          <a:xfrm>
                            <a:off x="3900" y="5970"/>
                            <a:ext cx="2941" cy="46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>
                              <w:r>
                                <w:rPr>
                                  <w:sz w:val="18"/>
                                  <w:szCs w:val="18"/>
                                </w:rPr>
                                <w:t>菜名：ＸＸＸＸＸ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4" name="Rectangle 479"/>
                        <wps:cNvSpPr>
                          <a:spLocks noChangeArrowheads="1"/>
                        </wps:cNvSpPr>
                        <wps:spPr bwMode="auto">
                          <a:xfrm>
                            <a:off x="3900" y="6593"/>
                            <a:ext cx="2941" cy="93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>
                              <w:r>
                                <w:rPr>
                                  <w:sz w:val="18"/>
                                  <w:szCs w:val="18"/>
                                </w:rPr>
                                <w:t>描述：ＸＸＸＸＸＸＸＸＸＸＸＸＸＸＸＸＸＸＸＸＸＸＸＸＸＸ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5" name="Rectangle 480"/>
                        <wps:cNvSpPr>
                          <a:spLocks noChangeArrowheads="1"/>
                        </wps:cNvSpPr>
                        <wps:spPr bwMode="auto">
                          <a:xfrm>
                            <a:off x="8311" y="7053"/>
                            <a:ext cx="147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>
                              <w:pPr>
                                <w:jc w:val="center"/>
                              </w:pPr>
                              <w:r>
                                <w:t>OK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6" name="AutoShape 481"/>
                        <wps:cNvSpPr>
                          <a:spLocks noChangeArrowheads="1"/>
                        </wps:cNvSpPr>
                        <wps:spPr bwMode="auto">
                          <a:xfrm rot="10800000">
                            <a:off x="3585" y="3160"/>
                            <a:ext cx="945" cy="468"/>
                          </a:xfrm>
                          <a:prstGeom prst="homePlate">
                            <a:avLst>
                              <a:gd name="adj" fmla="val 50481"/>
                            </a:avLst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>
                              <w:r>
                                <w:t>Back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7" name="Rectangle 482"/>
                        <wps:cNvSpPr>
                          <a:spLocks noChangeArrowheads="1"/>
                        </wps:cNvSpPr>
                        <wps:spPr bwMode="auto">
                          <a:xfrm>
                            <a:off x="3900" y="5346"/>
                            <a:ext cx="294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>
                              <w:r>
                                <w:rPr>
                                  <w:sz w:val="18"/>
                                  <w:szCs w:val="18"/>
                                </w:rPr>
                                <w:t>价格：＿＿＿＿＿＿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648" o:spid="_x0000_s1255" style="position:absolute;margin-left:12pt;margin-top:1.2pt;width:420pt;height:257.8pt;z-index:251672576;mso-wrap-distance-left:6.75pt;mso-wrap-distance-right:6.75pt" coordorigin="2011,2220" coordsize="9134,5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">
                <v:rect id="Rectangle 454" o:spid="_x0000_s1256" style="position:absolute;left:2011;top:2220;width:9134;height:56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WiqsUA&#10;AADcAAAADwAAAGRycy9kb3ducmV2LnhtbESPQWvCQBSE74L/YXlCb2ajFTGpq4jF0h41Xry9Zl+T&#10;1OzbkF2T1F/fLRQ8DjPzDbPeDqYWHbWusqxgFsUgiHOrKy4UnLPDdAXCeWSNtWVS8EMOtpvxaI2p&#10;tj0fqTv5QgQIuxQVlN43qZQuL8mgi2xDHLwv2xr0QbaF1C32AW5qOY/jpTRYcVgosaF9Sfn1dDMK&#10;Pqv5Ge/H7C02yeHZfwzZ9+3yqtTTZNi9gPA0+Ef4v/2uFSwXCfydCUdAb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VaKqxQAAANwAAAAPAAAAAAAAAAAAAAAAAJgCAABkcnMv&#10;ZG93bnJldi54bWxQSwUGAAAAAAQABAD1AAAAigMAAAAA&#10;"/>
                <v:rect id="Rectangle 455" o:spid="_x0000_s1257" style="position:absolute;left:2220;top:2376;width:8715;height:6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ad6sIA&#10;AADcAAAADwAAAGRycy9kb3ducmV2LnhtbERPPW/CMBDdK/EfrEPqVhyoQG2IgxAoFR0hLN2u8ZGk&#10;jc+R7UDaX18PlRif3ne2GU0nruR8a1nBfJaAIK6sbrlWcC6LpxcQPiBr7CyTgh/ysMknDxmm2t74&#10;SNdTqEUMYZ+igiaEPpXSVw0Z9DPbE0fuYp3BEKGrpXZ4i+Gmk4skWUmDLceGBnvaNVR9nwaj4LNd&#10;nPH3WL4l5rV4Du9j+TV87JV6nI7bNYhAY7iL/90HrWC1jPPjmXgEZP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tp3qwgAAANwAAAAPAAAAAAAAAAAAAAAAAJgCAABkcnMvZG93&#10;bnJldi54bWxQSwUGAAAAAAQABAD1AAAAhwMAAAAA&#10;">
                  <v:textbox>
                    <w:txbxContent>
                      <w:p w:rsidR="00AE7415" w:rsidRDefault="00AE7415">
                        <w:pPr>
                          <w:jc w:val="center"/>
                        </w:pPr>
                        <w:r>
                          <w:t>XXX</w:t>
                        </w:r>
                        <w:r>
                          <w:t>订餐系统</w:t>
                        </w:r>
                      </w:p>
                    </w:txbxContent>
                  </v:textbox>
                </v:rect>
                <v:rect id="Rectangle 456" o:spid="_x0000_s1258" style="position:absolute;left:2220;top:3157;width:1260;height:7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vo4ccUA&#10;AADcAAAADwAAAGRycy9kb3ducmV2LnhtbESPQWvCQBSE7wX/w/KE3pqNSqXGrCKKxR41Xnp7Zp9J&#10;2uzbkF2T2F/fLRQ8DjPzDZOuB1OLjlpXWVYwiWIQxLnVFRcKztn+5Q2E88gaa8uk4E4O1qvRU4qJ&#10;tj0fqTv5QgQIuwQVlN43iZQuL8mgi2xDHLyrbQ36INtC6hb7ADe1nMbxXBqsOCyU2NC2pPz7dDMK&#10;LtX0jD/H7D02i/3MfwzZ1+1zp9TzeNgsQXga/CP83z5oBfPXCfydCUd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6+jhxxQAAANwAAAAPAAAAAAAAAAAAAAAAAJgCAABkcnMv&#10;ZG93bnJldi54bWxQSwUGAAAAAAQABAD1AAAAigMAAAAA&#10;">
                  <v:textbox>
                    <w:txbxContent>
                      <w:p w:rsidR="00AE7415" w:rsidRDefault="00AE7415">
                        <w:r>
                          <w:t>订单管理</w:t>
                        </w:r>
                      </w:p>
                    </w:txbxContent>
                  </v:textbox>
                </v:rect>
                <v:rect id="Rectangle 457" o:spid="_x0000_s1259" style="position:absolute;left:2220;top:4092;width:1260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UfosYA&#10;AADcAAAADwAAAGRycy9kb3ducmV2LnhtbESPT4vCMBTE74LfITzBi6ypLlbpGkVFwcN68A/sHh/N&#10;sy02L6WJtX77jbDgcZiZ3zDzZWtK0VDtCssKRsMIBHFqdcGZgst59zED4TyyxtIyKXiSg+Wi25lj&#10;ou2Dj9ScfCYChF2CCnLvq0RKl+Zk0A1tRRy8q60N+iDrTOoaHwFuSjmOolgaLDgs5FjRJqf0drob&#10;BfJwmX0+r4f173YyLb5v1Ayin0apfq9dfYHw1Pp3+L+91wriyRheZ8IRkI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pUfosYAAADcAAAADwAAAAAAAAAAAAAAAACYAgAAZHJz&#10;L2Rvd25yZXYueG1sUEsFBgAAAAAEAAQA9QAAAIsDAAAAAA==&#10;" fillcolor="gray">
                  <v:textbox>
                    <w:txbxContent>
                      <w:p w:rsidR="00AE7415" w:rsidRDefault="00AE7415">
                        <w:r>
                          <w:t>菜单管理</w:t>
                        </w:r>
                      </w:p>
                    </w:txbxContent>
                  </v:textbox>
                </v:rect>
                <v:rect id="Rectangle 458" o:spid="_x0000_s1260" style="position:absolute;left:2220;top:5028;width:1260;height:7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QDncQA&#10;AADcAAAADwAAAGRycy9kb3ducmV2LnhtbESPQYvCMBSE74L/ITzBm6Yqits1iiiKe9T24u1t87at&#10;Ni+liVr99ZuFBY/DzHzDLFatqcSdGldaVjAaRiCIM6tLzhWkyW4wB+E8ssbKMil4koPVsttZYKzt&#10;g490P/lcBAi7GBUU3texlC4ryKAb2po4eD+2MeiDbHKpG3wEuKnkOIpm0mDJYaHAmjYFZdfTzSj4&#10;Lscpvo7JPjIfu4n/apPL7bxVqt9r158gPLX+Hf5vH7SC2XQCf2fCEZD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VkA53EAAAA3AAAAA8AAAAAAAAAAAAAAAAAmAIAAGRycy9k&#10;b3ducmV2LnhtbFBLBQYAAAAABAAEAPUAAACJAwAAAAA=&#10;">
                  <v:textbox>
                    <w:txbxContent>
                      <w:p w:rsidR="00AE7415" w:rsidRDefault="00AE7415">
                        <w:r>
                          <w:t>流水管理</w:t>
                        </w:r>
                      </w:p>
                    </w:txbxContent>
                  </v:textbox>
                </v:rect>
                <v:rect id="Rectangle 459" o:spid="_x0000_s1261" style="position:absolute;left:2220;top:5963;width:1260;height:7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o2b6cQA&#10;AADcAAAADwAAAGRycy9kb3ducmV2LnhtbESPT4vCMBTE7wt+h/AEb2vqX9yuUURR9Kj1sre3zbOt&#10;Ni+liVr99JsFweMwM79hpvPGlOJGtSssK+h1IxDEqdUFZwqOyfpzAsJ5ZI2lZVLwIAfzWetjirG2&#10;d97T7eAzESDsYlSQe1/FUro0J4Ouayvi4J1sbdAHWWdS13gPcFPKfhSNpcGCw0KOFS1zSi+Hq1Hw&#10;W/SP+Nwnm8h8rQd+1yTn689KqU67WXyD8NT4d/jV3moF49EQ/s+EIyB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qNm+nEAAAA3AAAAA8AAAAAAAAAAAAAAAAAmAIAAGRycy9k&#10;b3ducmV2LnhtbFBLBQYAAAAABAAEAPUAAACJAwAAAAA=&#10;">
                  <v:textbox>
                    <w:txbxContent>
                      <w:p w:rsidR="00AE7415" w:rsidRDefault="00AE7415">
                        <w:r>
                          <w:t>会员管理</w:t>
                        </w:r>
                      </w:p>
                    </w:txbxContent>
                  </v:textbox>
                </v:rect>
                <v:rect id="Rectangle 460" o:spid="_x0000_s1262" style="position:absolute;left:2220;top:6901;width:1260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E+csQA&#10;AADcAAAADwAAAGRycy9kb3ducmV2LnhtbESPQYvCMBSE7wv+h/AWvK3pKopWo4iiuEdtL96ezbPt&#10;bvNSmqjVX78RBI/DzHzDzBatqcSVGldaVvDdi0AQZ1aXnCtIk83XGITzyBory6TgTg4W887HDGNt&#10;b7yn68HnIkDYxaig8L6OpXRZQQZdz9bEwTvbxqAPssmlbvAW4KaS/SgaSYMlh4UCa1oVlP0dLkbB&#10;qeyn+Ngn28hMNgP/0ya/l+Naqe5nu5yC8NT6d/jV3mkFo+EQnmfCEZDz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XBPnLEAAAA3AAAAA8AAAAAAAAAAAAAAAAAmAIAAGRycy9k&#10;b3ducmV2LnhtbFBLBQYAAAAABAAEAPUAAACJAwAAAAA=&#10;">
                  <v:textbox>
                    <w:txbxContent>
                      <w:p w:rsidR="00AE7415" w:rsidRDefault="00AE7415">
                        <w:r>
                          <w:t>权限管理</w:t>
                        </w:r>
                      </w:p>
                    </w:txbxContent>
                  </v:textbox>
                </v:rect>
                <v:rect id="Rectangle 461" o:spid="_x0000_s1263" style="position:absolute;left:4845;top:3158;width:911;height:4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QEH8YA&#10;AADcAAAADwAAAGRycy9kb3ducmV2LnhtbESPX2vCQBDE3wv9DscWfCl6qWAo0VNKoOBLkNo/+Ljk&#10;1iQ2txdzq4nfvlco9HGYmd8wq83oWnWlPjSeDTzNElDEpbcNVwY+3l+nz6CCIFtsPZOBGwXYrO/v&#10;VphZP/AbXfdSqQjhkKGBWqTLtA5lTQ7DzHfE0Tv63qFE2Vfa9jhEuGv1PElS7bDhuFBjR3lN5ff+&#10;4gwcZfE1fO4u5+58yB8rKYpTPi+MmTyML0tQQqP8h//aW2sgXaTweyYeAb3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eQEH8YAAADcAAAADwAAAAAAAAAAAAAAAACYAgAAZHJz&#10;L2Rvd25yZXYueG1sUEsFBgAAAAAEAAQA9QAAAIsDAAAAAA==&#10;">
                  <v:stroke dashstyle="dash"/>
                  <v:textbox>
                    <w:txbxContent>
                      <w:p w:rsidR="00AE7415" w:rsidRDefault="00AE7415">
                        <w:r>
                          <w:rPr>
                            <w:sz w:val="18"/>
                            <w:szCs w:val="18"/>
                          </w:rPr>
                          <w:t>新增</w:t>
                        </w:r>
                      </w:p>
                    </w:txbxContent>
                  </v:textbox>
                </v:rect>
                <v:rect id="Rectangle 462" o:spid="_x0000_s1264" style="position:absolute;left:10830;top:3158;width:210;height:4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8FnsYA&#10;AADcAAAADwAAAGRycy9kb3ducmV2LnhtbESPzW7CMBCE75V4B2srcStOg/hLMRFqFdQeIVy4LfE2&#10;SRuvo9iQtE9fV0LiOJqZbzTrdDCNuFLnassKnicRCOLC6ppLBcc8e1qCcB5ZY2OZFPyQg3Qzelhj&#10;om3Pe7oefCkChF2CCirv20RKV1Rk0E1sSxy8T9sZ9EF2pdQd9gFuGhlH0VwarDksVNjSa0XF9+Fi&#10;FJzr+Ii/+3wXmVU29R9D/nU5vSk1fhy2LyA8Df4evrXftYL5bAH/Z8IRkJ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l8FnsYAAADcAAAADwAAAAAAAAAAAAAAAACYAgAAZHJz&#10;L2Rvd25yZXYueG1sUEsFBgAAAAAEAAQA9QAAAIsDAAAAAA==&#10;"/>
                <v:rect id="Rectangle 463" o:spid="_x0000_s1265" style="position:absolute;left:10830;top:3783;width:210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30oSMIA&#10;AADcAAAADwAAAGRycy9kb3ducmV2LnhtbERPy4rCMBTdC/5DuMJsxKaO6EjHKCoKLsaFjuAsL83t&#10;A5ub0sRa/94sBlweznux6kwlWmpcaVnBOIpBEKdWl5wruPzuR3MQziNrrCyTgic5WC37vQUm2j74&#10;RO3Z5yKEsEtQQeF9nUjp0oIMusjWxIHLbGPQB9jkUjf4COGmkp9xPJMGSw4NBda0LSi9ne9GgTxe&#10;5pNndtz87aZf5c+N2mF8bZX6GHTrbxCeOv8W/7sPWsFsGtaGM+EIyO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fShIwgAAANwAAAAPAAAAAAAAAAAAAAAAAJgCAABkcnMvZG93&#10;bnJldi54bWxQSwUGAAAAAAQABAD1AAAAhwMAAAAA&#10;" fillcolor="gray"/>
                <v:rect id="Rectangle 464" o:spid="_x0000_s1266" style="position:absolute;left:3900;top:4089;width:1366;height:10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w0d8UA&#10;AADcAAAADwAAAGRycy9kb3ducmV2LnhtbESPQWvCQBSE74L/YXlCb2ajRTGpq4jF0h41Xry9Zl+T&#10;1OzbkF2T1F/fLRQ8DjPzDbPeDqYWHbWusqxgFsUgiHOrKy4UnLPDdAXCeWSNtWVS8EMOtpvxaI2p&#10;tj0fqTv5QgQIuxQVlN43qZQuL8mgi2xDHLwv2xr0QbaF1C32AW5qOY/jpTRYcVgosaF9Sfn1dDMK&#10;Pqv5Ge/H7C02yeHZfwzZ9+3yqtTTZNi9gPA0+Ef4v/2uFSwXCfydCUdAb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jDR3xQAAANwAAAAPAAAAAAAAAAAAAAAAAJgCAABkcnMv&#10;ZG93bnJldi54bWxQSwUGAAAAAAQABAD1AAAAigMAAAAA&#10;">
                  <v:textbox>
                    <w:txbxContent>
                      <w:p w:rsidR="00AE7415" w:rsidRDefault="00AE7415">
                        <w:pPr>
                          <w:jc w:val="center"/>
                        </w:pPr>
                        <w:r>
                          <w:t>图片１</w:t>
                        </w:r>
                      </w:p>
                    </w:txbxContent>
                  </v:textbox>
                </v:rect>
                <v:rect id="Rectangle 465" o:spid="_x0000_s1267" style="position:absolute;left:5476;top:4089;width:1365;height:10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9pXV8IA&#10;AADcAAAADwAAAGRycy9kb3ducmV2LnhtbERPPW+DMBDdI/U/WBepW2JCJdRSDKpapUrHhCzdrvgC&#10;pPiMsAOkvz4eInV8et9ZMZtOjDS41rKCzToCQVxZ3XKt4FhuV88gnEfW2FkmBVdyUOQPiwxTbSfe&#10;03jwtQgh7FJU0Hjfp1K6qiGDbm174sCd7GDQBzjUUg84hXDTyTiKEmmw5dDQYE/vDVW/h4tR8NPG&#10;R/zbl5+Redk++a+5PF++P5R6XM5vryA8zf5ffHfvtIIkCfPDmXAEZH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2ldXwgAAANwAAAAPAAAAAAAAAAAAAAAAAJgCAABkcnMvZG93&#10;bnJldi54bWxQSwUGAAAAAAQABAD1AAAAhwMAAAAA&#10;">
                  <v:textbox>
                    <w:txbxContent>
                      <w:p w:rsidR="00AE7415" w:rsidRDefault="00AE7415">
                        <w:pPr>
                          <w:jc w:val="center"/>
                        </w:pPr>
                        <w:r>
                          <w:t>图片２</w:t>
                        </w:r>
                      </w:p>
                    </w:txbxContent>
                  </v:textbox>
                </v:rect>
                <v:group id="Group 466" o:spid="_x0000_s1268" style="position:absolute;left:7156;top:4246;width:630;height:624" coordorigin="7156,4246" coordsize="630,6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5/RcCxgAAANwA&#10;AAAPAAAAAAAAAAAAAAAAAKoCAABkcnMvZG93bnJldi54bWxQSwUGAAAAAAQABAD6AAAAnQMAAAAA&#10;">
                  <v:oval id="Oval 467" o:spid="_x0000_s1269" style="position:absolute;left:7156;top:4246;width:630;height:6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0p6x8MA&#10;AADcAAAADwAAAGRycy9kb3ducmV2LnhtbESPQWvCQBSE70L/w/IK3nSjwVBSV5GKoAcPje39kX0m&#10;wezbkH2N6b/vCkKPw8x8w6y3o2vVQH1oPBtYzBNQxKW3DVcGvi6H2RuoIMgWW89k4JcCbDcvkzXm&#10;1t/5k4ZCKhUhHHI0UIt0udahrMlhmPuOOHpX3zuUKPtK2x7vEe5avUySTDtsOC7U2NFHTeWt+HEG&#10;9tWuyAadyiq97o+yun2fT+nCmOnruHsHJTTKf/jZPloDWbaEx5l4BPTm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0p6x8MAAADcAAAADwAAAAAAAAAAAAAAAACYAgAAZHJzL2Rv&#10;d25yZXYueG1sUEsFBgAAAAAEAAQA9QAAAIgDAAAAAA==&#10;"/>
                  <v:line id="Line 468" o:spid="_x0000_s1270" style="position:absolute;visibility:visible;mso-wrap-style:square" from="7471,4246" to="7471,4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162bMYAAADcAAAADwAAAGRycy9kb3ducmV2LnhtbESPQWsCMRSE74L/ITyhN81aIZTVKKIU&#10;tIdSbaEen5vX3a2blyVJd7f/vikUehxm5htmtRlsIzryoXasYT7LQBAXztRcanh7fZw+gAgR2WDj&#10;mDR8U4DNejxaYW5czyfqzrEUCcIhRw1VjG0uZSgqshhmriVO3ofzFmOSvpTGY5/gtpH3WaakxZrT&#10;QoUt7Soqbucvq+F58aK67fHpMLwf1bXYn66Xz95rfTcZtksQkYb4H/5rH4wGpRbweyYdAbn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tetmzGAAAA3AAAAA8AAAAAAAAA&#10;AAAAAAAAoQIAAGRycy9kb3ducmV2LnhtbFBLBQYAAAAABAAEAPkAAACUAwAAAAA=&#10;"/>
                  <v:line id="Line 469" o:spid="_x0000_s1271" style="position:absolute;visibility:visible;mso-wrap-style:square" from="7156,4557" to="7786,45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LcuGMcAAADcAAAADwAAAGRycy9kb3ducmV2LnhtbESPT2sCMRTE74V+h/AKvdVs/xDKahRp&#10;KagHUVuox+fmdXfbzcuSxN3ttzeC4HGYmd8wk9lgG9GRD7VjDY+jDARx4UzNpYavz4+HVxAhIhts&#10;HJOGfwowm97eTDA3ructdbtYigThkKOGKsY2lzIUFVkMI9cSJ+/HeYsxSV9K47FPcNvIpyxT0mLN&#10;aaHClt4qKv52R6th/bxR3Xy5WgzfS3Uo3reH/W/vtb6/G+ZjEJGGeA1f2gujQakXOJ9JR0BOT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0ty4YxwAAANwAAAAPAAAAAAAA&#10;AAAAAAAAAKECAABkcnMvZG93bnJldi54bWxQSwUGAAAAAAQABAD5AAAAlQMAAAAA&#10;"/>
                </v:group>
                <v:group id="Group 470" o:spid="_x0000_s1272" style="position:absolute;left:4952;top:4874;width:226;height:225;rotation:3008424fd" coordorigin="4951,4874" coordsize="226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iUxpnFAAAA3AAA&#10;AA8AAAAAAAAAAAAAAAAAqgIAAGRycy9kb3ducmV2LnhtbFBLBQYAAAAABAAEAPoAAACcAwAAAAA=&#10;">
                  <v:oval id="Oval 471" o:spid="_x0000_s1273" style="position:absolute;left:4951;top:4874;width:226;height:2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F8xMQA&#10;AADcAAAADwAAAGRycy9kb3ducmV2LnhtbESPQWvCQBSE7wX/w/IK3urGBpeSuooogj30YNreH9ln&#10;Esy+DdnXmP77bqHgcZiZb5j1dvKdGmmIbWALy0UGirgKruXawufH8ekFVBRkh11gsvBDEbab2cMa&#10;CxdufKaxlFolCMcCLTQifaF1rBryGBehJ07eJQweJcmh1m7AW4L7Tj9nmdEeW04LDfa0b6i6lt/e&#10;wqHelWbUuazyy+Ekq+vX+1u+tHb+OO1eQQlNcg//t0/OgjEG/s6kI6A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xxfMTEAAAA3AAAAA8AAAAAAAAAAAAAAAAAmAIAAGRycy9k&#10;b3ducmV2LnhtbFBLBQYAAAAABAAEAPUAAACJAwAAAAA=&#10;"/>
                  <v:line id="Line 472" o:spid="_x0000_s1274" style="position:absolute;visibility:visible;mso-wrap-style:square" from="5064,4874" to="5064,50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GWwb8cAAADcAAAADwAAAGRycy9kb3ducmV2LnhtbESPQUsDMRSE70L/Q3hCbzarhVS2TUtp&#10;EVoP0lbBHl83z921m5clibvrvzeC4HGYmW+YxWqwjejIh9qxhvtJBoK4cKbmUsPb69PdI4gQkQ02&#10;jknDNwVYLUc3C8yN6/lI3SmWIkE45KihirHNpQxFRRbDxLXEyftw3mJM0pfSeOwT3DbyIcuUtFhz&#10;WqiwpU1FxfX0ZTW8TA+qW++fd8P7Xl2K7fFy/uy91uPbYT0HEWmI/+G/9s5oUGoGv2fSEZDL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EZbBvxwAAANwAAAAPAAAAAAAA&#10;AAAAAAAAAKECAABkcnMvZG93bnJldi54bWxQSwUGAAAAAAQABAD5AAAAlQMAAAAA&#10;"/>
                  <v:line id="Line 473" o:spid="_x0000_s1275" style="position:absolute;visibility:visible;mso-wrap-style:square" from="4951,4987" to="5177,49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fokHcMAAADcAAAADwAAAGRycy9kb3ducmV2LnhtbERPz2vCMBS+C/4P4Q1203QbBOmMIspA&#10;dxB1g+34bN7azualJFlb/3tzEHb8+H7Pl4NtREc+1I41PE0zEMSFMzWXGj4/3iYzECEiG2wck4Yr&#10;BVguxqM55sb1fKTuFEuRQjjkqKGKsc2lDEVFFsPUtcSJ+3HeYkzQl9J47FO4beRzlilpsebUUGFL&#10;64qKy+nPati/HFS32r1vh6+dOheb4/n7t/daPz4Mq1cQkYb4L767t0aDUmltOpOOgFzc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X6JB3DAAAA3AAAAA8AAAAAAAAAAAAA&#10;AAAAoQIAAGRycy9kb3ducmV2LnhtbFBLBQYAAAAABAAEAPkAAACRAwAAAAA=&#10;"/>
                </v:group>
                <v:group id="Group 474" o:spid="_x0000_s1276" style="position:absolute;left:6527;top:4871;width:226;height:225;rotation:3008424fd" coordorigin="6526,4871" coordsize="226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p2cycxgAAANwA&#10;AAAPAAAAAAAAAAAAAAAAAKoCAABkcnMvZG93bnJldi54bWxQSwUGAAAAAAQABAD6AAAAnQMAAAAA&#10;">
                  <v:oval id="Oval 475" o:spid="_x0000_s1277" style="position:absolute;left:6526;top:4871;width:226;height:2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3X9sIA&#10;AADcAAAADwAAAGRycy9kb3ducmV2LnhtbERPTWvCQBC9C/0PyxR6040NxpJmFakU9NBDY3sfsmMS&#10;kp0N2WlM/717KPT4eN/Ffna9mmgMrWcD61UCirjytuXawNflffkCKgiyxd4zGfilAPvdw6LA3Pob&#10;f9JUSq1iCIccDTQiQ651qBpyGFZ+II7c1Y8OJcKx1nbEWwx3vX5Okkw7bDk2NDjQW0NVV/44A8f6&#10;UGaTTmWTXo8n2XTfH+d0bczT43x4BSU0y7/4z32yBrJtnB/PxCOgd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5Ddf2wgAAANwAAAAPAAAAAAAAAAAAAAAAAJgCAABkcnMvZG93&#10;bnJldi54bWxQSwUGAAAAAAQABAD1AAAAhwMAAAAA&#10;"/>
                  <v:line id="Line 476" o:spid="_x0000_s1278" style="position:absolute;visibility:visible;mso-wrap-style:square" from="6639,4871" to="6639,50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RkbXcYAAADcAAAADwAAAGRycy9kb3ducmV2LnhtbESPQWvCQBSE7wX/w/IKvdWNFlJJXUVa&#10;BPUg1Rba4zP7mqRm34bdNYn/3hUEj8PMfMNM572pRUvOV5YVjIYJCOLc6ooLBd9fy+cJCB+QNdaW&#10;ScGZPMxng4cpZtp2vKN2HwoRIewzVFCG0GRS+rwkg35oG+Lo/VlnMETpCqkddhFuajlOklQarDgu&#10;lNjQe0n5cX8yCrYvn2m7WG9W/c86PeQfu8Pvf+eUenrsF28gAvXhHr61V1pB+jqC65l4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EZG13GAAAA3AAAAA8AAAAAAAAA&#10;AAAAAAAAoQIAAGRycy9kb3ducmV2LnhtbFBLBQYAAAAABAAEAPkAAACUAwAAAAA=&#10;"/>
                  <v:line id="Line 477" o:spid="_x0000_s1279" style="position:absolute;visibility:visible;mso-wrap-style:square" from="6526,4984" to="6752,49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cuFKsYAAADcAAAADwAAAGRycy9kb3ducmV2LnhtbESPQWvCQBSE7wX/w/IEb3VThbREVxFL&#10;QT2Uagt6fGafSWr2bdhdk/TfdwtCj8PMfMPMl72pRUvOV5YVPI0TEMS51RUXCr4+3x5fQPiArLG2&#10;TAp+yMNyMXiYY6Ztx3tqD6EQEcI+QwVlCE0mpc9LMujHtiGO3sU6gyFKV0jtsItwU8tJkqTSYMVx&#10;ocSG1iXl18PNKHiffqTtarvb9Mdtes5f9+fTd+eUGg371QxEoD78h+/tjVaQPk/g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HLhSrGAAAA3AAAAA8AAAAAAAAA&#10;AAAAAAAAoQIAAGRycy9kb3ducmV2LnhtbFBLBQYAAAAABAAEAPkAAACUAwAAAAA=&#10;"/>
                </v:group>
                <v:rect id="Rectangle 478" o:spid="_x0000_s1280" style="position:absolute;left:3900;top:5970;width:2941;height:4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Ff/cUA&#10;AADcAAAADwAAAGRycy9kb3ducmV2LnhtbESPQWvCQBSE74L/YXlCb2ajgrVpVpGWFHvUePH2mn1N&#10;otm3Ibua2F/fLRQ8DjPzDZNuBtOIG3WutqxgFsUgiAuray4VHPNsugLhPLLGxjIpuJODzXo8SjHR&#10;tuc93Q6+FAHCLkEFlfdtIqUrKjLoItsSB+/bdgZ9kF0pdYd9gJtGzuN4KQ3WHBYqbOmtouJyuBoF&#10;X/X8iD/7/CM2L9nCfw75+Xp6V+ppMmxfQXga/CP8395pBcvnBfydCUdAr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0V/9xQAAANwAAAAPAAAAAAAAAAAAAAAAAJgCAABkcnMv&#10;ZG93bnJldi54bWxQSwUGAAAAAAQABAD1AAAAigMAAAAA&#10;">
                  <v:textbox>
                    <w:txbxContent>
                      <w:p w:rsidR="00AE7415" w:rsidRDefault="00AE7415">
                        <w:r>
                          <w:rPr>
                            <w:sz w:val="18"/>
                            <w:szCs w:val="18"/>
                          </w:rPr>
                          <w:t>菜名：ＸＸＸＸＸ</w:t>
                        </w:r>
                      </w:p>
                    </w:txbxContent>
                  </v:textbox>
                </v:rect>
                <v:rect id="Rectangle 479" o:spid="_x0000_s1281" style="position:absolute;left:3900;top:6593;width:2941;height:9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jHicYA&#10;AADcAAAADwAAAGRycy9kb3ducmV2LnhtbESPzW7CMBCE75V4B2srcStOA+InxUSoVVB7hHDhtsTb&#10;JG28jmJD0j59XQmJ42hmvtGs08E04kqdqy0reJ5EIIgLq2suFRzz7GkJwnlkjY1lUvBDDtLN6GGN&#10;ibY97+l68KUIEHYJKqi8bxMpXVGRQTexLXHwPm1n0AfZlVJ32Ae4aWQcRXNpsOawUGFLrxUV34eL&#10;UXCu4yP+7vNdZFbZ1H8M+dfl9KbU+HHYvoDwNPh7+NZ+1wrmixn8nwlHQG7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TjHicYAAADcAAAADwAAAAAAAAAAAAAAAACYAgAAZHJz&#10;L2Rvd25yZXYueG1sUEsFBgAAAAAEAAQA9QAAAIsDAAAAAA==&#10;">
                  <v:textbox>
                    <w:txbxContent>
                      <w:p w:rsidR="00AE7415" w:rsidRDefault="00AE7415">
                        <w:r>
                          <w:rPr>
                            <w:sz w:val="18"/>
                            <w:szCs w:val="18"/>
                          </w:rPr>
                          <w:t>描述：ＸＸＸＸＸＸＸＸＸＸＸＸＸＸＸＸＸＸＸＸＸＸＸＸＸＸ</w:t>
                        </w:r>
                      </w:p>
                    </w:txbxContent>
                  </v:textbox>
                </v:rect>
                <v:rect id="Rectangle 480" o:spid="_x0000_s1282" style="position:absolute;left:8311;top:7053;width:147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RiEsYA&#10;AADcAAAADwAAAGRycy9kb3ducmV2LnhtbESPzW7CMBCE75V4B2srcStOg/hLMRFqFdQeIVy4LfE2&#10;SRuvo9iQtE9fV0LiOJqZbzTrdDCNuFLnassKnicRCOLC6ppLBcc8e1qCcB5ZY2OZFPyQg3Qzelhj&#10;om3Pe7oefCkChF2CCirv20RKV1Rk0E1sSxy8T9sZ9EF2pdQd9gFuGhlH0VwarDksVNjSa0XF9+Fi&#10;FJzr+Ii/+3wXmVU29R9D/nU5vSk1fhy2LyA8Df4evrXftYL5Ygb/Z8IRkJ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nRiEsYAAADcAAAADwAAAAAAAAAAAAAAAACYAgAAZHJz&#10;L2Rvd25yZXYueG1sUEsFBgAAAAAEAAQA9QAAAIsDAAAAAA==&#10;">
                  <v:textbox>
                    <w:txbxContent>
                      <w:p w:rsidR="00AE7415" w:rsidRDefault="00AE7415">
                        <w:pPr>
                          <w:jc w:val="center"/>
                        </w:pPr>
                        <w:r>
                          <w:t>OK</w:t>
                        </w:r>
                      </w:p>
                    </w:txbxContent>
                  </v:textbox>
                </v:rect>
                <v:shape id="AutoShape 481" o:spid="_x0000_s1283" type="#_x0000_t15" style="position:absolute;left:3585;top:3160;width:945;height:468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SwgsYA&#10;AADcAAAADwAAAGRycy9kb3ducmV2LnhtbESPQWvCQBSE7wX/w/IEb3VTD6mNrqKCIC09NM2h3p7Z&#10;ZzY1+zZktzH+e7dQ6HGYmW+Y5Xqwjeip87VjBU/TBARx6XTNlYLic/84B+EDssbGMSm4kYf1avSw&#10;xEy7K39Qn4dKRAj7DBWYENpMSl8asuinriWO3tl1FkOUXSV1h9cIt42cJUkqLdYcFwy2tDNUXvIf&#10;qyA/zrcv5rKri/69OL1u3r7C/tspNRkPmwWIQEP4D/+1D1pB+pzC75l4BOTqD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JSwgsYAAADcAAAADwAAAAAAAAAAAAAAAACYAgAAZHJz&#10;L2Rvd25yZXYueG1sUEsFBgAAAAAEAAQA9QAAAIsDAAAAAA==&#10;">
                  <v:textbox>
                    <w:txbxContent>
                      <w:p w:rsidR="00AE7415" w:rsidRDefault="00AE7415">
                        <w:r>
                          <w:t>Back</w:t>
                        </w:r>
                      </w:p>
                    </w:txbxContent>
                  </v:textbox>
                </v:shape>
                <v:rect id="Rectangle 482" o:spid="_x0000_s1284" style="position:absolute;left:3900;top:5346;width:294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pZ/sQA&#10;AADcAAAADwAAAGRycy9kb3ducmV2LnhtbESPT4vCMBTE7wt+h/AWvK3pKvinGkUUxT1qe/H2bJ5t&#10;d5uX0kStfvqNIHgcZuY3zGzRmkpcqXGlZQXfvQgEcWZ1ybmCNNl8jUE4j6yxskwK7uRgMe98zDDW&#10;9sZ7uh58LgKEXYwKCu/rWEqXFWTQ9WxNHLyzbQz6IJtc6gZvAW4q2Y+ioTRYclgosKZVQdnf4WIU&#10;nMp+io99so3MZDPwP23yezmulep+tsspCE+tf4df7Z1WMByN4HkmHAE5/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HqWf7EAAAA3AAAAA8AAAAAAAAAAAAAAAAAmAIAAGRycy9k&#10;b3ducmV2LnhtbFBLBQYAAAAABAAEAPUAAACJAwAAAAA=&#10;">
                  <v:textbox>
                    <w:txbxContent>
                      <w:p w:rsidR="00AE7415" w:rsidRDefault="00AE7415">
                        <w:r>
                          <w:rPr>
                            <w:sz w:val="18"/>
                            <w:szCs w:val="18"/>
                          </w:rPr>
                          <w:t>价格：＿＿＿＿＿＿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DE7FF9" w:rsidRPr="00DE7FF9" w:rsidRDefault="00DE7FF9" w:rsidP="0006487A"/>
    <w:p w:rsidR="00DF5A55" w:rsidRDefault="00DF5A55" w:rsidP="0006487A"/>
    <w:p w:rsidR="00DF5A55" w:rsidRDefault="00DF5A55" w:rsidP="0006487A"/>
    <w:p w:rsidR="00DF5A55" w:rsidRDefault="00DF5A55" w:rsidP="0006487A"/>
    <w:p w:rsidR="00DF5A55" w:rsidRDefault="00DF5A55" w:rsidP="0006487A"/>
    <w:p w:rsidR="00DF5A55" w:rsidRDefault="00DF5A55" w:rsidP="0006487A"/>
    <w:p w:rsidR="00DF5A55" w:rsidRDefault="00DF5A55" w:rsidP="0006487A"/>
    <w:p w:rsidR="00DF5A55" w:rsidRDefault="00DF5A55" w:rsidP="0006487A"/>
    <w:p w:rsidR="00DF5A55" w:rsidRDefault="00DF5A55" w:rsidP="0006487A"/>
    <w:p w:rsidR="00DF5A55" w:rsidRDefault="00DF5A55" w:rsidP="0006487A"/>
    <w:p w:rsidR="00DF5A55" w:rsidRDefault="00DF5A55" w:rsidP="0006487A"/>
    <w:p w:rsidR="006E1D4D" w:rsidRDefault="006E1D4D" w:rsidP="006E1D4D">
      <w:r>
        <w:t>点击具体菜品下面编辑按钮，进入该菜品的编辑页面，点击其中相应项可以编辑，点击＋按钮可以添加新图片，点击图片中</w:t>
      </w:r>
      <w:r>
        <w:t>x</w:t>
      </w:r>
      <w:r w:rsidR="00030A41">
        <w:t>按钮可以删除该张图片</w:t>
      </w:r>
      <w:r w:rsidR="00030A41">
        <w:rPr>
          <w:rFonts w:hint="eastAsia"/>
        </w:rPr>
        <w:t>。</w:t>
      </w:r>
    </w:p>
    <w:p w:rsidR="00DF5A55" w:rsidRPr="006E1D4D" w:rsidRDefault="00446743" w:rsidP="0006487A">
      <w:r>
        <w:rPr>
          <w:rFonts w:hint="eastAsia"/>
          <w:noProof/>
        </w:rPr>
        <mc:AlternateContent>
          <mc:Choice Requires="wpg">
            <w:drawing>
              <wp:anchor distT="0" distB="0" distL="85725" distR="85725" simplePos="0" relativeHeight="251673600" behindDoc="0" locked="0" layoutInCell="1" allowOverlap="1" wp14:anchorId="082C8327" wp14:editId="2EB022CC">
                <wp:simplePos x="0" y="0"/>
                <wp:positionH relativeFrom="column">
                  <wp:posOffset>147686</wp:posOffset>
                </wp:positionH>
                <wp:positionV relativeFrom="paragraph">
                  <wp:posOffset>88265</wp:posOffset>
                </wp:positionV>
                <wp:extent cx="5326380" cy="3230880"/>
                <wp:effectExtent l="0" t="0" r="26670" b="26670"/>
                <wp:wrapNone/>
                <wp:docPr id="678" name="组合 6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26380" cy="3230880"/>
                          <a:chOff x="2011" y="8772"/>
                          <a:chExt cx="9134" cy="5616"/>
                        </a:xfrm>
                      </wpg:grpSpPr>
                      <wps:wsp>
                        <wps:cNvPr id="679" name="Rectangle 484"/>
                        <wps:cNvSpPr>
                          <a:spLocks noChangeArrowheads="1"/>
                        </wps:cNvSpPr>
                        <wps:spPr bwMode="auto">
                          <a:xfrm>
                            <a:off x="2011" y="8772"/>
                            <a:ext cx="9134" cy="561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0" name="Rectangle 485"/>
                        <wps:cNvSpPr>
                          <a:spLocks noChangeArrowheads="1"/>
                        </wps:cNvSpPr>
                        <wps:spPr bwMode="auto">
                          <a:xfrm>
                            <a:off x="2220" y="8929"/>
                            <a:ext cx="8715" cy="62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>
                              <w:pPr>
                                <w:jc w:val="center"/>
                              </w:pPr>
                              <w:r>
                                <w:t>XXX</w:t>
                              </w:r>
                              <w:r>
                                <w:t>订餐系统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1" name="Rectangle 486"/>
                        <wps:cNvSpPr>
                          <a:spLocks noChangeArrowheads="1"/>
                        </wps:cNvSpPr>
                        <wps:spPr bwMode="auto">
                          <a:xfrm>
                            <a:off x="2220" y="9709"/>
                            <a:ext cx="1260" cy="7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>
                              <w:r>
                                <w:t>订单管理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2" name="Rectangle 487"/>
                        <wps:cNvSpPr>
                          <a:spLocks noChangeArrowheads="1"/>
                        </wps:cNvSpPr>
                        <wps:spPr bwMode="auto">
                          <a:xfrm>
                            <a:off x="2220" y="10645"/>
                            <a:ext cx="1260" cy="780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>
                              <w:r>
                                <w:t>菜单管理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3" name="Rectangle 488"/>
                        <wps:cNvSpPr>
                          <a:spLocks noChangeArrowheads="1"/>
                        </wps:cNvSpPr>
                        <wps:spPr bwMode="auto">
                          <a:xfrm>
                            <a:off x="2220" y="11580"/>
                            <a:ext cx="1260" cy="7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>
                              <w:r>
                                <w:t>流水管理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4" name="Rectangle 489"/>
                        <wps:cNvSpPr>
                          <a:spLocks noChangeArrowheads="1"/>
                        </wps:cNvSpPr>
                        <wps:spPr bwMode="auto">
                          <a:xfrm>
                            <a:off x="2220" y="12516"/>
                            <a:ext cx="1260" cy="7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>
                              <w:r>
                                <w:t>会员管理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5" name="Rectangle 490"/>
                        <wps:cNvSpPr>
                          <a:spLocks noChangeArrowheads="1"/>
                        </wps:cNvSpPr>
                        <wps:spPr bwMode="auto">
                          <a:xfrm>
                            <a:off x="2220" y="13453"/>
                            <a:ext cx="1260" cy="7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>
                              <w:r>
                                <w:t>权限管理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6" name="Rectangle 491"/>
                        <wps:cNvSpPr>
                          <a:spLocks noChangeArrowheads="1"/>
                        </wps:cNvSpPr>
                        <wps:spPr bwMode="auto">
                          <a:xfrm>
                            <a:off x="4844" y="9711"/>
                            <a:ext cx="1050" cy="46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>
                              <w:r>
                                <w:rPr>
                                  <w:sz w:val="18"/>
                                  <w:szCs w:val="18"/>
                                </w:rPr>
                                <w:t>编辑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7" name="Rectangle 492"/>
                        <wps:cNvSpPr>
                          <a:spLocks noChangeArrowheads="1"/>
                        </wps:cNvSpPr>
                        <wps:spPr bwMode="auto">
                          <a:xfrm>
                            <a:off x="10830" y="9711"/>
                            <a:ext cx="210" cy="45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8" name="Rectangle 493"/>
                        <wps:cNvSpPr>
                          <a:spLocks noChangeArrowheads="1"/>
                        </wps:cNvSpPr>
                        <wps:spPr bwMode="auto">
                          <a:xfrm>
                            <a:off x="10830" y="10335"/>
                            <a:ext cx="210" cy="780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9" name="Rectangle 494"/>
                        <wps:cNvSpPr>
                          <a:spLocks noChangeArrowheads="1"/>
                        </wps:cNvSpPr>
                        <wps:spPr bwMode="auto">
                          <a:xfrm>
                            <a:off x="3585" y="10332"/>
                            <a:ext cx="7036" cy="39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0" name="Rectangle 495"/>
                        <wps:cNvSpPr>
                          <a:spLocks noChangeArrowheads="1"/>
                        </wps:cNvSpPr>
                        <wps:spPr bwMode="auto">
                          <a:xfrm>
                            <a:off x="3900" y="10642"/>
                            <a:ext cx="1366" cy="109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>
                              <w:pPr>
                                <w:jc w:val="center"/>
                              </w:pPr>
                              <w:r>
                                <w:t>图片１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1" name="Rectangle 496"/>
                        <wps:cNvSpPr>
                          <a:spLocks noChangeArrowheads="1"/>
                        </wps:cNvSpPr>
                        <wps:spPr bwMode="auto">
                          <a:xfrm>
                            <a:off x="5476" y="10642"/>
                            <a:ext cx="1365" cy="109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>
                              <w:pPr>
                                <w:jc w:val="center"/>
                              </w:pPr>
                              <w:r>
                                <w:t>图片２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692" name="Group 497"/>
                        <wpg:cNvGrpSpPr>
                          <a:grpSpLocks/>
                        </wpg:cNvGrpSpPr>
                        <wpg:grpSpPr bwMode="auto">
                          <a:xfrm>
                            <a:off x="7156" y="10798"/>
                            <a:ext cx="630" cy="624"/>
                            <a:chOff x="7156" y="10798"/>
                            <a:chExt cx="630" cy="624"/>
                          </a:xfrm>
                        </wpg:grpSpPr>
                        <wps:wsp>
                          <wps:cNvPr id="693" name="Oval 498"/>
                          <wps:cNvSpPr>
                            <a:spLocks noChangeArrowheads="1"/>
                          </wps:cNvSpPr>
                          <wps:spPr bwMode="auto">
                            <a:xfrm>
                              <a:off x="7156" y="10798"/>
                              <a:ext cx="630" cy="624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94" name="Line 499"/>
                          <wps:cNvCnPr/>
                          <wps:spPr bwMode="auto">
                            <a:xfrm>
                              <a:off x="7471" y="10798"/>
                              <a:ext cx="0" cy="624"/>
                            </a:xfrm>
                            <a:prstGeom prst="line">
                              <a:avLst/>
                            </a:prstGeom>
                            <a:noFill/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695" name="Line 500"/>
                          <wps:cNvCnPr/>
                          <wps:spPr bwMode="auto">
                            <a:xfrm>
                              <a:off x="7156" y="11110"/>
                              <a:ext cx="630" cy="0"/>
                            </a:xfrm>
                            <a:prstGeom prst="line">
                              <a:avLst/>
                            </a:prstGeom>
                            <a:noFill/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696" name="Group 501"/>
                        <wpg:cNvGrpSpPr>
                          <a:grpSpLocks/>
                        </wpg:cNvGrpSpPr>
                        <wpg:grpSpPr bwMode="auto">
                          <a:xfrm rot="2754294">
                            <a:off x="4952" y="11426"/>
                            <a:ext cx="226" cy="225"/>
                            <a:chOff x="4951" y="11426"/>
                            <a:chExt cx="226" cy="225"/>
                          </a:xfrm>
                        </wpg:grpSpPr>
                        <wps:wsp>
                          <wps:cNvPr id="697" name="Oval 502"/>
                          <wps:cNvSpPr>
                            <a:spLocks noChangeArrowheads="1"/>
                          </wps:cNvSpPr>
                          <wps:spPr bwMode="auto">
                            <a:xfrm>
                              <a:off x="4951" y="11426"/>
                              <a:ext cx="226" cy="225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98" name="Line 503"/>
                          <wps:cNvCnPr/>
                          <wps:spPr bwMode="auto">
                            <a:xfrm>
                              <a:off x="5064" y="11426"/>
                              <a:ext cx="0" cy="225"/>
                            </a:xfrm>
                            <a:prstGeom prst="line">
                              <a:avLst/>
                            </a:prstGeom>
                            <a:noFill/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699" name="Line 504"/>
                          <wps:cNvCnPr/>
                          <wps:spPr bwMode="auto">
                            <a:xfrm>
                              <a:off x="4951" y="11539"/>
                              <a:ext cx="226" cy="0"/>
                            </a:xfrm>
                            <a:prstGeom prst="line">
                              <a:avLst/>
                            </a:prstGeom>
                            <a:noFill/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700" name="Group 505"/>
                        <wpg:cNvGrpSpPr>
                          <a:grpSpLocks/>
                        </wpg:cNvGrpSpPr>
                        <wpg:grpSpPr bwMode="auto">
                          <a:xfrm rot="2754294">
                            <a:off x="6527" y="11423"/>
                            <a:ext cx="226" cy="225"/>
                            <a:chOff x="6526" y="11423"/>
                            <a:chExt cx="226" cy="225"/>
                          </a:xfrm>
                        </wpg:grpSpPr>
                        <wps:wsp>
                          <wps:cNvPr id="701" name="Oval 506"/>
                          <wps:cNvSpPr>
                            <a:spLocks noChangeArrowheads="1"/>
                          </wps:cNvSpPr>
                          <wps:spPr bwMode="auto">
                            <a:xfrm>
                              <a:off x="6526" y="11423"/>
                              <a:ext cx="226" cy="225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02" name="Line 507"/>
                          <wps:cNvCnPr/>
                          <wps:spPr bwMode="auto">
                            <a:xfrm>
                              <a:off x="6639" y="11423"/>
                              <a:ext cx="0" cy="225"/>
                            </a:xfrm>
                            <a:prstGeom prst="line">
                              <a:avLst/>
                            </a:prstGeom>
                            <a:noFill/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703" name="Line 508"/>
                          <wps:cNvCnPr/>
                          <wps:spPr bwMode="auto">
                            <a:xfrm>
                              <a:off x="6526" y="11536"/>
                              <a:ext cx="226" cy="0"/>
                            </a:xfrm>
                            <a:prstGeom prst="line">
                              <a:avLst/>
                            </a:prstGeom>
                            <a:noFill/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704" name="Rectangle 509"/>
                        <wps:cNvSpPr>
                          <a:spLocks noChangeArrowheads="1"/>
                        </wps:cNvSpPr>
                        <wps:spPr bwMode="auto">
                          <a:xfrm>
                            <a:off x="3900" y="12521"/>
                            <a:ext cx="2941" cy="46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>
                              <w:r>
                                <w:rPr>
                                  <w:sz w:val="18"/>
                                  <w:szCs w:val="18"/>
                                </w:rPr>
                                <w:t>菜名：ＸＸＸＸＸ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5" name="Rectangle 510"/>
                        <wps:cNvSpPr>
                          <a:spLocks noChangeArrowheads="1"/>
                        </wps:cNvSpPr>
                        <wps:spPr bwMode="auto">
                          <a:xfrm>
                            <a:off x="3900" y="13146"/>
                            <a:ext cx="2941" cy="9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>
                              <w:r>
                                <w:rPr>
                                  <w:sz w:val="18"/>
                                  <w:szCs w:val="18"/>
                                </w:rPr>
                                <w:t>描述：ＸＸＸＸＸＸＸＸＸＸＸＸＸＸＸＸＸＸＸＸＸＸＸＸＸＸ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6" name="Rectangle 511"/>
                        <wps:cNvSpPr>
                          <a:spLocks noChangeArrowheads="1"/>
                        </wps:cNvSpPr>
                        <wps:spPr bwMode="auto">
                          <a:xfrm>
                            <a:off x="8311" y="13605"/>
                            <a:ext cx="1470" cy="46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>
                              <w:pPr>
                                <w:jc w:val="center"/>
                              </w:pPr>
                              <w:r>
                                <w:t>OK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7" name="AutoShape 512"/>
                        <wps:cNvSpPr>
                          <a:spLocks noChangeArrowheads="1"/>
                        </wps:cNvSpPr>
                        <wps:spPr bwMode="auto">
                          <a:xfrm rot="10800000">
                            <a:off x="3584" y="9713"/>
                            <a:ext cx="945" cy="468"/>
                          </a:xfrm>
                          <a:prstGeom prst="homePlate">
                            <a:avLst>
                              <a:gd name="adj" fmla="val 50481"/>
                            </a:avLst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>
                              <w:r>
                                <w:t>Back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8" name="Rectangle 513"/>
                        <wps:cNvSpPr>
                          <a:spLocks noChangeArrowheads="1"/>
                        </wps:cNvSpPr>
                        <wps:spPr bwMode="auto">
                          <a:xfrm>
                            <a:off x="3899" y="11898"/>
                            <a:ext cx="2941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>
                              <w:r>
                                <w:rPr>
                                  <w:sz w:val="18"/>
                                  <w:szCs w:val="18"/>
                                </w:rPr>
                                <w:t>价格：＿＿＿＿＿＿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678" o:spid="_x0000_s1285" style="position:absolute;margin-left:11.65pt;margin-top:6.95pt;width:419.4pt;height:254.4pt;z-index:251673600;mso-wrap-distance-left:6.75pt;mso-wrap-distance-right:6.75pt" coordorigin="2011,8772" coordsize="9134,5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">
                <v:rect id="Rectangle 484" o:spid="_x0000_s1286" style="position:absolute;left:2011;top:8772;width:9134;height:56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loF8QA&#10;AADcAAAADwAAAGRycy9kb3ducmV2LnhtbESPQYvCMBSE7wv+h/CEva3pKuhajSKKix61vezt2Tzb&#10;us1LaaJWf70RBI/DzHzDTOetqcSFGldaVvDdi0AQZ1aXnCtIk/XXDwjnkTVWlknBjRzMZ52PKcba&#10;XnlHl73PRYCwi1FB4X0dS+myggy6nq2Jg3e0jUEfZJNL3eA1wE0l+1E0lAZLDgsF1rQsKPvfn42C&#10;Q9lP8b5LfiMzXg/8tk1O57+VUp/ddjEB4an17/CrvdEKhqMxPM+EIy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85aBfEAAAA3AAAAA8AAAAAAAAAAAAAAAAAmAIAAGRycy9k&#10;b3ducmV2LnhtbFBLBQYAAAAABAAEAPUAAACJAwAAAAA=&#10;"/>
                <v:rect id="Rectangle 485" o:spid="_x0000_s1287" style="position:absolute;left:2220;top:8929;width:8715;height:6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9axrcIA&#10;AADcAAAADwAAAGRycy9kb3ducmV2LnhtbERPu27CMBTdK/UfrFupW3GgUgQBgxCIqoyQLGyX+JKk&#10;ja+j2HnA1+OhUsej815tRlOLnlpXWVYwnUQgiHOrKy4UZOnhYw7CeWSNtWVScCcHm/XrywoTbQc+&#10;UX/2hQgh7BJUUHrfJFK6vCSDbmIb4sDdbGvQB9gWUrc4hHBTy1kUxdJgxaGhxIZ2JeW/584ouFaz&#10;DB+n9Csyi8OnP47pT3fZK/X+Nm6XIDyN/l/85/7WCuJ5mB/OhCMg1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1rGtwgAAANwAAAAPAAAAAAAAAAAAAAAAAJgCAABkcnMvZG93&#10;bnJldi54bWxQSwUGAAAAAAQABAD1AAAAhwMAAAAA&#10;">
                  <v:textbox>
                    <w:txbxContent>
                      <w:p w:rsidR="00AE7415" w:rsidRDefault="00AE7415">
                        <w:pPr>
                          <w:jc w:val="center"/>
                        </w:pPr>
                        <w:r>
                          <w:t>XXX</w:t>
                        </w:r>
                        <w:r>
                          <w:t>订餐系统</w:t>
                        </w:r>
                      </w:p>
                    </w:txbxContent>
                  </v:textbox>
                </v:rect>
                <v:rect id="Rectangle 486" o:spid="_x0000_s1288" style="position:absolute;left:2220;top:9709;width:1260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oUNsIA&#10;AADcAAAADwAAAGRycy9kb3ducmV2LnhtbESPQYvCMBSE74L/ITzBm6YqiHaNIoqiR60Xb2+bt23X&#10;5qU0Uau/3giCx2FmvmFmi8aU4ka1KywrGPQjEMSp1QVnCk7JpjcB4TyyxtIyKXiQg8W83ZphrO2d&#10;D3Q7+kwECLsYFeTeV7GULs3JoOvbijh4f7Y26IOsM6lrvAe4KeUwisbSYMFhIceKVjmll+PVKPgt&#10;hid8HpJtZKabkd83yf/1vFaq22mWPyA8Nf4b/rR3WsF4MoD3mXAE5P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mhQ2wgAAANwAAAAPAAAAAAAAAAAAAAAAAJgCAABkcnMvZG93&#10;bnJldi54bWxQSwUGAAAAAAQABAD1AAAAhwMAAAAA&#10;">
                  <v:textbox>
                    <w:txbxContent>
                      <w:p w:rsidR="00AE7415" w:rsidRDefault="00AE7415">
                        <w:r>
                          <w:t>订单管理</w:t>
                        </w:r>
                      </w:p>
                    </w:txbxContent>
                  </v:textbox>
                </v:rect>
                <v:rect id="Rectangle 487" o:spid="_x0000_s1289" style="position:absolute;left:2220;top:10645;width:1260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Uz5ccA&#10;AADcAAAADwAAAGRycy9kb3ducmV2LnhtbESPQWvCQBSE7wX/w/IKvZRmY6Q2pK5BS4Ue6kEN6PGR&#10;fSbB7NuQ3cb477uFgsdhZr5hFvloWjFQ7xrLCqZRDIK4tLrhSkFx2LykIJxH1thaJgU3cpAvJw8L&#10;zLS98o6Gva9EgLDLUEHtfZdJ6cqaDLrIdsTBO9veoA+yr6Tu8RrgppVJHM+lwYbDQo0dfdRUXvY/&#10;RoHcFunsdt6uT5+vb833hYbn+Dgo9fQ4rt5BeBr9Pfzf/tIK5mkCf2fCEZDL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D1M+XHAAAA3AAAAA8AAAAAAAAAAAAAAAAAmAIAAGRy&#10;cy9kb3ducmV2LnhtbFBLBQYAAAAABAAEAPUAAACMAwAAAAA=&#10;" fillcolor="gray">
                  <v:textbox>
                    <w:txbxContent>
                      <w:p w:rsidR="00AE7415" w:rsidRDefault="00AE7415">
                        <w:r>
                          <w:t>菜单管理</w:t>
                        </w:r>
                      </w:p>
                    </w:txbxContent>
                  </v:textbox>
                </v:rect>
                <v:rect id="Rectangle 488" o:spid="_x0000_s1290" style="position:absolute;left:2220;top:11580;width:1260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Qv2sUA&#10;AADcAAAADwAAAGRycy9kb3ducmV2LnhtbESPQWvCQBSE74X+h+UVvNVNExCbZhOkxWKPGi+9vWaf&#10;STT7NmTXmPbXdwXB4zAz3zBZMZlOjDS41rKCl3kEgriyuuVawb5cPy9BOI+ssbNMCn7JQZE/PmSY&#10;anvhLY07X4sAYZeigsb7PpXSVQ0ZdHPbEwfvYAeDPsihlnrAS4CbTsZRtJAGWw4LDfb03lB12p2N&#10;gp823uPftvyMzOs68V9TeTx/fyg1e5pWbyA8Tf4evrU3WsFimcD1TDgCMv8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BC/axQAAANwAAAAPAAAAAAAAAAAAAAAAAJgCAABkcnMv&#10;ZG93bnJldi54bWxQSwUGAAAAAAQABAD1AAAAigMAAAAA&#10;">
                  <v:textbox>
                    <w:txbxContent>
                      <w:p w:rsidR="00AE7415" w:rsidRDefault="00AE7415">
                        <w:r>
                          <w:t>流水管理</w:t>
                        </w:r>
                      </w:p>
                    </w:txbxContent>
                  </v:textbox>
                </v:rect>
                <v:rect id="Rectangle 489" o:spid="_x0000_s1291" style="position:absolute;left:2220;top:12516;width:1260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23rsQA&#10;AADcAAAADwAAAGRycy9kb3ducmV2LnhtbESPQYvCMBSE7wv+h/AWvK3pqohWo4ii6FHbi7dn82y7&#10;27yUJmrdX78RBI/DzHzDzBatqcSNGldaVvDdi0AQZ1aXnCtIk83XGITzyBory6TgQQ4W887HDGNt&#10;73yg29HnIkDYxaig8L6OpXRZQQZdz9bEwbvYxqAPssmlbvAe4KaS/SgaSYMlh4UCa1oVlP0er0bB&#10;ueyn+HdItpGZbAZ+3yY/19Naqe5nu5yC8NT6d/jV3mkFo/EQnmfCEZDz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Ttt67EAAAA3AAAAA8AAAAAAAAAAAAAAAAAmAIAAGRycy9k&#10;b3ducmV2LnhtbFBLBQYAAAAABAAEAPUAAACJAwAAAAA=&#10;">
                  <v:textbox>
                    <w:txbxContent>
                      <w:p w:rsidR="00AE7415" w:rsidRDefault="00AE7415">
                        <w:r>
                          <w:t>会员管理</w:t>
                        </w:r>
                      </w:p>
                    </w:txbxContent>
                  </v:textbox>
                </v:rect>
                <v:rect id="Rectangle 490" o:spid="_x0000_s1292" style="position:absolute;left:2220;top:13453;width:1260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6ESNcQA&#10;AADcAAAADwAAAGRycy9kb3ducmV2LnhtbESPQYvCMBSE7wv+h/AWvK3pKopWo4ii6FHbi7dn82y7&#10;27yUJmrdX78RBI/DzHzDzBatqcSNGldaVvDdi0AQZ1aXnCtIk83XGITzyBory6TgQQ4W887HDGNt&#10;73yg29HnIkDYxaig8L6OpXRZQQZdz9bEwbvYxqAPssmlbvAe4KaS/SgaSYMlh4UCa1oVlP0er0bB&#10;ueyn+HdItpGZbAZ+3yY/19Naqe5nu5yC8NT6d/jV3mkFo/EQnmfCEZDz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uhEjXEAAAA3AAAAA8AAAAAAAAAAAAAAAAAmAIAAGRycy9k&#10;b3ducmV2LnhtbFBLBQYAAAAABAAEAPUAAACJAwAAAAA=&#10;">
                  <v:textbox>
                    <w:txbxContent>
                      <w:p w:rsidR="00AE7415" w:rsidRDefault="00AE7415">
                        <w:r>
                          <w:t>权限管理</w:t>
                        </w:r>
                      </w:p>
                    </w:txbxContent>
                  </v:textbox>
                </v:rect>
                <v:rect id="Rectangle 491" o:spid="_x0000_s1293" style="position:absolute;left:4844;top:9711;width:1050;height:4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4QoWMYA&#10;AADcAAAADwAAAGRycy9kb3ducmV2LnhtbESPW0vDQBSE3wX/w3IEX8RuLDSU2E2RgOBLkNYLPh6y&#10;JxfNnk2zp03677uC4OMwM98wm+3senWiMXSeDTwsElDElbcdNwbe357v16CCIFvsPZOBMwXY5tdX&#10;G8ysn3hHp700KkI4ZGigFRkyrUPVksOw8ANx9Go/OpQox0bbEacId71eJkmqHXYcF1ocqGip+tkf&#10;nYFaVp/Tx+vxMBy+irtGyvK7WJbG3N7MT4+ghGb5D/+1X6yBdJ3C75l4BHR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4QoWMYAAADcAAAADwAAAAAAAAAAAAAAAACYAgAAZHJz&#10;L2Rvd25yZXYueG1sUEsFBgAAAAAEAAQA9QAAAIsDAAAAAA==&#10;">
                  <v:stroke dashstyle="dash"/>
                  <v:textbox>
                    <w:txbxContent>
                      <w:p w:rsidR="00AE7415" w:rsidRDefault="00AE7415">
                        <w:r>
                          <w:rPr>
                            <w:sz w:val="18"/>
                            <w:szCs w:val="18"/>
                          </w:rPr>
                          <w:t>编辑</w:t>
                        </w:r>
                      </w:p>
                    </w:txbxContent>
                  </v:textbox>
                </v:rect>
                <v:rect id="Rectangle 492" o:spid="_x0000_s1294" style="position:absolute;left:10830;top:9711;width:210;height:4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8p2cUA&#10;AADcAAAADwAAAGRycy9kb3ducmV2LnhtbESPQWvCQBSE7wX/w/IK3ppNFVKNWUVaLPao8eLtmX0m&#10;abNvQ3Y1qb++WxA8DjPzDZOtBtOIK3WutqzgNYpBEBdW11wqOOSblxkI55E1NpZJwS85WC1HTxmm&#10;2va8o+velyJA2KWooPK+TaV0RUUGXWRb4uCdbWfQB9mVUnfYB7hp5CSOE2mw5rBQYUvvFRU/+4tR&#10;cKonB7zt8s/YzDdT/zXk35fjh1Lj52G9AOFp8I/wvb3VCpLZG/yfCUdAL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PynZxQAAANwAAAAPAAAAAAAAAAAAAAAAAJgCAABkcnMv&#10;ZG93bnJldi54bWxQSwUGAAAAAAQABAD1AAAAigMAAAAA&#10;"/>
                <v:rect id="Rectangle 493" o:spid="_x0000_s1295" style="position:absolute;left:10830;top:10335;width:210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0ED8MA&#10;AADcAAAADwAAAGRycy9kb3ducmV2LnhtbERPy4rCMBTdC/5DuIIbGVNH7JRqFB1mYBa68AG6vDTX&#10;ttjclCbW+vdmMeDycN6LVWcq0VLjSssKJuMIBHFmdcm5gtPx9yMB4TyyxsoyKXiSg9Wy31tgqu2D&#10;99QefC5CCLsUFRTe16mULivIoBvbmjhwV9sY9AE2udQNPkK4qeRnFMXSYMmhocCavgvKboe7USB3&#10;p2T6vO42l5/ZV7m9UTuKzq1Sw0G3noPw1Pm3+N/9pxXESVgbzoQjIJ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R0ED8MAAADcAAAADwAAAAAAAAAAAAAAAACYAgAAZHJzL2Rv&#10;d25yZXYueG1sUEsFBgAAAAAEAAQA9QAAAIgDAAAAAA==&#10;" fillcolor="gray"/>
                <v:rect id="Rectangle 494" o:spid="_x0000_s1296" style="position:absolute;left:3585;top:10332;width:7036;height:39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wYMMUA&#10;AADcAAAADwAAAGRycy9kb3ducmV2LnhtbESPQWvCQBSE74X+h+UVeqsbLYiJboK0WNqjJhdvz+wz&#10;iWbfhuwmpv313ULB4zAz3zCbbDKtGKl3jWUF81kEgri0uuFKQZHvXlYgnEfW2FomBd/kIEsfHzaY&#10;aHvjPY0HX4kAYZeggtr7LpHSlTUZdDPbEQfvbHuDPsi+krrHW4CbVi6iaCkNNhwWauzorabyehiM&#10;glOzKPBnn39EJt69+q8pvwzHd6Wen6btGoSnyd/D/+1PrWC5iuHvTDgCMv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67BgwxQAAANwAAAAPAAAAAAAAAAAAAAAAAJgCAABkcnMv&#10;ZG93bnJldi54bWxQSwUGAAAAAAQABAD1AAAAigMAAAAA&#10;"/>
                <v:rect id="Rectangle 495" o:spid="_x0000_s1297" style="position:absolute;left:3900;top:10642;width:1366;height:10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8ncMEA&#10;AADcAAAADwAAAGRycy9kb3ducmV2LnhtbERPPW/CMBDdkfgP1lViA6cgoRIwqKJKBSOEhe2IjyQ0&#10;PkexA4ZfXw+VOj6979UmmEbcqXO1ZQXvkwQEcWF1zaWCU56NP0A4j6yxsUwKnuRgsx4OVphq++AD&#10;3Y++FDGEXYoKKu/bVEpXVGTQTWxLHLmr7Qz6CLtS6g4fMdw0cpokc2mw5thQYUvbioqfY28UXOrp&#10;CV+H/Dsxi2zm9yG/9ecvpUZv4XMJwlPw/+I/904rmC/i/HgmHgG5/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4PJ3DBAAAA3AAAAA8AAAAAAAAAAAAAAAAAmAIAAGRycy9kb3du&#10;cmV2LnhtbFBLBQYAAAAABAAEAPUAAACGAwAAAAA=&#10;">
                  <v:textbox>
                    <w:txbxContent>
                      <w:p w:rsidR="00AE7415" w:rsidRDefault="00AE7415">
                        <w:pPr>
                          <w:jc w:val="center"/>
                        </w:pPr>
                        <w:r>
                          <w:t>图片１</w:t>
                        </w:r>
                      </w:p>
                    </w:txbxContent>
                  </v:textbox>
                </v:rect>
                <v:rect id="Rectangle 496" o:spid="_x0000_s1298" style="position:absolute;left:5476;top:10642;width:1365;height:10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OC68IA&#10;AADcAAAADwAAAGRycy9kb3ducmV2LnhtbESPQYvCMBSE7wv+h/AEb2uqgqzVKKIoetR68fZsnm21&#10;eSlN1OqvN8KCx2FmvmEms8aU4k61Kywr6HUjEMSp1QVnCg7J6vcPhPPIGkvLpOBJDmbT1s8EY20f&#10;vKP73mciQNjFqCD3voqldGlOBl3XVsTBO9vaoA+yzqSu8RHgppT9KBpKgwWHhRwrWuSUXvc3o+BU&#10;9A/42iXryIxWA79tksvtuFSq027mYxCeGv8N/7c3WsFw1IPPmXAE5PQ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Q4LrwgAAANwAAAAPAAAAAAAAAAAAAAAAAJgCAABkcnMvZG93&#10;bnJldi54bWxQSwUGAAAAAAQABAD1AAAAhwMAAAAA&#10;">
                  <v:textbox>
                    <w:txbxContent>
                      <w:p w:rsidR="00AE7415" w:rsidRDefault="00AE7415">
                        <w:pPr>
                          <w:jc w:val="center"/>
                        </w:pPr>
                        <w:r>
                          <w:t>图片２</w:t>
                        </w:r>
                      </w:p>
                    </w:txbxContent>
                  </v:textbox>
                </v:rect>
                <v:group id="Group 497" o:spid="_x0000_s1299" style="position:absolute;left:7156;top:10798;width:630;height:624" coordorigin="7156,10798" coordsize="630,6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Pr5UsYAAADcAAAADwAAAGRycy9kb3ducmV2LnhtbESPQWvCQBSE7wX/w/KE&#10;3ppNLA01ZhURKx5CoSqU3h7ZZxLMvg3ZbRL/fbdQ6HGYmW+YfDOZVgzUu8aygiSKQRCXVjdcKbic&#10;355eQTiPrLG1TAru5GCznj3kmGk78gcNJ1+JAGGXoYLa+y6T0pU1GXSR7YiDd7W9QR9kX0nd4xjg&#10;ppWLOE6lwYbDQo0d7Woqb6dvo+Aw4rh9TvZDcbvu7l/nl/fPIiGlHufTdgXC0+T/w3/to1aQLh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8+vlSxgAAANwA&#10;AAAPAAAAAAAAAAAAAAAAAKoCAABkcnMvZG93bnJldi54bWxQSwUGAAAAAAQABAD6AAAAnQMAAAAA&#10;">
                  <v:oval id="Oval 498" o:spid="_x0000_s1300" style="position:absolute;left:7156;top:10798;width:630;height:6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Ove8QA&#10;AADcAAAADwAAAGRycy9kb3ducmV2LnhtbESPQWvCQBSE7wX/w/KE3pqNDYY2uoooBXvowdjeH9ln&#10;Esy+DdnXmP77bqHgcZiZb5j1dnKdGmkIrWcDiyQFRVx523Jt4PP89vQCKgiyxc4zGfihANvN7GGN&#10;hfU3PtFYSq0ihEOBBhqRvtA6VA05DInviaN38YNDiXKotR3wFuGu089pmmuHLceFBnvaN1Rdy29n&#10;4FDvynzUmSyzy+Eoy+vXx3u2MOZxPu1WoIQmuYf/20drIH/N4O9MPAJ68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nTr3vEAAAA3AAAAA8AAAAAAAAAAAAAAAAAmAIAAGRycy9k&#10;b3ducmV2LnhtbFBLBQYAAAAABAAEAPUAAACJAwAAAAA=&#10;"/>
                  <v:line id="Line 499" o:spid="_x0000_s1301" style="position:absolute;visibility:visible;mso-wrap-style:square" from="7471,10798" to="7471,114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WJeP8cAAADcAAAADwAAAGRycy9kb3ducmV2LnhtbESPQWvCQBSE74L/YXlCb7ppK6FNXUVa&#10;CtqDqC20x2f2NYlm34bdNUn/vSsIPQ4z8w0zW/SmFi05X1lWcD9JQBDnVldcKPj6fB8/gfABWWNt&#10;mRT8kYfFfDiYYaZtxztq96EQEcI+QwVlCE0mpc9LMugntiGO3q91BkOUrpDaYRfhppYPSZJKgxXH&#10;hRIbei0pP+3PRsHmcZu2y/XHqv9ep4f8bXf4OXZOqbtRv3wBEagP/+Fbe6UVpM9T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BYl4/xwAAANwAAAAPAAAAAAAA&#10;AAAAAAAAAKECAABkcnMvZG93bnJldi54bWxQSwUGAAAAAAQABAD5AAAAlQMAAAAA&#10;"/>
                  <v:line id="Line 500" o:spid="_x0000_s1302" style="position:absolute;visibility:visible;mso-wrap-style:square" from="7156,11110" to="7786,111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i77pMcAAADcAAAADwAAAGRycy9kb3ducmV2LnhtbESPQWvCQBSE74L/YXlCb7ppi6FNXUVa&#10;CtqDqC20x2f2NYlm34bdNUn/vSsIPQ4z8w0zW/SmFi05X1lWcD9JQBDnVldcKPj6fB8/gfABWWNt&#10;mRT8kYfFfDiYYaZtxztq96EQEcI+QwVlCE0mpc9LMugntiGO3q91BkOUrpDaYRfhppYPSZJKgxXH&#10;hRIbei0pP+3PRsHmcZu2y/XHqv9ep4f8bXf4OXZOqbtRv3wBEagP/+Fbe6UVpM9T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uLvukxwAAANwAAAAPAAAAAAAA&#10;AAAAAAAAAKECAABkcnMvZG93bnJldi54bWxQSwUGAAAAAAQABAD5AAAAlQMAAAAA&#10;"/>
                </v:group>
                <v:group id="Group 501" o:spid="_x0000_s1303" style="position:absolute;left:4952;top:11426;width:226;height:225;rotation:3008424fd" coordorigin="4951,11426" coordsize="226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tkyjJxgAAANwA&#10;AAAPAAAAAAAAAAAAAAAAAKoCAABkcnMvZG93bnJldi54bWxQSwUGAAAAAAQABAD6AAAAnQMAAAAA&#10;">
                  <v:oval id="Oval 502" o:spid="_x0000_s1304" style="position:absolute;left:4951;top:11426;width:226;height:2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ipeMUA&#10;AADcAAAADwAAAGRycy9kb3ducmV2LnhtbESPQWvCQBSE74X+h+UVeqsbG4waXUUqBXvowbTeH9ln&#10;Esy+DdnXmP57Vyj0OMzMN8x6O7pWDdSHxrOB6SQBRVx623Bl4Pvr/WUBKgiyxdYzGfilANvN48Ma&#10;c+uvfKShkEpFCIccDdQiXa51KGtyGCa+I47e2fcOJcq+0rbHa4S7Vr8mSaYdNhwXauzorabyUvw4&#10;A/tqV2SDTmWWnvcHmV1Onx/p1Jjnp3G3AiU0yn/4r32wBrLlHO5n4hHQm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6Kl4xQAAANwAAAAPAAAAAAAAAAAAAAAAAJgCAABkcnMv&#10;ZG93bnJldi54bWxQSwUGAAAAAAQABAD1AAAAigMAAAAA&#10;"/>
                  <v:line id="Line 503" o:spid="_x0000_s1305" style="position:absolute;visibility:visible;mso-wrap-style:square" from="5064,11426" to="5064,116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C9UOsQAAADcAAAADwAAAGRycy9kb3ducmV2LnhtbERPy2rCQBTdF/yH4Qru6sQKoUZHkZaC&#10;dlHqA3R5zVyTaOZOmJkm6d93FgWXh/NerHpTi5acrywrmIwTEMS51RUXCo6Hj+dXED4ga6wtk4Jf&#10;8rBaDp4WmGnb8Y7afShEDGGfoYIyhCaT0uclGfRj2xBH7mqdwRChK6R22MVwU8uXJEmlwYpjQ4kN&#10;vZWU3/c/RsHX9Dtt19vPTX/appf8fXc53zqn1GjYr+cgAvXhIf53b7SCdBbXxj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L1Q6xAAAANwAAAAPAAAAAAAAAAAA&#10;AAAAAKECAABkcnMvZG93bnJldi54bWxQSwUGAAAAAAQABAD5AAAAkgMAAAAA&#10;"/>
                  <v:line id="Line 504" o:spid="_x0000_s1306" style="position:absolute;visibility:visible;mso-wrap-style:square" from="4951,11539" to="5177,115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2PxocYAAADcAAAADwAAAGRycy9kb3ducmV2LnhtbESPQWvCQBSE74L/YXmCN91YIdTUVaSl&#10;oD2UqoX2+Mw+k2j2bdjdJum/7xYEj8PMfMMs172pRUvOV5YVzKYJCOLc6ooLBZ/H18kjCB+QNdaW&#10;ScEveVivhoMlZtp2vKf2EAoRIewzVFCG0GRS+rwkg35qG+Lona0zGKJ0hdQOuwg3tXxIklQarDgu&#10;lNjQc0n59fBjFLzPP9J2s3vb9l+79JS/7E/fl84pNR71mycQgfpwD9/aW60gXSzg/0w8AnL1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9j8aHGAAAA3AAAAA8AAAAAAAAA&#10;AAAAAAAAoQIAAGRycy9kb3ducmV2LnhtbFBLBQYAAAAABAAEAPkAAACUAwAAAAA=&#10;"/>
                </v:group>
                <v:group id="Group 505" o:spid="_x0000_s1307" style="position:absolute;left:6527;top:11423;width:226;height:225;rotation:3008424fd" coordorigin="6526,11423" coordsize="226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U92PPMEAAADcAAAADwAA&#10;AAAAAAAAAAAAAACqAgAAZHJzL2Rvd25yZXYueG1sUEsFBgAAAAAEAAQA+gAAAJgDAAAAAA==&#10;">
                  <v:oval id="Oval 506" o:spid="_x0000_s1308" style="position:absolute;left:6526;top:11423;width:226;height:2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YOjcQA&#10;AADcAAAADwAAAGRycy9kb3ducmV2LnhtbESPQWvCQBSE70L/w/IKvekmBm1JXUUqBXvowdjeH9ln&#10;Esy+DdlnjP/eLRQ8DjPzDbPajK5VA/Wh8WwgnSWgiEtvG64M/Bw/p2+ggiBbbD2TgRsF2KyfJivM&#10;rb/ygYZCKhUhHHI0UIt0udahrMlhmPmOOHon3zuUKPtK2x6vEe5aPU+SpXbYcFyosaOPmspzcXEG&#10;dtW2WA46k0V22u1lcf79/spSY16ex+07KKFRHuH/9t4aeE1S+DsTj4Be3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imDo3EAAAA3AAAAA8AAAAAAAAAAAAAAAAAmAIAAGRycy9k&#10;b3ducmV2LnhtbFBLBQYAAAAABAAEAPUAAACJAwAAAAA=&#10;"/>
                  <v:line id="Line 507" o:spid="_x0000_s1309" style="position:absolute;visibility:visible;mso-wrap-style:square" from="6639,11423" to="6639,116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yz5ysYAAADcAAAADwAAAGRycy9kb3ducmV2LnhtbESPQWvCQBSE7wX/w/IEb3VThbREVxFL&#10;QT2Uagt6fGafSWr2bdhdk/TfdwtCj8PMfMPMl72pRUvOV5YVPI0TEMS51RUXCr4+3x5fQPiArLG2&#10;TAp+yMNyMXiYY6Ztx3tqD6EQEcI+QwVlCE0mpc9LMujHtiGO3sU6gyFKV0jtsItwU8tJkqTSYMVx&#10;ocSG1iXl18PNKHiffqTtarvb9Mdtes5f9+fTd+eUGg371QxEoD78h+/tjVbwnEzg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8s+crGAAAA3AAAAA8AAAAAAAAA&#10;AAAAAAAAoQIAAGRycy9kb3ducmV2LnhtbFBLBQYAAAAABAAEAPkAAACUAwAAAAA=&#10;"/>
                  <v:line id="Line 508" o:spid="_x0000_s1310" style="position:absolute;visibility:visible;mso-wrap-style:square" from="6526,11536" to="6752,115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GBcUccAAADcAAAADwAAAGRycy9kb3ducmV2LnhtbESPT2vCQBTE74LfYXlCb7qxQiqpq4il&#10;oD2U+gfa4zP7mkSzb8PuNkm/fbcgeBxm5jfMYtWbWrTkfGVZwXSSgCDOra64UHA6vo7nIHxA1lhb&#10;JgW/5GG1HA4WmGnb8Z7aQyhEhLDPUEEZQpNJ6fOSDPqJbYij922dwRClK6R22EW4qeVjkqTSYMVx&#10;ocSGNiXl18OPUfA++0jb9e5t23/u0nP+sj9/XTqn1MOoXz+DCNSHe/jW3moFT8kM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QYFxRxwAAANwAAAAPAAAAAAAA&#10;AAAAAAAAAKECAABkcnMvZG93bnJldi54bWxQSwUGAAAAAAQABAD5AAAAlQMAAAAA&#10;"/>
                </v:group>
                <v:rect id="Rectangle 509" o:spid="_x0000_s1311" style="position:absolute;left:3900;top:12521;width:2941;height:4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9+7acUA&#10;AADcAAAADwAAAGRycy9kb3ducmV2LnhtbESPzW7CMBCE70i8g7VIvYENrfoTYhCiomqPEC69LfGS&#10;BOJ1FJuQ9ukxUqUeRzPzjSZd9rYWHbW+cqxhOlEgiHNnKi407LPN+BWED8gGa8ek4Yc8LBfDQYqJ&#10;cVfeUrcLhYgQ9glqKENoEil9XpJFP3ENcfSOrrUYomwLaVq8Rrit5UypZ2mx4rhQYkPrkvLz7mI1&#10;HKrZHn+32Yeyb5vH8NVnp8v3u9YPo341BxGoD//hv/an0fCinuB+Jh4Bubg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37tpxQAAANwAAAAPAAAAAAAAAAAAAAAAAJgCAABkcnMv&#10;ZG93bnJldi54bWxQSwUGAAAAAAQABAD1AAAAigMAAAAA&#10;">
                  <v:textbox>
                    <w:txbxContent>
                      <w:p w:rsidR="00AE7415" w:rsidRDefault="00AE7415">
                        <w:r>
                          <w:rPr>
                            <w:sz w:val="18"/>
                            <w:szCs w:val="18"/>
                          </w:rPr>
                          <w:t>菜名：ＸＸＸＸＸ</w:t>
                        </w:r>
                      </w:p>
                    </w:txbxContent>
                  </v:textbox>
                </v:rect>
                <v:rect id="Rectangle 510" o:spid="_x0000_s1312" style="position:absolute;left:3900;top:13146;width:2941;height:9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Me8sUA&#10;AADcAAAADwAAAGRycy9kb3ducmV2LnhtbESPzW7CMBCE70i8g7VIvYENVf9CDEJUVO0RwqW3JV6S&#10;QLyOYhPSPj1GqtTjaGa+0aTL3taio9ZXjjVMJwoEce5MxYWGfbYZv4LwAdlg7Zg0/JCH5WI4SDEx&#10;7spb6nahEBHCPkENZQhNIqXPS7LoJ64hjt7RtRZDlG0hTYvXCLe1nCn1LC1WHBdKbGhdUn7eXayG&#10;QzXb4+82+1D2bfMYvvrsdPl+1/ph1K/mIAL14T/81/40Gl7UE9zPxCMgF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kx7yxQAAANwAAAAPAAAAAAAAAAAAAAAAAJgCAABkcnMv&#10;ZG93bnJldi54bWxQSwUGAAAAAAQABAD1AAAAigMAAAAA&#10;">
                  <v:textbox>
                    <w:txbxContent>
                      <w:p w:rsidR="00AE7415" w:rsidRDefault="00AE7415">
                        <w:r>
                          <w:rPr>
                            <w:sz w:val="18"/>
                            <w:szCs w:val="18"/>
                          </w:rPr>
                          <w:t>描述：ＸＸＸＸＸＸＸＸＸＸＸＸＸＸＸＸＸＸＸＸＸＸＸＸＸＸ</w:t>
                        </w:r>
                      </w:p>
                    </w:txbxContent>
                  </v:textbox>
                </v:rect>
                <v:rect id="Rectangle 511" o:spid="_x0000_s1313" style="position:absolute;left:8311;top:13605;width:1470;height:4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GAhcQA&#10;AADcAAAADwAAAGRycy9kb3ducmV2LnhtbESPQWsCMRSE74X+h/AK3mpSBaurUUpF0aOuF2/PzXN3&#10;7eZl2URd/fVGKHgcZuYbZjJrbSUu1PjSsYavrgJBnDlTcq5hly4+hyB8QDZYOSYNN/Iwm76/TTAx&#10;7sobumxDLiKEfYIaihDqREqfFWTRd11NHL2jayyGKJtcmgavEW4r2VNqIC2WHBcKrOm3oOxve7Ya&#10;DmVvh/dNulR2tOiHdZuezvu51p2P9mcMIlAbXuH/9spo+FYDeJ6JR0BO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BBgIXEAAAA3AAAAA8AAAAAAAAAAAAAAAAAmAIAAGRycy9k&#10;b3ducmV2LnhtbFBLBQYAAAAABAAEAPUAAACJAwAAAAA=&#10;">
                  <v:textbox>
                    <w:txbxContent>
                      <w:p w:rsidR="00AE7415" w:rsidRDefault="00AE7415">
                        <w:pPr>
                          <w:jc w:val="center"/>
                        </w:pPr>
                        <w:r>
                          <w:t>OK</w:t>
                        </w:r>
                      </w:p>
                    </w:txbxContent>
                  </v:textbox>
                </v:rect>
                <v:shape id="AutoShape 512" o:spid="_x0000_s1314" type="#_x0000_t15" style="position:absolute;left:3584;top:9713;width:945;height:468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T9p+cYA&#10;AADcAAAADwAAAGRycy9kb3ducmV2LnhtbESPT2vCQBTE7wW/w/KE3uqmPfgndRUrCKJ4aJqDvT2z&#10;z2xq9m3IbmP89q5Q6HGYmd8w82Vva9FR6yvHCl5HCQjiwumKSwX51+ZlCsIHZI21Y1JwIw/LxeBp&#10;jql2V/6kLguliBD2KSowITSplL4wZNGPXEMcvbNrLYYo21LqFq8Rbmv5liRjabHiuGCwobWh4pL9&#10;WgXZ9/RjZi7rKu8O+Wm32h/D5scp9TzsV+8gAvXhP/zX3moFk2QCjzPxCMjFH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T9p+cYAAADcAAAADwAAAAAAAAAAAAAAAACYAgAAZHJz&#10;L2Rvd25yZXYueG1sUEsFBgAAAAAEAAQA9QAAAIsDAAAAAA==&#10;">
                  <v:textbox>
                    <w:txbxContent>
                      <w:p w:rsidR="00AE7415" w:rsidRDefault="00AE7415">
                        <w:r>
                          <w:t>Back</w:t>
                        </w:r>
                      </w:p>
                    </w:txbxContent>
                  </v:textbox>
                </v:shape>
                <v:rect id="Rectangle 513" o:spid="_x0000_s1315" style="position:absolute;left:3899;top:11898;width:2941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KxbMEA&#10;AADcAAAADwAAAGRycy9kb3ducmV2LnhtbERPPW/CMBDdK/EfrENiKzYgUUgxCIFAMEJY2K7xNUmJ&#10;z1FsIPDr8VCJ8el9zxatrcSNGl861jDoKxDEmTMl5xpO6eZzAsIHZIOVY9LwIA+Leedjholxdz7Q&#10;7RhyEUPYJ6ihCKFOpPRZQRZ939XEkft1jcUQYZNL0+A9httKDpUaS4slx4YCa1oVlF2OV6vhpxye&#10;8HlIt8pON6Owb9O/63mtda/bLr9BBGrDW/zv3hkNXyqujWfiEZDz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6SsWzBAAAA3AAAAA8AAAAAAAAAAAAAAAAAmAIAAGRycy9kb3du&#10;cmV2LnhtbFBLBQYAAAAABAAEAPUAAACGAwAAAAA=&#10;">
                  <v:textbox>
                    <w:txbxContent>
                      <w:p w:rsidR="00AE7415" w:rsidRDefault="00AE7415">
                        <w:r>
                          <w:rPr>
                            <w:sz w:val="18"/>
                            <w:szCs w:val="18"/>
                          </w:rPr>
                          <w:t>价格：＿＿＿＿＿＿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DF5A55" w:rsidRDefault="00DF5A55" w:rsidP="0006487A"/>
    <w:p w:rsidR="00DF5A55" w:rsidRDefault="00DF5A55" w:rsidP="0006487A"/>
    <w:p w:rsidR="00DF5A55" w:rsidRDefault="00DF5A55" w:rsidP="0006487A"/>
    <w:p w:rsidR="00DF5A55" w:rsidRDefault="00DF5A55" w:rsidP="0006487A"/>
    <w:p w:rsidR="00DF5A55" w:rsidRDefault="00DF5A55" w:rsidP="0006487A"/>
    <w:p w:rsidR="00DF5A55" w:rsidRDefault="00DF5A55" w:rsidP="0006487A"/>
    <w:p w:rsidR="00DF5A55" w:rsidRDefault="00DF5A55" w:rsidP="0006487A"/>
    <w:p w:rsidR="00DF5A55" w:rsidRDefault="00DF5A55" w:rsidP="0006487A"/>
    <w:p w:rsidR="00DF5A55" w:rsidRDefault="00DF5A55" w:rsidP="0006487A"/>
    <w:p w:rsidR="00DF5A55" w:rsidRDefault="00DF5A55" w:rsidP="0006487A"/>
    <w:p w:rsidR="00DF5A55" w:rsidRDefault="00DF5A55" w:rsidP="0006487A"/>
    <w:p w:rsidR="00DF5A55" w:rsidRDefault="00DF5A55" w:rsidP="0006487A"/>
    <w:p w:rsidR="00DF5A55" w:rsidRPr="0006487A" w:rsidRDefault="00DF5A55" w:rsidP="0006487A"/>
    <w:p w:rsidR="002A71FB" w:rsidRPr="00856551" w:rsidRDefault="00856551" w:rsidP="0058414B">
      <w:pPr>
        <w:pStyle w:val="2"/>
      </w:pPr>
      <w:bookmarkStart w:id="22" w:name="_Toc404440182"/>
      <w:r w:rsidRPr="00856551">
        <w:lastRenderedPageBreak/>
        <w:t>流水管理</w:t>
      </w:r>
      <w:bookmarkEnd w:id="22"/>
    </w:p>
    <w:p w:rsidR="00BF75D4" w:rsidRDefault="00BF75D4" w:rsidP="00BF75D4">
      <w:r>
        <w:t>该页面可以进行相应流水管理和历史记录查看</w:t>
      </w:r>
      <w:r w:rsidR="00EF5871">
        <w:t>，历史记录查看方式分为：今日流水，周流水，月流水，半年流水等等</w:t>
      </w:r>
      <w:r w:rsidR="00EF5871">
        <w:rPr>
          <w:rFonts w:hint="eastAsia"/>
        </w:rPr>
        <w:t>。</w:t>
      </w:r>
    </w:p>
    <w:p w:rsidR="00BF75D4" w:rsidRDefault="00BF75D4" w:rsidP="00BF75D4">
      <w:r>
        <w:tab/>
      </w:r>
      <w:r w:rsidR="00D525C9">
        <w:t>最后会根据选择查看方式，在</w:t>
      </w:r>
      <w:proofErr w:type="gramStart"/>
      <w:r w:rsidR="00D525C9">
        <w:t>该显示</w:t>
      </w:r>
      <w:proofErr w:type="gramEnd"/>
      <w:r w:rsidR="00D525C9">
        <w:t>页面显示当前查看方式的总额</w:t>
      </w:r>
      <w:r w:rsidR="00D525C9">
        <w:rPr>
          <w:rFonts w:hint="eastAsia"/>
        </w:rPr>
        <w:t>。</w:t>
      </w:r>
    </w:p>
    <w:p w:rsidR="00856551" w:rsidRPr="00BF75D4" w:rsidRDefault="00BF75D4" w:rsidP="00856551">
      <w:r>
        <w:rPr>
          <w:noProof/>
        </w:rPr>
        <mc:AlternateContent>
          <mc:Choice Requires="wpg">
            <w:drawing>
              <wp:anchor distT="0" distB="0" distL="85725" distR="85725" simplePos="0" relativeHeight="251675648" behindDoc="0" locked="0" layoutInCell="1" allowOverlap="1" wp14:anchorId="3633A55B" wp14:editId="765B6534">
                <wp:simplePos x="0" y="0"/>
                <wp:positionH relativeFrom="column">
                  <wp:posOffset>121920</wp:posOffset>
                </wp:positionH>
                <wp:positionV relativeFrom="paragraph">
                  <wp:posOffset>93345</wp:posOffset>
                </wp:positionV>
                <wp:extent cx="5310345" cy="3155372"/>
                <wp:effectExtent l="0" t="0" r="24130" b="26035"/>
                <wp:wrapNone/>
                <wp:docPr id="709" name="组合 7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0345" cy="3155372"/>
                          <a:chOff x="1801" y="3935"/>
                          <a:chExt cx="9134" cy="5616"/>
                        </a:xfrm>
                      </wpg:grpSpPr>
                      <wps:wsp>
                        <wps:cNvPr id="710" name="Rectangle 515"/>
                        <wps:cNvSpPr>
                          <a:spLocks noChangeArrowheads="1"/>
                        </wps:cNvSpPr>
                        <wps:spPr bwMode="auto">
                          <a:xfrm>
                            <a:off x="1801" y="3935"/>
                            <a:ext cx="9134" cy="561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1" name="Rectangle 516"/>
                        <wps:cNvSpPr>
                          <a:spLocks noChangeArrowheads="1"/>
                        </wps:cNvSpPr>
                        <wps:spPr bwMode="auto">
                          <a:xfrm>
                            <a:off x="2010" y="4092"/>
                            <a:ext cx="8715" cy="6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 w:rsidP="00BF75D4">
                              <w:pPr>
                                <w:jc w:val="center"/>
                              </w:pPr>
                              <w:r>
                                <w:t>XXX</w:t>
                              </w:r>
                              <w:r>
                                <w:t>订餐系统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2" name="Rectangle 517"/>
                        <wps:cNvSpPr>
                          <a:spLocks noChangeArrowheads="1"/>
                        </wps:cNvSpPr>
                        <wps:spPr bwMode="auto">
                          <a:xfrm>
                            <a:off x="2010" y="4872"/>
                            <a:ext cx="1260" cy="7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 w:rsidP="00BF75D4">
                              <w:r>
                                <w:t>订单管理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3" name="Rectangle 518"/>
                        <wps:cNvSpPr>
                          <a:spLocks noChangeArrowheads="1"/>
                        </wps:cNvSpPr>
                        <wps:spPr bwMode="auto">
                          <a:xfrm>
                            <a:off x="2010" y="5808"/>
                            <a:ext cx="1260" cy="7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 w:rsidP="00BF75D4">
                              <w:r>
                                <w:t>菜单管理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4" name="Rectangle 519"/>
                        <wps:cNvSpPr>
                          <a:spLocks noChangeArrowheads="1"/>
                        </wps:cNvSpPr>
                        <wps:spPr bwMode="auto">
                          <a:xfrm>
                            <a:off x="2010" y="6743"/>
                            <a:ext cx="1260" cy="778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 w:rsidP="00BF75D4">
                              <w:r>
                                <w:t>流水管理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5" name="Rectangle 520"/>
                        <wps:cNvSpPr>
                          <a:spLocks noChangeArrowheads="1"/>
                        </wps:cNvSpPr>
                        <wps:spPr bwMode="auto">
                          <a:xfrm>
                            <a:off x="2010" y="7679"/>
                            <a:ext cx="1260" cy="77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 w:rsidP="00BF75D4">
                              <w:r>
                                <w:t>会员管理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6" name="Rectangle 521"/>
                        <wps:cNvSpPr>
                          <a:spLocks noChangeArrowheads="1"/>
                        </wps:cNvSpPr>
                        <wps:spPr bwMode="auto">
                          <a:xfrm>
                            <a:off x="2010" y="8615"/>
                            <a:ext cx="1260" cy="7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 w:rsidP="00BF75D4">
                              <w:r>
                                <w:t>权限管理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7" name="Rectangle 522"/>
                        <wps:cNvSpPr>
                          <a:spLocks noChangeArrowheads="1"/>
                        </wps:cNvSpPr>
                        <wps:spPr bwMode="auto">
                          <a:xfrm>
                            <a:off x="3435" y="4875"/>
                            <a:ext cx="1289" cy="46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 w:rsidP="00BF75D4">
                              <w:r>
                                <w:rPr>
                                  <w:sz w:val="18"/>
                                  <w:szCs w:val="18"/>
                                </w:rPr>
                                <w:t>历史订单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8" name="Rectangle 523"/>
                        <wps:cNvSpPr>
                          <a:spLocks noChangeArrowheads="1"/>
                        </wps:cNvSpPr>
                        <wps:spPr bwMode="auto">
                          <a:xfrm>
                            <a:off x="10620" y="4875"/>
                            <a:ext cx="210" cy="45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9" name="Rectangle 524"/>
                        <wps:cNvSpPr>
                          <a:spLocks noChangeArrowheads="1"/>
                        </wps:cNvSpPr>
                        <wps:spPr bwMode="auto">
                          <a:xfrm>
                            <a:off x="10620" y="5498"/>
                            <a:ext cx="210" cy="780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0" name="Rectangle 525"/>
                        <wps:cNvSpPr>
                          <a:spLocks noChangeArrowheads="1"/>
                        </wps:cNvSpPr>
                        <wps:spPr bwMode="auto">
                          <a:xfrm>
                            <a:off x="9044" y="4866"/>
                            <a:ext cx="1276" cy="46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 w:rsidP="00BF75D4">
                              <w:r>
                                <w:rPr>
                                  <w:sz w:val="18"/>
                                  <w:szCs w:val="18"/>
                                </w:rPr>
                                <w:t>今日流水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1" name="Rectangle 526"/>
                        <wps:cNvSpPr>
                          <a:spLocks noChangeArrowheads="1"/>
                        </wps:cNvSpPr>
                        <wps:spPr bwMode="auto">
                          <a:xfrm>
                            <a:off x="3375" y="5496"/>
                            <a:ext cx="7036" cy="3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722" name="Group 527"/>
                        <wpg:cNvGrpSpPr>
                          <a:grpSpLocks/>
                        </wpg:cNvGrpSpPr>
                        <wpg:grpSpPr bwMode="auto">
                          <a:xfrm>
                            <a:off x="3585" y="5646"/>
                            <a:ext cx="6615" cy="936"/>
                            <a:chOff x="3585" y="5646"/>
                            <a:chExt cx="6615" cy="936"/>
                          </a:xfrm>
                        </wpg:grpSpPr>
                        <wps:wsp>
                          <wps:cNvPr id="723" name="Rectangle 528"/>
                          <wps:cNvSpPr>
                            <a:spLocks noChangeArrowheads="1"/>
                          </wps:cNvSpPr>
                          <wps:spPr bwMode="auto">
                            <a:xfrm>
                              <a:off x="3585" y="5646"/>
                              <a:ext cx="6615" cy="93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24" name="Text Box 52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900" y="5958"/>
                              <a:ext cx="945" cy="46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AE7415" w:rsidRDefault="00AE7415" w:rsidP="00BF75D4">
                                <w:r>
                                  <w:rPr>
                                    <w:sz w:val="18"/>
                                    <w:szCs w:val="18"/>
                                  </w:rPr>
                                  <w:t>桌号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25" name="Text Box 53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95" y="5958"/>
                              <a:ext cx="945" cy="46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AE7415" w:rsidRDefault="00AE7415" w:rsidP="00BF75D4">
                                <w:r>
                                  <w:rPr>
                                    <w:sz w:val="18"/>
                                    <w:szCs w:val="18"/>
                                  </w:rPr>
                                  <w:t>时间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26" name="Text Box 53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625" y="5958"/>
                              <a:ext cx="945" cy="46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AE7415" w:rsidRDefault="00AE7415" w:rsidP="00BF75D4">
                                <w:r>
                                  <w:rPr>
                                    <w:sz w:val="18"/>
                                    <w:szCs w:val="18"/>
                                  </w:rPr>
                                  <w:t>总价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27" name="Group 532"/>
                        <wpg:cNvGrpSpPr>
                          <a:grpSpLocks/>
                        </wpg:cNvGrpSpPr>
                        <wpg:grpSpPr bwMode="auto">
                          <a:xfrm>
                            <a:off x="3585" y="6893"/>
                            <a:ext cx="6615" cy="935"/>
                            <a:chOff x="3585" y="6893"/>
                            <a:chExt cx="6615" cy="935"/>
                          </a:xfrm>
                        </wpg:grpSpPr>
                        <wps:wsp>
                          <wps:cNvPr id="728" name="Rectangle 533"/>
                          <wps:cNvSpPr>
                            <a:spLocks noChangeArrowheads="1"/>
                          </wps:cNvSpPr>
                          <wps:spPr bwMode="auto">
                            <a:xfrm>
                              <a:off x="3585" y="6893"/>
                              <a:ext cx="6615" cy="93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29" name="Text Box 5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900" y="7206"/>
                              <a:ext cx="945" cy="46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AE7415" w:rsidRDefault="00AE7415" w:rsidP="00BF75D4">
                                <w:r>
                                  <w:rPr>
                                    <w:sz w:val="18"/>
                                    <w:szCs w:val="18"/>
                                  </w:rPr>
                                  <w:t>桌号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30" name="Text Box 5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95" y="7206"/>
                              <a:ext cx="945" cy="46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AE7415" w:rsidRDefault="00AE7415" w:rsidP="00BF75D4">
                                <w:r>
                                  <w:rPr>
                                    <w:sz w:val="18"/>
                                    <w:szCs w:val="18"/>
                                  </w:rPr>
                                  <w:t>时间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31" name="Text Box 53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625" y="7206"/>
                              <a:ext cx="945" cy="46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AE7415" w:rsidRDefault="00AE7415" w:rsidP="00BF75D4">
                                <w:r>
                                  <w:rPr>
                                    <w:sz w:val="18"/>
                                    <w:szCs w:val="18"/>
                                  </w:rPr>
                                  <w:t>总价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32" name="Group 537"/>
                        <wpg:cNvGrpSpPr>
                          <a:grpSpLocks/>
                        </wpg:cNvGrpSpPr>
                        <wpg:grpSpPr bwMode="auto">
                          <a:xfrm>
                            <a:off x="3585" y="8141"/>
                            <a:ext cx="6615" cy="935"/>
                            <a:chOff x="3585" y="8141"/>
                            <a:chExt cx="6615" cy="935"/>
                          </a:xfrm>
                        </wpg:grpSpPr>
                        <wps:wsp>
                          <wps:cNvPr id="733" name="Rectangle 538"/>
                          <wps:cNvSpPr>
                            <a:spLocks noChangeArrowheads="1"/>
                          </wps:cNvSpPr>
                          <wps:spPr bwMode="auto">
                            <a:xfrm>
                              <a:off x="3585" y="8141"/>
                              <a:ext cx="6615" cy="93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34" name="Text Box 53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900" y="8453"/>
                              <a:ext cx="945" cy="46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AE7415" w:rsidRDefault="00AE7415" w:rsidP="00BF75D4">
                                <w:r>
                                  <w:rPr>
                                    <w:sz w:val="18"/>
                                    <w:szCs w:val="18"/>
                                  </w:rPr>
                                  <w:t>桌号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35" name="Text Box 54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95" y="8453"/>
                              <a:ext cx="945" cy="46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AE7415" w:rsidRDefault="00AE7415" w:rsidP="00BF75D4">
                                <w:r>
                                  <w:rPr>
                                    <w:sz w:val="18"/>
                                    <w:szCs w:val="18"/>
                                  </w:rPr>
                                  <w:t>时间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36" name="Text Box 54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625" y="8453"/>
                              <a:ext cx="945" cy="46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AE7415" w:rsidRDefault="00AE7415" w:rsidP="00BF75D4">
                                <w:r>
                                  <w:rPr>
                                    <w:sz w:val="18"/>
                                    <w:szCs w:val="18"/>
                                  </w:rPr>
                                  <w:t>总价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709" o:spid="_x0000_s1316" style="position:absolute;margin-left:9.6pt;margin-top:7.35pt;width:418.15pt;height:248.45pt;z-index:251675648;mso-wrap-distance-left:6.75pt;mso-wrap-distance-right:6.75pt" coordorigin="1801,3935" coordsize="9134,5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">
                <v:rect id="Rectangle 515" o:spid="_x0000_s1317" style="position:absolute;left:1801;top:3935;width:9134;height:56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0rt8IA&#10;AADcAAAADwAAAGRycy9kb3ducmV2LnhtbERPTW+CQBC9m/gfNmPSmy7SpLbIYowNTXtUvPQ2ZUeg&#10;ZWcJuyDtr+8eTDy+vO90N5lWjNS7xrKC9SoCQVxa3XCl4Fzky2cQziNrbC2Tgl9ysMvmsxQTba98&#10;pPHkKxFC2CWooPa+S6R0ZU0G3cp2xIG72N6gD7CvpO7xGsJNK+MoepIGGw4NNXZ0qKn8OQ1GwVcT&#10;n/HvWLxF5iV/9B9T8T18vir1sJj2WxCeJn8X39zvWsFmHeaHM+EIyO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1PSu3wgAAANwAAAAPAAAAAAAAAAAAAAAAAJgCAABkcnMvZG93&#10;bnJldi54bWxQSwUGAAAAAAQABAD1AAAAhwMAAAAA&#10;"/>
                <v:rect id="Rectangle 516" o:spid="_x0000_s1318" style="position:absolute;left:2010;top:4092;width:8715;height:6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GOLMUA&#10;AADcAAAADwAAAGRycy9kb3ducmV2LnhtbESPQWvCQBSE7wX/w/IEb80mEWpNXYO0WNqjJhdvr9nX&#10;JDX7NmRXTf31bkHocZiZb5hVPppOnGlwrWUFSRSDIK6sbrlWUBbbx2cQziNr7CyTgl9ykK8nDyvM&#10;tL3wjs57X4sAYZehgsb7PpPSVQ0ZdJHtiYP3bQeDPsihlnrAS4CbTqZx/CQNthwWGuzptaHquD8Z&#10;BV9tWuJ1V7zHZrmd+8+x+Dkd3pSaTcfNCwhPo/8P39sfWsEiSeDvTDgCcn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cY4sxQAAANwAAAAPAAAAAAAAAAAAAAAAAJgCAABkcnMv&#10;ZG93bnJldi54bWxQSwUGAAAAAAQABAD1AAAAigMAAAAA&#10;">
                  <v:textbox>
                    <w:txbxContent>
                      <w:p w:rsidR="00AE7415" w:rsidRDefault="00AE7415" w:rsidP="00BF75D4">
                        <w:pPr>
                          <w:jc w:val="center"/>
                        </w:pPr>
                        <w:r>
                          <w:t>XXX</w:t>
                        </w:r>
                        <w:r>
                          <w:t>订餐系统</w:t>
                        </w:r>
                      </w:p>
                    </w:txbxContent>
                  </v:textbox>
                </v:rect>
                <v:rect id="Rectangle 517" o:spid="_x0000_s1319" style="position:absolute;left:2010;top:4872;width:1260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qMQW8UA&#10;AADcAAAADwAAAGRycy9kb3ducmV2LnhtbESPQWvCQBSE74L/YXmF3nRjCrZNXUWUiD0m8dLba/Y1&#10;SZt9G7Ibjf56t1DocZiZb5jVZjStOFPvGssKFvMIBHFpdcOVglORzl5AOI+ssbVMCq7kYLOeTlaY&#10;aHvhjM65r0SAsEtQQe19l0jpypoMurntiIP3ZXuDPsi+krrHS4CbVsZRtJQGGw4LNXa0q6n8yQej&#10;4LOJT3jLikNkXtMn/z4W38PHXqnHh3H7BsLT6P/Df+2jVvC8iOH3TDgCcn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oxBbxQAAANwAAAAPAAAAAAAAAAAAAAAAAJgCAABkcnMv&#10;ZG93bnJldi54bWxQSwUGAAAAAAQABAD1AAAAigMAAAAA&#10;">
                  <v:textbox>
                    <w:txbxContent>
                      <w:p w:rsidR="00AE7415" w:rsidRDefault="00AE7415" w:rsidP="00BF75D4">
                        <w:r>
                          <w:t>订单管理</w:t>
                        </w:r>
                      </w:p>
                    </w:txbxContent>
                  </v:textbox>
                </v:rect>
                <v:rect id="Rectangle 518" o:spid="_x0000_s1320" style="position:absolute;left:2010;top:5808;width:1260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+1wMUA&#10;AADcAAAADwAAAGRycy9kb3ducmV2LnhtbESPQWvCQBSE7wX/w/KE3upGBVujq4glxR5NcuntmX0m&#10;abNvQ3ZN0v76bqHgcZiZb5jtfjSN6KlztWUF81kEgriwuuZSQZ4lTy8gnEfW2FgmBd/kYL+bPGwx&#10;1nbgM/WpL0WAsItRQeV9G0vpiooMupltiYN3tZ1BH2RXSt3hEOCmkYsoWkmDNYeFCls6VlR8pTej&#10;4FIvcvw5Z2+RWSdL/z5mn7ePV6Uep+NhA8LT6O/h//ZJK3ieL+HvTDgCcvc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77XAxQAAANwAAAAPAAAAAAAAAAAAAAAAAJgCAABkcnMv&#10;ZG93bnJldi54bWxQSwUGAAAAAAQABAD1AAAAigMAAAAA&#10;">
                  <v:textbox>
                    <w:txbxContent>
                      <w:p w:rsidR="00AE7415" w:rsidRDefault="00AE7415" w:rsidP="00BF75D4">
                        <w:r>
                          <w:t>菜单管理</w:t>
                        </w:r>
                      </w:p>
                    </w:txbxContent>
                  </v:textbox>
                </v:rect>
                <v:rect id="Rectangle 519" o:spid="_x0000_s1321" style="position:absolute;left:2010;top:6743;width:1260;height:7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uUEMcA&#10;AADcAAAADwAAAGRycy9kb3ducmV2LnhtbESPQWvCQBSE7wX/w/IEL6VutLVKzCoqLfTQHLRCPT6y&#10;zyQk+zZk15j8+26h0OMwM98wybY3teiodaVlBbNpBII4s7rkXMH56/1pBcJ5ZI21ZVIwkIPtZvSQ&#10;YKztnY/UnXwuAoRdjAoK75tYSpcVZNBNbUMcvKttDfog21zqFu8Bbmo5j6JXabDksFBgQ4eCsup0&#10;Mwpkel49D9d0f3lbLMvPirrH6LtTajLud2sQnnr/H/5rf2gFy9kL/J4JR0Buf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67lBDHAAAA3AAAAA8AAAAAAAAAAAAAAAAAmAIAAGRy&#10;cy9kb3ducmV2LnhtbFBLBQYAAAAABAAEAPUAAACMAwAAAAA=&#10;" fillcolor="gray">
                  <v:textbox>
                    <w:txbxContent>
                      <w:p w:rsidR="00AE7415" w:rsidRDefault="00AE7415" w:rsidP="00BF75D4">
                        <w:r>
                          <w:t>流水管理</w:t>
                        </w:r>
                      </w:p>
                    </w:txbxContent>
                  </v:textbox>
                </v:rect>
                <v:rect id="Rectangle 520" o:spid="_x0000_s1322" style="position:absolute;left:2010;top:7679;width:1260;height:7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qIL8UA&#10;AADcAAAADwAAAGRycy9kb3ducmV2LnhtbESPQWvCQBSE70L/w/IKvelGS1tN3QSxWNpjjBdvz+xr&#10;Es2+DdnVpP31riD0OMzMN8wyHUwjLtS52rKC6SQCQVxYXXOpYJdvxnMQziNrbCyTgl9ykCYPoyXG&#10;2vac0WXrSxEg7GJUUHnfxlK6oiKDbmJb4uD92M6gD7Irpe6wD3DTyFkUvUqDNYeFCltaV1Sctmej&#10;4FDPdviX5Z+RWWye/feQH8/7D6WeHofVOwhPg/8P39tfWsHb9AVuZ8IRkMk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SogvxQAAANwAAAAPAAAAAAAAAAAAAAAAAJgCAABkcnMv&#10;ZG93bnJldi54bWxQSwUGAAAAAAQABAD1AAAAigMAAAAA&#10;">
                  <v:textbox>
                    <w:txbxContent>
                      <w:p w:rsidR="00AE7415" w:rsidRDefault="00AE7415" w:rsidP="00BF75D4">
                        <w:r>
                          <w:t>会员管理</w:t>
                        </w:r>
                      </w:p>
                    </w:txbxContent>
                  </v:textbox>
                </v:rect>
                <v:rect id="Rectangle 521" o:spid="_x0000_s1323" style="position:absolute;left:2010;top:8615;width:1260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gWWMQA&#10;AADcAAAADwAAAGRycy9kb3ducmV2LnhtbESPQYvCMBSE74L/ITzBm6YqqNs1iijK7lHbi7e3zdu2&#10;2ryUJmrXX28WBI/DzHzDLFatqcSNGldaVjAaRiCIM6tLzhWkyW4wB+E8ssbKMin4IwerZbezwFjb&#10;Ox/odvS5CBB2MSoovK9jKV1WkEE3tDVx8H5tY9AH2eRSN3gPcFPJcRRNpcGSw0KBNW0Kyi7Hq1Hw&#10;U45TfBySfWQ+dhP/3Sbn62mrVL/Xrj9BeGr9O/xqf2kFs9EU/s+EIyCX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WYFljEAAAA3AAAAA8AAAAAAAAAAAAAAAAAmAIAAGRycy9k&#10;b3ducmV2LnhtbFBLBQYAAAAABAAEAPUAAACJAwAAAAA=&#10;">
                  <v:textbox>
                    <w:txbxContent>
                      <w:p w:rsidR="00AE7415" w:rsidRDefault="00AE7415" w:rsidP="00BF75D4">
                        <w:r>
                          <w:t>权限管理</w:t>
                        </w:r>
                      </w:p>
                    </w:txbxContent>
                  </v:textbox>
                </v:rect>
                <v:rect id="Rectangle 522" o:spid="_x0000_s1324" style="position:absolute;left:3435;top:4875;width:1289;height:4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MX2cYA&#10;AADcAAAADwAAAGRycy9kb3ducmV2LnhtbESPQWvCQBSE70L/w/IKvZS6UWgt0VVKQPASitqWHh/Z&#10;ZxKbfRuzT5P+e7dQ8DjMzDfMYjW4Rl2oC7VnA5NxAoq48Lbm0sDHfv30CioIssXGMxn4pQCr5d1o&#10;gan1PW/pspNSRQiHFA1UIm2qdSgqchjGviWO3sF3DiXKrtS2wz7CXaOnSfKiHdYcFypsKauo+Nmd&#10;nYGDPH/1n+/nU3v6zh5LyfNjNs2Nebgf3uaghAa5hf/bG2tgNpnB35l4BPTy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iMX2cYAAADcAAAADwAAAAAAAAAAAAAAAACYAgAAZHJz&#10;L2Rvd25yZXYueG1sUEsFBgAAAAAEAAQA9QAAAIsDAAAAAA==&#10;">
                  <v:stroke dashstyle="dash"/>
                  <v:textbox>
                    <w:txbxContent>
                      <w:p w:rsidR="00AE7415" w:rsidRDefault="00AE7415" w:rsidP="00BF75D4">
                        <w:r>
                          <w:rPr>
                            <w:sz w:val="18"/>
                            <w:szCs w:val="18"/>
                          </w:rPr>
                          <w:t>历史订单</w:t>
                        </w:r>
                      </w:p>
                    </w:txbxContent>
                  </v:textbox>
                </v:rect>
                <v:rect id="Rectangle 523" o:spid="_x0000_s1325" style="position:absolute;left:10620;top:4875;width:210;height:4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snscIA&#10;AADcAAAADwAAAGRycy9kb3ducmV2LnhtbERPTW+CQBC9m/gfNmPSmy7SpLbIYowNTXtUvPQ2ZUeg&#10;ZWcJuyDtr+8eTDy+vO90N5lWjNS7xrKC9SoCQVxa3XCl4Fzky2cQziNrbC2Tgl9ysMvmsxQTba98&#10;pPHkKxFC2CWooPa+S6R0ZU0G3cp2xIG72N6gD7CvpO7xGsJNK+MoepIGGw4NNXZ0qKn8OQ1GwVcT&#10;n/HvWLxF5iV/9B9T8T18vir1sJj2WxCeJn8X39zvWsFmHdaGM+EIyO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SyexwgAAANwAAAAPAAAAAAAAAAAAAAAAAJgCAABkcnMvZG93&#10;bnJldi54bWxQSwUGAAAAAAQABAD1AAAAhwMAAAAA&#10;"/>
                <v:rect id="Rectangle 524" o:spid="_x0000_s1326" style="position:absolute;left:10620;top:5498;width:210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o7jsUA&#10;AADcAAAADwAAAGRycy9kb3ducmV2LnhtbESPQYvCMBSE78L+h/AW9iKauuKq1Si6KHjQw6qgx0fz&#10;bIvNS2mytf57Iwgeh5n5hpnOG1OImiqXW1bQ60YgiBOrc04VHA/rzgiE88gaC8uk4E4O5rOP1hRj&#10;bW/8R/XepyJA2MWoIPO+jKV0SUYGXdeWxMG72MqgD7JKpa7wFuCmkN9R9CMN5hwWMizpN6Pkuv83&#10;CuTuOOrfL7vleTUY5tsr1e3oVCv19dksJiA8Nf4dfrU3WsGwN4bnmXAE5O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ujuOxQAAANwAAAAPAAAAAAAAAAAAAAAAAJgCAABkcnMv&#10;ZG93bnJldi54bWxQSwUGAAAAAAQABAD1AAAAigMAAAAA&#10;" fillcolor="gray"/>
                <v:rect id="Rectangle 525" o:spid="_x0000_s1327" style="position:absolute;left:9044;top:4866;width:1276;height:4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HhCsIA&#10;AADcAAAADwAAAGRycy9kb3ducmV2LnhtbERPTW+CQBC9m/Q/bKZJb7pIE23RhTRtaOpR4dLbyE6B&#10;ys4SdlHqr3cPJj2+vO9tNplOnGlwrWUFy0UEgriyuuVaQVnk8xcQziNr7CyTgj9ykKUPsy0m2l54&#10;T+eDr0UIYZeggsb7PpHSVQ0ZdAvbEwfuxw4GfYBDLfWAlxBuOhlH0UoabDk0NNjTe0PV6TAaBcc2&#10;LvG6Lz4j85o/+91U/I7fH0o9PU5vGxCeJv8vvru/tIJ1HOaHM+EIyPQ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7UeEKwgAAANwAAAAPAAAAAAAAAAAAAAAAAJgCAABkcnMvZG93&#10;bnJldi54bWxQSwUGAAAAAAQABAD1AAAAhwMAAAAA&#10;">
                  <v:textbox>
                    <w:txbxContent>
                      <w:p w:rsidR="00AE7415" w:rsidRDefault="00AE7415" w:rsidP="00BF75D4">
                        <w:r>
                          <w:rPr>
                            <w:sz w:val="18"/>
                            <w:szCs w:val="18"/>
                          </w:rPr>
                          <w:t>今日流水</w:t>
                        </w:r>
                      </w:p>
                    </w:txbxContent>
                  </v:textbox>
                </v:rect>
                <v:rect id="Rectangle 526" o:spid="_x0000_s1328" style="position:absolute;left:3375;top:5496;width:7036;height:3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B1EkcUA&#10;AADcAAAADwAAAGRycy9kb3ducmV2LnhtbESPQWvCQBSE74L/YXmF3nRjCrZNXUWUiD0m8dLba/Y1&#10;SZt9G7Ibjf56t1DocZiZb5jVZjStOFPvGssKFvMIBHFpdcOVglORzl5AOI+ssbVMCq7kYLOeTlaY&#10;aHvhjM65r0SAsEtQQe19l0jpypoMurntiIP3ZXuDPsi+krrHS4CbVsZRtJQGGw4LNXa0q6n8yQej&#10;4LOJT3jLikNkXtMn/z4W38PHXqnHh3H7BsLT6P/Df+2jVvAcL+D3TDgCcn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HUSRxQAAANwAAAAPAAAAAAAAAAAAAAAAAJgCAABkcnMv&#10;ZG93bnJldi54bWxQSwUGAAAAAAQABAD1AAAAigMAAAAA&#10;"/>
                <v:group id="Group 527" o:spid="_x0000_s1329" style="position:absolute;left:3585;top:5646;width:6615;height:936" coordorigin="3585,5646" coordsize="6615,9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aQ/KMUAAADcAAAADwAAAGRycy9kb3ducmV2LnhtbESPT2vCQBTE7wW/w/IE&#10;b3WTSKtEVxFR6UEK/gHx9sg+k2D2bciuSfz23UKhx2FmfsMsVr2pREuNKy0riMcRCOLM6pJzBZfz&#10;7n0GwnlkjZVlUvAiB6vl4G2BqbYdH6k9+VwECLsUFRTe16mULivIoBvbmjh4d9sY9EE2udQNdgFu&#10;KplE0ac0WHJYKLCmTUHZ4/Q0CvYddutJvG0Pj/vmdTt/fF8PMSk1GvbrOQhPvf8P/7W/tIJpksD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mkPyjFAAAA3AAA&#10;AA8AAAAAAAAAAAAAAAAAqgIAAGRycy9kb3ducmV2LnhtbFBLBQYAAAAABAAEAPoAAACcAwAAAAA=&#10;">
                  <v:rect id="Rectangle 528" o:spid="_x0000_s1330" style="position:absolute;left:3585;top:5646;width:6615;height:9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N/fcUA&#10;AADcAAAADwAAAGRycy9kb3ducmV2LnhtbESPT2vCQBTE70K/w/IKvenGCLWmriKWlPao8eLtNfua&#10;pGbfhuzmT/30bkHocZiZ3zDr7Whq0VPrKssK5rMIBHFudcWFglOWTl9AOI+ssbZMCn7JwXbzMFlj&#10;ou3AB+qPvhABwi5BBaX3TSKly0sy6Ga2IQ7et20N+iDbQuoWhwA3tYyj6FkarDgslNjQvqT8cuyM&#10;gq8qPuH1kL1HZpUu/OeY/XTnN6WeHsfdKwhPo/8P39sfWsEyXsDfmXAE5OY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g399xQAAANwAAAAPAAAAAAAAAAAAAAAAAJgCAABkcnMv&#10;ZG93bnJldi54bWxQSwUGAAAAAAQABAD1AAAAigMAAAAA&#10;"/>
                  <v:shape id="Text Box 529" o:spid="_x0000_s1331" type="#_x0000_t202" style="position:absolute;left:3900;top:5958;width:94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WkvcYA&#10;AADcAAAADwAAAGRycy9kb3ducmV2LnhtbESPT2sCMRTE74LfITyhF9FsrajdbpRSUPRmVez1sXn7&#10;h25etkm6br99UxB6HGbmN0y26U0jOnK+tqzgcZqAIM6trrlUcDlvJysQPiBrbCyTgh/ysFkPBxmm&#10;2t74nbpTKEWEsE9RQRVCm0rp84oM+qltiaNXWGcwROlKqR3eItw0cpYkC2mw5rhQYUtvFeWfp2+j&#10;YDXfdx/+8HS85ouieQ7jZbf7cko9jPrXFxCB+vAfvrf3WsFyNoe/M/EIyP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xWkvcYAAADcAAAADwAAAAAAAAAAAAAAAACYAgAAZHJz&#10;L2Rvd25yZXYueG1sUEsFBgAAAAAEAAQA9QAAAIsDAAAAAA==&#10;">
                    <v:textbox>
                      <w:txbxContent>
                        <w:p w:rsidR="00AE7415" w:rsidRDefault="00AE7415" w:rsidP="00BF75D4">
                          <w:r>
                            <w:rPr>
                              <w:sz w:val="18"/>
                              <w:szCs w:val="18"/>
                            </w:rPr>
                            <w:t>桌号</w:t>
                          </w:r>
                        </w:p>
                      </w:txbxContent>
                    </v:textbox>
                  </v:shape>
                  <v:shape id="Text Box 530" o:spid="_x0000_s1332" type="#_x0000_t202" style="position:absolute;left:5895;top:5958;width:94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kBJsYA&#10;AADcAAAADwAAAGRycy9kb3ducmV2LnhtbESPW2sCMRSE34X+h3AKvhTN1tZLt0YRwaJv3mhfD5vj&#10;7tLNyZrEdf33plDwcZiZb5jpvDWVaMj50rKC134CgjizuuRcwfGw6k1A+ICssbJMCm7kYT576kwx&#10;1fbKO2r2IRcRwj5FBUUIdSqlzwoy6Pu2Jo7eyTqDIUqXS+3wGuGmkoMkGUmDJceFAmtaFpT97i9G&#10;weR93fz4zdv2Oxudqo/wMm6+zk6p7nO7+AQRqA2P8H97rRWMB0P4OxOPgJzd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FkBJsYAAADcAAAADwAAAAAAAAAAAAAAAACYAgAAZHJz&#10;L2Rvd25yZXYueG1sUEsFBgAAAAAEAAQA9QAAAIsDAAAAAA==&#10;">
                    <v:textbox>
                      <w:txbxContent>
                        <w:p w:rsidR="00AE7415" w:rsidRDefault="00AE7415" w:rsidP="00BF75D4">
                          <w:r>
                            <w:rPr>
                              <w:sz w:val="18"/>
                              <w:szCs w:val="18"/>
                            </w:rPr>
                            <w:t>时间</w:t>
                          </w:r>
                        </w:p>
                      </w:txbxContent>
                    </v:textbox>
                  </v:shape>
                  <v:shape id="Text Box 531" o:spid="_x0000_s1333" type="#_x0000_t202" style="position:absolute;left:8625;top:5958;width:94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ufUcYA&#10;AADcAAAADwAAAGRycy9kb3ducmV2LnhtbESPT2vCQBTE70K/w/IEL6Kb2hJt6ioitOit/kGvj+wz&#10;CWbfxt1tTL99Vyj0OMzMb5j5sjO1aMn5yrKC53ECgji3uuJCwfHwMZqB8AFZY22ZFPyQh+XiqTfH&#10;TNs776jdh0JECPsMFZQhNJmUPi/JoB/bhjh6F+sMhihdIbXDe4SbWk6SJJUGK44LJTa0Lim/7r+N&#10;gtnrpj377cvXKU8v9VsYTtvPm1Nq0O9W7yACdeE//NfeaAXTSQqPM/EIyM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IufUcYAAADcAAAADwAAAAAAAAAAAAAAAACYAgAAZHJz&#10;L2Rvd25yZXYueG1sUEsFBgAAAAAEAAQA9QAAAIsDAAAAAA==&#10;">
                    <v:textbox>
                      <w:txbxContent>
                        <w:p w:rsidR="00AE7415" w:rsidRDefault="00AE7415" w:rsidP="00BF75D4">
                          <w:r>
                            <w:rPr>
                              <w:sz w:val="18"/>
                              <w:szCs w:val="18"/>
                            </w:rPr>
                            <w:t>总价</w:t>
                          </w:r>
                        </w:p>
                      </w:txbxContent>
                    </v:textbox>
                  </v:shape>
                </v:group>
                <v:group id="Group 532" o:spid="_x0000_s1334" style="position:absolute;left:3585;top:6893;width:6615;height:935" coordorigin="3585,6893" coordsize="6615,9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dOcsMUAAADcAAAADwAAAGRycy9kb3ducmV2LnhtbESPQYvCMBSE78L+h/CE&#10;vWlaF3WpRhFZlz2IoC6It0fzbIvNS2liW/+9EQSPw8x8w8yXnSlFQ7UrLCuIhxEI4tTqgjMF/8fN&#10;4BuE88gaS8uk4E4OlouP3hwTbVveU3PwmQgQdgkqyL2vEildmpNBN7QVcfAutjbog6wzqWtsA9yU&#10;chRFE2mw4LCQY0XrnNLr4WYU/LbYrr7in2Z7vazv5+N4d9rGpNRnv1vNQHjq/Dv8av9pBdPRF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nTnLDFAAAA3AAA&#10;AA8AAAAAAAAAAAAAAAAAqgIAAGRycy9kb3ducmV2LnhtbFBLBQYAAAAABAAEAPoAAACcAwAAAAA=&#10;">
                  <v:rect id="Rectangle 533" o:spid="_x0000_s1335" style="position:absolute;left:3585;top:6893;width:6615;height:9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ftDMIA&#10;AADcAAAADwAAAGRycy9kb3ducmV2LnhtbERPTW+CQBC9m/Q/bKZJb7pIE23RhTRtaOpR4dLbyE6B&#10;ys4SdlHqr3cPJj2+vO9tNplOnGlwrWUFy0UEgriyuuVaQVnk8xcQziNr7CyTgj9ykKUPsy0m2l54&#10;T+eDr0UIYZeggsb7PpHSVQ0ZdAvbEwfuxw4GfYBDLfWAlxBuOhlH0UoabDk0NNjTe0PV6TAaBcc2&#10;LvG6Lz4j85o/+91U/I7fH0o9PU5vGxCeJv8vvru/tIJ1HNaGM+EIyPQ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J+0MwgAAANwAAAAPAAAAAAAAAAAAAAAAAJgCAABkcnMvZG93&#10;bnJldi54bWxQSwUGAAAAAAQABAD1AAAAhwMAAAAA&#10;"/>
                  <v:shape id="Text Box 534" o:spid="_x0000_s1336" type="#_x0000_t202" style="position:absolute;left:3900;top:7206;width:945;height:4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QLI8YA&#10;AADcAAAADwAAAGRycy9kb3ducmV2LnhtbESPW2sCMRSE34X+h3AKvoibrRUvW6OI0GLfrIp9PWzO&#10;XujmZE3Sdfvvm4LQx2FmvmFWm940oiPna8sKnpIUBHFudc2lgvPpdbwA4QOyxsYyKfghD5v1w2CF&#10;mbY3/qDuGEoRIewzVFCF0GZS+rwigz6xLXH0CusMhihdKbXDW4SbRk7SdCYN1hwXKmxpV1H+dfw2&#10;ChbTfffp358Pl3xWNMswmndvV6fU8LHfvoAI1If/8L291wrmkyX8nYlHQK5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RQLI8YAAADcAAAADwAAAAAAAAAAAAAAAACYAgAAZHJz&#10;L2Rvd25yZXYueG1sUEsFBgAAAAAEAAQA9QAAAIsDAAAAAA==&#10;">
                    <v:textbox>
                      <w:txbxContent>
                        <w:p w:rsidR="00AE7415" w:rsidRDefault="00AE7415" w:rsidP="00BF75D4">
                          <w:r>
                            <w:rPr>
                              <w:sz w:val="18"/>
                              <w:szCs w:val="18"/>
                            </w:rPr>
                            <w:t>桌号</w:t>
                          </w:r>
                        </w:p>
                      </w:txbxContent>
                    </v:textbox>
                  </v:shape>
                  <v:shape id="Text Box 535" o:spid="_x0000_s1337" type="#_x0000_t202" style="position:absolute;left:5895;top:7206;width:945;height:4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fc0Y8IA&#10;AADcAAAADwAAAGRycy9kb3ducmV2LnhtbERPz2vCMBS+C/4P4Q12kZk6pWo1igw29Obc0OujebZl&#10;zUtNslr/e3MQPH58v5frztSiJecrywpGwwQEcW51xYWC35/PtxkIH5A11pZJwY08rFf93hIzba/8&#10;Te0hFCKGsM9QQRlCk0np85IM+qFtiCN3ts5giNAVUju8xnBTy/ckSaXBimNDiQ19lJT/Hf6Ngtlk&#10;2578brw/5um5nofBtP26OKVeX7rNAkSgLjzFD/dWK5iO4/x4Jh4Bubo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9zRjwgAAANwAAAAPAAAAAAAAAAAAAAAAAJgCAABkcnMvZG93&#10;bnJldi54bWxQSwUGAAAAAAQABAD1AAAAhwMAAAAA&#10;">
                    <v:textbox>
                      <w:txbxContent>
                        <w:p w:rsidR="00AE7415" w:rsidRDefault="00AE7415" w:rsidP="00BF75D4">
                          <w:r>
                            <w:rPr>
                              <w:sz w:val="18"/>
                              <w:szCs w:val="18"/>
                            </w:rPr>
                            <w:t>时间</w:t>
                          </w:r>
                        </w:p>
                      </w:txbxContent>
                    </v:textbox>
                  </v:shape>
                  <v:shape id="Text Box 536" o:spid="_x0000_s1338" type="#_x0000_t202" style="position:absolute;left:8625;top:7206;width:945;height:4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uR+MUA&#10;AADcAAAADwAAAGRycy9kb3ducmV2LnhtbESPW2sCMRSE3wv9D+EU+lI0axUvq1Gk0GLfvKGvh81x&#10;d3Fzsibpuv57UxB8HGbmG2a2aE0lGnK+tKyg101AEGdWl5wr2O++O2MQPiBrrCyTght5WMxfX2aY&#10;anvlDTXbkIsIYZ+igiKEOpXSZwUZ9F1bE0fvZJ3BEKXLpXZ4jXBTyc8kGUqDJceFAmv6Kig7b/+M&#10;gvFg1Rz9b399yIanahI+Rs3PxSn1/tYupyACteEZfrRXWsGo34P/M/EI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+u5H4xQAAANwAAAAPAAAAAAAAAAAAAAAAAJgCAABkcnMv&#10;ZG93bnJldi54bWxQSwUGAAAAAAQABAD1AAAAigMAAAAA&#10;">
                    <v:textbox>
                      <w:txbxContent>
                        <w:p w:rsidR="00AE7415" w:rsidRDefault="00AE7415" w:rsidP="00BF75D4">
                          <w:r>
                            <w:rPr>
                              <w:sz w:val="18"/>
                              <w:szCs w:val="18"/>
                            </w:rPr>
                            <w:t>总价</w:t>
                          </w:r>
                        </w:p>
                      </w:txbxContent>
                    </v:textbox>
                  </v:shape>
                </v:group>
                <v:group id="Group 537" o:spid="_x0000_s1339" style="position:absolute;left:3585;top:8141;width:6615;height:935" coordorigin="3585,8141" coordsize="6615,9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H2p9cYAAADcAAAADwAAAGRycy9kb3ducmV2LnhtbESPT2vCQBTE7wW/w/IK&#10;vdXNH2wldQ0itngQoSqU3h7ZZxKSfRuy2yR++25B6HGYmd8wq3wyrRiod7VlBfE8AkFcWF1zqeBy&#10;fn9egnAeWWNrmRTcyEG+nj2sMNN25E8aTr4UAcIuQwWV910mpSsqMujmtiMO3tX2Bn2QfSl1j2OA&#10;m1YmUfQiDdYcFirsaFtR0Zx+jIKPEcdNGu+GQ3Pd3r7Pi+PXISalnh6nzRsIT5P/D9/be63gNU3g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sfan1xgAAANwA&#10;AAAPAAAAAAAAAAAAAAAAAKoCAABkcnMvZG93bnJldi54bWxQSwUGAAAAAAQABAD6AAAAnQMAAAAA&#10;">
                  <v:rect id="Rectangle 538" o:spid="_x0000_s1340" style="position:absolute;left:3585;top:8141;width:6615;height:9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rpoMUA&#10;AADcAAAADwAAAGRycy9kb3ducmV2LnhtbESPT2vCQBTE74V+h+UVems2NaBtdJXSYtFj/lx6e2af&#10;SWz2bciumvrpXUHocZiZ3zCL1Wg6caLBtZYVvEYxCOLK6pZrBWWxfnkD4Tyyxs4yKfgjB6vl48MC&#10;U23PnNEp97UIEHYpKmi871MpXdWQQRfZnjh4ezsY9EEOtdQDngPcdHISx1NpsOWw0GBPnw1Vv/nR&#10;KNi1kxIvWfEdm/d14rdjcTj+fCn1/DR+zEF4Gv1/+N7eaAWzJIHbmXAE5PI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WumgxQAAANwAAAAPAAAAAAAAAAAAAAAAAJgCAABkcnMv&#10;ZG93bnJldi54bWxQSwUGAAAAAAQABAD1AAAAigMAAAAA&#10;"/>
                  <v:shape id="Text Box 539" o:spid="_x0000_s1341" type="#_x0000_t202" style="position:absolute;left:3900;top:8453;width:94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wyYMUA&#10;AADcAAAADwAAAGRycy9kb3ducmV2LnhtbESPT2sCMRTE70K/Q3iFXkSzVlG7GqUULPbmP+z1sXnu&#10;Lm5e1iSu229vhILHYWZ+w8yXralEQ86XlhUM+gkI4szqknMFh/2qNwXhA7LGyjIp+CMPy8VLZ46p&#10;tjfeUrMLuYgQ9ikqKEKoUyl9VpBB37c1cfRO1hkMUbpcaoe3CDeVfE+SsTRYclwosKavgrLz7moU&#10;TEfr5tf/DDfHbHyqPkJ30nxfnFJvr+3nDESgNjzD/+21VjAZjuBxJh4Bub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zDJgxQAAANwAAAAPAAAAAAAAAAAAAAAAAJgCAABkcnMv&#10;ZG93bnJldi54bWxQSwUGAAAAAAQABAD1AAAAigMAAAAA&#10;">
                    <v:textbox>
                      <w:txbxContent>
                        <w:p w:rsidR="00AE7415" w:rsidRDefault="00AE7415" w:rsidP="00BF75D4">
                          <w:r>
                            <w:rPr>
                              <w:sz w:val="18"/>
                              <w:szCs w:val="18"/>
                            </w:rPr>
                            <w:t>桌号</w:t>
                          </w:r>
                        </w:p>
                      </w:txbxContent>
                    </v:textbox>
                  </v:shape>
                  <v:shape id="Text Box 540" o:spid="_x0000_s1342" type="#_x0000_t202" style="position:absolute;left:5895;top:8453;width:94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CX+8YA&#10;AADcAAAADwAAAGRycy9kb3ducmV2LnhtbESPT2sCMRTE70K/Q3gFL1Kz1fqnW6OIoOjN2tJeH5vn&#10;7tLNy5rEdf32piB4HGbmN8xs0ZpKNOR8aVnBaz8BQZxZXXKu4Ptr/TIF4QOyxsoyKbiSh8X8qTPD&#10;VNsLf1JzCLmIEPYpKihCqFMpfVaQQd+3NXH0jtYZDFG6XGqHlwg3lRwkyVgaLDkuFFjTqqDs73A2&#10;CqZv2+bX74b7n2x8rN5Db9JsTk6p7nO7/AARqA2P8L291QomwxH8n4lHQM5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YCX+8YAAADcAAAADwAAAAAAAAAAAAAAAACYAgAAZHJz&#10;L2Rvd25yZXYueG1sUEsFBgAAAAAEAAQA9QAAAIsDAAAAAA==&#10;">
                    <v:textbox>
                      <w:txbxContent>
                        <w:p w:rsidR="00AE7415" w:rsidRDefault="00AE7415" w:rsidP="00BF75D4">
                          <w:r>
                            <w:rPr>
                              <w:sz w:val="18"/>
                              <w:szCs w:val="18"/>
                            </w:rPr>
                            <w:t>时间</w:t>
                          </w:r>
                        </w:p>
                      </w:txbxContent>
                    </v:textbox>
                  </v:shape>
                  <v:shape id="Text Box 541" o:spid="_x0000_s1343" type="#_x0000_t202" style="position:absolute;left:8625;top:8453;width:94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IJjMUA&#10;AADcAAAADwAAAGRycy9kb3ducmV2LnhtbESPQWvCQBSE7wX/w/KEXkrdqCVqdBURWvRWtbTXR/aZ&#10;BLNv4+42xn/vCoUeh5n5hlmsOlOLlpyvLCsYDhIQxLnVFRcKvo7vr1MQPiBrrC2Tght5WC17TwvM&#10;tL3yntpDKESEsM9QQRlCk0np85IM+oFtiKN3ss5giNIVUju8Rrip5ShJUmmw4rhQYkObkvLz4dco&#10;mL5t2x+/G39+5+mpnoWXSftxcUo997v1HESgLvyH/9pbrWAyTuFxJh4Bub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UgmMxQAAANwAAAAPAAAAAAAAAAAAAAAAAJgCAABkcnMv&#10;ZG93bnJldi54bWxQSwUGAAAAAAQABAD1AAAAigMAAAAA&#10;">
                    <v:textbox>
                      <w:txbxContent>
                        <w:p w:rsidR="00AE7415" w:rsidRDefault="00AE7415" w:rsidP="00BF75D4">
                          <w:r>
                            <w:rPr>
                              <w:sz w:val="18"/>
                              <w:szCs w:val="18"/>
                            </w:rPr>
                            <w:t>总价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:rsidR="00856551" w:rsidRDefault="00856551" w:rsidP="00856551"/>
    <w:p w:rsidR="00856551" w:rsidRDefault="00856551" w:rsidP="00856551"/>
    <w:p w:rsidR="00856551" w:rsidRDefault="00856551" w:rsidP="00856551"/>
    <w:p w:rsidR="00856551" w:rsidRDefault="00856551" w:rsidP="00856551"/>
    <w:p w:rsidR="00856551" w:rsidRDefault="00856551" w:rsidP="00856551"/>
    <w:p w:rsidR="00856551" w:rsidRDefault="00856551" w:rsidP="00856551"/>
    <w:p w:rsidR="00145E47" w:rsidRDefault="00145E47" w:rsidP="00856551"/>
    <w:p w:rsidR="00145E47" w:rsidRDefault="00145E47" w:rsidP="00856551"/>
    <w:p w:rsidR="00145E47" w:rsidRDefault="00145E47" w:rsidP="00856551"/>
    <w:p w:rsidR="00145E47" w:rsidRDefault="00145E47" w:rsidP="00856551"/>
    <w:p w:rsidR="00145E47" w:rsidRDefault="00145E47" w:rsidP="00856551"/>
    <w:p w:rsidR="00145E47" w:rsidRDefault="007E62F1" w:rsidP="00856551">
      <w:r>
        <w:rPr>
          <w:rFonts w:hint="eastAsia"/>
          <w:noProof/>
        </w:rPr>
        <mc:AlternateContent>
          <mc:Choice Requires="wpg">
            <w:drawing>
              <wp:anchor distT="0" distB="0" distL="85725" distR="85725" simplePos="0" relativeHeight="251676672" behindDoc="0" locked="0" layoutInCell="1" allowOverlap="1" wp14:anchorId="2B46713B" wp14:editId="4872A925">
                <wp:simplePos x="0" y="0"/>
                <wp:positionH relativeFrom="column">
                  <wp:posOffset>121920</wp:posOffset>
                </wp:positionH>
                <wp:positionV relativeFrom="paragraph">
                  <wp:posOffset>292735</wp:posOffset>
                </wp:positionV>
                <wp:extent cx="5309870" cy="3192780"/>
                <wp:effectExtent l="0" t="0" r="24130" b="26670"/>
                <wp:wrapNone/>
                <wp:docPr id="737" name="组合 7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09870" cy="3192780"/>
                          <a:chOff x="1800" y="10643"/>
                          <a:chExt cx="9134" cy="5616"/>
                        </a:xfrm>
                      </wpg:grpSpPr>
                      <wps:wsp>
                        <wps:cNvPr id="738" name="Rectangle 543"/>
                        <wps:cNvSpPr>
                          <a:spLocks noChangeArrowheads="1"/>
                        </wps:cNvSpPr>
                        <wps:spPr bwMode="auto">
                          <a:xfrm>
                            <a:off x="1800" y="10643"/>
                            <a:ext cx="9134" cy="561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9" name="Rectangle 544"/>
                        <wps:cNvSpPr>
                          <a:spLocks noChangeArrowheads="1"/>
                        </wps:cNvSpPr>
                        <wps:spPr bwMode="auto">
                          <a:xfrm>
                            <a:off x="2010" y="10800"/>
                            <a:ext cx="8714" cy="6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>
                              <w:pPr>
                                <w:jc w:val="center"/>
                              </w:pPr>
                              <w:r>
                                <w:t>XXX</w:t>
                              </w:r>
                              <w:r>
                                <w:t>订餐系统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0" name="Rectangle 545"/>
                        <wps:cNvSpPr>
                          <a:spLocks noChangeArrowheads="1"/>
                        </wps:cNvSpPr>
                        <wps:spPr bwMode="auto">
                          <a:xfrm>
                            <a:off x="2010" y="11580"/>
                            <a:ext cx="1260" cy="7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>
                              <w:r>
                                <w:t>订单管理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1" name="Rectangle 546"/>
                        <wps:cNvSpPr>
                          <a:spLocks noChangeArrowheads="1"/>
                        </wps:cNvSpPr>
                        <wps:spPr bwMode="auto">
                          <a:xfrm>
                            <a:off x="2010" y="12516"/>
                            <a:ext cx="1260" cy="77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>
                              <w:r>
                                <w:t>菜单管理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2" name="Rectangle 547"/>
                        <wps:cNvSpPr>
                          <a:spLocks noChangeArrowheads="1"/>
                        </wps:cNvSpPr>
                        <wps:spPr bwMode="auto">
                          <a:xfrm>
                            <a:off x="2010" y="13452"/>
                            <a:ext cx="1260" cy="779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>
                              <w:r>
                                <w:t>流水管理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3" name="Rectangle 548"/>
                        <wps:cNvSpPr>
                          <a:spLocks noChangeArrowheads="1"/>
                        </wps:cNvSpPr>
                        <wps:spPr bwMode="auto">
                          <a:xfrm>
                            <a:off x="2010" y="14387"/>
                            <a:ext cx="1260" cy="7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>
                              <w:r>
                                <w:t>会员管理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4" name="Rectangle 549"/>
                        <wps:cNvSpPr>
                          <a:spLocks noChangeArrowheads="1"/>
                        </wps:cNvSpPr>
                        <wps:spPr bwMode="auto">
                          <a:xfrm>
                            <a:off x="2010" y="15324"/>
                            <a:ext cx="1260" cy="7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>
                              <w:r>
                                <w:t>权限管理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5" name="Rectangle 550"/>
                        <wps:cNvSpPr>
                          <a:spLocks noChangeArrowheads="1"/>
                        </wps:cNvSpPr>
                        <wps:spPr bwMode="auto">
                          <a:xfrm>
                            <a:off x="3434" y="11582"/>
                            <a:ext cx="1289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>
                              <w:r>
                                <w:rPr>
                                  <w:sz w:val="18"/>
                                  <w:szCs w:val="18"/>
                                </w:rPr>
                                <w:t>历史订单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6" name="Rectangle 551"/>
                        <wps:cNvSpPr>
                          <a:spLocks noChangeArrowheads="1"/>
                        </wps:cNvSpPr>
                        <wps:spPr bwMode="auto">
                          <a:xfrm>
                            <a:off x="10619" y="11582"/>
                            <a:ext cx="210" cy="45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7" name="Rectangle 552"/>
                        <wps:cNvSpPr>
                          <a:spLocks noChangeArrowheads="1"/>
                        </wps:cNvSpPr>
                        <wps:spPr bwMode="auto">
                          <a:xfrm>
                            <a:off x="10619" y="12206"/>
                            <a:ext cx="210" cy="780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8" name="Rectangle 553"/>
                        <wps:cNvSpPr>
                          <a:spLocks noChangeArrowheads="1"/>
                        </wps:cNvSpPr>
                        <wps:spPr bwMode="auto">
                          <a:xfrm>
                            <a:off x="9044" y="11573"/>
                            <a:ext cx="1366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>
                              <w:r>
                                <w:rPr>
                                  <w:sz w:val="18"/>
                                  <w:szCs w:val="18"/>
                                </w:rPr>
                                <w:t>今日流水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9" name="Rectangle 554"/>
                        <wps:cNvSpPr>
                          <a:spLocks noChangeArrowheads="1"/>
                        </wps:cNvSpPr>
                        <wps:spPr bwMode="auto">
                          <a:xfrm>
                            <a:off x="3375" y="12204"/>
                            <a:ext cx="7035" cy="389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750" name="Group 555"/>
                        <wpg:cNvGrpSpPr>
                          <a:grpSpLocks/>
                        </wpg:cNvGrpSpPr>
                        <wpg:grpSpPr bwMode="auto">
                          <a:xfrm>
                            <a:off x="3584" y="12354"/>
                            <a:ext cx="6615" cy="936"/>
                            <a:chOff x="3584" y="12354"/>
                            <a:chExt cx="6615" cy="936"/>
                          </a:xfrm>
                        </wpg:grpSpPr>
                        <wps:wsp>
                          <wps:cNvPr id="751" name="Rectangle 556"/>
                          <wps:cNvSpPr>
                            <a:spLocks noChangeArrowheads="1"/>
                          </wps:cNvSpPr>
                          <wps:spPr bwMode="auto">
                            <a:xfrm>
                              <a:off x="3584" y="12354"/>
                              <a:ext cx="6615" cy="93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52" name="Text Box 55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899" y="12666"/>
                              <a:ext cx="945" cy="46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AE7415" w:rsidRDefault="00AE7415">
                                <w:r>
                                  <w:rPr>
                                    <w:sz w:val="18"/>
                                    <w:szCs w:val="18"/>
                                  </w:rPr>
                                  <w:t>桌号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53" name="Text Box 55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94" y="12666"/>
                              <a:ext cx="945" cy="46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AE7415" w:rsidRDefault="00AE7415">
                                <w:r>
                                  <w:rPr>
                                    <w:sz w:val="18"/>
                                    <w:szCs w:val="18"/>
                                  </w:rPr>
                                  <w:t>时间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54" name="Text Box 55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624" y="12666"/>
                              <a:ext cx="945" cy="46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AE7415" w:rsidRDefault="00AE7415">
                                <w:r>
                                  <w:rPr>
                                    <w:sz w:val="18"/>
                                    <w:szCs w:val="18"/>
                                  </w:rPr>
                                  <w:t>总价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55" name="Group 560"/>
                        <wpg:cNvGrpSpPr>
                          <a:grpSpLocks/>
                        </wpg:cNvGrpSpPr>
                        <wpg:grpSpPr bwMode="auto">
                          <a:xfrm>
                            <a:off x="3584" y="13602"/>
                            <a:ext cx="6615" cy="936"/>
                            <a:chOff x="3584" y="13602"/>
                            <a:chExt cx="6615" cy="936"/>
                          </a:xfrm>
                        </wpg:grpSpPr>
                        <wps:wsp>
                          <wps:cNvPr id="756" name="Rectangle 561"/>
                          <wps:cNvSpPr>
                            <a:spLocks noChangeArrowheads="1"/>
                          </wps:cNvSpPr>
                          <wps:spPr bwMode="auto">
                            <a:xfrm>
                              <a:off x="3584" y="13602"/>
                              <a:ext cx="6615" cy="93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57" name="Text Box 56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899" y="13914"/>
                              <a:ext cx="945" cy="46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AE7415" w:rsidRDefault="00AE7415">
                                <w:r>
                                  <w:rPr>
                                    <w:sz w:val="18"/>
                                    <w:szCs w:val="18"/>
                                  </w:rPr>
                                  <w:t>桌号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58" name="Text Box 56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94" y="13914"/>
                              <a:ext cx="945" cy="46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AE7415" w:rsidRDefault="00AE7415">
                                <w:r>
                                  <w:rPr>
                                    <w:sz w:val="18"/>
                                    <w:szCs w:val="18"/>
                                  </w:rPr>
                                  <w:t>时间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59" name="Text Box 56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624" y="13914"/>
                              <a:ext cx="945" cy="46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AE7415" w:rsidRDefault="00AE7415">
                                <w:r>
                                  <w:rPr>
                                    <w:sz w:val="18"/>
                                    <w:szCs w:val="18"/>
                                  </w:rPr>
                                  <w:t>总价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760" name="Rectangle 565"/>
                        <wps:cNvSpPr>
                          <a:spLocks noChangeArrowheads="1"/>
                        </wps:cNvSpPr>
                        <wps:spPr bwMode="auto">
                          <a:xfrm>
                            <a:off x="7050" y="15168"/>
                            <a:ext cx="3150" cy="6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>
                              <w:pPr>
                                <w:jc w:val="center"/>
                              </w:pPr>
                              <w:r>
                                <w:t>流水总额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737" o:spid="_x0000_s1344" style="position:absolute;margin-left:9.6pt;margin-top:23.05pt;width:418.1pt;height:251.4pt;z-index:251676672;mso-wrap-distance-left:6.75pt;mso-wrap-distance-right:6.75pt" coordorigin="1800,10643" coordsize="9134,5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">
                <v:rect id="Rectangle 543" o:spid="_x0000_s1345" style="position:absolute;left:1800;top:10643;width:9134;height:56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570b8A&#10;AADcAAAADwAAAGRycy9kb3ducmV2LnhtbERPTa/BQBTdS/yHyZXYMUXiUYbIeyEsqY3d1bna0rnT&#10;dAbl15vFSyxPzvd82ZhSPKh2hWUFg34Egji1uuBMwTFZ9yYgnEfWWFomBS9ysFy0W3OMtX3ynh4H&#10;n4kQwi5GBbn3VSylS3My6Pq2Ig7cxdYGfYB1JnWNzxBuSjmMorE0WHBoyLGi35zS2+FuFJyL4RHf&#10;+2QTmel65HdNcr2f/pTqdprVDISnxn/F/+6tVvAzCmvDmXAE5OI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A/nvRvwAAANwAAAAPAAAAAAAAAAAAAAAAAJgCAABkcnMvZG93bnJl&#10;di54bWxQSwUGAAAAAAQABAD1AAAAhAMAAAAA&#10;"/>
                <v:rect id="Rectangle 544" o:spid="_x0000_s1346" style="position:absolute;left:2010;top:10800;width:8714;height:6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7LeSsUA&#10;AADcAAAADwAAAGRycy9kb3ducmV2LnhtbESPQWvCQBSE74X+h+UVems2KrRNdBWxpLRHTS69PbPP&#10;JJp9G7JrTP31bqHgcZiZb5jFajStGKh3jWUFkygGQVxa3XCloMizl3cQziNrbC2Tgl9ysFo+Piww&#10;1fbCWxp2vhIBwi5FBbX3XSqlK2sy6CLbEQfvYHuDPsi+krrHS4CbVk7j+FUabDgs1NjRpqbytDsb&#10;BftmWuB1m3/GJslm/nvMj+efD6Wen8b1HISn0d/D/+0vreBtlsDfmXAE5P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st5KxQAAANwAAAAPAAAAAAAAAAAAAAAAAJgCAABkcnMv&#10;ZG93bnJldi54bWxQSwUGAAAAAAQABAD1AAAAigMAAAAA&#10;">
                  <v:textbox>
                    <w:txbxContent>
                      <w:p w:rsidR="00AE7415" w:rsidRDefault="00AE7415">
                        <w:pPr>
                          <w:jc w:val="center"/>
                        </w:pPr>
                        <w:r>
                          <w:t>XXX</w:t>
                        </w:r>
                        <w:r>
                          <w:t>订餐系统</w:t>
                        </w:r>
                      </w:p>
                    </w:txbxContent>
                  </v:textbox>
                </v:rect>
                <v:rect id="Rectangle 545" o:spid="_x0000_s1347" style="position:absolute;left:2010;top:11580;width:1260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4EqsEA&#10;AADcAAAADwAAAGRycy9kb3ducmV2LnhtbERPPW/CMBDdkfgP1iF1AweogAYMQiAqGElYuh3xNUmJ&#10;z1FsIOXX4wGJ8el9L1atqcSNGldaVjAcRCCIM6tLzhWc0l1/BsJ5ZI2VZVLwTw5Wy25ngbG2dz7S&#10;LfG5CCHsYlRQeF/HUrqsIINuYGviwP3axqAPsMmlbvAewk0lR1E0kQZLDg0F1rQpKLskV6PgXI5O&#10;+Dim35H52o39oU3/rj9bpT567XoOwlPr3+KXe68VTD/D/HAmHAG5f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aOBKrBAAAA3AAAAA8AAAAAAAAAAAAAAAAAmAIAAGRycy9kb3du&#10;cmV2LnhtbFBLBQYAAAAABAAEAPUAAACGAwAAAAA=&#10;">
                  <v:textbox>
                    <w:txbxContent>
                      <w:p w:rsidR="00AE7415" w:rsidRDefault="00AE7415">
                        <w:r>
                          <w:t>订单管理</w:t>
                        </w:r>
                      </w:p>
                    </w:txbxContent>
                  </v:textbox>
                </v:rect>
                <v:rect id="Rectangle 546" o:spid="_x0000_s1348" style="position:absolute;left:2010;top:12516;width:1260;height:7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KhMcUA&#10;AADcAAAADwAAAGRycy9kb3ducmV2LnhtbESPQWvCQBSE70L/w/IKvelGW1pN3QSxWNpjjBdvz+xr&#10;Es2+DdnVpP31riD0OMzMN8wyHUwjLtS52rKC6SQCQVxYXXOpYJdvxnMQziNrbCyTgl9ykCYPoyXG&#10;2vac0WXrSxEg7GJUUHnfxlK6oiKDbmJb4uD92M6gD7Irpe6wD3DTyFkUvUqDNYeFCltaV1Sctmej&#10;4FDPdviX5Z+RWWye/feQH8/7D6WeHofVOwhPg/8P39tfWsHbyxRuZ8IRkMk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wqExxQAAANwAAAAPAAAAAAAAAAAAAAAAAJgCAABkcnMv&#10;ZG93bnJldi54bWxQSwUGAAAAAAQABAD1AAAAigMAAAAA&#10;">
                  <v:textbox>
                    <w:txbxContent>
                      <w:p w:rsidR="00AE7415" w:rsidRDefault="00AE7415">
                        <w:r>
                          <w:t>菜单管理</w:t>
                        </w:r>
                      </w:p>
                    </w:txbxContent>
                  </v:textbox>
                </v:rect>
                <v:rect id="Rectangle 547" o:spid="_x0000_s1349" style="position:absolute;left:2010;top:13452;width:1260;height:7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2G4scA&#10;AADcAAAADwAAAGRycy9kb3ducmV2LnhtbESPQWvCQBSE74L/YXlCL1I32lolZhUrLfTQHLRCPT6y&#10;zyQk+zZk15j8+26h0OMwM98wya43teiodaVlBfNZBII4s7rkXMH56/1xDcJ5ZI21ZVIwkIPddjxK&#10;MNb2zkfqTj4XAcIuRgWF900spcsKMuhmtiEO3tW2Bn2QbS51i/cAN7VcRNGLNFhyWCiwoUNBWXW6&#10;GQUyPa+fhmv6enlbrsrPirpp9N0p9TDp9xsQnnr/H/5rf2gFq+cF/J4JR0Bu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2thuLHAAAA3AAAAA8AAAAAAAAAAAAAAAAAmAIAAGRy&#10;cy9kb3ducmV2LnhtbFBLBQYAAAAABAAEAPUAAACMAwAAAAA=&#10;" fillcolor="gray">
                  <v:textbox>
                    <w:txbxContent>
                      <w:p w:rsidR="00AE7415" w:rsidRDefault="00AE7415">
                        <w:r>
                          <w:t>流水管理</w:t>
                        </w:r>
                      </w:p>
                    </w:txbxContent>
                  </v:textbox>
                </v:rect>
                <v:rect id="Rectangle 548" o:spid="_x0000_s1350" style="position:absolute;left:2010;top:14387;width:1260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ya3cQA&#10;AADcAAAADwAAAGRycy9kb3ducmV2LnhtbESPT4vCMBTE74LfITzBm6b+QXerUWQXRY9aL3t72zzb&#10;avNSmqjVT79ZEDwOM/MbZr5sTCluVLvCsoJBPwJBnFpdcKbgmKx7HyCcR9ZYWiYFD3KwXLRbc4y1&#10;vfOebgefiQBhF6OC3PsqltKlORl0fVsRB+9ka4M+yDqTusZ7gJtSDqNoIg0WHBZyrOgrp/RyuBoF&#10;v8XwiM99sonM53rkd01yvv58K9XtNKsZCE+Nf4df7a1WMB2P4P9MOAJy8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Zcmt3EAAAA3AAAAA8AAAAAAAAAAAAAAAAAmAIAAGRycy9k&#10;b3ducmV2LnhtbFBLBQYAAAAABAAEAPUAAACJAwAAAAA=&#10;">
                  <v:textbox>
                    <w:txbxContent>
                      <w:p w:rsidR="00AE7415" w:rsidRDefault="00AE7415">
                        <w:r>
                          <w:t>会员管理</w:t>
                        </w:r>
                      </w:p>
                    </w:txbxContent>
                  </v:textbox>
                </v:rect>
                <v:rect id="Rectangle 549" o:spid="_x0000_s1351" style="position:absolute;left:2010;top:15324;width:1260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UCqcQA&#10;AADcAAAADwAAAGRycy9kb3ducmV2LnhtbESPQYvCMBSE74L/ITxhb5rqiu5Wo4jioketl729bZ5t&#10;tXkpTdSuv94IgsdhZr5hpvPGlOJKtSssK+j3IhDEqdUFZwoOybr7BcJ5ZI2lZVLwTw7ms3ZrirG2&#10;N97Rde8zESDsYlSQe1/FUro0J4OuZyvi4B1tbdAHWWdS13gLcFPKQRSNpMGCw0KOFS1zSs/7i1Hw&#10;VwwOeN8lP5H5Xn/6bZOcLr8rpT46zWICwlPj3+FXe6MVjIdDeJ4JR0DO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m1AqnEAAAA3AAAAA8AAAAAAAAAAAAAAAAAmAIAAGRycy9k&#10;b3ducmV2LnhtbFBLBQYAAAAABAAEAPUAAACJAwAAAAA=&#10;">
                  <v:textbox>
                    <w:txbxContent>
                      <w:p w:rsidR="00AE7415" w:rsidRDefault="00AE7415">
                        <w:r>
                          <w:t>权限管理</w:t>
                        </w:r>
                      </w:p>
                    </w:txbxContent>
                  </v:textbox>
                </v:rect>
                <v:rect id="Rectangle 550" o:spid="_x0000_s1352" style="position:absolute;left:3434;top:11582;width:1289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4DKMcA&#10;AADcAAAADwAAAGRycy9kb3ducmV2LnhtbESPX2vCQBDE3wv9DscW+iJ6qdQq0VNKoNCXINo/9HHJ&#10;rUna3F7MrSZ++15B6OMwM79hVpvBNepMXag9G3iYJKCIC29rLg28v72MF6CCIFtsPJOBCwXYrG9v&#10;Vpha3/OOznspVYRwSNFAJdKmWoeiIodh4lvi6B1851Ci7EptO+wj3DV6miRP2mHNcaHClrKKip/9&#10;yRk4yOyz/9ieju3xKxuVkuff2TQ35v5ueF6CEhrkP3xtv1oD88cZ/J2JR0Cv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4OAyjHAAAA3AAAAA8AAAAAAAAAAAAAAAAAmAIAAGRy&#10;cy9kb3ducmV2LnhtbFBLBQYAAAAABAAEAPUAAACMAwAAAAA=&#10;">
                  <v:stroke dashstyle="dash"/>
                  <v:textbox>
                    <w:txbxContent>
                      <w:p w:rsidR="00AE7415" w:rsidRDefault="00AE7415">
                        <w:r>
                          <w:rPr>
                            <w:sz w:val="18"/>
                            <w:szCs w:val="18"/>
                          </w:rPr>
                          <w:t>历史订单</w:t>
                        </w:r>
                      </w:p>
                    </w:txbxContent>
                  </v:textbox>
                </v:rect>
                <v:rect id="Rectangle 551" o:spid="_x0000_s1353" style="position:absolute;left:10619;top:11582;width:210;height:4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s5RcYA&#10;AADcAAAADwAAAGRycy9kb3ducmV2LnhtbESPzW7CMBCE75V4B2srcStOA+InxUSoVVB7hHDhtsTb&#10;JG28jmJD0j59XQmJ42hmvtGs08E04kqdqy0reJ5EIIgLq2suFRzz7GkJwnlkjY1lUvBDDtLN6GGN&#10;ibY97+l68KUIEHYJKqi8bxMpXVGRQTexLXHwPm1n0AfZlVJ32Ae4aWQcRXNpsOawUGFLrxUV34eL&#10;UXCu4yP+7vNdZFbZ1H8M+dfl9KbU+HHYvoDwNPh7+NZ+1woWszn8nwlHQG7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is5RcYAAADcAAAADwAAAAAAAAAAAAAAAACYAgAAZHJz&#10;L2Rvd25yZXYueG1sUEsFBgAAAAAEAAQA9QAAAIsDAAAAAA==&#10;"/>
                <v:rect id="Rectangle 552" o:spid="_x0000_s1354" style="position:absolute;left:10619;top:12206;width:210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olesYA&#10;AADcAAAADwAAAGRycy9kb3ducmV2LnhtbESPS4vCQBCE74L/YWhhL6IT92EkOsqurOBBDz5Aj02m&#10;TYKZnpAZY/z3jrCwx6KqvqJmi9aUoqHaFZYVjIYRCOLU6oIzBcfDajAB4TyyxtIyKXiQg8W825lh&#10;ou2dd9TsfSYChF2CCnLvq0RKl+Zk0A1tRRy8i60N+iDrTOoa7wFuSvkeRWNpsOCwkGNFy5zS6/5m&#10;FMjtcfLxuGx/zr9fcbG5UtOPTo1Sb732ewrCU+v/w3/ttVYQf8bwOhOOgJw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dolesYAAADcAAAADwAAAAAAAAAAAAAAAACYAgAAZHJz&#10;L2Rvd25yZXYueG1sUEsFBgAAAAAEAAQA9QAAAIsDAAAAAA==&#10;" fillcolor="gray"/>
                <v:rect id="Rectangle 553" o:spid="_x0000_s1355" style="position:absolute;left:9044;top:11573;width:1366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gIrMEA&#10;AADcAAAADwAAAGRycy9kb3ducmV2LnhtbERPPW/CMBDdkfgP1iF1AweogAYMQiAqGElYuh3xNUmJ&#10;z1FsIOXX4wGJ8el9L1atqcSNGldaVjAcRCCIM6tLzhWc0l1/BsJ5ZI2VZVLwTw5Wy25ngbG2dz7S&#10;LfG5CCHsYlRQeF/HUrqsIINuYGviwP3axqAPsMmlbvAewk0lR1E0kQZLDg0F1rQpKLskV6PgXI5O&#10;+Dim35H52o39oU3/rj9bpT567XoOwlPr3+KXe68VTD/D2nAmHAG5f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j4CKzBAAAA3AAAAA8AAAAAAAAAAAAAAAAAmAIAAGRycy9kb3du&#10;cmV2LnhtbFBLBQYAAAAABAAEAPUAAACGAwAAAAA=&#10;">
                  <v:textbox>
                    <w:txbxContent>
                      <w:p w:rsidR="00AE7415" w:rsidRDefault="00AE7415">
                        <w:r>
                          <w:rPr>
                            <w:sz w:val="18"/>
                            <w:szCs w:val="18"/>
                          </w:rPr>
                          <w:t>今日流水</w:t>
                        </w:r>
                      </w:p>
                    </w:txbxContent>
                  </v:textbox>
                </v:rect>
                <v:rect id="Rectangle 554" o:spid="_x0000_s1356" style="position:absolute;left:3375;top:12204;width:7035;height:3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7StN8QA&#10;AADcAAAADwAAAGRycy9kb3ducmV2LnhtbESPT4vCMBTE7wt+h/AEb2vqH3TtGkUURY9aL3t72zzb&#10;avNSmqjVT79ZEDwOM/MbZjpvTCluVLvCsoJeNwJBnFpdcKbgmKw/v0A4j6yxtEwKHuRgPmt9TDHW&#10;9s57uh18JgKEXYwKcu+rWEqX5mTQdW1FHLyTrQ36IOtM6hrvAW5K2Y+ikTRYcFjIsaJlTunlcDUK&#10;fov+EZ/7ZBOZyXrgd01yvv6slOq0m8U3CE+Nf4df7a1WMB5O4P9MOAJy9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e0rTfEAAAA3AAAAA8AAAAAAAAAAAAAAAAAmAIAAGRycy9k&#10;b3ducmV2LnhtbFBLBQYAAAAABAAEAPUAAACJAwAAAAA=&#10;"/>
                <v:group id="Group 555" o:spid="_x0000_s1357" style="position:absolute;left:3584;top:12354;width:6615;height:936" coordorigin="3584,12354" coordsize="6615,9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uPHe5wwAAANwAAAAP&#10;AAAAAAAAAAAAAAAAAKoCAABkcnMvZG93bnJldi54bWxQSwUGAAAAAAQABAD6AAAAmgMAAAAA&#10;">
                  <v:rect id="Rectangle 556" o:spid="_x0000_s1358" style="position:absolute;left:3584;top:12354;width:6615;height:9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s37MUA&#10;AADcAAAADwAAAGRycy9kb3ducmV2LnhtbESPQWvCQBSE70L/w/IKvelGS1tN3QSxWNpjjBdvz+xr&#10;Es2+DdnVpP31riD0OMzMN8wyHUwjLtS52rKC6SQCQVxYXXOpYJdvxnMQziNrbCyTgl9ykCYPoyXG&#10;2vac0WXrSxEg7GJUUHnfxlK6oiKDbmJb4uD92M6gD7Irpe6wD3DTyFkUvUqDNYeFCltaV1Sctmej&#10;4FDPdviX5Z+RWWye/feQH8/7D6WeHofVOwhPg/8P39tfWsHbyxRuZ8IRkMk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GzfsxQAAANwAAAAPAAAAAAAAAAAAAAAAAJgCAABkcnMv&#10;ZG93bnJldi54bWxQSwUGAAAAAAQABAD1AAAAigMAAAAA&#10;"/>
                  <v:shape id="Text Box 557" o:spid="_x0000_s1359" type="#_x0000_t202" style="position:absolute;left:3899;top:12666;width:945;height:4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7bqL8YA&#10;AADcAAAADwAAAGRycy9kb3ducmV2LnhtbESPW2sCMRSE34X+h3AKvhTN1tZLt0YRwaJv3mhfD5vj&#10;7tLNyZrEdf33plDwcZiZb5jpvDWVaMj50rKC134CgjizuuRcwfGw6k1A+ICssbJMCm7kYT576kwx&#10;1fbKO2r2IRcRwj5FBUUIdSqlzwoy6Pu2Jo7eyTqDIUqXS+3wGuGmkoMkGUmDJceFAmtaFpT97i9G&#10;weR93fz4zdv2Oxudqo/wMm6+zk6p7nO7+AQRqA2P8H97rRWMhwP4OxOPgJzd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7bqL8YAAADcAAAADwAAAAAAAAAAAAAAAACYAgAAZHJz&#10;L2Rvd25yZXYueG1sUEsFBgAAAAAEAAQA9QAAAIsDAAAAAA==&#10;">
                    <v:textbox>
                      <w:txbxContent>
                        <w:p w:rsidR="00AE7415" w:rsidRDefault="00AE7415">
                          <w:r>
                            <w:rPr>
                              <w:sz w:val="18"/>
                              <w:szCs w:val="18"/>
                            </w:rPr>
                            <w:t>桌号</w:t>
                          </w:r>
                        </w:p>
                      </w:txbxContent>
                    </v:textbox>
                  </v:shape>
                  <v:shape id="Text Box 558" o:spid="_x0000_s1360" type="#_x0000_t202" style="position:absolute;left:5894;top:12666;width:945;height:4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PpPtMYA&#10;AADcAAAADwAAAGRycy9kb3ducmV2LnhtbESPT2sCMRTE70K/Q3gFL1Kz1fqnW6OIoOjN2tJeH5vn&#10;7tLNy5rEdf32piB4HGbmN8xs0ZpKNOR8aVnBaz8BQZxZXXKu4Ptr/TIF4QOyxsoyKbiSh8X8qTPD&#10;VNsLf1JzCLmIEPYpKihCqFMpfVaQQd+3NXH0jtYZDFG6XGqHlwg3lRwkyVgaLDkuFFjTqqDs73A2&#10;CqZv2+bX74b7n2x8rN5Db9JsTk6p7nO7/AARqA2P8L291QomoyH8n4lHQM5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PpPtMYAAADcAAAADwAAAAAAAAAAAAAAAACYAgAAZHJz&#10;L2Rvd25yZXYueG1sUEsFBgAAAAAEAAQA9QAAAIsDAAAAAA==&#10;">
                    <v:textbox>
                      <w:txbxContent>
                        <w:p w:rsidR="00AE7415" w:rsidRDefault="00AE7415">
                          <w:r>
                            <w:rPr>
                              <w:sz w:val="18"/>
                              <w:szCs w:val="18"/>
                            </w:rPr>
                            <w:t>时间</w:t>
                          </w:r>
                        </w:p>
                      </w:txbxContent>
                    </v:textbox>
                  </v:shape>
                  <v:shape id="Text Box 559" o:spid="_x0000_s1361" type="#_x0000_t202" style="position:absolute;left:8624;top:12666;width:945;height:4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PXwMYA&#10;AADcAAAADwAAAGRycy9kb3ducmV2LnhtbESPT2sCMRTE70K/Q3gFL6LZWqt2a5RSqOit/kGvj81z&#10;d+nmZZuk6/rtjSB4HGbmN8xs0ZpKNOR8aVnByyABQZxZXXKuYL/77k9B+ICssbJMCi7kYTF/6sww&#10;1fbMG2q2IRcRwj5FBUUIdSqlzwoy6Ae2Jo7eyTqDIUqXS+3wHOGmksMkGUuDJceFAmv6Kij73f4b&#10;BdPRqjn69evPIRufqvfQmzTLP6dU97n9/AARqA2P8L290gombyO4nYlHQM6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xPXwMYAAADcAAAADwAAAAAAAAAAAAAAAACYAgAAZHJz&#10;L2Rvd25yZXYueG1sUEsFBgAAAAAEAAQA9QAAAIsDAAAAAA==&#10;">
                    <v:textbox>
                      <w:txbxContent>
                        <w:p w:rsidR="00AE7415" w:rsidRDefault="00AE7415">
                          <w:r>
                            <w:rPr>
                              <w:sz w:val="18"/>
                              <w:szCs w:val="18"/>
                            </w:rPr>
                            <w:t>总价</w:t>
                          </w:r>
                        </w:p>
                      </w:txbxContent>
                    </v:textbox>
                  </v:shape>
                </v:group>
                <v:group id="Group 560" o:spid="_x0000_s1362" style="position:absolute;left:3584;top:13602;width:6615;height:936" coordorigin="3584,13602" coordsize="6615,9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5L1CHFAAAA3AAA&#10;AA8AAAAAAAAAAAAAAAAAqgIAAGRycy9kb3ducmV2LnhtbFBLBQYAAAAABAAEAPoAAACcAwAAAAA=&#10;">
                  <v:rect id="Rectangle 561" o:spid="_x0000_s1363" style="position:absolute;left:3584;top:13602;width:6615;height:9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/KvmMYA&#10;AADcAAAADwAAAGRycy9kb3ducmV2LnhtbESPzW7CMBCE75V4B2srcStOg/hLMRFqFdQeIVy4LfE2&#10;SRuvo9iQtE9fV0LiOJqZbzTrdDCNuFLnassKnicRCOLC6ppLBcc8e1qCcB5ZY2OZFPyQg3Qzelhj&#10;om3Pe7oefCkChF2CCirv20RKV1Rk0E1sSxy8T9sZ9EF2pdQd9gFuGhlH0VwarDksVNjSa0XF9+Fi&#10;FJzr+Ii/+3wXmVU29R9D/nU5vSk1fhy2LyA8Df4evrXftYLFbA7/Z8IRkJ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/KvmMYAAADcAAAADwAAAAAAAAAAAAAAAACYAgAAZHJz&#10;L2Rvd25yZXYueG1sUEsFBgAAAAAEAAQA9QAAAIsDAAAAAA==&#10;"/>
                  <v:shape id="Text Box 562" o:spid="_x0000_s1364" type="#_x0000_t202" style="position:absolute;left:3899;top:13914;width:94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8FJt8YA&#10;AADcAAAADwAAAGRycy9kb3ducmV2LnhtbESPQWvCQBSE70L/w/KEXqRubK3R6CqlYNGbtaVeH9ln&#10;Epp9G3fXmP77riB4HGbmG2ax6kwtWnK+sqxgNExAEOdWV1wo+P5aP01B+ICssbZMCv7Iw2r50Ftg&#10;pu2FP6ndh0JECPsMFZQhNJmUPi/JoB/ahjh6R+sMhihdIbXDS4SbWj4nyUQarDgulNjQe0n57/5s&#10;FEzHm/bgty+7n3xyrGdhkLYfJ6fUY797m4MI1IV7+NbeaAXpawrXM/EIyOU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8FJt8YAAADcAAAADwAAAAAAAAAAAAAAAACYAgAAZHJz&#10;L2Rvd25yZXYueG1sUEsFBgAAAAAEAAQA9QAAAIsDAAAAAA==&#10;">
                    <v:textbox>
                      <w:txbxContent>
                        <w:p w:rsidR="00AE7415" w:rsidRDefault="00AE7415">
                          <w:r>
                            <w:rPr>
                              <w:sz w:val="18"/>
                              <w:szCs w:val="18"/>
                            </w:rPr>
                            <w:t>桌号</w:t>
                          </w:r>
                        </w:p>
                      </w:txbxContent>
                    </v:textbox>
                  </v:shape>
                  <v:shape id="Text Box 563" o:spid="_x0000_s1365" type="#_x0000_t202" style="position:absolute;left:5894;top:13914;width:94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7dxcMA&#10;AADcAAAADwAAAGRycy9kb3ducmV2LnhtbERPy2oCMRTdC/5DuEI3pWasVcfRKKVg0Z1VabeXyZ0H&#10;Tm6mSTpO/75ZFFweznu97U0jOnK+tqxgMk5AEOdW11wquJx3TykIH5A1NpZJwS952G6GgzVm2t74&#10;g7pTKEUMYZ+hgiqENpPS5xUZ9GPbEkeusM5giNCVUju8xXDTyOckmUuDNceGClt6qyi/nn6MgvRl&#10;3335w/T4mc+LZhkeF937t1PqYdS/rkAE6sNd/O/eawWLWVwbz8QjID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l7dxcMAAADcAAAADwAAAAAAAAAAAAAAAACYAgAAZHJzL2Rv&#10;d25yZXYueG1sUEsFBgAAAAAEAAQA9QAAAIgDAAAAAA==&#10;">
                    <v:textbox>
                      <w:txbxContent>
                        <w:p w:rsidR="00AE7415" w:rsidRDefault="00AE7415">
                          <w:r>
                            <w:rPr>
                              <w:sz w:val="18"/>
                              <w:szCs w:val="18"/>
                            </w:rPr>
                            <w:t>时间</w:t>
                          </w:r>
                        </w:p>
                      </w:txbxContent>
                    </v:textbox>
                  </v:shape>
                  <v:shape id="Text Box 564" o:spid="_x0000_s1366" type="#_x0000_t202" style="position:absolute;left:8624;top:13914;width:94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J4XsYA&#10;AADcAAAADwAAAGRycy9kb3ducmV2LnhtbESPW2sCMRSE3wv+h3AEX4pma+ttNYoILfrmDX09bI67&#10;i5uTbZKu23/fFAp9HGbmG2axak0lGnK+tKzgZZCAIM6sLjlXcD6996cgfEDWWFkmBd/kYbXsPC0w&#10;1fbBB2qOIRcRwj5FBUUIdSqlzwoy6Ae2Jo7ezTqDIUqXS+3wEeGmksMkGUuDJceFAmvaFJTdj19G&#10;wfRt21z97nV/yca3ahaeJ83Hp1Oq123XcxCB2vAf/mtvtYLJaAa/Z+IRkM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RJ4XsYAAADcAAAADwAAAAAAAAAAAAAAAACYAgAAZHJz&#10;L2Rvd25yZXYueG1sUEsFBgAAAAAEAAQA9QAAAIsDAAAAAA==&#10;">
                    <v:textbox>
                      <w:txbxContent>
                        <w:p w:rsidR="00AE7415" w:rsidRDefault="00AE7415">
                          <w:r>
                            <w:rPr>
                              <w:sz w:val="18"/>
                              <w:szCs w:val="18"/>
                            </w:rPr>
                            <w:t>总价</w:t>
                          </w:r>
                        </w:p>
                      </w:txbxContent>
                    </v:textbox>
                  </v:shape>
                </v:group>
                <v:rect id="Rectangle 565" o:spid="_x0000_s1367" style="position:absolute;left:7050;top:15168;width:3150;height:6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tYysIA&#10;AADcAAAADwAAAGRycy9kb3ducmV2LnhtbERPPW/CMBDdK/EfrEPq1jhQCdoQByEQVTtCsnS7xkeS&#10;Nj5HtoG0v74ekBif3ne+Hk0vLuR8Z1nBLElBENdWd9woqMr90wsIH5A19pZJwS95WBeThxwzba98&#10;oMsxNCKGsM9QQRvCkEnp65YM+sQOxJE7WWcwROgaqR1eY7jp5TxNF9Jgx7GhxYG2LdU/x7NR8NXN&#10;K/w7lG+ped0/h4+x/D5/7pR6nI6bFYhAY7iLb+53rWC5iPPjmXgEZPE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O1jKwgAAANwAAAAPAAAAAAAAAAAAAAAAAJgCAABkcnMvZG93&#10;bnJldi54bWxQSwUGAAAAAAQABAD1AAAAhwMAAAAA&#10;">
                  <v:textbox>
                    <w:txbxContent>
                      <w:p w:rsidR="00AE7415" w:rsidRDefault="00AE7415">
                        <w:pPr>
                          <w:jc w:val="center"/>
                        </w:pPr>
                        <w:r>
                          <w:t>流水总额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866B29">
        <w:t>最下面显示当前查看方式的流水总额</w:t>
      </w:r>
      <w:r w:rsidR="00866B29">
        <w:rPr>
          <w:rFonts w:hint="eastAsia"/>
        </w:rPr>
        <w:t>。</w:t>
      </w:r>
    </w:p>
    <w:p w:rsidR="007E62F1" w:rsidRDefault="007E62F1" w:rsidP="00856551"/>
    <w:p w:rsidR="00145E47" w:rsidRDefault="00145E47" w:rsidP="00856551"/>
    <w:p w:rsidR="00145E47" w:rsidRDefault="00145E47" w:rsidP="00856551"/>
    <w:p w:rsidR="00145E47" w:rsidRDefault="00145E47" w:rsidP="00856551"/>
    <w:p w:rsidR="00145E47" w:rsidRDefault="00145E47" w:rsidP="00856551"/>
    <w:p w:rsidR="00145E47" w:rsidRDefault="00145E47" w:rsidP="00856551"/>
    <w:p w:rsidR="00145E47" w:rsidRDefault="00145E47" w:rsidP="00856551"/>
    <w:p w:rsidR="00145E47" w:rsidRDefault="00145E47" w:rsidP="00856551"/>
    <w:p w:rsidR="00145E47" w:rsidRDefault="00145E47" w:rsidP="00856551"/>
    <w:p w:rsidR="00145E47" w:rsidRDefault="00145E47" w:rsidP="00856551"/>
    <w:p w:rsidR="00145E47" w:rsidRDefault="00145E47" w:rsidP="00856551"/>
    <w:p w:rsidR="005B312B" w:rsidRPr="00856551" w:rsidRDefault="005B312B" w:rsidP="00856551"/>
    <w:p w:rsidR="002A71FB" w:rsidRPr="0058414B" w:rsidRDefault="0058414B" w:rsidP="0058414B">
      <w:pPr>
        <w:pStyle w:val="2"/>
      </w:pPr>
      <w:bookmarkStart w:id="23" w:name="_Toc404440183"/>
      <w:r w:rsidRPr="0058414B">
        <w:lastRenderedPageBreak/>
        <w:t>会员管理</w:t>
      </w:r>
      <w:bookmarkEnd w:id="23"/>
    </w:p>
    <w:p w:rsidR="0058414B" w:rsidRDefault="0058414B" w:rsidP="0058414B"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71CFB992" wp14:editId="490EFAAB">
                <wp:simplePos x="0" y="0"/>
                <wp:positionH relativeFrom="column">
                  <wp:posOffset>129540</wp:posOffset>
                </wp:positionH>
                <wp:positionV relativeFrom="paragraph">
                  <wp:posOffset>281305</wp:posOffset>
                </wp:positionV>
                <wp:extent cx="5356860" cy="3139440"/>
                <wp:effectExtent l="0" t="0" r="15240" b="22860"/>
                <wp:wrapNone/>
                <wp:docPr id="761" name="组合 7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56860" cy="3139440"/>
                          <a:chOff x="2011" y="8616"/>
                          <a:chExt cx="9134" cy="5616"/>
                        </a:xfrm>
                      </wpg:grpSpPr>
                      <wpg:grpSp>
                        <wpg:cNvPr id="762" name="Group 567"/>
                        <wpg:cNvGrpSpPr>
                          <a:grpSpLocks/>
                        </wpg:cNvGrpSpPr>
                        <wpg:grpSpPr bwMode="auto">
                          <a:xfrm>
                            <a:off x="2011" y="8616"/>
                            <a:ext cx="9134" cy="5616"/>
                            <a:chOff x="2011" y="2844"/>
                            <a:chExt cx="9134" cy="5616"/>
                          </a:xfrm>
                        </wpg:grpSpPr>
                        <wps:wsp>
                          <wps:cNvPr id="763" name="Rectangle 568"/>
                          <wps:cNvSpPr>
                            <a:spLocks noChangeArrowheads="1"/>
                          </wps:cNvSpPr>
                          <wps:spPr bwMode="auto">
                            <a:xfrm>
                              <a:off x="2011" y="2844"/>
                              <a:ext cx="9134" cy="561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64" name="Rectangle 569"/>
                          <wps:cNvSpPr>
                            <a:spLocks noChangeArrowheads="1"/>
                          </wps:cNvSpPr>
                          <wps:spPr bwMode="auto">
                            <a:xfrm>
                              <a:off x="2220" y="3001"/>
                              <a:ext cx="8715" cy="62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AE7415" w:rsidRDefault="00AE7415">
                                <w:pPr>
                                  <w:jc w:val="center"/>
                                </w:pPr>
                                <w:r>
                                  <w:t>XXX</w:t>
                                </w:r>
                                <w:r>
                                  <w:t>订餐系统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65" name="Rectangle 570"/>
                          <wps:cNvSpPr>
                            <a:spLocks noChangeArrowheads="1"/>
                          </wps:cNvSpPr>
                          <wps:spPr bwMode="auto">
                            <a:xfrm>
                              <a:off x="2220" y="3781"/>
                              <a:ext cx="1261" cy="7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AE7415" w:rsidRDefault="00AE7415">
                                <w:r>
                                  <w:t>订单管理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66" name="Rectangle 571"/>
                          <wps:cNvSpPr>
                            <a:spLocks noChangeArrowheads="1"/>
                          </wps:cNvSpPr>
                          <wps:spPr bwMode="auto">
                            <a:xfrm>
                              <a:off x="2220" y="4716"/>
                              <a:ext cx="1261" cy="7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AE7415" w:rsidRDefault="00AE7415">
                                <w:r>
                                  <w:t>菜单管理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67" name="Rectangle 572"/>
                          <wps:cNvSpPr>
                            <a:spLocks noChangeArrowheads="1"/>
                          </wps:cNvSpPr>
                          <wps:spPr bwMode="auto">
                            <a:xfrm>
                              <a:off x="2220" y="5652"/>
                              <a:ext cx="1261" cy="7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AE7415" w:rsidRDefault="00AE7415">
                                <w:r>
                                  <w:t>流水管理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68" name="Rectangle 573"/>
                          <wps:cNvSpPr>
                            <a:spLocks noChangeArrowheads="1"/>
                          </wps:cNvSpPr>
                          <wps:spPr bwMode="auto">
                            <a:xfrm>
                              <a:off x="2220" y="6587"/>
                              <a:ext cx="1261" cy="780"/>
                            </a:xfrm>
                            <a:prstGeom prst="rect">
                              <a:avLst/>
                            </a:prstGeom>
                            <a:solidFill>
                              <a:srgbClr val="808080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AE7415" w:rsidRDefault="00AE7415">
                                <w:r>
                                  <w:t>会员管理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69" name="Rectangle 574"/>
                          <wps:cNvSpPr>
                            <a:spLocks noChangeArrowheads="1"/>
                          </wps:cNvSpPr>
                          <wps:spPr bwMode="auto">
                            <a:xfrm>
                              <a:off x="2220" y="7524"/>
                              <a:ext cx="1261" cy="7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AE7415" w:rsidRDefault="00AE7415">
                                <w:r>
                                  <w:t>权限管理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70" name="Rectangle 575"/>
                          <wps:cNvSpPr>
                            <a:spLocks noChangeArrowheads="1"/>
                          </wps:cNvSpPr>
                          <wps:spPr bwMode="auto">
                            <a:xfrm>
                              <a:off x="3645" y="3782"/>
                              <a:ext cx="1276" cy="46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dash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AE7415" w:rsidRDefault="00AE7415">
                                <w:r>
                                  <w:rPr>
                                    <w:sz w:val="18"/>
                                    <w:szCs w:val="18"/>
                                  </w:rPr>
                                  <w:t>会员管理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71" name="Rectangle 576"/>
                          <wps:cNvSpPr>
                            <a:spLocks noChangeArrowheads="1"/>
                          </wps:cNvSpPr>
                          <wps:spPr bwMode="auto">
                            <a:xfrm>
                              <a:off x="10830" y="3782"/>
                              <a:ext cx="210" cy="45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72" name="Rectangle 577"/>
                          <wps:cNvSpPr>
                            <a:spLocks noChangeArrowheads="1"/>
                          </wps:cNvSpPr>
                          <wps:spPr bwMode="auto">
                            <a:xfrm>
                              <a:off x="10830" y="4407"/>
                              <a:ext cx="210" cy="780"/>
                            </a:xfrm>
                            <a:prstGeom prst="rect">
                              <a:avLst/>
                            </a:prstGeom>
                            <a:solidFill>
                              <a:srgbClr val="808080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73" name="Rectangle 578"/>
                          <wps:cNvSpPr>
                            <a:spLocks noChangeArrowheads="1"/>
                          </wps:cNvSpPr>
                          <wps:spPr bwMode="auto">
                            <a:xfrm>
                              <a:off x="7216" y="3782"/>
                              <a:ext cx="1935" cy="46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AE7415" w:rsidRDefault="00AE7415">
                                <w:r>
                                  <w:rPr>
                                    <w:sz w:val="18"/>
                                    <w:szCs w:val="18"/>
                                  </w:rPr>
                                  <w:t>查询：＿＿＿＿＿＿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74" name="Rectangle 579"/>
                          <wps:cNvSpPr>
                            <a:spLocks noChangeArrowheads="1"/>
                          </wps:cNvSpPr>
                          <wps:spPr bwMode="auto">
                            <a:xfrm>
                              <a:off x="3585" y="4404"/>
                              <a:ext cx="7036" cy="39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775" name="Group 580"/>
                          <wpg:cNvGrpSpPr>
                            <a:grpSpLocks/>
                          </wpg:cNvGrpSpPr>
                          <wpg:grpSpPr bwMode="auto">
                            <a:xfrm>
                              <a:off x="3750" y="4554"/>
                              <a:ext cx="6616" cy="943"/>
                              <a:chOff x="3750" y="4554"/>
                              <a:chExt cx="6616" cy="943"/>
                            </a:xfrm>
                          </wpg:grpSpPr>
                          <wps:wsp>
                            <wps:cNvPr id="776" name="Rectangle 58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750" y="4554"/>
                                <a:ext cx="6616" cy="94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77" name="Text Box 58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960" y="4717"/>
                                <a:ext cx="1156" cy="61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AE7415" w:rsidRDefault="00AE7415"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会员编号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78" name="Text Box 58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326" y="4717"/>
                                <a:ext cx="735" cy="62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AE7415" w:rsidRDefault="00AE7415"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姓名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79" name="Text Box 58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211" y="5029"/>
                                <a:ext cx="945" cy="46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AE7415" w:rsidRDefault="00AE7415"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删除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80" name="Text Box 58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271" y="4717"/>
                                <a:ext cx="945" cy="62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AE7415" w:rsidRDefault="00AE7415"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手机号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81" name="Text Box 58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211" y="4561"/>
                                <a:ext cx="945" cy="46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AE7415" w:rsidRDefault="00AE7415"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修改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82" name="Text Box 58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531" y="4717"/>
                                <a:ext cx="945" cy="62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AE7415" w:rsidRDefault="00AE7415"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级别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783" name="Group 588"/>
                          <wpg:cNvGrpSpPr>
                            <a:grpSpLocks/>
                          </wpg:cNvGrpSpPr>
                          <wpg:grpSpPr bwMode="auto">
                            <a:xfrm>
                              <a:off x="3750" y="5802"/>
                              <a:ext cx="6616" cy="943"/>
                              <a:chOff x="3750" y="5802"/>
                              <a:chExt cx="6616" cy="943"/>
                            </a:xfrm>
                          </wpg:grpSpPr>
                          <wps:wsp>
                            <wps:cNvPr id="784" name="Rectangle 58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750" y="5802"/>
                                <a:ext cx="6616" cy="94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85" name="Text Box 59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960" y="5965"/>
                                <a:ext cx="1156" cy="61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AE7415" w:rsidRDefault="00AE7415"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会员编号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86" name="Text Box 59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326" y="5965"/>
                                <a:ext cx="735" cy="62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AE7415" w:rsidRDefault="00AE7415"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姓名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87" name="Text Box 59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211" y="6277"/>
                                <a:ext cx="945" cy="46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AE7415" w:rsidRDefault="00AE7415"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删除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88" name="Text Box 59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271" y="5965"/>
                                <a:ext cx="945" cy="62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AE7415" w:rsidRDefault="00AE7415"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手机号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89" name="Text Box 59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211" y="5809"/>
                                <a:ext cx="945" cy="46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AE7415" w:rsidRDefault="00AE7415"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修改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90" name="Text Box 59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531" y="5965"/>
                                <a:ext cx="945" cy="62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AE7415" w:rsidRDefault="00AE7415"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级别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791" name="Group 596"/>
                          <wpg:cNvGrpSpPr>
                            <a:grpSpLocks/>
                          </wpg:cNvGrpSpPr>
                          <wpg:grpSpPr bwMode="auto">
                            <a:xfrm>
                              <a:off x="3750" y="7050"/>
                              <a:ext cx="6616" cy="942"/>
                              <a:chOff x="3750" y="7050"/>
                              <a:chExt cx="6616" cy="942"/>
                            </a:xfrm>
                          </wpg:grpSpPr>
                          <wps:wsp>
                            <wps:cNvPr id="792" name="Rectangle 59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750" y="7050"/>
                                <a:ext cx="6616" cy="94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93" name="Text Box 59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960" y="7212"/>
                                <a:ext cx="1156" cy="61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AE7415" w:rsidRDefault="00AE7415"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会员编号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94" name="Text Box 59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326" y="7212"/>
                                <a:ext cx="735" cy="62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AE7415" w:rsidRDefault="00AE7415"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姓名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95" name="Text Box 60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211" y="7525"/>
                                <a:ext cx="945" cy="46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AE7415" w:rsidRDefault="00AE7415"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删除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96" name="Text Box 60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271" y="7212"/>
                                <a:ext cx="945" cy="62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AE7415" w:rsidRDefault="00AE7415"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手机号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97" name="Text Box 60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211" y="7056"/>
                                <a:ext cx="945" cy="46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AE7415" w:rsidRDefault="00AE7415"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修改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98" name="Text Box 60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531" y="7212"/>
                                <a:ext cx="945" cy="62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AE7415" w:rsidRDefault="00AE7415"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级别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  <wps:wsp>
                        <wps:cNvPr id="799" name="Rectangle 604"/>
                        <wps:cNvSpPr>
                          <a:spLocks noChangeArrowheads="1"/>
                        </wps:cNvSpPr>
                        <wps:spPr bwMode="auto">
                          <a:xfrm>
                            <a:off x="9316" y="9555"/>
                            <a:ext cx="1227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>
                              <w:r>
                                <w:rPr>
                                  <w:sz w:val="18"/>
                                  <w:szCs w:val="18"/>
                                </w:rPr>
                                <w:t>新增会员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761" o:spid="_x0000_s1368" style="position:absolute;margin-left:10.2pt;margin-top:22.15pt;width:421.8pt;height:247.2pt;z-index:251677696" coordorigin="2011,8616" coordsize="9134,5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">
                <v:group id="Group 567" o:spid="_x0000_s1369" style="position:absolute;left:2011;top:8616;width:9134;height:5616" coordorigin="2011,2844" coordsize="9134,56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86G6MYAAADcAAAADwAAAGRycy9kb3ducmV2LnhtbESPQWvCQBSE7wX/w/KE&#10;3ppNLE0lZhURKx5CoSqU3h7ZZxLMvg3ZbRL/fbdQ6HGYmW+YfDOZVgzUu8aygiSKQRCXVjdcKbic&#10;356WIJxH1thaJgV3crBZzx5yzLQd+YOGk69EgLDLUEHtfZdJ6cqaDLrIdsTBu9reoA+yr6TucQxw&#10;08pFHKfSYMNhocaOdjWVt9O3UXAYcdw+J/uhuF1396/zy/tnkZBSj/NpuwLhafL/4b/2USt4TR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/zoboxgAAANwA&#10;AAAPAAAAAAAAAAAAAAAAAKoCAABkcnMvZG93bnJldi54bWxQSwUGAAAAAAQABAD6AAAAnQMAAAAA&#10;">
                  <v:rect id="Rectangle 568" o:spid="_x0000_s1370" style="position:absolute;left:2011;top:2844;width:9134;height:56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enGvcUA&#10;AADcAAAADwAAAGRycy9kb3ducmV2LnhtbESPQWvCQBSE74L/YXlCb2ajgrVpVpGWFHvUePH2mn1N&#10;otm3Ibua2F/fLRQ8DjPzDZNuBtOIG3WutqxgFsUgiAuray4VHPNsugLhPLLGxjIpuJODzXo8SjHR&#10;tuc93Q6+FAHCLkEFlfdtIqUrKjLoItsSB+/bdgZ9kF0pdYd9gJtGzuN4KQ3WHBYqbOmtouJyuBoF&#10;X/X8iD/7/CM2L9nCfw75+Xp6V+ppMmxfQXga/CP8395pBc/LBfydCUdAr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6ca9xQAAANwAAAAPAAAAAAAAAAAAAAAAAJgCAABkcnMv&#10;ZG93bnJldi54bWxQSwUGAAAAAAQABAD1AAAAigMAAAAA&#10;"/>
                  <v:rect id="Rectangle 569" o:spid="_x0000_s1371" style="position:absolute;left:2220;top:3001;width:8715;height:6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BeycYA&#10;AADcAAAADwAAAGRycy9kb3ducmV2LnhtbESPzW7CMBCE75V4B2srcStOA+InxUSoVVB7hHDhtsTb&#10;JG28jmJD0j59XQmJ42hmvtGs08E04kqdqy0reJ5EIIgLq2suFRzz7GkJwnlkjY1lUvBDDtLN6GGN&#10;ibY97+l68KUIEHYJKqi8bxMpXVGRQTexLXHwPm1n0AfZlVJ32Ae4aWQcRXNpsOawUGFLrxUV34eL&#10;UXCu4yP+7vNdZFbZ1H8M+dfl9KbU+HHYvoDwNPh7+NZ+1woW8xn8nwlHQG7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gBeycYAAADcAAAADwAAAAAAAAAAAAAAAACYAgAAZHJz&#10;L2Rvd25yZXYueG1sUEsFBgAAAAAEAAQA9QAAAIsDAAAAAA==&#10;">
                    <v:textbox>
                      <w:txbxContent>
                        <w:p w:rsidR="00AE7415" w:rsidRDefault="00AE7415">
                          <w:pPr>
                            <w:jc w:val="center"/>
                          </w:pPr>
                          <w:r>
                            <w:t>XXX</w:t>
                          </w:r>
                          <w:r>
                            <w:t>订餐系统</w:t>
                          </w:r>
                        </w:p>
                      </w:txbxContent>
                    </v:textbox>
                  </v:rect>
                  <v:rect id="Rectangle 570" o:spid="_x0000_s1372" style="position:absolute;left:2220;top:3781;width:1261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z7UsYA&#10;AADcAAAADwAAAGRycy9kb3ducmV2LnhtbESPzW7CMBCE75V4B2srcStOg/hLMRFqFdQeIVy4LfE2&#10;SRuvo9iQtE9fV0LiOJqZbzTrdDCNuFLnassKnicRCOLC6ppLBcc8e1qCcB5ZY2OZFPyQg3Qzelhj&#10;om3Pe7oefCkChF2CCirv20RKV1Rk0E1sSxy8T9sZ9EF2pdQd9gFuGhlH0VwarDksVNjSa0XF9+Fi&#10;FJzr+Ii/+3wXmVU29R9D/nU5vSk1fhy2LyA8Df4evrXftYLFfAb/Z8IRkJ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Uz7UsYAAADcAAAADwAAAAAAAAAAAAAAAACYAgAAZHJz&#10;L2Rvd25yZXYueG1sUEsFBgAAAAAEAAQA9QAAAIsDAAAAAA==&#10;">
                    <v:textbox>
                      <w:txbxContent>
                        <w:p w:rsidR="00AE7415" w:rsidRDefault="00AE7415">
                          <w:r>
                            <w:t>订单管理</w:t>
                          </w:r>
                        </w:p>
                      </w:txbxContent>
                    </v:textbox>
                  </v:rect>
                  <v:rect id="Rectangle 571" o:spid="_x0000_s1373" style="position:absolute;left:2220;top:4716;width:1261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5lJcUA&#10;AADcAAAADwAAAGRycy9kb3ducmV2LnhtbESPT2vCQBTE74V+h+UVems2KkSbukqpWOoxfy69vWZf&#10;k9Ts25BdNfXTu4LgcZiZ3zDL9Wg6caTBtZYVTKIYBHFldcu1grLYvixAOI+ssbNMCv7JwXr1+LDE&#10;VNsTZ3TMfS0ChF2KChrv+1RKVzVk0EW2Jw7erx0M+iCHWuoBTwFuOjmN40QabDksNNjTR0PVPj8Y&#10;BT/ttMRzVnzG5nU787ux+Dt8b5R6fhrf30B4Gv09fGt/aQXzJIHrmXAE5Oo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nmUlxQAAANwAAAAPAAAAAAAAAAAAAAAAAJgCAABkcnMv&#10;ZG93bnJldi54bWxQSwUGAAAAAAQABAD1AAAAigMAAAAA&#10;">
                    <v:textbox>
                      <w:txbxContent>
                        <w:p w:rsidR="00AE7415" w:rsidRDefault="00AE7415">
                          <w:r>
                            <w:t>菜单管理</w:t>
                          </w:r>
                        </w:p>
                      </w:txbxContent>
                    </v:textbox>
                  </v:rect>
                  <v:rect id="Rectangle 572" o:spid="_x0000_s1374" style="position:absolute;left:2220;top:5652;width:1261;height:7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LAvsQA&#10;AADcAAAADwAAAGRycy9kb3ducmV2LnhtbESPT4vCMBTE7wt+h/AWvK3pKvinGkUUxT1qe/H2bJ5t&#10;d5uX0kStfvqNIHgcZuY3zGzRmkpcqXGlZQXfvQgEcWZ1ybmCNNl8jUE4j6yxskwK7uRgMe98zDDW&#10;9sZ7uh58LgKEXYwKCu/rWEqXFWTQ9WxNHLyzbQz6IJtc6gZvAW4q2Y+ioTRYclgosKZVQdnf4WIU&#10;nMp+io99so3MZDPwP23yezmulep+tsspCE+tf4df7Z1WMBqO4HkmHAE5/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SwL7EAAAA3AAAAA8AAAAAAAAAAAAAAAAAmAIAAGRycy9k&#10;b3ducmV2LnhtbFBLBQYAAAAABAAEAPUAAACJAwAAAAA=&#10;">
                    <v:textbox>
                      <w:txbxContent>
                        <w:p w:rsidR="00AE7415" w:rsidRDefault="00AE7415">
                          <w:r>
                            <w:t>流水管理</w:t>
                          </w:r>
                        </w:p>
                      </w:txbxContent>
                    </v:textbox>
                  </v:rect>
                  <v:rect id="Rectangle 573" o:spid="_x0000_s1375" style="position:absolute;left:2220;top:6587;width:1261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/DtaMIA&#10;AADcAAAADwAAAGRycy9kb3ducmV2LnhtbERPy4rCMBTdC/5DuIIb0XSUUalGcUTBxbjwAbq8NNe2&#10;2NyUJtb692YhuDyc93zZmELUVLncsoKfQQSCOLE651TB+bTtT0E4j6yxsEwKXuRguWi35hhr++QD&#10;1UefihDCLkYFmfdlLKVLMjLoBrYkDtzNVgZ9gFUqdYXPEG4KOYyisTSYc2jIsKR1Rsn9+DAK5P48&#10;Hb1u+7/r5neS/9+p7kWXWqlup1nNQHhq/Ff8ce+0gsk4rA1nwhGQi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8O1owgAAANwAAAAPAAAAAAAAAAAAAAAAAJgCAABkcnMvZG93&#10;bnJldi54bWxQSwUGAAAAAAQABAD1AAAAhwMAAAAA&#10;" fillcolor="gray">
                    <v:textbox>
                      <w:txbxContent>
                        <w:p w:rsidR="00AE7415" w:rsidRDefault="00AE7415">
                          <w:r>
                            <w:t>会员管理</w:t>
                          </w:r>
                        </w:p>
                      </w:txbxContent>
                    </v:textbox>
                  </v:rect>
                  <v:rect id="Rectangle 574" o:spid="_x0000_s1376" style="position:absolute;left:2220;top:7524;width:1261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HxV8QA&#10;AADcAAAADwAAAGRycy9kb3ducmV2LnhtbESPQYvCMBSE7wv+h/CEva3pKuhajSKKix61vezt2Tzb&#10;us1LaaJWf70RBI/DzHzDTOetqcSFGldaVvDdi0AQZ1aXnCtIk/XXDwjnkTVWlknBjRzMZ52PKcba&#10;XnlHl73PRYCwi1FB4X0dS+myggy6nq2Jg3e0jUEfZJNL3eA1wE0l+1E0lAZLDgsF1rQsKPvfn42C&#10;Q9lP8b5LfiMzXg/8tk1O57+VUp/ddjEB4an17/CrvdEKRsMxPM+EIy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wB8VfEAAAA3AAAAA8AAAAAAAAAAAAAAAAAmAIAAGRycy9k&#10;b3ducmV2LnhtbFBLBQYAAAAABAAEAPUAAACJAwAAAAA=&#10;">
                    <v:textbox>
                      <w:txbxContent>
                        <w:p w:rsidR="00AE7415" w:rsidRDefault="00AE7415">
                          <w:r>
                            <w:t>权限管理</w:t>
                          </w:r>
                        </w:p>
                      </w:txbxContent>
                    </v:textbox>
                  </v:rect>
                  <v:rect id="Rectangle 575" o:spid="_x0000_s1377" style="position:absolute;left:3645;top:3782;width:1276;height:4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VqDcMA&#10;AADcAAAADwAAAGRycy9kb3ducmV2LnhtbERPS2vCQBC+F/wPyxR6Ed1UqJbUVSRQ6CWU+igeh+yY&#10;pM3Oxuxo4r93D4UeP773cj24Rl2pC7VnA8/TBBRx4W3NpYH97n3yCioIssXGMxm4UYD1avSwxNT6&#10;nr/oupVSxRAOKRqoRNpU61BU5DBMfUscuZPvHEqEXalth30Md42eJclcO6w5NlTYUlZR8bu9OAMn&#10;efnuD5+Xc3s+ZuNS8vwnm+XGPD0OmzdQQoP8i//cH9bAYhHnxzPxCOjV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BVqDcMAAADcAAAADwAAAAAAAAAAAAAAAACYAgAAZHJzL2Rv&#10;d25yZXYueG1sUEsFBgAAAAAEAAQA9QAAAIgDAAAAAA==&#10;">
                    <v:stroke dashstyle="dash"/>
                    <v:textbox>
                      <w:txbxContent>
                        <w:p w:rsidR="00AE7415" w:rsidRDefault="00AE7415">
                          <w:r>
                            <w:rPr>
                              <w:sz w:val="18"/>
                              <w:szCs w:val="18"/>
                            </w:rPr>
                            <w:t>会员管理</w:t>
                          </w:r>
                        </w:p>
                      </w:txbxContent>
                    </v:textbox>
                  </v:rect>
                  <v:rect id="Rectangle 576" o:spid="_x0000_s1378" style="position:absolute;left:10830;top:3782;width:210;height:4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5rjMUA&#10;AADcAAAADwAAAGRycy9kb3ducmV2LnhtbESPQWvCQBSE7wX/w/KE3pqNCrXGrCKKxR41Xnp7Zp9J&#10;2uzbkF2T2F/fLRQ8DjPzDZOuB1OLjlpXWVYwiWIQxLnVFRcKztn+5Q2E88gaa8uk4E4O1qvRU4qJ&#10;tj0fqTv5QgQIuwQVlN43iZQuL8mgi2xDHLyrbQ36INtC6hb7ADe1nMbxqzRYcVgosaFtSfn36WYU&#10;XKrpGX+O2XtsFvuZ/xiyr9vnTqnn8bBZgvA0+Ef4v33QCubzCfydCUd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rmuMxQAAANwAAAAPAAAAAAAAAAAAAAAAAJgCAABkcnMv&#10;ZG93bnJldi54bWxQSwUGAAAAAAQABAD1AAAAigMAAAAA&#10;"/>
                  <v:rect id="Rectangle 577" o:spid="_x0000_s1379" style="position:absolute;left:10830;top:4407;width:210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8FMX8cA&#10;AADcAAAADwAAAGRycy9kb3ducmV2LnhtbESPT2vCQBTE7wW/w/IKvZS6MVIjadagpUIP9aAV9PjI&#10;vvzB7NuQ3cb47buFgsdhZn7DZPloWjFQ7xrLCmbTCARxYXXDlYLj9/ZlCcJ5ZI2tZVJwIwf5avKQ&#10;Yartlfc0HHwlAoRdigpq77tUSlfUZNBNbUccvNL2Bn2QfSV1j9cAN62Mo2ghDTYcFmrs6L2m4nL4&#10;MQrk7ric38rd5vzxmjRfFxqeo9Og1NPjuH4D4Wn09/B/+1MrSJIY/s6EIyB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PBTF/HAAAA3AAAAA8AAAAAAAAAAAAAAAAAmAIAAGRy&#10;cy9kb3ducmV2LnhtbFBLBQYAAAAABAAEAPUAAACMAwAAAAA=&#10;" fillcolor="gray"/>
                  <v:rect id="Rectangle 578" o:spid="_x0000_s1380" style="position:absolute;left:7216;top:3782;width:1935;height:4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BQYMQA&#10;AADcAAAADwAAAGRycy9kb3ducmV2LnhtbESPQYvCMBSE74L/ITzBm6YqqNs1iiiKe9T24u1t87at&#10;Ni+liVr99ZuFBY/DzHzDLFatqcSdGldaVjAaRiCIM6tLzhWkyW4wB+E8ssbKMil4koPVsttZYKzt&#10;g490P/lcBAi7GBUU3texlC4ryKAb2po4eD+2MeiDbHKpG3wEuKnkOIqm0mDJYaHAmjYFZdfTzSj4&#10;Lscpvo7JPjIfu4n/apPL7bxVqt9r158gPLX+Hf5vH7SC2WwCf2fCEZD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gwUGDEAAAA3AAAAA8AAAAAAAAAAAAAAAAAmAIAAGRycy9k&#10;b3ducmV2LnhtbFBLBQYAAAAABAAEAPUAAACJAwAAAAA=&#10;">
                    <v:textbox>
                      <w:txbxContent>
                        <w:p w:rsidR="00AE7415" w:rsidRDefault="00AE7415">
                          <w:r>
                            <w:rPr>
                              <w:sz w:val="18"/>
                              <w:szCs w:val="18"/>
                            </w:rPr>
                            <w:t>查询：＿＿＿＿＿＿</w:t>
                          </w:r>
                        </w:p>
                      </w:txbxContent>
                    </v:textbox>
                  </v:rect>
                  <v:rect id="Rectangle 579" o:spid="_x0000_s1381" style="position:absolute;left:3585;top:4404;width:7036;height:3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9nIFMQA&#10;AADcAAAADwAAAGRycy9kb3ducmV2LnhtbESPT4vCMBTE7wt+h/AEb2vqH9TtGkUURY9aL3t72zzb&#10;avNSmqjVT79ZEDwOM/MbZjpvTCluVLvCsoJeNwJBnFpdcKbgmKw/JyCcR9ZYWiYFD3Iwn7U+phhr&#10;e+c93Q4+EwHCLkYFufdVLKVLczLourYiDt7J1gZ9kHUmdY33ADel7EfRSBosOCzkWNEyp/RyuBoF&#10;v0X/iM99sonM13rgd01yvv6slOq0m8U3CE+Nf4df7a1WMB4P4f9MOAJy9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fZyBTEAAAA3AAAAA8AAAAAAAAAAAAAAAAAmAIAAGRycy9k&#10;b3ducmV2LnhtbFBLBQYAAAAABAAEAPUAAACJAwAAAAA=&#10;"/>
                  <v:group id="Group 580" o:spid="_x0000_s1382" style="position:absolute;left:3750;top:4554;width:6616;height:943" coordorigin="3750,4554" coordsize="6616,9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1/ohBxgAAANwA&#10;AAAPAAAAAAAAAAAAAAAAAKoCAABkcnMvZG93bnJldi54bWxQSwUGAAAAAAQABAD6AAAAnQMAAAAA&#10;">
                    <v:rect id="Rectangle 581" o:spid="_x0000_s1383" style="position:absolute;left:3750;top:4554;width:6616;height:9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fz+MQA&#10;AADcAAAADwAAAGRycy9kb3ducmV2LnhtbESPT4vCMBTE7wt+h/AWvK3pKvinGkUUxT1qe/H2bJ5t&#10;d5uX0kStfvqNIHgcZuY3zGzRmkpcqXGlZQXfvQgEcWZ1ybmCNNl8jUE4j6yxskwK7uRgMe98zDDW&#10;9sZ7uh58LgKEXYwKCu/rWEqXFWTQ9WxNHLyzbQz6IJtc6gZvAW4q2Y+ioTRYclgosKZVQdnf4WIU&#10;nMp+io99so3MZDPwP23yezmulep+tsspCE+tf4df7Z1WMBoN4XkmHAE5/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hH8/jEAAAA3AAAAA8AAAAAAAAAAAAAAAAAmAIAAGRycy9k&#10;b3ducmV2LnhtbFBLBQYAAAAABAAEAPUAAACJAwAAAAA=&#10;"/>
                    <v:shape id="Text Box 582" o:spid="_x0000_s1384" type="#_x0000_t202" style="position:absolute;left:3960;top:4717;width:1156;height:6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QV18UA&#10;AADcAAAADwAAAGRycy9kb3ducmV2LnhtbESPQWvCQBSE70L/w/IKvYhubMXY6CqlYLE3jaW9PrLP&#10;JJh9G3fXmP77bkHwOMzMN8xy3ZtGdOR8bVnBZJyAIC6srrlU8HXYjOYgfEDW2FgmBb/kYb16GCwx&#10;0/bKe+ryUIoIYZ+hgiqENpPSFxUZ9GPbEkfvaJ3BEKUrpXZ4jXDTyOckmUmDNceFClt6r6g45Rej&#10;YD7ddj/+82X3XcyOzWsYpt3H2Sn19Ni/LUAE6sM9fGtvtYI0TeH/TDwCcvU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dBXXxQAAANwAAAAPAAAAAAAAAAAAAAAAAJgCAABkcnMv&#10;ZG93bnJldi54bWxQSwUGAAAAAAQABAD1AAAAigMAAAAA&#10;">
                      <v:textbox>
                        <w:txbxContent>
                          <w:p w:rsidR="00AE7415" w:rsidRDefault="00AE7415">
                            <w:r>
                              <w:rPr>
                                <w:sz w:val="18"/>
                                <w:szCs w:val="18"/>
                              </w:rPr>
                              <w:t>会员编号</w:t>
                            </w:r>
                          </w:p>
                        </w:txbxContent>
                      </v:textbox>
                    </v:shape>
                    <v:shape id="Text Box 583" o:spid="_x0000_s1385" type="#_x0000_t202" style="position:absolute;left:5326;top:4717;width:735;height:6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uBpcIA&#10;AADcAAAADwAAAGRycy9kb3ducmV2LnhtbERPy2rCQBTdF/yH4QrdFJ1YxdjUUUSo6M4XdnvJXJPQ&#10;zJ04M43x751FocvDec+XnalFS85XlhWMhgkI4tzqigsF59PXYAbCB2SNtWVS8CAPy0XvZY6Ztnc+&#10;UHsMhYgh7DNUUIbQZFL6vCSDfmgb4shdrTMYInSF1A7vMdzU8j1JptJgxbGhxIbWJeU/x1+jYDbZ&#10;tt9+N95f8um1/ghvabu5OaVe+93qE0SgLvyL/9xbrSBN49p4Jh4BuXg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64GlwgAAANwAAAAPAAAAAAAAAAAAAAAAAJgCAABkcnMvZG93&#10;bnJldi54bWxQSwUGAAAAAAQABAD1AAAAhwMAAAAA&#10;">
                      <v:textbox>
                        <w:txbxContent>
                          <w:p w:rsidR="00AE7415" w:rsidRDefault="00AE7415">
                            <w:r>
                              <w:rPr>
                                <w:sz w:val="18"/>
                                <w:szCs w:val="18"/>
                              </w:rPr>
                              <w:t>姓名</w:t>
                            </w:r>
                          </w:p>
                        </w:txbxContent>
                      </v:textbox>
                    </v:shape>
                    <v:shape id="Text Box 584" o:spid="_x0000_s1386" type="#_x0000_t202" style="position:absolute;left:9211;top:5029;width:94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qckPsUA&#10;AADcAAAADwAAAGRycy9kb3ducmV2LnhtbESPQWvCQBSE70L/w/IKXkQ3tcVo6ioiWPTWWtHrI/tM&#10;QrNv0901xn/vCoUeh5n5hpkvO1OLlpyvLCt4GSUgiHOrKy4UHL43wykIH5A11pZJwY08LBdPvTlm&#10;2l75i9p9KESEsM9QQRlCk0np85IM+pFtiKN3ts5giNIVUju8Rrip5ThJJtJgxXGhxIbWJeU/+4tR&#10;MH3btie/e/085pNzPQuDtP34dUr1n7vVO4hAXfgP/7W3WkGazuBxJh4Bub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pyQ+xQAAANwAAAAPAAAAAAAAAAAAAAAAAJgCAABkcnMv&#10;ZG93bnJldi54bWxQSwUGAAAAAAQABAD1AAAAigMAAAAA&#10;">
                      <v:textbox>
                        <w:txbxContent>
                          <w:p w:rsidR="00AE7415" w:rsidRDefault="00AE7415">
                            <w:r>
                              <w:rPr>
                                <w:sz w:val="18"/>
                                <w:szCs w:val="18"/>
                              </w:rPr>
                              <w:t>删除</w:t>
                            </w:r>
                          </w:p>
                        </w:txbxContent>
                      </v:textbox>
                    </v:shape>
                    <v:shape id="Text Box 585" o:spid="_x0000_s1387" type="#_x0000_t202" style="position:absolute;left:6271;top:4717;width:945;height:6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j9hMIA&#10;AADcAAAADwAAAGRycy9kb3ducmV2LnhtbERPy2rCQBTdF/yH4QrdFJ1YRdPUUUSo6M4XdnvJXJPQ&#10;zJ04M43x751FocvDec+XnalFS85XlhWMhgkI4tzqigsF59PXIAXhA7LG2jIpeJCH5aL3MsdM2zsf&#10;qD2GQsQQ9hkqKENoMil9XpJBP7QNceSu1hkMEbpCaof3GG5q+Z4kU2mw4thQYkPrkvKf469RkE62&#10;7bffjfeXfHqtP8LbrN3cnFKv/W71CSJQF/7Ff+6tVjBL4/x4Jh4BuXg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SP2EwgAAANwAAAAPAAAAAAAAAAAAAAAAAJgCAABkcnMvZG93&#10;bnJldi54bWxQSwUGAAAAAAQABAD1AAAAhwMAAAAA&#10;">
                      <v:textbox>
                        <w:txbxContent>
                          <w:p w:rsidR="00AE7415" w:rsidRDefault="00AE7415">
                            <w:r>
                              <w:rPr>
                                <w:sz w:val="18"/>
                                <w:szCs w:val="18"/>
                              </w:rPr>
                              <w:t>手机号</w:t>
                            </w:r>
                          </w:p>
                        </w:txbxContent>
                      </v:textbox>
                    </v:shape>
                    <v:shape id="Text Box 586" o:spid="_x0000_s1388" type="#_x0000_t202" style="position:absolute;left:9211;top:4561;width:945;height:4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RYH8UA&#10;AADcAAAADwAAAGRycy9kb3ducmV2LnhtbESPQWvCQBSE74X+h+UJXoputEVjdJVSaNGbtaLXR/aZ&#10;BLNv091tjP/eFQoeh5n5hlmsOlOLlpyvLCsYDRMQxLnVFRcK9j+fgxSED8gaa8uk4EoeVsvnpwVm&#10;2l74m9pdKESEsM9QQRlCk0np85IM+qFtiKN3ss5giNIVUju8RLip5ThJJtJgxXGhxIY+SsrPuz+j&#10;IH1bt0e/ed0e8smpnoWXafv165Tq97r3OYhAXXiE/9trrWCajuB+Jh4Bub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BFgfxQAAANwAAAAPAAAAAAAAAAAAAAAAAJgCAABkcnMv&#10;ZG93bnJldi54bWxQSwUGAAAAAAQABAD1AAAAigMAAAAA&#10;">
                      <v:textbox>
                        <w:txbxContent>
                          <w:p w:rsidR="00AE7415" w:rsidRDefault="00AE7415">
                            <w:r>
                              <w:rPr>
                                <w:sz w:val="18"/>
                                <w:szCs w:val="18"/>
                              </w:rPr>
                              <w:t>修改</w:t>
                            </w:r>
                          </w:p>
                        </w:txbxContent>
                      </v:textbox>
                    </v:shape>
                    <v:shape id="Text Box 587" o:spid="_x0000_s1389" type="#_x0000_t202" style="position:absolute;left:7531;top:4717;width:945;height:6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bGaMUA&#10;AADcAAAADwAAAGRycy9kb3ducmV2LnhtbESPQWvCQBSE74X+h+UVeim6qYqmqatIoaI3m4peH9ln&#10;Epp9G3e3Mf33XUHwOMzMN8x82ZtGdOR8bVnB6zABQVxYXXOpYP/9OUhB+ICssbFMCv7Iw3Lx+DDH&#10;TNsLf1GXh1JECPsMFVQhtJmUvqjIoB/aljh6J+sMhihdKbXDS4SbRo6SZCoN1hwXKmzpo6LiJ/81&#10;CtLJpjv67Xh3KKan5i28zLr12Sn1/NSv3kEE6sM9fGtvtIJZOoLrmXgE5OI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1sZoxQAAANwAAAAPAAAAAAAAAAAAAAAAAJgCAABkcnMv&#10;ZG93bnJldi54bWxQSwUGAAAAAAQABAD1AAAAigMAAAAA&#10;">
                      <v:textbox>
                        <w:txbxContent>
                          <w:p w:rsidR="00AE7415" w:rsidRDefault="00AE7415">
                            <w:r>
                              <w:rPr>
                                <w:sz w:val="18"/>
                                <w:szCs w:val="18"/>
                              </w:rPr>
                              <w:t>级别</w:t>
                            </w:r>
                          </w:p>
                        </w:txbxContent>
                      </v:textbox>
                    </v:shape>
                  </v:group>
                  <v:group id="Group 588" o:spid="_x0000_s1390" style="position:absolute;left:3750;top:5802;width:6616;height:943" coordorigin="3750,5802" coordsize="6616,9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gjsWJxgAAANwA&#10;AAAPAAAAAAAAAAAAAAAAAKoCAABkcnMvZG93bnJldi54bWxQSwUGAAAAAAQABAD6AAAAnQMAAAAA&#10;">
                    <v:rect id="Rectangle 589" o:spid="_x0000_s1391" style="position:absolute;left:3750;top:5802;width:6616;height:9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gy4M8QA&#10;AADcAAAADwAAAGRycy9kb3ducmV2LnhtbESPT4vCMBTE7wt+h/AEb2vqH9TtGkUURY9aL3t72zzb&#10;avNSmqjVT79ZEDwOM/MbZjpvTCluVLvCsoJeNwJBnFpdcKbgmKw/JyCcR9ZYWiYFD3Iwn7U+phhr&#10;e+c93Q4+EwHCLkYFufdVLKVLczLourYiDt7J1gZ9kHUmdY33ADel7EfRSBosOCzkWNEyp/RyuBoF&#10;v0X/iM99sonM13rgd01yvv6slOq0m8U3CE+Nf4df7a1WMJ4M4f9MOAJy9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IMuDPEAAAA3AAAAA8AAAAAAAAAAAAAAAAAmAIAAGRycy9k&#10;b3ducmV2LnhtbFBLBQYAAAAABAAEAPUAAACJAwAAAAA=&#10;"/>
                    <v:shape id="Text Box 590" o:spid="_x0000_s1392" type="#_x0000_t202" style="position:absolute;left:3960;top:5965;width:1156;height:6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9eHMYA&#10;AADcAAAADwAAAGRycy9kb3ducmV2LnhtbESPQWvCQBSE74L/YXmCl1I3tVVjdBURLPZWbanXR/aZ&#10;BLNv0901pv++Wyh4HGbmG2a57kwtWnK+sqzgaZSAIM6trrhQ8Pmxe0xB+ICssbZMCn7Iw3rV7y0x&#10;0/bGB2qPoRARwj5DBWUITSalz0sy6Ee2IY7e2TqDIUpXSO3wFuGmluMkmUqDFceFEhvalpRfjlej&#10;IH3Ztyf/9vz+lU/P9Tw8zNrXb6fUcNBtFiACdeEe/m/vtYJZOoG/M/EIy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j9eHMYAAADcAAAADwAAAAAAAAAAAAAAAACYAgAAZHJz&#10;L2Rvd25yZXYueG1sUEsFBgAAAAAEAAQA9QAAAIsDAAAAAA==&#10;">
                      <v:textbox>
                        <w:txbxContent>
                          <w:p w:rsidR="00AE7415" w:rsidRDefault="00AE7415">
                            <w:r>
                              <w:rPr>
                                <w:sz w:val="18"/>
                                <w:szCs w:val="18"/>
                              </w:rPr>
                              <w:t>会员编号</w:t>
                            </w:r>
                          </w:p>
                        </w:txbxContent>
                      </v:textbox>
                    </v:shape>
                    <v:shape id="Text Box 591" o:spid="_x0000_s1393" type="#_x0000_t202" style="position:absolute;left:5326;top:5965;width:735;height:6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3Aa8YA&#10;AADcAAAADwAAAGRycy9kb3ducmV2LnhtbESPT2vCQBTE70K/w/IKXkQ3tSXG6Cql0GJv/kOvj+wz&#10;CWbfprvbmH77bqHgcZiZ3zDLdW8a0ZHztWUFT5MEBHFhdc2lguPhfZyB8AFZY2OZFPyQh/XqYbDE&#10;XNsb76jbh1JECPscFVQhtLmUvqjIoJ/Yljh6F+sMhihdKbXDW4SbRk6TJJUGa44LFbb0VlFx3X8b&#10;BdnLpjv7z+ftqUgvzTyMZt3Hl1Nq+Ni/LkAE6sM9/N/eaAWzLIW/M/EIy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u3Aa8YAAADcAAAADwAAAAAAAAAAAAAAAACYAgAAZHJz&#10;L2Rvd25yZXYueG1sUEsFBgAAAAAEAAQA9QAAAIsDAAAAAA==&#10;">
                      <v:textbox>
                        <w:txbxContent>
                          <w:p w:rsidR="00AE7415" w:rsidRDefault="00AE7415">
                            <w:r>
                              <w:rPr>
                                <w:sz w:val="18"/>
                                <w:szCs w:val="18"/>
                              </w:rPr>
                              <w:t>姓名</w:t>
                            </w:r>
                          </w:p>
                        </w:txbxContent>
                      </v:textbox>
                    </v:shape>
                    <v:shape id="Text Box 592" o:spid="_x0000_s1394" type="#_x0000_t202" style="position:absolute;left:9211;top:6277;width:94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Fl8MUA&#10;AADcAAAADwAAAGRycy9kb3ducmV2LnhtbESPQWvCQBSE7wX/w/KEXopubIuJqauUQoverIpeH9ln&#10;Epp9G3e3Mf57Vyj0OMzMN8x82ZtGdOR8bVnBZJyAIC6srrlUsN99jjIQPiBrbCyTgit5WC4GD3PM&#10;tb3wN3XbUIoIYZ+jgiqENpfSFxUZ9GPbEkfvZJ3BEKUrpXZ4iXDTyOckmUqDNceFClv6qKj42f4a&#10;Bdnrqjv69cvmUExPzSw8pd3X2Sn1OOzf30AE6sN/+K+90grSLIX7mXgE5O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9oWXwxQAAANwAAAAPAAAAAAAAAAAAAAAAAJgCAABkcnMv&#10;ZG93bnJldi54bWxQSwUGAAAAAAQABAD1AAAAigMAAAAA&#10;">
                      <v:textbox>
                        <w:txbxContent>
                          <w:p w:rsidR="00AE7415" w:rsidRDefault="00AE7415">
                            <w:r>
                              <w:rPr>
                                <w:sz w:val="18"/>
                                <w:szCs w:val="18"/>
                              </w:rPr>
                              <w:t>删除</w:t>
                            </w:r>
                          </w:p>
                        </w:txbxContent>
                      </v:textbox>
                    </v:shape>
                    <v:shape id="Text Box 593" o:spid="_x0000_s1395" type="#_x0000_t202" style="position:absolute;left:6271;top:5965;width:945;height:6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7xgsIA&#10;AADcAAAADwAAAGRycy9kb3ducmV2LnhtbERPy2rCQBTdF/yH4QrdFJ1YRdPUUUSo6M4XdnvJXJPQ&#10;zJ04M43x751FocvDec+XnalFS85XlhWMhgkI4tzqigsF59PXIAXhA7LG2jIpeJCH5aL3MsdM2zsf&#10;qD2GQsQQ9hkqKENoMil9XpJBP7QNceSu1hkMEbpCaof3GG5q+Z4kU2mw4thQYkPrkvKf469RkE62&#10;7bffjfeXfHqtP8LbrN3cnFKv/W71CSJQF/7Ff+6tVjBL49p4Jh4BuXg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PvGCwgAAANwAAAAPAAAAAAAAAAAAAAAAAJgCAABkcnMvZG93&#10;bnJldi54bWxQSwUGAAAAAAQABAD1AAAAhwMAAAAA&#10;">
                      <v:textbox>
                        <w:txbxContent>
                          <w:p w:rsidR="00AE7415" w:rsidRDefault="00AE7415">
                            <w:r>
                              <w:rPr>
                                <w:sz w:val="18"/>
                                <w:szCs w:val="18"/>
                              </w:rPr>
                              <w:t>手机号</w:t>
                            </w:r>
                          </w:p>
                        </w:txbxContent>
                      </v:textbox>
                    </v:shape>
                    <v:shape id="Text Box 594" o:spid="_x0000_s1396" type="#_x0000_t202" style="position:absolute;left:9211;top:5809;width:945;height:4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3JUGcUA&#10;AADcAAAADwAAAGRycy9kb3ducmV2LnhtbESPQWvCQBSE70L/w/IKXkQ3tUVj6ioiWPTWWtHrI/tM&#10;QrNv0901xn/vCoUeh5n5hpkvO1OLlpyvLCt4GSUgiHOrKy4UHL43wxSED8gaa8uk4EYeloun3hwz&#10;ba/8Re0+FCJC2GeooAyhyaT0eUkG/cg2xNE7W2cwROkKqR1eI9zUcpwkE2mw4rhQYkPrkvKf/cUo&#10;SN+27cnvXj+P+eRcz8Jg2n78OqX6z93qHUSgLvyH/9pbrWCazuBxJh4Bub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clQZxQAAANwAAAAPAAAAAAAAAAAAAAAAAJgCAABkcnMv&#10;ZG93bnJldi54bWxQSwUGAAAAAAQABAD1AAAAigMAAAAA&#10;">
                      <v:textbox>
                        <w:txbxContent>
                          <w:p w:rsidR="00AE7415" w:rsidRDefault="00AE7415">
                            <w:r>
                              <w:rPr>
                                <w:sz w:val="18"/>
                                <w:szCs w:val="18"/>
                              </w:rPr>
                              <w:t>修改</w:t>
                            </w:r>
                          </w:p>
                        </w:txbxContent>
                      </v:textbox>
                    </v:shape>
                    <v:shape id="Text Box 595" o:spid="_x0000_s1397" type="#_x0000_t202" style="position:absolute;left:7531;top:5965;width:945;height:6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5FrWcIA&#10;AADcAAAADwAAAGRycy9kb3ducmV2LnhtbERPz2vCMBS+C/sfwht4kZlOpWpnlDFQ9Obc0OujebZl&#10;zUuXxFr/e3MQPH58vxerztSiJecrywrehwkI4tzqigsFvz/rtxkIH5A11pZJwY08rJYvvQVm2l75&#10;m9pDKEQMYZ+hgjKEJpPS5yUZ9EPbEEfubJ3BEKErpHZ4jeGmlqMkSaXBimNDiQ19lZT/HS5GwWyy&#10;bU9+N94f8/Rcz8Ng2m7+nVL91+7zA0SgLjzFD/dWK5jO4/x4Jh4Bub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3kWtZwgAAANwAAAAPAAAAAAAAAAAAAAAAAJgCAABkcnMvZG93&#10;bnJldi54bWxQSwUGAAAAAAQABAD1AAAAhwMAAAAA&#10;">
                      <v:textbox>
                        <w:txbxContent>
                          <w:p w:rsidR="00AE7415" w:rsidRDefault="00AE7415">
                            <w:r>
                              <w:rPr>
                                <w:sz w:val="18"/>
                                <w:szCs w:val="18"/>
                              </w:rPr>
                              <w:t>级别</w:t>
                            </w:r>
                          </w:p>
                        </w:txbxContent>
                      </v:textbox>
                    </v:shape>
                  </v:group>
                  <v:group id="Group 596" o:spid="_x0000_s1398" style="position:absolute;left:3750;top:7050;width:6616;height:942" coordorigin="3750,7050" coordsize="6616,9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6yWi4xgAAANwA&#10;AAAPAAAAAAAAAAAAAAAAAKoCAABkcnMvZG93bnJldi54bWxQSwUGAAAAAAQABAD6AAAAnQMAAAAA&#10;">
                    <v:rect id="Rectangle 597" o:spid="_x0000_s1399" style="position:absolute;left:3750;top:7050;width:6616;height:9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3ATAcQA&#10;AADcAAAADwAAAGRycy9kb3ducmV2LnhtbESPQYvCMBSE74L/IbyFvWm6XXC1GkUURY9aL96ezbPt&#10;bvNSmqjVX2+EBY/DzHzDTGatqcSVGldaVvDVj0AQZ1aXnCs4pKveEITzyBory6TgTg5m025ngom2&#10;N97Rde9zESDsElRQeF8nUrqsIIOub2vi4J1tY9AH2eRSN3gLcFPJOIoG0mDJYaHAmhYFZX/7i1Fw&#10;KuMDPnbpOjKj1bfftunv5bhU6vOjnY9BeGr9O/zf3mgFP6MYXmfCEZDT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dwEwHEAAAA3AAAAA8AAAAAAAAAAAAAAAAAmAIAAGRycy9k&#10;b3ducmV2LnhtbFBLBQYAAAAABAAEAPUAAACJAwAAAAA=&#10;"/>
                    <v:shape id="Text Box 598" o:spid="_x0000_s1400" type="#_x0000_t202" style="position:absolute;left:3960;top:7212;width:1156;height:6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0P1LsYA&#10;AADcAAAADwAAAGRycy9kb3ducmV2LnhtbESPW2sCMRSE34X+h3AKfZFutipetkYRoUXfrC3t62Fz&#10;9kI3J2uSruu/N4LQx2FmvmGW6940oiPna8sKXpIUBHFudc2lgq/Pt+c5CB+QNTaWScGFPKxXD4Ml&#10;Ztqe+YO6YyhFhLDPUEEVQptJ6fOKDPrEtsTRK6wzGKJ0pdQOzxFuGjlK06k0WHNcqLClbUX57/HP&#10;KJhPdt2P348P3/m0aBZhOOveT06pp8d+8woiUB/+w/f2TiuYLcZwOxOPgFxd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0P1LsYAAADcAAAADwAAAAAAAAAAAAAAAACYAgAAZHJz&#10;L2Rvd25yZXYueG1sUEsFBgAAAAAEAAQA9QAAAIsDAAAAAA==&#10;">
                      <v:textbox>
                        <w:txbxContent>
                          <w:p w:rsidR="00AE7415" w:rsidRDefault="00AE7415">
                            <w:r>
                              <w:rPr>
                                <w:sz w:val="18"/>
                                <w:szCs w:val="18"/>
                              </w:rPr>
                              <w:t>会员编号</w:t>
                            </w:r>
                          </w:p>
                        </w:txbxContent>
                      </v:textbox>
                    </v:shape>
                    <v:shape id="Text Box 599" o:spid="_x0000_s1401" type="#_x0000_t202" style="position:absolute;left:5326;top:7212;width:735;height:6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ptWsYA&#10;AADcAAAADwAAAGRycy9kb3ducmV2LnhtbESPW2sCMRSE34X+h3AKfZFutipetkYRoUXfrC3t62Fz&#10;9kI3J2uSruu/N4LQx2FmvmGW6940oiPna8sKXpIUBHFudc2lgq/Pt+c5CB+QNTaWScGFPKxXD4Ml&#10;Ztqe+YO6YyhFhLDPUEEVQptJ6fOKDPrEtsTRK6wzGKJ0pdQOzxFuGjlK06k0WHNcqLClbUX57/HP&#10;KJhPdt2P348P3/m0aBZhOOveT06pp8d+8woiUB/+w/f2TiuYLSZwOxOPgFxd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KptWsYAAADcAAAADwAAAAAAAAAAAAAAAACYAgAAZHJz&#10;L2Rvd25yZXYueG1sUEsFBgAAAAAEAAQA9QAAAIsDAAAAAA==&#10;">
                      <v:textbox>
                        <w:txbxContent>
                          <w:p w:rsidR="00AE7415" w:rsidRDefault="00AE7415">
                            <w:r>
                              <w:rPr>
                                <w:sz w:val="18"/>
                                <w:szCs w:val="18"/>
                              </w:rPr>
                              <w:t>姓名</w:t>
                            </w:r>
                          </w:p>
                        </w:txbxContent>
                      </v:textbox>
                    </v:shape>
                    <v:shape id="Text Box 600" o:spid="_x0000_s1402" type="#_x0000_t202" style="position:absolute;left:9211;top:7525;width:945;height:4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+bIwcYA&#10;AADcAAAADwAAAGRycy9kb3ducmV2LnhtbESPW2sCMRSE3wv+h3AEX4pma+ttNYoILfrmDX09bI67&#10;i5uTbZKu23/fFAp9HGbmG2axak0lGnK+tKzgZZCAIM6sLjlXcD6996cgfEDWWFkmBd/kYbXsPC0w&#10;1fbBB2qOIRcRwj5FBUUIdSqlzwoy6Ae2Jo7ezTqDIUqXS+3wEeGmksMkGUuDJceFAmvaFJTdj19G&#10;wfRt21z97nV/yca3ahaeJ83Hp1Oq123XcxCB2vAf/mtvtYLJbAS/Z+IRkM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+bIwcYAAADcAAAADwAAAAAAAAAAAAAAAACYAgAAZHJz&#10;L2Rvd25yZXYueG1sUEsFBgAAAAAEAAQA9QAAAIsDAAAAAA==&#10;">
                      <v:textbox>
                        <w:txbxContent>
                          <w:p w:rsidR="00AE7415" w:rsidRDefault="00AE7415">
                            <w:r>
                              <w:rPr>
                                <w:sz w:val="18"/>
                                <w:szCs w:val="18"/>
                              </w:rPr>
                              <w:t>删除</w:t>
                            </w:r>
                          </w:p>
                        </w:txbxContent>
                      </v:textbox>
                    </v:shape>
                    <v:shape id="Text Box 601" o:spid="_x0000_s1403" type="#_x0000_t202" style="position:absolute;left:6271;top:7212;width:945;height:6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RWtsUA&#10;AADcAAAADwAAAGRycy9kb3ducmV2LnhtbESPQWvCQBSE74X+h+UVeim6aZWoqauUQkVvNhW9PrLP&#10;JDT7Nt3dxvjvXUHwOMzMN8x82ZtGdOR8bVnB6zABQVxYXXOpYPfzNZiC8AFZY2OZFJzJw3Lx+DDH&#10;TNsTf1OXh1JECPsMFVQhtJmUvqjIoB/aljh6R+sMhihdKbXDU4SbRr4lSSoN1hwXKmzps6LiN/83&#10;CqbjdXfwm9F2X6THZhZeJt3qzyn1/NR/vIMI1Id7+NZeawWTWQrXM/EIyMU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NFa2xQAAANwAAAAPAAAAAAAAAAAAAAAAAJgCAABkcnMv&#10;ZG93bnJldi54bWxQSwUGAAAAAAQABAD1AAAAigMAAAAA&#10;">
                      <v:textbox>
                        <w:txbxContent>
                          <w:p w:rsidR="00AE7415" w:rsidRDefault="00AE7415">
                            <w:r>
                              <w:rPr>
                                <w:sz w:val="18"/>
                                <w:szCs w:val="18"/>
                              </w:rPr>
                              <w:t>手机号</w:t>
                            </w:r>
                          </w:p>
                        </w:txbxContent>
                      </v:textbox>
                    </v:shape>
                    <v:shape id="Text Box 602" o:spid="_x0000_s1404" type="#_x0000_t202" style="position:absolute;left:9211;top:7056;width:94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jzLcUA&#10;AADcAAAADwAAAGRycy9kb3ducmV2LnhtbESPQWvCQBSE70L/w/IKXkQ3tcVo6ioiWPTWWtHrI/tM&#10;QrNv0901xn/vCoUeh5n5hpkvO1OLlpyvLCt4GSUgiHOrKy4UHL43wykIH5A11pZJwY08LBdPvTlm&#10;2l75i9p9KESEsM9QQRlCk0np85IM+pFtiKN3ts5giNIVUju8Rrip5ThJJtJgxXGhxIbWJeU/+4tR&#10;MH3btie/e/085pNzPQuDtP34dUr1n7vVO4hAXfgP/7W3WkE6S+FxJh4Bub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ePMtxQAAANwAAAAPAAAAAAAAAAAAAAAAAJgCAABkcnMv&#10;ZG93bnJldi54bWxQSwUGAAAAAAQABAD1AAAAigMAAAAA&#10;">
                      <v:textbox>
                        <w:txbxContent>
                          <w:p w:rsidR="00AE7415" w:rsidRDefault="00AE7415">
                            <w:r>
                              <w:rPr>
                                <w:sz w:val="18"/>
                                <w:szCs w:val="18"/>
                              </w:rPr>
                              <w:t>修改</w:t>
                            </w:r>
                          </w:p>
                        </w:txbxContent>
                      </v:textbox>
                    </v:shape>
                    <v:shape id="Text Box 603" o:spid="_x0000_s1405" type="#_x0000_t202" style="position:absolute;left:7531;top:7212;width:945;height:6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dnX8IA&#10;AADcAAAADwAAAGRycy9kb3ducmV2LnhtbERPz2vCMBS+C/sfwht4kZlOpWpnlDFQ9Obc0OujebZl&#10;zUuXxFr/e3MQPH58vxerztSiJecrywrehwkI4tzqigsFvz/rtxkIH5A11pZJwY08rJYvvQVm2l75&#10;m9pDKEQMYZ+hgjKEJpPS5yUZ9EPbEEfubJ3BEKErpHZ4jeGmlqMkSaXBimNDiQ19lZT/HS5GwWyy&#10;bU9+N94f8/Rcz8Ng2m7+nVL91+7zA0SgLjzFD/dWK5jO49p4Jh4Bub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52dfwgAAANwAAAAPAAAAAAAAAAAAAAAAAJgCAABkcnMvZG93&#10;bnJldi54bWxQSwUGAAAAAAQABAD1AAAAhwMAAAAA&#10;">
                      <v:textbox>
                        <w:txbxContent>
                          <w:p w:rsidR="00AE7415" w:rsidRDefault="00AE7415">
                            <w:r>
                              <w:rPr>
                                <w:sz w:val="18"/>
                                <w:szCs w:val="18"/>
                              </w:rPr>
                              <w:t>级别</w:t>
                            </w:r>
                          </w:p>
                        </w:txbxContent>
                      </v:textbox>
                    </v:shape>
                  </v:group>
                </v:group>
                <v:rect id="Rectangle 604" o:spid="_x0000_s1406" style="position:absolute;left:9316;top:9555;width:1227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SBcMQA&#10;AADcAAAADwAAAGRycy9kb3ducmV2LnhtbESPQYvCMBSE74L/ITzBm6YqrLZrFNlFWY9aL3t727xt&#10;q81LaaJWf70RBI/DzHzDzJetqcSFGldaVjAaRiCIM6tLzhUc0vVgBsJ5ZI2VZVJwIwfLRbczx0Tb&#10;K+/osve5CBB2CSoovK8TKV1WkEE3tDVx8P5tY9AH2eRSN3gNcFPJcRR9SIMlh4UCa/oqKDvtz0bB&#10;Xzk+4H2XbiITryd+26bH8++3Uv1eu/oE4an17/Cr/aMVTOMYnmfCEZCL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nUgXDEAAAA3AAAAA8AAAAAAAAAAAAAAAAAmAIAAGRycy9k&#10;b3ducmV2LnhtbFBLBQYAAAAABAAEAPUAAACJAwAAAAA=&#10;">
                  <v:textbox>
                    <w:txbxContent>
                      <w:p w:rsidR="00AE7415" w:rsidRDefault="00AE7415">
                        <w:r>
                          <w:rPr>
                            <w:sz w:val="18"/>
                            <w:szCs w:val="18"/>
                          </w:rPr>
                          <w:t>新增会员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633E2B">
        <w:t>会员管理，该页面可以新建，查询，删除，修改会员记录</w:t>
      </w:r>
      <w:r w:rsidR="00633E2B">
        <w:rPr>
          <w:rFonts w:hint="eastAsia"/>
        </w:rPr>
        <w:t>。</w:t>
      </w:r>
    </w:p>
    <w:p w:rsidR="003D7239" w:rsidRPr="0058414B" w:rsidRDefault="003D7239" w:rsidP="003D7239"/>
    <w:p w:rsidR="003D7239" w:rsidRDefault="003D7239" w:rsidP="003D7239"/>
    <w:p w:rsidR="003D7239" w:rsidRDefault="003D7239" w:rsidP="003D7239"/>
    <w:p w:rsidR="003D7239" w:rsidRDefault="003D7239" w:rsidP="003D7239"/>
    <w:p w:rsidR="003D7239" w:rsidRDefault="003D7239" w:rsidP="003D7239"/>
    <w:p w:rsidR="003D7239" w:rsidRDefault="003D7239" w:rsidP="003D7239"/>
    <w:p w:rsidR="003D7239" w:rsidRDefault="003D7239" w:rsidP="003D7239"/>
    <w:p w:rsidR="003D7239" w:rsidRDefault="003D7239" w:rsidP="003D7239"/>
    <w:p w:rsidR="003D7239" w:rsidRDefault="003D7239" w:rsidP="003D7239"/>
    <w:p w:rsidR="003D7239" w:rsidRDefault="003D7239" w:rsidP="003D7239"/>
    <w:p w:rsidR="003D7239" w:rsidRDefault="003D7239" w:rsidP="003D7239"/>
    <w:p w:rsidR="003D7239" w:rsidRDefault="003D7239" w:rsidP="003D7239"/>
    <w:p w:rsidR="008F4244" w:rsidRDefault="008F4244" w:rsidP="008F4244">
      <w:pPr>
        <w:ind w:firstLine="420"/>
      </w:pPr>
      <w:r>
        <w:t>新增会员页面：</w:t>
      </w:r>
    </w:p>
    <w:p w:rsidR="003D7239" w:rsidRDefault="008F4244" w:rsidP="003D7239">
      <w:r>
        <w:rPr>
          <w:rFonts w:hint="eastAsia"/>
          <w:noProof/>
        </w:rPr>
        <mc:AlternateContent>
          <mc:Choice Requires="wpg">
            <w:drawing>
              <wp:anchor distT="0" distB="0" distL="85725" distR="85725" simplePos="0" relativeHeight="251678720" behindDoc="0" locked="0" layoutInCell="1" allowOverlap="1" wp14:anchorId="5EB349DC" wp14:editId="1F2571AA">
                <wp:simplePos x="0" y="0"/>
                <wp:positionH relativeFrom="column">
                  <wp:posOffset>129540</wp:posOffset>
                </wp:positionH>
                <wp:positionV relativeFrom="paragraph">
                  <wp:posOffset>635</wp:posOffset>
                </wp:positionV>
                <wp:extent cx="5356860" cy="3291840"/>
                <wp:effectExtent l="0" t="0" r="15240" b="22860"/>
                <wp:wrapNone/>
                <wp:docPr id="800" name="组合 8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56860" cy="3291840"/>
                          <a:chOff x="2011" y="9239"/>
                          <a:chExt cx="9134" cy="5616"/>
                        </a:xfrm>
                      </wpg:grpSpPr>
                      <wps:wsp>
                        <wps:cNvPr id="801" name="Rectangle 606"/>
                        <wps:cNvSpPr>
                          <a:spLocks noChangeArrowheads="1"/>
                        </wps:cNvSpPr>
                        <wps:spPr bwMode="auto">
                          <a:xfrm>
                            <a:off x="2011" y="9239"/>
                            <a:ext cx="9134" cy="561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2" name="Rectangle 607"/>
                        <wps:cNvSpPr>
                          <a:spLocks noChangeArrowheads="1"/>
                        </wps:cNvSpPr>
                        <wps:spPr bwMode="auto">
                          <a:xfrm>
                            <a:off x="2220" y="9396"/>
                            <a:ext cx="8715" cy="6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>
                              <w:pPr>
                                <w:jc w:val="center"/>
                              </w:pPr>
                              <w:r>
                                <w:t>XXX</w:t>
                              </w:r>
                              <w:r>
                                <w:t>订餐系统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3" name="Rectangle 608"/>
                        <wps:cNvSpPr>
                          <a:spLocks noChangeArrowheads="1"/>
                        </wps:cNvSpPr>
                        <wps:spPr bwMode="auto">
                          <a:xfrm>
                            <a:off x="2220" y="10176"/>
                            <a:ext cx="1261" cy="7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>
                              <w:r>
                                <w:t>订单管理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4" name="Rectangle 609"/>
                        <wps:cNvSpPr>
                          <a:spLocks noChangeArrowheads="1"/>
                        </wps:cNvSpPr>
                        <wps:spPr bwMode="auto">
                          <a:xfrm>
                            <a:off x="2220" y="11112"/>
                            <a:ext cx="1261" cy="7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>
                              <w:r>
                                <w:t>菜单管理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5" name="Rectangle 610"/>
                        <wps:cNvSpPr>
                          <a:spLocks noChangeArrowheads="1"/>
                        </wps:cNvSpPr>
                        <wps:spPr bwMode="auto">
                          <a:xfrm>
                            <a:off x="2220" y="12047"/>
                            <a:ext cx="1261" cy="7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>
                              <w:r>
                                <w:t>流水管理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6" name="Rectangle 611"/>
                        <wps:cNvSpPr>
                          <a:spLocks noChangeArrowheads="1"/>
                        </wps:cNvSpPr>
                        <wps:spPr bwMode="auto">
                          <a:xfrm>
                            <a:off x="2220" y="12982"/>
                            <a:ext cx="1261" cy="781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>
                              <w:r>
                                <w:t>会员管理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7" name="Rectangle 612"/>
                        <wps:cNvSpPr>
                          <a:spLocks noChangeArrowheads="1"/>
                        </wps:cNvSpPr>
                        <wps:spPr bwMode="auto">
                          <a:xfrm>
                            <a:off x="2220" y="13920"/>
                            <a:ext cx="1261" cy="7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>
                              <w:r>
                                <w:t>权限管理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8" name="Rectangle 613"/>
                        <wps:cNvSpPr>
                          <a:spLocks noChangeArrowheads="1"/>
                        </wps:cNvSpPr>
                        <wps:spPr bwMode="auto">
                          <a:xfrm>
                            <a:off x="4740" y="10178"/>
                            <a:ext cx="1416" cy="46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>
                              <w:r>
                                <w:rPr>
                                  <w:sz w:val="18"/>
                                  <w:szCs w:val="18"/>
                                </w:rPr>
                                <w:t>新增会员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9" name="Rectangle 614"/>
                        <wps:cNvSpPr>
                          <a:spLocks noChangeArrowheads="1"/>
                        </wps:cNvSpPr>
                        <wps:spPr bwMode="auto">
                          <a:xfrm>
                            <a:off x="10830" y="10178"/>
                            <a:ext cx="210" cy="45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0" name="Rectangle 615"/>
                        <wps:cNvSpPr>
                          <a:spLocks noChangeArrowheads="1"/>
                        </wps:cNvSpPr>
                        <wps:spPr bwMode="auto">
                          <a:xfrm>
                            <a:off x="10830" y="10802"/>
                            <a:ext cx="210" cy="780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1" name="Rectangle 616"/>
                        <wps:cNvSpPr>
                          <a:spLocks noChangeArrowheads="1"/>
                        </wps:cNvSpPr>
                        <wps:spPr bwMode="auto">
                          <a:xfrm>
                            <a:off x="3585" y="10799"/>
                            <a:ext cx="7036" cy="39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2" name="Text Box 617"/>
                        <wps:cNvSpPr txBox="1">
                          <a:spLocks noChangeArrowheads="1"/>
                        </wps:cNvSpPr>
                        <wps:spPr bwMode="auto">
                          <a:xfrm>
                            <a:off x="3900" y="10955"/>
                            <a:ext cx="1155" cy="61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>
                              <w:r>
                                <w:rPr>
                                  <w:sz w:val="18"/>
                                  <w:szCs w:val="18"/>
                                </w:rPr>
                                <w:t>会员编号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3" name="Text Box 618"/>
                        <wps:cNvSpPr txBox="1">
                          <a:spLocks noChangeArrowheads="1"/>
                        </wps:cNvSpPr>
                        <wps:spPr bwMode="auto">
                          <a:xfrm>
                            <a:off x="3900" y="11732"/>
                            <a:ext cx="1365" cy="6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>
                              <w:r>
                                <w:rPr>
                                  <w:sz w:val="18"/>
                                  <w:szCs w:val="18"/>
                                </w:rPr>
                                <w:t>姓名：＿＿＿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4" name="Text Box 619"/>
                        <wps:cNvSpPr txBox="1">
                          <a:spLocks noChangeArrowheads="1"/>
                        </wps:cNvSpPr>
                        <wps:spPr bwMode="auto">
                          <a:xfrm>
                            <a:off x="5371" y="11732"/>
                            <a:ext cx="2414" cy="6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>
                              <w:r>
                                <w:rPr>
                                  <w:sz w:val="18"/>
                                  <w:szCs w:val="18"/>
                                </w:rPr>
                                <w:t>手机号：＿＿＿＿＿＿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5" name="Text Box 620"/>
                        <wps:cNvSpPr txBox="1">
                          <a:spLocks noChangeArrowheads="1"/>
                        </wps:cNvSpPr>
                        <wps:spPr bwMode="auto">
                          <a:xfrm>
                            <a:off x="9255" y="14075"/>
                            <a:ext cx="945" cy="46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>
                              <w:pPr>
                                <w:jc w:val="center"/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确认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6" name="Text Box 621"/>
                        <wps:cNvSpPr txBox="1">
                          <a:spLocks noChangeArrowheads="1"/>
                        </wps:cNvSpPr>
                        <wps:spPr bwMode="auto">
                          <a:xfrm>
                            <a:off x="3900" y="12512"/>
                            <a:ext cx="1365" cy="6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>
                              <w:r>
                                <w:rPr>
                                  <w:sz w:val="18"/>
                                  <w:szCs w:val="18"/>
                                </w:rPr>
                                <w:t>级别：＿＿＿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7" name="AutoShape 622"/>
                        <wps:cNvSpPr>
                          <a:spLocks noChangeArrowheads="1"/>
                        </wps:cNvSpPr>
                        <wps:spPr bwMode="auto">
                          <a:xfrm rot="10800000">
                            <a:off x="3585" y="10175"/>
                            <a:ext cx="945" cy="468"/>
                          </a:xfrm>
                          <a:prstGeom prst="homePlate">
                            <a:avLst>
                              <a:gd name="adj" fmla="val 50481"/>
                            </a:avLst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>
                              <w:r>
                                <w:t>Back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8" name="Text Box 623"/>
                        <wps:cNvSpPr txBox="1">
                          <a:spLocks noChangeArrowheads="1"/>
                        </wps:cNvSpPr>
                        <wps:spPr bwMode="auto">
                          <a:xfrm>
                            <a:off x="5370" y="12515"/>
                            <a:ext cx="2414" cy="6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>
                              <w:r>
                                <w:rPr>
                                  <w:sz w:val="18"/>
                                  <w:szCs w:val="18"/>
                                </w:rPr>
                                <w:t>地址：＿＿＿＿＿＿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9" name="Text Box 624"/>
                        <wps:cNvSpPr txBox="1">
                          <a:spLocks noChangeArrowheads="1"/>
                        </wps:cNvSpPr>
                        <wps:spPr bwMode="auto">
                          <a:xfrm>
                            <a:off x="5370" y="13295"/>
                            <a:ext cx="2414" cy="6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>
                              <w:r>
                                <w:rPr>
                                  <w:sz w:val="18"/>
                                  <w:szCs w:val="18"/>
                                </w:rPr>
                                <w:t>邮箱：＿＿＿＿＿＿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0" name="Text Box 625"/>
                        <wps:cNvSpPr txBox="1">
                          <a:spLocks noChangeArrowheads="1"/>
                        </wps:cNvSpPr>
                        <wps:spPr bwMode="auto">
                          <a:xfrm>
                            <a:off x="3900" y="13295"/>
                            <a:ext cx="1364" cy="6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>
                              <w:r>
                                <w:rPr>
                                  <w:sz w:val="18"/>
                                  <w:szCs w:val="18"/>
                                </w:rPr>
                                <w:t>性别：＿＿＿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800" o:spid="_x0000_s1407" style="position:absolute;margin-left:10.2pt;margin-top:.05pt;width:421.8pt;height:259.2pt;z-index:251678720;mso-wrap-distance-left:6.75pt;mso-wrap-distance-right:6.75pt" coordorigin="2011,9239" coordsize="9134,5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">
                <v:rect id="Rectangle 606" o:spid="_x0000_s1408" style="position:absolute;left:2011;top:9239;width:9134;height:56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yMp8UA&#10;AADcAAAADwAAAGRycy9kb3ducmV2LnhtbESPT2vCQBTE74V+h+UVequ7WhBNXaW0WPQY46W31+xr&#10;kjb7NmQ3f/TTu4LgcZiZ3zCrzWhr0VPrK8caphMFgjh3puJCwzHbvixA+IBssHZMGk7kYbN+fFhh&#10;YtzAKfWHUIgIYZ+ghjKEJpHS5yVZ9BPXEEfv17UWQ5RtIU2LQ4TbWs6UmkuLFceFEhv6KCn/P3RW&#10;w081O+I5zb6UXW5fw37M/rrvT62fn8b3NxCBxnAP39o7o2GhpnA9E4+AXF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HIynxQAAANwAAAAPAAAAAAAAAAAAAAAAAJgCAABkcnMv&#10;ZG93bnJldi54bWxQSwUGAAAAAAQABAD1AAAAigMAAAAA&#10;"/>
                <v:rect id="Rectangle 607" o:spid="_x0000_s1409" style="position:absolute;left:2220;top:9396;width:8715;height: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4S0MQA&#10;AADcAAAADwAAAGRycy9kb3ducmV2LnhtbESPQWvCQBSE7wX/w/KE3uquKYimbkKxWOxR48Xba/Y1&#10;SZt9G7Krxv56VxA8DjPzDbPMB9uKE/W+caxhOlEgiEtnGq407Iv1yxyED8gGW8ek4UIe8mz0tMTU&#10;uDNv6bQLlYgQ9ilqqEPoUil9WZNFP3EdcfR+XG8xRNlX0vR4jnDbykSpmbTYcFyosaNVTeXf7mg1&#10;fDfJHv+3xaeyi/Vr+BqK3+PhQ+vn8fD+BiLQEB7he3tjNMxVArcz8QjI7A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nOEtDEAAAA3AAAAA8AAAAAAAAAAAAAAAAAmAIAAGRycy9k&#10;b3ducmV2LnhtbFBLBQYAAAAABAAEAPUAAACJAwAAAAA=&#10;">
                  <v:textbox>
                    <w:txbxContent>
                      <w:p w:rsidR="00AE7415" w:rsidRDefault="00AE7415">
                        <w:pPr>
                          <w:jc w:val="center"/>
                        </w:pPr>
                        <w:r>
                          <w:t>XXX</w:t>
                        </w:r>
                        <w:r>
                          <w:t>订餐系统</w:t>
                        </w:r>
                      </w:p>
                    </w:txbxContent>
                  </v:textbox>
                </v:rect>
                <v:rect id="Rectangle 608" o:spid="_x0000_s1410" style="position:absolute;left:2220;top:10176;width:1261;height:7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oK3S8MA&#10;AADcAAAADwAAAGRycy9kb3ducmV2LnhtbESPQYvCMBSE78L+h/AWvGmyCqLVKMsuih61Xvb2tnm2&#10;1ealNFGrv94IgsdhZr5hZovWVuJCjS8da/jqKxDEmTMl5xr26bI3BuEDssHKMWm4kYfF/KMzw8S4&#10;K2/psgu5iBD2CWooQqgTKX1WkEXfdzVx9A6usRiibHJpGrxGuK3kQKmRtFhyXCiwpp+CstPubDX8&#10;l4M93rfpStnJchg2bXo8//1q3f1sv6cgArXhHX6110bDWA3heSYeATl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oK3S8MAAADcAAAADwAAAAAAAAAAAAAAAACYAgAAZHJzL2Rv&#10;d25yZXYueG1sUEsFBgAAAAAEAAQA9QAAAIgDAAAAAA==&#10;">
                  <v:textbox>
                    <w:txbxContent>
                      <w:p w:rsidR="00AE7415" w:rsidRDefault="00AE7415">
                        <w:r>
                          <w:t>订单管理</w:t>
                        </w:r>
                      </w:p>
                    </w:txbxContent>
                  </v:textbox>
                </v:rect>
                <v:rect id="Rectangle 609" o:spid="_x0000_s1411" style="position:absolute;left:2220;top:11112;width:1261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svP8QA&#10;AADcAAAADwAAAGRycy9kb3ducmV2LnhtbESPQWsCMRSE7wX/Q3iCt5pUi+hqlFJR9Kjrxdtz89xd&#10;u3lZNlHX/nojFHocZuYbZrZobSVu1PjSsYaPvgJBnDlTcq7hkK7exyB8QDZYOSYND/KwmHfeZpgY&#10;d+cd3fYhFxHCPkENRQh1IqXPCrLo+64mjt7ZNRZDlE0uTYP3CLeVHCg1khZLjgsF1vRdUPazv1oN&#10;p3JwwN9dulZ2shqGbZtersel1r1u+zUFEagN/+G/9sZoGKtPeJ2JR0DO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lrLz/EAAAA3AAAAA8AAAAAAAAAAAAAAAAAmAIAAGRycy9k&#10;b3ducmV2LnhtbFBLBQYAAAAABAAEAPUAAACJAwAAAAA=&#10;">
                  <v:textbox>
                    <w:txbxContent>
                      <w:p w:rsidR="00AE7415" w:rsidRDefault="00AE7415">
                        <w:r>
                          <w:t>菜单管理</w:t>
                        </w:r>
                      </w:p>
                    </w:txbxContent>
                  </v:textbox>
                </v:rect>
                <v:rect id="Rectangle 610" o:spid="_x0000_s1412" style="position:absolute;left:2220;top:12047;width:1261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eKpMQA&#10;AADcAAAADwAAAGRycy9kb3ducmV2LnhtbESPQWsCMRSE7wX/Q3iCt5pUqehqlFJR9Kjrxdtz89xd&#10;u3lZNlHX/nojFHocZuYbZrZobSVu1PjSsYaPvgJBnDlTcq7hkK7exyB8QDZYOSYND/KwmHfeZpgY&#10;d+cd3fYhFxHCPkENRQh1IqXPCrLo+64mjt7ZNRZDlE0uTYP3CLeVHCg1khZLjgsF1vRdUPazv1oN&#10;p3JwwN9dulZ2shqGbZtersel1r1u+zUFEagN/+G/9sZoGKtPeJ2JR0DO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YniqTEAAAA3AAAAA8AAAAAAAAAAAAAAAAAmAIAAGRycy9k&#10;b3ducmV2LnhtbFBLBQYAAAAABAAEAPUAAACJAwAAAAA=&#10;">
                  <v:textbox>
                    <w:txbxContent>
                      <w:p w:rsidR="00AE7415" w:rsidRDefault="00AE7415">
                        <w:r>
                          <w:t>流水管理</w:t>
                        </w:r>
                      </w:p>
                    </w:txbxContent>
                  </v:textbox>
                </v:rect>
                <v:rect id="Rectangle 611" o:spid="_x0000_s1413" style="position:absolute;left:2220;top:12982;width:1261;height:7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itd8cA&#10;AADcAAAADwAAAGRycy9kb3ducmV2LnhtbESPS2vDMBCE74X8B7GBXkojpaGJca2EtDTQQ3LIA9rj&#10;Yq0fxFoZS3Wcf18FCjkOM/MNk60G24ieOl871jCdKBDEuTM1lxpOx81zAsIHZIONY9JwJQ+r5egh&#10;w9S4C++pP4RSRAj7FDVUIbSplD6vyKKfuJY4eoXrLIYou1KaDi8Rbhv5otRcWqw5LlTY0kdF+fnw&#10;azXI3SmZXYvd+8/n66Lenql/Ut+91o/jYf0GItAQ7uH/9pfRkKg53M7EIyC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JIrXfHAAAA3AAAAA8AAAAAAAAAAAAAAAAAmAIAAGRy&#10;cy9kb3ducmV2LnhtbFBLBQYAAAAABAAEAPUAAACMAwAAAAA=&#10;" fillcolor="gray">
                  <v:textbox>
                    <w:txbxContent>
                      <w:p w:rsidR="00AE7415" w:rsidRDefault="00AE7415">
                        <w:r>
                          <w:t>会员管理</w:t>
                        </w:r>
                      </w:p>
                    </w:txbxContent>
                  </v:textbox>
                </v:rect>
                <v:rect id="Rectangle 612" o:spid="_x0000_s1414" style="position:absolute;left:2220;top:13920;width:1261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mxSMQA&#10;AADcAAAADwAAAGRycy9kb3ducmV2LnhtbESPQWsCMRSE7wX/Q3iCt5pUoepqlFJR9Kjrxdtz89xd&#10;u3lZNlHX/nojFHocZuYbZrZobSVu1PjSsYaPvgJBnDlTcq7hkK7exyB8QDZYOSYND/KwmHfeZpgY&#10;d+cd3fYhFxHCPkENRQh1IqXPCrLo+64mjt7ZNRZDlE0uTYP3CLeVHCj1KS2WHBcKrOm7oOxnf7Ua&#10;TuXggL+7dK3sZDUM2za9XI9LrXvd9msKIlAb/sN/7Y3RMFYjeJ2JR0DO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m5sUjEAAAA3AAAAA8AAAAAAAAAAAAAAAAAmAIAAGRycy9k&#10;b3ducmV2LnhtbFBLBQYAAAAABAAEAPUAAACJAwAAAAA=&#10;">
                  <v:textbox>
                    <w:txbxContent>
                      <w:p w:rsidR="00AE7415" w:rsidRDefault="00AE7415">
                        <w:r>
                          <w:t>权限管理</w:t>
                        </w:r>
                      </w:p>
                    </w:txbxContent>
                  </v:textbox>
                </v:rect>
                <v:rect id="Rectangle 613" o:spid="_x0000_s1415" style="position:absolute;left:4740;top:10178;width:1416;height:4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GBIMMA&#10;AADcAAAADwAAAGRycy9kb3ducmV2LnhtbERPTWvCQBC9F/wPywheSt0otEjqKhIQvASpbcXjkB2T&#10;tNnZmB1N+u+7B8Hj430v14Nr1I26UHs2MJsmoIgLb2suDXx9bl8WoIIgW2w8k4E/CrBejZ6WmFrf&#10;8wfdDlKqGMIhRQOVSJtqHYqKHIapb4kjd/adQ4mwK7XtsI/hrtHzJHnTDmuODRW2lFVU/B6uzsBZ&#10;Xo/99/56aS+n7LmUPP/J5rkxk/GweQclNMhDfHfvrIFFEtfGM/EI6N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NGBIMMAAADcAAAADwAAAAAAAAAAAAAAAACYAgAAZHJzL2Rv&#10;d25yZXYueG1sUEsFBgAAAAAEAAQA9QAAAIgDAAAAAA==&#10;">
                  <v:stroke dashstyle="dash"/>
                  <v:textbox>
                    <w:txbxContent>
                      <w:p w:rsidR="00AE7415" w:rsidRDefault="00AE7415">
                        <w:r>
                          <w:rPr>
                            <w:sz w:val="18"/>
                            <w:szCs w:val="18"/>
                          </w:rPr>
                          <w:t>新增会员</w:t>
                        </w:r>
                      </w:p>
                    </w:txbxContent>
                  </v:textbox>
                </v:rect>
                <v:rect id="Rectangle 614" o:spid="_x0000_s1416" style="position:absolute;left:10830;top:10178;width:210;height:4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2qAocUA&#10;AADcAAAADwAAAGRycy9kb3ducmV2LnhtbESPQWvCQBSE7wX/w/KE3uquKRSNrlIsKfao8dLbM/tM&#10;YrNvQ3YTY399t1DocZiZb5j1drSNGKjztWMN85kCQVw4U3Op4ZRnTwsQPiAbbByThjt52G4mD2tM&#10;jbvxgYZjKEWEsE9RQxVCm0rpi4os+plriaN3cZ3FEGVXStPhLcJtIxOlXqTFmuNChS3tKiq+jr3V&#10;cK6TE34f8ndll9lz+Bjza//5pvXjdHxdgQg0hv/wX3tvNCzUEn7PxCMgN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aoChxQAAANwAAAAPAAAAAAAAAAAAAAAAAJgCAABkcnMv&#10;ZG93bnJldi54bWxQSwUGAAAAAAQABAD1AAAAigMAAAAA&#10;"/>
                <v:rect id="Rectangle 615" o:spid="_x0000_s1417" style="position:absolute;left:10830;top:10802;width:210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zQGRcIA&#10;AADcAAAADwAAAGRycy9kb3ducmV2LnhtbERPy4rCMBTdC/5DuIIbGVOV0dIxioqCi3HhA2aWl+ba&#10;Fpub0sRa/94sBJeH854vW1OKhmpXWFYwGkYgiFOrC84UXM67rxiE88gaS8uk4EkOlotuZ46Jtg8+&#10;UnPymQgh7BJUkHtfJVK6NCeDbmgr4sBdbW3QB1hnUtf4COGmlOMomkqDBYeGHCva5JTeTnejQB4u&#10;8eR5Paz/t9+z4vdGzSD6a5Tq99rVDwhPrf+I3+69VhCPwvxwJhwBuX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3NAZFwgAAANwAAAAPAAAAAAAAAAAAAAAAAJgCAABkcnMvZG93&#10;bnJldi54bWxQSwUGAAAAAAQABAD1AAAAhwMAAAAA&#10;" fillcolor="gray"/>
                <v:rect id="Rectangle 616" o:spid="_x0000_s1418" style="position:absolute;left:3585;top:10799;width:7036;height:39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MUaesUA&#10;AADcAAAADwAAAGRycy9kb3ducmV2LnhtbESPQWvCQBSE7wX/w/KE3uomKRQbXUWUiB41Xnp7zT6T&#10;tNm3IbuJ0V/fLRR6HGbmG2a5Hk0jBupcbVlBPItAEBdW11wquOTZyxyE88gaG8uk4E4O1qvJ0xJT&#10;bW98ouHsSxEg7FJUUHnfplK6oiKDbmZb4uBdbWfQB9mVUnd4C3DTyCSK3qTBmsNChS1tKyq+z71R&#10;8FknF3yc8n1k3rNXfxzzr/5jp9TzdNwsQHga/X/4r33QCuZxDL9nwhGQq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xRp6xQAAANwAAAAPAAAAAAAAAAAAAAAAAJgCAABkcnMv&#10;ZG93bnJldi54bWxQSwUGAAAAAAQABAD1AAAAigMAAAAA&#10;"/>
                <v:shape id="Text Box 617" o:spid="_x0000_s1419" type="#_x0000_t202" style="position:absolute;left:3900;top:10955;width:1155;height:6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2jHucYA&#10;AADcAAAADwAAAGRycy9kb3ducmV2LnhtbESPS2vDMBCE74X8B7GBXkoi50EeruVQCgnprU1Dcl2s&#10;jW1qrVxJcdx/XxUCPQ4z3wyTbXrTiI6cry0rmIwTEMSF1TWXCo6f29EKhA/IGhvLpOCHPGzywUOG&#10;qbY3/qDuEEoRS9inqKAKoU2l9EVFBv3YtsTRu1hnMETpSqkd3mK5aeQ0SRbSYM1xocKWXisqvg5X&#10;o2A133dn/zZ7PxWLS7MOT8tu9+2Uehz2L88gAvXhP3yn9zpykyn8nYlHQOa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2jHucYAAADcAAAADwAAAAAAAAAAAAAAAACYAgAAZHJz&#10;L2Rvd25yZXYueG1sUEsFBgAAAAAEAAQA9QAAAIsDAAAAAA==&#10;">
                  <v:textbox>
                    <w:txbxContent>
                      <w:p w:rsidR="00AE7415" w:rsidRDefault="00AE7415">
                        <w:r>
                          <w:rPr>
                            <w:sz w:val="18"/>
                            <w:szCs w:val="18"/>
                          </w:rPr>
                          <w:t>会员编号</w:t>
                        </w:r>
                      </w:p>
                    </w:txbxContent>
                  </v:textbox>
                </v:shape>
                <v:shape id="Text Box 618" o:spid="_x0000_s1420" type="#_x0000_t202" style="position:absolute;left:3900;top:11732;width:1365;height: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RiIsYA&#10;AADcAAAADwAAAGRycy9kb3ducmV2LnhtbESPS2vDMBCE74X+B7GFXEoi50EeruVQAi3prU1Dcl2s&#10;jW1qrVxJcZx/HxUCPQ4z3wyTrXvTiI6cry0rGI8SEMSF1TWXCvbfb8MlCB+QNTaWScGVPKzzx4cM&#10;U20v/EXdLpQilrBPUUEVQptK6YuKDPqRbYmjd7LOYIjSlVI7vMRy08hJksylwZrjQoUtbSoqfnZn&#10;o2A523ZH/zH9PBTzU7MKz4vu/dcpNXjqX19ABOrDf/hOb3XkxlP4OxOPgMx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CRiIsYAAADcAAAADwAAAAAAAAAAAAAAAACYAgAAZHJz&#10;L2Rvd25yZXYueG1sUEsFBgAAAAAEAAQA9QAAAIsDAAAAAA==&#10;">
                  <v:textbox>
                    <w:txbxContent>
                      <w:p w:rsidR="00AE7415" w:rsidRDefault="00AE7415">
                        <w:r>
                          <w:rPr>
                            <w:sz w:val="18"/>
                            <w:szCs w:val="18"/>
                          </w:rPr>
                          <w:t>姓名：＿＿＿</w:t>
                        </w:r>
                      </w:p>
                    </w:txbxContent>
                  </v:textbox>
                </v:shape>
                <v:shape id="Text Box 619" o:spid="_x0000_s1421" type="#_x0000_t202" style="position:absolute;left:5371;top:11732;width:2414;height: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836VsYA&#10;AADcAAAADwAAAGRycy9kb3ducmV2LnhtbESPT2vCQBTE70K/w/IKXkQ3WvFPmo0UocXerBW9PrLP&#10;JDT7Nt1dY/rtu4WCx2HmN8Nkm940oiPna8sKppMEBHFhdc2lguPn63gFwgdkjY1lUvBDHjb5wyDD&#10;VNsbf1B3CKWIJexTVFCF0KZS+qIig35iW+LoXawzGKJ0pdQOb7HcNHKWJAtpsOa4UGFL24qKr8PV&#10;KFjNd93Zvz/tT8Xi0qzDaNm9fTulho/9yzOIQH24h//pnY7cdA5/Z+IRkP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836VsYAAADcAAAADwAAAAAAAAAAAAAAAACYAgAAZHJz&#10;L2Rvd25yZXYueG1sUEsFBgAAAAAEAAQA9QAAAIsDAAAAAA==&#10;">
                  <v:textbox>
                    <w:txbxContent>
                      <w:p w:rsidR="00AE7415" w:rsidRDefault="00AE7415">
                        <w:r>
                          <w:rPr>
                            <w:sz w:val="18"/>
                            <w:szCs w:val="18"/>
                          </w:rPr>
                          <w:t>手机号：＿＿＿＿＿＿</w:t>
                        </w:r>
                      </w:p>
                    </w:txbxContent>
                  </v:textbox>
                </v:shape>
                <v:shape id="Text Box 620" o:spid="_x0000_s1422" type="#_x0000_t202" style="position:absolute;left:9255;top:14075;width:945;height:4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FfzcUA&#10;AADcAAAADwAAAGRycy9kb3ducmV2LnhtbESPQWvCQBSE7wX/w/KEXqRubDXa1FVKoUVvakWvj+wz&#10;CWbfxt1tTP99VxB6HGa+GWa+7EwtWnK+sqxgNExAEOdWV1wo2H9/Ps1A+ICssbZMCn7Jw3LRe5hj&#10;pu2Vt9TuQiFiCfsMFZQhNJmUPi/JoB/ahjh6J+sMhihdIbXDayw3tXxOklQarDgulNjQR0n5efdj&#10;FMzGq/bo1y+bQ56e6tcwmLZfF6fUY797fwMRqAv/4Tu90pEbTeB2Jh4Buf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8gV/NxQAAANwAAAAPAAAAAAAAAAAAAAAAAJgCAABkcnMv&#10;ZG93bnJldi54bWxQSwUGAAAAAAQABAD1AAAAigMAAAAA&#10;">
                  <v:textbox>
                    <w:txbxContent>
                      <w:p w:rsidR="00AE7415" w:rsidRDefault="00AE7415">
                        <w:pPr>
                          <w:jc w:val="center"/>
                        </w:pPr>
                        <w:r>
                          <w:rPr>
                            <w:sz w:val="18"/>
                            <w:szCs w:val="18"/>
                          </w:rPr>
                          <w:t>确认</w:t>
                        </w:r>
                      </w:p>
                    </w:txbxContent>
                  </v:textbox>
                </v:shape>
                <v:shape id="Text Box 621" o:spid="_x0000_s1423" type="#_x0000_t202" style="position:absolute;left:3900;top:12512;width:1365;height: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PBusUA&#10;AADcAAAADwAAAGRycy9kb3ducmV2LnhtbESPQWvCQBSE70L/w/IEL1I3Wok2dRURWvRmtbTXR/aZ&#10;BLNv091tjP/eFYQeh5lvhlmsOlOLlpyvLCsYjxIQxLnVFRcKvo7vz3MQPiBrrC2Tgit5WC2fegvM&#10;tL3wJ7WHUIhYwj5DBWUITSalz0sy6Ee2IY7eyTqDIUpXSO3wEstNLSdJkkqDFceFEhvalJSfD39G&#10;wXy6bX/87mX/naen+jUMZ+3Hr1Nq0O/WbyACdeE//KC3OnLjFO5n4hGQy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U8G6xQAAANwAAAAPAAAAAAAAAAAAAAAAAJgCAABkcnMv&#10;ZG93bnJldi54bWxQSwUGAAAAAAQABAD1AAAAigMAAAAA&#10;">
                  <v:textbox>
                    <w:txbxContent>
                      <w:p w:rsidR="00AE7415" w:rsidRDefault="00AE7415">
                        <w:r>
                          <w:rPr>
                            <w:sz w:val="18"/>
                            <w:szCs w:val="18"/>
                          </w:rPr>
                          <w:t>级别：＿＿＿</w:t>
                        </w:r>
                      </w:p>
                    </w:txbxContent>
                  </v:textbox>
                </v:shape>
                <v:shape id="AutoShape 622" o:spid="_x0000_s1424" type="#_x0000_t15" style="position:absolute;left:3585;top:10175;width:945;height:468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JrcsYA&#10;AADcAAAADwAAAGRycy9kb3ducmV2LnhtbESPQWvCQBSE7wX/w/IEb3VjDzamrqKCUFo8NM3B3l6z&#10;r9lo9m3IbmP8965Q6HGYmW+Y5Xqwjeip87VjBbNpAoK4dLrmSkHxuX9MQfiArLFxTAqu5GG9Gj0s&#10;MdPuwh/U56ESEcI+QwUmhDaT0peGLPqpa4mj9+M6iyHKrpK6w0uE20Y+JclcWqw5LhhsaWeoPOe/&#10;VkH+lW4X5ryri/5QfL9t3o9hf3JKTcbD5gVEoCH8h//ar1pBOnuG+5l4BOTq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lJrcsYAAADcAAAADwAAAAAAAAAAAAAAAACYAgAAZHJz&#10;L2Rvd25yZXYueG1sUEsFBgAAAAAEAAQA9QAAAIsDAAAAAA==&#10;">
                  <v:textbox>
                    <w:txbxContent>
                      <w:p w:rsidR="00AE7415" w:rsidRDefault="00AE7415">
                        <w:r>
                          <w:t>Back</w:t>
                        </w:r>
                      </w:p>
                    </w:txbxContent>
                  </v:textbox>
                </v:shape>
                <v:shape id="Text Box 623" o:spid="_x0000_s1425" type="#_x0000_t202" style="position:absolute;left:5370;top:12515;width:2414;height: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DwU8IA&#10;AADcAAAADwAAAGRycy9kb3ducmV2LnhtbERPTU/CQBC9k/AfNmPixcgWIQiFhRgTCdwUjV4n3aFt&#10;7M6W3bWUf88cTDi+vO/VpneN6ijE2rOB8SgDRVx4W3Np4Ovz7XEOKiZki41nMnChCJv1cLDC3Poz&#10;f1B3SKWSEI45GqhSanOtY1GRwzjyLbFwRx8cJoGh1DbgWcJdo5+ybKYd1iwNFbb0WlHxe/hzBubT&#10;XfcT95P372J2bBbp4bnbnoIx93f9yxJUoj7dxP/unRXfWNbKGTkCen0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gPBTwgAAANwAAAAPAAAAAAAAAAAAAAAAAJgCAABkcnMvZG93&#10;bnJldi54bWxQSwUGAAAAAAQABAD1AAAAhwMAAAAA&#10;">
                  <v:textbox>
                    <w:txbxContent>
                      <w:p w:rsidR="00AE7415" w:rsidRDefault="00AE7415">
                        <w:r>
                          <w:rPr>
                            <w:sz w:val="18"/>
                            <w:szCs w:val="18"/>
                          </w:rPr>
                          <w:t>地址：＿＿＿＿＿＿</w:t>
                        </w:r>
                      </w:p>
                    </w:txbxContent>
                  </v:textbox>
                </v:shape>
                <v:shape id="Text Box 624" o:spid="_x0000_s1426" type="#_x0000_t202" style="position:absolute;left:5370;top:13295;width:2414;height: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cxVyMUA&#10;AADcAAAADwAAAGRycy9kb3ducmV2LnhtbESPQWvCQBSE70L/w/IKXsRstEVNdJVSaNFba0Wvj+wz&#10;Cc2+TXe3Mf57Vyj0OMx8M8xq05tGdOR8bVnBJElBEBdW11wqOHy9jRcgfEDW2FgmBVfysFk/DFaY&#10;a3vhT+r2oRSxhH2OCqoQ2lxKX1Rk0Ce2JY7e2TqDIUpXSu3wEstNI6dpOpMGa44LFbb0WlHxvf81&#10;ChbP2+7kd08fx2J2brIwmnfvP06p4WP/sgQRqA//4T96qyM3yeB+Jh4Bub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9zFXIxQAAANwAAAAPAAAAAAAAAAAAAAAAAJgCAABkcnMv&#10;ZG93bnJldi54bWxQSwUGAAAAAAQABAD1AAAAigMAAAAA&#10;">
                  <v:textbox>
                    <w:txbxContent>
                      <w:p w:rsidR="00AE7415" w:rsidRDefault="00AE7415">
                        <w:r>
                          <w:rPr>
                            <w:sz w:val="18"/>
                            <w:szCs w:val="18"/>
                          </w:rPr>
                          <w:t>邮箱：＿＿＿＿＿＿</w:t>
                        </w:r>
                      </w:p>
                    </w:txbxContent>
                  </v:textbox>
                </v:shape>
                <v:shape id="Text Box 625" o:spid="_x0000_s1427" type="#_x0000_t202" style="position:absolute;left:3900;top:13295;width:1364;height: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o26MIA&#10;AADcAAAADwAAAGRycy9kb3ducmV2LnhtbERPTU/CQBC9m/gfNkPCxchWJICVhRgSDNwUjF4n3aFt&#10;6M7W3aWUf88cTDy+vO/FqneN6ijE2rOBp1EGirjwtubSwNdh8zgHFROyxcYzGbhShNXy/m6BufUX&#10;/qRun0olIRxzNFCl1OZax6Iih3HkW2Lhjj44TAJDqW3Ai4S7Ro+zbKod1iwNFba0rqg47c/OwHyy&#10;7X7i7vnju5gem5f0MOvef4Mxw0H/9goqUZ/+xX/urRXfWObLGTkCen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mjbowgAAANwAAAAPAAAAAAAAAAAAAAAAAJgCAABkcnMvZG93&#10;bnJldi54bWxQSwUGAAAAAAQABAD1AAAAhwMAAAAA&#10;">
                  <v:textbox>
                    <w:txbxContent>
                      <w:p w:rsidR="00AE7415" w:rsidRDefault="00AE7415">
                        <w:r>
                          <w:rPr>
                            <w:sz w:val="18"/>
                            <w:szCs w:val="18"/>
                          </w:rPr>
                          <w:t>性别：＿＿＿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3D7239" w:rsidRDefault="003D7239" w:rsidP="003D7239"/>
    <w:p w:rsidR="003D7239" w:rsidRDefault="003D7239" w:rsidP="003D7239"/>
    <w:p w:rsidR="003D7239" w:rsidRDefault="003D7239" w:rsidP="003D7239"/>
    <w:p w:rsidR="003D7239" w:rsidRDefault="003D7239" w:rsidP="003D7239"/>
    <w:p w:rsidR="003D7239" w:rsidRDefault="003D7239" w:rsidP="003D7239"/>
    <w:p w:rsidR="003D7239" w:rsidRDefault="003D7239" w:rsidP="003D7239"/>
    <w:p w:rsidR="003D7239" w:rsidRDefault="003D7239" w:rsidP="003D7239"/>
    <w:p w:rsidR="003D7239" w:rsidRDefault="003D7239" w:rsidP="003D7239"/>
    <w:p w:rsidR="003D7239" w:rsidRDefault="003D7239" w:rsidP="003D7239"/>
    <w:p w:rsidR="003D7239" w:rsidRDefault="003D7239" w:rsidP="003D7239"/>
    <w:p w:rsidR="003D7239" w:rsidRDefault="003D7239" w:rsidP="003D7239"/>
    <w:p w:rsidR="003D7239" w:rsidRDefault="003D7239" w:rsidP="003D7239"/>
    <w:p w:rsidR="003D7239" w:rsidRDefault="003D7239" w:rsidP="003D7239"/>
    <w:p w:rsidR="00AE7415" w:rsidRDefault="00161162" w:rsidP="00AE7415">
      <w:pPr>
        <w:ind w:firstLine="420"/>
      </w:pPr>
      <w:r>
        <w:rPr>
          <w:noProof/>
        </w:rPr>
        <w:lastRenderedPageBreak/>
        <mc:AlternateContent>
          <mc:Choice Requires="wpg">
            <w:drawing>
              <wp:anchor distT="0" distB="0" distL="85725" distR="85725" simplePos="0" relativeHeight="251680768" behindDoc="0" locked="0" layoutInCell="1" allowOverlap="1" wp14:anchorId="7A863A15" wp14:editId="0A6F21BB">
                <wp:simplePos x="0" y="0"/>
                <wp:positionH relativeFrom="column">
                  <wp:posOffset>129540</wp:posOffset>
                </wp:positionH>
                <wp:positionV relativeFrom="paragraph">
                  <wp:posOffset>288973</wp:posOffset>
                </wp:positionV>
                <wp:extent cx="5356860" cy="3300048"/>
                <wp:effectExtent l="0" t="0" r="15240" b="15240"/>
                <wp:wrapNone/>
                <wp:docPr id="821" name="组合 8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56860" cy="3300048"/>
                          <a:chOff x="2011" y="2063"/>
                          <a:chExt cx="9134" cy="5617"/>
                        </a:xfrm>
                      </wpg:grpSpPr>
                      <wps:wsp>
                        <wps:cNvPr id="822" name="Rectangle 627"/>
                        <wps:cNvSpPr>
                          <a:spLocks noChangeArrowheads="1"/>
                        </wps:cNvSpPr>
                        <wps:spPr bwMode="auto">
                          <a:xfrm>
                            <a:off x="2011" y="2063"/>
                            <a:ext cx="9134" cy="561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3" name="Rectangle 628"/>
                        <wps:cNvSpPr>
                          <a:spLocks noChangeArrowheads="1"/>
                        </wps:cNvSpPr>
                        <wps:spPr bwMode="auto">
                          <a:xfrm>
                            <a:off x="2220" y="2220"/>
                            <a:ext cx="8715" cy="6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 w:rsidP="00AE7415">
                              <w:pPr>
                                <w:jc w:val="center"/>
                              </w:pPr>
                              <w:r>
                                <w:t>XXX</w:t>
                              </w:r>
                              <w:r>
                                <w:t>订餐系统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4" name="Rectangle 629"/>
                        <wps:cNvSpPr>
                          <a:spLocks noChangeArrowheads="1"/>
                        </wps:cNvSpPr>
                        <wps:spPr bwMode="auto">
                          <a:xfrm>
                            <a:off x="2220" y="3000"/>
                            <a:ext cx="1261" cy="7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 w:rsidP="00AE7415">
                              <w:r>
                                <w:t>订单管理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5" name="Rectangle 630"/>
                        <wps:cNvSpPr>
                          <a:spLocks noChangeArrowheads="1"/>
                        </wps:cNvSpPr>
                        <wps:spPr bwMode="auto">
                          <a:xfrm>
                            <a:off x="2220" y="3936"/>
                            <a:ext cx="1261" cy="7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 w:rsidP="00AE7415">
                              <w:r>
                                <w:t>菜单管理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6" name="Rectangle 631"/>
                        <wps:cNvSpPr>
                          <a:spLocks noChangeArrowheads="1"/>
                        </wps:cNvSpPr>
                        <wps:spPr bwMode="auto">
                          <a:xfrm>
                            <a:off x="2220" y="4872"/>
                            <a:ext cx="1261" cy="77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 w:rsidP="00AE7415">
                              <w:r>
                                <w:t>流水管理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7" name="Rectangle 632"/>
                        <wps:cNvSpPr>
                          <a:spLocks noChangeArrowheads="1"/>
                        </wps:cNvSpPr>
                        <wps:spPr bwMode="auto">
                          <a:xfrm>
                            <a:off x="2220" y="5807"/>
                            <a:ext cx="1261" cy="780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 w:rsidP="00AE7415">
                              <w:r>
                                <w:t>会员管理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8" name="Rectangle 633"/>
                        <wps:cNvSpPr>
                          <a:spLocks noChangeArrowheads="1"/>
                        </wps:cNvSpPr>
                        <wps:spPr bwMode="auto">
                          <a:xfrm>
                            <a:off x="2220" y="6744"/>
                            <a:ext cx="1261" cy="7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 w:rsidP="00AE7415">
                              <w:r>
                                <w:t>权限管理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9" name="Rectangle 634"/>
                        <wps:cNvSpPr>
                          <a:spLocks noChangeArrowheads="1"/>
                        </wps:cNvSpPr>
                        <wps:spPr bwMode="auto">
                          <a:xfrm>
                            <a:off x="4740" y="3003"/>
                            <a:ext cx="1429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 w:rsidP="00AE7415">
                              <w:r>
                                <w:rPr>
                                  <w:sz w:val="18"/>
                                  <w:szCs w:val="18"/>
                                </w:rPr>
                                <w:t>编辑会员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0" name="Rectangle 635"/>
                        <wps:cNvSpPr>
                          <a:spLocks noChangeArrowheads="1"/>
                        </wps:cNvSpPr>
                        <wps:spPr bwMode="auto">
                          <a:xfrm>
                            <a:off x="10830" y="3003"/>
                            <a:ext cx="210" cy="45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1" name="Rectangle 636"/>
                        <wps:cNvSpPr>
                          <a:spLocks noChangeArrowheads="1"/>
                        </wps:cNvSpPr>
                        <wps:spPr bwMode="auto">
                          <a:xfrm>
                            <a:off x="10830" y="3627"/>
                            <a:ext cx="210" cy="780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2" name="Rectangle 637"/>
                        <wps:cNvSpPr>
                          <a:spLocks noChangeArrowheads="1"/>
                        </wps:cNvSpPr>
                        <wps:spPr bwMode="auto">
                          <a:xfrm>
                            <a:off x="3585" y="3623"/>
                            <a:ext cx="7036" cy="39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3" name="Text Box 638"/>
                        <wps:cNvSpPr txBox="1">
                          <a:spLocks noChangeArrowheads="1"/>
                        </wps:cNvSpPr>
                        <wps:spPr bwMode="auto">
                          <a:xfrm>
                            <a:off x="3900" y="3780"/>
                            <a:ext cx="1155" cy="61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 w:rsidP="00AE7415">
                              <w:r>
                                <w:rPr>
                                  <w:sz w:val="18"/>
                                  <w:szCs w:val="18"/>
                                </w:rPr>
                                <w:t>会员编号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4" name="Text Box 639"/>
                        <wps:cNvSpPr txBox="1">
                          <a:spLocks noChangeArrowheads="1"/>
                        </wps:cNvSpPr>
                        <wps:spPr bwMode="auto">
                          <a:xfrm>
                            <a:off x="3900" y="4557"/>
                            <a:ext cx="1365" cy="6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 w:rsidP="00AE7415">
                              <w:r>
                                <w:rPr>
                                  <w:sz w:val="18"/>
                                  <w:szCs w:val="18"/>
                                </w:rPr>
                                <w:t>姓名：＿＿＿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5" name="Text Box 640"/>
                        <wps:cNvSpPr txBox="1">
                          <a:spLocks noChangeArrowheads="1"/>
                        </wps:cNvSpPr>
                        <wps:spPr bwMode="auto">
                          <a:xfrm>
                            <a:off x="5371" y="4557"/>
                            <a:ext cx="2414" cy="6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 w:rsidP="00AE7415">
                              <w:r>
                                <w:rPr>
                                  <w:sz w:val="18"/>
                                  <w:szCs w:val="18"/>
                                </w:rPr>
                                <w:t>手机号：＿＿＿＿＿＿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6" name="Text Box 641"/>
                        <wps:cNvSpPr txBox="1">
                          <a:spLocks noChangeArrowheads="1"/>
                        </wps:cNvSpPr>
                        <wps:spPr bwMode="auto">
                          <a:xfrm>
                            <a:off x="9255" y="6900"/>
                            <a:ext cx="945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 w:rsidP="00AE7415">
                              <w:pPr>
                                <w:jc w:val="center"/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确认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7" name="Text Box 642"/>
                        <wps:cNvSpPr txBox="1">
                          <a:spLocks noChangeArrowheads="1"/>
                        </wps:cNvSpPr>
                        <wps:spPr bwMode="auto">
                          <a:xfrm>
                            <a:off x="3900" y="5337"/>
                            <a:ext cx="1365" cy="6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 w:rsidP="00AE7415">
                              <w:r>
                                <w:rPr>
                                  <w:sz w:val="18"/>
                                  <w:szCs w:val="18"/>
                                </w:rPr>
                                <w:t>级别：＿＿＿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8" name="AutoShape 643"/>
                        <wps:cNvSpPr>
                          <a:spLocks noChangeArrowheads="1"/>
                        </wps:cNvSpPr>
                        <wps:spPr bwMode="auto">
                          <a:xfrm rot="10800000">
                            <a:off x="3585" y="3000"/>
                            <a:ext cx="945" cy="468"/>
                          </a:xfrm>
                          <a:prstGeom prst="homePlate">
                            <a:avLst>
                              <a:gd name="adj" fmla="val 50481"/>
                            </a:avLst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 w:rsidP="00AE7415">
                              <w:r>
                                <w:t>Back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9" name="Text Box 644"/>
                        <wps:cNvSpPr txBox="1">
                          <a:spLocks noChangeArrowheads="1"/>
                        </wps:cNvSpPr>
                        <wps:spPr bwMode="auto">
                          <a:xfrm>
                            <a:off x="5370" y="5340"/>
                            <a:ext cx="2414" cy="6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 w:rsidP="00AE7415">
                              <w:r>
                                <w:rPr>
                                  <w:sz w:val="18"/>
                                  <w:szCs w:val="18"/>
                                </w:rPr>
                                <w:t>地址：＿＿＿＿＿＿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0" name="Text Box 645"/>
                        <wps:cNvSpPr txBox="1">
                          <a:spLocks noChangeArrowheads="1"/>
                        </wps:cNvSpPr>
                        <wps:spPr bwMode="auto">
                          <a:xfrm>
                            <a:off x="5370" y="6120"/>
                            <a:ext cx="2414" cy="6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 w:rsidP="00AE7415">
                              <w:r>
                                <w:rPr>
                                  <w:sz w:val="18"/>
                                  <w:szCs w:val="18"/>
                                </w:rPr>
                                <w:t>邮箱：＿＿＿＿＿＿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1" name="Text Box 646"/>
                        <wps:cNvSpPr txBox="1">
                          <a:spLocks noChangeArrowheads="1"/>
                        </wps:cNvSpPr>
                        <wps:spPr bwMode="auto">
                          <a:xfrm>
                            <a:off x="3900" y="6120"/>
                            <a:ext cx="1364" cy="6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 w:rsidP="00AE7415">
                              <w:r>
                                <w:rPr>
                                  <w:sz w:val="18"/>
                                  <w:szCs w:val="18"/>
                                </w:rPr>
                                <w:t>性别：＿＿＿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821" o:spid="_x0000_s1428" style="position:absolute;left:0;text-align:left;margin-left:10.2pt;margin-top:22.75pt;width:421.8pt;height:259.85pt;z-index:251680768;mso-wrap-distance-left:6.75pt;mso-wrap-distance-right:6.75pt" coordorigin="2011,2063" coordsize="9134,56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">
                <v:rect id="Rectangle 627" o:spid="_x0000_s1429" style="position:absolute;left:2011;top:2063;width:9134;height:56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ntOsMMA&#10;AADcAAAADwAAAGRycy9kb3ducmV2LnhtbESPQYvCMBSE74L/ITzBm6ZWEO0aRRTFPWq9eHvbvG27&#10;Ni+liVr31xtB8DjMzDfMfNmaStyocaVlBaNhBII4s7rkXMEp3Q6mIJxH1lhZJgUPcrBcdDtzTLS9&#10;84FuR5+LAGGXoILC+zqR0mUFGXRDWxMH79c2Bn2QTS51g/cAN5WMo2giDZYcFgqsaV1QdjlejYKf&#10;Mj7h/yHdRWa2HfvvNv27njdK9Xvt6guEp9Z/wu/2XiuYxjG8zoQjIB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ntOsMMAAADcAAAADwAAAAAAAAAAAAAAAACYAgAAZHJzL2Rv&#10;d25yZXYueG1sUEsFBgAAAAAEAAQA9QAAAIgDAAAAAA==&#10;"/>
                <v:rect id="Rectangle 628" o:spid="_x0000_s1430" style="position:absolute;left:2220;top:2220;width:8715;height: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frK8UA&#10;AADcAAAADwAAAGRycy9kb3ducmV2LnhtbESPQWvCQBSE7wX/w/KE3urGBIqmriItlnqMyaW31+xr&#10;kjb7NmTXJPXXdwXB4zAz3zCb3WRaMVDvGssKlosIBHFpdcOVgiI/PK1AOI+ssbVMCv7IwW47e9hg&#10;qu3IGQ0nX4kAYZeigtr7LpXSlTUZdAvbEQfv2/YGfZB9JXWPY4CbVsZR9CwNNhwWauzotaby93Q2&#10;Cr6auMBLlr9HZn1I/HHKf86fb0o9zqf9CwhPk7+Hb+0PrWAVJ3A9E46A3P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N+srxQAAANwAAAAPAAAAAAAAAAAAAAAAAJgCAABkcnMv&#10;ZG93bnJldi54bWxQSwUGAAAAAAQABAD1AAAAigMAAAAA&#10;">
                  <v:textbox>
                    <w:txbxContent>
                      <w:p w:rsidR="00AE7415" w:rsidRDefault="00AE7415" w:rsidP="00AE7415">
                        <w:pPr>
                          <w:jc w:val="center"/>
                        </w:pPr>
                        <w:r>
                          <w:t>XXX</w:t>
                        </w:r>
                        <w:r>
                          <w:t>订餐系统</w:t>
                        </w:r>
                      </w:p>
                    </w:txbxContent>
                  </v:textbox>
                </v:rect>
                <v:rect id="Rectangle 629" o:spid="_x0000_s1431" style="position:absolute;left:2220;top:3000;width:1261;height:7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5zX8UA&#10;AADcAAAADwAAAGRycy9kb3ducmV2LnhtbESPQWvCQBSE74X+h+UVeqsbUxEbXaW0pLTHJF56e2af&#10;STT7NmTXmPrru4LgcZiZb5jVZjStGKh3jWUF00kEgri0uuFKwbZIXxYgnEfW2FomBX/kYLN+fFhh&#10;ou2ZMxpyX4kAYZeggtr7LpHSlTUZdBPbEQdvb3uDPsi+krrHc4CbVsZRNJcGGw4LNXb0UVN5zE9G&#10;wa6Jt3jJiq/IvKWv/mcsDqffT6Wen8b3JQhPo7+Hb+1vrWARz+B6JhwBuf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3nNfxQAAANwAAAAPAAAAAAAAAAAAAAAAAJgCAABkcnMv&#10;ZG93bnJldi54bWxQSwUGAAAAAAQABAD1AAAAigMAAAAA&#10;">
                  <v:textbox>
                    <w:txbxContent>
                      <w:p w:rsidR="00AE7415" w:rsidRDefault="00AE7415" w:rsidP="00AE7415">
                        <w:r>
                          <w:t>订单管理</w:t>
                        </w:r>
                      </w:p>
                    </w:txbxContent>
                  </v:textbox>
                </v:rect>
                <v:rect id="Rectangle 630" o:spid="_x0000_s1432" style="position:absolute;left:2220;top:3936;width:1261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LWxMUA&#10;AADcAAAADwAAAGRycy9kb3ducmV2LnhtbESPQWvCQBSE74X+h+UVeqsbUxQbXaW0pLTHJF56e2af&#10;STT7NmTXmPrru4LgcZiZb5jVZjStGKh3jWUF00kEgri0uuFKwbZIXxYgnEfW2FomBX/kYLN+fFhh&#10;ou2ZMxpyX4kAYZeggtr7LpHSlTUZdBPbEQdvb3uDPsi+krrHc4CbVsZRNJcGGw4LNXb0UVN5zE9G&#10;wa6Jt3jJiq/IvKWv/mcsDqffT6Wen8b3JQhPo7+Hb+1vrWARz+B6JhwBuf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ktbExQAAANwAAAAPAAAAAAAAAAAAAAAAAJgCAABkcnMv&#10;ZG93bnJldi54bWxQSwUGAAAAAAQABAD1AAAAigMAAAAA&#10;">
                  <v:textbox>
                    <w:txbxContent>
                      <w:p w:rsidR="00AE7415" w:rsidRDefault="00AE7415" w:rsidP="00AE7415">
                        <w:r>
                          <w:t>菜单管理</w:t>
                        </w:r>
                      </w:p>
                    </w:txbxContent>
                  </v:textbox>
                </v:rect>
                <v:rect id="Rectangle 631" o:spid="_x0000_s1433" style="position:absolute;left:2220;top:4872;width:1261;height:7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BIs8MA&#10;AADcAAAADwAAAGRycy9kb3ducmV2LnhtbESPQYvCMBSE74L/ITzBm6Z2QbRrFFFc3KO2F2/P5m3b&#10;3ealNFGrv34jCB6HmfmGWaw6U4srta6yrGAyjkAQ51ZXXCjI0t1oBsJ5ZI21ZVJwJwerZb+3wETb&#10;Gx/oevSFCBB2CSoovW8SKV1ekkE3tg1x8H5sa9AH2RZSt3gLcFPLOIqm0mDFYaHEhjYl5X/Hi1Fw&#10;ruIMH4f0KzLz3Yf/7tLfy2mr1HDQrT9BeOr8O/xq77WCWTyF55lwBO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UBIs8MAAADcAAAADwAAAAAAAAAAAAAAAACYAgAAZHJzL2Rv&#10;d25yZXYueG1sUEsFBgAAAAAEAAQA9QAAAIgDAAAAAA==&#10;">
                  <v:textbox>
                    <w:txbxContent>
                      <w:p w:rsidR="00AE7415" w:rsidRDefault="00AE7415" w:rsidP="00AE7415">
                        <w:r>
                          <w:t>流水管理</w:t>
                        </w:r>
                      </w:p>
                    </w:txbxContent>
                  </v:textbox>
                </v:rect>
                <v:rect id="Rectangle 632" o:spid="_x0000_s1434" style="position:absolute;left:2220;top:5807;width:1261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FUjMcA&#10;AADcAAAADwAAAGRycy9kb3ducmV2LnhtbESPQWvCQBSE7wX/w/IKvZS6MVINqZugpUIP9aAV9PjI&#10;PpOQ7NuQ3cb477uFgsdhZr5hVvloWjFQ72rLCmbTCARxYXXNpYLj9/YlAeE8ssbWMim4kYM8mzys&#10;MNX2ynsaDr4UAcIuRQWV910qpSsqMuimtiMO3sX2Bn2QfSl1j9cAN62Mo2ghDdYcFirs6L2iojn8&#10;GAVyd0zmt8tuc/54XdZfDQ3P0WlQ6ulxXL+B8DT6e/i//akVJPES/s6EIyCz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axVIzHAAAA3AAAAA8AAAAAAAAAAAAAAAAAmAIAAGRy&#10;cy9kb3ducmV2LnhtbFBLBQYAAAAABAAEAPUAAACMAwAAAAA=&#10;" fillcolor="gray">
                  <v:textbox>
                    <w:txbxContent>
                      <w:p w:rsidR="00AE7415" w:rsidRDefault="00AE7415" w:rsidP="00AE7415">
                        <w:r>
                          <w:t>会员管理</w:t>
                        </w:r>
                      </w:p>
                    </w:txbxContent>
                  </v:textbox>
                </v:rect>
                <v:rect id="Rectangle 633" o:spid="_x0000_s1435" style="position:absolute;left:2220;top:6744;width:1261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5N5WsIA&#10;AADcAAAADwAAAGRycy9kb3ducmV2LnhtbERPPW/CMBDdkfofrEPqBg6phGgaB6EiEB1DWLpd4yMJ&#10;xOcoNiT01+OhUsen952uR9OKO/WusaxgMY9AEJdWN1wpOBW72QqE88gaW8uk4EEO1tnLJMVE24Fz&#10;uh99JUIIuwQV1N53iZSurMmgm9uOOHBn2xv0AfaV1D0OIdy0Mo6ipTTYcGiosaPPmsrr8WYU/DTx&#10;CX/zYh+Z992b/xqLy+17q9TrdNx8gPA0+n/xn/ugFazisDacCUdAZk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k3lawgAAANwAAAAPAAAAAAAAAAAAAAAAAJgCAABkcnMvZG93&#10;bnJldi54bWxQSwUGAAAAAAQABAD1AAAAhwMAAAAA&#10;">
                  <v:textbox>
                    <w:txbxContent>
                      <w:p w:rsidR="00AE7415" w:rsidRDefault="00AE7415" w:rsidP="00AE7415">
                        <w:r>
                          <w:t>权限管理</w:t>
                        </w:r>
                      </w:p>
                    </w:txbxContent>
                  </v:textbox>
                </v:rect>
                <v:rect id="Rectangle 634" o:spid="_x0000_s1436" style="position:absolute;left:4740;top:3003;width:1429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h428YA&#10;AADcAAAADwAAAGRycy9kb3ducmV2LnhtbESPX0vDQBDE3wW/w7GCL2IvBpSa9lokIPgSpH/p45Lb&#10;JtHcXprbNvHb9wTBx2FmfsPMl6Nr1YX60Hg28DRJQBGX3jZcGdhu3h+noIIgW2w9k4EfCrBc3N7M&#10;MbN+4BVd1lKpCOGQoYFapMu0DmVNDsPEd8TRO/reoUTZV9r2OES4a3WaJC/aYcNxocaO8prK7/XZ&#10;GTjK837YfZ5P3emQP1RSFF95Whhzfze+zUAJjfIf/mt/WAPT9BV+z8QjoB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Ch428YAAADcAAAADwAAAAAAAAAAAAAAAACYAgAAZHJz&#10;L2Rvd25yZXYueG1sUEsFBgAAAAAEAAQA9QAAAIsDAAAAAA==&#10;">
                  <v:stroke dashstyle="dash"/>
                  <v:textbox>
                    <w:txbxContent>
                      <w:p w:rsidR="00AE7415" w:rsidRDefault="00AE7415" w:rsidP="00AE7415">
                        <w:r>
                          <w:rPr>
                            <w:sz w:val="18"/>
                            <w:szCs w:val="18"/>
                          </w:rPr>
                          <w:t>编辑会员</w:t>
                        </w:r>
                      </w:p>
                    </w:txbxContent>
                  </v:textbox>
                </v:rect>
                <v:rect id="Rectangle 635" o:spid="_x0000_s1437" style="position:absolute;left:10830;top:3003;width:210;height:4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zjgcIA&#10;AADcAAAADwAAAGRycy9kb3ducmV2LnhtbERPPW+DMBDdK+U/WBepW2NKpIqQOFHViqoZCSzZLvgC&#10;tPiMsCE0v74eKnV8et+7w2w6MdHgWssKnlcRCOLK6pZrBWWRPSUgnEfW2FkmBT/k4LBfPOww1fbG&#10;OU0nX4sQwi5FBY33fSqlqxoy6Fa2Jw7c1Q4GfYBDLfWAtxBuOhlH0Ys02HJoaLCnt4aq79NoFFza&#10;uMR7XnxEZpOt/XEuvsbzu1KPy/l1C8LT7P/Ff+5PrSBZh/nhTDgCcv8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POOBwgAAANwAAAAPAAAAAAAAAAAAAAAAAJgCAABkcnMvZG93&#10;bnJldi54bWxQSwUGAAAAAAQABAD1AAAAhwMAAAAA&#10;"/>
                <v:rect id="Rectangle 636" o:spid="_x0000_s1438" style="position:absolute;left:10830;top:3627;width:210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83/vsYA&#10;AADcAAAADwAAAGRycy9kb3ducmV2LnhtbESPT4vCMBTE7wt+h/AEL4umKqulGkVlF/agB/+AHh/N&#10;sy02L6WJtX77jbDgcZiZ3zDzZWtK0VDtCssKhoMIBHFqdcGZgtPxpx+DcB5ZY2mZFDzJwXLR+Zhj&#10;ou2D99QcfCYChF2CCnLvq0RKl+Zk0A1sRRy8q60N+iDrTOoaHwFuSjmKook0WHBYyLGiTU7p7XA3&#10;CuTuFI+f19368v01LbY3aj6jc6NUr9uuZiA8tf4d/m//agXxeAivM+EIyM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83/vsYAAADcAAAADwAAAAAAAAAAAAAAAACYAgAAZHJz&#10;L2Rvd25yZXYueG1sUEsFBgAAAAAEAAQA9QAAAIsDAAAAAA==&#10;" fillcolor="gray"/>
                <v:rect id="Rectangle 637" o:spid="_x0000_s1439" style="position:absolute;left:3585;top:3623;width:7036;height:39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6LYbcUA&#10;AADcAAAADwAAAGRycy9kb3ducmV2LnhtbESPQWvCQBSE7wX/w/KE3urGBIqmriItlnqMyaW31+xr&#10;kjb7NmTXJPXXdwXB4zAz3zCb3WRaMVDvGssKlosIBHFpdcOVgiI/PK1AOI+ssbVMCv7IwW47e9hg&#10;qu3IGQ0nX4kAYZeigtr7LpXSlTUZdAvbEQfv2/YGfZB9JXWPY4CbVsZR9CwNNhwWauzotaby93Q2&#10;Cr6auMBLlr9HZn1I/HHKf86fb0o9zqf9CwhPk7+Hb+0PrWCVxHA9E46A3P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othtxQAAANwAAAAPAAAAAAAAAAAAAAAAAJgCAABkcnMv&#10;ZG93bnJldi54bWxQSwUGAAAAAAQABAD1AAAAigMAAAAA&#10;"/>
                <v:shape id="Text Box 638" o:spid="_x0000_s1440" type="#_x0000_t202" style="position:absolute;left:3900;top:3780;width:1155;height:6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5E+QsUA&#10;AADcAAAADwAAAGRycy9kb3ducmV2LnhtbESPQWvCQBSE74X+h+UJXopu2hS1qauUgqI3q6LXR/aZ&#10;BLNv0901xn/vCoUeh5lvhpnOO1OLlpyvLCt4HSYgiHOrKy4U7HeLwQSED8gaa8uk4EYe5rPnpylm&#10;2l75h9ptKEQsYZ+hgjKEJpPS5yUZ9EPbEEfvZJ3BEKUrpHZ4jeWmlm9JMpIGK44LJTb0XVJ+3l6M&#10;gsn7qj36dbo55KNT/RFexu3y1ynV73VfnyACdeE//EevdOTSFB5n4hGQs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kT5CxQAAANwAAAAPAAAAAAAAAAAAAAAAAJgCAABkcnMv&#10;ZG93bnJldi54bWxQSwUGAAAAAAQABAD1AAAAigMAAAAA&#10;">
                  <v:textbox>
                    <w:txbxContent>
                      <w:p w:rsidR="00AE7415" w:rsidRDefault="00AE7415" w:rsidP="00AE7415">
                        <w:r>
                          <w:rPr>
                            <w:sz w:val="18"/>
                            <w:szCs w:val="18"/>
                          </w:rPr>
                          <w:t>会员编号</w:t>
                        </w:r>
                      </w:p>
                    </w:txbxContent>
                  </v:textbox>
                </v:shape>
                <v:shape id="Text Box 639" o:spid="_x0000_s1441" type="#_x0000_t202" style="position:absolute;left:3900;top:4557;width:1365;height:6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imNsUA&#10;AADcAAAADwAAAGRycy9kb3ducmV2LnhtbESPW2sCMRSE3wv+h3AEX4pmveBlaxQRKvattaKvh81x&#10;d+nmZE3Sdf33Rij0cZj5ZpjlujWVaMj50rKC4SABQZxZXXKu4Pj93p+D8AFZY2WZFNzJw3rVeVli&#10;qu2Nv6g5hFzEEvYpKihCqFMpfVaQQT+wNXH0LtYZDFG6XGqHt1huKjlKkqk0WHJcKLCmbUHZz+HX&#10;KJhP9s3Zf4w/T9n0Ui3C66zZXZ1SvW67eQMRqA3/4T96ryM3nsDzTDwCcvU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eKY2xQAAANwAAAAPAAAAAAAAAAAAAAAAAJgCAABkcnMv&#10;ZG93bnJldi54bWxQSwUGAAAAAAQABAD1AAAAigMAAAAA&#10;">
                  <v:textbox>
                    <w:txbxContent>
                      <w:p w:rsidR="00AE7415" w:rsidRDefault="00AE7415" w:rsidP="00AE7415">
                        <w:r>
                          <w:rPr>
                            <w:sz w:val="18"/>
                            <w:szCs w:val="18"/>
                          </w:rPr>
                          <w:t>姓名：＿＿＿</w:t>
                        </w:r>
                      </w:p>
                    </w:txbxContent>
                  </v:textbox>
                </v:shape>
                <v:shape id="Text Box 640" o:spid="_x0000_s1442" type="#_x0000_t202" style="position:absolute;left:5371;top:4557;width:2414;height:6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QDrcUA&#10;AADcAAAADwAAAGRycy9kb3ducmV2LnhtbESPT2sCMRTE74LfITyhl1Kz1vqnW6OI0GJv1YpeH5vn&#10;7uLmZU3iun57Uyh4HGZ+M8xs0ZpKNOR8aVnBoJ+AIM6sLjlXsPv9fJmC8AFZY2WZFNzIw2Le7cww&#10;1fbKG2q2IRexhH2KCooQ6lRKnxVk0PdtTRy9o3UGQ5Qul9rhNZabSr4myVgaLDkuFFjTqqDstL0Y&#10;BdO3dXPw38OffTY+Vu/hedJ8nZ1ST712+QEiUBse4X96rSM3HMHfmXgE5Pw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NAOtxQAAANwAAAAPAAAAAAAAAAAAAAAAAJgCAABkcnMv&#10;ZG93bnJldi54bWxQSwUGAAAAAAQABAD1AAAAigMAAAAA&#10;">
                  <v:textbox>
                    <w:txbxContent>
                      <w:p w:rsidR="00AE7415" w:rsidRDefault="00AE7415" w:rsidP="00AE7415">
                        <w:r>
                          <w:rPr>
                            <w:sz w:val="18"/>
                            <w:szCs w:val="18"/>
                          </w:rPr>
                          <w:t>手机号：＿＿＿＿＿＿</w:t>
                        </w:r>
                      </w:p>
                    </w:txbxContent>
                  </v:textbox>
                </v:shape>
                <v:shape id="Text Box 641" o:spid="_x0000_s1443" type="#_x0000_t202" style="position:absolute;left:9255;top:6900;width:94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+ad2sUA&#10;AADcAAAADwAAAGRycy9kb3ducmV2LnhtbESPT2vCQBTE7wW/w/IKXkrd+IdUo6sUocXeNC3t9ZF9&#10;JqHZt+nuGuO3dwuCx2HmN8OsNr1pREfO15YVjEcJCOLC6ppLBV+fb89zED4ga2wsk4ILedisBw8r&#10;zLQ984G6PJQilrDPUEEVQptJ6YuKDPqRbYmjd7TOYIjSlVI7PMdy08hJkqTSYM1xocKWthUVv/nJ&#10;KJjPdt2P/5juv4v02CzC00v3/ueUGj72r0sQgfpwD9/onY7cNIX/M/EIyP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5p3axQAAANwAAAAPAAAAAAAAAAAAAAAAAJgCAABkcnMv&#10;ZG93bnJldi54bWxQSwUGAAAAAAQABAD1AAAAigMAAAAA&#10;">
                  <v:textbox>
                    <w:txbxContent>
                      <w:p w:rsidR="00AE7415" w:rsidRDefault="00AE7415" w:rsidP="00AE7415">
                        <w:pPr>
                          <w:jc w:val="center"/>
                        </w:pPr>
                        <w:r>
                          <w:rPr>
                            <w:sz w:val="18"/>
                            <w:szCs w:val="18"/>
                          </w:rPr>
                          <w:t>确认</w:t>
                        </w:r>
                      </w:p>
                    </w:txbxContent>
                  </v:textbox>
                </v:shape>
                <v:shape id="Text Box 642" o:spid="_x0000_s1444" type="#_x0000_t202" style="position:absolute;left:3900;top:5337;width:1365;height:6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o4QcUA&#10;AADcAAAADwAAAGRycy9kb3ducmV2LnhtbESPT2sCMRTE74V+h/CEXopmW0XtdqNIQdFba0Wvj83b&#10;P7h5WZN03X77RhB6HGZ+M0y27E0jOnK+tqzgZZSAIM6trrlUcPheD+cgfEDW2FgmBb/kYbl4fMgw&#10;1fbKX9TtQyliCfsUFVQhtKmUPq/IoB/Zljh6hXUGQ5SulNrhNZabRr4myVQarDkuVNjSR0X5ef9j&#10;FMwn2+7kd+PPYz4tmrfwPOs2F6fU06BfvYMI1If/8J3e6siNZ3A7E4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qjhBxQAAANwAAAAPAAAAAAAAAAAAAAAAAJgCAABkcnMv&#10;ZG93bnJldi54bWxQSwUGAAAAAAQABAD1AAAAigMAAAAA&#10;">
                  <v:textbox>
                    <w:txbxContent>
                      <w:p w:rsidR="00AE7415" w:rsidRDefault="00AE7415" w:rsidP="00AE7415">
                        <w:r>
                          <w:rPr>
                            <w:sz w:val="18"/>
                            <w:szCs w:val="18"/>
                          </w:rPr>
                          <w:t>级别：＿＿＿</w:t>
                        </w:r>
                      </w:p>
                    </w:txbxContent>
                  </v:textbox>
                </v:shape>
                <v:shape id="AutoShape 643" o:spid="_x0000_s1445" type="#_x0000_t15" style="position:absolute;left:3585;top:3000;width:945;height:468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ijYMMA&#10;AADcAAAADwAAAGRycy9kb3ducmV2LnhtbERPz2vCMBS+C/4P4Qm7aboJUjujOEGQDQ/renC3Z/Ns&#10;OpuX0mS1/vfmMNjx4/u92gy2ET11vnas4HmWgCAuna65UlB87acpCB+QNTaOScGdPGzW49EKM+1u&#10;/El9HioRQ9hnqMCE0GZS+tKQRT9zLXHkLq6zGCLsKqk7vMVw28iXJFlIizXHBoMt7QyV1/zXKsi/&#10;07elue7qoj8W5/ftxynsf5xST5Nh+woi0BD+xX/ug1aQzuPaeCYeAbl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HijYMMAAADcAAAADwAAAAAAAAAAAAAAAACYAgAAZHJzL2Rv&#10;d25yZXYueG1sUEsFBgAAAAAEAAQA9QAAAIgDAAAAAA==&#10;">
                  <v:textbox>
                    <w:txbxContent>
                      <w:p w:rsidR="00AE7415" w:rsidRDefault="00AE7415" w:rsidP="00AE7415">
                        <w:r>
                          <w:t>Back</w:t>
                        </w:r>
                      </w:p>
                    </w:txbxContent>
                  </v:textbox>
                </v:shape>
                <v:shape id="Text Box 644" o:spid="_x0000_s1446" type="#_x0000_t202" style="position:absolute;left:5370;top:5340;width:2414;height:6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kJqMUA&#10;AADcAAAADwAAAGRycy9kb3ducmV2LnhtbESPT2sCMRTE74LfITzBi9SsWqxujVKEFnvzH/b62Dx3&#10;Fzcv2ySu67c3hYLHYeY3wyxWralEQ86XlhWMhgkI4szqknMFx8PnywyED8gaK8uk4E4eVstuZ4Gp&#10;tjfeUbMPuYgl7FNUUIRQp1L6rCCDfmhr4uidrTMYonS51A5vsdxUcpwkU2mw5LhQYE3rgrLL/moU&#10;zF43zY//nmxP2fRczcPgrfn6dUr1e+3HO4hAbXiG/+mNjtxkDn9n4hGQy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eQmoxQAAANwAAAAPAAAAAAAAAAAAAAAAAJgCAABkcnMv&#10;ZG93bnJldi54bWxQSwUGAAAAAAQABAD1AAAAigMAAAAA&#10;">
                  <v:textbox>
                    <w:txbxContent>
                      <w:p w:rsidR="00AE7415" w:rsidRDefault="00AE7415" w:rsidP="00AE7415">
                        <w:r>
                          <w:rPr>
                            <w:sz w:val="18"/>
                            <w:szCs w:val="18"/>
                          </w:rPr>
                          <w:t>地址：＿＿＿＿＿＿</w:t>
                        </w:r>
                      </w:p>
                    </w:txbxContent>
                  </v:textbox>
                </v:shape>
                <v:shape id="Text Box 645" o:spid="_x0000_s1447" type="#_x0000_t202" style="position:absolute;left:5370;top:6120;width:2414;height:6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0XTSMIA&#10;AADcAAAADwAAAGRycy9kb3ducmV2LnhtbERPW2vCMBR+F/Yfwhn4IprqhrquqYyBw73NC+710Bzb&#10;suakJrHWf28Ggz1+fPds1ZtGdOR8bVnBdJKAIC6srrlUcNivx0sQPiBrbCyTght5WOUPgwxTba+8&#10;pW4XShFD2KeooAqhTaX0RUUG/cS2xJE7WWcwROhKqR1eY7hp5CxJ5tJgzbGhwpbeKyp+dhejYPm8&#10;6b7959PXsZifmpcwWnQfZ6fU8LF/ewURqA//4j/3Rv/64vx4Jh4Bm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/RdNIwgAAANwAAAAPAAAAAAAAAAAAAAAAAJgCAABkcnMvZG93&#10;bnJldi54bWxQSwUGAAAAAAQABAD1AAAAhwMAAAAA&#10;">
                  <v:textbox>
                    <w:txbxContent>
                      <w:p w:rsidR="00AE7415" w:rsidRDefault="00AE7415" w:rsidP="00AE7415">
                        <w:r>
                          <w:rPr>
                            <w:sz w:val="18"/>
                            <w:szCs w:val="18"/>
                          </w:rPr>
                          <w:t>邮箱：＿＿＿＿＿＿</w:t>
                        </w:r>
                      </w:p>
                    </w:txbxContent>
                  </v:textbox>
                </v:shape>
                <v:shape id="Text Box 646" o:spid="_x0000_s1448" type="#_x0000_t202" style="position:absolute;left:3900;top:6120;width:1364;height:6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l208UA&#10;AADcAAAADwAAAGRycy9kb3ducmV2LnhtbESPS2vDMBCE74X+B7GFXEoi50EeruVQAi3prU1Dcl2s&#10;jW1qrVxJcZx/XwUCPQ4z3wyTrXvTiI6cry0rGI8SEMSF1TWXCvbfb8MlCB+QNTaWScGVPKzzx4cM&#10;U20v/EXdLpQilrBPUUEVQptK6YuKDPqRbYmjd7LOYIjSlVI7vMRy08hJksylwZrjQoUtbSoqfnZn&#10;o2A523ZH/zH9PBTzU7MKz4vu/dcpNXjqX19ABOrDf/hOb/WNG8PtTDwCM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CXbTxQAAANwAAAAPAAAAAAAAAAAAAAAAAJgCAABkcnMv&#10;ZG93bnJldi54bWxQSwUGAAAAAAQABAD1AAAAigMAAAAA&#10;">
                  <v:textbox>
                    <w:txbxContent>
                      <w:p w:rsidR="00AE7415" w:rsidRDefault="00AE7415" w:rsidP="00AE7415">
                        <w:r>
                          <w:rPr>
                            <w:sz w:val="18"/>
                            <w:szCs w:val="18"/>
                          </w:rPr>
                          <w:t>性别：＿＿＿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E7415">
        <w:t>编辑会员页面：</w:t>
      </w:r>
    </w:p>
    <w:p w:rsidR="003D7239" w:rsidRDefault="003D7239" w:rsidP="003D7239"/>
    <w:p w:rsidR="008F4244" w:rsidRDefault="008F4244" w:rsidP="003D7239"/>
    <w:p w:rsidR="008F4244" w:rsidRDefault="008F4244" w:rsidP="003D7239"/>
    <w:p w:rsidR="008F4244" w:rsidRDefault="008F4244" w:rsidP="003D7239"/>
    <w:p w:rsidR="008F4244" w:rsidRDefault="008F4244" w:rsidP="003D7239"/>
    <w:p w:rsidR="008F4244" w:rsidRDefault="008F4244" w:rsidP="003D7239"/>
    <w:p w:rsidR="008F4244" w:rsidRDefault="008F4244" w:rsidP="003D7239"/>
    <w:p w:rsidR="008F4244" w:rsidRDefault="008F4244" w:rsidP="003D7239"/>
    <w:p w:rsidR="008F4244" w:rsidRDefault="008F4244" w:rsidP="003D7239"/>
    <w:p w:rsidR="008F4244" w:rsidRDefault="008F4244" w:rsidP="003D7239"/>
    <w:p w:rsidR="008F4244" w:rsidRDefault="008F4244" w:rsidP="003D7239"/>
    <w:p w:rsidR="008F4244" w:rsidRDefault="008F4244" w:rsidP="003D7239"/>
    <w:p w:rsidR="003D7239" w:rsidRPr="003D7239" w:rsidRDefault="003D7239" w:rsidP="003D7239"/>
    <w:p w:rsidR="002A71FB" w:rsidRPr="009B2385" w:rsidRDefault="009B2385" w:rsidP="0058414B">
      <w:pPr>
        <w:pStyle w:val="2"/>
      </w:pPr>
      <w:bookmarkStart w:id="24" w:name="_Toc404440184"/>
      <w:r w:rsidRPr="009B2385">
        <w:rPr>
          <w:bCs w:val="0"/>
        </w:rPr>
        <w:t>权限管理</w:t>
      </w:r>
      <w:bookmarkEnd w:id="24"/>
    </w:p>
    <w:p w:rsidR="00D62E93" w:rsidRDefault="00D62E93" w:rsidP="00D62E93">
      <w:r>
        <w:rPr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646DBE33" wp14:editId="61269E5D">
                <wp:simplePos x="0" y="0"/>
                <wp:positionH relativeFrom="column">
                  <wp:posOffset>129540</wp:posOffset>
                </wp:positionH>
                <wp:positionV relativeFrom="paragraph">
                  <wp:posOffset>286385</wp:posOffset>
                </wp:positionV>
                <wp:extent cx="5356860" cy="3208020"/>
                <wp:effectExtent l="0" t="0" r="15240" b="11430"/>
                <wp:wrapNone/>
                <wp:docPr id="901" name="组合 9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56860" cy="3208020"/>
                          <a:chOff x="2010" y="10332"/>
                          <a:chExt cx="9134" cy="5616"/>
                        </a:xfrm>
                      </wpg:grpSpPr>
                      <wps:wsp>
                        <wps:cNvPr id="902" name="Rectangle 707"/>
                        <wps:cNvSpPr>
                          <a:spLocks noChangeArrowheads="1"/>
                        </wps:cNvSpPr>
                        <wps:spPr bwMode="auto">
                          <a:xfrm>
                            <a:off x="2010" y="10332"/>
                            <a:ext cx="9134" cy="561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3" name="Rectangle 708"/>
                        <wps:cNvSpPr>
                          <a:spLocks noChangeArrowheads="1"/>
                        </wps:cNvSpPr>
                        <wps:spPr bwMode="auto">
                          <a:xfrm>
                            <a:off x="2220" y="10489"/>
                            <a:ext cx="8714" cy="6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62E93" w:rsidRDefault="00D62E93" w:rsidP="00D62E93">
                              <w:pPr>
                                <w:jc w:val="center"/>
                              </w:pPr>
                              <w:r>
                                <w:t>XXX</w:t>
                              </w:r>
                              <w:r>
                                <w:t>订餐系统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4" name="Rectangle 709"/>
                        <wps:cNvSpPr>
                          <a:spLocks noChangeArrowheads="1"/>
                        </wps:cNvSpPr>
                        <wps:spPr bwMode="auto">
                          <a:xfrm>
                            <a:off x="2220" y="11268"/>
                            <a:ext cx="1260" cy="7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62E93" w:rsidRDefault="00D62E93" w:rsidP="00D62E93">
                              <w:r>
                                <w:t>订单管理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5" name="Rectangle 710"/>
                        <wps:cNvSpPr>
                          <a:spLocks noChangeArrowheads="1"/>
                        </wps:cNvSpPr>
                        <wps:spPr bwMode="auto">
                          <a:xfrm>
                            <a:off x="2220" y="12204"/>
                            <a:ext cx="1260" cy="7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62E93" w:rsidRDefault="00D62E93" w:rsidP="00D62E93">
                              <w:r>
                                <w:t>菜单管理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6" name="Rectangle 711"/>
                        <wps:cNvSpPr>
                          <a:spLocks noChangeArrowheads="1"/>
                        </wps:cNvSpPr>
                        <wps:spPr bwMode="auto">
                          <a:xfrm>
                            <a:off x="2220" y="13140"/>
                            <a:ext cx="1260" cy="77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62E93" w:rsidRDefault="00D62E93" w:rsidP="00D62E93">
                              <w:r>
                                <w:t>流水管理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7" name="Rectangle 712"/>
                        <wps:cNvSpPr>
                          <a:spLocks noChangeArrowheads="1"/>
                        </wps:cNvSpPr>
                        <wps:spPr bwMode="auto">
                          <a:xfrm>
                            <a:off x="2220" y="14075"/>
                            <a:ext cx="1260" cy="7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62E93" w:rsidRDefault="00D62E93" w:rsidP="00D62E93">
                              <w:r>
                                <w:t>会员管理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8" name="Rectangle 713"/>
                        <wps:cNvSpPr>
                          <a:spLocks noChangeArrowheads="1"/>
                        </wps:cNvSpPr>
                        <wps:spPr bwMode="auto">
                          <a:xfrm>
                            <a:off x="2220" y="15012"/>
                            <a:ext cx="1260" cy="780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62E93" w:rsidRDefault="00D62E93" w:rsidP="00D62E93">
                              <w:r>
                                <w:t>权限管理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9" name="Rectangle 714"/>
                        <wps:cNvSpPr>
                          <a:spLocks noChangeArrowheads="1"/>
                        </wps:cNvSpPr>
                        <wps:spPr bwMode="auto">
                          <a:xfrm>
                            <a:off x="3644" y="11270"/>
                            <a:ext cx="1365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62E93" w:rsidRDefault="00D62E93" w:rsidP="00D62E93">
                              <w:r>
                                <w:rPr>
                                  <w:sz w:val="18"/>
                                  <w:szCs w:val="18"/>
                                </w:rPr>
                                <w:t>权限管理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0" name="Rectangle 715"/>
                        <wps:cNvSpPr>
                          <a:spLocks noChangeArrowheads="1"/>
                        </wps:cNvSpPr>
                        <wps:spPr bwMode="auto">
                          <a:xfrm>
                            <a:off x="10829" y="11270"/>
                            <a:ext cx="210" cy="45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1" name="Rectangle 716"/>
                        <wps:cNvSpPr>
                          <a:spLocks noChangeArrowheads="1"/>
                        </wps:cNvSpPr>
                        <wps:spPr bwMode="auto">
                          <a:xfrm>
                            <a:off x="10829" y="11895"/>
                            <a:ext cx="210" cy="780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2" name="Rectangle 717"/>
                        <wps:cNvSpPr>
                          <a:spLocks noChangeArrowheads="1"/>
                        </wps:cNvSpPr>
                        <wps:spPr bwMode="auto">
                          <a:xfrm>
                            <a:off x="3585" y="11892"/>
                            <a:ext cx="7035" cy="3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3" name="Text Box 718"/>
                        <wps:cNvSpPr txBox="1">
                          <a:spLocks noChangeArrowheads="1"/>
                        </wps:cNvSpPr>
                        <wps:spPr bwMode="auto">
                          <a:xfrm>
                            <a:off x="9254" y="15167"/>
                            <a:ext cx="945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62E93" w:rsidRDefault="00D62E93" w:rsidP="00D62E93">
                              <w:pPr>
                                <w:jc w:val="center"/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确认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4" name="Text Box 719"/>
                        <wps:cNvSpPr txBox="1">
                          <a:spLocks noChangeArrowheads="1"/>
                        </wps:cNvSpPr>
                        <wps:spPr bwMode="auto">
                          <a:xfrm>
                            <a:off x="9255" y="11267"/>
                            <a:ext cx="1214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62E93" w:rsidRDefault="00D62E93" w:rsidP="00D62E93">
                              <w:pPr>
                                <w:jc w:val="center"/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新建用户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915" name="Group 720"/>
                        <wpg:cNvGrpSpPr>
                          <a:grpSpLocks/>
                        </wpg:cNvGrpSpPr>
                        <wpg:grpSpPr bwMode="auto">
                          <a:xfrm>
                            <a:off x="3749" y="12047"/>
                            <a:ext cx="6615" cy="936"/>
                            <a:chOff x="3749" y="4559"/>
                            <a:chExt cx="6615" cy="936"/>
                          </a:xfrm>
                        </wpg:grpSpPr>
                        <wps:wsp>
                          <wps:cNvPr id="916" name="Rectangle 721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9" y="4559"/>
                              <a:ext cx="6615" cy="93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17" name="Text Box 72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064" y="4870"/>
                              <a:ext cx="945" cy="46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62E93" w:rsidRDefault="00D62E93" w:rsidP="00D62E93">
                                <w:pPr>
                                  <w:jc w:val="center"/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用户名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18" name="Text Box 72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429" y="4870"/>
                              <a:ext cx="944" cy="46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62E93" w:rsidRDefault="00D62E93" w:rsidP="00D62E93">
                                <w:pPr>
                                  <w:jc w:val="center"/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密码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19" name="Text Box 72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529" y="4870"/>
                              <a:ext cx="1365" cy="46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62E93" w:rsidRDefault="00D62E93" w:rsidP="00D62E93">
                                <w:pPr>
                                  <w:jc w:val="center"/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权限级别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20" name="Text Box 7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09" y="4560"/>
                              <a:ext cx="945" cy="46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62E93" w:rsidRDefault="00D62E93" w:rsidP="00D62E93">
                                <w:pPr>
                                  <w:jc w:val="center"/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编辑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21" name="Text Box 72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09" y="5027"/>
                              <a:ext cx="945" cy="46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62E93" w:rsidRDefault="00D62E93" w:rsidP="00D62E93">
                                <w:pPr>
                                  <w:jc w:val="center"/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删除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22" name="Group 727"/>
                        <wpg:cNvGrpSpPr>
                          <a:grpSpLocks/>
                        </wpg:cNvGrpSpPr>
                        <wpg:grpSpPr bwMode="auto">
                          <a:xfrm>
                            <a:off x="3749" y="13139"/>
                            <a:ext cx="6615" cy="936"/>
                            <a:chOff x="3749" y="5651"/>
                            <a:chExt cx="6615" cy="936"/>
                          </a:xfrm>
                        </wpg:grpSpPr>
                        <wps:wsp>
                          <wps:cNvPr id="923" name="Rectangle 728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9" y="5651"/>
                              <a:ext cx="6615" cy="93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24" name="Text Box 72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064" y="5963"/>
                              <a:ext cx="945" cy="46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62E93" w:rsidRDefault="00D62E93" w:rsidP="00D62E93">
                                <w:pPr>
                                  <w:jc w:val="center"/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用户名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25" name="Text Box 73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429" y="5963"/>
                              <a:ext cx="944" cy="46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62E93" w:rsidRDefault="00D62E93" w:rsidP="00D62E93">
                                <w:pPr>
                                  <w:jc w:val="center"/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密码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26" name="Text Box 73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529" y="5963"/>
                              <a:ext cx="1365" cy="46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62E93" w:rsidRDefault="00D62E93" w:rsidP="00D62E93">
                                <w:pPr>
                                  <w:jc w:val="center"/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权限级别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27" name="Text Box 7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09" y="5652"/>
                              <a:ext cx="945" cy="46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62E93" w:rsidRDefault="00D62E93" w:rsidP="00D62E93">
                                <w:pPr>
                                  <w:jc w:val="center"/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编辑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28" name="Text Box 7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09" y="6119"/>
                              <a:ext cx="945" cy="46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62E93" w:rsidRDefault="00D62E93" w:rsidP="00D62E93">
                                <w:pPr>
                                  <w:jc w:val="center"/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删除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929" name="Text Box 734"/>
                        <wps:cNvSpPr txBox="1">
                          <a:spLocks noChangeArrowheads="1"/>
                        </wps:cNvSpPr>
                        <wps:spPr bwMode="auto">
                          <a:xfrm>
                            <a:off x="7890" y="11268"/>
                            <a:ext cx="1214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62E93" w:rsidRDefault="00D62E93" w:rsidP="00D62E93">
                              <w:pPr>
                                <w:jc w:val="center"/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角色编辑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901" o:spid="_x0000_s1449" style="position:absolute;margin-left:10.2pt;margin-top:22.55pt;width:421.8pt;height:252.6pt;z-index:251683840" coordorigin="2010,10332" coordsize="9134,5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">
                <v:rect id="Rectangle 707" o:spid="_x0000_s1450" style="position:absolute;left:2010;top:10332;width:9134;height:56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y8dTcUA&#10;AADcAAAADwAAAGRycy9kb3ducmV2LnhtbESPQWvCQBSE70L/w/IKveluU5AmuobSklKPGi+9vWaf&#10;STT7NmRXTfvrXaHgcZiZb5hlPtpOnGnwrWMNzzMFgrhypuVaw64spq8gfEA22DkmDb/kIV89TJaY&#10;GXfhDZ23oRYRwj5DDU0IfSalrxqy6GeuJ47e3g0WQ5RDLc2Alwi3nUyUmkuLLceFBnt6b6g6bk9W&#10;w0+b7PBvU34qmxYvYT2Wh9P3h9ZPj+PbAkSgMdzD/+0voyFVCdzOxCMgV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Lx1NxQAAANwAAAAPAAAAAAAAAAAAAAAAAJgCAABkcnMv&#10;ZG93bnJldi54bWxQSwUGAAAAAAQABAD1AAAAigMAAAAA&#10;"/>
                <v:rect id="Rectangle 708" o:spid="_x0000_s1451" style="position:absolute;left:2220;top:10489;width:8714;height:6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O41sUA&#10;AADcAAAADwAAAGRycy9kb3ducmV2LnhtbESPQWvCQBSE7wX/w/KE3uquEYqmriKWlPao8dLba/aZ&#10;RLNvQ3YT0/76bkHocZiZb5j1drSNGKjztWMN85kCQVw4U3Op4ZRnT0sQPiAbbByThm/ysN1MHtaY&#10;GnfjAw3HUIoIYZ+ihiqENpXSFxVZ9DPXEkfv7DqLIcqulKbDW4TbRiZKPUuLNceFClvaV1Rcj73V&#10;8FUnJ/w55G/KrrJF+BjzS//5qvXjdNy9gAg0hv/wvf1uNKzUAv7OxCMgN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Y7jWxQAAANwAAAAPAAAAAAAAAAAAAAAAAJgCAABkcnMv&#10;ZG93bnJldi54bWxQSwUGAAAAAAQABAD1AAAAigMAAAAA&#10;">
                  <v:textbox>
                    <w:txbxContent>
                      <w:p w:rsidR="00D62E93" w:rsidRDefault="00D62E93" w:rsidP="00D62E93">
                        <w:pPr>
                          <w:jc w:val="center"/>
                        </w:pPr>
                        <w:r>
                          <w:t>XXX</w:t>
                        </w:r>
                        <w:r>
                          <w:t>订餐系统</w:t>
                        </w:r>
                      </w:p>
                    </w:txbxContent>
                  </v:textbox>
                </v:rect>
                <v:rect id="Rectangle 709" o:spid="_x0000_s1452" style="position:absolute;left:2220;top:11268;width:1260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4ogosQA&#10;AADcAAAADwAAAGRycy9kb3ducmV2LnhtbESPQWsCMRSE70L/Q3gFb5pURXQ1SmlR9KjrpbfXzXN3&#10;283Lsom6+uuNIHgcZuYbZr5sbSXO1PjSsYaPvgJBnDlTcq7hkK56ExA+IBusHJOGK3lYLt46c0yM&#10;u/COzvuQiwhhn6CGIoQ6kdJnBVn0fVcTR+/oGoshyiaXpsFLhNtKDpQaS4slx4UCa/oqKPvfn6yG&#10;33JwwNsuXSs7XQ3Dtk3/Tj/fWnff288ZiEBteIWf7Y3RMFUjeJyJR0Au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+KIKLEAAAA3AAAAA8AAAAAAAAAAAAAAAAAmAIAAGRycy9k&#10;b3ducmV2LnhtbFBLBQYAAAAABAAEAPUAAACJAwAAAAA=&#10;">
                  <v:textbox>
                    <w:txbxContent>
                      <w:p w:rsidR="00D62E93" w:rsidRDefault="00D62E93" w:rsidP="00D62E93">
                        <w:r>
                          <w:t>订单管理</w:t>
                        </w:r>
                      </w:p>
                    </w:txbxContent>
                  </v:textbox>
                </v:rect>
                <v:rect id="Rectangle 710" o:spid="_x0000_s1453" style="position:absolute;left:2220;top:12204;width:1260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aFOcQA&#10;AADcAAAADwAAAGRycy9kb3ducmV2LnhtbESPQWsCMRSE70L/Q3gFb5pUUXQ1SmlR9KjrpbfXzXN3&#10;283Lsom6+uuNIHgcZuYbZr5sbSXO1PjSsYaPvgJBnDlTcq7hkK56ExA+IBusHJOGK3lYLt46c0yM&#10;u/COzvuQiwhhn6CGIoQ6kdJnBVn0fVcTR+/oGoshyiaXpsFLhNtKDpQaS4slx4UCa/oqKPvfn6yG&#10;33JwwNsuXSs7XQ3Dtk3/Tj/fWnff288ZiEBteIWf7Y3RMFUjeJyJR0Au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DGhTnEAAAA3AAAAA8AAAAAAAAAAAAAAAAAmAIAAGRycy9k&#10;b3ducmV2LnhtbFBLBQYAAAAABAAEAPUAAACJAwAAAAA=&#10;">
                  <v:textbox>
                    <w:txbxContent>
                      <w:p w:rsidR="00D62E93" w:rsidRDefault="00D62E93" w:rsidP="00D62E93">
                        <w:r>
                          <w:t>菜单管理</w:t>
                        </w:r>
                      </w:p>
                    </w:txbxContent>
                  </v:textbox>
                </v:rect>
                <v:rect id="Rectangle 711" o:spid="_x0000_s1454" style="position:absolute;left:2220;top:13140;width:1260;height:7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QbTsUA&#10;AADcAAAADwAAAGRycy9kb3ducmV2LnhtbESPT2vCQBTE7wW/w/IKvdXdWgg1ukqxWOxR46W3Z/aZ&#10;xGbfhuzmj/30rlDocZiZ3zDL9Whr0VPrK8caXqYKBHHuTMWFhmO2fX4D4QOywdoxabiSh/Vq8rDE&#10;1LiB99QfQiEihH2KGsoQmlRKn5dk0U9dQxy9s2sthijbQpoWhwi3tZwplUiLFceFEhvalJT/HDqr&#10;4VTNjvi7zz6VnW9fw9eYXbrvD62fHsf3BYhAY/gP/7V3RsNcJXA/E4+AXN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FBtOxQAAANwAAAAPAAAAAAAAAAAAAAAAAJgCAABkcnMv&#10;ZG93bnJldi54bWxQSwUGAAAAAAQABAD1AAAAigMAAAAA&#10;">
                  <v:textbox>
                    <w:txbxContent>
                      <w:p w:rsidR="00D62E93" w:rsidRDefault="00D62E93" w:rsidP="00D62E93">
                        <w:r>
                          <w:t>流水管理</w:t>
                        </w:r>
                      </w:p>
                    </w:txbxContent>
                  </v:textbox>
                </v:rect>
                <v:rect id="Rectangle 712" o:spid="_x0000_s1455" style="position:absolute;left:2220;top:14075;width:1260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1i+1cQA&#10;AADcAAAADwAAAGRycy9kb3ducmV2LnhtbESPzW7CMBCE70h9B2srcQO7IPETMKhqBYIjhEtv23hJ&#10;0sbrKDYQeHqMhMRxNDPfaObL1lbiTI0vHWv46CsQxJkzJecaDumqNwHhA7LByjFpuJKH5eKtM8fE&#10;uAvv6LwPuYgQ9glqKEKoEyl9VpBF33c1cfSOrrEYomxyaRq8RLit5ECpkbRYclwosKavgrL//clq&#10;+C0HB7zt0rWy09UwbNv07/TzrXX3vf2cgQjUhlf42d4YDVM1hseZeATk4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9YvtXEAAAA3AAAAA8AAAAAAAAAAAAAAAAAmAIAAGRycy9k&#10;b3ducmV2LnhtbFBLBQYAAAAABAAEAPUAAACJAwAAAAA=&#10;">
                  <v:textbox>
                    <w:txbxContent>
                      <w:p w:rsidR="00D62E93" w:rsidRDefault="00D62E93" w:rsidP="00D62E93">
                        <w:r>
                          <w:t>会员管理</w:t>
                        </w:r>
                      </w:p>
                    </w:txbxContent>
                  </v:textbox>
                </v:rect>
                <v:rect id="Rectangle 713" o:spid="_x0000_s1456" style="position:absolute;left:2220;top:15012;width:1260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nqTA8MA&#10;AADcAAAADwAAAGRycy9kb3ducmV2LnhtbERPz2vCMBS+C/sfwhvsIjPZxM11RlFR8GAPU8EdH82z&#10;LTYvpYm1/vfmIHj8+H5PZp2tREuNLx1r+BgoEMSZMyXnGg779fsYhA/IBivHpOFGHmbTl94EE+Ou&#10;/EftLuQihrBPUEMRQp1I6bOCLPqBq4kjd3KNxRBhk0vT4DWG20p+KvUlLZYcGwqsaVlQdt5drAaZ&#10;HsbD2yld/K9G3+X2TG1fHVut3167+S+IQF14ih/ujdHwo+LaeCYeATm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nqTA8MAAADcAAAADwAAAAAAAAAAAAAAAACYAgAAZHJzL2Rv&#10;d25yZXYueG1sUEsFBgAAAAAEAAQA9QAAAIgDAAAAAA==&#10;" fillcolor="gray">
                  <v:textbox>
                    <w:txbxContent>
                      <w:p w:rsidR="00D62E93" w:rsidRDefault="00D62E93" w:rsidP="00D62E93">
                        <w:r>
                          <w:t>权限管理</w:t>
                        </w:r>
                      </w:p>
                    </w:txbxContent>
                  </v:textbox>
                </v:rect>
                <v:rect id="Rectangle 714" o:spid="_x0000_s1457" style="position:absolute;left:3644;top:11270;width:136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wrJsYA&#10;AADcAAAADwAAAGRycy9kb3ducmV2LnhtbESPQWvCQBSE74X+h+UVvBTdVGip0VVKQPASpLYVj4/s&#10;M4lm38bs06T/vlso9DjMzDfMYjW4Rt2oC7VnA0+TBBRx4W3NpYHPj/X4FVQQZIuNZzLwTQFWy/u7&#10;BabW9/xOt52UKkI4pGigEmlTrUNRkcMw8S1x9I6+cyhRdqW2HfYR7ho9TZIX7bDmuFBhS1lFxXl3&#10;dQaO8rzvv7bXS3s5ZI+l5Pkpm+bGjB6GtzkooUH+w3/tjTUwS2bweyYeAb3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XwrJsYAAADcAAAADwAAAAAAAAAAAAAAAACYAgAAZHJz&#10;L2Rvd25yZXYueG1sUEsFBgAAAAAEAAQA9QAAAIsDAAAAAA==&#10;">
                  <v:stroke dashstyle="dash"/>
                  <v:textbox>
                    <w:txbxContent>
                      <w:p w:rsidR="00D62E93" w:rsidRDefault="00D62E93" w:rsidP="00D62E93">
                        <w:r>
                          <w:rPr>
                            <w:sz w:val="18"/>
                            <w:szCs w:val="18"/>
                          </w:rPr>
                          <w:t>权限管理</w:t>
                        </w:r>
                      </w:p>
                    </w:txbxContent>
                  </v:textbox>
                </v:rect>
                <v:rect id="Rectangle 715" o:spid="_x0000_s1458" style="position:absolute;left:10829;top:11270;width:210;height:4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iwfMEA&#10;AADcAAAADwAAAGRycy9kb3ducmV2LnhtbERPu27CMBTdK/EP1kXqVhxAQpBiEGoFKmMIC9ttfEkC&#10;8XUUO4/26/GAxHh03uvtYCrRUeNKywqmkwgEcWZ1ybmCc7r/WIJwHlljZZkU/JGD7Wb0tsZY254T&#10;6k4+FyGEXYwKCu/rWEqXFWTQTWxNHLirbQz6AJtc6gb7EG4qOYuihTRYcmgosKavgrL7qTUKfsvZ&#10;Gf+T9BCZ1X7uj0N6ay/fSr2Ph90nCE+Df4mf7h+tYDUN88OZcATk5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VosHzBAAAA3AAAAA8AAAAAAAAAAAAAAAAAmAIAAGRycy9kb3du&#10;cmV2LnhtbFBLBQYAAAAABAAEAPUAAACGAwAAAAA=&#10;"/>
                <v:rect id="Rectangle 716" o:spid="_x0000_s1459" style="position:absolute;left:10829;top:11895;width:210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pmsQ8cA&#10;AADcAAAADwAAAGRycy9kb3ducmV2LnhtbESPzWvCQBTE7wX/h+UJXopuYqkf0VVUWuhBD36AHh/Z&#10;ZxLMvg3ZNcb/vlsoeBxm5jfMfNmaUjRUu8KygngQgSBOrS44U3A6fvcnIJxH1lhaJgVPcrBcdN7m&#10;mGj74D01B5+JAGGXoILc+yqR0qU5GXQDWxEH72prgz7IOpO6xkeAm1IOo2gkDRYcFnKsaJNTejvc&#10;jQK5O00+ntfd+vL1OS62N2reo3OjVK/brmYgPLX+Ff5v/2gF0ziGvzPhCMjF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6ZrEPHAAAA3AAAAA8AAAAAAAAAAAAAAAAAmAIAAGRy&#10;cy9kb3ducmV2LnhtbFBLBQYAAAAABAAEAPUAAACMAwAAAAA=&#10;" fillcolor="gray"/>
                <v:rect id="Rectangle 717" o:spid="_x0000_s1460" style="position:absolute;left:3585;top:11892;width:7035;height:3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aLkMUA&#10;AADcAAAADwAAAGRycy9kb3ducmV2LnhtbESPT2vCQBTE70K/w/IKvZmNEaRJXUUUpR7z59Lba/Y1&#10;Sc2+DdlV0376bqHQ4zAzv2HW28n04kaj6ywrWEQxCOLa6o4bBVV5nD+DcB5ZY2+ZFHyRg+3mYbbG&#10;TNs753QrfCMChF2GClrvh0xKV7dk0EV2IA7ehx0N+iDHRuoR7wFuepnE8Uoa7DgstDjQvqX6UlyN&#10;gvcuqfA7L0+xSY9Lf57Kz+vbQamnx2n3AsLT5P/Df+1XrSBdJPB7JhwBufk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9ouQxQAAANwAAAAPAAAAAAAAAAAAAAAAAJgCAABkcnMv&#10;ZG93bnJldi54bWxQSwUGAAAAAAQABAD1AAAAigMAAAAA&#10;"/>
                <v:shape id="Text Box 718" o:spid="_x0000_s1461" type="#_x0000_t202" style="position:absolute;left:9254;top:15167;width:94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sVtv8UA&#10;AADcAAAADwAAAGRycy9kb3ducmV2LnhtbESPW2sCMRSE3wv9D+EU+lI0axUvq1Gk0GLfvKGvh81x&#10;d3Fzsibpuv57UxB8HGbmG2a2aE0lGnK+tKyg101AEGdWl5wr2O++O2MQPiBrrCyTght5WMxfX2aY&#10;anvlDTXbkIsIYZ+igiKEOpXSZwUZ9F1bE0fvZJ3BEKXLpXZ4jXBTyc8kGUqDJceFAmv6Kig7b/+M&#10;gvFg1Rz9b399yIanahI+Rs3PxSn1/tYupyACteEZfrRXWsGk14f/M/EI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xW2/xQAAANwAAAAPAAAAAAAAAAAAAAAAAJgCAABkcnMv&#10;ZG93bnJldi54bWxQSwUGAAAAAAQABAD1AAAAigMAAAAA&#10;">
                  <v:textbox>
                    <w:txbxContent>
                      <w:p w:rsidR="00D62E93" w:rsidRDefault="00D62E93" w:rsidP="00D62E93">
                        <w:pPr>
                          <w:jc w:val="center"/>
                        </w:pPr>
                        <w:r>
                          <w:rPr>
                            <w:sz w:val="18"/>
                            <w:szCs w:val="18"/>
                          </w:rPr>
                          <w:t>确认</w:t>
                        </w:r>
                      </w:p>
                    </w:txbxContent>
                  </v:textbox>
                </v:shape>
                <v:shape id="Text Box 719" o:spid="_x0000_s1462" type="#_x0000_t202" style="position:absolute;left:9255;top:11267;width:1214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z1y8YA&#10;AADcAAAADwAAAGRycy9kb3ducmV2LnhtbESPT2vCQBTE74LfYXlCL1I3/iHV1FWK0BJv1pb2+sg+&#10;k9Ds23R3G+O3dwWhx2FmfsOst71pREfO15YVTCcJCOLC6ppLBZ8fr49LED4ga2wsk4ILedhuhoM1&#10;Ztqe+Z26YyhFhLDPUEEVQptJ6YuKDPqJbYmjd7LOYIjSlVI7PEe4aeQsSVJpsOa4UGFLu4qKn+Of&#10;UbBc5N23388PX0V6alZh/NS9/TqlHkb9yzOIQH34D9/buVawmi7gdiYeAbm5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Sz1y8YAAADcAAAADwAAAAAAAAAAAAAAAACYAgAAZHJz&#10;L2Rvd25yZXYueG1sUEsFBgAAAAAEAAQA9QAAAIsDAAAAAA==&#10;">
                  <v:textbox>
                    <w:txbxContent>
                      <w:p w:rsidR="00D62E93" w:rsidRDefault="00D62E93" w:rsidP="00D62E93">
                        <w:pPr>
                          <w:jc w:val="center"/>
                        </w:pPr>
                        <w:r>
                          <w:rPr>
                            <w:sz w:val="18"/>
                            <w:szCs w:val="18"/>
                          </w:rPr>
                          <w:t>新建用户</w:t>
                        </w:r>
                      </w:p>
                    </w:txbxContent>
                  </v:textbox>
                </v:shape>
                <v:group id="Group 720" o:spid="_x0000_s1463" style="position:absolute;left:3749;top:12047;width:6615;height:936" coordorigin="3749,4559" coordsize="6615,9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HT2KsQAAADcAAAADwAAAGRycy9kb3ducmV2LnhtbESPQYvCMBSE78L+h/AW&#10;vGnaFWWtRhHZFQ8iqAvi7dE822LzUppsW/+9EQSPw8x8w8yXnSlFQ7UrLCuIhxEI4tTqgjMFf6ff&#10;wTcI55E1lpZJwZ0cLBcfvTkm2rZ8oOboMxEg7BJUkHtfJVK6NCeDbmgr4uBdbW3QB1lnUtfYBrgp&#10;5VcUTaTBgsNCjhWtc0pvx3+jYNNiuxrFP83udl3fL6fx/ryLSan+Z7eagfDU+Xf41d5qBdN4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6HT2KsQAAADcAAAA&#10;DwAAAAAAAAAAAAAAAACqAgAAZHJzL2Rvd25yZXYueG1sUEsFBgAAAAAEAAQA+gAAAJsDAAAAAA==&#10;">
                  <v:rect id="Rectangle 721" o:spid="_x0000_s1464" style="position:absolute;left:3749;top:4559;width:6615;height:9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2Nk8IA&#10;AADcAAAADwAAAGRycy9kb3ducmV2LnhtbESPQYvCMBSE7wv+h/AEb2uqgqzVKKIoetR68fZsnm21&#10;eSlN1OqvN8KCx2FmvmEms8aU4k61Kywr6HUjEMSp1QVnCg7J6vcPhPPIGkvLpOBJDmbT1s8EY20f&#10;vKP73mciQNjFqCD3voqldGlOBl3XVsTBO9vaoA+yzqSu8RHgppT9KBpKgwWHhRwrWuSUXvc3o+BU&#10;9A/42iXryIxWA79tksvtuFSq027mYxCeGv8N/7c3WsGoN4TPmXAE5PQ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zY2TwgAAANwAAAAPAAAAAAAAAAAAAAAAAJgCAABkcnMvZG93&#10;bnJldi54bWxQSwUGAAAAAAQABAD1AAAAhwMAAAAA&#10;"/>
                  <v:shape id="Text Box 722" o:spid="_x0000_s1465" type="#_x0000_t202" style="position:absolute;left:4064;top:4870;width:945;height:4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5rvMYA&#10;AADcAAAADwAAAGRycy9kb3ducmV2LnhtbESPW2sCMRSE34X+h3AKvkg3qxUvW6OIYLFv1pb29bA5&#10;e6Gbk20S1/Xfm4LQx2FmvmFWm940oiPna8sKxkkKgji3uuZSwefH/mkBwgdkjY1lUnAlD5v1w2CF&#10;mbYXfqfuFEoRIewzVFCF0GZS+rwigz6xLXH0CusMhihdKbXDS4SbRk7SdCYN1hwXKmxpV1H+czob&#10;BYvpofv2b8/Hr3xWNMswmnevv06p4WO/fQERqA//4Xv7oBUsx3P4OxOPgFz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f5rvMYAAADcAAAADwAAAAAAAAAAAAAAAACYAgAAZHJz&#10;L2Rvd25yZXYueG1sUEsFBgAAAAAEAAQA9QAAAIsDAAAAAA==&#10;">
                    <v:textbox>
                      <w:txbxContent>
                        <w:p w:rsidR="00D62E93" w:rsidRDefault="00D62E93" w:rsidP="00D62E93">
                          <w:pPr>
                            <w:jc w:val="center"/>
                          </w:pPr>
                          <w:r>
                            <w:rPr>
                              <w:sz w:val="18"/>
                              <w:szCs w:val="18"/>
                            </w:rPr>
                            <w:t>用户名</w:t>
                          </w:r>
                        </w:p>
                      </w:txbxContent>
                    </v:textbox>
                  </v:shape>
                  <v:shape id="Text Box 723" o:spid="_x0000_s1466" type="#_x0000_t202" style="position:absolute;left:5429;top:4870;width:944;height:4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GH/zsIA&#10;AADcAAAADwAAAGRycy9kb3ducmV2LnhtbERPy4rCMBTdD/gP4QpuBk11xEc1iggz6M5xRLeX5toW&#10;m5uaZGr9e7MYmOXhvJfr1lSiIedLywqGgwQEcWZ1ybmC089nfwbCB2SNlWVS8CQP61XnbYmptg/+&#10;puYYchFD2KeooAihTqX0WUEG/cDWxJG7WmcwROhyqR0+Yrip5ChJJtJgybGhwJq2BWW3469RMBvv&#10;movffxzO2eRazcP7tPm6O6V63XazABGoDf/iP/dOK5gP49p4Jh4BuX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Yf/OwgAAANwAAAAPAAAAAAAAAAAAAAAAAJgCAABkcnMvZG93&#10;bnJldi54bWxQSwUGAAAAAAQABAD1AAAAhwMAAAAA&#10;">
                    <v:textbox>
                      <w:txbxContent>
                        <w:p w:rsidR="00D62E93" w:rsidRDefault="00D62E93" w:rsidP="00D62E93">
                          <w:pPr>
                            <w:jc w:val="center"/>
                          </w:pPr>
                          <w:r>
                            <w:rPr>
                              <w:sz w:val="18"/>
                              <w:szCs w:val="18"/>
                            </w:rPr>
                            <w:t>密码</w:t>
                          </w:r>
                        </w:p>
                      </w:txbxContent>
                    </v:textbox>
                  </v:shape>
                  <v:shape id="Text Box 724" o:spid="_x0000_s1467" type="#_x0000_t202" style="position:absolute;left:7529;top:4870;width:1365;height:4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1aVcUA&#10;AADcAAAADwAAAGRycy9kb3ducmV2LnhtbESPQWvCQBSE74X+h+UJXoputEVNdJVSaNGbtaLXR/aZ&#10;BLNv091tjP/eFQoeh5n5hlmsOlOLlpyvLCsYDRMQxLnVFRcK9j+fgxkIH5A11pZJwZU8rJbPTwvM&#10;tL3wN7W7UIgIYZ+hgjKEJpPS5yUZ9EPbEEfvZJ3BEKUrpHZ4iXBTy3GSTKTBiuNCiQ19lJSfd39G&#10;wext3R795nV7yCenOg0v0/br1ynV73XvcxCBuvAI/7fXWkE6SuF+Jh4Bub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LVpVxQAAANwAAAAPAAAAAAAAAAAAAAAAAJgCAABkcnMv&#10;ZG93bnJldi54bWxQSwUGAAAAAAQABAD1AAAAigMAAAAA&#10;">
                    <v:textbox>
                      <w:txbxContent>
                        <w:p w:rsidR="00D62E93" w:rsidRDefault="00D62E93" w:rsidP="00D62E93">
                          <w:pPr>
                            <w:jc w:val="center"/>
                          </w:pPr>
                          <w:r>
                            <w:rPr>
                              <w:sz w:val="18"/>
                              <w:szCs w:val="18"/>
                            </w:rPr>
                            <w:t>权限级别</w:t>
                          </w:r>
                        </w:p>
                      </w:txbxContent>
                    </v:textbox>
                  </v:shape>
                  <v:shape id="Text Box 725" o:spid="_x0000_s1468" type="#_x0000_t202" style="position:absolute;left:9209;top:4560;width:94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Hs5dcIA&#10;AADcAAAADwAAAGRycy9kb3ducmV2LnhtbERPz2vCMBS+D/wfwhO8DE11Q2s1yhA23E2r6PXRPNti&#10;89IlWe3+++Uw2PHj+73e9qYRHTlfW1YwnSQgiAuray4VnE/v4xSED8gaG8uk4Ic8bDeDpzVm2j74&#10;SF0eShFD2GeooAqhzaT0RUUG/cS2xJG7WWcwROhKqR0+Yrhp5CxJ5tJgzbGhwpZ2FRX3/NsoSF/3&#10;3dV/vhwuxfzWLMPzovv4ckqNhv3bCkSgPvyL/9x7rWA5i/PjmXgE5O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ezl1wgAAANwAAAAPAAAAAAAAAAAAAAAAAJgCAABkcnMvZG93&#10;bnJldi54bWxQSwUGAAAAAAQABAD1AAAAhwMAAAAA&#10;">
                    <v:textbox>
                      <w:txbxContent>
                        <w:p w:rsidR="00D62E93" w:rsidRDefault="00D62E93" w:rsidP="00D62E93">
                          <w:pPr>
                            <w:jc w:val="center"/>
                          </w:pPr>
                          <w:r>
                            <w:rPr>
                              <w:sz w:val="18"/>
                              <w:szCs w:val="18"/>
                            </w:rPr>
                            <w:t>编辑</w:t>
                          </w:r>
                        </w:p>
                      </w:txbxContent>
                    </v:textbox>
                  </v:shape>
                  <v:shape id="Text Box 726" o:spid="_x0000_s1469" type="#_x0000_t202" style="position:absolute;left:9209;top:5027;width:94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ec7sYA&#10;AADcAAAADwAAAGRycy9kb3ducmV2LnhtbESPW2sCMRSE3wv+h3CEvpSa9YLV7UaRQkXfrC3t62Fz&#10;9kI3J2uSruu/N4LQx2FmvmGydW8a0ZHztWUF41ECgji3uuZSwdfn+/MChA/IGhvLpOBCHtarwUOG&#10;qbZn/qDuGEoRIexTVFCF0KZS+rwig35kW+LoFdYZDFG6UmqH5wg3jZwkyVwarDkuVNjSW0X57/HP&#10;KFjMdt2P308P3/m8aJbh6aXbnpxSj8N+8woiUB/+w/f2TitYTsZwOxOPgFxd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zec7sYAAADcAAAADwAAAAAAAAAAAAAAAACYAgAAZHJz&#10;L2Rvd25yZXYueG1sUEsFBgAAAAAEAAQA9QAAAIsDAAAAAA==&#10;">
                    <v:textbox>
                      <w:txbxContent>
                        <w:p w:rsidR="00D62E93" w:rsidRDefault="00D62E93" w:rsidP="00D62E93">
                          <w:pPr>
                            <w:jc w:val="center"/>
                          </w:pPr>
                          <w:r>
                            <w:rPr>
                              <w:sz w:val="18"/>
                              <w:szCs w:val="18"/>
                            </w:rPr>
                            <w:t>删除</w:t>
                          </w:r>
                        </w:p>
                      </w:txbxContent>
                    </v:textbox>
                  </v:shape>
                </v:group>
                <v:group id="Group 727" o:spid="_x0000_s1470" style="position:absolute;left:3749;top:13139;width:6615;height:936" coordorigin="3749,5651" coordsize="6615,9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fGk48UAAADcAAAADwAAAGRycy9kb3ducmV2LnhtbESPT2vCQBTE7wW/w/IE&#10;b3WTSItGVxFR6UEK/gHx9sg+k2D2bciuSfz23UKhx2FmfsMsVr2pREuNKy0riMcRCOLM6pJzBZfz&#10;7n0KwnlkjZVlUvAiB6vl4G2BqbYdH6k9+VwECLsUFRTe16mULivIoBvbmjh4d9sY9EE2udQNdgFu&#10;KplE0ac0WHJYKLCmTUHZ4/Q0CvYddutJvG0Pj/vmdTt/fF8PMSk1GvbrOQhPvf8P/7W/tIJZksD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nxpOPFAAAA3AAA&#10;AA8AAAAAAAAAAAAAAAAAqgIAAGRycy9kb3ducmV2LnhtbFBLBQYAAAAABAAEAPoAAACcAwAAAAA=&#10;">
                  <v:rect id="Rectangle 728" o:spid="_x0000_s1471" style="position:absolute;left:3749;top:5651;width:6615;height:9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9bktsUA&#10;AADcAAAADwAAAGRycy9kb3ducmV2LnhtbESPQWvCQBSE7wX/w/IKvTWbJiA1ukqxWOpRk0tvz+wz&#10;ic2+DdnVRH+9KxR6HGbmG2axGk0rLtS7xrKCtygGQVxa3XCloMg3r+8gnEfW2FomBVdysFpOnhaY&#10;aTvwji57X4kAYZehgtr7LpPSlTUZdJHtiIN3tL1BH2RfSd3jEOCmlUkcT6XBhsNCjR2tayp/92ej&#10;4NAkBd52+VdsZpvUb8f8dP75VOrlefyYg/A0+v/wX/tbK5glKTzOhCMgl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1uS2xQAAANwAAAAPAAAAAAAAAAAAAAAAAJgCAABkcnMv&#10;ZG93bnJldi54bWxQSwUGAAAAAAQABAD1AAAAigMAAAAA&#10;"/>
                  <v:shape id="Text Box 729" o:spid="_x0000_s1472" type="#_x0000_t202" style="position:absolute;left:4064;top:5963;width:94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A/dsYA&#10;AADcAAAADwAAAGRycy9kb3ducmV2LnhtbESPQWvCQBSE74L/YXlCL6KbWkk1dZVSUOLNWtHrI/tM&#10;QrNv091tTP99tyD0OMzMN8xq05tGdOR8bVnB4zQBQVxYXXOp4PSxnSxA+ICssbFMCn7Iw2Y9HKww&#10;0/bG79QdQykihH2GCqoQ2kxKX1Rk0E9tSxy9q3UGQ5SulNrhLcJNI2dJkkqDNceFClt6q6j4PH4b&#10;BYt53l38/ulwLtJrswzj52735ZR6GPWvLyAC9eE/fG/nWsFyNoe/M/EIyP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0A/dsYAAADcAAAADwAAAAAAAAAAAAAAAACYAgAAZHJz&#10;L2Rvd25yZXYueG1sUEsFBgAAAAAEAAQA9QAAAIsDAAAAAA==&#10;">
                    <v:textbox>
                      <w:txbxContent>
                        <w:p w:rsidR="00D62E93" w:rsidRDefault="00D62E93" w:rsidP="00D62E93">
                          <w:pPr>
                            <w:jc w:val="center"/>
                          </w:pPr>
                          <w:r>
                            <w:rPr>
                              <w:sz w:val="18"/>
                              <w:szCs w:val="18"/>
                            </w:rPr>
                            <w:t>用户名</w:t>
                          </w:r>
                        </w:p>
                      </w:txbxContent>
                    </v:textbox>
                  </v:shape>
                  <v:shape id="Text Box 730" o:spid="_x0000_s1473" type="#_x0000_t202" style="position:absolute;left:5429;top:5963;width:944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ya7cYA&#10;AADcAAAADwAAAGRycy9kb3ducmV2LnhtbESPT2sCMRTE70K/Q3gFL0WztdXq1igiWPTmP9rrY/Pc&#10;Xbp5WZO4rt/eFAoeh5n5DTOdt6YSDTlfWlbw2k9AEGdWl5wrOB5WvTEIH5A1VpZJwY08zGdPnSmm&#10;2l55R80+5CJC2KeooAihTqX0WUEGfd/WxNE7WWcwROlyqR1eI9xUcpAkI2mw5LhQYE3LgrLf/cUo&#10;GL+vmx+/edt+Z6NTNQkvH83X2SnVfW4XnyACteER/m+vtYLJYAh/Z+IRkLM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Aya7cYAAADcAAAADwAAAAAAAAAAAAAAAACYAgAAZHJz&#10;L2Rvd25yZXYueG1sUEsFBgAAAAAEAAQA9QAAAIsDAAAAAA==&#10;">
                    <v:textbox>
                      <w:txbxContent>
                        <w:p w:rsidR="00D62E93" w:rsidRDefault="00D62E93" w:rsidP="00D62E93">
                          <w:pPr>
                            <w:jc w:val="center"/>
                          </w:pPr>
                          <w:r>
                            <w:rPr>
                              <w:sz w:val="18"/>
                              <w:szCs w:val="18"/>
                            </w:rPr>
                            <w:t>密码</w:t>
                          </w:r>
                        </w:p>
                      </w:txbxContent>
                    </v:textbox>
                  </v:shape>
                  <v:shape id="Text Box 731" o:spid="_x0000_s1474" type="#_x0000_t202" style="position:absolute;left:7529;top:5963;width:136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4EmsYA&#10;AADcAAAADwAAAGRycy9kb3ducmV2LnhtbESPT2vCQBTE7wW/w/KEXkrd+IdUo6uUQsXeNJZ6fWSf&#10;STD7Nt3dxvTbdwuCx2FmfsOsNr1pREfO15YVjEcJCOLC6ppLBZ/H9+c5CB+QNTaWScEvedisBw8r&#10;zLS98oG6PJQiQthnqKAKoc2k9EVFBv3ItsTRO1tnMETpSqkdXiPcNHKSJKk0WHNcqLClt4qKS/5j&#10;FMxnu+7kP6b7ryI9N4vw9NJtv51Sj8P+dQkiUB/u4Vt7pxUsJin8n4lHQK7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N4EmsYAAADcAAAADwAAAAAAAAAAAAAAAACYAgAAZHJz&#10;L2Rvd25yZXYueG1sUEsFBgAAAAAEAAQA9QAAAIsDAAAAAA==&#10;">
                    <v:textbox>
                      <w:txbxContent>
                        <w:p w:rsidR="00D62E93" w:rsidRDefault="00D62E93" w:rsidP="00D62E93">
                          <w:pPr>
                            <w:jc w:val="center"/>
                          </w:pPr>
                          <w:r>
                            <w:rPr>
                              <w:sz w:val="18"/>
                              <w:szCs w:val="18"/>
                            </w:rPr>
                            <w:t>权限级别</w:t>
                          </w:r>
                        </w:p>
                      </w:txbxContent>
                    </v:textbox>
                  </v:shape>
                  <v:shape id="Text Box 732" o:spid="_x0000_s1475" type="#_x0000_t202" style="position:absolute;left:9209;top:5652;width:94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5KhAcYA&#10;AADcAAAADwAAAGRycy9kb3ducmV2LnhtbESPW2sCMRSE34X+h3AKvoibrRUvW6OI0GLfrIp9PWzO&#10;XujmZE3Sdfvvm4LQx2FmvmFWm940oiPna8sKnpIUBHFudc2lgvPpdbwA4QOyxsYyKfghD5v1w2CF&#10;mbY3/qDuGEoRIewzVFCF0GZS+rwigz6xLXH0CusMhihdKbXDW4SbRk7SdCYN1hwXKmxpV1H+dfw2&#10;ChbTfffp358Pl3xWNMswmndvV6fU8LHfvoAI1If/8L291wqWkzn8nYlHQK5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5KhAcYAAADcAAAADwAAAAAAAAAAAAAAAACYAgAAZHJz&#10;L2Rvd25yZXYueG1sUEsFBgAAAAAEAAQA9QAAAIsDAAAAAA==&#10;">
                    <v:textbox>
                      <w:txbxContent>
                        <w:p w:rsidR="00D62E93" w:rsidRDefault="00D62E93" w:rsidP="00D62E93">
                          <w:pPr>
                            <w:jc w:val="center"/>
                          </w:pPr>
                          <w:r>
                            <w:rPr>
                              <w:sz w:val="18"/>
                              <w:szCs w:val="18"/>
                            </w:rPr>
                            <w:t>编辑</w:t>
                          </w:r>
                        </w:p>
                      </w:txbxContent>
                    </v:textbox>
                  </v:shape>
                  <v:shape id="Text Box 733" o:spid="_x0000_s1476" type="#_x0000_t202" style="position:absolute;left:9209;top:6119;width:94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01c8IA&#10;AADcAAAADwAAAGRycy9kb3ducmV2LnhtbERPz2vCMBS+D/wfwhO8DE11Q2s1yhA23E2r6PXRPNti&#10;89IlWe3+++Uw2PHj+73e9qYRHTlfW1YwnSQgiAuray4VnE/v4xSED8gaG8uk4Ic8bDeDpzVm2j74&#10;SF0eShFD2GeooAqhzaT0RUUG/cS2xJG7WWcwROhKqR0+Yrhp5CxJ5tJgzbGhwpZ2FRX3/NsoSF/3&#10;3dV/vhwuxfzWLMPzovv4ckqNhv3bCkSgPvyL/9x7rWA5i2vjmXgE5O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DTVzwgAAANwAAAAPAAAAAAAAAAAAAAAAAJgCAABkcnMvZG93&#10;bnJldi54bWxQSwUGAAAAAAQABAD1AAAAhwMAAAAA&#10;">
                    <v:textbox>
                      <w:txbxContent>
                        <w:p w:rsidR="00D62E93" w:rsidRDefault="00D62E93" w:rsidP="00D62E93">
                          <w:pPr>
                            <w:jc w:val="center"/>
                          </w:pPr>
                          <w:r>
                            <w:rPr>
                              <w:sz w:val="18"/>
                              <w:szCs w:val="18"/>
                            </w:rPr>
                            <w:t>删除</w:t>
                          </w:r>
                        </w:p>
                      </w:txbxContent>
                    </v:textbox>
                  </v:shape>
                </v:group>
                <v:shape id="Text Box 734" o:spid="_x0000_s1477" type="#_x0000_t202" style="position:absolute;left:7890;top:11268;width:1214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GQ6MYA&#10;AADcAAAADwAAAGRycy9kb3ducmV2LnhtbESPW2vCQBSE3wv+h+UIfSl14wVroquUQkXfvJT6esge&#10;k2D2bLq7jem/7wqCj8PMfMMsVp2pRUvOV5YVDAcJCOLc6ooLBV/Hz9cZCB+QNdaWScEfeVgte08L&#10;zLS98p7aQyhEhLDPUEEZQpNJ6fOSDPqBbYijd7bOYIjSFVI7vEa4qeUoSabSYMVxocSGPkrKL4df&#10;o2A22bQnvx3vvvPpuU7Dy1u7/nFKPfe79zmIQF14hO/tjVaQjlK4nYlHQC7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UGQ6MYAAADcAAAADwAAAAAAAAAAAAAAAACYAgAAZHJz&#10;L2Rvd25yZXYueG1sUEsFBgAAAAAEAAQA9QAAAIsDAAAAAA==&#10;">
                  <v:textbox>
                    <w:txbxContent>
                      <w:p w:rsidR="00D62E93" w:rsidRDefault="00D62E93" w:rsidP="00D62E93">
                        <w:pPr>
                          <w:jc w:val="center"/>
                        </w:pPr>
                        <w:r>
                          <w:rPr>
                            <w:sz w:val="18"/>
                            <w:szCs w:val="18"/>
                          </w:rPr>
                          <w:t>角色编辑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11293">
        <w:t>权限管理提供新建，编辑，删除用户权限管理</w:t>
      </w:r>
      <w:r w:rsidR="00B11293">
        <w:rPr>
          <w:rFonts w:hint="eastAsia"/>
        </w:rPr>
        <w:t>。</w:t>
      </w:r>
    </w:p>
    <w:p w:rsidR="00D62E93" w:rsidRDefault="00D62E93" w:rsidP="00D62E93"/>
    <w:p w:rsidR="00D62E93" w:rsidRDefault="00D62E93" w:rsidP="00D62E93"/>
    <w:p w:rsidR="00D62E93" w:rsidRDefault="00D62E93" w:rsidP="00D62E93"/>
    <w:p w:rsidR="00D62E93" w:rsidRDefault="00D62E93" w:rsidP="00D62E93"/>
    <w:p w:rsidR="00D62E93" w:rsidRDefault="00D62E93" w:rsidP="00D62E93"/>
    <w:p w:rsidR="00D62E93" w:rsidRDefault="00D62E93" w:rsidP="00D62E93"/>
    <w:p w:rsidR="00D62E93" w:rsidRDefault="00D62E93" w:rsidP="00D62E93"/>
    <w:p w:rsidR="00D62E93" w:rsidRDefault="00D62E93" w:rsidP="00D62E93"/>
    <w:p w:rsidR="00D62E93" w:rsidRDefault="00D62E93" w:rsidP="00D62E93"/>
    <w:p w:rsidR="00D62E93" w:rsidRDefault="00D62E93" w:rsidP="00D62E93"/>
    <w:p w:rsidR="00D62E93" w:rsidRDefault="00D62E93" w:rsidP="00D62E93"/>
    <w:p w:rsidR="00D62E93" w:rsidRDefault="00D62E93" w:rsidP="00D62E93"/>
    <w:p w:rsidR="00D62E93" w:rsidRDefault="00D62E93" w:rsidP="00D62E93"/>
    <w:p w:rsidR="005D39D5" w:rsidRDefault="005D39D5" w:rsidP="005D39D5">
      <w:r>
        <w:lastRenderedPageBreak/>
        <w:t>新建用户权限：</w:t>
      </w:r>
    </w:p>
    <w:p w:rsidR="005D39D5" w:rsidRDefault="005D39D5" w:rsidP="005D39D5">
      <w:r>
        <w:rPr>
          <w:noProof/>
        </w:rPr>
        <mc:AlternateContent>
          <mc:Choice Requires="wpg">
            <w:drawing>
              <wp:anchor distT="0" distB="0" distL="85725" distR="85725" simplePos="0" relativeHeight="251686912" behindDoc="0" locked="0" layoutInCell="1" allowOverlap="1" wp14:anchorId="21964EF2" wp14:editId="1E5F68BE">
                <wp:simplePos x="0" y="0"/>
                <wp:positionH relativeFrom="column">
                  <wp:posOffset>129540</wp:posOffset>
                </wp:positionH>
                <wp:positionV relativeFrom="paragraph">
                  <wp:posOffset>7620</wp:posOffset>
                </wp:positionV>
                <wp:extent cx="5303520" cy="3162300"/>
                <wp:effectExtent l="0" t="0" r="11430" b="19050"/>
                <wp:wrapNone/>
                <wp:docPr id="956" name="组合 9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03520" cy="3162300"/>
                          <a:chOff x="2010" y="9395"/>
                          <a:chExt cx="9134" cy="5616"/>
                        </a:xfrm>
                      </wpg:grpSpPr>
                      <wps:wsp>
                        <wps:cNvPr id="957" name="Rectangle 737"/>
                        <wps:cNvSpPr>
                          <a:spLocks noChangeArrowheads="1"/>
                        </wps:cNvSpPr>
                        <wps:spPr bwMode="auto">
                          <a:xfrm>
                            <a:off x="2010" y="9395"/>
                            <a:ext cx="9134" cy="561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8" name="Rectangle 738"/>
                        <wps:cNvSpPr>
                          <a:spLocks noChangeArrowheads="1"/>
                        </wps:cNvSpPr>
                        <wps:spPr bwMode="auto">
                          <a:xfrm>
                            <a:off x="2220" y="9552"/>
                            <a:ext cx="8714" cy="6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D39D5" w:rsidRDefault="005D39D5" w:rsidP="005D39D5">
                              <w:pPr>
                                <w:jc w:val="center"/>
                              </w:pPr>
                              <w:r>
                                <w:t>XXX</w:t>
                              </w:r>
                              <w:r>
                                <w:t>订餐系统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9" name="Rectangle 739"/>
                        <wps:cNvSpPr>
                          <a:spLocks noChangeArrowheads="1"/>
                        </wps:cNvSpPr>
                        <wps:spPr bwMode="auto">
                          <a:xfrm>
                            <a:off x="2220" y="10332"/>
                            <a:ext cx="1260" cy="7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D39D5" w:rsidRDefault="005D39D5" w:rsidP="005D39D5">
                              <w:r>
                                <w:t>订单管理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0" name="Rectangle 740"/>
                        <wps:cNvSpPr>
                          <a:spLocks noChangeArrowheads="1"/>
                        </wps:cNvSpPr>
                        <wps:spPr bwMode="auto">
                          <a:xfrm>
                            <a:off x="2220" y="11267"/>
                            <a:ext cx="1260" cy="7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D39D5" w:rsidRDefault="005D39D5" w:rsidP="005D39D5">
                              <w:r>
                                <w:t>菜单管理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1" name="Rectangle 741"/>
                        <wps:cNvSpPr>
                          <a:spLocks noChangeArrowheads="1"/>
                        </wps:cNvSpPr>
                        <wps:spPr bwMode="auto">
                          <a:xfrm>
                            <a:off x="2220" y="12203"/>
                            <a:ext cx="1260" cy="77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D39D5" w:rsidRDefault="005D39D5" w:rsidP="005D39D5">
                              <w:r>
                                <w:t>流水管理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2" name="Rectangle 742"/>
                        <wps:cNvSpPr>
                          <a:spLocks noChangeArrowheads="1"/>
                        </wps:cNvSpPr>
                        <wps:spPr bwMode="auto">
                          <a:xfrm>
                            <a:off x="2220" y="13138"/>
                            <a:ext cx="1260" cy="7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D39D5" w:rsidRDefault="005D39D5" w:rsidP="005D39D5">
                              <w:r>
                                <w:t>会员管理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3" name="Rectangle 743"/>
                        <wps:cNvSpPr>
                          <a:spLocks noChangeArrowheads="1"/>
                        </wps:cNvSpPr>
                        <wps:spPr bwMode="auto">
                          <a:xfrm>
                            <a:off x="2220" y="14075"/>
                            <a:ext cx="1260" cy="780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D39D5" w:rsidRDefault="005D39D5" w:rsidP="005D39D5">
                              <w:r>
                                <w:t>权限管理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4" name="Rectangle 744"/>
                        <wps:cNvSpPr>
                          <a:spLocks noChangeArrowheads="1"/>
                        </wps:cNvSpPr>
                        <wps:spPr bwMode="auto">
                          <a:xfrm>
                            <a:off x="4740" y="10334"/>
                            <a:ext cx="1365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D39D5" w:rsidRDefault="005D39D5" w:rsidP="005D39D5">
                              <w:r>
                                <w:rPr>
                                  <w:sz w:val="18"/>
                                  <w:szCs w:val="18"/>
                                </w:rPr>
                                <w:t>新建用户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5" name="Rectangle 745"/>
                        <wps:cNvSpPr>
                          <a:spLocks noChangeArrowheads="1"/>
                        </wps:cNvSpPr>
                        <wps:spPr bwMode="auto">
                          <a:xfrm>
                            <a:off x="10829" y="10334"/>
                            <a:ext cx="210" cy="45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6" name="Rectangle 746"/>
                        <wps:cNvSpPr>
                          <a:spLocks noChangeArrowheads="1"/>
                        </wps:cNvSpPr>
                        <wps:spPr bwMode="auto">
                          <a:xfrm>
                            <a:off x="10829" y="10958"/>
                            <a:ext cx="210" cy="780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7" name="Rectangle 747"/>
                        <wps:cNvSpPr>
                          <a:spLocks noChangeArrowheads="1"/>
                        </wps:cNvSpPr>
                        <wps:spPr bwMode="auto">
                          <a:xfrm>
                            <a:off x="3585" y="10955"/>
                            <a:ext cx="7035" cy="3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8" name="Text Box 748"/>
                        <wps:cNvSpPr txBox="1">
                          <a:spLocks noChangeArrowheads="1"/>
                        </wps:cNvSpPr>
                        <wps:spPr bwMode="auto">
                          <a:xfrm>
                            <a:off x="9254" y="14232"/>
                            <a:ext cx="945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D39D5" w:rsidRDefault="005D39D5" w:rsidP="005D39D5">
                              <w:pPr>
                                <w:jc w:val="center"/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确认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9" name="Text Box 749"/>
                        <wps:cNvSpPr txBox="1">
                          <a:spLocks noChangeArrowheads="1"/>
                        </wps:cNvSpPr>
                        <wps:spPr bwMode="auto">
                          <a:xfrm>
                            <a:off x="3795" y="11111"/>
                            <a:ext cx="2205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D39D5" w:rsidRDefault="005D39D5" w:rsidP="005D39D5">
                              <w:pPr>
                                <w:jc w:val="center"/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用户名：＿＿＿＿＿＿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0" name="Text Box 750"/>
                        <wps:cNvSpPr txBox="1">
                          <a:spLocks noChangeArrowheads="1"/>
                        </wps:cNvSpPr>
                        <wps:spPr bwMode="auto">
                          <a:xfrm>
                            <a:off x="6630" y="11111"/>
                            <a:ext cx="2205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D39D5" w:rsidRDefault="005D39D5" w:rsidP="005D39D5">
                              <w:pPr>
                                <w:jc w:val="center"/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密码：＿＿＿＿＿＿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1" name="Text Box 751"/>
                        <wps:cNvSpPr txBox="1">
                          <a:spLocks noChangeArrowheads="1"/>
                        </wps:cNvSpPr>
                        <wps:spPr bwMode="auto">
                          <a:xfrm>
                            <a:off x="4004" y="11735"/>
                            <a:ext cx="1366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D39D5" w:rsidRDefault="005D39D5" w:rsidP="005D39D5">
                              <w:pPr>
                                <w:jc w:val="center"/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已有角色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2" name="AutoShape 752"/>
                        <wps:cNvSpPr>
                          <a:spLocks noChangeArrowheads="1"/>
                        </wps:cNvSpPr>
                        <wps:spPr bwMode="auto">
                          <a:xfrm rot="10800000">
                            <a:off x="3585" y="10331"/>
                            <a:ext cx="945" cy="467"/>
                          </a:xfrm>
                          <a:prstGeom prst="homePlate">
                            <a:avLst>
                              <a:gd name="adj" fmla="val 50589"/>
                            </a:avLst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D39D5" w:rsidRDefault="005D39D5" w:rsidP="005D39D5">
                              <w:r>
                                <w:t>Back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3" name="Text Box 753"/>
                        <wps:cNvSpPr txBox="1">
                          <a:spLocks noChangeArrowheads="1"/>
                        </wps:cNvSpPr>
                        <wps:spPr bwMode="auto">
                          <a:xfrm>
                            <a:off x="7260" y="11735"/>
                            <a:ext cx="1366" cy="46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D39D5" w:rsidRDefault="005D39D5" w:rsidP="005D39D5">
                              <w:pPr>
                                <w:jc w:val="center"/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可用角色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4" name="Rectangle 754"/>
                        <wps:cNvSpPr>
                          <a:spLocks noChangeArrowheads="1"/>
                        </wps:cNvSpPr>
                        <wps:spPr bwMode="auto">
                          <a:xfrm>
                            <a:off x="3795" y="12360"/>
                            <a:ext cx="1995" cy="187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5" name="AutoShape 755"/>
                        <wps:cNvSpPr>
                          <a:spLocks noChangeArrowheads="1"/>
                        </wps:cNvSpPr>
                        <wps:spPr bwMode="auto">
                          <a:xfrm>
                            <a:off x="6105" y="12516"/>
                            <a:ext cx="525" cy="624"/>
                          </a:xfrm>
                          <a:prstGeom prst="rightArrow">
                            <a:avLst>
                              <a:gd name="adj1" fmla="val 50000"/>
                              <a:gd name="adj2" fmla="val 25000"/>
                            </a:avLst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6" name="AutoShape 756"/>
                        <wps:cNvSpPr>
                          <a:spLocks noChangeArrowheads="1"/>
                        </wps:cNvSpPr>
                        <wps:spPr bwMode="auto">
                          <a:xfrm>
                            <a:off x="6105" y="13296"/>
                            <a:ext cx="525" cy="624"/>
                          </a:xfrm>
                          <a:prstGeom prst="leftArrow">
                            <a:avLst>
                              <a:gd name="adj1" fmla="val 50000"/>
                              <a:gd name="adj2" fmla="val 25000"/>
                            </a:avLst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7" name="Text Box 757"/>
                        <wps:cNvSpPr txBox="1">
                          <a:spLocks noChangeArrowheads="1"/>
                        </wps:cNvSpPr>
                        <wps:spPr bwMode="auto">
                          <a:xfrm>
                            <a:off x="6945" y="12360"/>
                            <a:ext cx="1995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D39D5" w:rsidRDefault="005D39D5" w:rsidP="005D39D5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ＸＸＸＸＸＸ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8" name="Text Box 758"/>
                        <wps:cNvSpPr txBox="1">
                          <a:spLocks noChangeArrowheads="1"/>
                        </wps:cNvSpPr>
                        <wps:spPr bwMode="auto">
                          <a:xfrm>
                            <a:off x="6945" y="12828"/>
                            <a:ext cx="1995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D39D5" w:rsidRDefault="005D39D5" w:rsidP="005D39D5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ＸＸＸＸＸＸ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9" name="Text Box 759"/>
                        <wps:cNvSpPr txBox="1">
                          <a:spLocks noChangeArrowheads="1"/>
                        </wps:cNvSpPr>
                        <wps:spPr bwMode="auto">
                          <a:xfrm>
                            <a:off x="6945" y="13296"/>
                            <a:ext cx="1995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D39D5" w:rsidRDefault="005D39D5" w:rsidP="005D39D5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ＸＸＸＸＸＸ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0" name="Text Box 760"/>
                        <wps:cNvSpPr txBox="1">
                          <a:spLocks noChangeArrowheads="1"/>
                        </wps:cNvSpPr>
                        <wps:spPr bwMode="auto">
                          <a:xfrm>
                            <a:off x="6945" y="13764"/>
                            <a:ext cx="1995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D39D5" w:rsidRDefault="005D39D5" w:rsidP="005D39D5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ＸＸＸＸＸＸ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956" o:spid="_x0000_s1478" style="position:absolute;margin-left:10.2pt;margin-top:.6pt;width:417.6pt;height:249pt;z-index:251686912;mso-wrap-distance-left:6.75pt;mso-wrap-distance-right:6.75pt" coordorigin="2010,9395" coordsize="9134,5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">
                <v:rect id="Rectangle 737" o:spid="_x0000_s1479" style="position:absolute;left:2010;top:9395;width:9134;height:56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OuRyMQA&#10;AADcAAAADwAAAGRycy9kb3ducmV2LnhtbESPQYvCMBSE7wv+h/AEb2uqoq5do4ii6FHrZW9vm2db&#10;bV5KE7X66zcLgsdhZr5hpvPGlOJGtSssK+h1IxDEqdUFZwqOyfrzC4TzyBpLy6TgQQ7ms9bHFGNt&#10;77yn28FnIkDYxagg976KpXRpTgZd11bEwTvZ2qAPss6krvEe4KaU/SgaSYMFh4UcK1rmlF4OV6Pg&#10;t+gf8blPNpGZrAd+1yTn689KqU67WXyD8NT4d/jV3moFk+EY/s+EIyB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zrkcjEAAAA3AAAAA8AAAAAAAAAAAAAAAAAmAIAAGRycy9k&#10;b3ducmV2LnhtbFBLBQYAAAAABAAEAPUAAACJAwAAAAA=&#10;"/>
                <v:rect id="Rectangle 738" o:spid="_x0000_s1480" style="position:absolute;left:2220;top:9552;width:8714;height:6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QFusIA&#10;AADcAAAADwAAAGRycy9kb3ducmV2LnhtbERPPW/CMBDdkfgP1iF1I06pipo0BiEqqnaEZOl2jY8k&#10;ND5HtoG0v74ekBif3nexHk0vLuR8Z1nBY5KCIK6t7rhRUJW7+QsIH5A19pZJwS95WK+mkwJzba+8&#10;p8shNCKGsM9RQRvCkEvp65YM+sQOxJE7WmcwROgaqR1eY7jp5SJNl9Jgx7GhxYG2LdU/h7NR8N0t&#10;Kvzbl++pyXZP4XMsT+evN6UeZuPmFUSgMdzFN/eHVpA9x7XxTDwCcvU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dAW6wgAAANwAAAAPAAAAAAAAAAAAAAAAAJgCAABkcnMvZG93&#10;bnJldi54bWxQSwUGAAAAAAQABAD1AAAAhwMAAAAA&#10;">
                  <v:textbox>
                    <w:txbxContent>
                      <w:p w:rsidR="005D39D5" w:rsidRDefault="005D39D5" w:rsidP="005D39D5">
                        <w:pPr>
                          <w:jc w:val="center"/>
                        </w:pPr>
                        <w:r>
                          <w:t>XXX</w:t>
                        </w:r>
                        <w:r>
                          <w:t>订餐系统</w:t>
                        </w:r>
                      </w:p>
                    </w:txbxContent>
                  </v:textbox>
                </v:rect>
                <v:rect id="Rectangle 739" o:spid="_x0000_s1481" style="position:absolute;left:2220;top:10332;width:1260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jigIcQA&#10;AADcAAAADwAAAGRycy9kb3ducmV2LnhtbESPQYvCMBSE74L/ITzBm6YqK7ZrFNlFWY9aL3t727xt&#10;q81LaaJWf70RBI/DzHzDzJetqcSFGldaVjAaRiCIM6tLzhUc0vVgBsJ5ZI2VZVJwIwfLRbczx0Tb&#10;K+/osve5CBB2CSoovK8TKV1WkEE3tDVx8P5tY9AH2eRSN3gNcFPJcRRNpcGSw0KBNX0VlJ32Z6Pg&#10;rxwf8L5LN5GJ1xO/bdPj+fdbqX6vXX2C8NT6d/jV/tEK4o8YnmfCEZCL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I4oCHEAAAA3AAAAA8AAAAAAAAAAAAAAAAAmAIAAGRycy9k&#10;b3ducmV2LnhtbFBLBQYAAAAABAAEAPUAAACJAwAAAAA=&#10;">
                  <v:textbox>
                    <w:txbxContent>
                      <w:p w:rsidR="005D39D5" w:rsidRDefault="005D39D5" w:rsidP="005D39D5">
                        <w:r>
                          <w:t>订单管理</w:t>
                        </w:r>
                      </w:p>
                    </w:txbxContent>
                  </v:textbox>
                </v:rect>
                <v:rect id="Rectangle 740" o:spid="_x0000_s1482" style="position:absolute;left:2220;top:11267;width:1260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7DAcEA&#10;AADcAAAADwAAAGRycy9kb3ducmV2LnhtbERPPW/CMBDdkfgP1lViA6cgoRIwqKJKBSOEhe2IjyQ0&#10;PkexA4ZfXw+VOj6979UmmEbcqXO1ZQXvkwQEcWF1zaWCU56NP0A4j6yxsUwKnuRgsx4OVphq++AD&#10;3Y++FDGEXYoKKu/bVEpXVGTQTWxLHLmr7Qz6CLtS6g4fMdw0cpokc2mw5thQYUvbioqfY28UXOrp&#10;CV+H/Dsxi2zm9yG/9ecvpUZv4XMJwlPw/+I/904rWMzj/HgmHgG5/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1uwwHBAAAA3AAAAA8AAAAAAAAAAAAAAAAAmAIAAGRycy9kb3du&#10;cmV2LnhtbFBLBQYAAAAABAAEAPUAAACGAwAAAAA=&#10;">
                  <v:textbox>
                    <w:txbxContent>
                      <w:p w:rsidR="005D39D5" w:rsidRDefault="005D39D5" w:rsidP="005D39D5">
                        <w:r>
                          <w:t>菜单管理</w:t>
                        </w:r>
                      </w:p>
                    </w:txbxContent>
                  </v:textbox>
                </v:rect>
                <v:rect id="Rectangle 741" o:spid="_x0000_s1483" style="position:absolute;left:2220;top:12203;width:1260;height:7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JmmsIA&#10;AADcAAAADwAAAGRycy9kb3ducmV2LnhtbESPQYvCMBSE7wv+h/AEb2uqgqzVKKIoetR68fZsnm21&#10;eSlN1OqvN8KCx2FmvmEms8aU4k61Kywr6HUjEMSp1QVnCg7J6vcPhPPIGkvLpOBJDmbT1s8EY20f&#10;vKP73mciQNjFqCD3voqldGlOBl3XVsTBO9vaoA+yzqSu8RHgppT9KBpKgwWHhRwrWuSUXvc3o+BU&#10;9A/42iXryIxWA79tksvtuFSq027mYxCeGv8N/7c3WsFo2IPPmXAE5PQ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ImaawgAAANwAAAAPAAAAAAAAAAAAAAAAAJgCAABkcnMvZG93&#10;bnJldi54bWxQSwUGAAAAAAQABAD1AAAAhwMAAAAA&#10;">
                  <v:textbox>
                    <w:txbxContent>
                      <w:p w:rsidR="005D39D5" w:rsidRDefault="005D39D5" w:rsidP="005D39D5">
                        <w:r>
                          <w:t>流水管理</w:t>
                        </w:r>
                      </w:p>
                    </w:txbxContent>
                  </v:textbox>
                </v:rect>
                <v:rect id="Rectangle 742" o:spid="_x0000_s1484" style="position:absolute;left:2220;top:13138;width:1260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D47cUA&#10;AADcAAAADwAAAGRycy9kb3ducmV2LnhtbESPQWvCQBSE7wX/w/IEb3VjhFCjq4jF0h6TeOntmX1N&#10;UrNvQ3Y1aX+9KxR6HGbmG2azG00rbtS7xrKCxTwCQVxa3XCl4FQcn19AOI+ssbVMCn7IwW47edpg&#10;qu3AGd1yX4kAYZeigtr7LpXSlTUZdHPbEQfvy/YGfZB9JXWPQ4CbVsZRlEiDDYeFGjs61FRe8qtR&#10;cG7iE/5mxVtkVsel/xiL7+vnq1Kz6bhfg/A0+v/wX/tdK1glMTzOhCMgt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8PjtxQAAANwAAAAPAAAAAAAAAAAAAAAAAJgCAABkcnMv&#10;ZG93bnJldi54bWxQSwUGAAAAAAQABAD1AAAAigMAAAAA&#10;">
                  <v:textbox>
                    <w:txbxContent>
                      <w:p w:rsidR="005D39D5" w:rsidRDefault="005D39D5" w:rsidP="005D39D5">
                        <w:r>
                          <w:t>会员管理</w:t>
                        </w:r>
                      </w:p>
                    </w:txbxContent>
                  </v:textbox>
                </v:rect>
                <v:rect id="Rectangle 743" o:spid="_x0000_s1485" style="position:absolute;left:2220;top:14075;width:1260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Hk0sYA&#10;AADcAAAADwAAAGRycy9kb3ducmV2LnhtbESPS4vCQBCE7wv+h6GFvSw6UfEVHUVFYQ/rwQfoscm0&#10;STDTEzKzMf57Z0HYY1FVX1HzZWMKUVPlcssKet0IBHFidc6pgvNp15mAcB5ZY2GZFDzJwXLR+phj&#10;rO2DD1QffSoChF2MCjLvy1hKl2Rk0HVtSRy8m60M+iCrVOoKHwFuCtmPopE0mHNYyLCkTUbJ/fhr&#10;FMj9eTJ43vbr63Y4zn/uVH9Fl1qpz3azmoHw1Pj/8Lv9rRVMRwP4OxOOgFy8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QHk0sYAAADcAAAADwAAAAAAAAAAAAAAAACYAgAAZHJz&#10;L2Rvd25yZXYueG1sUEsFBgAAAAAEAAQA9QAAAIsDAAAAAA==&#10;" fillcolor="gray">
                  <v:textbox>
                    <w:txbxContent>
                      <w:p w:rsidR="005D39D5" w:rsidRDefault="005D39D5" w:rsidP="005D39D5">
                        <w:r>
                          <w:t>权限管理</w:t>
                        </w:r>
                      </w:p>
                    </w:txbxContent>
                  </v:textbox>
                </v:rect>
                <v:rect id="Rectangle 744" o:spid="_x0000_s1486" style="position:absolute;left:4740;top:10334;width:136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JhGMcA&#10;AADcAAAADwAAAGRycy9kb3ducmV2LnhtbESPX2vCQBDE3wv9DscW+lL0Uqmi0VNKoNCXINo/9HHJ&#10;rUna3F7MrSZ++15B6OMwM79hVpvBNepMXag9G3gcJ6CIC29rLg28v72M5qCCIFtsPJOBCwXYrG9v&#10;Vpha3/OOznspVYRwSNFAJdKmWoeiIodh7Fvi6B1851Ci7EptO+wj3DV6kiQz7bDmuFBhS1lFxc/+&#10;5AwcZPrZf2xPx/b4lT2Ukuff2SQ35v5ueF6CEhrkP3xtv1oDi9kT/J2JR0Cv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qiYRjHAAAA3AAAAA8AAAAAAAAAAAAAAAAAmAIAAGRy&#10;cy9kb3ducmV2LnhtbFBLBQYAAAAABAAEAPUAAACMAwAAAAA=&#10;">
                  <v:stroke dashstyle="dash"/>
                  <v:textbox>
                    <w:txbxContent>
                      <w:p w:rsidR="005D39D5" w:rsidRDefault="005D39D5" w:rsidP="005D39D5">
                        <w:r>
                          <w:rPr>
                            <w:sz w:val="18"/>
                            <w:szCs w:val="18"/>
                          </w:rPr>
                          <w:t>新建用户</w:t>
                        </w:r>
                      </w:p>
                    </w:txbxContent>
                  </v:textbox>
                </v:rect>
                <v:rect id="Rectangle 745" o:spid="_x0000_s1487" style="position:absolute;left:10829;top:10334;width:210;height:4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lgmcUA&#10;AADcAAAADwAAAGRycy9kb3ducmV2LnhtbESPQWvCQBSE74L/YXlCb2ajRTGpq4jF0h41Xry9Zl+T&#10;1OzbkF2T1F/fLRQ8DjPzDbPeDqYWHbWusqxgFsUgiHOrKy4UnLPDdAXCeWSNtWVS8EMOtpvxaI2p&#10;tj0fqTv5QgQIuxQVlN43qZQuL8mgi2xDHLwv2xr0QbaF1C32AW5qOY/jpTRYcVgosaF9Sfn1dDMK&#10;Pqv5Ge/H7C02yeHZfwzZ9+3yqtTTZNi9gPA0+Ef4v/2uFSTLBfydCUdAb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GWCZxQAAANwAAAAPAAAAAAAAAAAAAAAAAJgCAABkcnMv&#10;ZG93bnJldi54bWxQSwUGAAAAAAQABAD1AAAAigMAAAAA&#10;"/>
                <v:rect id="Rectangle 746" o:spid="_x0000_s1488" style="position:absolute;left:10829;top:10958;width:210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ZHSsYA&#10;AADcAAAADwAAAGRycy9kb3ducmV2LnhtbESPQWvCQBSE7wX/w/IEL6XZaDG10VW0tNCDHtSAPT6y&#10;zySYfRuy2xj/fbcgeBxm5htmsepNLTpqXWVZwTiKQRDnVldcKMiOXy8zEM4ja6wtk4IbOVgtB08L&#10;TLW98p66gy9EgLBLUUHpfZNK6fKSDLrINsTBO9vWoA+yLaRu8RrgppaTOE6kwYrDQokNfZSUXw6/&#10;RoHcZbPX23m3+fmcvlXbC3XP8alTajTs13MQnnr/CN/b31rBe5LA/5lwBOTy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XZHSsYAAADcAAAADwAAAAAAAAAAAAAAAACYAgAAZHJz&#10;L2Rvd25yZXYueG1sUEsFBgAAAAAEAAQA9QAAAIsDAAAAAA==&#10;" fillcolor="gray"/>
                <v:rect id="Rectangle 747" o:spid="_x0000_s1489" style="position:absolute;left:3585;top:10955;width:7035;height:3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dbdcQA&#10;AADcAAAADwAAAGRycy9kb3ducmV2LnhtbESPQYvCMBSE7wv+h/CEva3pKuhajSKKix61vezt2Tzb&#10;us1LaaJWf70RBI/DzHzDTOetqcSFGldaVvDdi0AQZ1aXnCtIk/XXDwjnkTVWlknBjRzMZ52PKcba&#10;XnlHl73PRYCwi1FB4X0dS+myggy6nq2Jg3e0jUEfZJNL3eA1wE0l+1E0lAZLDgsF1rQsKPvfn42C&#10;Q9lP8b5LfiMzXg/8tk1O57+VUp/ddjEB4an17/CrvdEKxsMRPM+EIy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KHW3XEAAAA3AAAAA8AAAAAAAAAAAAAAAAAmAIAAGRycy9k&#10;b3ducmV2LnhtbFBLBQYAAAAABAAEAPUAAACJAwAAAAA=&#10;"/>
                <v:shape id="Text Box 748" o:spid="_x0000_s1490" type="#_x0000_t202" style="position:absolute;left:9254;top:14232;width:94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eMs8MA&#10;AADcAAAADwAAAGRycy9kb3ducmV2LnhtbERPy2oCMRTdF/yHcIVuimZsy6jjRBGhxe5aFd1eJnce&#10;OLkZk3Sc/n2zKHR5OO98M5hW9OR8Y1nBbJqAIC6sbrhScDq+TRYgfEDW2FomBT/kYbMePeSYaXvn&#10;L+oPoRIxhH2GCuoQukxKX9Rk0E9tRxy50jqDIUJXSe3wHsNNK5+TJJUGG44NNXa0q6m4Hr6NgsXr&#10;vr/4j5fPc5GW7TI8zfv3m1PqcTxsVyACDeFf/OfeawXLNK6NZ+IRkO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GeMs8MAAADcAAAADwAAAAAAAAAAAAAAAACYAgAAZHJzL2Rv&#10;d25yZXYueG1sUEsFBgAAAAAEAAQA9QAAAIgDAAAAAA==&#10;">
                  <v:textbox>
                    <w:txbxContent>
                      <w:p w:rsidR="005D39D5" w:rsidRDefault="005D39D5" w:rsidP="005D39D5">
                        <w:pPr>
                          <w:jc w:val="center"/>
                        </w:pPr>
                        <w:r>
                          <w:rPr>
                            <w:sz w:val="18"/>
                            <w:szCs w:val="18"/>
                          </w:rPr>
                          <w:t>确认</w:t>
                        </w:r>
                      </w:p>
                    </w:txbxContent>
                  </v:textbox>
                </v:shape>
                <v:shape id="Text Box 749" o:spid="_x0000_s1491" type="#_x0000_t202" style="position:absolute;left:3795;top:11111;width:220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yspKMYA&#10;AADcAAAADwAAAGRycy9kb3ducmV2LnhtbESPT2vCQBTE70K/w/IKXkQ3tSWa6Cql0GJv/kOvj+wz&#10;CWbfprvbmH77bqHgcZiZ3zDLdW8a0ZHztWUFT5MEBHFhdc2lguPhfTwH4QOyxsYyKfghD+vVw2CJ&#10;ubY33lG3D6WIEPY5KqhCaHMpfVGRQT+xLXH0LtYZDFG6UmqHtwg3jZwmSSoN1hwXKmzpraLiuv82&#10;CuYvm+7sP5+3pyK9NFkYzbqPL6fU8LF/XYAI1Id7+L+90QqyNIO/M/EIy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yspKMYAAADcAAAADwAAAAAAAAAAAAAAAACYAgAAZHJz&#10;L2Rvd25yZXYueG1sUEsFBgAAAAAEAAQA9QAAAIsDAAAAAA==&#10;">
                  <v:textbox>
                    <w:txbxContent>
                      <w:p w:rsidR="005D39D5" w:rsidRDefault="005D39D5" w:rsidP="005D39D5">
                        <w:pPr>
                          <w:jc w:val="center"/>
                        </w:pPr>
                        <w:r>
                          <w:rPr>
                            <w:sz w:val="18"/>
                            <w:szCs w:val="18"/>
                          </w:rPr>
                          <w:t>用户名：＿＿＿＿＿＿</w:t>
                        </w:r>
                      </w:p>
                    </w:txbxContent>
                  </v:textbox>
                </v:shape>
                <v:shape id="Text Box 750" o:spid="_x0000_s1492" type="#_x0000_t202" style="position:absolute;left:6630;top:11111;width:220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8gWaMIA&#10;AADcAAAADwAAAGRycy9kb3ducmV2LnhtbERPz2vCMBS+C/sfwht4kZlOpWpnlDFQ9Obc0OujebZl&#10;zUuXxFr/e3MQPH58vxerztSiJecrywrehwkI4tzqigsFvz/rtxkIH5A11pZJwY08rJYvvQVm2l75&#10;m9pDKEQMYZ+hgjKEJpPS5yUZ9EPbEEfubJ3BEKErpHZ4jeGmlqMkSaXBimNDiQ19lZT/HS5GwWyy&#10;bU9+N94f8/Rcz8Ng2m7+nVL91+7zA0SgLjzFD/dWK5hP4/x4Jh4Bub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yBZowgAAANwAAAAPAAAAAAAAAAAAAAAAAJgCAABkcnMvZG93&#10;bnJldi54bWxQSwUGAAAAAAQABAD1AAAAhwMAAAAA&#10;">
                  <v:textbox>
                    <w:txbxContent>
                      <w:p w:rsidR="005D39D5" w:rsidRDefault="005D39D5" w:rsidP="005D39D5">
                        <w:pPr>
                          <w:jc w:val="center"/>
                        </w:pPr>
                        <w:r>
                          <w:rPr>
                            <w:sz w:val="18"/>
                            <w:szCs w:val="18"/>
                          </w:rPr>
                          <w:t>密码：＿＿＿＿＿＿</w:t>
                        </w:r>
                      </w:p>
                    </w:txbxContent>
                  </v:textbox>
                </v:shape>
                <v:shape id="Text Box 751" o:spid="_x0000_s1493" type="#_x0000_t202" style="position:absolute;left:4004;top:11735;width:1366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aOosUA&#10;AADcAAAADwAAAGRycy9kb3ducmV2LnhtbESPT2vCQBTE70K/w/IKvelGoY2mriK2tj0JRg8en9mX&#10;PzT7NmTXJH57t1DwOMzMb5jlejC16Kh1lWUF00kEgjizuuJCwem4G89BOI+ssbZMCm7kYL16Gi0x&#10;0bbnA3WpL0SAsEtQQel9k0jpspIMuoltiIOX29agD7ItpG6xD3BTy1kUvUmDFYeFEhvalpT9plej&#10;YP/t5pf4szt/pSf7se/jHF9nuVIvz8PmHYSnwT/C/+0frWART+HvTDgCcnU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do6ixQAAANwAAAAPAAAAAAAAAAAAAAAAAJgCAABkcnMv&#10;ZG93bnJldi54bWxQSwUGAAAAAAQABAD1AAAAigMAAAAA&#10;">
                  <v:stroke dashstyle="dash"/>
                  <v:textbox>
                    <w:txbxContent>
                      <w:p w:rsidR="005D39D5" w:rsidRDefault="005D39D5" w:rsidP="005D39D5">
                        <w:pPr>
                          <w:jc w:val="center"/>
                        </w:pPr>
                        <w:r>
                          <w:rPr>
                            <w:sz w:val="18"/>
                            <w:szCs w:val="18"/>
                          </w:rPr>
                          <w:t>已有角色</w:t>
                        </w:r>
                      </w:p>
                    </w:txbxContent>
                  </v:textbox>
                </v:shape>
                <v:shape id="AutoShape 752" o:spid="_x0000_s1494" type="#_x0000_t15" style="position:absolute;left:3585;top:10331;width:945;height:467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si18YA&#10;AADcAAAADwAAAGRycy9kb3ducmV2LnhtbESPQWvCQBSE74X+h+UVvNVNPVhNXUUFQVo8GHOwt9fs&#10;azY1+zZktzH+e1cQPA4z8w0zW/S2Fh21vnKs4G2YgCAunK64VJAfNq8TED4ga6wdk4ILeVjMn59m&#10;mGp35j11WShFhLBPUYEJoUml9IUhi37oGuLo/brWYoiyLaVu8RzhtpajJBlLixXHBYMNrQ0Vp+zf&#10;Ksi+J6upOa2rvNvlP5/Lr2PY/DmlBi/98gNEoD48wvf2ViuYvo/gdiYeATm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Rsi18YAAADcAAAADwAAAAAAAAAAAAAAAACYAgAAZHJz&#10;L2Rvd25yZXYueG1sUEsFBgAAAAAEAAQA9QAAAIsDAAAAAA==&#10;">
                  <v:textbox>
                    <w:txbxContent>
                      <w:p w:rsidR="005D39D5" w:rsidRDefault="005D39D5" w:rsidP="005D39D5">
                        <w:r>
                          <w:t>Back</w:t>
                        </w:r>
                      </w:p>
                    </w:txbxContent>
                  </v:textbox>
                </v:shape>
                <v:shape id="Text Box 753" o:spid="_x0000_s1495" type="#_x0000_t202" style="position:absolute;left:7260;top:11735;width:1366;height:4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i1TsYA&#10;AADcAAAADwAAAGRycy9kb3ducmV2LnhtbESPS2/CMBCE75X4D9Yi9VYcqCCQYlDVB+WE1JQDx228&#10;eYh4HcVuEv49roTEcTQz32jW28HUoqPWVZYVTCcRCOLM6ooLBcefz6clCOeRNdaWScGFHGw3o4c1&#10;Jtr2/E1d6gsRIOwSVFB63yRSuqwkg25iG+Lg5bY16INsC6lb7APc1HIWRQtpsOKwUGJDbyVl5/TP&#10;KDh8ueVv/NGddunRvh/6OMf5LFfqcTy8voDwNPh7+NbeawWr+Bn+z4QjID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ui1TsYAAADcAAAADwAAAAAAAAAAAAAAAACYAgAAZHJz&#10;L2Rvd25yZXYueG1sUEsFBgAAAAAEAAQA9QAAAIsDAAAAAA==&#10;">
                  <v:stroke dashstyle="dash"/>
                  <v:textbox>
                    <w:txbxContent>
                      <w:p w:rsidR="005D39D5" w:rsidRDefault="005D39D5" w:rsidP="005D39D5">
                        <w:pPr>
                          <w:jc w:val="center"/>
                        </w:pPr>
                        <w:r>
                          <w:rPr>
                            <w:sz w:val="18"/>
                            <w:szCs w:val="18"/>
                          </w:rPr>
                          <w:t>可用角色</w:t>
                        </w:r>
                      </w:p>
                    </w:txbxContent>
                  </v:textbox>
                </v:shape>
                <v:rect id="Rectangle 754" o:spid="_x0000_s1496" style="position:absolute;left:3795;top:12360;width:1995;height:18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4xT38QA&#10;AADcAAAADwAAAGRycy9kb3ducmV2LnhtbESPT4vCMBTE7wt+h/AEb2vqH3TtGkUURY9aL3t72zzb&#10;avNSmqjVT79ZEDwOM/MbZjpvTCluVLvCsoJeNwJBnFpdcKbgmKw/v0A4j6yxtEwKHuRgPmt9TDHW&#10;9s57uh18JgKEXYwKcu+rWEqX5mTQdW1FHLyTrQ36IOtM6hrvAW5K2Y+ikTRYcFjIsaJlTunlcDUK&#10;fov+EZ/7ZBOZyXrgd01yvv6slOq0m8U3CE+Nf4df7a1WMBkP4f9MOAJy9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eMU9/EAAAA3AAAAA8AAAAAAAAAAAAAAAAAmAIAAGRycy9k&#10;b3ducmV2LnhtbFBLBQYAAAAABAAEAPUAAACJAwAAAAA=&#10;"/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AutoShape 755" o:spid="_x0000_s1497" type="#_x0000_t13" style="position:absolute;left:6105;top:12516;width:525;height:6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29ZMQA&#10;AADcAAAADwAAAGRycy9kb3ducmV2LnhtbESPT2vCQBTE70K/w/IK3vSlgtqmrlIUwZv/eujxNfua&#10;hGbfptnVRD+9Kwg9DjPzG2a26Gylztz40omGl2ECiiVzppRcw+dxPXgF5QOJocoJa7iwh8X8qTej&#10;1LhW9nw+hFxFiPiUNBQh1Cmizwq25IeuZonej2sshSibHE1DbYTbCkdJMkFLpcSFgmpeFpz9Hk5W&#10;w3e1mnzt6r8NGmx3fE3w2O23Wvefu493UIG78B9+tDdGw9t0DPcz8Qjg/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D9vWTEAAAA3AAAAA8AAAAAAAAAAAAAAAAAmAIAAGRycy9k&#10;b3ducmV2LnhtbFBLBQYAAAAABAAEAPUAAACJAwAAAAA=&#10;"/>
                <v:shape id="AutoShape 756" o:spid="_x0000_s1498" type="#_x0000_t66" style="position:absolute;left:6105;top:13296;width:525;height:6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kTl8UA&#10;AADcAAAADwAAAGRycy9kb3ducmV2LnhtbESPS2/CMBCE70j9D9ZW6g0cisojYFDVFkEvFc/7Kl6S&#10;qPE6tQ0J/75GQuI4mplvNLNFaypxIedLywr6vQQEcWZ1ybmCw37ZHYPwAVljZZkUXMnDYv7UmWGq&#10;bcNbuuxCLiKEfYoKihDqVEqfFWTQ92xNHL2TdQZDlC6X2mET4aaSr0kylAZLjgsF1vRRUPa7OxsF&#10;29C/NoOvH/epJ/Xm7dgOVn/fK6Ventv3KYhAbXiE7+21VjAZDeF2Jh4BOf8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mROXxQAAANwAAAAPAAAAAAAAAAAAAAAAAJgCAABkcnMv&#10;ZG93bnJldi54bWxQSwUGAAAAAAQABAD1AAAAigMAAAAA&#10;"/>
                <v:shape id="Text Box 757" o:spid="_x0000_s1499" type="#_x0000_t202" style="position:absolute;left:6945;top:12360;width:199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GOHMUA&#10;AADcAAAADwAAAGRycy9kb3ducmV2LnhtbESPQWvCQBSE70L/w/IKXkQ3tcVo6ioiWPTWWtHrI/tM&#10;QrNv0901xn/vCoUeh5n5hpkvO1OLlpyvLCt4GSUgiHOrKy4UHL43wykIH5A11pZJwY08LBdPvTlm&#10;2l75i9p9KESEsM9QQRlCk0np85IM+pFtiKN3ts5giNIVUju8Rrip5ThJJtJgxXGhxIbWJeU/+4tR&#10;MH3btie/e/085pNzPQuDtP34dUr1n7vVO4hAXfgP/7W3WsEsTeFxJh4Bub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IY4cxQAAANwAAAAPAAAAAAAAAAAAAAAAAJgCAABkcnMv&#10;ZG93bnJldi54bWxQSwUGAAAAAAQABAD1AAAAigMAAAAA&#10;">
                  <v:textbox>
                    <w:txbxContent>
                      <w:p w:rsidR="005D39D5" w:rsidRDefault="005D39D5" w:rsidP="005D39D5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ＸＸＸＸＸＸ</w:t>
                        </w:r>
                      </w:p>
                    </w:txbxContent>
                  </v:textbox>
                </v:shape>
                <v:shape id="Text Box 758" o:spid="_x0000_s1500" type="#_x0000_t202" style="position:absolute;left:6945;top:12828;width:199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4absIA&#10;AADcAAAADwAAAGRycy9kb3ducmV2LnhtbERPz2vCMBS+C/sfwht4kZlOpWpnlDFQ9Obc0OujebZl&#10;zUuXxFr/e3MQPH58vxerztSiJecrywrehwkI4tzqigsFvz/rtxkIH5A11pZJwY08rJYvvQVm2l75&#10;m9pDKEQMYZ+hgjKEJpPS5yUZ9EPbEEfubJ3BEKErpHZ4jeGmlqMkSaXBimNDiQ19lZT/HS5GwWyy&#10;bU9+N94f8/Rcz8Ng2m7+nVL91+7zA0SgLjzFD/dWK5hP49p4Jh4Bub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5vhpuwgAAANwAAAAPAAAAAAAAAAAAAAAAAJgCAABkcnMvZG93&#10;bnJldi54bWxQSwUGAAAAAAQABAD1AAAAhwMAAAAA&#10;">
                  <v:textbox>
                    <w:txbxContent>
                      <w:p w:rsidR="005D39D5" w:rsidRDefault="005D39D5" w:rsidP="005D39D5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ＸＸＸＸＸＸ</w:t>
                        </w:r>
                      </w:p>
                    </w:txbxContent>
                  </v:textbox>
                </v:shape>
                <v:shape id="Text Box 759" o:spid="_x0000_s1501" type="#_x0000_t202" style="position:absolute;left:6945;top:13296;width:199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K/9cUA&#10;AADcAAAADwAAAGRycy9kb3ducmV2LnhtbESPQWvCQBSE7wX/w/KEXkrdWEVNdJVSqNibxtJeH9ln&#10;Esy+jbvbmP77bkHwOMzMN8xq05tGdOR8bVnBeJSAIC6srrlU8Hl8f16A8AFZY2OZFPySh8168LDC&#10;TNsrH6jLQykihH2GCqoQ2kxKX1Rk0I9sSxy9k3UGQ5SulNrhNcJNI1+SZCYN1hwXKmzpraLinP8Y&#10;BYvprvv2H5P9VzE7NWl4mnfbi1Pqcdi/LkEE6sM9fGvvtIJ0nsL/mXgE5Po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8r/1xQAAANwAAAAPAAAAAAAAAAAAAAAAAJgCAABkcnMv&#10;ZG93bnJldi54bWxQSwUGAAAAAAQABAD1AAAAigMAAAAA&#10;">
                  <v:textbox>
                    <w:txbxContent>
                      <w:p w:rsidR="005D39D5" w:rsidRDefault="005D39D5" w:rsidP="005D39D5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ＸＸＸＸＸＸ</w:t>
                        </w:r>
                      </w:p>
                    </w:txbxContent>
                  </v:textbox>
                </v:shape>
                <v:shape id="Text Box 760" o:spid="_x0000_s1502" type="#_x0000_t202" style="position:absolute;left:6945;top:13764;width:199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h1mT8MA&#10;AADcAAAADwAAAGRycy9kb3ducmV2LnhtbERPy2oCMRTdC/2HcAtuRDO1xY7jRCkFi921VnR7mdx5&#10;4ORmmsRx+vfNQnB5OO98M5hW9OR8Y1nB0ywBQVxY3XCl4PCznaYgfEDW2FomBX/kYbN+GOWYaXvl&#10;b+r3oRIxhH2GCuoQukxKX9Rk0M9sRxy50jqDIUJXSe3wGsNNK+dJspAGG44NNXb0XlNx3l+MgvRl&#10;15/85/PXsViU7TJMXvuPX6fU+HF4W4EINIS7+ObeaQXLNM6PZ+IRkO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h1mT8MAAADcAAAADwAAAAAAAAAAAAAAAACYAgAAZHJzL2Rv&#10;d25yZXYueG1sUEsFBgAAAAAEAAQA9QAAAIgDAAAAAA==&#10;">
                  <v:textbox>
                    <w:txbxContent>
                      <w:p w:rsidR="005D39D5" w:rsidRDefault="005D39D5" w:rsidP="005D39D5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ＸＸＸＸＸＸ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5D39D5" w:rsidRDefault="005D39D5" w:rsidP="005D39D5"/>
    <w:p w:rsidR="005D39D5" w:rsidRDefault="005D39D5" w:rsidP="005D39D5"/>
    <w:p w:rsidR="005D39D5" w:rsidRDefault="005D39D5" w:rsidP="005D39D5"/>
    <w:p w:rsidR="005D39D5" w:rsidRDefault="005D39D5" w:rsidP="005D39D5"/>
    <w:p w:rsidR="005D39D5" w:rsidRDefault="005D39D5" w:rsidP="005D39D5"/>
    <w:p w:rsidR="005D39D5" w:rsidRDefault="005D39D5" w:rsidP="005D39D5"/>
    <w:p w:rsidR="005D39D5" w:rsidRDefault="005D39D5" w:rsidP="005D39D5"/>
    <w:p w:rsidR="005D39D5" w:rsidRDefault="005D39D5" w:rsidP="005D39D5"/>
    <w:p w:rsidR="005D39D5" w:rsidRDefault="005D39D5" w:rsidP="005D39D5"/>
    <w:p w:rsidR="005D39D5" w:rsidRDefault="005D39D5" w:rsidP="005D39D5"/>
    <w:p w:rsidR="005D39D5" w:rsidRDefault="005D39D5" w:rsidP="005D39D5"/>
    <w:p w:rsidR="005D39D5" w:rsidRDefault="005D39D5" w:rsidP="005D39D5">
      <w:r>
        <w:tab/>
      </w:r>
      <w:r>
        <w:t>编辑用户权限：</w:t>
      </w:r>
    </w:p>
    <w:p w:rsidR="005D39D5" w:rsidRDefault="005D39D5" w:rsidP="005D39D5">
      <w:r>
        <w:rPr>
          <w:noProof/>
        </w:rPr>
        <mc:AlternateContent>
          <mc:Choice Requires="wpg">
            <w:drawing>
              <wp:anchor distT="0" distB="0" distL="85725" distR="85725" simplePos="0" relativeHeight="251687936" behindDoc="0" locked="0" layoutInCell="1" allowOverlap="1" wp14:anchorId="4D41F7CC" wp14:editId="76CC1E7A">
                <wp:simplePos x="0" y="0"/>
                <wp:positionH relativeFrom="column">
                  <wp:posOffset>129540</wp:posOffset>
                </wp:positionH>
                <wp:positionV relativeFrom="paragraph">
                  <wp:posOffset>8890</wp:posOffset>
                </wp:positionV>
                <wp:extent cx="5311140" cy="3208020"/>
                <wp:effectExtent l="0" t="0" r="22860" b="11430"/>
                <wp:wrapNone/>
                <wp:docPr id="930" name="组合 9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1140" cy="3208020"/>
                          <a:chOff x="2010" y="2063"/>
                          <a:chExt cx="9134" cy="5616"/>
                        </a:xfrm>
                      </wpg:grpSpPr>
                      <wps:wsp>
                        <wps:cNvPr id="931" name="Rectangle 762"/>
                        <wps:cNvSpPr>
                          <a:spLocks noChangeArrowheads="1"/>
                        </wps:cNvSpPr>
                        <wps:spPr bwMode="auto">
                          <a:xfrm>
                            <a:off x="2010" y="2063"/>
                            <a:ext cx="9134" cy="561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2" name="Rectangle 763"/>
                        <wps:cNvSpPr>
                          <a:spLocks noChangeArrowheads="1"/>
                        </wps:cNvSpPr>
                        <wps:spPr bwMode="auto">
                          <a:xfrm>
                            <a:off x="2220" y="2220"/>
                            <a:ext cx="8714" cy="6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D39D5" w:rsidRDefault="005D39D5" w:rsidP="005D39D5">
                              <w:pPr>
                                <w:jc w:val="center"/>
                              </w:pPr>
                              <w:r>
                                <w:t>XXX</w:t>
                              </w:r>
                              <w:r>
                                <w:t>订餐系统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3" name="Rectangle 764"/>
                        <wps:cNvSpPr>
                          <a:spLocks noChangeArrowheads="1"/>
                        </wps:cNvSpPr>
                        <wps:spPr bwMode="auto">
                          <a:xfrm>
                            <a:off x="2220" y="3000"/>
                            <a:ext cx="1260" cy="7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D39D5" w:rsidRDefault="005D39D5" w:rsidP="005D39D5">
                              <w:r>
                                <w:t>订单管理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4" name="Rectangle 765"/>
                        <wps:cNvSpPr>
                          <a:spLocks noChangeArrowheads="1"/>
                        </wps:cNvSpPr>
                        <wps:spPr bwMode="auto">
                          <a:xfrm>
                            <a:off x="2220" y="3935"/>
                            <a:ext cx="1260" cy="7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D39D5" w:rsidRDefault="005D39D5" w:rsidP="005D39D5">
                              <w:r>
                                <w:t>菜单管理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5" name="Rectangle 766"/>
                        <wps:cNvSpPr>
                          <a:spLocks noChangeArrowheads="1"/>
                        </wps:cNvSpPr>
                        <wps:spPr bwMode="auto">
                          <a:xfrm>
                            <a:off x="2220" y="4871"/>
                            <a:ext cx="1260" cy="77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D39D5" w:rsidRDefault="005D39D5" w:rsidP="005D39D5">
                              <w:r>
                                <w:t>流水管理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6" name="Rectangle 767"/>
                        <wps:cNvSpPr>
                          <a:spLocks noChangeArrowheads="1"/>
                        </wps:cNvSpPr>
                        <wps:spPr bwMode="auto">
                          <a:xfrm>
                            <a:off x="2220" y="5806"/>
                            <a:ext cx="1260" cy="7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D39D5" w:rsidRDefault="005D39D5" w:rsidP="005D39D5">
                              <w:r>
                                <w:t>会员管理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7" name="Rectangle 768"/>
                        <wps:cNvSpPr>
                          <a:spLocks noChangeArrowheads="1"/>
                        </wps:cNvSpPr>
                        <wps:spPr bwMode="auto">
                          <a:xfrm>
                            <a:off x="2220" y="6743"/>
                            <a:ext cx="1260" cy="780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D39D5" w:rsidRDefault="005D39D5" w:rsidP="005D39D5">
                              <w:r>
                                <w:t>权限管理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8" name="Rectangle 769"/>
                        <wps:cNvSpPr>
                          <a:spLocks noChangeArrowheads="1"/>
                        </wps:cNvSpPr>
                        <wps:spPr bwMode="auto">
                          <a:xfrm>
                            <a:off x="4740" y="3002"/>
                            <a:ext cx="1437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D39D5" w:rsidRDefault="005D39D5" w:rsidP="005D39D5">
                              <w:r>
                                <w:rPr>
                                  <w:sz w:val="18"/>
                                  <w:szCs w:val="18"/>
                                </w:rPr>
                                <w:t>编辑用户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9" name="Rectangle 770"/>
                        <wps:cNvSpPr>
                          <a:spLocks noChangeArrowheads="1"/>
                        </wps:cNvSpPr>
                        <wps:spPr bwMode="auto">
                          <a:xfrm>
                            <a:off x="10829" y="3002"/>
                            <a:ext cx="210" cy="45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0" name="Rectangle 771"/>
                        <wps:cNvSpPr>
                          <a:spLocks noChangeArrowheads="1"/>
                        </wps:cNvSpPr>
                        <wps:spPr bwMode="auto">
                          <a:xfrm>
                            <a:off x="10829" y="3626"/>
                            <a:ext cx="210" cy="780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1" name="Rectangle 772"/>
                        <wps:cNvSpPr>
                          <a:spLocks noChangeArrowheads="1"/>
                        </wps:cNvSpPr>
                        <wps:spPr bwMode="auto">
                          <a:xfrm>
                            <a:off x="3585" y="3623"/>
                            <a:ext cx="7035" cy="3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2" name="Text Box 773"/>
                        <wps:cNvSpPr txBox="1">
                          <a:spLocks noChangeArrowheads="1"/>
                        </wps:cNvSpPr>
                        <wps:spPr bwMode="auto">
                          <a:xfrm>
                            <a:off x="9254" y="6899"/>
                            <a:ext cx="945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D39D5" w:rsidRDefault="005D39D5" w:rsidP="005D39D5">
                              <w:pPr>
                                <w:jc w:val="center"/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确认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3" name="Text Box 774"/>
                        <wps:cNvSpPr txBox="1">
                          <a:spLocks noChangeArrowheads="1"/>
                        </wps:cNvSpPr>
                        <wps:spPr bwMode="auto">
                          <a:xfrm>
                            <a:off x="3795" y="3779"/>
                            <a:ext cx="2205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D39D5" w:rsidRDefault="005D39D5" w:rsidP="005D39D5">
                              <w:pPr>
                                <w:jc w:val="center"/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用户名：＿＿＿＿＿＿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4" name="Text Box 775"/>
                        <wps:cNvSpPr txBox="1">
                          <a:spLocks noChangeArrowheads="1"/>
                        </wps:cNvSpPr>
                        <wps:spPr bwMode="auto">
                          <a:xfrm>
                            <a:off x="6630" y="3779"/>
                            <a:ext cx="2205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D39D5" w:rsidRDefault="005D39D5" w:rsidP="005D39D5">
                              <w:pPr>
                                <w:jc w:val="center"/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密码：＿＿＿＿＿＿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5" name="Text Box 776"/>
                        <wps:cNvSpPr txBox="1">
                          <a:spLocks noChangeArrowheads="1"/>
                        </wps:cNvSpPr>
                        <wps:spPr bwMode="auto">
                          <a:xfrm>
                            <a:off x="4004" y="4403"/>
                            <a:ext cx="1366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D39D5" w:rsidRDefault="005D39D5" w:rsidP="005D39D5">
                              <w:pPr>
                                <w:jc w:val="center"/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已有角色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6" name="AutoShape 777"/>
                        <wps:cNvSpPr>
                          <a:spLocks noChangeArrowheads="1"/>
                        </wps:cNvSpPr>
                        <wps:spPr bwMode="auto">
                          <a:xfrm rot="10800000">
                            <a:off x="3585" y="2999"/>
                            <a:ext cx="945" cy="467"/>
                          </a:xfrm>
                          <a:prstGeom prst="homePlate">
                            <a:avLst>
                              <a:gd name="adj" fmla="val 50589"/>
                            </a:avLst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D39D5" w:rsidRDefault="005D39D5" w:rsidP="005D39D5">
                              <w:r>
                                <w:t>Back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7" name="Text Box 778"/>
                        <wps:cNvSpPr txBox="1">
                          <a:spLocks noChangeArrowheads="1"/>
                        </wps:cNvSpPr>
                        <wps:spPr bwMode="auto">
                          <a:xfrm>
                            <a:off x="7260" y="4403"/>
                            <a:ext cx="1366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D39D5" w:rsidRDefault="005D39D5" w:rsidP="005D39D5">
                              <w:pPr>
                                <w:jc w:val="center"/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可用角色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8" name="Rectangle 779"/>
                        <wps:cNvSpPr>
                          <a:spLocks noChangeArrowheads="1"/>
                        </wps:cNvSpPr>
                        <wps:spPr bwMode="auto">
                          <a:xfrm>
                            <a:off x="3795" y="5027"/>
                            <a:ext cx="1995" cy="187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9" name="AutoShape 780"/>
                        <wps:cNvSpPr>
                          <a:spLocks noChangeArrowheads="1"/>
                        </wps:cNvSpPr>
                        <wps:spPr bwMode="auto">
                          <a:xfrm>
                            <a:off x="6105" y="5183"/>
                            <a:ext cx="525" cy="624"/>
                          </a:xfrm>
                          <a:prstGeom prst="rightArrow">
                            <a:avLst>
                              <a:gd name="adj1" fmla="val 50000"/>
                              <a:gd name="adj2" fmla="val 25000"/>
                            </a:avLst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0" name="AutoShape 781"/>
                        <wps:cNvSpPr>
                          <a:spLocks noChangeArrowheads="1"/>
                        </wps:cNvSpPr>
                        <wps:spPr bwMode="auto">
                          <a:xfrm>
                            <a:off x="6105" y="5963"/>
                            <a:ext cx="525" cy="624"/>
                          </a:xfrm>
                          <a:prstGeom prst="leftArrow">
                            <a:avLst>
                              <a:gd name="adj1" fmla="val 50000"/>
                              <a:gd name="adj2" fmla="val 25000"/>
                            </a:avLst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1" name="Text Box 782"/>
                        <wps:cNvSpPr txBox="1">
                          <a:spLocks noChangeArrowheads="1"/>
                        </wps:cNvSpPr>
                        <wps:spPr bwMode="auto">
                          <a:xfrm>
                            <a:off x="6945" y="5027"/>
                            <a:ext cx="1995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D39D5" w:rsidRDefault="005D39D5" w:rsidP="005D39D5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ＸＸＸＸＸＸ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2" name="Text Box 783"/>
                        <wps:cNvSpPr txBox="1">
                          <a:spLocks noChangeArrowheads="1"/>
                        </wps:cNvSpPr>
                        <wps:spPr bwMode="auto">
                          <a:xfrm>
                            <a:off x="6945" y="5495"/>
                            <a:ext cx="1995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D39D5" w:rsidRDefault="005D39D5" w:rsidP="005D39D5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ＸＸＸＸＸＸ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3" name="Text Box 784"/>
                        <wps:cNvSpPr txBox="1">
                          <a:spLocks noChangeArrowheads="1"/>
                        </wps:cNvSpPr>
                        <wps:spPr bwMode="auto">
                          <a:xfrm>
                            <a:off x="6945" y="5963"/>
                            <a:ext cx="1995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D39D5" w:rsidRDefault="005D39D5" w:rsidP="005D39D5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ＸＸＸＸＸＸ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4" name="Text Box 785"/>
                        <wps:cNvSpPr txBox="1">
                          <a:spLocks noChangeArrowheads="1"/>
                        </wps:cNvSpPr>
                        <wps:spPr bwMode="auto">
                          <a:xfrm>
                            <a:off x="6945" y="6431"/>
                            <a:ext cx="1995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D39D5" w:rsidRDefault="005D39D5" w:rsidP="005D39D5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ＸＸＸＸＸＸ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930" o:spid="_x0000_s1503" style="position:absolute;margin-left:10.2pt;margin-top:.7pt;width:418.2pt;height:252.6pt;z-index:251687936;mso-wrap-distance-left:6.75pt;mso-wrap-distance-right:6.75pt" coordorigin="2010,2063" coordsize="9134,5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">
                <v:rect id="Rectangle 762" o:spid="_x0000_s1504" style="position:absolute;left:2010;top:2063;width:9134;height:56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FJh8QA&#10;AADcAAAADwAAAGRycy9kb3ducmV2LnhtbESPQWvCQBSE7wX/w/KE3uomEaRGVxFLSj1qvPT2mn0m&#10;0ezbkN1o2l/vCgWPw8x8wyzXg2nElTpXW1YQTyIQxIXVNZcKjnn29g7CeWSNjWVS8EsO1qvRyxJT&#10;bW+8p+vBlyJA2KWooPK+TaV0RUUG3cS2xME72c6gD7Irpe7wFuCmkUkUzaTBmsNChS1tKyouh94o&#10;+KmTI/7t88/IzLOp3w35uf/+UOp1PGwWIDwN/hn+b39pBfNpDI8z4QjI1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GRSYfEAAAA3AAAAA8AAAAAAAAAAAAAAAAAmAIAAGRycy9k&#10;b3ducmV2LnhtbFBLBQYAAAAABAAEAPUAAACJAwAAAAA=&#10;"/>
                <v:rect id="Rectangle 763" o:spid="_x0000_s1505" style="position:absolute;left:2220;top:2220;width:8714;height:6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PX8MUA&#10;AADcAAAADwAAAGRycy9kb3ducmV2LnhtbESPQWvCQBSE7wX/w/IKvTWbJiA1ukqxWOpRk0tvz+wz&#10;ic2+DdnVRH+9KxR6HGbmG2axGk0rLtS7xrKCtygGQVxa3XCloMg3r+8gnEfW2FomBVdysFpOnhaY&#10;aTvwji57X4kAYZehgtr7LpPSlTUZdJHtiIN3tL1BH2RfSd3jEOCmlUkcT6XBhsNCjR2tayp/92ej&#10;4NAkBd52+VdsZpvUb8f8dP75VOrlefyYg/A0+v/wX/tbK5ilCTzOhCMgl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Q9fwxQAAANwAAAAPAAAAAAAAAAAAAAAAAJgCAABkcnMv&#10;ZG93bnJldi54bWxQSwUGAAAAAAQABAD1AAAAigMAAAAA&#10;">
                  <v:textbox>
                    <w:txbxContent>
                      <w:p w:rsidR="005D39D5" w:rsidRDefault="005D39D5" w:rsidP="005D39D5">
                        <w:pPr>
                          <w:jc w:val="center"/>
                        </w:pPr>
                        <w:r>
                          <w:t>XXX</w:t>
                        </w:r>
                        <w:r>
                          <w:t>订餐系统</w:t>
                        </w:r>
                      </w:p>
                    </w:txbxContent>
                  </v:textbox>
                </v:rect>
                <v:rect id="Rectangle 764" o:spid="_x0000_s1506" style="position:absolute;left:2220;top:3000;width:1260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9ya8MA&#10;AADcAAAADwAAAGRycy9kb3ducmV2LnhtbESPQYvCMBSE74L/ITzBm6ZaEO0aRVxc9Kj14u1t87bt&#10;2ryUJmr11xtB8DjMzDfMfNmaSlypcaVlBaNhBII4s7rkXMEx3QymIJxH1lhZJgV3crBcdDtzTLS9&#10;8Z6uB5+LAGGXoILC+zqR0mUFGXRDWxMH7882Bn2QTS51g7cAN5UcR9FEGiw5LBRY07qg7Hy4GAW/&#10;5fiIj336E5nZJva7Nv2/nL6V6vfa1RcIT63/hN/trVYwi2N4nQlHQC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g9ya8MAAADcAAAADwAAAAAAAAAAAAAAAACYAgAAZHJzL2Rv&#10;d25yZXYueG1sUEsFBgAAAAAEAAQA9QAAAIgDAAAAAA==&#10;">
                  <v:textbox>
                    <w:txbxContent>
                      <w:p w:rsidR="005D39D5" w:rsidRDefault="005D39D5" w:rsidP="005D39D5">
                        <w:r>
                          <w:t>订单管理</w:t>
                        </w:r>
                      </w:p>
                    </w:txbxContent>
                  </v:textbox>
                </v:rect>
                <v:rect id="Rectangle 765" o:spid="_x0000_s1507" style="position:absolute;left:2220;top:3935;width:1260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bqH8UA&#10;AADcAAAADwAAAGRycy9kb3ducmV2LnhtbESPQWvCQBSE74X+h+UVems2ailNdBWxpLRHTS69PbPP&#10;JJp9G7JrTP31bqHgcZiZb5jFajStGKh3jWUFkygGQVxa3XCloMizl3cQziNrbC2Tgl9ysFo+Piww&#10;1fbCWxp2vhIBwi5FBbX3XSqlK2sy6CLbEQfvYHuDPsi+krrHS4CbVk7j+E0abDgs1NjRpqbytDsb&#10;BftmWuB1m3/GJslm/nvMj+efD6Wen8b1HISn0d/D/+0vrSCZvcLfmXAE5P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5uofxQAAANwAAAAPAAAAAAAAAAAAAAAAAJgCAABkcnMv&#10;ZG93bnJldi54bWxQSwUGAAAAAAQABAD1AAAAigMAAAAA&#10;">
                  <v:textbox>
                    <w:txbxContent>
                      <w:p w:rsidR="005D39D5" w:rsidRDefault="005D39D5" w:rsidP="005D39D5">
                        <w:r>
                          <w:t>菜单管理</w:t>
                        </w:r>
                      </w:p>
                    </w:txbxContent>
                  </v:textbox>
                </v:rect>
                <v:rect id="Rectangle 766" o:spid="_x0000_s1508" style="position:absolute;left:2220;top:4871;width:1260;height:7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pPhMUA&#10;AADcAAAADwAAAGRycy9kb3ducmV2LnhtbESPQWvCQBSE74X+h+UVems2Ki1NdBWxpLRHTS69PbPP&#10;JJp9G7JrTP31bqHgcZiZb5jFajStGKh3jWUFkygGQVxa3XCloMizl3cQziNrbC2Tgl9ysFo+Piww&#10;1fbCWxp2vhIBwi5FBbX3XSqlK2sy6CLbEQfvYHuDPsi+krrHS4CbVk7j+E0abDgs1NjRpqbytDsb&#10;BftmWuB1m3/GJslm/nvMj+efD6Wen8b1HISn0d/D/+0vrSCZvcLfmXAE5P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qk+ExQAAANwAAAAPAAAAAAAAAAAAAAAAAJgCAABkcnMv&#10;ZG93bnJldi54bWxQSwUGAAAAAAQABAD1AAAAigMAAAAA&#10;">
                  <v:textbox>
                    <w:txbxContent>
                      <w:p w:rsidR="005D39D5" w:rsidRDefault="005D39D5" w:rsidP="005D39D5">
                        <w:r>
                          <w:t>流水管理</w:t>
                        </w:r>
                      </w:p>
                    </w:txbxContent>
                  </v:textbox>
                </v:rect>
                <v:rect id="Rectangle 767" o:spid="_x0000_s1509" style="position:absolute;left:2220;top:5806;width:1260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jR88UA&#10;AADcAAAADwAAAGRycy9kb3ducmV2LnhtbESPQWvCQBSE74X+h+UVequbKgRN3YTSYqnHGC/entnX&#10;JG32bchuYuqvdwXB4zAz3zDrbDKtGKl3jWUFr7MIBHFpdcOVgn2xeVmCcB5ZY2uZFPyTgyx9fFhj&#10;ou2Jcxp3vhIBwi5BBbX3XSKlK2sy6Ga2Iw7ej+0N+iD7SuoeTwFuWjmPolgabDgs1NjRR03l324w&#10;Co7NfI/nvPiKzGqz8Nup+B0On0o9P03vbyA8Tf4evrW/tYLVIobrmXAEZH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eNHzxQAAANwAAAAPAAAAAAAAAAAAAAAAAJgCAABkcnMv&#10;ZG93bnJldi54bWxQSwUGAAAAAAQABAD1AAAAigMAAAAA&#10;">
                  <v:textbox>
                    <w:txbxContent>
                      <w:p w:rsidR="005D39D5" w:rsidRDefault="005D39D5" w:rsidP="005D39D5">
                        <w:r>
                          <w:t>会员管理</w:t>
                        </w:r>
                      </w:p>
                    </w:txbxContent>
                  </v:textbox>
                </v:rect>
                <v:rect id="Rectangle 768" o:spid="_x0000_s1510" style="position:absolute;left:2220;top:6743;width:1260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nNzMUA&#10;AADcAAAADwAAAGRycy9kb3ducmV2LnhtbESPQYvCMBSE78L+h/AWvIimrrhqNYq7rOBBD6uCHh/N&#10;sy02L6WJtf57Iwgeh5n5hpktGlOImiqXW1bQ70UgiBOrc04VHPar7hiE88gaC8uk4E4OFvOP1gxj&#10;bW/8T/XOpyJA2MWoIPO+jKV0SUYGXc+WxME728qgD7JKpa7wFuCmkF9R9C0N5hwWMizpN6Pksrsa&#10;BXJ7GA/u5+3P6W84yjcXqjvRsVaq/dkspyA8Nf4dfrXXWsFkMILnmXAE5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ic3MxQAAANwAAAAPAAAAAAAAAAAAAAAAAJgCAABkcnMv&#10;ZG93bnJldi54bWxQSwUGAAAAAAQABAD1AAAAigMAAAAA&#10;" fillcolor="gray">
                  <v:textbox>
                    <w:txbxContent>
                      <w:p w:rsidR="005D39D5" w:rsidRDefault="005D39D5" w:rsidP="005D39D5">
                        <w:r>
                          <w:t>权限管理</w:t>
                        </w:r>
                      </w:p>
                    </w:txbxContent>
                  </v:textbox>
                </v:rect>
                <v:rect id="Rectangle 769" o:spid="_x0000_s1511" style="position:absolute;left:4740;top:3002;width:1437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xEAMQA&#10;AADcAAAADwAAAGRycy9kb3ducmV2LnhtbERPTWvCQBC9F/wPywi9FN2oVGzqKhIoeAml2pYeh+yY&#10;pM3Oxuxo0n/fPRQ8Pt73eju4Rl2pC7VnA7NpAoq48Lbm0sD78WWyAhUE2WLjmQz8UoDtZnS3xtT6&#10;nt/oepBSxRAOKRqoRNpU61BU5DBMfUscuZPvHEqEXalth30Md42eJ8lSO6w5NlTYUlZR8XO4OAMn&#10;efzsP14v5/b8lT2Ukuff2Tw35n487J5BCQ1yE/+799bA0yKujWfiEdCb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hcRADEAAAA3AAAAA8AAAAAAAAAAAAAAAAAmAIAAGRycy9k&#10;b3ducmV2LnhtbFBLBQYAAAAABAAEAPUAAACJAwAAAAA=&#10;">
                  <v:stroke dashstyle="dash"/>
                  <v:textbox>
                    <w:txbxContent>
                      <w:p w:rsidR="005D39D5" w:rsidRDefault="005D39D5" w:rsidP="005D39D5">
                        <w:r>
                          <w:rPr>
                            <w:sz w:val="18"/>
                            <w:szCs w:val="18"/>
                          </w:rPr>
                          <w:t>编辑用户</w:t>
                        </w:r>
                      </w:p>
                    </w:txbxContent>
                  </v:textbox>
                </v:rect>
                <v:rect id="Rectangle 770" o:spid="_x0000_s1512" style="position:absolute;left:10829;top:3002;width:210;height:4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+dFgcMA&#10;AADcAAAADwAAAGRycy9kb3ducmV2LnhtbESPQYvCMBSE7wv+h/AEb2uqgthqFHFx0aPWy96ezbOt&#10;Ni+liVr99UYQ9jjMzDfMbNGaStyocaVlBYN+BII4s7rkXMEhXX9PQDiPrLGyTAoe5GAx73zNMNH2&#10;zju67X0uAoRdggoK7+tESpcVZND1bU0cvJNtDPogm1zqBu8Bbio5jKKxNFhyWCiwplVB2WV/NQqO&#10;5fCAz136G5l4PfLbNj1f/36U6nXb5RSEp9b/hz/tjVYQj2J4nwlHQM5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+dFgcMAAADcAAAADwAAAAAAAAAAAAAAAACYAgAAZHJzL2Rv&#10;d25yZXYueG1sUEsFBgAAAAAEAAQA9QAAAIgDAAAAAA==&#10;"/>
                <v:rect id="Rectangle 771" o:spid="_x0000_s1513" style="position:absolute;left:10829;top:3626;width:210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YmxcMA&#10;AADcAAAADwAAAGRycy9kb3ducmV2LnhtbERPy4rCMBTdD/gP4QpuRFOd8VWNooMDsxgXPkCXl+ba&#10;Fpub0sRa/94shFkeznuxakwhaqpcblnBoB+BIE6szjlVcDr+9KYgnEfWWFgmBU9ysFq2PhYYa/vg&#10;PdUHn4oQwi5GBZn3ZSylSzIy6Pq2JA7c1VYGfYBVKnWFjxBuCjmMorE0mHNoyLCk74yS2+FuFMjd&#10;afr5vO42l+1okv/dqO5G51qpTrtZz0F4avy/+O3+1QpmX2F+OBOOgFy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mYmxcMAAADcAAAADwAAAAAAAAAAAAAAAACYAgAAZHJzL2Rv&#10;d25yZXYueG1sUEsFBgAAAAAEAAQA9QAAAIgDAAAAAA==&#10;" fillcolor="gray"/>
                <v:rect id="Rectangle 772" o:spid="_x0000_s1514" style="position:absolute;left:3585;top:3623;width:7035;height:3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c6+sQA&#10;AADcAAAADwAAAGRycy9kb3ducmV2LnhtbESPQYvCMBSE78L+h/AW9qaprshajbIoih61vezt2Tzb&#10;us1LaaJWf70RBI/DzHzDTOetqcSFGldaVtDvRSCIM6tLzhWkyar7A8J5ZI2VZVJwIwfz2UdnirG2&#10;V97RZe9zESDsYlRQeF/HUrqsIIOuZ2vi4B1tY9AH2eRSN3gNcFPJQRSNpMGSw0KBNS0Kyv73Z6Pg&#10;UA5SvO+SdWTGq2+/bZPT+W+p1Ndn+zsB4an17/CrvdEKxsM+PM+EIy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mXOvrEAAAA3AAAAA8AAAAAAAAAAAAAAAAAmAIAAGRycy9k&#10;b3ducmV2LnhtbFBLBQYAAAAABAAEAPUAAACJAwAAAAA=&#10;"/>
                <v:shape id="Text Box 773" o:spid="_x0000_s1515" type="#_x0000_t202" style="position:absolute;left:9254;top:6899;width:94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rnOcYA&#10;AADcAAAADwAAAGRycy9kb3ducmV2LnhtbESPQWvCQBSE74L/YXlCL6KbWkk1dZVSUOLNWtHrI/tM&#10;QrNv091tTP99tyD0OMzMN8xq05tGdOR8bVnB4zQBQVxYXXOp4PSxnSxA+ICssbFMCn7Iw2Y9HKww&#10;0/bG79QdQykihH2GCqoQ2kxKX1Rk0E9tSxy9q3UGQ5SulNrhLcJNI2dJkkqDNceFClt6q6j4PH4b&#10;BYt53l38/ulwLtJrswzj52735ZR6GPWvLyAC9eE/fG/nWsFyPoO/M/EIyP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jrnOcYAAADcAAAADwAAAAAAAAAAAAAAAACYAgAAZHJz&#10;L2Rvd25yZXYueG1sUEsFBgAAAAAEAAQA9QAAAIsDAAAAAA==&#10;">
                  <v:textbox>
                    <w:txbxContent>
                      <w:p w:rsidR="005D39D5" w:rsidRDefault="005D39D5" w:rsidP="005D39D5">
                        <w:pPr>
                          <w:jc w:val="center"/>
                        </w:pPr>
                        <w:r>
                          <w:rPr>
                            <w:sz w:val="18"/>
                            <w:szCs w:val="18"/>
                          </w:rPr>
                          <w:t>确认</w:t>
                        </w:r>
                      </w:p>
                    </w:txbxContent>
                  </v:textbox>
                </v:shape>
                <v:shape id="Text Box 774" o:spid="_x0000_s1516" type="#_x0000_t202" style="position:absolute;left:3795;top:3779;width:220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XZCosUA&#10;AADcAAAADwAAAGRycy9kb3ducmV2LnhtbESPQWsCMRSE74L/ITzBi2i2Kla3RhGhYm/Wil4fm+fu&#10;0s3LNknX9d8bodDjMDPfMMt1ayrRkPOlZQUvowQEcWZ1ybmC09f7cA7CB2SNlWVScCcP61W3s8RU&#10;2xt/UnMMuYgQ9ikqKEKoUyl9VpBBP7I1cfSu1hkMUbpcaoe3CDeVHCfJTBosOS4UWNO2oOz7+GsU&#10;zKf75uI/JodzNrtWizB4bXY/Tql+r928gQjUhv/wX3uvFSymE3ieiUdAr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5dkKixQAAANwAAAAPAAAAAAAAAAAAAAAAAJgCAABkcnMv&#10;ZG93bnJldi54bWxQSwUGAAAAAAQABAD1AAAAigMAAAAA&#10;">
                  <v:textbox>
                    <w:txbxContent>
                      <w:p w:rsidR="005D39D5" w:rsidRDefault="005D39D5" w:rsidP="005D39D5">
                        <w:pPr>
                          <w:jc w:val="center"/>
                        </w:pPr>
                        <w:r>
                          <w:rPr>
                            <w:sz w:val="18"/>
                            <w:szCs w:val="18"/>
                          </w:rPr>
                          <w:t>用户名：＿＿＿＿＿＿</w:t>
                        </w:r>
                      </w:p>
                    </w:txbxContent>
                  </v:textbox>
                </v:shape>
                <v:shape id="Text Box 775" o:spid="_x0000_s1517" type="#_x0000_t202" style="position:absolute;left:6630;top:3779;width:220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/a1sYA&#10;AADcAAAADwAAAGRycy9kb3ducmV2LnhtbESPT2vCQBTE74V+h+UVvBTdVIN/UlcpgqK31oq9PrLP&#10;JDT7Nt1dY/z2riD0OMzMb5j5sjO1aMn5yrKCt0ECgji3uuJCweF73Z+C8AFZY22ZFFzJw3Lx/DTH&#10;TNsLf1G7D4WIEPYZKihDaDIpfV6SQT+wDXH0TtYZDFG6QmqHlwg3tRwmyVgarDgulNjQqqT8d382&#10;Cqbptv3xu9HnMR+f6ll4nbSbP6dU76X7eAcRqAv/4Ud7qxXM0hTuZ+IRkI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p/a1sYAAADcAAAADwAAAAAAAAAAAAAAAACYAgAAZHJz&#10;L2Rvd25yZXYueG1sUEsFBgAAAAAEAAQA9QAAAIsDAAAAAA==&#10;">
                  <v:textbox>
                    <w:txbxContent>
                      <w:p w:rsidR="005D39D5" w:rsidRDefault="005D39D5" w:rsidP="005D39D5">
                        <w:pPr>
                          <w:jc w:val="center"/>
                        </w:pPr>
                        <w:r>
                          <w:rPr>
                            <w:sz w:val="18"/>
                            <w:szCs w:val="18"/>
                          </w:rPr>
                          <w:t>密码：＿＿＿＿＿＿</w:t>
                        </w:r>
                      </w:p>
                    </w:txbxContent>
                  </v:textbox>
                </v:shape>
                <v:shape id="Text Box 776" o:spid="_x0000_s1518" type="#_x0000_t202" style="position:absolute;left:4004;top:4403;width:1366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FCHMYA&#10;AADcAAAADwAAAGRycy9kb3ducmV2LnhtbESPS2/CMBCE75X4D9Yi9VacotLQFIMqHi0nJFIOHJd4&#10;81DjdRSbJPz7ulIljqOZ+UazWA2mFh21rrKs4HkSgSDOrK64UHD63j3NQTiPrLG2TApu5GC1HD0s&#10;MNG25yN1qS9EgLBLUEHpfZNI6bKSDLqJbYiDl9vWoA+yLaRusQ9wU8tpFL1KgxWHhRIbWpeU/aRX&#10;o+Dw5eaXeNudP9OT3Rz6OMfZNFfqcTx8vIPwNPh7+L+91wreXmbwdyYcAbn8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CFCHMYAAADcAAAADwAAAAAAAAAAAAAAAACYAgAAZHJz&#10;L2Rvd25yZXYueG1sUEsFBgAAAAAEAAQA9QAAAIsDAAAAAA==&#10;">
                  <v:stroke dashstyle="dash"/>
                  <v:textbox>
                    <w:txbxContent>
                      <w:p w:rsidR="005D39D5" w:rsidRDefault="005D39D5" w:rsidP="005D39D5">
                        <w:pPr>
                          <w:jc w:val="center"/>
                        </w:pPr>
                        <w:r>
                          <w:rPr>
                            <w:sz w:val="18"/>
                            <w:szCs w:val="18"/>
                          </w:rPr>
                          <w:t>已有角色</w:t>
                        </w:r>
                      </w:p>
                    </w:txbxContent>
                  </v:textbox>
                </v:shape>
                <v:shape id="AutoShape 777" o:spid="_x0000_s1519" type="#_x0000_t15" style="position:absolute;left:3585;top:2999;width:945;height:467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zuacYA&#10;AADcAAAADwAAAGRycy9kb3ducmV2LnhtbESPQWvCQBSE70L/w/IKvemmUkSjq6gglJYeGnPQ2zP7&#10;zKZm34bsNsZ/7xYKHoeZ+YZZrHpbi45aXzlW8DpKQBAXTldcKsj3u+EUhA/IGmvHpOBGHlbLp8EC&#10;U+2u/E1dFkoRIexTVGBCaFIpfWHIoh+5hjh6Z9daDFG2pdQtXiPc1nKcJBNpseK4YLChraHikv1a&#10;BdlxupmZy7bKu6/89LH+PITdj1Pq5blfz0EE6sMj/N9+1wpmbxP4OxOPgFze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EzuacYAAADcAAAADwAAAAAAAAAAAAAAAACYAgAAZHJz&#10;L2Rvd25yZXYueG1sUEsFBgAAAAAEAAQA9QAAAIsDAAAAAA==&#10;">
                  <v:textbox>
                    <w:txbxContent>
                      <w:p w:rsidR="005D39D5" w:rsidRDefault="005D39D5" w:rsidP="005D39D5">
                        <w:r>
                          <w:t>Back</w:t>
                        </w:r>
                      </w:p>
                    </w:txbxContent>
                  </v:textbox>
                </v:shape>
                <v:shape id="Text Box 778" o:spid="_x0000_s1520" type="#_x0000_t202" style="position:absolute;left:7260;top:4403;width:1366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7958MYA&#10;AADcAAAADwAAAGRycy9kb3ducmV2LnhtbESPS2/CMBCE75X4D9Yi9VYcUCGQYlDVB+WE1JQDx228&#10;eYh4HcVuEv49roTEcTQz32jW28HUoqPWVZYVTCcRCOLM6ooLBcefz6clCOeRNdaWScGFHGw3o4c1&#10;Jtr2/E1d6gsRIOwSVFB63yRSuqwkg25iG+Lg5bY16INsC6lb7APc1HIWRQtpsOKwUGJDbyVl5/TP&#10;KDh8ueVv/NGddunRvh/6OMf5LFfqcTy8voDwNPh7+NbeawWr5xj+z4QjID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7958MYAAADcAAAADwAAAAAAAAAAAAAAAACYAgAAZHJz&#10;L2Rvd25yZXYueG1sUEsFBgAAAAAEAAQA9QAAAIsDAAAAAA==&#10;">
                  <v:stroke dashstyle="dash"/>
                  <v:textbox>
                    <w:txbxContent>
                      <w:p w:rsidR="005D39D5" w:rsidRDefault="005D39D5" w:rsidP="005D39D5">
                        <w:pPr>
                          <w:jc w:val="center"/>
                        </w:pPr>
                        <w:r>
                          <w:rPr>
                            <w:sz w:val="18"/>
                            <w:szCs w:val="18"/>
                          </w:rPr>
                          <w:t>可用角色</w:t>
                        </w:r>
                      </w:p>
                    </w:txbxContent>
                  </v:textbox>
                </v:shape>
                <v:rect id="Rectangle 779" o:spid="_x0000_s1521" style="position:absolute;left:3795;top:5027;width:1995;height:18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2TZ8IA&#10;AADcAAAADwAAAGRycy9kb3ducmV2LnhtbERPPW/CMBDdkfgP1iF1I05phZo0BiEqqnaEZOl2jY8k&#10;ND5HtoG0v74ekBif3nexHk0vLuR8Z1nBY5KCIK6t7rhRUJW7+QsIH5A19pZJwS95WK+mkwJzba+8&#10;p8shNCKGsM9RQRvCkEvp65YM+sQOxJE7WmcwROgaqR1eY7jp5SJNl9Jgx7GhxYG2LdU/h7NR8N0t&#10;Kvzbl++pyXZP4XMsT+evN6UeZuPmFUSgMdzFN/eHVpA9x7XxTDwCcvU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rZNnwgAAANwAAAAPAAAAAAAAAAAAAAAAAJgCAABkcnMvZG93&#10;bnJldi54bWxQSwUGAAAAAAQABAD1AAAAhwMAAAAA&#10;"/>
                <v:shape id="AutoShape 780" o:spid="_x0000_s1522" type="#_x0000_t13" style="position:absolute;left:6105;top:5183;width:525;height:6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9x93MUA&#10;AADcAAAADwAAAGRycy9kb3ducmV2LnhtbESPT2vCQBTE74V+h+UVeqsvLSIaXYO0FHKrf3ro8TX7&#10;TILZt2l2NdFP7wpCj8PM/IZZZINt1Ik7XzvR8DpKQLEUztRSavjefb5MQflAYqhxwhrO7CFbPj4s&#10;KDWulw2ftqFUESI+JQ1VCG2K6IuKLfmRa1mit3edpRBlV6LpqI9w2+BbkkzQUi1xoaKW3ysuDtuj&#10;1fDbfEx+1u1fjgb7NV8S3A2bL62fn4bVHFTgIfyH7+3caJiNZ3A7E48AL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3H3cxQAAANwAAAAPAAAAAAAAAAAAAAAAAJgCAABkcnMv&#10;ZG93bnJldi54bWxQSwUGAAAAAAQABAD1AAAAigMAAAAA&#10;"/>
                <v:shape id="AutoShape 781" o:spid="_x0000_s1523" type="#_x0000_t66" style="position:absolute;left:6105;top:5963;width:525;height:6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lyGMIA&#10;AADcAAAADwAAAGRycy9kb3ducmV2LnhtbERPyW7CMBC9V+o/WIPUW+MAooIUgyoogl4Q630UT5OI&#10;eBxsQ8Lf40OlHp/ePp13phZ3cr6yrKCfpCCIc6srLhScjqv3MQgfkDXWlknBgzzMZ68vU8y0bXlP&#10;90MoRAxhn6GCMoQmk9LnJRn0iW2II/drncEQoSukdtjGcFPLQZp+SIMVx4YSG1qUlF8ON6NgH/qP&#10;dvi9dUs9aXajczdcX3/WSr31uq9PEIG68C/+c2+0gskozo9n4hGQs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iXIYwgAAANwAAAAPAAAAAAAAAAAAAAAAAJgCAABkcnMvZG93&#10;bnJldi54bWxQSwUGAAAAAAQABAD1AAAAhwMAAAAA&#10;"/>
                <v:shape id="Text Box 782" o:spid="_x0000_s1524" type="#_x0000_t202" style="position:absolute;left:6945;top:5027;width:199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zHvk8YA&#10;AADcAAAADwAAAGRycy9kb3ducmV2LnhtbESPT2sCMRTE70K/Q3gFL0Wz2mp1axQRLHrzH+31sXnu&#10;Lt28bJO4rt/eFAoeh5n5DTNbtKYSDTlfWlYw6CcgiDOrS84VnI7r3gSED8gaK8uk4EYeFvOnzgxT&#10;ba+8p+YQchEh7FNUUIRQp1L6rCCDvm9r4uidrTMYonS51A6vEW4qOUySsTRYclwosKZVQdnP4WIU&#10;TN42zbffvu6+svG5moaX9+bz1ynVfW6XHyACteER/m9vtILpaAB/Z+IRkPM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zHvk8YAAADcAAAADwAAAAAAAAAAAAAAAACYAgAAZHJz&#10;L2Rvd25yZXYueG1sUEsFBgAAAAAEAAQA9QAAAIsDAAAAAA==&#10;">
                  <v:textbox>
                    <w:txbxContent>
                      <w:p w:rsidR="005D39D5" w:rsidRDefault="005D39D5" w:rsidP="005D39D5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ＸＸＸＸＸＸ</w:t>
                        </w:r>
                      </w:p>
                    </w:txbxContent>
                  </v:textbox>
                </v:shape>
                <v:shape id="Text Box 783" o:spid="_x0000_s1525" type="#_x0000_t202" style="position:absolute;left:6945;top:5495;width:199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+Nx5MYA&#10;AADcAAAADwAAAGRycy9kb3ducmV2LnhtbESPT2sCMRTE70K/Q3gFL0WztdXq1igiWPTmP9rrY/Pc&#10;Xbp5WZO4rt/eFAoeh5n5DTOdt6YSDTlfWlbw2k9AEGdWl5wrOB5WvTEIH5A1VpZJwY08zGdPnSmm&#10;2l55R80+5CJC2KeooAihTqX0WUEGfd/WxNE7WWcwROlyqR1eI9xUcpAkI2mw5LhQYE3LgrLf/cUo&#10;GL+vmx+/edt+Z6NTNQkvH83X2SnVfW4XnyACteER/m+vtYLJcAB/Z+IRkLM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+Nx5MYAAADcAAAADwAAAAAAAAAAAAAAAACYAgAAZHJz&#10;L2Rvd25yZXYueG1sUEsFBgAAAAAEAAQA9QAAAIsDAAAAAA==&#10;">
                  <v:textbox>
                    <w:txbxContent>
                      <w:p w:rsidR="005D39D5" w:rsidRDefault="005D39D5" w:rsidP="005D39D5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ＸＸＸＸＸＸ</w:t>
                        </w:r>
                      </w:p>
                    </w:txbxContent>
                  </v:textbox>
                </v:shape>
                <v:shape id="Text Box 784" o:spid="_x0000_s1526" type="#_x0000_t202" style="position:absolute;left:6945;top:5963;width:199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/Uf8YA&#10;AADcAAAADwAAAGRycy9kb3ducmV2LnhtbESPS2vDMBCE74X+B7GFXEoi5+UmTpRQCi3JLS+a62Jt&#10;bBNr5Uqq4/77KlDocZiZb5jlujO1aMn5yrKC4SABQZxbXXGh4HR8789A+ICssbZMCn7Iw3r1+LDE&#10;TNsb76k9hEJECPsMFZQhNJmUPi/JoB/Yhjh6F+sMhihdIbXDW4SbWo6SJJUGK44LJTb0VlJ+PXwb&#10;BbPJpj377Xj3maeXeh6eX9qPL6dU76l7XYAI1IX/8F97oxXMp2O4n4lHQK5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K/Uf8YAAADcAAAADwAAAAAAAAAAAAAAAACYAgAAZHJz&#10;L2Rvd25yZXYueG1sUEsFBgAAAAAEAAQA9QAAAIsDAAAAAA==&#10;">
                  <v:textbox>
                    <w:txbxContent>
                      <w:p w:rsidR="005D39D5" w:rsidRDefault="005D39D5" w:rsidP="005D39D5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ＸＸＸＸＸＸ</w:t>
                        </w:r>
                      </w:p>
                    </w:txbxContent>
                  </v:textbox>
                </v:shape>
                <v:shape id="Text Box 785" o:spid="_x0000_s1527" type="#_x0000_t202" style="position:absolute;left:6945;top:6431;width:199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0ZMC8YA&#10;AADcAAAADwAAAGRycy9kb3ducmV2LnhtbESPQWvCQBSE7wX/w/KEXqRurJpqdJVSsOjNqtTrI/tM&#10;gtm36e42pv++WxB6HGbmG2a57kwtWnK+sqxgNExAEOdWV1woOB03TzMQPiBrrC2Tgh/ysF71HpaY&#10;aXvjD2oPoRARwj5DBWUITSalz0sy6Ie2IY7exTqDIUpXSO3wFuGmls9JkkqDFceFEht6Kym/Hr6N&#10;gtlk2579brz/zNNLPQ+Dl/b9yyn12O9eFyACdeE/fG9vtYL5dAJ/Z+IRkK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0ZMC8YAAADcAAAADwAAAAAAAAAAAAAAAACYAgAAZHJz&#10;L2Rvd25yZXYueG1sUEsFBgAAAAAEAAQA9QAAAIsDAAAAAA==&#10;">
                  <v:textbox>
                    <w:txbxContent>
                      <w:p w:rsidR="005D39D5" w:rsidRDefault="005D39D5" w:rsidP="005D39D5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ＸＸＸＸＸＸ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5D39D5" w:rsidRDefault="005D39D5" w:rsidP="005D39D5"/>
    <w:p w:rsidR="005D39D5" w:rsidRDefault="005D39D5" w:rsidP="005D39D5"/>
    <w:p w:rsidR="005D39D5" w:rsidRDefault="005D39D5" w:rsidP="005D39D5"/>
    <w:p w:rsidR="005D39D5" w:rsidRDefault="005D39D5" w:rsidP="005D39D5"/>
    <w:p w:rsidR="005D39D5" w:rsidRDefault="005D39D5" w:rsidP="005D39D5"/>
    <w:p w:rsidR="005D39D5" w:rsidRDefault="005D39D5" w:rsidP="005D39D5"/>
    <w:p w:rsidR="005D39D5" w:rsidRDefault="005D39D5" w:rsidP="005D39D5"/>
    <w:p w:rsidR="005D39D5" w:rsidRDefault="005D39D5" w:rsidP="005D39D5"/>
    <w:p w:rsidR="005D39D5" w:rsidRDefault="005D39D5" w:rsidP="005D39D5"/>
    <w:p w:rsidR="005D39D5" w:rsidRDefault="005D39D5" w:rsidP="005D39D5"/>
    <w:p w:rsidR="005D39D5" w:rsidRDefault="005D39D5" w:rsidP="005D39D5"/>
    <w:p w:rsidR="005D39D5" w:rsidRDefault="005D39D5" w:rsidP="005D39D5"/>
    <w:p w:rsidR="005D39D5" w:rsidRDefault="005D39D5" w:rsidP="005D39D5"/>
    <w:p w:rsidR="005D39D5" w:rsidRDefault="005D39D5" w:rsidP="005D39D5"/>
    <w:p w:rsidR="009509E2" w:rsidRDefault="009509E2" w:rsidP="009509E2">
      <w:r>
        <w:lastRenderedPageBreak/>
        <w:t>角色编辑：</w:t>
      </w:r>
    </w:p>
    <w:p w:rsidR="005D39D5" w:rsidRDefault="00943F21" w:rsidP="005D39D5">
      <w:r>
        <w:rPr>
          <w:noProof/>
        </w:rPr>
        <mc:AlternateContent>
          <mc:Choice Requires="wpg">
            <w:drawing>
              <wp:anchor distT="0" distB="0" distL="85725" distR="85725" simplePos="0" relativeHeight="251689984" behindDoc="0" locked="0" layoutInCell="1" allowOverlap="1" wp14:anchorId="0FBA3891" wp14:editId="7618CB18">
                <wp:simplePos x="0" y="0"/>
                <wp:positionH relativeFrom="column">
                  <wp:posOffset>144780</wp:posOffset>
                </wp:positionH>
                <wp:positionV relativeFrom="paragraph">
                  <wp:posOffset>7620</wp:posOffset>
                </wp:positionV>
                <wp:extent cx="5344160" cy="3253740"/>
                <wp:effectExtent l="0" t="0" r="27940" b="22860"/>
                <wp:wrapNone/>
                <wp:docPr id="1009" name="组合 10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44160" cy="3253740"/>
                          <a:chOff x="2010" y="8616"/>
                          <a:chExt cx="9134" cy="5616"/>
                        </a:xfrm>
                      </wpg:grpSpPr>
                      <wps:wsp>
                        <wps:cNvPr id="1010" name="Rectangle 815"/>
                        <wps:cNvSpPr>
                          <a:spLocks noChangeArrowheads="1"/>
                        </wps:cNvSpPr>
                        <wps:spPr bwMode="auto">
                          <a:xfrm>
                            <a:off x="2010" y="8616"/>
                            <a:ext cx="9134" cy="561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1" name="Rectangle 816"/>
                        <wps:cNvSpPr>
                          <a:spLocks noChangeArrowheads="1"/>
                        </wps:cNvSpPr>
                        <wps:spPr bwMode="auto">
                          <a:xfrm>
                            <a:off x="2220" y="8773"/>
                            <a:ext cx="8714" cy="6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43F21" w:rsidRDefault="00943F21">
                              <w:pPr>
                                <w:jc w:val="center"/>
                              </w:pPr>
                              <w:r>
                                <w:t>XXX</w:t>
                              </w:r>
                              <w:r>
                                <w:t>订餐系统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2" name="Rectangle 817"/>
                        <wps:cNvSpPr>
                          <a:spLocks noChangeArrowheads="1"/>
                        </wps:cNvSpPr>
                        <wps:spPr bwMode="auto">
                          <a:xfrm>
                            <a:off x="2220" y="9553"/>
                            <a:ext cx="1260" cy="7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43F21" w:rsidRDefault="00943F21">
                              <w:r>
                                <w:t>订单管理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3" name="Rectangle 818"/>
                        <wps:cNvSpPr>
                          <a:spLocks noChangeArrowheads="1"/>
                        </wps:cNvSpPr>
                        <wps:spPr bwMode="auto">
                          <a:xfrm>
                            <a:off x="2220" y="10488"/>
                            <a:ext cx="1260" cy="7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43F21" w:rsidRDefault="00943F21">
                              <w:r>
                                <w:t>菜单管理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4" name="Rectangle 819"/>
                        <wps:cNvSpPr>
                          <a:spLocks noChangeArrowheads="1"/>
                        </wps:cNvSpPr>
                        <wps:spPr bwMode="auto">
                          <a:xfrm>
                            <a:off x="2220" y="11424"/>
                            <a:ext cx="1260" cy="77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43F21" w:rsidRDefault="00943F21">
                              <w:r>
                                <w:t>流水管理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5" name="Rectangle 820"/>
                        <wps:cNvSpPr>
                          <a:spLocks noChangeArrowheads="1"/>
                        </wps:cNvSpPr>
                        <wps:spPr bwMode="auto">
                          <a:xfrm>
                            <a:off x="2220" y="12359"/>
                            <a:ext cx="1260" cy="7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43F21" w:rsidRDefault="00943F21">
                              <w:r>
                                <w:t>会员管理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6" name="Rectangle 821"/>
                        <wps:cNvSpPr>
                          <a:spLocks noChangeArrowheads="1"/>
                        </wps:cNvSpPr>
                        <wps:spPr bwMode="auto">
                          <a:xfrm>
                            <a:off x="2220" y="13296"/>
                            <a:ext cx="1260" cy="780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43F21" w:rsidRDefault="00943F21">
                              <w:r>
                                <w:t>权限管理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7" name="Rectangle 822"/>
                        <wps:cNvSpPr>
                          <a:spLocks noChangeArrowheads="1"/>
                        </wps:cNvSpPr>
                        <wps:spPr bwMode="auto">
                          <a:xfrm>
                            <a:off x="4740" y="9555"/>
                            <a:ext cx="1365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43F21" w:rsidRDefault="00943F21">
                              <w:r>
                                <w:rPr>
                                  <w:sz w:val="18"/>
                                  <w:szCs w:val="18"/>
                                </w:rPr>
                                <w:t>角色编辑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8" name="Rectangle 823"/>
                        <wps:cNvSpPr>
                          <a:spLocks noChangeArrowheads="1"/>
                        </wps:cNvSpPr>
                        <wps:spPr bwMode="auto">
                          <a:xfrm>
                            <a:off x="10829" y="9555"/>
                            <a:ext cx="210" cy="45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9" name="Rectangle 824"/>
                        <wps:cNvSpPr>
                          <a:spLocks noChangeArrowheads="1"/>
                        </wps:cNvSpPr>
                        <wps:spPr bwMode="auto">
                          <a:xfrm>
                            <a:off x="10829" y="10179"/>
                            <a:ext cx="210" cy="780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0" name="Rectangle 825"/>
                        <wps:cNvSpPr>
                          <a:spLocks noChangeArrowheads="1"/>
                        </wps:cNvSpPr>
                        <wps:spPr bwMode="auto">
                          <a:xfrm>
                            <a:off x="3585" y="10176"/>
                            <a:ext cx="7035" cy="3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1" name="Text Box 826"/>
                        <wps:cNvSpPr txBox="1">
                          <a:spLocks noChangeArrowheads="1"/>
                        </wps:cNvSpPr>
                        <wps:spPr bwMode="auto">
                          <a:xfrm>
                            <a:off x="9254" y="13452"/>
                            <a:ext cx="945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43F21" w:rsidRDefault="00943F21">
                              <w:pPr>
                                <w:jc w:val="center"/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确认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2" name="Text Box 827"/>
                        <wps:cNvSpPr txBox="1">
                          <a:spLocks noChangeArrowheads="1"/>
                        </wps:cNvSpPr>
                        <wps:spPr bwMode="auto">
                          <a:xfrm>
                            <a:off x="7890" y="10332"/>
                            <a:ext cx="2205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43F21" w:rsidRDefault="00943F21">
                              <w:pPr>
                                <w:jc w:val="center"/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新建角色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3" name="Text Box 828"/>
                        <wps:cNvSpPr txBox="1">
                          <a:spLocks noChangeArrowheads="1"/>
                        </wps:cNvSpPr>
                        <wps:spPr bwMode="auto">
                          <a:xfrm>
                            <a:off x="4004" y="10955"/>
                            <a:ext cx="1366" cy="46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43F21" w:rsidRDefault="00943F21">
                              <w:pPr>
                                <w:jc w:val="center"/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已有权限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4" name="AutoShape 829"/>
                        <wps:cNvSpPr>
                          <a:spLocks noChangeArrowheads="1"/>
                        </wps:cNvSpPr>
                        <wps:spPr bwMode="auto">
                          <a:xfrm rot="10800000">
                            <a:off x="3585" y="9552"/>
                            <a:ext cx="945" cy="467"/>
                          </a:xfrm>
                          <a:prstGeom prst="homePlate">
                            <a:avLst>
                              <a:gd name="adj" fmla="val 50589"/>
                            </a:avLst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43F21" w:rsidRDefault="00943F21">
                              <w:r>
                                <w:t>Back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5" name="Text Box 830"/>
                        <wps:cNvSpPr txBox="1">
                          <a:spLocks noChangeArrowheads="1"/>
                        </wps:cNvSpPr>
                        <wps:spPr bwMode="auto">
                          <a:xfrm>
                            <a:off x="7260" y="10956"/>
                            <a:ext cx="1366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43F21" w:rsidRDefault="00943F21">
                              <w:pPr>
                                <w:jc w:val="center"/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可用权限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6" name="Rectangle 831"/>
                        <wps:cNvSpPr>
                          <a:spLocks noChangeArrowheads="1"/>
                        </wps:cNvSpPr>
                        <wps:spPr bwMode="auto">
                          <a:xfrm>
                            <a:off x="3795" y="11580"/>
                            <a:ext cx="1995" cy="187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7" name="AutoShape 832"/>
                        <wps:cNvSpPr>
                          <a:spLocks noChangeArrowheads="1"/>
                        </wps:cNvSpPr>
                        <wps:spPr bwMode="auto">
                          <a:xfrm>
                            <a:off x="6105" y="11736"/>
                            <a:ext cx="525" cy="624"/>
                          </a:xfrm>
                          <a:prstGeom prst="rightArrow">
                            <a:avLst>
                              <a:gd name="adj1" fmla="val 50000"/>
                              <a:gd name="adj2" fmla="val 25000"/>
                            </a:avLst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8" name="AutoShape 833"/>
                        <wps:cNvSpPr>
                          <a:spLocks noChangeArrowheads="1"/>
                        </wps:cNvSpPr>
                        <wps:spPr bwMode="auto">
                          <a:xfrm>
                            <a:off x="6105" y="12516"/>
                            <a:ext cx="525" cy="624"/>
                          </a:xfrm>
                          <a:prstGeom prst="leftArrow">
                            <a:avLst>
                              <a:gd name="adj1" fmla="val 50000"/>
                              <a:gd name="adj2" fmla="val 25000"/>
                            </a:avLst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9" name="Text Box 834"/>
                        <wps:cNvSpPr txBox="1">
                          <a:spLocks noChangeArrowheads="1"/>
                        </wps:cNvSpPr>
                        <wps:spPr bwMode="auto">
                          <a:xfrm>
                            <a:off x="6945" y="11580"/>
                            <a:ext cx="1995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43F21" w:rsidRDefault="00943F21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ＸＸＸＸＸＸ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0" name="Text Box 835"/>
                        <wps:cNvSpPr txBox="1">
                          <a:spLocks noChangeArrowheads="1"/>
                        </wps:cNvSpPr>
                        <wps:spPr bwMode="auto">
                          <a:xfrm>
                            <a:off x="6945" y="12048"/>
                            <a:ext cx="1995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43F21" w:rsidRDefault="00943F21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ＸＸＸＸＸＸ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1" name="Text Box 836"/>
                        <wps:cNvSpPr txBox="1">
                          <a:spLocks noChangeArrowheads="1"/>
                        </wps:cNvSpPr>
                        <wps:spPr bwMode="auto">
                          <a:xfrm>
                            <a:off x="6945" y="12516"/>
                            <a:ext cx="1995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43F21" w:rsidRDefault="00943F21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ＸＸＸＸＸＸ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2" name="Text Box 837"/>
                        <wps:cNvSpPr txBox="1">
                          <a:spLocks noChangeArrowheads="1"/>
                        </wps:cNvSpPr>
                        <wps:spPr bwMode="auto">
                          <a:xfrm>
                            <a:off x="6945" y="12984"/>
                            <a:ext cx="1995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43F21" w:rsidRDefault="00943F21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ＸＸＸＸＸＸ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033" name="Group 838"/>
                        <wpg:cNvGrpSpPr>
                          <a:grpSpLocks/>
                        </wpg:cNvGrpSpPr>
                        <wpg:grpSpPr bwMode="auto">
                          <a:xfrm>
                            <a:off x="3795" y="10332"/>
                            <a:ext cx="2205" cy="468"/>
                            <a:chOff x="3795" y="10332"/>
                            <a:chExt cx="2205" cy="468"/>
                          </a:xfrm>
                        </wpg:grpSpPr>
                        <wps:wsp>
                          <wps:cNvPr id="1034" name="Text Box 83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795" y="10332"/>
                              <a:ext cx="2205" cy="46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943F21" w:rsidRDefault="00943F21">
                                <w:r>
                                  <w:rPr>
                                    <w:sz w:val="18"/>
                                    <w:szCs w:val="18"/>
                                  </w:rPr>
                                  <w:t>角色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35" name="AutoShape 840"/>
                          <wps:cNvSpPr>
                            <a:spLocks noChangeArrowheads="1"/>
                          </wps:cNvSpPr>
                          <wps:spPr bwMode="auto">
                            <a:xfrm rot="10800001">
                              <a:off x="5580" y="10488"/>
                              <a:ext cx="315" cy="156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36" name="Line 841"/>
                          <wps:cNvCnPr/>
                          <wps:spPr bwMode="auto">
                            <a:xfrm>
                              <a:off x="5475" y="10332"/>
                              <a:ext cx="0" cy="468"/>
                            </a:xfrm>
                            <a:prstGeom prst="line">
                              <a:avLst/>
                            </a:prstGeom>
                            <a:noFill/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1009" o:spid="_x0000_s1528" style="position:absolute;margin-left:11.4pt;margin-top:.6pt;width:420.8pt;height:256.2pt;z-index:251689984;mso-wrap-distance-left:6.75pt;mso-wrap-distance-right:6.75pt" coordorigin="2010,8616" coordsize="9134,5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">
                <v:rect id="Rectangle 815" o:spid="_x0000_s1529" style="position:absolute;left:2010;top:8616;width:9134;height:56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qAwMUA&#10;AADdAAAADwAAAGRycy9kb3ducmV2LnhtbESPQW/CMAyF75P2HyJP2m0kMGmCQkATiGk7QrlwM41p&#10;yxqnagIUfv18mMTN1nt+7/Ns0ftGXaiLdWALw4EBRVwEV3NpYZev38agYkJ22AQmCzeKsJg/P80w&#10;c+HKG7psU6kkhGOGFqqU2kzrWFTkMQ5CSyzaMXQek6xdqV2HVwn3jR4Z86E91iwNFba0rKj43Z69&#10;hUM92uF9k38ZP1m/p58+P533K2tfX/rPKahEfXqY/6+/neCbofDLNzKCn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82oDAxQAAAN0AAAAPAAAAAAAAAAAAAAAAAJgCAABkcnMv&#10;ZG93bnJldi54bWxQSwUGAAAAAAQABAD1AAAAigMAAAAA&#10;"/>
                <v:rect id="Rectangle 816" o:spid="_x0000_s1530" style="position:absolute;left:2220;top:8773;width:8714;height:6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5YlW8IA&#10;AADdAAAADwAAAGRycy9kb3ducmV2LnhtbERPTYvCMBC9L/gfwgje1qQKsluNIrsoetR62dvYjG21&#10;mZQmand/vREWvM3jfc5s0dla3Kj1lWMNyVCBIM6dqbjQcMhW7x8gfEA2WDsmDb/kYTHvvc0wNe7O&#10;O7rtQyFiCPsUNZQhNKmUPi/Joh+6hjhyJ9daDBG2hTQt3mO4reVIqYm0WHFsKLGhr5Lyy/5qNRyr&#10;0QH/dtla2c/VOGy77Hz9+dZ60O+WUxCBuvAS/7s3Js5XSQLPb+IJc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liVbwgAAAN0AAAAPAAAAAAAAAAAAAAAAAJgCAABkcnMvZG93&#10;bnJldi54bWxQSwUGAAAAAAQABAD1AAAAhwMAAAAA&#10;">
                  <v:textbox>
                    <w:txbxContent>
                      <w:p w:rsidR="00943F21" w:rsidRDefault="00943F21">
                        <w:pPr>
                          <w:jc w:val="center"/>
                        </w:pPr>
                        <w:r>
                          <w:t>XXX</w:t>
                        </w:r>
                        <w:r>
                          <w:t>订餐系统</w:t>
                        </w:r>
                      </w:p>
                    </w:txbxContent>
                  </v:textbox>
                </v:rect>
                <v:rect id="Rectangle 817" o:spid="_x0000_s1531" style="position:absolute;left:2220;top:9553;width:1260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0S7LMIA&#10;AADdAAAADwAAAGRycy9kb3ducmV2LnhtbERPTYvCMBC9L/gfwgje1sQKslajLLsoetR68TY2Y1u3&#10;mZQmand/vREWvM3jfc582dla3Kj1lWMNo6ECQZw7U3Gh4ZCt3j9A+IBssHZMGn7Jw3LRe5tjatyd&#10;d3Tbh0LEEPYpaihDaFIpfV6SRT90DXHkzq61GCJsC2lavMdwW8tEqYm0WHFsKLGhr5Lyn/3VajhV&#10;yQH/dtla2elqHLZddrkev7Ue9LvPGYhAXXiJ/90bE+erUQLPb+IJ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RLsswgAAAN0AAAAPAAAAAAAAAAAAAAAAAJgCAABkcnMvZG93&#10;bnJldi54bWxQSwUGAAAAAAQABAD1AAAAhwMAAAAA&#10;">
                  <v:textbox>
                    <w:txbxContent>
                      <w:p w:rsidR="00943F21" w:rsidRDefault="00943F21">
                        <w:r>
                          <w:t>订单管理</w:t>
                        </w:r>
                      </w:p>
                    </w:txbxContent>
                  </v:textbox>
                </v:rect>
                <v:rect id="Rectangle 818" o:spid="_x0000_s1532" style="position:absolute;left:2220;top:10488;width:1260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get8IA&#10;AADdAAAADwAAAGRycy9kb3ducmV2LnhtbERPTYvCMBC9L/gfwgh7WxMVFq1GEReX3aPWi7exGdtq&#10;MylN1OqvN4LgbR7vc6bz1lbiQo0vHWvo9xQI4syZknMN23T1NQLhA7LByjFpuJGH+azzMcXEuCuv&#10;6bIJuYgh7BPUUIRQJ1L6rCCLvudq4sgdXGMxRNjk0jR4jeG2kgOlvqXFkmNDgTUtC8pOm7PVsC8H&#10;W7yv019lx6th+G/T43n3o/Vnt11MQARqw1v8cv+ZOF/1h/D8Jp4gZ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CB63wgAAAN0AAAAPAAAAAAAAAAAAAAAAAJgCAABkcnMvZG93&#10;bnJldi54bWxQSwUGAAAAAAQABAD1AAAAhwMAAAAA&#10;">
                  <v:textbox>
                    <w:txbxContent>
                      <w:p w:rsidR="00943F21" w:rsidRDefault="00943F21">
                        <w:r>
                          <w:t>菜单管理</w:t>
                        </w:r>
                      </w:p>
                    </w:txbxContent>
                  </v:textbox>
                </v:rect>
                <v:rect id="Rectangle 819" o:spid="_x0000_s1533" style="position:absolute;left:2220;top:11424;width:1260;height:7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+GGw8QA&#10;AADdAAAADwAAAGRycy9kb3ducmV2LnhtbERPTWvCQBC9C/6HZQRvuquW0kY3QRRLe9Tk0tuYnSap&#10;2dmQXTXtr+8WCr3N433OJhtsK27U+8axhsVcgSAunWm40lDkh9kTCB+QDbaOScMXecjS8WiDiXF3&#10;PtLtFCoRQ9gnqKEOoUuk9GVNFv3cdcSR+3C9xRBhX0nT4z2G21YulXqUFhuODTV2tKupvJyuVsO5&#10;WRb4fcxflH0+rMLbkH9e3/daTyfDdg0i0BD+xX/uVxPnq8UD/H4TT5Dp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PhhsPEAAAA3QAAAA8AAAAAAAAAAAAAAAAAmAIAAGRycy9k&#10;b3ducmV2LnhtbFBLBQYAAAAABAAEAPUAAACJAwAAAAA=&#10;">
                  <v:textbox>
                    <w:txbxContent>
                      <w:p w:rsidR="00943F21" w:rsidRDefault="00943F21">
                        <w:r>
                          <w:t>流水管理</w:t>
                        </w:r>
                      </w:p>
                    </w:txbxContent>
                  </v:textbox>
                </v:rect>
                <v:rect id="Rectangle 820" o:spid="_x0000_s1534" style="position:absolute;left:2220;top:12359;width:1260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0jWMQA&#10;AADdAAAADwAAAGRycy9kb3ducmV2LnhtbERPTWvCQBC9C/6HZQRvuqvS0kY3QRRLe9Tk0tuYnSap&#10;2dmQXTXtr+8WCr3N433OJhtsK27U+8axhsVcgSAunWm40lDkh9kTCB+QDbaOScMXecjS8WiDiXF3&#10;PtLtFCoRQ9gnqKEOoUuk9GVNFv3cdcSR+3C9xRBhX0nT4z2G21YulXqUFhuODTV2tKupvJyuVsO5&#10;WRb4fcxflH0+rMLbkH9e3/daTyfDdg0i0BD+xX/uVxPnq8UD/H4TT5Dp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ytI1jEAAAA3QAAAA8AAAAAAAAAAAAAAAAAmAIAAGRycy9k&#10;b3ducmV2LnhtbFBLBQYAAAAABAAEAPUAAACJAwAAAAA=&#10;">
                  <v:textbox>
                    <w:txbxContent>
                      <w:p w:rsidR="00943F21" w:rsidRDefault="00943F21">
                        <w:r>
                          <w:t>会员管理</w:t>
                        </w:r>
                      </w:p>
                    </w:txbxContent>
                  </v:textbox>
                </v:rect>
                <v:rect id="Rectangle 821" o:spid="_x0000_s1535" style="position:absolute;left:2220;top:13296;width:1260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NxeMUA&#10;AADdAAAADwAAAGRycy9kb3ducmV2LnhtbERPS2vCQBC+F/wPywi9FN21pVGiq6i00IMefIAeh+yY&#10;BLOzIbuN8d93hYK3+fieM1t0thItNb50rGE0VCCIM2dKzjUcD9+DCQgfkA1WjknDnTws5r2XGabG&#10;3XhH7T7kIoawT1FDEUKdSumzgiz6oauJI3dxjcUQYZNL0+AthttKviuVSIslx4YCa1oXlF33v1aD&#10;3B4nH/fLdnX++hyXmyu1b+rUav3a75ZTEIG68BT/u39MnK9GCTy+iSfI+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c3F4xQAAAN0AAAAPAAAAAAAAAAAAAAAAAJgCAABkcnMv&#10;ZG93bnJldi54bWxQSwUGAAAAAAQABAD1AAAAigMAAAAA&#10;" fillcolor="gray">
                  <v:textbox>
                    <w:txbxContent>
                      <w:p w:rsidR="00943F21" w:rsidRDefault="00943F21">
                        <w:r>
                          <w:t>权限管理</w:t>
                        </w:r>
                      </w:p>
                    </w:txbxContent>
                  </v:textbox>
                </v:rect>
                <v:rect id="Rectangle 822" o:spid="_x0000_s1536" style="position:absolute;left:4740;top:9555;width:136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29IcUA&#10;AADdAAAADwAAAGRycy9kb3ducmV2LnhtbERPS2vCQBC+C/0PyxR6Ed0o9EHqKiUgeAmlaovHITsm&#10;abOzMTua9N93C4K3+fies1gNrlEX6kLt2cBsmoAiLrytuTSw360nL6CCIFtsPJOBXwqwWt6NFpha&#10;3/MHXbZSqhjCIUUDlUibah2KihyGqW+JI3f0nUOJsCu17bCP4a7R8yR50g5rjg0VtpRVVPxsz87A&#10;UR6/+s/386k9HbJxKXn+nc1zYx7uh7dXUEKD3MRX98bG+cnsGf6/iSfo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3b0hxQAAAN0AAAAPAAAAAAAAAAAAAAAAAJgCAABkcnMv&#10;ZG93bnJldi54bWxQSwUGAAAAAAQABAD1AAAAigMAAAAA&#10;">
                  <v:stroke dashstyle="dash"/>
                  <v:textbox>
                    <w:txbxContent>
                      <w:p w:rsidR="00943F21" w:rsidRDefault="00943F21">
                        <w:r>
                          <w:rPr>
                            <w:sz w:val="18"/>
                            <w:szCs w:val="18"/>
                          </w:rPr>
                          <w:t>角色编辑</w:t>
                        </w:r>
                      </w:p>
                    </w:txbxContent>
                  </v:textbox>
                </v:rect>
                <v:rect id="Rectangle 823" o:spid="_x0000_s1537" style="position:absolute;left:10829;top:9555;width:210;height:4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yMxsUA&#10;AADdAAAADwAAAGRycy9kb3ducmV2LnhtbESPQW/CMAyF75P2HyJP2m0kMGmCQkATiGk7QrlwM41p&#10;yxqnagIUfv18mMTN1nt+7/Ns0ftGXaiLdWALw4EBRVwEV3NpYZev38agYkJ22AQmCzeKsJg/P80w&#10;c+HKG7psU6kkhGOGFqqU2kzrWFTkMQ5CSyzaMXQek6xdqV2HVwn3jR4Z86E91iwNFba0rKj43Z69&#10;hUM92uF9k38ZP1m/p58+P533K2tfX/rPKahEfXqY/6+/neCboeDKNzKCn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rIzGxQAAAN0AAAAPAAAAAAAAAAAAAAAAAJgCAABkcnMv&#10;ZG93bnJldi54bWxQSwUGAAAAAAQABAD1AAAAigMAAAAA&#10;"/>
                <v:rect id="Rectangle 824" o:spid="_x0000_s1538" style="position:absolute;left:10829;top:10179;width:210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zlCsUA&#10;AADdAAAADwAAAGRycy9kb3ducmV2LnhtbERPS2sCMRC+C/6HMEIvooktrXZrlFYqeNCDD9DjsBl3&#10;FzeTZRPX9d8bodDbfHzPmc5bW4qGal841jAaKhDEqTMFZxoO++VgAsIHZIOlY9JwJw/zWbczxcS4&#10;G2+p2YVMxBD2CWrIQ6gSKX2ak0U/dBVx5M6uthgirDNparzFcFvKV6U+pMWCY0OOFS1ySi+7q9Ug&#10;N4fJ2/28+Tn9vo+L9YWavjo2Wr/02u8vEIHa8C/+c69MnK9Gn/D8Jp4gZ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17OUKxQAAAN0AAAAPAAAAAAAAAAAAAAAAAJgCAABkcnMv&#10;ZG93bnJldi54bWxQSwUGAAAAAAQABAD1AAAAigMAAAAA&#10;" fillcolor="gray"/>
                <v:rect id="Rectangle 825" o:spid="_x0000_s1539" style="position:absolute;left:3585;top:10176;width:7035;height:3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rZKfcUA&#10;AADdAAAADwAAAGRycy9kb3ducmV2LnhtbESPQW/CMAyF75P2HyJP4jYSijSNQkBoE4gdoVx28xrT&#10;FhqnagJ0+/XzYdJutt7ze58Xq8G36kZ9bAJbmIwNKOIyuIYrC8di8/wKKiZkh21gsvBNEVbLx4cF&#10;5i7ceU+3Q6qUhHDM0UKdUpdrHcuaPMZx6IhFO4XeY5K1r7Tr8S7hvtWZMS/aY8PSUGNHbzWVl8PV&#10;W/hqsiP+7Iut8bPNNH0Mxfn6+W7t6GlYz0ElGtK/+e965wTfZMIv38gIevk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tkp9xQAAAN0AAAAPAAAAAAAAAAAAAAAAAJgCAABkcnMv&#10;ZG93bnJldi54bWxQSwUGAAAAAAQABAD1AAAAigMAAAAA&#10;"/>
                <v:shape id="Text Box 826" o:spid="_x0000_s1540" type="#_x0000_t202" style="position:absolute;left:9254;top:13452;width:94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0bu1sMA&#10;AADdAAAADwAAAGRycy9kb3ducmV2LnhtbERPS2sCMRC+C/0PYQpepGa1xdrVKCK06M0X9jpsxt3F&#10;zWRN0nX990YoeJuP7znTeWsq0ZDzpWUFg34CgjizuuRcwWH//TYG4QOyxsoyKbiRh/nspTPFVNsr&#10;b6nZhVzEEPYpKihCqFMpfVaQQd+3NXHkTtYZDBG6XGqH1xhuKjlMkpE0WHJsKLCmZUHZefdnFIw/&#10;Vs2vX79vjtnoVH2F3mfzc3FKdV/bxQREoDY8xf/ulY7zk+EAHt/EE+Ts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0bu1sMAAADdAAAADwAAAAAAAAAAAAAAAACYAgAAZHJzL2Rv&#10;d25yZXYueG1sUEsFBgAAAAAEAAQA9QAAAIgDAAAAAA==&#10;">
                  <v:textbox>
                    <w:txbxContent>
                      <w:p w:rsidR="00943F21" w:rsidRDefault="00943F21">
                        <w:pPr>
                          <w:jc w:val="center"/>
                        </w:pPr>
                        <w:r>
                          <w:rPr>
                            <w:sz w:val="18"/>
                            <w:szCs w:val="18"/>
                          </w:rPr>
                          <w:t>确认</w:t>
                        </w:r>
                      </w:p>
                    </w:txbxContent>
                  </v:textbox>
                </v:shape>
                <v:shape id="Text Box 827" o:spid="_x0000_s1541" type="#_x0000_t202" style="position:absolute;left:7890;top:10332;width:220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5RwocQA&#10;AADdAAAADwAAAGRycy9kb3ducmV2LnhtbERPTWvCQBC9F/oflhF6KbppFLWpq5RCRW9WRa9DdkyC&#10;2dl0dxvjv3cFobd5vM+ZLTpTi5acrywreBskIIhzqysuFOx33/0pCB+QNdaWScGVPCzmz08zzLS9&#10;8A+121CIGMI+QwVlCE0mpc9LMugHtiGO3Mk6gyFCV0jt8BLDTS3TJBlLgxXHhhIb+iopP2//jILp&#10;aNUe/Xq4OeTjU/0eXift8tcp9dLrPj9ABOrCv/jhXuk4P0lTuH8TT5Dz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uUcKHEAAAA3QAAAA8AAAAAAAAAAAAAAAAAmAIAAGRycy9k&#10;b3ducmV2LnhtbFBLBQYAAAAABAAEAPUAAACJAwAAAAA=&#10;">
                  <v:textbox>
                    <w:txbxContent>
                      <w:p w:rsidR="00943F21" w:rsidRDefault="00943F21">
                        <w:pPr>
                          <w:jc w:val="center"/>
                        </w:pPr>
                        <w:r>
                          <w:rPr>
                            <w:sz w:val="18"/>
                            <w:szCs w:val="18"/>
                          </w:rPr>
                          <w:t>新建角色</w:t>
                        </w:r>
                      </w:p>
                    </w:txbxContent>
                  </v:textbox>
                </v:shape>
                <v:shape id="Text Box 828" o:spid="_x0000_s1542" type="#_x0000_t202" style="position:absolute;left:4004;top:10955;width:1366;height:4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7lbf8MA&#10;AADdAAAADwAAAGRycy9kb3ducmV2LnhtbERPS2vCQBC+F/wPywi91Y2RVomuIq3angSjB49jdvLA&#10;7GzIbpP033cLBW/z8T1ntRlMLTpqXWVZwXQSgSDOrK64UHA5718WIJxH1lhbJgU/5GCzHj2tMNG2&#10;5xN1qS9ECGGXoILS+yaR0mUlGXQT2xAHLretQR9gW0jdYh/CTS3jKHqTBisODSU29F5Sdk+/jYLj&#10;p1vc5rvuekgv9uPYz3N8jXOlnsfDdgnC0+Af4n/3lw7zo3gGf9+EE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7lbf8MAAADdAAAADwAAAAAAAAAAAAAAAACYAgAAZHJzL2Rv&#10;d25yZXYueG1sUEsFBgAAAAAEAAQA9QAAAIgDAAAAAA==&#10;">
                  <v:stroke dashstyle="dash"/>
                  <v:textbox>
                    <w:txbxContent>
                      <w:p w:rsidR="00943F21" w:rsidRDefault="00943F21">
                        <w:pPr>
                          <w:jc w:val="center"/>
                        </w:pPr>
                        <w:r>
                          <w:rPr>
                            <w:sz w:val="18"/>
                            <w:szCs w:val="18"/>
                          </w:rPr>
                          <w:t>已有权限</w:t>
                        </w:r>
                      </w:p>
                    </w:txbxContent>
                  </v:textbox>
                </v:shape>
                <v:shape id="AutoShape 829" o:spid="_x0000_s1543" type="#_x0000_t15" style="position:absolute;left:3585;top:9552;width:945;height:467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H8cacUA&#10;AADdAAAADwAAAGRycy9kb3ducmV2LnhtbERPTWvCQBC9F/wPywi9NZtKKZq6ihWE0uKhMQd7G7Nj&#10;NjU7G7LbGP+9KxS8zeN9znw52Eb01PnasYLnJAVBXDpdc6Wg2G2epiB8QNbYOCYFF/KwXIwe5php&#10;d+Zv6vNQiRjCPkMFJoQ2k9KXhiz6xLXEkTu6zmKIsKuk7vAcw20jJ2n6Ki3WHBsMtrQ2VJ7yP6sg&#10;/5m+z8xpXRf9tjh8rr72YfPrlHocD6s3EIGGcBf/uz90nJ9OXuD2TTxBLq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8fxxpxQAAAN0AAAAPAAAAAAAAAAAAAAAAAJgCAABkcnMv&#10;ZG93bnJldi54bWxQSwUGAAAAAAQABAD1AAAAigMAAAAA&#10;">
                  <v:textbox>
                    <w:txbxContent>
                      <w:p w:rsidR="00943F21" w:rsidRDefault="00943F21">
                        <w:r>
                          <w:t>Back</w:t>
                        </w:r>
                      </w:p>
                    </w:txbxContent>
                  </v:textbox>
                </v:shape>
                <v:shape id="Text Box 830" o:spid="_x0000_s1544" type="#_x0000_t202" style="position:absolute;left:7260;top:10956;width:1366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xxmkMMA&#10;AADdAAAADwAAAGRycy9kb3ducmV2LnhtbERPS2vCQBC+C/6HZYTedNNAqqSuofRhexKMHnocs5MH&#10;ZmdDdpvEf98tFLzNx/ecbTaZVgzUu8aygsdVBIK4sLrhSsH59LHcgHAeWWNrmRTcyEG2m8+2mGo7&#10;8pGG3FcihLBLUUHtfZdK6YqaDLqV7YgDV9reoA+wr6TucQzhppVxFD1Jgw2Hhho7eq2puOY/RsHh&#10;020u6/fhe5+f7dthXJeYxKVSD4vp5RmEp8nfxf/uLx3mR3ECf9+EE+Tu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xxmkMMAAADdAAAADwAAAAAAAAAAAAAAAACYAgAAZHJzL2Rv&#10;d25yZXYueG1sUEsFBgAAAAAEAAQA9QAAAIgDAAAAAA==&#10;">
                  <v:stroke dashstyle="dash"/>
                  <v:textbox>
                    <w:txbxContent>
                      <w:p w:rsidR="00943F21" w:rsidRDefault="00943F21">
                        <w:pPr>
                          <w:jc w:val="center"/>
                        </w:pPr>
                        <w:r>
                          <w:rPr>
                            <w:sz w:val="18"/>
                            <w:szCs w:val="18"/>
                          </w:rPr>
                          <w:t>可用权限</w:t>
                        </w:r>
                      </w:p>
                    </w:txbxContent>
                  </v:textbox>
                </v:shape>
                <v:rect id="Rectangle 831" o:spid="_x0000_s1545" style="position:absolute;left:3795;top:11580;width:1995;height:18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N3ksMA&#10;AADdAAAADwAAAGRycy9kb3ducmV2LnhtbERPTWvCQBC9F/wPyxR6q7tNQWrqJhRFsUdNLt6m2WmS&#10;NjsbsqvG/npXKHibx/ucRT7aTpxo8K1jDS9TBYK4cqblWkNZrJ/fQPiAbLBzTBou5CHPJg8LTI07&#10;845O+1CLGMI+RQ1NCH0qpa8asuinrieO3LcbLIYIh1qaAc8x3HYyUWomLbYcGxrsadlQ9bs/Wg1f&#10;bVLi367YKDtfv4bPsfg5HlZaPz2OH+8gAo3hLv53b02cr5IZ3L6JJ8js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hN3ksMAAADdAAAADwAAAAAAAAAAAAAAAACYAgAAZHJzL2Rv&#10;d25yZXYueG1sUEsFBgAAAAAEAAQA9QAAAIgDAAAAAA==&#10;"/>
                <v:shape id="AutoShape 832" o:spid="_x0000_s1546" type="#_x0000_t13" style="position:absolute;left:6105;top:11736;width:525;height:6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+R6sIA&#10;AADdAAAADwAAAGRycy9kb3ducmV2LnhtbERPS2vCQBC+F/wPywje6qwebEldpSgFbz4PHsfsNAnN&#10;zsbs1kR/fbdQ6G0+vufMl72r1Y3bUHkxMBlrUCy5t5UUBk7Hj+dXUCGSWKq9sIE7B1guBk9zyqzv&#10;ZM+3QyxUCpGQkYEyxiZDDHnJjsLYNyyJ+/Sto5hgW6BtqUvhrsap1jN0VElqKKnhVcn51+HbGbjU&#10;69l511w3aLHb8UPjsd9vjRkN+/c3UJH7+C/+c29smq+nL/D7TToBF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H5HqwgAAAN0AAAAPAAAAAAAAAAAAAAAAAJgCAABkcnMvZG93&#10;bnJldi54bWxQSwUGAAAAAAQABAD1AAAAhwMAAAAA&#10;"/>
                <v:shape id="AutoShape 833" o:spid="_x0000_s1547" type="#_x0000_t66" style="position:absolute;left:6105;top:12516;width:525;height:6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zlCcYA&#10;AADdAAAADwAAAGRycy9kb3ducmV2LnhtbESPS2/CMBCE75X6H6xF6q04gIpKikFVHwIuqLzuq3ib&#10;RMTr1HZJ+PfsoVJvu5rZmW/ny9416kIh1p4NjIYZKOLC25pLA8fD5+MzqJiQLTaeycCVIiwX93dz&#10;zK3veEeXfSqVhHDM0UCVUptrHYuKHMahb4lF+/bBYZI1lNoG7CTcNXqcZVPtsGZpqLClt4qK8/7X&#10;Gdil0bWbfGzDu521X0+nfrL62ayMeRj0ry+gEvXp3/x3vbaCn40FV76REfTi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tzlCcYAAADdAAAADwAAAAAAAAAAAAAAAACYAgAAZHJz&#10;L2Rvd25yZXYueG1sUEsFBgAAAAAEAAQA9QAAAIsDAAAAAA==&#10;"/>
                <v:shape id="Text Box 834" o:spid="_x0000_s1548" type="#_x0000_t202" style="position:absolute;left:6945;top:11580;width:199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TDi0MQA&#10;AADdAAAADwAAAGRycy9kb3ducmV2LnhtbERPTWvCQBC9C/0PyxR6kWZTFWtSV5GCYm/Wir0O2TEJ&#10;zc7G3TWm/75bELzN433OfNmbRnTkfG1ZwUuSgiAurK65VHD4Wj/PQPiArLGxTAp+ycNy8TCYY67t&#10;lT+p24dSxBD2OSqoQmhzKX1RkUGf2JY4cifrDIYIXSm1w2sMN40cpelUGqw5NlTY0ntFxc/+YhTM&#10;Jtvu23+Md8diemqyMHztNmen1NNjv3oDEagPd/HNvdVxfjrK4P+beIJc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Uw4tDEAAAA3QAAAA8AAAAAAAAAAAAAAAAAmAIAAGRycy9k&#10;b3ducmV2LnhtbFBLBQYAAAAABAAEAPUAAACJAwAAAAA=&#10;">
                  <v:textbox>
                    <w:txbxContent>
                      <w:p w:rsidR="00943F21" w:rsidRDefault="00943F21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ＸＸＸＸＸＸ</w:t>
                        </w:r>
                      </w:p>
                    </w:txbxContent>
                  </v:textbox>
                </v:shape>
                <v:shape id="Text Box 835" o:spid="_x0000_s1549" type="#_x0000_t202" style="position:absolute;left:6945;top:12048;width:199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dPdkMcA&#10;AADdAAAADwAAAGRycy9kb3ducmV2LnhtbESPQW/CMAyF75P4D5En7TJBypgYFAKaJoHYbWMIrlZj&#10;2mqN0yVZKf8eHybtZus9v/d5ue5dozoKsfZsYDzKQBEX3tZcGjh8bYYzUDEhW2w8k4ErRVivBndL&#10;zK2/8Cd1+1QqCeGYo4EqpTbXOhYVOYwj3xKLdvbBYZI1lNoGvEi4a/RTlk21w5qlocKW3ioqvve/&#10;zsDseded4vvk41hMz808Pb50259gzMN9/7oAlahP/+a/650V/Gwi/PKNjKBX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HT3ZDHAAAA3QAAAA8AAAAAAAAAAAAAAAAAmAIAAGRy&#10;cy9kb3ducmV2LnhtbFBLBQYAAAAABAAEAPUAAACMAwAAAAA=&#10;">
                  <v:textbox>
                    <w:txbxContent>
                      <w:p w:rsidR="00943F21" w:rsidRDefault="00943F21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ＸＸＸＸＸＸ</w:t>
                        </w:r>
                      </w:p>
                    </w:txbxContent>
                  </v:textbox>
                </v:shape>
                <v:shape id="Text Box 836" o:spid="_x0000_s1550" type="#_x0000_t202" style="position:absolute;left:6945;top:12516;width:199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94C8QA&#10;AADdAAAADwAAAGRycy9kb3ducmV2LnhtbERPS2vCQBC+F/oflil4KbrxgY80GylCi721VvQ6ZMck&#10;NDub7q4x/nu3IPQ2H99zsnVvGtGR87VlBeNRAoK4sLrmUsH++224BOEDssbGMim4kod1/viQYart&#10;hb+o24VSxBD2KSqoQmhTKX1RkUE/si1x5E7WGQwRulJqh5cYbho5SZK5NFhzbKiwpU1Fxc/ubBQs&#10;Z9vu6D+mn4difmpW4XnRvf86pQZP/esLiEB9+Bff3Vsd5yfTMfx9E0+Q+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6feAvEAAAA3QAAAA8AAAAAAAAAAAAAAAAAmAIAAGRycy9k&#10;b3ducmV2LnhtbFBLBQYAAAAABAAEAPUAAACJAwAAAAA=&#10;">
                  <v:textbox>
                    <w:txbxContent>
                      <w:p w:rsidR="00943F21" w:rsidRDefault="00943F21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ＸＸＸＸＸＸ</w:t>
                        </w:r>
                      </w:p>
                    </w:txbxContent>
                  </v:textbox>
                </v:shape>
                <v:shape id="Text Box 837" o:spid="_x0000_s1551" type="#_x0000_t202" style="position:absolute;left:6945;top:12984;width:199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3mfMQA&#10;AADdAAAADwAAAGRycy9kb3ducmV2LnhtbERPS2vCQBC+F/wPywi9lLrxgbUxGymFFnurD+x1yI5J&#10;MDsbd7cx/nu3IPQ2H99zslVvGtGR87VlBeNRAoK4sLrmUsF+9/G8AOEDssbGMim4kodVPnjIMNX2&#10;whvqtqEUMYR9igqqENpUSl9UZNCPbEscuaN1BkOErpTa4SWGm0ZOkmQuDdYcGyps6b2i4rT9NQoW&#10;s3X347+m34difmxew9NL93l2Sj0O+7cliEB9+Bff3Wsd5yfTCfx9E0+Q+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5N5nzEAAAA3QAAAA8AAAAAAAAAAAAAAAAAmAIAAGRycy9k&#10;b3ducmV2LnhtbFBLBQYAAAAABAAEAPUAAACJAwAAAAA=&#10;">
                  <v:textbox>
                    <w:txbxContent>
                      <w:p w:rsidR="00943F21" w:rsidRDefault="00943F21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ＸＸＸＸＸＸ</w:t>
                        </w:r>
                      </w:p>
                    </w:txbxContent>
                  </v:textbox>
                </v:shape>
                <v:group id="Group 838" o:spid="_x0000_s1552" style="position:absolute;left:3795;top:10332;width:2205;height:468" coordorigin="3795,10332" coordsize="2205,4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JD2pwwAAAN0AAAAP&#10;AAAAAAAAAAAAAAAAAKoCAABkcnMvZG93bnJldi54bWxQSwUGAAAAAAQABAD6AAAAmgMAAAAA&#10;">
                  <v:shape id="Text Box 839" o:spid="_x0000_s1553" type="#_x0000_t202" style="position:absolute;left:3795;top:10332;width:220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bk8QA&#10;AADdAAAADwAAAGRycy9kb3ducmV2LnhtbERPS2sCMRC+C/0PYQq9SDfbKtauRikFi958Ya/DZvaB&#10;m8k2iev23zcFwdt8fM+ZL3vTiI6cry0reElSEMS51TWXCo6H1fMUhA/IGhvLpOCXPCwXD4M5Ztpe&#10;eUfdPpQihrDPUEEVQptJ6fOKDPrEtsSRK6wzGCJ0pdQOrzHcNPI1TSfSYM2xocKWPivKz/uLUTAd&#10;r7tvvxltT/mkaN7D8K37+nFKPT32HzMQgfpwF9/cax3np6Mx/H8TT5C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7o25PEAAAA3QAAAA8AAAAAAAAAAAAAAAAAmAIAAGRycy9k&#10;b3ducmV2LnhtbFBLBQYAAAAABAAEAPUAAACJAwAAAAA=&#10;">
                    <v:textbox>
                      <w:txbxContent>
                        <w:p w:rsidR="00943F21" w:rsidRDefault="00943F21">
                          <w:r>
                            <w:rPr>
                              <w:sz w:val="18"/>
                              <w:szCs w:val="18"/>
                            </w:rPr>
                            <w:t>角色</w:t>
                          </w:r>
                        </w:p>
                      </w:txbxContent>
                    </v:textbox>
                  </v:shape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AutoShape 840" o:spid="_x0000_s1554" type="#_x0000_t5" style="position:absolute;left:5580;top:10488;width:315;height:156;rotation:-1179647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r17qsIA&#10;AADdAAAADwAAAGRycy9kb3ducmV2LnhtbERPTUvDQBC9C/6HZQRvdldrRWK3RSyFHmvNIcchO2aD&#10;mdmQ3aaxv74rCL3N433Ocj1xp0YaYhvEwuPMgCKpg2ulsVB+bR9eQcWE4rALQhZ+KcJ6dXuzxMKF&#10;k3zSeEiNyiESC7TgU+oLrWPtiTHOQk+Sue8wMKYMh0a7AU85nDv9ZMyLZmwlN3js6cNT/XM4soVn&#10;3nfIR1+OG8NVT5tzVe3P1t7fTe9voBJN6Sr+d+9cnm/mC/j7Jp+gV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vXuqwgAAAN0AAAAPAAAAAAAAAAAAAAAAAJgCAABkcnMvZG93&#10;bnJldi54bWxQSwUGAAAAAAQABAD1AAAAhwMAAAAA&#10;"/>
                  <v:line id="Line 841" o:spid="_x0000_s1555" style="position:absolute;visibility:visible;mso-wrap-style:square" from="5475,10332" to="5475,108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Wd+ycQAAADd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ckshd9v4gly+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Z37JxAAAAN0AAAAPAAAAAAAAAAAA&#10;AAAAAKECAABkcnMvZG93bnJldi54bWxQSwUGAAAAAAQABAD5AAAAkgMAAAAA&#10;"/>
                </v:group>
              </v:group>
            </w:pict>
          </mc:Fallback>
        </mc:AlternateContent>
      </w:r>
      <w:r w:rsidR="009509E2">
        <w:rPr>
          <w:noProof/>
        </w:rPr>
        <mc:AlternateContent>
          <mc:Choice Requires="wpg">
            <w:drawing>
              <wp:anchor distT="0" distB="0" distL="85725" distR="85725" simplePos="0" relativeHeight="251688960" behindDoc="0" locked="0" layoutInCell="1" allowOverlap="1" wp14:anchorId="30344F4E" wp14:editId="61D33947">
                <wp:simplePos x="0" y="0"/>
                <wp:positionH relativeFrom="column">
                  <wp:posOffset>1276350</wp:posOffset>
                </wp:positionH>
                <wp:positionV relativeFrom="paragraph">
                  <wp:posOffset>9829800</wp:posOffset>
                </wp:positionV>
                <wp:extent cx="5800090" cy="3566160"/>
                <wp:effectExtent l="9525" t="5715" r="10160" b="9525"/>
                <wp:wrapNone/>
                <wp:docPr id="981" name="组合 9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00090" cy="3566160"/>
                          <a:chOff x="2010" y="8616"/>
                          <a:chExt cx="9134" cy="5616"/>
                        </a:xfrm>
                      </wpg:grpSpPr>
                      <wps:wsp>
                        <wps:cNvPr id="982" name="Rectangle 787"/>
                        <wps:cNvSpPr>
                          <a:spLocks noChangeArrowheads="1"/>
                        </wps:cNvSpPr>
                        <wps:spPr bwMode="auto">
                          <a:xfrm>
                            <a:off x="2010" y="8616"/>
                            <a:ext cx="9134" cy="561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3" name="Rectangle 788"/>
                        <wps:cNvSpPr>
                          <a:spLocks noChangeArrowheads="1"/>
                        </wps:cNvSpPr>
                        <wps:spPr bwMode="auto">
                          <a:xfrm>
                            <a:off x="2220" y="8773"/>
                            <a:ext cx="8714" cy="6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509E2" w:rsidRDefault="009509E2">
                              <w:pPr>
                                <w:jc w:val="center"/>
                              </w:pPr>
                              <w:r>
                                <w:t>XXX</w:t>
                              </w:r>
                              <w:r>
                                <w:t>订餐系统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4" name="Rectangle 789"/>
                        <wps:cNvSpPr>
                          <a:spLocks noChangeArrowheads="1"/>
                        </wps:cNvSpPr>
                        <wps:spPr bwMode="auto">
                          <a:xfrm>
                            <a:off x="2220" y="9553"/>
                            <a:ext cx="1260" cy="7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509E2" w:rsidRDefault="009509E2">
                              <w:r>
                                <w:t>订单管理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5" name="Rectangle 790"/>
                        <wps:cNvSpPr>
                          <a:spLocks noChangeArrowheads="1"/>
                        </wps:cNvSpPr>
                        <wps:spPr bwMode="auto">
                          <a:xfrm>
                            <a:off x="2220" y="10488"/>
                            <a:ext cx="1260" cy="7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509E2" w:rsidRDefault="009509E2">
                              <w:r>
                                <w:t>菜单管理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6" name="Rectangle 791"/>
                        <wps:cNvSpPr>
                          <a:spLocks noChangeArrowheads="1"/>
                        </wps:cNvSpPr>
                        <wps:spPr bwMode="auto">
                          <a:xfrm>
                            <a:off x="2220" y="11424"/>
                            <a:ext cx="1260" cy="77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509E2" w:rsidRDefault="009509E2">
                              <w:r>
                                <w:t>流水管理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7" name="Rectangle 792"/>
                        <wps:cNvSpPr>
                          <a:spLocks noChangeArrowheads="1"/>
                        </wps:cNvSpPr>
                        <wps:spPr bwMode="auto">
                          <a:xfrm>
                            <a:off x="2220" y="12359"/>
                            <a:ext cx="1260" cy="7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509E2" w:rsidRDefault="009509E2">
                              <w:r>
                                <w:t>会员管理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8" name="Rectangle 793"/>
                        <wps:cNvSpPr>
                          <a:spLocks noChangeArrowheads="1"/>
                        </wps:cNvSpPr>
                        <wps:spPr bwMode="auto">
                          <a:xfrm>
                            <a:off x="2220" y="13296"/>
                            <a:ext cx="1260" cy="780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509E2" w:rsidRDefault="009509E2">
                              <w:r>
                                <w:t>权限管理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9" name="Rectangle 794"/>
                        <wps:cNvSpPr>
                          <a:spLocks noChangeArrowheads="1"/>
                        </wps:cNvSpPr>
                        <wps:spPr bwMode="auto">
                          <a:xfrm>
                            <a:off x="4740" y="9555"/>
                            <a:ext cx="105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509E2" w:rsidRDefault="009509E2">
                              <w:r>
                                <w:rPr>
                                  <w:sz w:val="18"/>
                                  <w:szCs w:val="18"/>
                                </w:rPr>
                                <w:t>角色编辑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0" name="Rectangle 795"/>
                        <wps:cNvSpPr>
                          <a:spLocks noChangeArrowheads="1"/>
                        </wps:cNvSpPr>
                        <wps:spPr bwMode="auto">
                          <a:xfrm>
                            <a:off x="10829" y="9555"/>
                            <a:ext cx="210" cy="45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1" name="Rectangle 796"/>
                        <wps:cNvSpPr>
                          <a:spLocks noChangeArrowheads="1"/>
                        </wps:cNvSpPr>
                        <wps:spPr bwMode="auto">
                          <a:xfrm>
                            <a:off x="10829" y="10179"/>
                            <a:ext cx="210" cy="780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2" name="Rectangle 797"/>
                        <wps:cNvSpPr>
                          <a:spLocks noChangeArrowheads="1"/>
                        </wps:cNvSpPr>
                        <wps:spPr bwMode="auto">
                          <a:xfrm>
                            <a:off x="3585" y="10176"/>
                            <a:ext cx="7035" cy="3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3" name="Text Box 798"/>
                        <wps:cNvSpPr txBox="1">
                          <a:spLocks noChangeArrowheads="1"/>
                        </wps:cNvSpPr>
                        <wps:spPr bwMode="auto">
                          <a:xfrm>
                            <a:off x="9254" y="13452"/>
                            <a:ext cx="945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509E2" w:rsidRDefault="009509E2">
                              <w:pPr>
                                <w:jc w:val="center"/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确认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4" name="Text Box 799"/>
                        <wps:cNvSpPr txBox="1">
                          <a:spLocks noChangeArrowheads="1"/>
                        </wps:cNvSpPr>
                        <wps:spPr bwMode="auto">
                          <a:xfrm>
                            <a:off x="7890" y="10332"/>
                            <a:ext cx="2205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509E2" w:rsidRDefault="009509E2">
                              <w:pPr>
                                <w:jc w:val="center"/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新建角色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5" name="Text Box 800"/>
                        <wps:cNvSpPr txBox="1">
                          <a:spLocks noChangeArrowheads="1"/>
                        </wps:cNvSpPr>
                        <wps:spPr bwMode="auto">
                          <a:xfrm>
                            <a:off x="4004" y="10955"/>
                            <a:ext cx="1366" cy="46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509E2" w:rsidRDefault="009509E2">
                              <w:pPr>
                                <w:jc w:val="center"/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已有权限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6" name="AutoShape 801"/>
                        <wps:cNvSpPr>
                          <a:spLocks noChangeArrowheads="1"/>
                        </wps:cNvSpPr>
                        <wps:spPr bwMode="auto">
                          <a:xfrm rot="10800000">
                            <a:off x="3585" y="9552"/>
                            <a:ext cx="945" cy="467"/>
                          </a:xfrm>
                          <a:prstGeom prst="homePlate">
                            <a:avLst>
                              <a:gd name="adj" fmla="val 50589"/>
                            </a:avLst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509E2" w:rsidRDefault="009509E2">
                              <w:r>
                                <w:t>Back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7" name="Text Box 802"/>
                        <wps:cNvSpPr txBox="1">
                          <a:spLocks noChangeArrowheads="1"/>
                        </wps:cNvSpPr>
                        <wps:spPr bwMode="auto">
                          <a:xfrm>
                            <a:off x="7260" y="10956"/>
                            <a:ext cx="1366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509E2" w:rsidRDefault="009509E2">
                              <w:pPr>
                                <w:jc w:val="center"/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可用权限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8" name="Rectangle 803"/>
                        <wps:cNvSpPr>
                          <a:spLocks noChangeArrowheads="1"/>
                        </wps:cNvSpPr>
                        <wps:spPr bwMode="auto">
                          <a:xfrm>
                            <a:off x="3795" y="11580"/>
                            <a:ext cx="1995" cy="187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9" name="AutoShape 804"/>
                        <wps:cNvSpPr>
                          <a:spLocks noChangeArrowheads="1"/>
                        </wps:cNvSpPr>
                        <wps:spPr bwMode="auto">
                          <a:xfrm>
                            <a:off x="6105" y="11736"/>
                            <a:ext cx="525" cy="624"/>
                          </a:xfrm>
                          <a:prstGeom prst="rightArrow">
                            <a:avLst>
                              <a:gd name="adj1" fmla="val 50000"/>
                              <a:gd name="adj2" fmla="val 25000"/>
                            </a:avLst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0" name="AutoShape 805"/>
                        <wps:cNvSpPr>
                          <a:spLocks noChangeArrowheads="1"/>
                        </wps:cNvSpPr>
                        <wps:spPr bwMode="auto">
                          <a:xfrm>
                            <a:off x="6105" y="12516"/>
                            <a:ext cx="525" cy="624"/>
                          </a:xfrm>
                          <a:prstGeom prst="leftArrow">
                            <a:avLst>
                              <a:gd name="adj1" fmla="val 50000"/>
                              <a:gd name="adj2" fmla="val 25000"/>
                            </a:avLst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1" name="Text Box 806"/>
                        <wps:cNvSpPr txBox="1">
                          <a:spLocks noChangeArrowheads="1"/>
                        </wps:cNvSpPr>
                        <wps:spPr bwMode="auto">
                          <a:xfrm>
                            <a:off x="6945" y="11580"/>
                            <a:ext cx="1995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509E2" w:rsidRDefault="009509E2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ＸＸＸＸＸＸ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2" name="Text Box 807"/>
                        <wps:cNvSpPr txBox="1">
                          <a:spLocks noChangeArrowheads="1"/>
                        </wps:cNvSpPr>
                        <wps:spPr bwMode="auto">
                          <a:xfrm>
                            <a:off x="6945" y="12048"/>
                            <a:ext cx="1995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509E2" w:rsidRDefault="009509E2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ＸＸＸＸＸＸ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3" name="Text Box 808"/>
                        <wps:cNvSpPr txBox="1">
                          <a:spLocks noChangeArrowheads="1"/>
                        </wps:cNvSpPr>
                        <wps:spPr bwMode="auto">
                          <a:xfrm>
                            <a:off x="6945" y="12516"/>
                            <a:ext cx="1995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509E2" w:rsidRDefault="009509E2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ＸＸＸＸＸＸ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4" name="Text Box 809"/>
                        <wps:cNvSpPr txBox="1">
                          <a:spLocks noChangeArrowheads="1"/>
                        </wps:cNvSpPr>
                        <wps:spPr bwMode="auto">
                          <a:xfrm>
                            <a:off x="6945" y="12984"/>
                            <a:ext cx="1995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509E2" w:rsidRDefault="009509E2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ＸＸＸＸＸＸ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005" name="Group 810"/>
                        <wpg:cNvGrpSpPr>
                          <a:grpSpLocks/>
                        </wpg:cNvGrpSpPr>
                        <wpg:grpSpPr bwMode="auto">
                          <a:xfrm>
                            <a:off x="3795" y="10332"/>
                            <a:ext cx="2205" cy="468"/>
                            <a:chOff x="3795" y="10332"/>
                            <a:chExt cx="2205" cy="468"/>
                          </a:xfrm>
                        </wpg:grpSpPr>
                        <wps:wsp>
                          <wps:cNvPr id="1006" name="Text Box 8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795" y="10332"/>
                              <a:ext cx="2205" cy="46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9509E2" w:rsidRDefault="009509E2">
                                <w:r>
                                  <w:rPr>
                                    <w:sz w:val="18"/>
                                    <w:szCs w:val="18"/>
                                  </w:rPr>
                                  <w:t>角色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07" name="AutoShape 812"/>
                          <wps:cNvSpPr>
                            <a:spLocks noChangeArrowheads="1"/>
                          </wps:cNvSpPr>
                          <wps:spPr bwMode="auto">
                            <a:xfrm rot="10800001">
                              <a:off x="5580" y="10488"/>
                              <a:ext cx="315" cy="156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08" name="Line 813"/>
                          <wps:cNvCnPr/>
                          <wps:spPr bwMode="auto">
                            <a:xfrm>
                              <a:off x="5475" y="10332"/>
                              <a:ext cx="0" cy="468"/>
                            </a:xfrm>
                            <a:prstGeom prst="line">
                              <a:avLst/>
                            </a:prstGeom>
                            <a:noFill/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981" o:spid="_x0000_s1556" style="position:absolute;margin-left:100.5pt;margin-top:774pt;width:456.7pt;height:280.8pt;z-index:251688960;mso-wrap-distance-left:6.75pt;mso-wrap-distance-right:6.75pt" coordorigin="2010,8616" coordsize="9134,5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">
                <v:rect id="Rectangle 787" o:spid="_x0000_s1557" style="position:absolute;left:2010;top:8616;width:9134;height:56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weF8UA&#10;AADcAAAADwAAAGRycy9kb3ducmV2LnhtbESPQWvCQBSE74X+h+UJvTUbUygmdRWpKPUYk4u31+xr&#10;kpp9G7KrSf313ULB4zAz3zDL9WQ6caXBtZYVzKMYBHFldcu1grLYPS9AOI+ssbNMCn7IwXr1+LDE&#10;TNuRc7oefS0ChF2GChrv+0xKVzVk0EW2Jw7elx0M+iCHWuoBxwA3nUzi+FUabDksNNjTe0PV+Xgx&#10;Cj7bpMRbXuxjk+5e/GEqvi+nrVJPs2nzBsLT5O/h//aHVpAuEvg7E46AXP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/B4XxQAAANwAAAAPAAAAAAAAAAAAAAAAAJgCAABkcnMv&#10;ZG93bnJldi54bWxQSwUGAAAAAAQABAD1AAAAigMAAAAA&#10;"/>
                <v:rect id="Rectangle 788" o:spid="_x0000_s1558" style="position:absolute;left:2220;top:8773;width:8714;height:6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bC7jMUA&#10;AADcAAAADwAAAGRycy9kb3ducmV2LnhtbESPQWvCQBSE7wX/w/IEb3VTAyVGN6G0KO0xxou3Z/aZ&#10;pM2+DdnVpP313ULB4zAz3zDbfDKduNHgWssKnpYRCOLK6pZrBcdy95iAcB5ZY2eZFHyTgzybPWwx&#10;1Xbkgm4HX4sAYZeigsb7PpXSVQ0ZdEvbEwfvYgeDPsihlnrAMcBNJ1dR9CwNthwWGuzptaHq63A1&#10;Cs7t6og/RbmPzHoX+4+p/Lye3pRazKeXDQhPk7+H/9vvWsE6ieHvTDgCMvs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sLuMxQAAANwAAAAPAAAAAAAAAAAAAAAAAJgCAABkcnMv&#10;ZG93bnJldi54bWxQSwUGAAAAAAQABAD1AAAAigMAAAAA&#10;">
                  <v:textbox>
                    <w:txbxContent>
                      <w:p w:rsidR="009509E2" w:rsidRDefault="009509E2">
                        <w:pPr>
                          <w:jc w:val="center"/>
                        </w:pPr>
                        <w:r>
                          <w:t>XXX</w:t>
                        </w:r>
                        <w:r>
                          <w:t>订餐系统</w:t>
                        </w:r>
                      </w:p>
                    </w:txbxContent>
                  </v:textbox>
                </v:rect>
                <v:rect id="Rectangle 789" o:spid="_x0000_s1559" style="position:absolute;left:2220;top:9553;width:1260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kj+MQA&#10;AADcAAAADwAAAGRycy9kb3ducmV2LnhtbESPQYvCMBSE7wv7H8Jb8Lam6iJajSKKokdtL3t7Ns+2&#10;2ryUJmrdX28EYY/DzHzDTOetqcSNGldaVtDrRiCIM6tLzhWkyfp7BMJ5ZI2VZVLwIAfz2efHFGNt&#10;77yn28HnIkDYxaig8L6OpXRZQQZd19bEwTvZxqAPssmlbvAe4KaS/SgaSoMlh4UCa1oWlF0OV6Pg&#10;WPZT/Nsnm8iM1wO/a5Pz9XelVOerXUxAeGr9f/jd3moF49EPvM6EIyBn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JZI/jEAAAA3AAAAA8AAAAAAAAAAAAAAAAAmAIAAGRycy9k&#10;b3ducmV2LnhtbFBLBQYAAAAABAAEAPUAAACJAwAAAAA=&#10;">
                  <v:textbox>
                    <w:txbxContent>
                      <w:p w:rsidR="009509E2" w:rsidRDefault="009509E2">
                        <w:r>
                          <w:t>订单管理</w:t>
                        </w:r>
                      </w:p>
                    </w:txbxContent>
                  </v:textbox>
                </v:rect>
                <v:rect id="Rectangle 790" o:spid="_x0000_s1560" style="position:absolute;left:2220;top:10488;width:1260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WGY8QA&#10;AADcAAAADwAAAGRycy9kb3ducmV2LnhtbESPQYvCMBSE7wv7H8Jb8LamKitajSKKokdtL3t7Ns+2&#10;2ryUJmrdX28EYY/DzHzDTOetqcSNGldaVtDrRiCIM6tLzhWkyfp7BMJ5ZI2VZVLwIAfz2efHFGNt&#10;77yn28HnIkDYxaig8L6OpXRZQQZd19bEwTvZxqAPssmlbvAe4KaS/SgaSoMlh4UCa1oWlF0OV6Pg&#10;WPZT/Nsnm8iM1wO/a5Pz9XelVOerXUxAeGr9f/jd3moF49EPvM6EIyBn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0VhmPEAAAA3AAAAA8AAAAAAAAAAAAAAAAAmAIAAGRycy9k&#10;b3ducmV2LnhtbFBLBQYAAAAABAAEAPUAAACJAwAAAAA=&#10;">
                  <v:textbox>
                    <w:txbxContent>
                      <w:p w:rsidR="009509E2" w:rsidRDefault="009509E2">
                        <w:r>
                          <w:t>菜单管理</w:t>
                        </w:r>
                      </w:p>
                    </w:txbxContent>
                  </v:textbox>
                </v:rect>
                <v:rect id="Rectangle 791" o:spid="_x0000_s1561" style="position:absolute;left:2220;top:11424;width:1260;height:7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ccYFMUA&#10;AADcAAAADwAAAGRycy9kb3ducmV2LnhtbESPQWvCQBSE74X+h+UVeqsbLYiJboK0WNqjJhdvz+wz&#10;iWbfhuwmpv313ULB4zAz3zCbbDKtGKl3jWUF81kEgri0uuFKQZHvXlYgnEfW2FomBd/kIEsfHzaY&#10;aHvjPY0HX4kAYZeggtr7LpHSlTUZdDPbEQfvbHuDPsi+krrHW4CbVi6iaCkNNhwWauzorabyehiM&#10;glOzKPBnn39EJt69+q8pvwzHd6Wen6btGoSnyd/D/+1PrSBeLeHvTDgCMv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9xxgUxQAAANwAAAAPAAAAAAAAAAAAAAAAAJgCAABkcnMv&#10;ZG93bnJldi54bWxQSwUGAAAAAAQABAD1AAAAigMAAAAA&#10;">
                  <v:textbox>
                    <w:txbxContent>
                      <w:p w:rsidR="009509E2" w:rsidRDefault="009509E2">
                        <w:r>
                          <w:t>流水管理</w:t>
                        </w:r>
                      </w:p>
                    </w:txbxContent>
                  </v:textbox>
                </v:rect>
                <v:rect id="Rectangle 792" o:spid="_x0000_s1562" style="position:absolute;left:2220;top:12359;width:1260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u9j8QA&#10;AADcAAAADwAAAGRycy9kb3ducmV2LnhtbESPQYvCMBSE7wv7H8Jb8LamKqxajSKKokdtL3t7Ns+2&#10;2ryUJmrdX28EYY/DzHzDTOetqcSNGldaVtDrRiCIM6tLzhWkyfp7BMJ5ZI2VZVLwIAfz2efHFGNt&#10;77yn28HnIkDYxaig8L6OpXRZQQZd19bEwTvZxqAPssmlbvAe4KaS/Sj6kQZLDgsF1rQsKLscrkbB&#10;seyn+LdPNpEZrwd+1ybn6+9Kqc5Xu5iA8NT6//C7vdUKxqMhvM6EIyBn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KLvY/EAAAA3AAAAA8AAAAAAAAAAAAAAAAAmAIAAGRycy9k&#10;b3ducmV2LnhtbFBLBQYAAAAABAAEAPUAAACJAwAAAAA=&#10;">
                  <v:textbox>
                    <w:txbxContent>
                      <w:p w:rsidR="009509E2" w:rsidRDefault="009509E2">
                        <w:r>
                          <w:t>会员管理</w:t>
                        </w:r>
                      </w:p>
                    </w:txbxContent>
                  </v:textbox>
                </v:rect>
                <v:rect id="Rectangle 793" o:spid="_x0000_s1563" style="position:absolute;left:2220;top:13296;width:1260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6mQWcQA&#10;AADcAAAADwAAAGRycy9kb3ducmV2LnhtbERPz2vCMBS+C/4P4Q12kZk6mes6o+hwsIM92Anb8dE8&#10;22LzUpKs1v9+OQgeP77fy/VgWtGT841lBbNpAoK4tLrhSsHx+/MpBeEDssbWMim4kof1ajxaYqbt&#10;hQ/UF6ESMYR9hgrqELpMSl/WZNBPbUccuZN1BkOErpLa4SWGm1Y+J8lCGmw4NtTY0UdN5bn4Mwpk&#10;fkzn11O+/d29vDb7M/WT5KdX6vFh2LyDCDSEu/jm/tIK3tK4Np6JR0Cu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epkFnEAAAA3AAAAA8AAAAAAAAAAAAAAAAAmAIAAGRycy9k&#10;b3ducmV2LnhtbFBLBQYAAAAABAAEAPUAAACJAwAAAAA=&#10;" fillcolor="gray">
                  <v:textbox>
                    <w:txbxContent>
                      <w:p w:rsidR="009509E2" w:rsidRDefault="009509E2">
                        <w:r>
                          <w:t>权限管理</w:t>
                        </w:r>
                      </w:p>
                    </w:txbxContent>
                  </v:textbox>
                </v:rect>
                <v:rect id="Rectangle 794" o:spid="_x0000_s1564" style="position:absolute;left:4740;top:9555;width:105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8ofMYA&#10;AADcAAAADwAAAGRycy9kb3ducmV2LnhtbESPQWvCQBSE74X+h+UVvEjdVGjR1FVKQPASRG1Lj4/s&#10;M0mbfRuzT5P+e7cg9DjMzDfMYjW4Rl2oC7VnA0+TBBRx4W3NpYH3w/pxBioIssXGMxn4pQCr5f3d&#10;AlPre97RZS+lihAOKRqoRNpU61BU5DBMfEscvaPvHEqUXalth32Eu0ZPk+RFO6w5LlTYUlZR8bM/&#10;OwNHef7sP7bnU3v6ysal5Pl3Ns2NGT0Mb6+ghAb5D9/aG2tgPpvD35l4BPTy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K8ofMYAAADcAAAADwAAAAAAAAAAAAAAAACYAgAAZHJz&#10;L2Rvd25yZXYueG1sUEsFBgAAAAAEAAQA9QAAAIsDAAAAAA==&#10;">
                  <v:stroke dashstyle="dash"/>
                  <v:textbox>
                    <w:txbxContent>
                      <w:p w:rsidR="009509E2" w:rsidRDefault="009509E2">
                        <w:r>
                          <w:rPr>
                            <w:sz w:val="18"/>
                            <w:szCs w:val="18"/>
                          </w:rPr>
                          <w:t>角色编辑</w:t>
                        </w:r>
                      </w:p>
                    </w:txbxContent>
                  </v:textbox>
                </v:rect>
                <v:rect id="Rectangle 795" o:spid="_x0000_s1565" style="position:absolute;left:10829;top:9555;width:210;height:4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uzJsEA&#10;AADcAAAADwAAAGRycy9kb3ducmV2LnhtbERPPW/CMBDdK/EfrEPqVpyChJoUg6pWQWWEsLAd8TUJ&#10;xOfIdiDw6/GA1PHpfS9Wg2nFhZxvLCt4nyQgiEurG64U7Iv87QOED8gaW8uk4EYeVsvRywIzba+8&#10;pcsuVCKGsM9QQR1Cl0npy5oM+ontiCP3Z53BEKGrpHZ4jeGmldMkmUuDDceGGjv6rqk873qj4NhM&#10;93jfFuvEpPksbIbi1B9+lHodD1+fIAIN4V/8dP9qBWka58cz8QjI5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i7sybBAAAA3AAAAA8AAAAAAAAAAAAAAAAAmAIAAGRycy9kb3du&#10;cmV2LnhtbFBLBQYAAAAABAAEAPUAAACGAwAAAAA=&#10;"/>
                <v:rect id="Rectangle 796" o:spid="_x0000_s1566" style="position:absolute;left:10829;top:10179;width:210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0qvGccA&#10;AADcAAAADwAAAGRycy9kb3ducmV2LnhtbESPQWvCQBSE7wX/w/IEL6VutNRqzCoqLfTQHLRCPT6y&#10;zyQk+zZk15j8+26h0OMwM98wybY3teiodaVlBbNpBII4s7rkXMH56/1pCcJ5ZI21ZVIwkIPtZvSQ&#10;YKztnY/UnXwuAoRdjAoK75tYSpcVZNBNbUMcvKttDfog21zqFu8Bbmo5j6KFNFhyWCiwoUNBWXW6&#10;GQUyPS+fh2u6v7y9vJafFXWP0Xen1GTc79YgPPX+P/zX/tAKVqsZ/J4JR0Buf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NKrxnHAAAA3AAAAA8AAAAAAAAAAAAAAAAAmAIAAGRy&#10;cy9kb3ducmV2LnhtbFBLBQYAAAAABAAEAPUAAACMAwAAAAA=&#10;" fillcolor="gray"/>
                <v:rect id="Rectangle 797" o:spid="_x0000_s1567" style="position:absolute;left:3585;top:10176;width:7035;height:3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WIysUA&#10;AADcAAAADwAAAGRycy9kb3ducmV2LnhtbESPT2vCQBTE70K/w/IKvemmEaSJrlJalHqM8dLba/aZ&#10;pM2+DdnNn/bTu0LB4zAzv2E2u8k0YqDO1ZYVPC8iEMSF1TWXCs75fv4CwnlkjY1lUvBLDnbbh9kG&#10;U21Hzmg4+VIECLsUFVTet6mUrqjIoFvYljh4F9sZ9EF2pdQdjgFuGhlH0UoarDksVNjSW0XFz6k3&#10;Cr7q+Ix/WX6ITLJf+uOUf/ef70o9PU6vaxCeJn8P/7c/tIIkieF2JhwBub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JYjKxQAAANwAAAAPAAAAAAAAAAAAAAAAAJgCAABkcnMv&#10;ZG93bnJldi54bWxQSwUGAAAAAAQABAD1AAAAigMAAAAA&#10;"/>
                <v:shape id="Text Box 798" o:spid="_x0000_s1568" type="#_x0000_t202" style="position:absolute;left:9254;top:13452;width:94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Zu5cUA&#10;AADcAAAADwAAAGRycy9kb3ducmV2LnhtbESPQWvCQBSE70L/w/IKXkQ3raImdRUpKPbWpmKvj+wz&#10;Cc2+jbtrTP99tyD0OMzMN8xq05tGdOR8bVnB0yQBQVxYXXOp4Pi5Gy9B+ICssbFMCn7Iw2b9MFhh&#10;pu2NP6jLQykihH2GCqoQ2kxKX1Rk0E9sSxy9s3UGQ5SulNrhLcJNI5+TZC4N1hwXKmzptaLiO78a&#10;BcvZofvyb9P3UzE/N2kYLbr9xSk1fOy3LyAC9eE/fG8ftII0ncLfmXgE5P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Fm7lxQAAANwAAAAPAAAAAAAAAAAAAAAAAJgCAABkcnMv&#10;ZG93bnJldi54bWxQSwUGAAAAAAQABAD1AAAAigMAAAAA&#10;">
                  <v:textbox>
                    <w:txbxContent>
                      <w:p w:rsidR="009509E2" w:rsidRDefault="009509E2">
                        <w:pPr>
                          <w:jc w:val="center"/>
                        </w:pPr>
                        <w:r>
                          <w:rPr>
                            <w:sz w:val="18"/>
                            <w:szCs w:val="18"/>
                          </w:rPr>
                          <w:t>确认</w:t>
                        </w:r>
                      </w:p>
                    </w:txbxContent>
                  </v:textbox>
                </v:shape>
                <v:shape id="Text Box 799" o:spid="_x0000_s1569" type="#_x0000_t202" style="position:absolute;left:7890;top:10332;width:220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/2kcUA&#10;AADcAAAADwAAAGRycy9kb3ducmV2LnhtbESPQWvCQBSE70L/w/IKXkQ3bUVN6ipSUOzNpmKvj+wz&#10;Cc2+jbtrTP99t1DwOMzMN8xy3ZtGdOR8bVnB0yQBQVxYXXOp4Pi5HS9A+ICssbFMCn7Iw3r1MFhi&#10;pu2NP6jLQykihH2GCqoQ2kxKX1Rk0E9sSxy9s3UGQ5SulNrhLcJNI5+TZCYN1hwXKmzpraLiO78a&#10;BYvpvvvy7y+HUzE7N2kYzbvdxSk1fOw3ryAC9eEe/m/vtYI0ncLfmXgE5O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//aRxQAAANwAAAAPAAAAAAAAAAAAAAAAAJgCAABkcnMv&#10;ZG93bnJldi54bWxQSwUGAAAAAAQABAD1AAAAigMAAAAA&#10;">
                  <v:textbox>
                    <w:txbxContent>
                      <w:p w:rsidR="009509E2" w:rsidRDefault="009509E2">
                        <w:pPr>
                          <w:jc w:val="center"/>
                        </w:pPr>
                        <w:r>
                          <w:rPr>
                            <w:sz w:val="18"/>
                            <w:szCs w:val="18"/>
                          </w:rPr>
                          <w:t>新建角色</w:t>
                        </w:r>
                      </w:p>
                    </w:txbxContent>
                  </v:textbox>
                </v:shape>
                <v:shape id="Text Box 800" o:spid="_x0000_s1570" type="#_x0000_t202" style="position:absolute;left:4004;top:10955;width:1366;height:4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FuW8UA&#10;AADcAAAADwAAAGRycy9kb3ducmV2LnhtbESPS4vCQBCE74L/YWjBm04UXDU6iuy6j5Ng9OCxzXQe&#10;mOkJmdkk++93FhY8FlX1FbXd96YSLTWutKxgNo1AEKdWl5wruF7eJysQziNrrCyTgh9ysN8NB1uM&#10;te34TG3icxEg7GJUUHhfx1K6tCCDbmpr4uBltjHog2xyqRvsAtxUch5FL9JgyWGhwJpeC0ofybdR&#10;cPp0q/vy2N4+kqt9O3XLDBfzTKnxqD9sQHjq/TP83/7SCtbrBfydCUdA7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QW5bxQAAANwAAAAPAAAAAAAAAAAAAAAAAJgCAABkcnMv&#10;ZG93bnJldi54bWxQSwUGAAAAAAQABAD1AAAAigMAAAAA&#10;">
                  <v:stroke dashstyle="dash"/>
                  <v:textbox>
                    <w:txbxContent>
                      <w:p w:rsidR="009509E2" w:rsidRDefault="009509E2">
                        <w:pPr>
                          <w:jc w:val="center"/>
                        </w:pPr>
                        <w:r>
                          <w:rPr>
                            <w:sz w:val="18"/>
                            <w:szCs w:val="18"/>
                          </w:rPr>
                          <w:t>已有权限</w:t>
                        </w:r>
                      </w:p>
                    </w:txbxContent>
                  </v:textbox>
                </v:shape>
                <v:shape id="AutoShape 801" o:spid="_x0000_s1571" type="#_x0000_t15" style="position:absolute;left:3585;top:9552;width:945;height:467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izCLsYA&#10;AADcAAAADwAAAGRycy9kb3ducmV2LnhtbESPQWvCQBSE70L/w/IKvelGD2Kiq6ggSIsH0xza2zP7&#10;mk3Nvg3ZbYz/3i0Uehxm5htmtRlsI3rqfO1YwXSSgCAuna65UlC8H8YLED4ga2wck4I7edisn0Yr&#10;zLS78Zn6PFQiQthnqMCE0GZS+tKQRT9xLXH0vlxnMUTZVVJ3eItw28hZksylxZrjgsGW9obKa/5j&#10;FeSfi11qrvu66E/F5XX79hEO306pl+dhuwQRaAj/4b/2UStI0zn8nolHQK4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izCLsYAAADcAAAADwAAAAAAAAAAAAAAAACYAgAAZHJz&#10;L2Rvd25yZXYueG1sUEsFBgAAAAAEAAQA9QAAAIsDAAAAAA==&#10;">
                  <v:textbox>
                    <w:txbxContent>
                      <w:p w:rsidR="009509E2" w:rsidRDefault="009509E2">
                        <w:r>
                          <w:t>Back</w:t>
                        </w:r>
                      </w:p>
                    </w:txbxContent>
                  </v:textbox>
                </v:shape>
                <v:shape id="Text Box 802" o:spid="_x0000_s1572" type="#_x0000_t202" style="position:absolute;left:7260;top:10956;width:1366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d9Vt8UA&#10;AADcAAAADwAAAGRycy9kb3ducmV2LnhtbESPzWvCQBTE7wX/h+UJ3upGwUajq4jaj5PQ6MHjM/vy&#10;gdm3IbtN0v++Wyj0OMzMb5jNbjC16Kh1lWUFs2kEgjizuuJCwfXy+rwE4TyyxtoyKfgmB7vt6GmD&#10;ibY9f1KX+kIECLsEFZTeN4mULivJoJvahjh4uW0N+iDbQuoW+wA3tZxH0Ys0WHFYKLGhQ0nZI/0y&#10;Cs7vbnmPT93tLb3a47mPc1zMc6Um42G/BuFp8P/hv/aHVrBaxfB7JhwBu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31W3xQAAANwAAAAPAAAAAAAAAAAAAAAAAJgCAABkcnMv&#10;ZG93bnJldi54bWxQSwUGAAAAAAQABAD1AAAAigMAAAAA&#10;">
                  <v:stroke dashstyle="dash"/>
                  <v:textbox>
                    <w:txbxContent>
                      <w:p w:rsidR="009509E2" w:rsidRDefault="009509E2">
                        <w:pPr>
                          <w:jc w:val="center"/>
                        </w:pPr>
                        <w:r>
                          <w:rPr>
                            <w:sz w:val="18"/>
                            <w:szCs w:val="18"/>
                          </w:rPr>
                          <w:t>可用权限</w:t>
                        </w:r>
                      </w:p>
                    </w:txbxContent>
                  </v:textbox>
                </v:shape>
                <v:rect id="Rectangle 803" o:spid="_x0000_s1573" style="position:absolute;left:3795;top:11580;width:1995;height:18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2/IMEA&#10;AADcAAAADwAAAGRycy9kb3ducmV2LnhtbERPPW/CMBDdK/EfrEPqVpyChJoUg6pWQWWEsLAd8TUJ&#10;xOfIdiDw6/GA1PHpfS9Wg2nFhZxvLCt4nyQgiEurG64U7Iv87QOED8gaW8uk4EYeVsvRywIzba+8&#10;pcsuVCKGsM9QQR1Cl0npy5oM+ontiCP3Z53BEKGrpHZ4jeGmldMkmUuDDceGGjv6rqk873qj4NhM&#10;93jfFuvEpPksbIbi1B9+lHodD1+fIAIN4V/8dP9qBWka18Yz8QjI5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bNvyDBAAAA3AAAAA8AAAAAAAAAAAAAAAAAmAIAAGRycy9kb3du&#10;cmV2LnhtbFBLBQYAAAAABAAEAPUAAACGAwAAAAA=&#10;"/>
                <v:shape id="AutoShape 804" o:spid="_x0000_s1574" type="#_x0000_t13" style="position:absolute;left:6105;top:11736;width:525;height:6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xRm8MA&#10;AADcAAAADwAAAGRycy9kb3ducmV2LnhtbESPT2vCQBTE74LfYXlCb/rSHsSkriKVgjf/Hjw+s69J&#10;MPs2ZleT9tN3hUKPw8z8hpkve1urB7e+cqLhdZKAYsmdqaTQcDp+jmegfCAxVDthDd/sYbkYDuaU&#10;GdfJnh+HUKgIEZ+RhjKEJkP0ecmW/MQ1LNH7cq2lEGVboGmpi3Bb41uSTNFSJXGhpIY/Ss6vh7vV&#10;cKnX0/OuuW3QYLfjnwSP/X6r9cuoX72DCtyH//Bfe2M0pGkKzzPxCODi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bxRm8MAAADcAAAADwAAAAAAAAAAAAAAAACYAgAAZHJzL2Rv&#10;d25yZXYueG1sUEsFBgAAAAAEAAQA9QAAAIgDAAAAAA==&#10;"/>
                <v:shape id="AutoShape 805" o:spid="_x0000_s1575" type="#_x0000_t66" style="position:absolute;left:6105;top:12516;width:525;height:6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+1b8YA&#10;AADdAAAADwAAAGRycy9kb3ducmV2LnhtbESPQU8CMRCF7yb+h2ZMvEkLRKIrhRjBABcjqPfJdtzd&#10;uJ0ubWWXf88cTLzN5L1575v5cvCtOlFMTWAL45EBRVwG13Bl4fPj9e4BVMrIDtvAZOFMCZaL66s5&#10;Fi70vKfTIVdKQjgVaKHOuSu0TmVNHtModMSifYfoMcsaK+0i9hLuWz0xZqY9NiwNNXb0UlP5c/j1&#10;FvZ5fO6n67e4co/d+/3XMN0cdxtrb2+G5ydQmYb8b/673jrBN0b45RsZQS8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x+1b8YAAADdAAAADwAAAAAAAAAAAAAAAACYAgAAZHJz&#10;L2Rvd25yZXYueG1sUEsFBgAAAAAEAAQA9QAAAIsDAAAAAA==&#10;"/>
                <v:shape id="Text Box 806" o:spid="_x0000_s1576" type="#_x0000_t202" style="position:absolute;left:6945;top:11580;width:199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OytsQA&#10;AADdAAAADwAAAGRycy9kb3ducmV2LnhtbERPS2sCMRC+F/ofwgheiiba4mM1Sim02JtV0euwGXcX&#10;N5Ntkq7rvzeFQm/z8T1nue5sLVryoXKsYTRUIIhzZyouNBz274MZiBCRDdaOScONAqxXjw9LzIy7&#10;8he1u1iIFMIhQw1ljE0mZchLshiGriFO3Nl5izFBX0jj8ZrCbS3HSk2kxYpTQ4kNvZWUX3Y/VsPs&#10;ZdOewufz9phPzvU8Pk3bj2+vdb/XvS5AROriv/jPvTFpvlIj+P0mnSB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DzsrbEAAAA3QAAAA8AAAAAAAAAAAAAAAAAmAIAAGRycy9k&#10;b3ducmV2LnhtbFBLBQYAAAAABAAEAPUAAACJAwAAAAA=&#10;">
                  <v:textbox>
                    <w:txbxContent>
                      <w:p w:rsidR="009509E2" w:rsidRDefault="009509E2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ＸＸＸＸＸＸ</w:t>
                        </w:r>
                      </w:p>
                    </w:txbxContent>
                  </v:textbox>
                </v:shape>
                <v:shape id="Text Box 807" o:spid="_x0000_s1577" type="#_x0000_t202" style="position:absolute;left:6945;top:12048;width:199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EswcMA&#10;AADdAAAADwAAAGRycy9kb3ducmV2LnhtbERPS2sCMRC+F/wPYQq9FE3UonZrlFKo6M0Xeh024+7S&#10;zWSbpOv23zdCwdt8fM+ZLztbi5Z8qBxrGA4UCOLcmYoLDcfDZ38GIkRkg7Vj0vBLAZaL3sMcM+Ou&#10;vKN2HwuRQjhkqKGMscmkDHlJFsPANcSJuzhvMSboC2k8XlO4reVIqYm0WHFqKLGhj5Lyr/2P1TB7&#10;WbfnsBlvT/nkUr/G52m7+vZaPz12728gInXxLv53r02ar9QIbt+kE+Ti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CEswcMAAADdAAAADwAAAAAAAAAAAAAAAACYAgAAZHJzL2Rv&#10;d25yZXYueG1sUEsFBgAAAAAEAAQA9QAAAIgDAAAAAA==&#10;">
                  <v:textbox>
                    <w:txbxContent>
                      <w:p w:rsidR="009509E2" w:rsidRDefault="009509E2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ＸＸＸＸＸＸ</w:t>
                        </w:r>
                      </w:p>
                    </w:txbxContent>
                  </v:textbox>
                </v:shape>
                <v:shape id="Text Box 808" o:spid="_x0000_s1578" type="#_x0000_t202" style="position:absolute;left:6945;top:12516;width:199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22JWsMA&#10;AADdAAAADwAAAGRycy9kb3ducmV2LnhtbERPS2sCMRC+C/6HMIVeRBNrUbs1Sim06M0Xeh024+7S&#10;zWSbpOv23zdCwdt8fM9ZrDpbi5Z8qBxrGI8UCOLcmYoLDcfDx3AOIkRkg7Vj0vBLAVbLfm+BmXFX&#10;3lG7j4VIIRwy1FDG2GRShrwki2HkGuLEXZy3GBP0hTQerync1vJJqam0WHFqKLGh95Lyr/2P1TB/&#10;XrfnsJlsT/n0Ur/Ewaz9/PZaPz50b68gInXxLv53r02ar9QEbt+kE+Ty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22JWsMAAADdAAAADwAAAAAAAAAAAAAAAACYAgAAZHJzL2Rv&#10;d25yZXYueG1sUEsFBgAAAAAEAAQA9QAAAIgDAAAAAA==&#10;">
                  <v:textbox>
                    <w:txbxContent>
                      <w:p w:rsidR="009509E2" w:rsidRDefault="009509E2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ＸＸＸＸＸＸ</w:t>
                        </w:r>
                      </w:p>
                    </w:txbxContent>
                  </v:textbox>
                </v:shape>
                <v:shape id="Text Box 809" o:spid="_x0000_s1579" type="#_x0000_t202" style="position:absolute;left:6945;top:12984;width:199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QRLsMA&#10;AADdAAAADwAAAGRycy9kb3ducmV2LnhtbERPS2sCMRC+F/wPYQq9FE2sonZrlFJosTdf6HXYjLtL&#10;N5Ntkq7rvzdCwdt8fM+ZLztbi5Z8qBxrGA4UCOLcmYoLDfvdZ38GIkRkg7Vj0nChAMtF72GOmXFn&#10;3lC7jYVIIRwy1FDG2GRShrwki2HgGuLEnZy3GBP0hTQezync1vJFqYm0WHFqKLGhj5Lyn+2f1TAb&#10;r9pj+B6tD/nkVL/G52n79eu1fnrs3t9AROriXfzvXpk0X6kx3L5JJ8jF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IQRLsMAAADdAAAADwAAAAAAAAAAAAAAAACYAgAAZHJzL2Rv&#10;d25yZXYueG1sUEsFBgAAAAAEAAQA9QAAAIgDAAAAAA==&#10;">
                  <v:textbox>
                    <w:txbxContent>
                      <w:p w:rsidR="009509E2" w:rsidRDefault="009509E2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ＸＸＸＸＸＸ</w:t>
                        </w:r>
                      </w:p>
                    </w:txbxContent>
                  </v:textbox>
                </v:shape>
                <v:group id="Group 810" o:spid="_x0000_s1580" style="position:absolute;left:3795;top:10332;width:2205;height:468" coordorigin="3795,10332" coordsize="2205,4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/7cr7wwAAAN0AAAAP&#10;AAAAAAAAAAAAAAAAAKoCAABkcnMvZG93bnJldi54bWxQSwUGAAAAAAQABAD6AAAAmgMAAAAA&#10;">
                  <v:shape id="Text Box 811" o:spid="_x0000_s1581" type="#_x0000_t202" style="position:absolute;left:3795;top:10332;width:220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oqwsYA&#10;AADdAAAADwAAAGRycy9kb3ducmV2LnhtbESPT2vCQBDF70K/wzIFL6IbbVGbZiOlYLG3+gd7HbJj&#10;EpqdjbtrjN/eLRR6m+G995s32ao3jejI+dqygukkAUFcWF1zqeCwX4+XIHxA1thYJgU38rDKHwYZ&#10;ptpeeUvdLpQiQtinqKAKoU2l9EVFBv3EtsRRO1lnMMTVlVI7vEa4aeQsSebSYM3xQoUtvVdU/Owu&#10;RsHyedN9+8+nr2MxPzUvYbToPs5OqeFj//YKIlAf/s1/6Y2O9SMRfr+JI8j8D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xoqwsYAAADdAAAADwAAAAAAAAAAAAAAAACYAgAAZHJz&#10;L2Rvd25yZXYueG1sUEsFBgAAAAAEAAQA9QAAAIsDAAAAAA==&#10;">
                    <v:textbox>
                      <w:txbxContent>
                        <w:p w:rsidR="009509E2" w:rsidRDefault="009509E2">
                          <w:r>
                            <w:rPr>
                              <w:sz w:val="18"/>
                              <w:szCs w:val="18"/>
                            </w:rPr>
                            <w:t>角色</w:t>
                          </w:r>
                        </w:p>
                      </w:txbxContent>
                    </v:textbox>
                  </v:shape>
                  <v:shape id="AutoShape 812" o:spid="_x0000_s1582" type="#_x0000_t5" style="position:absolute;left:5580;top:10488;width:315;height:156;rotation:-1179647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0+K+8EA&#10;AADdAAAADwAAAGRycy9kb3ducmV2LnhtbERPTWsCMRC9F/ofwhS81aQiVbZGKRWhR6se9jhsppul&#10;O5NlE9etv94Ihd7m8T5ntRm5VQP1sQli4WVqQJFUwTVSWzgdd89LUDGhOGyDkIVfirBZPz6ssHDh&#10;Il80HFKtcojEAi34lLpC61h5YozT0JFk7jv0jCnDvtaux0sO51bPjHnVjI3kBo8dfXiqfg5ntjDn&#10;fYt89qdha7jsaHsty/3V2snT+P4GKtGY/sV/7k+X5xuzgPs3+QS9v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dPivvBAAAA3QAAAA8AAAAAAAAAAAAAAAAAmAIAAGRycy9kb3du&#10;cmV2LnhtbFBLBQYAAAAABAAEAPUAAACGAwAAAAA=&#10;"/>
                  <v:line id="Line 813" o:spid="_x0000_s1583" style="position:absolute;visibility:visible;mso-wrap-style:square" from="5475,10332" to="5475,108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diFnccAAADdAAAADwAAAGRycy9kb3ducmV2LnhtbESPQUvDQBCF70L/wzKCN7urQpDYbSkt&#10;QutBbBX0OM2OSWx2NuyuSfz3zkHwNsN78943i9XkOzVQTG1gCzdzA4q4Cq7l2sLb6+P1PaiUkR12&#10;gcnCDyVYLWcXCyxdGPlAwzHXSkI4lWihybkvtU5VQx7TPPTEon2G6DHLGmvtIo4S7jt9a0yhPbYs&#10;DQ32tGmoOh+/vYXnu5diWO+fdtP7vjhV28Pp42uM1l5dTusHUJmm/G/+u945wTdGcOUbGUEvf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F2IWdxwAAAN0AAAAPAAAAAAAA&#10;AAAAAAAAAKECAABkcnMvZG93bnJldi54bWxQSwUGAAAAAAQABAD5AAAAlQMAAAAA&#10;"/>
                </v:group>
              </v:group>
            </w:pict>
          </mc:Fallback>
        </mc:AlternateContent>
      </w:r>
    </w:p>
    <w:p w:rsidR="005D39D5" w:rsidRDefault="005D39D5" w:rsidP="005D39D5"/>
    <w:p w:rsidR="005D39D5" w:rsidRDefault="005D39D5" w:rsidP="005D39D5"/>
    <w:p w:rsidR="005D39D5" w:rsidRDefault="005D39D5" w:rsidP="005D39D5"/>
    <w:p w:rsidR="00D62E93" w:rsidRPr="005D39D5" w:rsidRDefault="00D62E93" w:rsidP="00D62E93"/>
    <w:p w:rsidR="00D62E93" w:rsidRDefault="00D62E93" w:rsidP="00D62E93"/>
    <w:p w:rsidR="00D62E93" w:rsidRDefault="00D62E93" w:rsidP="00D62E93"/>
    <w:p w:rsidR="00D62E93" w:rsidRDefault="00D62E93" w:rsidP="009B2385"/>
    <w:p w:rsidR="009B2385" w:rsidRDefault="009B2385" w:rsidP="009B2385"/>
    <w:p w:rsidR="009B2385" w:rsidRDefault="009B2385" w:rsidP="009B2385"/>
    <w:p w:rsidR="009B2385" w:rsidRDefault="009B2385" w:rsidP="009B2385"/>
    <w:p w:rsidR="009B2385" w:rsidRDefault="009B2385" w:rsidP="009B2385"/>
    <w:p w:rsidR="007C330D" w:rsidRPr="004C6AD1" w:rsidRDefault="007C330D" w:rsidP="004C6AD1"/>
    <w:p w:rsidR="00FA0A4F" w:rsidRDefault="00944D00" w:rsidP="004C6AD1">
      <w:pPr>
        <w:pStyle w:val="1"/>
      </w:pPr>
      <w:bookmarkStart w:id="25" w:name="_Toc404440185"/>
      <w:r w:rsidRPr="00944D00">
        <w:rPr>
          <w:bCs/>
        </w:rPr>
        <w:t>W</w:t>
      </w:r>
      <w:r w:rsidRPr="00944D00">
        <w:t>eb端前台</w:t>
      </w:r>
      <w:r>
        <w:rPr>
          <w:rFonts w:hint="eastAsia"/>
        </w:rPr>
        <w:t>设计方案</w:t>
      </w:r>
      <w:bookmarkEnd w:id="25"/>
    </w:p>
    <w:p w:rsidR="00965B71" w:rsidRPr="00965B71" w:rsidRDefault="00965B71" w:rsidP="00965B71">
      <w:r>
        <w:t>最</w:t>
      </w:r>
      <w:proofErr w:type="gramStart"/>
      <w:r>
        <w:t>上面为</w:t>
      </w:r>
      <w:proofErr w:type="gramEnd"/>
      <w:r>
        <w:t>标题栏，左右为分类选项卡，然后由</w:t>
      </w:r>
      <w:r>
        <w:t>Banner</w:t>
      </w:r>
      <w:r>
        <w:t>，最新热卖，最近上新组成．</w:t>
      </w:r>
    </w:p>
    <w:bookmarkStart w:id="26" w:name="_Toc404440186"/>
    <w:p w:rsidR="00965B71" w:rsidRDefault="005F697E" w:rsidP="00965B71">
      <w:pPr>
        <w:pStyle w:val="2"/>
      </w:pPr>
      <w:r>
        <w:rPr>
          <w:noProof/>
        </w:rPr>
        <mc:AlternateContent>
          <mc:Choice Requires="wpg">
            <w:drawing>
              <wp:anchor distT="0" distB="0" distL="85725" distR="85725" simplePos="0" relativeHeight="251692032" behindDoc="0" locked="0" layoutInCell="1" allowOverlap="1" wp14:anchorId="31F8480A" wp14:editId="1CF075EF">
                <wp:simplePos x="0" y="0"/>
                <wp:positionH relativeFrom="column">
                  <wp:posOffset>129540</wp:posOffset>
                </wp:positionH>
                <wp:positionV relativeFrom="paragraph">
                  <wp:posOffset>268605</wp:posOffset>
                </wp:positionV>
                <wp:extent cx="5297805" cy="3154680"/>
                <wp:effectExtent l="0" t="0" r="17145" b="26670"/>
                <wp:wrapNone/>
                <wp:docPr id="1070" name="组合 10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97805" cy="3154680"/>
                          <a:chOff x="2010" y="3468"/>
                          <a:chExt cx="9134" cy="5616"/>
                        </a:xfrm>
                      </wpg:grpSpPr>
                      <wpg:grpSp>
                        <wpg:cNvPr id="1071" name="Group 876"/>
                        <wpg:cNvGrpSpPr>
                          <a:grpSpLocks/>
                        </wpg:cNvGrpSpPr>
                        <wpg:grpSpPr bwMode="auto">
                          <a:xfrm>
                            <a:off x="2010" y="3468"/>
                            <a:ext cx="9134" cy="5616"/>
                            <a:chOff x="2010" y="3468"/>
                            <a:chExt cx="9134" cy="5616"/>
                          </a:xfrm>
                        </wpg:grpSpPr>
                        <wps:wsp>
                          <wps:cNvPr id="1072" name="Rectangle 877"/>
                          <wps:cNvSpPr>
                            <a:spLocks noChangeArrowheads="1"/>
                          </wps:cNvSpPr>
                          <wps:spPr bwMode="auto">
                            <a:xfrm>
                              <a:off x="2010" y="3468"/>
                              <a:ext cx="9134" cy="561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73" name="Rectangle 878"/>
                          <wps:cNvSpPr>
                            <a:spLocks noChangeArrowheads="1"/>
                          </wps:cNvSpPr>
                          <wps:spPr bwMode="auto">
                            <a:xfrm>
                              <a:off x="2220" y="3625"/>
                              <a:ext cx="8715" cy="62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5F697E" w:rsidRDefault="005F697E" w:rsidP="005F697E">
                                <w:pPr>
                                  <w:jc w:val="center"/>
                                </w:pPr>
                                <w:r>
                                  <w:t>XXX</w:t>
                                </w:r>
                                <w:r>
                                  <w:t>订餐系统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74" name="Rectangle 879"/>
                          <wps:cNvSpPr>
                            <a:spLocks noChangeArrowheads="1"/>
                          </wps:cNvSpPr>
                          <wps:spPr bwMode="auto">
                            <a:xfrm>
                              <a:off x="2220" y="4405"/>
                              <a:ext cx="1260" cy="467"/>
                            </a:xfrm>
                            <a:prstGeom prst="rect">
                              <a:avLst/>
                            </a:prstGeom>
                            <a:solidFill>
                              <a:srgbClr val="333333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5F697E" w:rsidRDefault="005F697E" w:rsidP="005F697E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首页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75" name="Rectangle 880"/>
                          <wps:cNvSpPr>
                            <a:spLocks noChangeArrowheads="1"/>
                          </wps:cNvSpPr>
                          <wps:spPr bwMode="auto">
                            <a:xfrm>
                              <a:off x="10829" y="4407"/>
                              <a:ext cx="210" cy="452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76" name="Rectangle 881"/>
                          <wps:cNvSpPr>
                            <a:spLocks noChangeArrowheads="1"/>
                          </wps:cNvSpPr>
                          <wps:spPr bwMode="auto">
                            <a:xfrm>
                              <a:off x="10829" y="5030"/>
                              <a:ext cx="210" cy="780"/>
                            </a:xfrm>
                            <a:prstGeom prst="rect">
                              <a:avLst/>
                            </a:prstGeom>
                            <a:solidFill>
                              <a:srgbClr val="808080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77" name="Rectangle 882"/>
                          <wps:cNvSpPr>
                            <a:spLocks noChangeArrowheads="1"/>
                          </wps:cNvSpPr>
                          <wps:spPr bwMode="auto">
                            <a:xfrm>
                              <a:off x="2220" y="4872"/>
                              <a:ext cx="1260" cy="46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5F697E" w:rsidRDefault="005F697E" w:rsidP="005F697E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分类一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78" name="Rectangle 883"/>
                          <wps:cNvSpPr>
                            <a:spLocks noChangeArrowheads="1"/>
                          </wps:cNvSpPr>
                          <wps:spPr bwMode="auto">
                            <a:xfrm>
                              <a:off x="2220" y="5340"/>
                              <a:ext cx="1260" cy="46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5F697E" w:rsidRDefault="005F697E" w:rsidP="005F697E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分类二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79" name="Rectangle 884"/>
                          <wps:cNvSpPr>
                            <a:spLocks noChangeArrowheads="1"/>
                          </wps:cNvSpPr>
                          <wps:spPr bwMode="auto">
                            <a:xfrm>
                              <a:off x="2220" y="5808"/>
                              <a:ext cx="1260" cy="46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5F697E" w:rsidRDefault="005F697E" w:rsidP="005F697E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分类三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80" name="Rectangle 885"/>
                          <wps:cNvSpPr>
                            <a:spLocks noChangeArrowheads="1"/>
                          </wps:cNvSpPr>
                          <wps:spPr bwMode="auto">
                            <a:xfrm>
                              <a:off x="2220" y="6275"/>
                              <a:ext cx="1260" cy="46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5F697E" w:rsidRDefault="005F697E" w:rsidP="005F697E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分类四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81" name="Rectangle 886"/>
                          <wps:cNvSpPr>
                            <a:spLocks noChangeArrowheads="1"/>
                          </wps:cNvSpPr>
                          <wps:spPr bwMode="auto">
                            <a:xfrm>
                              <a:off x="2220" y="6743"/>
                              <a:ext cx="1260" cy="46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5F697E" w:rsidRDefault="005F697E" w:rsidP="005F697E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分类五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82" name="Rectangle 887"/>
                          <wps:cNvSpPr>
                            <a:spLocks noChangeArrowheads="1"/>
                          </wps:cNvSpPr>
                          <wps:spPr bwMode="auto">
                            <a:xfrm>
                              <a:off x="2220" y="7212"/>
                              <a:ext cx="1260" cy="46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5F697E" w:rsidRDefault="005F697E" w:rsidP="005F697E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分类六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83" name="Rectangle 888"/>
                          <wps:cNvSpPr>
                            <a:spLocks noChangeArrowheads="1"/>
                          </wps:cNvSpPr>
                          <wps:spPr bwMode="auto">
                            <a:xfrm>
                              <a:off x="2220" y="7680"/>
                              <a:ext cx="1260" cy="46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5F697E" w:rsidRDefault="005F697E" w:rsidP="005F697E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分类七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84" name="Rectangle 889"/>
                          <wps:cNvSpPr>
                            <a:spLocks noChangeArrowheads="1"/>
                          </wps:cNvSpPr>
                          <wps:spPr bwMode="auto">
                            <a:xfrm>
                              <a:off x="2220" y="8148"/>
                              <a:ext cx="1260" cy="46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5F697E" w:rsidRDefault="005F697E" w:rsidP="005F697E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分类八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085" name="Rectangle 890"/>
                        <wps:cNvSpPr>
                          <a:spLocks noChangeArrowheads="1"/>
                        </wps:cNvSpPr>
                        <wps:spPr bwMode="auto">
                          <a:xfrm>
                            <a:off x="3585" y="4404"/>
                            <a:ext cx="5565" cy="109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F697E" w:rsidRDefault="005F697E" w:rsidP="005F697E">
                              <w:r>
                                <w:t xml:space="preserve">Banner: </w:t>
                              </w:r>
                              <w:r>
                                <w:t>最新餐饮主题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6" name="Oval 891"/>
                        <wps:cNvSpPr>
                          <a:spLocks noChangeArrowheads="1"/>
                        </wps:cNvSpPr>
                        <wps:spPr bwMode="auto">
                          <a:xfrm>
                            <a:off x="8190" y="5191"/>
                            <a:ext cx="120" cy="15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7" name="Rectangle 892"/>
                        <wps:cNvSpPr>
                          <a:spLocks noChangeArrowheads="1"/>
                        </wps:cNvSpPr>
                        <wps:spPr bwMode="auto">
                          <a:xfrm>
                            <a:off x="3795" y="5808"/>
                            <a:ext cx="1470" cy="46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F697E" w:rsidRDefault="005F697E" w:rsidP="005F697E">
                              <w:r>
                                <w:rPr>
                                  <w:sz w:val="16"/>
                                  <w:szCs w:val="16"/>
                                </w:rPr>
                                <w:t>最近热卖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8" name="Rectangle 893"/>
                        <wps:cNvSpPr>
                          <a:spLocks noChangeArrowheads="1"/>
                        </wps:cNvSpPr>
                        <wps:spPr bwMode="auto">
                          <a:xfrm>
                            <a:off x="3795" y="6432"/>
                            <a:ext cx="1365" cy="7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F697E" w:rsidRDefault="005F697E" w:rsidP="005F697E">
                              <w:r>
                                <w:t>菜品一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9" name="Rectangle 894"/>
                        <wps:cNvSpPr>
                          <a:spLocks noChangeArrowheads="1"/>
                        </wps:cNvSpPr>
                        <wps:spPr bwMode="auto">
                          <a:xfrm>
                            <a:off x="5475" y="6432"/>
                            <a:ext cx="1365" cy="7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F697E" w:rsidRDefault="005F697E" w:rsidP="005F697E">
                              <w:r>
                                <w:t>菜品二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0" name="Rectangle 895"/>
                        <wps:cNvSpPr>
                          <a:spLocks noChangeArrowheads="1"/>
                        </wps:cNvSpPr>
                        <wps:spPr bwMode="auto">
                          <a:xfrm>
                            <a:off x="7260" y="6432"/>
                            <a:ext cx="1365" cy="7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F697E" w:rsidRDefault="005F697E" w:rsidP="005F697E">
                              <w:r>
                                <w:t>菜品三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1" name="Rectangle 896"/>
                        <wps:cNvSpPr>
                          <a:spLocks noChangeArrowheads="1"/>
                        </wps:cNvSpPr>
                        <wps:spPr bwMode="auto">
                          <a:xfrm>
                            <a:off x="9045" y="6432"/>
                            <a:ext cx="1365" cy="7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F697E" w:rsidRDefault="005F697E" w:rsidP="005F697E">
                              <w:r>
                                <w:t>菜品四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2" name="Rectangle 897"/>
                        <wps:cNvSpPr>
                          <a:spLocks noChangeArrowheads="1"/>
                        </wps:cNvSpPr>
                        <wps:spPr bwMode="auto">
                          <a:xfrm>
                            <a:off x="3795" y="7368"/>
                            <a:ext cx="147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F697E" w:rsidRDefault="005F697E" w:rsidP="005F697E">
                              <w:r>
                                <w:rPr>
                                  <w:sz w:val="16"/>
                                  <w:szCs w:val="16"/>
                                </w:rPr>
                                <w:t>最近上新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3" name="Rectangle 898"/>
                        <wps:cNvSpPr>
                          <a:spLocks noChangeArrowheads="1"/>
                        </wps:cNvSpPr>
                        <wps:spPr bwMode="auto">
                          <a:xfrm>
                            <a:off x="3795" y="7992"/>
                            <a:ext cx="1365" cy="77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F697E" w:rsidRDefault="005F697E" w:rsidP="005F697E">
                              <w:r>
                                <w:t>菜品一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4" name="Rectangle 899"/>
                        <wps:cNvSpPr>
                          <a:spLocks noChangeArrowheads="1"/>
                        </wps:cNvSpPr>
                        <wps:spPr bwMode="auto">
                          <a:xfrm>
                            <a:off x="5475" y="7992"/>
                            <a:ext cx="1365" cy="77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F697E" w:rsidRDefault="005F697E" w:rsidP="005F697E">
                              <w:r>
                                <w:t>菜品二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5" name="Rectangle 900"/>
                        <wps:cNvSpPr>
                          <a:spLocks noChangeArrowheads="1"/>
                        </wps:cNvSpPr>
                        <wps:spPr bwMode="auto">
                          <a:xfrm>
                            <a:off x="7260" y="7992"/>
                            <a:ext cx="1365" cy="77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F697E" w:rsidRDefault="005F697E" w:rsidP="005F697E">
                              <w:r>
                                <w:t>菜品三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6" name="Rectangle 901"/>
                        <wps:cNvSpPr>
                          <a:spLocks noChangeArrowheads="1"/>
                        </wps:cNvSpPr>
                        <wps:spPr bwMode="auto">
                          <a:xfrm>
                            <a:off x="3585" y="5652"/>
                            <a:ext cx="7035" cy="3275"/>
                          </a:xfrm>
                          <a:prstGeom prst="rect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7" name="Rectangle 902"/>
                        <wps:cNvSpPr>
                          <a:spLocks noChangeArrowheads="1"/>
                        </wps:cNvSpPr>
                        <wps:spPr bwMode="auto">
                          <a:xfrm>
                            <a:off x="9045" y="7992"/>
                            <a:ext cx="1365" cy="77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F697E" w:rsidRDefault="005F697E" w:rsidP="005F697E">
                              <w:r>
                                <w:t>菜品四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8" name="Rectangle 903"/>
                        <wps:cNvSpPr>
                          <a:spLocks noChangeArrowheads="1"/>
                        </wps:cNvSpPr>
                        <wps:spPr bwMode="auto">
                          <a:xfrm>
                            <a:off x="9675" y="5808"/>
                            <a:ext cx="630" cy="46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F697E" w:rsidRDefault="005F697E" w:rsidP="005F697E">
                              <w:r>
                                <w:rPr>
                                  <w:sz w:val="16"/>
                                  <w:szCs w:val="16"/>
                                </w:rPr>
                                <w:t>更多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9" name="Rectangle 904"/>
                        <wps:cNvSpPr>
                          <a:spLocks noChangeArrowheads="1"/>
                        </wps:cNvSpPr>
                        <wps:spPr bwMode="auto">
                          <a:xfrm>
                            <a:off x="9675" y="7368"/>
                            <a:ext cx="630" cy="46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F697E" w:rsidRDefault="005F697E" w:rsidP="005F697E">
                              <w:r>
                                <w:rPr>
                                  <w:sz w:val="16"/>
                                  <w:szCs w:val="16"/>
                                </w:rPr>
                                <w:t>更多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0" name="Text Box 905"/>
                        <wps:cNvSpPr txBox="1">
                          <a:spLocks noChangeArrowheads="1"/>
                        </wps:cNvSpPr>
                        <wps:spPr bwMode="auto">
                          <a:xfrm>
                            <a:off x="9570" y="4561"/>
                            <a:ext cx="945" cy="77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F697E" w:rsidRDefault="005F697E" w:rsidP="005F697E">
                              <w:pPr>
                                <w:jc w:val="center"/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购物车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1" name="Oval 906"/>
                        <wps:cNvSpPr>
                          <a:spLocks noChangeArrowheads="1"/>
                        </wps:cNvSpPr>
                        <wps:spPr bwMode="auto">
                          <a:xfrm>
                            <a:off x="8400" y="5185"/>
                            <a:ext cx="120" cy="15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2" name="Oval 907"/>
                        <wps:cNvSpPr>
                          <a:spLocks noChangeArrowheads="1"/>
                        </wps:cNvSpPr>
                        <wps:spPr bwMode="auto">
                          <a:xfrm>
                            <a:off x="8625" y="5185"/>
                            <a:ext cx="120" cy="15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1070" o:spid="_x0000_s1584" style="position:absolute;left:0;text-align:left;margin-left:10.2pt;margin-top:21.15pt;width:417.15pt;height:248.4pt;z-index:251692032;mso-wrap-distance-left:6.75pt;mso-wrap-distance-right:6.75pt" coordorigin="2010,3468" coordsize="9134,5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">
                <v:group id="Group 876" o:spid="_x0000_s1585" style="position:absolute;left:2010;top:3468;width:9134;height:5616" coordorigin="2010,3468" coordsize="9134,56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NC/hcQAAADdAAAA&#10;DwAAAAAAAAAAAAAAAACqAgAAZHJzL2Rvd25yZXYueG1sUEsFBgAAAAAEAAQA+gAAAJsDAAAAAA==&#10;">
                  <v:rect id="Rectangle 877" o:spid="_x0000_s1586" style="position:absolute;left:2010;top:3468;width:9134;height:56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tejMMA&#10;AADdAAAADwAAAGRycy9kb3ducmV2LnhtbERPTWvCQBC9C/0PyxS86W4jVI2uUlqUetR48TZmxyRt&#10;djZkV4399V1B8DaP9znzZWdrcaHWV441vA0VCOLcmYoLDftsNZiA8AHZYO2YNNzIw3Lx0ptjatyV&#10;t3TZhULEEPYpaihDaFIpfV6SRT90DXHkTq61GCJsC2lavMZwW8tEqXdpseLYUGJDnyXlv7uz1XCs&#10;kj3+bbO1stPVKGy67Od8+NK6/9p9zEAE6sJT/HB/mzhfjRO4fxNPkI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ptejMMAAADdAAAADwAAAAAAAAAAAAAAAACYAgAAZHJzL2Rv&#10;d25yZXYueG1sUEsFBgAAAAAEAAQA9QAAAIgDAAAAAA==&#10;"/>
                  <v:rect id="Rectangle 878" o:spid="_x0000_s1587" style="position:absolute;left:2220;top:3625;width:8715;height:6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f7F8IA&#10;AADdAAAADwAAAGRycy9kb3ducmV2LnhtbERPTYvCMBC9L/gfwgje1mQVdrUaRRRlPWq9eBubsa3b&#10;TEoTte6v3wgL3ubxPmc6b20lbtT40rGGj74CQZw5U3Ku4ZCu30cgfEA2WDkmDQ/yMJ913qaYGHfn&#10;Hd32IRcxhH2CGooQ6kRKnxVk0fddTRy5s2sshgibXJoG7zHcVnKg1Ke0WHJsKLCmZUHZz/5qNZzK&#10;wQF/d+lG2fF6GLZterkeV1r3uu1iAiJQG17if/e3ifPV1xCe38QT5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1/sXwgAAAN0AAAAPAAAAAAAAAAAAAAAAAJgCAABkcnMvZG93&#10;bnJldi54bWxQSwUGAAAAAAQABAD1AAAAhwMAAAAA&#10;">
                    <v:textbox>
                      <w:txbxContent>
                        <w:p w:rsidR="005F697E" w:rsidRDefault="005F697E" w:rsidP="005F697E">
                          <w:pPr>
                            <w:jc w:val="center"/>
                          </w:pPr>
                          <w:r>
                            <w:t>XXX</w:t>
                          </w:r>
                          <w:r>
                            <w:t>订餐系统</w:t>
                          </w:r>
                        </w:p>
                      </w:txbxContent>
                    </v:textbox>
                  </v:rect>
                  <v:rect id="Rectangle 879" o:spid="_x0000_s1588" style="position:absolute;left:2220;top:4405;width:1260;height:4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3VK5MIA&#10;AADdAAAADwAAAGRycy9kb3ducmV2LnhtbERPS2sCMRC+C/6HMEJvmq1IV7ZGKYWCB4X6KL1ON9Nk&#10;6WayJKmu/94Igrf5+J6zWPWuFScKsfGs4HlSgCCuvW7YKDgePsZzEDEha2w9k4ILRVgth4MFVtqf&#10;eUenfTIih3CsUIFNqaukjLUlh3HiO+LM/frgMGUYjNQBzznctXJaFC/SYcO5wWJH75bqv/2/U7Am&#10;42ebTTDfP1v7+YWXoKdlqdTTqH97BZGoTw/x3b3WeX5RzuD2TT5BL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dUrkwgAAAN0AAAAPAAAAAAAAAAAAAAAAAJgCAABkcnMvZG93&#10;bnJldi54bWxQSwUGAAAAAAQABAD1AAAAhwMAAAAA&#10;" fillcolor="#333">
                    <v:textbox>
                      <w:txbxContent>
                        <w:p w:rsidR="005F697E" w:rsidRDefault="005F697E" w:rsidP="005F697E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首页</w:t>
                          </w:r>
                        </w:p>
                      </w:txbxContent>
                    </v:textbox>
                  </v:rect>
                  <v:rect id="Rectangle 880" o:spid="_x0000_s1589" style="position:absolute;left:10829;top:4407;width:210;height:4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XLG+MMA&#10;AADdAAAADwAAAGRycy9kb3ducmV2LnhtbERPS4vCMBC+L/gfwgje1kQX91GNIi6Ke9R62dvYjG21&#10;mZQmavXXbxYEb/PxPWcya20lLtT40rGGQV+BIM6cKTnXsEuXr58gfEA2WDkmDTfyMJt2XiaYGHfl&#10;DV22IRcxhH2CGooQ6kRKnxVk0fddTRy5g2sshgibXJoGrzHcVnKo1Lu0WHJsKLCmRUHZaXu2Gvbl&#10;cIf3TbpS9mv5Fn7a9Hj+/da6123nYxCB2vAUP9xrE+erjxH8fxNPkN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XLG+MMAAADdAAAADwAAAAAAAAAAAAAAAACYAgAAZHJzL2Rv&#10;d25yZXYueG1sUEsFBgAAAAAEAAQA9QAAAIgDAAAAAA==&#10;"/>
                  <v:rect id="Rectangle 881" o:spid="_x0000_s1590" style="position:absolute;left:10829;top:5030;width:210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yU2MUA&#10;AADdAAAADwAAAGRycy9kb3ducmV2LnhtbERPS2vCQBC+F/wPywi9FN210ijRVWyp0IMefIAeh+yY&#10;BLOzIbuN8d93hYK3+fieM192thItNb50rGE0VCCIM2dKzjUcD+vBFIQPyAYrx6ThTh6Wi97LHFPj&#10;bryjdh9yEUPYp6ihCKFOpfRZQRb90NXEkbu4xmKIsMmlafAWw20l35VKpMWSY0OBNX0VlF33v1aD&#10;3B6n4/tl+3n+/piUmyu1b+rUav3a71YzEIG68BT/u39MnK8mCTy+iSfIx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rJTYxQAAAN0AAAAPAAAAAAAAAAAAAAAAAJgCAABkcnMv&#10;ZG93bnJldi54bWxQSwUGAAAAAAQABAD1AAAAigMAAAAA&#10;" fillcolor="gray"/>
                  <v:rect id="Rectangle 882" o:spid="_x0000_s1591" style="position:absolute;left:2220;top:4872;width:126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z9FMMA&#10;AADdAAAADwAAAGRycy9kb3ducmV2LnhtbERPTWvCQBC9F/wPywje6m4t1BrdhNKi2KPGi7cxOyax&#10;2dmQXTX213cFobd5vM9ZZL1txIU6XzvW8DJWIIgLZ2ouNezy5fM7CB+QDTaOScONPGTp4GmBiXFX&#10;3tBlG0oRQ9gnqKEKoU2k9EVFFv3YtcSRO7rOYoiwK6Xp8BrDbSMnSr1JizXHhgpb+qyo+NmerYZD&#10;Pdnh7yZfKTtbvobvPj+d919aj4b9xxxEoD78ix/utYnz1XQK92/iCTL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uz9FMMAAADdAAAADwAAAAAAAAAAAAAAAACYAgAAZHJzL2Rv&#10;d25yZXYueG1sUEsFBgAAAAAEAAQA9QAAAIgDAAAAAA==&#10;">
                    <v:textbox>
                      <w:txbxContent>
                        <w:p w:rsidR="005F697E" w:rsidRDefault="005F697E" w:rsidP="005F697E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分类一</w:t>
                          </w:r>
                        </w:p>
                      </w:txbxContent>
                    </v:textbox>
                  </v:rect>
                  <v:rect id="Rectangle 883" o:spid="_x0000_s1592" style="position:absolute;left:2220;top:5340;width:126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3NpZsUA&#10;AADdAAAADwAAAGRycy9kb3ducmV2LnhtbESPQW/CMAyF75P4D5GRdhvJQNpYR0AIxARHKJfdvMZr&#10;uzVO1QQo+/X4MImbrff83ufZoveNOlMX68AWnkcGFHERXM2lhWO+eZqCignZYROYLFwpwmI+eJhh&#10;5sKF93Q+pFJJCMcMLVQptZnWsajIYxyFlli079B5TLJ2pXYdXiTcN3pszIv2WLM0VNjSqqLi93Dy&#10;Fr7q8RH/9vmH8W+bSdr1+c/pc23t47BfvoNK1Ke7+f966wTfvAqufCMj6P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c2lmxQAAAN0AAAAPAAAAAAAAAAAAAAAAAJgCAABkcnMv&#10;ZG93bnJldi54bWxQSwUGAAAAAAQABAD1AAAAigMAAAAA&#10;">
                    <v:textbox>
                      <w:txbxContent>
                        <w:p w:rsidR="005F697E" w:rsidRDefault="005F697E" w:rsidP="005F697E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分类二</w:t>
                          </w:r>
                        </w:p>
                      </w:txbxContent>
                    </v:textbox>
                  </v:rect>
                  <v:rect id="Rectangle 884" o:spid="_x0000_s1593" style="position:absolute;left:2220;top:5808;width:1260;height:4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/M/cMA&#10;AADdAAAADwAAAGRycy9kb3ducmV2LnhtbERPS4vCMBC+C/sfwix402QVfFSjLLsoetR62dtsM7bd&#10;bSaliVr99UYQvM3H95z5srWVOFPjS8caPvoKBHHmTMm5hkO66k1A+IBssHJMGq7kYbl468wxMe7C&#10;OzrvQy5iCPsENRQh1ImUPivIou+7mjhyR9dYDBE2uTQNXmK4reRAqZG0WHJsKLCmr4Ky//3Javgt&#10;Bwe87dK1stPVMGzb9O/086119739nIEI1IaX+OnemDhfjafw+CaeIB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D/M/cMAAADdAAAADwAAAAAAAAAAAAAAAACYAgAAZHJzL2Rv&#10;d25yZXYueG1sUEsFBgAAAAAEAAQA9QAAAIgDAAAAAA==&#10;">
                    <v:textbox>
                      <w:txbxContent>
                        <w:p w:rsidR="005F697E" w:rsidRDefault="005F697E" w:rsidP="005F697E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分类三</w:t>
                          </w:r>
                        </w:p>
                      </w:txbxContent>
                    </v:textbox>
                  </v:rect>
                  <v:rect id="Rectangle 885" o:spid="_x0000_s1594" style="position:absolute;left:2220;top:6275;width:126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NAVR8UA&#10;AADdAAAADwAAAGRycy9kb3ducmV2LnhtbESPQW/CMAyF70j8h8hIu0ECkxDrCAgxMW1HKJfdvMZr&#10;OxqnagJ0+/X4gMTN1nt+7/Ny3ftGXaiLdWAL04kBRVwEV3Np4ZjvxgtQMSE7bAKThT+KsF4NB0vM&#10;XLjyni6HVCoJ4ZihhSqlNtM6FhV5jJPQEov2EzqPSdau1K7Dq4T7Rs+MmWuPNUtDhS1tKypOh7O3&#10;8F3Pjvi/z9+Nf9k9p88+/z1/vVn7NOo3r6AS9elhvl9/OME3C+GXb2QEvb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0BVHxQAAAN0AAAAPAAAAAAAAAAAAAAAAAJgCAABkcnMv&#10;ZG93bnJldi54bWxQSwUGAAAAAAQABAD1AAAAigMAAAAA&#10;">
                    <v:textbox>
                      <w:txbxContent>
                        <w:p w:rsidR="005F697E" w:rsidRDefault="005F697E" w:rsidP="005F697E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分类四</w:t>
                          </w:r>
                        </w:p>
                      </w:txbxContent>
                    </v:textbox>
                  </v:rect>
                  <v:rect id="Rectangle 886" o:spid="_x0000_s1595" style="position:absolute;left:2220;top:6743;width:1260;height:4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5yw3MIA&#10;AADdAAAADwAAAGRycy9kb3ducmV2LnhtbERPTYvCMBC9L/gfwgje1kQF0a5RxMVFj1ov3sZmtu1u&#10;MylN1OqvN4LgbR7vc2aL1lbiQo0vHWsY9BUI4syZknMNh3T9OQHhA7LByjFpuJGHxbzzMcPEuCvv&#10;6LIPuYgh7BPUUIRQJ1L6rCCLvu9q4sj9usZiiLDJpWnwGsNtJYdKjaXFkmNDgTWtCsr+92er4VQO&#10;D3jfpT/KTtejsG3Tv/PxW+tet11+gQjUhrf45d6YOF9NBvD8Jp4g5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7nLDcwgAAAN0AAAAPAAAAAAAAAAAAAAAAAJgCAABkcnMvZG93&#10;bnJldi54bWxQSwUGAAAAAAQABAD1AAAAhwMAAAAA&#10;">
                    <v:textbox>
                      <w:txbxContent>
                        <w:p w:rsidR="005F697E" w:rsidRDefault="005F697E" w:rsidP="005F697E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分类五</w:t>
                          </w:r>
                        </w:p>
                      </w:txbxContent>
                    </v:textbox>
                  </v:rect>
                  <v:rect id="Rectangle 887" o:spid="_x0000_s1596" style="position:absolute;left:2220;top:7212;width:126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04uq8MA&#10;AADdAAAADwAAAGRycy9kb3ducmV2LnhtbERPTWvCQBC9F/wPywi91V1TEE3dhGKx2KPGi7dpdpqk&#10;zc6G7Kqxv94VBG/zeJ+zzAfbihP1vnGsYTpRIIhLZxquNOyL9cschA/IBlvHpOFCHvJs9LTE1Lgz&#10;b+m0C5WIIexT1FCH0KVS+rImi37iOuLI/bjeYoiwr6Tp8RzDbSsTpWbSYsOxocaOVjWVf7uj1fDd&#10;JHv83xafyi7Wr+FrKH6Phw+tn8fD+xuIQEN4iO/ujYnz1TyB2zfxBJl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04uq8MAAADdAAAADwAAAAAAAAAAAAAAAACYAgAAZHJzL2Rv&#10;d25yZXYueG1sUEsFBgAAAAAEAAQA9QAAAIgDAAAAAA==&#10;">
                    <v:textbox>
                      <w:txbxContent>
                        <w:p w:rsidR="005F697E" w:rsidRDefault="005F697E" w:rsidP="005F697E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分类六</w:t>
                          </w:r>
                        </w:p>
                      </w:txbxContent>
                    </v:textbox>
                  </v:rect>
                  <v:rect id="Rectangle 888" o:spid="_x0000_s1597" style="position:absolute;left:2220;top:7680;width:126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KLMMMA&#10;AADdAAAADwAAAGRycy9kb3ducmV2LnhtbERPTWvCQBC9F/wPywje6q4Gik1dRRSlPcZ48TZmp0na&#10;7GzIrknaX98tFHqbx/uc9Xa0jeip87VjDYu5AkFcOFNzqeGSHx9XIHxANtg4Jg1f5GG7mTysMTVu&#10;4Iz6cyhFDGGfooYqhDaV0hcVWfRz1xJH7t11FkOEXSlNh0MMt41cKvUkLdYcGypsaV9R8Xm+Ww23&#10;ennB7yw/Kft8TMLbmH/crwetZ9Nx9wIi0Bj+xX/uVxPnq1UCv9/EE+Tm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AKLMMMAAADdAAAADwAAAAAAAAAAAAAAAACYAgAAZHJzL2Rv&#10;d25yZXYueG1sUEsFBgAAAAAEAAQA9QAAAIgDAAAAAA==&#10;">
                    <v:textbox>
                      <w:txbxContent>
                        <w:p w:rsidR="005F697E" w:rsidRDefault="005F697E" w:rsidP="005F697E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分类七</w:t>
                          </w:r>
                        </w:p>
                      </w:txbxContent>
                    </v:textbox>
                  </v:rect>
                  <v:rect id="Rectangle 889" o:spid="_x0000_s1598" style="position:absolute;left:2220;top:8148;width:126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+sTRMQA&#10;AADdAAAADwAAAGRycy9kb3ducmV2LnhtbERPTWvCQBC9F/wPywje6m5tKRrdhNKitEdNLt7G7JjE&#10;ZmdDdtW0v75bELzN433OKhtsKy7U+8axhqepAkFcOtNwpaHI149zED4gG2wdk4Yf8pClo4cVJsZd&#10;eUuXXahEDGGfoIY6hC6R0pc1WfRT1xFH7uh6iyHCvpKmx2sMt62cKfUqLTYcG2rs6L2m8nt3thoO&#10;zazA322+UXaxfg5fQ3467z+0noyHtyWIQEO4i2/uTxPnq/kL/H8TT5Dp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vrE0TEAAAA3QAAAA8AAAAAAAAAAAAAAAAAmAIAAGRycy9k&#10;b3ducmV2LnhtbFBLBQYAAAAABAAEAPUAAACJAwAAAAA=&#10;">
                    <v:textbox>
                      <w:txbxContent>
                        <w:p w:rsidR="005F697E" w:rsidRDefault="005F697E" w:rsidP="005F697E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分类八</w:t>
                          </w:r>
                        </w:p>
                      </w:txbxContent>
                    </v:textbox>
                  </v:rect>
                </v:group>
                <v:rect id="Rectangle 890" o:spid="_x0000_s1599" style="position:absolute;left:3585;top:4404;width:5565;height:10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e238QA&#10;AADdAAAADwAAAGRycy9kb3ducmV2LnhtbERPTWvCQBC9F/wPywje6m4tLRrdhNKitEdNLt7G7JjE&#10;ZmdDdtW0v75bELzN433OKhtsKy7U+8axhqepAkFcOtNwpaHI149zED4gG2wdk4Yf8pClo4cVJsZd&#10;eUuXXahEDGGfoIY6hC6R0pc1WfRT1xFH7uh6iyHCvpKmx2sMt62cKfUqLTYcG2rs6L2m8nt3thoO&#10;zazA322+UXaxfg5fQ3467z+0noyHtyWIQEO4i2/uTxPnq/kL/H8TT5Dp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Sntt/EAAAA3QAAAA8AAAAAAAAAAAAAAAAAmAIAAGRycy9k&#10;b3ducmV2LnhtbFBLBQYAAAAABAAEAPUAAACJAwAAAAA=&#10;">
                  <v:textbox>
                    <w:txbxContent>
                      <w:p w:rsidR="005F697E" w:rsidRDefault="005F697E" w:rsidP="005F697E">
                        <w:r>
                          <w:t xml:space="preserve">Banner: </w:t>
                        </w:r>
                        <w:r>
                          <w:t>最新餐饮主题</w:t>
                        </w:r>
                      </w:p>
                    </w:txbxContent>
                  </v:textbox>
                </v:rect>
                <v:oval id="Oval 891" o:spid="_x0000_s1600" style="position:absolute;left:8190;top:5191;width:120;height:1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Xm4MMA&#10;AADdAAAADwAAAGRycy9kb3ducmV2LnhtbERPTUvDQBC9C/0PyxS82U0NDSXtppQWoR48mOp9yE6T&#10;kOxsyI5p/PeuIHibx/uc/WF2vZpoDK1nA+tVAoq48rbl2sDH9eVpCyoIssXeMxn4pgCHYvGwx9z6&#10;O7/TVEqtYgiHHA00IkOudagachhWfiCO3M2PDiXCsdZ2xHsMd71+TpJMO2w5NjQ40Kmhqiu/nIFz&#10;fSyzSaeySW/ni2y6z7fXdG3M43I+7kAJzfIv/nNfbJyfbDP4/SaeoI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VXm4MMAAADdAAAADwAAAAAAAAAAAAAAAACYAgAAZHJzL2Rv&#10;d25yZXYueG1sUEsFBgAAAAAEAAQA9QAAAIgDAAAAAA==&#10;"/>
                <v:rect id="Rectangle 892" o:spid="_x0000_s1601" style="position:absolute;left:3795;top:5808;width:1470;height:4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copsUA&#10;AADdAAAADwAAAGRycy9kb3ducmV2LnhtbERPTWvCQBC9F/oflil4Kbqp0Faiq5SA4CVIbSseh+yY&#10;RLOzMTua9N93C4Xe5vE+Z7EaXKNu1IXas4GnSQKKuPC25tLA58d6PAMVBNli45kMfFOA1fL+boGp&#10;9T2/020npYohHFI0UIm0qdahqMhhmPiWOHJH3zmUCLtS2w77GO4aPU2SF+2w5thQYUtZRcV5d3UG&#10;jvK877+210t7OWSPpeT5KZvmxowehrc5KKFB/sV/7o2N85PZK/x+E0/Qy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1yimxQAAAN0AAAAPAAAAAAAAAAAAAAAAAJgCAABkcnMv&#10;ZG93bnJldi54bWxQSwUGAAAAAAQABAD1AAAAigMAAAAA&#10;">
                  <v:stroke dashstyle="dash"/>
                  <v:textbox>
                    <w:txbxContent>
                      <w:p w:rsidR="005F697E" w:rsidRDefault="005F697E" w:rsidP="005F697E">
                        <w:r>
                          <w:rPr>
                            <w:sz w:val="16"/>
                            <w:szCs w:val="16"/>
                          </w:rPr>
                          <w:t>最近热卖</w:t>
                        </w:r>
                      </w:p>
                    </w:txbxContent>
                  </v:textbox>
                </v:rect>
                <v:rect id="Rectangle 893" o:spid="_x0000_s1602" style="position:absolute;left:3795;top:6432;width:1365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YZQcUA&#10;AADdAAAADwAAAGRycy9kb3ducmV2LnhtbESPQW/CMAyF70j8h8hIu0ECkxDrCAgxMW1HKJfdvMZr&#10;OxqnagJ0+/X4gMTN1nt+7/Ny3ftGXaiLdWAL04kBRVwEV3Np4ZjvxgtQMSE7bAKThT+KsF4NB0vM&#10;XLjyni6HVCoJ4ZihhSqlNtM6FhV5jJPQEov2EzqPSdau1K7Dq4T7Rs+MmWuPNUtDhS1tKypOh7O3&#10;8F3Pjvi/z9+Nf9k9p88+/z1/vVn7NOo3r6AS9elhvl9/OME3C8GVb2QEvb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phlBxQAAAN0AAAAPAAAAAAAAAAAAAAAAAJgCAABkcnMv&#10;ZG93bnJldi54bWxQSwUGAAAAAAQABAD1AAAAigMAAAAA&#10;">
                  <v:textbox>
                    <w:txbxContent>
                      <w:p w:rsidR="005F697E" w:rsidRDefault="005F697E" w:rsidP="005F697E">
                        <w:r>
                          <w:t>菜品一</w:t>
                        </w:r>
                      </w:p>
                    </w:txbxContent>
                  </v:textbox>
                </v:rect>
                <v:rect id="Rectangle 894" o:spid="_x0000_s1603" style="position:absolute;left:5475;top:6432;width:1365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q82sMA&#10;AADdAAAADwAAAGRycy9kb3ducmV2LnhtbERPTWvCQBC9F/wPywi91V1TKBpdpVhS7FHjpbcxOyax&#10;2dmQ3cTYX98tFHqbx/uc9Xa0jRio87VjDfOZAkFcOFNzqeGUZ08LED4gG2wck4Y7edhuJg9rTI27&#10;8YGGYyhFDGGfooYqhDaV0hcVWfQz1xJH7uI6iyHCrpSmw1sMt41MlHqRFmuODRW2tKuo+Dr2VsO5&#10;Tk74fcjflV1mz+FjzK/955vWj9PxdQUi0Bj+xX/uvYnz1WIJv9/EE+Tm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eq82sMAAADdAAAADwAAAAAAAAAAAAAAAACYAgAAZHJzL2Rv&#10;d25yZXYueG1sUEsFBgAAAAAEAAQA9QAAAIgDAAAAAA==&#10;">
                  <v:textbox>
                    <w:txbxContent>
                      <w:p w:rsidR="005F697E" w:rsidRDefault="005F697E" w:rsidP="005F697E">
                        <w:r>
                          <w:t>菜品二</w:t>
                        </w:r>
                      </w:p>
                    </w:txbxContent>
                  </v:textbox>
                </v:rect>
                <v:rect id="Rectangle 895" o:spid="_x0000_s1604" style="position:absolute;left:7260;top:6432;width:1365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mDmsUA&#10;AADdAAAADwAAAGRycy9kb3ducmV2LnhtbESPQW/CMAyF75P2HyJP2m0kMGmCQkBoE9N2hHLhZhrT&#10;FhqnagIUfv18mMTN1nt+7/Ns0ftGXaiLdWALw4EBRVwEV3NpYZuv3sagYkJ22AQmCzeKsJg/P80w&#10;c+HKa7psUqkkhGOGFqqU2kzrWFTkMQ5CSyzaIXQek6xdqV2HVwn3jR4Z86E91iwNFbb0WVFx2py9&#10;hX092uJ9nX8bP1m9p98+P553X9a+vvTLKahEfXqY/69/nOCbifDLNzKCn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CYOaxQAAAN0AAAAPAAAAAAAAAAAAAAAAAJgCAABkcnMv&#10;ZG93bnJldi54bWxQSwUGAAAAAAQABAD1AAAAigMAAAAA&#10;">
                  <v:textbox>
                    <w:txbxContent>
                      <w:p w:rsidR="005F697E" w:rsidRDefault="005F697E" w:rsidP="005F697E">
                        <w:r>
                          <w:t>菜品三</w:t>
                        </w:r>
                      </w:p>
                    </w:txbxContent>
                  </v:textbox>
                </v:rect>
                <v:rect id="Rectangle 896" o:spid="_x0000_s1605" style="position:absolute;left:9045;top:6432;width:1365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UmAcMA&#10;AADdAAAADwAAAGRycy9kb3ducmV2LnhtbERPTWvCQBC9F/oflin0VneTQtHoKkWxtEeNl97G7JjE&#10;ZmdDdk2iv75bEHqbx/ucxWq0jeip87VjDclEgSAunKm51HDIty9TED4gG2wck4YreVgtHx8WmBk3&#10;8I76fShFDGGfoYYqhDaT0hcVWfQT1xJH7uQ6iyHCrpSmwyGG20amSr1JizXHhgpbWldU/OwvVsOx&#10;Tg942+Ufys62r+FrzM+X743Wz0/j+xxEoDH8i+/uTxPnq1kCf9/EE+Ty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kUmAcMAAADdAAAADwAAAAAAAAAAAAAAAACYAgAAZHJzL2Rv&#10;d25yZXYueG1sUEsFBgAAAAAEAAQA9QAAAIgDAAAAAA==&#10;">
                  <v:textbox>
                    <w:txbxContent>
                      <w:p w:rsidR="005F697E" w:rsidRDefault="005F697E" w:rsidP="005F697E">
                        <w:r>
                          <w:t>菜品四</w:t>
                        </w:r>
                      </w:p>
                    </w:txbxContent>
                  </v:textbox>
                </v:rect>
                <v:rect id="Rectangle 897" o:spid="_x0000_s1606" style="position:absolute;left:3795;top:7368;width:147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3kd48UA&#10;AADdAAAADwAAAGRycy9kb3ducmV2LnhtbERPTUvDQBC9F/wPywi9FLsxYNHYbZGA4CUUWxWPQ3aa&#10;RLOzaXbaxH/vFgq9zeN9znI9uladqA+NZwP38wQUceltw5WBj93r3SOoIMgWW89k4I8CrFc3kyVm&#10;1g/8TqetVCqGcMjQQC3SZVqHsiaHYe474sjtfe9QIuwrbXscYrhrdZokC+2w4dhQY0d5TeXv9ugM&#10;7OXha/jcHA/d4TufVVIUP3laGDO9HV+eQQmNchVf3G82zk+eUjh/E0/Qq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7eR3jxQAAAN0AAAAPAAAAAAAAAAAAAAAAAJgCAABkcnMv&#10;ZG93bnJldi54bWxQSwUGAAAAAAQABAD1AAAAigMAAAAA&#10;">
                  <v:stroke dashstyle="dash"/>
                  <v:textbox>
                    <w:txbxContent>
                      <w:p w:rsidR="005F697E" w:rsidRDefault="005F697E" w:rsidP="005F697E">
                        <w:r>
                          <w:rPr>
                            <w:sz w:val="16"/>
                            <w:szCs w:val="16"/>
                          </w:rPr>
                          <w:t>最近上新</w:t>
                        </w:r>
                      </w:p>
                    </w:txbxContent>
                  </v:textbox>
                </v:rect>
                <v:rect id="Rectangle 898" o:spid="_x0000_s1607" style="position:absolute;left:3795;top:7992;width:1365;height:7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sd7cMA&#10;AADdAAAADwAAAGRycy9kb3ducmV2LnhtbERPTWvCQBC9F/wPywi91V0jFE1dRSwp7VHjpbdpdkyi&#10;2dmQ3cS0v75bEHqbx/uc9Xa0jRio87VjDfOZAkFcOFNzqeGUZ09LED4gG2wck4Zv8rDdTB7WmBp3&#10;4wMNx1CKGMI+RQ1VCG0qpS8qsuhnriWO3Nl1FkOEXSlNh7cYbhuZKPUsLdYcGypsaV9RcT32VsNX&#10;nZzw55C/KbvKFuFjzC/956vWj9Nx9wIi0Bj+xXf3u4nz1WoBf9/EE+Tm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dsd7cMAAADdAAAADwAAAAAAAAAAAAAAAACYAgAAZHJzL2Rv&#10;d25yZXYueG1sUEsFBgAAAAAEAAQA9QAAAIgDAAAAAA==&#10;">
                  <v:textbox>
                    <w:txbxContent>
                      <w:p w:rsidR="005F697E" w:rsidRDefault="005F697E" w:rsidP="005F697E">
                        <w:r>
                          <w:t>菜品一</w:t>
                        </w:r>
                      </w:p>
                    </w:txbxContent>
                  </v:textbox>
                </v:rect>
                <v:rect id="Rectangle 899" o:spid="_x0000_s1608" style="position:absolute;left:5475;top:7992;width:1365;height:7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KFmcIA&#10;AADdAAAADwAAAGRycy9kb3ducmV2LnhtbERPTYvCMBC9C/sfwix402RVRKtRll0UPWq97G22Gdvu&#10;NpPSRK3+eiMI3ubxPme+bG0lztT40rGGj74CQZw5U3Ku4ZCuehMQPiAbrByThit5WC7eOnNMjLvw&#10;js77kIsYwj5BDUUIdSKlzwqy6PuuJo7c0TUWQ4RNLk2DlxhuKzlQaiwtlhwbCqzpq6Dsf3+yGn7L&#10;wQFvu3St7HQ1DNs2/Tv9fGvdfW8/ZyACteElfro3Js5X0xE8voknyM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MoWZwgAAAN0AAAAPAAAAAAAAAAAAAAAAAJgCAABkcnMvZG93&#10;bnJldi54bWxQSwUGAAAAAAQABAD1AAAAhwMAAAAA&#10;">
                  <v:textbox>
                    <w:txbxContent>
                      <w:p w:rsidR="005F697E" w:rsidRDefault="005F697E" w:rsidP="005F697E">
                        <w:r>
                          <w:t>菜品二</w:t>
                        </w:r>
                      </w:p>
                    </w:txbxContent>
                  </v:textbox>
                </v:rect>
                <v:rect id="Rectangle 900" o:spid="_x0000_s1609" style="position:absolute;left:7260;top:7992;width:1365;height:7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4gAsIA&#10;AADdAAAADwAAAGRycy9kb3ducmV2LnhtbERPTYvCMBC9C/sfwix402QVRatRll0UPWq97G22Gdvu&#10;NpPSRK3+eiMI3ubxPme+bG0lztT40rGGj74CQZw5U3Ku4ZCuehMQPiAbrByThit5WC7eOnNMjLvw&#10;js77kIsYwj5BDUUIdSKlzwqy6PuuJo7c0TUWQ4RNLk2DlxhuKzlQaiwtlhwbCqzpq6Dsf3+yGn7L&#10;wQFvu3St7HQ1DNs2/Tv9fGvdfW8/ZyACteElfro3Js5X0xE8voknyM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fiACwgAAAN0AAAAPAAAAAAAAAAAAAAAAAJgCAABkcnMvZG93&#10;bnJldi54bWxQSwUGAAAAAAQABAD1AAAAhwMAAAAA&#10;">
                  <v:textbox>
                    <w:txbxContent>
                      <w:p w:rsidR="005F697E" w:rsidRDefault="005F697E" w:rsidP="005F697E">
                        <w:r>
                          <w:t>菜品三</w:t>
                        </w:r>
                      </w:p>
                    </w:txbxContent>
                  </v:textbox>
                </v:rect>
                <v:rect id="Rectangle 901" o:spid="_x0000_s1610" style="position:absolute;left:3585;top:5652;width:7035;height:32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LZCsMA&#10;AADdAAAADwAAAGRycy9kb3ducmV2LnhtbERP32vCMBB+F/Y/hBvsTdMNJq6aSjcm7EmYCtO3ozmT&#10;0uZSmsx2/70RBr7dx/fzVuvRteJCfag9K3ieZSCIK69rNgoO+810ASJEZI2tZ1LwRwHWxcNkhbn2&#10;A3/TZReNSCEcclRgY+xyKUNlyWGY+Y44cWffO4wJ9kbqHocU7lr5kmVz6bDm1GCxow9LVbP7dQo+&#10;u9O2fDVBlj/RHhv/Pmzs1ij19DiWSxCRxngX/7u/dJqfvc3h9k06QRZ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ALZCsMAAADdAAAADwAAAAAAAAAAAAAAAACYAgAAZHJzL2Rv&#10;d25yZXYueG1sUEsFBgAAAAAEAAQA9QAAAIgDAAAAAA==&#10;" filled="f"/>
                <v:rect id="Rectangle 902" o:spid="_x0000_s1611" style="position:absolute;left:9045;top:7992;width:1365;height:7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uAb7sMA&#10;AADdAAAADwAAAGRycy9kb3ducmV2LnhtbERPS4vCMBC+C/sfwix402QVfFSjLLsoetR62dtsM7bd&#10;bSaliVr99UYQvM3H95z5srWVOFPjS8caPvoKBHHmTMm5hkO66k1A+IBssHJMGq7kYbl468wxMe7C&#10;OzrvQy5iCPsENRQh1ImUPivIou+7mjhyR9dYDBE2uTQNXmK4reRAqZG0WHJsKLCmr4Ky//3Javgt&#10;Bwe87dK1stPVMGzb9O/086119739nIEI1IaX+OnemDhfTcfw+CaeIB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uAb7sMAAADdAAAADwAAAAAAAAAAAAAAAACYAgAAZHJzL2Rv&#10;d25yZXYueG1sUEsFBgAAAAAEAAQA9QAAAIgDAAAAAA==&#10;">
                  <v:textbox>
                    <w:txbxContent>
                      <w:p w:rsidR="005F697E" w:rsidRDefault="005F697E" w:rsidP="005F697E">
                        <w:r>
                          <w:t>菜品四</w:t>
                        </w:r>
                      </w:p>
                    </w:txbxContent>
                  </v:textbox>
                </v:rect>
                <v:rect id="Rectangle 903" o:spid="_x0000_s1612" style="position:absolute;left:9675;top:5808;width:630;height:4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3+PnMUA&#10;AADdAAAADwAAAGRycy9kb3ducmV2LnhtbESPQW/CMAyF75P2HyJP2m0kMGmCQkBoE9N2hHLhZhrT&#10;FhqnagIUfv18mMTN1nt+7/Ns0ftGXaiLdWALw4EBRVwEV3NpYZuv3sagYkJ22AQmCzeKsJg/P80w&#10;c+HKa7psUqkkhGOGFqqU2kzrWFTkMQ5CSyzaIXQek6xdqV2HVwn3jR4Z86E91iwNFbb0WVFx2py9&#10;hX092uJ9nX8bP1m9p98+P553X9a+vvTLKahEfXqY/69/nOCbieDKNzKCn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f4+cxQAAAN0AAAAPAAAAAAAAAAAAAAAAAJgCAABkcnMv&#10;ZG93bnJldi54bWxQSwUGAAAAAAQABAD1AAAAigMAAAAA&#10;">
                  <v:textbox>
                    <w:txbxContent>
                      <w:p w:rsidR="005F697E" w:rsidRDefault="005F697E" w:rsidP="005F697E">
                        <w:r>
                          <w:rPr>
                            <w:sz w:val="16"/>
                            <w:szCs w:val="16"/>
                          </w:rPr>
                          <w:t>更多</w:t>
                        </w:r>
                      </w:p>
                    </w:txbxContent>
                  </v:textbox>
                </v:rect>
                <v:rect id="Rectangle 904" o:spid="_x0000_s1613" style="position:absolute;left:9675;top:7368;width:630;height:4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MqB8IA&#10;AADdAAAADwAAAGRycy9kb3ducmV2LnhtbERPTYvCMBC9L/gfwgje1mQVZFuNsuyi6FHrZW+zzdhW&#10;m0lpolZ/vREWvM3jfc5s0dlaXKj1lWMNH0MFgjh3puJCwz5bvn+C8AHZYO2YNNzIw2Lee5thatyV&#10;t3TZhULEEPYpaihDaFIpfV6SRT90DXHkDq61GCJsC2lavMZwW8uRUhNpseLYUGJD3yXlp93Zavir&#10;Rnu8b7OVsslyHDZddjz//mg96HdfUxCBuvAS/7vXJs5XSQLPb+IJc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MyoHwgAAAN0AAAAPAAAAAAAAAAAAAAAAAJgCAABkcnMvZG93&#10;bnJldi54bWxQSwUGAAAAAAQABAD1AAAAhwMAAAAA&#10;">
                  <v:textbox>
                    <w:txbxContent>
                      <w:p w:rsidR="005F697E" w:rsidRDefault="005F697E" w:rsidP="005F697E">
                        <w:r>
                          <w:rPr>
                            <w:sz w:val="16"/>
                            <w:szCs w:val="16"/>
                          </w:rPr>
                          <w:t>更多</w:t>
                        </w:r>
                      </w:p>
                    </w:txbxContent>
                  </v:textbox>
                </v:rect>
                <v:shape id="Text Box 905" o:spid="_x0000_s1614" type="#_x0000_t202" style="position:absolute;left:9570;top:4561;width:945;height:7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4YsMcA&#10;AADdAAAADwAAAGRycy9kb3ducmV2LnhtbESPQW/CMAyF75P4D5En7TJByoYYFAKaJm2C28YQXK3G&#10;tNUapyRZKf8eHybtZus9v/d5ue5dozoKsfZsYDzKQBEX3tZcGth/vw9noGJCtth4JgNXirBeDe6W&#10;mFt/4S/qdqlUEsIxRwNVSm2udSwqchhHviUW7eSDwyRrKLUNeJFw1+inLJtqhzVLQ4UtvVVU/Ox+&#10;nYHZZNMd4/b581BMT808Pb50H+dgzMN9/7oAlahP/+a/640V/HEm/PKNjKBX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leGLDHAAAA3QAAAA8AAAAAAAAAAAAAAAAAmAIAAGRy&#10;cy9kb3ducmV2LnhtbFBLBQYAAAAABAAEAPUAAACMAwAAAAA=&#10;">
                  <v:textbox>
                    <w:txbxContent>
                      <w:p w:rsidR="005F697E" w:rsidRDefault="005F697E" w:rsidP="005F697E">
                        <w:pPr>
                          <w:jc w:val="center"/>
                        </w:pPr>
                        <w:r>
                          <w:rPr>
                            <w:sz w:val="18"/>
                            <w:szCs w:val="18"/>
                          </w:rPr>
                          <w:t>购物车</w:t>
                        </w:r>
                      </w:p>
                    </w:txbxContent>
                  </v:textbox>
                </v:shape>
                <v:oval id="Oval 906" o:spid="_x0000_s1615" style="position:absolute;left:8400;top:5185;width:120;height:1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Y5yU8IA&#10;AADdAAAADwAAAGRycy9kb3ducmV2LnhtbERPTWvCQBC9C/6HZQq96SYGpaSuIkrBHjw0be9DdkyC&#10;2dmQHWP8925B6G0e73PW29G1aqA+NJ4NpPMEFHHpbcOVgZ/vj9kbqCDIFlvPZOBOAbab6WSNufU3&#10;/qKhkErFEA45GqhFulzrUNbkMMx9Rxy5s+8dSoR9pW2PtxjuWr1IkpV22HBsqLGjfU3lpbg6A4dq&#10;V6wGnckyOx+Osrz8nj6z1JjXl3H3DkpolH/x0320cX6apPD3TTxBbx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jnJTwgAAAN0AAAAPAAAAAAAAAAAAAAAAAJgCAABkcnMvZG93&#10;bnJldi54bWxQSwUGAAAAAAQABAD1AAAAhwMAAAAA&#10;"/>
                <v:oval id="Oval 907" o:spid="_x0000_s1616" style="position:absolute;left:8625;top:5185;width:120;height:1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zsJMIA&#10;AADdAAAADwAAAGRycy9kb3ducmV2LnhtbERPTWvCQBC9C/0PyxS86SYGpaSuIhVBDx4a2/uQHZNg&#10;djZkpzH9911B6G0e73PW29G1aqA+NJ4NpPMEFHHpbcOVga/LYfYGKgiyxdYzGfilANvNy2SNufV3&#10;/qShkErFEA45GqhFulzrUNbkMMx9Rxy5q+8dSoR9pW2P9xjuWr1IkpV22HBsqLGjj5rKW/HjDOyr&#10;XbEadCbL7Lo/yvL2fT5lqTHT13H3DkpolH/x0320cX6aLODxTTxBb/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XOwkwgAAAN0AAAAPAAAAAAAAAAAAAAAAAJgCAABkcnMvZG93&#10;bnJldi54bWxQSwUGAAAAAAQABAD1AAAAhwMAAAAA&#10;"/>
              </v:group>
            </w:pict>
          </mc:Fallback>
        </mc:AlternateContent>
      </w:r>
      <w:r w:rsidR="00965B71">
        <w:t>首页页面</w:t>
      </w:r>
      <w:bookmarkEnd w:id="26"/>
    </w:p>
    <w:p w:rsidR="005F697E" w:rsidRDefault="005F697E" w:rsidP="005F697E"/>
    <w:p w:rsidR="005F697E" w:rsidRDefault="005F697E" w:rsidP="005F697E"/>
    <w:p w:rsidR="005F697E" w:rsidRDefault="005F697E" w:rsidP="005F697E"/>
    <w:p w:rsidR="005F697E" w:rsidRDefault="005F697E" w:rsidP="005F697E"/>
    <w:p w:rsidR="005F697E" w:rsidRDefault="005F697E" w:rsidP="005F697E"/>
    <w:p w:rsidR="005F697E" w:rsidRDefault="005F697E" w:rsidP="005F697E"/>
    <w:p w:rsidR="005F697E" w:rsidRDefault="005F697E" w:rsidP="005F697E"/>
    <w:p w:rsidR="005F697E" w:rsidRDefault="005F697E" w:rsidP="005F697E"/>
    <w:p w:rsidR="00965B71" w:rsidRDefault="00965B71" w:rsidP="00965B71"/>
    <w:p w:rsidR="0055250B" w:rsidRDefault="0055250B" w:rsidP="00965B71">
      <w:pPr>
        <w:rPr>
          <w:rFonts w:hint="eastAsia"/>
        </w:rPr>
      </w:pPr>
    </w:p>
    <w:p w:rsidR="00C37A2C" w:rsidRPr="00965B71" w:rsidRDefault="00C37A2C" w:rsidP="00965B71">
      <w:bookmarkStart w:id="27" w:name="_GoBack"/>
      <w:bookmarkEnd w:id="27"/>
    </w:p>
    <w:bookmarkStart w:id="28" w:name="_Toc404440187"/>
    <w:p w:rsidR="00965B71" w:rsidRDefault="000072FD" w:rsidP="00965B71">
      <w:pPr>
        <w:pStyle w:val="2"/>
      </w:pPr>
      <w:r>
        <w:rPr>
          <w:rFonts w:hint="eastAsia"/>
          <w:noProof/>
        </w:rPr>
        <w:lastRenderedPageBreak/>
        <mc:AlternateContent>
          <mc:Choice Requires="wpg">
            <w:drawing>
              <wp:anchor distT="0" distB="0" distL="85725" distR="85725" simplePos="0" relativeHeight="251693056" behindDoc="0" locked="0" layoutInCell="1" allowOverlap="1" wp14:anchorId="2D18BB6A" wp14:editId="28DAA31B">
                <wp:simplePos x="0" y="0"/>
                <wp:positionH relativeFrom="column">
                  <wp:posOffset>129540</wp:posOffset>
                </wp:positionH>
                <wp:positionV relativeFrom="paragraph">
                  <wp:posOffset>274320</wp:posOffset>
                </wp:positionV>
                <wp:extent cx="5334000" cy="3169920"/>
                <wp:effectExtent l="0" t="0" r="19050" b="11430"/>
                <wp:wrapNone/>
                <wp:docPr id="1103" name="组合 1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34000" cy="3169920"/>
                          <a:chOff x="2010" y="9863"/>
                          <a:chExt cx="9134" cy="5616"/>
                        </a:xfrm>
                      </wpg:grpSpPr>
                      <wpg:grpSp>
                        <wpg:cNvPr id="1104" name="Group 909"/>
                        <wpg:cNvGrpSpPr>
                          <a:grpSpLocks/>
                        </wpg:cNvGrpSpPr>
                        <wpg:grpSpPr bwMode="auto">
                          <a:xfrm>
                            <a:off x="2010" y="9863"/>
                            <a:ext cx="9134" cy="5616"/>
                            <a:chOff x="2010" y="9863"/>
                            <a:chExt cx="9134" cy="5616"/>
                          </a:xfrm>
                        </wpg:grpSpPr>
                        <wps:wsp>
                          <wps:cNvPr id="1105" name="Rectangle 910"/>
                          <wps:cNvSpPr>
                            <a:spLocks noChangeArrowheads="1"/>
                          </wps:cNvSpPr>
                          <wps:spPr bwMode="auto">
                            <a:xfrm>
                              <a:off x="2010" y="9863"/>
                              <a:ext cx="9134" cy="561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06" name="Rectangle 911"/>
                          <wps:cNvSpPr>
                            <a:spLocks noChangeArrowheads="1"/>
                          </wps:cNvSpPr>
                          <wps:spPr bwMode="auto">
                            <a:xfrm>
                              <a:off x="2220" y="10020"/>
                              <a:ext cx="8715" cy="62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0072FD" w:rsidRDefault="000072FD">
                                <w:pPr>
                                  <w:jc w:val="center"/>
                                </w:pPr>
                                <w:r>
                                  <w:t>XXX</w:t>
                                </w:r>
                                <w:r>
                                  <w:t>订餐系统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07" name="Rectangle 912"/>
                          <wps:cNvSpPr>
                            <a:spLocks noChangeArrowheads="1"/>
                          </wps:cNvSpPr>
                          <wps:spPr bwMode="auto">
                            <a:xfrm>
                              <a:off x="2220" y="10801"/>
                              <a:ext cx="1260" cy="467"/>
                            </a:xfrm>
                            <a:prstGeom prst="rect">
                              <a:avLst/>
                            </a:prstGeom>
                            <a:solidFill>
                              <a:srgbClr val="333333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0072FD" w:rsidRDefault="000072FD">
                                <w:r>
                                  <w:rPr>
                                    <w:sz w:val="18"/>
                                    <w:szCs w:val="18"/>
                                  </w:rPr>
                                  <w:t>首页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08" name="Rectangle 913"/>
                          <wps:cNvSpPr>
                            <a:spLocks noChangeArrowheads="1"/>
                          </wps:cNvSpPr>
                          <wps:spPr bwMode="auto">
                            <a:xfrm>
                              <a:off x="10829" y="10802"/>
                              <a:ext cx="210" cy="45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09" name="Rectangle 914"/>
                          <wps:cNvSpPr>
                            <a:spLocks noChangeArrowheads="1"/>
                          </wps:cNvSpPr>
                          <wps:spPr bwMode="auto">
                            <a:xfrm>
                              <a:off x="10829" y="11427"/>
                              <a:ext cx="210" cy="780"/>
                            </a:xfrm>
                            <a:prstGeom prst="rect">
                              <a:avLst/>
                            </a:prstGeom>
                            <a:solidFill>
                              <a:srgbClr val="808080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10" name="Rectangle 915"/>
                          <wps:cNvSpPr>
                            <a:spLocks noChangeArrowheads="1"/>
                          </wps:cNvSpPr>
                          <wps:spPr bwMode="auto">
                            <a:xfrm>
                              <a:off x="2220" y="11267"/>
                              <a:ext cx="1260" cy="468"/>
                            </a:xfrm>
                            <a:prstGeom prst="rect">
                              <a:avLst/>
                            </a:prstGeom>
                            <a:solidFill>
                              <a:srgbClr val="808080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0072FD" w:rsidRDefault="000072FD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分类一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11" name="Rectangle 916"/>
                          <wps:cNvSpPr>
                            <a:spLocks noChangeArrowheads="1"/>
                          </wps:cNvSpPr>
                          <wps:spPr bwMode="auto">
                            <a:xfrm>
                              <a:off x="2220" y="11736"/>
                              <a:ext cx="1260" cy="46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0072FD" w:rsidRDefault="000072FD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分类二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12" name="Rectangle 917"/>
                          <wps:cNvSpPr>
                            <a:spLocks noChangeArrowheads="1"/>
                          </wps:cNvSpPr>
                          <wps:spPr bwMode="auto">
                            <a:xfrm>
                              <a:off x="2220" y="12204"/>
                              <a:ext cx="1260" cy="46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0072FD" w:rsidRDefault="000072FD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分类三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13" name="Rectangle 9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220" y="12672"/>
                              <a:ext cx="1260" cy="46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0072FD" w:rsidRDefault="000072FD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分类四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14" name="Rectangle 919"/>
                          <wps:cNvSpPr>
                            <a:spLocks noChangeArrowheads="1"/>
                          </wps:cNvSpPr>
                          <wps:spPr bwMode="auto">
                            <a:xfrm>
                              <a:off x="2220" y="13140"/>
                              <a:ext cx="1260" cy="46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0072FD" w:rsidRDefault="000072FD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分类五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15" name="Rectangle 920"/>
                          <wps:cNvSpPr>
                            <a:spLocks noChangeArrowheads="1"/>
                          </wps:cNvSpPr>
                          <wps:spPr bwMode="auto">
                            <a:xfrm>
                              <a:off x="2220" y="13608"/>
                              <a:ext cx="1260" cy="46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0072FD" w:rsidRDefault="000072FD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分类六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16" name="Rectangle 921"/>
                          <wps:cNvSpPr>
                            <a:spLocks noChangeArrowheads="1"/>
                          </wps:cNvSpPr>
                          <wps:spPr bwMode="auto">
                            <a:xfrm>
                              <a:off x="2220" y="14076"/>
                              <a:ext cx="1260" cy="46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0072FD" w:rsidRDefault="000072FD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分类七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17" name="Rectangle 922"/>
                          <wps:cNvSpPr>
                            <a:spLocks noChangeArrowheads="1"/>
                          </wps:cNvSpPr>
                          <wps:spPr bwMode="auto">
                            <a:xfrm>
                              <a:off x="2220" y="14544"/>
                              <a:ext cx="1260" cy="46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0072FD" w:rsidRDefault="000072FD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分类八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118" name="Rectangle 923"/>
                        <wps:cNvSpPr>
                          <a:spLocks noChangeArrowheads="1"/>
                        </wps:cNvSpPr>
                        <wps:spPr bwMode="auto">
                          <a:xfrm>
                            <a:off x="3795" y="11892"/>
                            <a:ext cx="1365" cy="7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072FD" w:rsidRDefault="000072FD">
                              <w:r>
                                <w:t>菜品一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9" name="Rectangle 924"/>
                        <wps:cNvSpPr>
                          <a:spLocks noChangeArrowheads="1"/>
                        </wps:cNvSpPr>
                        <wps:spPr bwMode="auto">
                          <a:xfrm>
                            <a:off x="5475" y="11892"/>
                            <a:ext cx="1365" cy="7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072FD" w:rsidRDefault="000072FD">
                              <w:r>
                                <w:t>菜品二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0" name="Rectangle 925"/>
                        <wps:cNvSpPr>
                          <a:spLocks noChangeArrowheads="1"/>
                        </wps:cNvSpPr>
                        <wps:spPr bwMode="auto">
                          <a:xfrm>
                            <a:off x="7260" y="11892"/>
                            <a:ext cx="1365" cy="7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072FD" w:rsidRDefault="000072FD">
                              <w:r>
                                <w:t>菜品三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1" name="Rectangle 926"/>
                        <wps:cNvSpPr>
                          <a:spLocks noChangeArrowheads="1"/>
                        </wps:cNvSpPr>
                        <wps:spPr bwMode="auto">
                          <a:xfrm>
                            <a:off x="9045" y="11892"/>
                            <a:ext cx="1365" cy="7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072FD" w:rsidRDefault="000072FD">
                              <w:r>
                                <w:t>菜品四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2" name="Rectangle 927"/>
                        <wps:cNvSpPr>
                          <a:spLocks noChangeArrowheads="1"/>
                        </wps:cNvSpPr>
                        <wps:spPr bwMode="auto">
                          <a:xfrm>
                            <a:off x="3795" y="13608"/>
                            <a:ext cx="1365" cy="7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072FD" w:rsidRDefault="000072FD">
                              <w:r>
                                <w:t>菜品一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3" name="Rectangle 928"/>
                        <wps:cNvSpPr>
                          <a:spLocks noChangeArrowheads="1"/>
                        </wps:cNvSpPr>
                        <wps:spPr bwMode="auto">
                          <a:xfrm>
                            <a:off x="5475" y="13608"/>
                            <a:ext cx="1365" cy="7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072FD" w:rsidRDefault="000072FD">
                              <w:r>
                                <w:t>菜品二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4" name="Rectangle 929"/>
                        <wps:cNvSpPr>
                          <a:spLocks noChangeArrowheads="1"/>
                        </wps:cNvSpPr>
                        <wps:spPr bwMode="auto">
                          <a:xfrm>
                            <a:off x="7260" y="13608"/>
                            <a:ext cx="1365" cy="7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072FD" w:rsidRDefault="000072FD">
                              <w:r>
                                <w:t>菜品三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5" name="Rectangle 930"/>
                        <wps:cNvSpPr>
                          <a:spLocks noChangeArrowheads="1"/>
                        </wps:cNvSpPr>
                        <wps:spPr bwMode="auto">
                          <a:xfrm>
                            <a:off x="3585" y="10800"/>
                            <a:ext cx="7035" cy="4524"/>
                          </a:xfrm>
                          <a:prstGeom prst="rect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6" name="Rectangle 931"/>
                        <wps:cNvSpPr>
                          <a:spLocks noChangeArrowheads="1"/>
                        </wps:cNvSpPr>
                        <wps:spPr bwMode="auto">
                          <a:xfrm>
                            <a:off x="9045" y="13608"/>
                            <a:ext cx="1365" cy="7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072FD" w:rsidRDefault="000072FD">
                              <w:r>
                                <w:t>菜品四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7" name="Text Box 932"/>
                        <wps:cNvSpPr txBox="1">
                          <a:spLocks noChangeArrowheads="1"/>
                        </wps:cNvSpPr>
                        <wps:spPr bwMode="auto">
                          <a:xfrm>
                            <a:off x="9570" y="10955"/>
                            <a:ext cx="945" cy="7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072FD" w:rsidRDefault="000072FD">
                              <w:pPr>
                                <w:jc w:val="center"/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购物车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8" name="Text Box 933"/>
                        <wps:cNvSpPr txBox="1">
                          <a:spLocks noChangeArrowheads="1"/>
                        </wps:cNvSpPr>
                        <wps:spPr bwMode="auto">
                          <a:xfrm>
                            <a:off x="3795" y="12828"/>
                            <a:ext cx="1365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072FD" w:rsidRDefault="000072FD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菜名　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价格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9" name="Text Box 934"/>
                        <wps:cNvSpPr txBox="1">
                          <a:spLocks noChangeArrowheads="1"/>
                        </wps:cNvSpPr>
                        <wps:spPr bwMode="auto">
                          <a:xfrm>
                            <a:off x="5475" y="12828"/>
                            <a:ext cx="1365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072FD" w:rsidRDefault="000072FD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菜名　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价格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0" name="Text Box 935"/>
                        <wps:cNvSpPr txBox="1">
                          <a:spLocks noChangeArrowheads="1"/>
                        </wps:cNvSpPr>
                        <wps:spPr bwMode="auto">
                          <a:xfrm>
                            <a:off x="7260" y="12828"/>
                            <a:ext cx="1365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072FD" w:rsidRDefault="000072FD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菜名　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价格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1" name="Text Box 936"/>
                        <wps:cNvSpPr txBox="1">
                          <a:spLocks noChangeArrowheads="1"/>
                        </wps:cNvSpPr>
                        <wps:spPr bwMode="auto">
                          <a:xfrm>
                            <a:off x="9045" y="12828"/>
                            <a:ext cx="1365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072FD" w:rsidRDefault="000072FD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菜名　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价格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2" name="Text Box 937"/>
                        <wps:cNvSpPr txBox="1">
                          <a:spLocks noChangeArrowheads="1"/>
                        </wps:cNvSpPr>
                        <wps:spPr bwMode="auto">
                          <a:xfrm>
                            <a:off x="3795" y="14544"/>
                            <a:ext cx="1365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072FD" w:rsidRDefault="000072FD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菜名　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价格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3" name="Text Box 938"/>
                        <wps:cNvSpPr txBox="1">
                          <a:spLocks noChangeArrowheads="1"/>
                        </wps:cNvSpPr>
                        <wps:spPr bwMode="auto">
                          <a:xfrm>
                            <a:off x="5475" y="14544"/>
                            <a:ext cx="1365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072FD" w:rsidRDefault="000072FD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菜名　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价格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4" name="Text Box 939"/>
                        <wps:cNvSpPr txBox="1">
                          <a:spLocks noChangeArrowheads="1"/>
                        </wps:cNvSpPr>
                        <wps:spPr bwMode="auto">
                          <a:xfrm>
                            <a:off x="7260" y="14544"/>
                            <a:ext cx="1365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072FD" w:rsidRDefault="000072FD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菜名　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价格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5" name="Text Box 940"/>
                        <wps:cNvSpPr txBox="1">
                          <a:spLocks noChangeArrowheads="1"/>
                        </wps:cNvSpPr>
                        <wps:spPr bwMode="auto">
                          <a:xfrm>
                            <a:off x="9045" y="14544"/>
                            <a:ext cx="1365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072FD" w:rsidRDefault="000072FD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菜名　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价格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6" name="Text Box 941"/>
                        <wps:cNvSpPr txBox="1">
                          <a:spLocks noChangeArrowheads="1"/>
                        </wps:cNvSpPr>
                        <wps:spPr bwMode="auto">
                          <a:xfrm>
                            <a:off x="3795" y="10955"/>
                            <a:ext cx="1365" cy="7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072FD" w:rsidRDefault="000072FD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分类一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1103" o:spid="_x0000_s1617" style="position:absolute;left:0;text-align:left;margin-left:10.2pt;margin-top:21.6pt;width:420pt;height:249.6pt;z-index:251693056;mso-wrap-distance-left:6.75pt;mso-wrap-distance-right:6.75pt" coordorigin="2010,9863" coordsize="9134,5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">
                <v:group id="Group 909" o:spid="_x0000_s1618" style="position:absolute;left:2010;top:9863;width:9134;height:5616" coordorigin="2010,9863" coordsize="9134,56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ZkBg/cQAAADdAAAA&#10;DwAAAAAAAAAAAAAAAACqAgAAZHJzL2Rvd25yZXYueG1sUEsFBgAAAAAEAAQA+gAAAJsDAAAAAA==&#10;">
                  <v:rect id="Rectangle 910" o:spid="_x0000_s1619" style="position:absolute;left:2010;top:9863;width:9134;height:56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5W6GMQA&#10;AADdAAAADwAAAGRycy9kb3ducmV2LnhtbERPTWvCQBC9C/6HZQRvuqvS0kY3QRRLe9Tk0tuYnSap&#10;2dmQXTXtr+8WCr3N433OJhtsK27U+8axhsVcgSAunWm40lDkh9kTCB+QDbaOScMXecjS8WiDiXF3&#10;PtLtFCoRQ9gnqKEOoUuk9GVNFv3cdcSR+3C9xRBhX0nT4z2G21YulXqUFhuODTV2tKupvJyuVsO5&#10;WRb4fcxflH0+rMLbkH9e3/daTyfDdg0i0BD+xX/uVxPnL9QD/H4TT5Dp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+VuhjEAAAA3QAAAA8AAAAAAAAAAAAAAAAAmAIAAGRycy9k&#10;b3ducmV2LnhtbFBLBQYAAAAABAAEAPUAAACJAwAAAAA=&#10;"/>
                  <v:rect id="Rectangle 911" o:spid="_x0000_s1620" style="position:absolute;left:2220;top:10020;width:8715;height:6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0ckb8MA&#10;AADdAAAADwAAAGRycy9kb3ducmV2LnhtbERPTWvCQBC9F/wPywi91V1TkDZ1FbGk2KPGi7cxO03S&#10;ZmdDdhNjf70rFHqbx/uc5Xq0jRio87VjDfOZAkFcOFNzqeGYZ08vIHxANtg4Jg1X8rBeTR6WmBp3&#10;4T0Nh1CKGMI+RQ1VCG0qpS8qsuhnriWO3JfrLIYIu1KaDi8x3DYyUWohLdYcGypsaVtR8XPorYZz&#10;nRzxd59/KPuaPYfPMf/uT+9aP07HzRuIQGP4F/+5dybOn6sF3L+JJ8jV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0ckb8MAAADdAAAADwAAAAAAAAAAAAAAAACYAgAAZHJzL2Rv&#10;d25yZXYueG1sUEsFBgAAAAAEAAQA9QAAAIgDAAAAAA==&#10;">
                    <v:textbox>
                      <w:txbxContent>
                        <w:p w:rsidR="000072FD" w:rsidRDefault="000072FD">
                          <w:pPr>
                            <w:jc w:val="center"/>
                          </w:pPr>
                          <w:r>
                            <w:t>XXX</w:t>
                          </w:r>
                          <w:r>
                            <w:t>订餐系统</w:t>
                          </w:r>
                        </w:p>
                      </w:txbxContent>
                    </v:textbox>
                  </v:rect>
                  <v:rect id="Rectangle 912" o:spid="_x0000_s1621" style="position:absolute;left:2220;top:10801;width:1260;height:4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Coc8IA&#10;AADdAAAADwAAAGRycy9kb3ducmV2LnhtbERPTWsCMRC9C/6HMEJvmlVKt2yNIoLgQaHVll6nm2my&#10;dDNZkqjrvzcFwds83ufMl71rxZlCbDwrmE4KEMS11w0bBZ/HzfgVREzIGlvPpOBKEZaL4WCOlfYX&#10;/qDzIRmRQzhWqMCm1FVSxtqSwzjxHXHmfn1wmDIMRuqAlxzuWjkrihfpsOHcYLGjtaX673ByCrZk&#10;/PNuF8z3z96+f+E16FlZKvU06ldvIBL16SG+u7c6z58WJfx/k0+Qi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5QKhzwgAAAN0AAAAPAAAAAAAAAAAAAAAAAJgCAABkcnMvZG93&#10;bnJldi54bWxQSwUGAAAAAAQABAD1AAAAhwMAAAAA&#10;" fillcolor="#333">
                    <v:textbox>
                      <w:txbxContent>
                        <w:p w:rsidR="000072FD" w:rsidRDefault="000072FD">
                          <w:r>
                            <w:rPr>
                              <w:sz w:val="18"/>
                              <w:szCs w:val="18"/>
                            </w:rPr>
                            <w:t>首页</w:t>
                          </w:r>
                        </w:p>
                      </w:txbxContent>
                    </v:textbox>
                  </v:rect>
                  <v:rect id="Rectangle 913" o:spid="_x0000_s1622" style="position:absolute;left:10829;top:10802;width:210;height:4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QVhsUA&#10;AADdAAAADwAAAGRycy9kb3ducmV2LnhtbESPQW/CMAyF75P2HyJP2m0kMGmCQkATiGk7QrlwM41p&#10;yxqnagIUfv18mMTN1nt+7/Ns0ftGXaiLdWALw4EBRVwEV3NpYZev38agYkJ22AQmCzeKsJg/P80w&#10;c+HKG7psU6kkhGOGFqqU2kzrWFTkMQ5CSyzaMXQek6xdqV2HVwn3jR4Z86E91iwNFba0rKj43Z69&#10;hUM92uF9k38ZP1m/p58+P533K2tfX/rPKahEfXqY/6+/neAPjeDKNzKCn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lBWGxQAAAN0AAAAPAAAAAAAAAAAAAAAAAJgCAABkcnMv&#10;ZG93bnJldi54bWxQSwUGAAAAAAQABAD1AAAAigMAAAAA&#10;"/>
                  <v:rect id="Rectangle 914" o:spid="_x0000_s1623" style="position:absolute;left:10829;top:11427;width:210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R8SsUA&#10;AADdAAAADwAAAGRycy9kb3ducmV2LnhtbERPS2sCMRC+C/6HMEIvooktrXZrlFYqeNCDD9DjsBl3&#10;FzeTZRPX9d8bodDbfHzPmc5bW4qGal841jAaKhDEqTMFZxoO++VgAsIHZIOlY9JwJw/zWbczxcS4&#10;G2+p2YVMxBD2CWrIQ6gSKX2ak0U/dBVx5M6uthgirDNparzFcFvKV6U+pMWCY0OOFS1ySi+7q9Ug&#10;N4fJ2/28+Tn9vo+L9YWavjo2Wr/02u8vEIHa8C/+c69MnD9Sn/D8Jp4gZ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1HxKxQAAAN0AAAAPAAAAAAAAAAAAAAAAAJgCAABkcnMv&#10;ZG93bnJldi54bWxQSwUGAAAAAAQABAD1AAAAigMAAAAA&#10;" fillcolor="gray"/>
                  <v:rect id="Rectangle 915" o:spid="_x0000_s1624" style="position:absolute;left:2220;top:11267;width:126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jdDCsgA&#10;AADdAAAADwAAAGRycy9kb3ducmV2LnhtbESPT2vCQBDF7wW/wzJCL6VuYqlK6ioqLXioB/9Aexyy&#10;YxLMzobsNsZv3zkI3mZ4b977zXzZu1p11IbKs4F0lIAizr2tuDBwOn69zkCFiGyx9kwGbhRguRg8&#10;zTGz/sp76g6xUBLCIUMDZYxNpnXIS3IYRr4hFu3sW4dR1rbQtsWrhLtaj5Nkoh1WLA0lNrQpKb8c&#10;/pwBvTvN3m7n3fr3831afV+oe0l+OmOeh/3qA1SkPj7M9+utFfw0FX75RkbQi3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SN0MKyAAAAN0AAAAPAAAAAAAAAAAAAAAAAJgCAABk&#10;cnMvZG93bnJldi54bWxQSwUGAAAAAAQABAD1AAAAjQMAAAAA&#10;" fillcolor="gray">
                    <v:textbox>
                      <w:txbxContent>
                        <w:p w:rsidR="000072FD" w:rsidRDefault="000072FD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分类一</w:t>
                          </w:r>
                        </w:p>
                      </w:txbxContent>
                    </v:textbox>
                  </v:rect>
                  <v:rect id="Rectangle 916" o:spid="_x0000_s1625" style="position:absolute;left:2220;top:11736;width:1260;height:4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cqxsUA&#10;AADdAAAADwAAAGRycy9kb3ducmV2LnhtbERPQW7CMBC8I/EHa5G4gdMgVZBioqpVED1CuPS2jbdJ&#10;2ngd2Q6kfX1dCYk57Wp2Zna2+Wg6cSHnW8sKHpYJCOLK6pZrBeeyWKxB+ICssbNMCn7IQ76bTraY&#10;aXvlI11OoRbRhH2GCpoQ+kxKXzVk0C9tTxy5T+sMhri6WmqH12huOpkmyaM02HJMaLCnl4aq79Ng&#10;FHy06Rl/j+U+MZtiFd7G8mt4f1VqPhufn0AEGsP9+KY+6Ph+BPy3iSPI3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dyrGxQAAAN0AAAAPAAAAAAAAAAAAAAAAAJgCAABkcnMv&#10;ZG93bnJldi54bWxQSwUGAAAAAAQABAD1AAAAigMAAAAA&#10;">
                    <v:textbox>
                      <w:txbxContent>
                        <w:p w:rsidR="000072FD" w:rsidRDefault="000072FD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分类二</w:t>
                          </w:r>
                        </w:p>
                      </w:txbxContent>
                    </v:textbox>
                  </v:rect>
                  <v:rect id="Rectangle 917" o:spid="_x0000_s1626" style="position:absolute;left:2220;top:12204;width:1260;height:4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aW0scIA&#10;AADdAAAADwAAAGRycy9kb3ducmV2LnhtbERPTYvCMBC9C/6HMMLeNG0FcatRFkVZj1ovexubsa3b&#10;TEoTtbu/3giCt3m8z5kvO1OLG7WusqwgHkUgiHOrKy4UHLPNcArCeWSNtWVS8EcOlot+b46ptnfe&#10;0+3gCxFC2KWooPS+SaV0eUkG3cg2xIE729agD7AtpG7xHsJNLZMomkiDFYeGEhtalZT/Hq5GwalK&#10;jvi/z7aR+dyM/a7LLteftVIfg+5rBsJT59/il/tbh/lxnMDzm3CCXD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pbSxwgAAAN0AAAAPAAAAAAAAAAAAAAAAAJgCAABkcnMvZG93&#10;bnJldi54bWxQSwUGAAAAAAQABAD1AAAAhwMAAAAA&#10;">
                    <v:textbox>
                      <w:txbxContent>
                        <w:p w:rsidR="000072FD" w:rsidRDefault="000072FD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分类三</w:t>
                          </w:r>
                        </w:p>
                      </w:txbxContent>
                    </v:textbox>
                  </v:rect>
                  <v:rect id="Rectangle 918" o:spid="_x0000_s1627" style="position:absolute;left:2220;top:12672;width:1260;height:4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kRKsQA&#10;AADdAAAADwAAAGRycy9kb3ducmV2LnhtbERPS2vCQBC+C/0Pywi96SYGSk1dRSpKe9Tk4m3MTpO0&#10;2dmQ3TzaX98tFLzNx/eczW4yjRioc7VlBfEyAkFcWF1zqSDPjotnEM4ja2wsk4JvcrDbPsw2mGo7&#10;8pmGiy9FCGGXooLK+zaV0hUVGXRL2xIH7sN2Bn2AXSl1h2MIN41cRdGTNFhzaKiwpdeKiq9LbxTc&#10;6lWOP+fsFJn1MfHvU/bZXw9KPc6n/QsIT5O/i//dbzrMj+ME/r4JJ8jt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rpESrEAAAA3QAAAA8AAAAAAAAAAAAAAAAAmAIAAGRycy9k&#10;b3ducmV2LnhtbFBLBQYAAAAABAAEAPUAAACJAwAAAAA=&#10;">
                    <v:textbox>
                      <w:txbxContent>
                        <w:p w:rsidR="000072FD" w:rsidRDefault="000072FD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分类四</w:t>
                          </w:r>
                        </w:p>
                      </w:txbxContent>
                    </v:textbox>
                  </v:rect>
                  <v:rect id="Rectangle 919" o:spid="_x0000_s1628" style="position:absolute;left:2220;top:13140;width:1260;height:4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CJXsQA&#10;AADdAAAADwAAAGRycy9kb3ducmV2LnhtbERPTWvCQBC9F/wPywjemk1ikZq6BmmxtEdNLt6m2WmS&#10;mp0N2VVTf71bEHqbx/ucVT6aTpxpcK1lBUkUgyCurG65VlAW28dnEM4ja+wsk4JfcpCvJw8rzLS9&#10;8I7Oe1+LEMIuQwWN930mpasaMugi2xMH7tsOBn2AQy31gJcQbjqZxvFCGmw5NDTY02tD1XF/Mgq+&#10;2rTE6654j81yO/efY/FzOrwpNZuOmxcQnkb/L767P3SYnyRP8PdNOEGu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UAiV7EAAAA3QAAAA8AAAAAAAAAAAAAAAAAmAIAAGRycy9k&#10;b3ducmV2LnhtbFBLBQYAAAAABAAEAPUAAACJAwAAAAA=&#10;">
                    <v:textbox>
                      <w:txbxContent>
                        <w:p w:rsidR="000072FD" w:rsidRDefault="000072FD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分类五</w:t>
                          </w:r>
                        </w:p>
                      </w:txbxContent>
                    </v:textbox>
                  </v:rect>
                  <v:rect id="Rectangle 920" o:spid="_x0000_s1629" style="position:absolute;left:2220;top:13608;width:1260;height:4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wsxcQA&#10;AADdAAAADwAAAGRycy9kb3ducmV2LnhtbERPTWvCQBC9F/wPywjemk0ilZq6BmmxtEdNLt6m2WmS&#10;mp0N2VVTf71bEHqbx/ucVT6aTpxpcK1lBUkUgyCurG65VlAW28dnEM4ja+wsk4JfcpCvJw8rzLS9&#10;8I7Oe1+LEMIuQwWN930mpasaMugi2xMH7tsOBn2AQy31gJcQbjqZxvFCGmw5NDTY02tD1XF/Mgq+&#10;2rTE6654j81yO/efY/FzOrwpNZuOmxcQnkb/L767P3SYnyRP8PdNOEGu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pMLMXEAAAA3QAAAA8AAAAAAAAAAAAAAAAAmAIAAGRycy9k&#10;b3ducmV2LnhtbFBLBQYAAAAABAAEAPUAAACJAwAAAAA=&#10;">
                    <v:textbox>
                      <w:txbxContent>
                        <w:p w:rsidR="000072FD" w:rsidRDefault="000072FD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分类六</w:t>
                          </w:r>
                        </w:p>
                      </w:txbxContent>
                    </v:textbox>
                  </v:rect>
                  <v:rect id="Rectangle 921" o:spid="_x0000_s1630" style="position:absolute;left:2220;top:14076;width:1260;height:4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6yssEA&#10;AADdAAAADwAAAGRycy9kb3ducmV2LnhtbERPTYvCMBC9L/gfwgje1rQK4lajiIuLHrVevI3N2Fab&#10;SWmiVn+9EYS9zeN9znTemkrcqHGlZQVxPwJBnFldcq5gn66+xyCcR9ZYWSYFD3Iwn3W+pphoe+ct&#10;3XY+FyGEXYIKCu/rREqXFWTQ9W1NHLiTbQz6AJtc6gbvIdxUchBFI2mw5NBQYE3LgrLL7moUHMvB&#10;Hp/b9C8yP6uh37Tp+Xr4VarXbRcTEJ5a/y/+uNc6zI/jEby/CSfI2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qesrLBAAAA3QAAAA8AAAAAAAAAAAAAAAAAmAIAAGRycy9kb3du&#10;cmV2LnhtbFBLBQYAAAAABAAEAPUAAACGAwAAAAA=&#10;">
                    <v:textbox>
                      <w:txbxContent>
                        <w:p w:rsidR="000072FD" w:rsidRDefault="000072FD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分类七</w:t>
                          </w:r>
                        </w:p>
                      </w:txbxContent>
                    </v:textbox>
                  </v:rect>
                  <v:rect id="Rectangle 922" o:spid="_x0000_s1631" style="position:absolute;left:2220;top:14544;width:1260;height:4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IXKcQA&#10;AADdAAAADwAAAGRycy9kb3ducmV2LnhtbERPTWvCQBC9F/wPywjemk0i1Jq6BmmxtEdNLt6m2WmS&#10;mp0N2VVTf71bEHqbx/ucVT6aTpxpcK1lBUkUgyCurG65VlAW28dnEM4ja+wsk4JfcpCvJw8rzLS9&#10;8I7Oe1+LEMIuQwWN930mpasaMugi2xMH7tsOBn2AQy31gJcQbjqZxvGTNNhyaGiwp9eGquP+ZBR8&#10;tWmJ113xHpvldu4/x+LndHhTajYdNy8gPI3+X3x3f+gwP0kW8PdNOEGu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XSFynEAAAA3QAAAA8AAAAAAAAAAAAAAAAAmAIAAGRycy9k&#10;b3ducmV2LnhtbFBLBQYAAAAABAAEAPUAAACJAwAAAAA=&#10;">
                    <v:textbox>
                      <w:txbxContent>
                        <w:p w:rsidR="000072FD" w:rsidRDefault="000072FD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分类八</w:t>
                          </w:r>
                        </w:p>
                      </w:txbxContent>
                    </v:textbox>
                  </v:rect>
                </v:group>
                <v:rect id="Rectangle 923" o:spid="_x0000_s1632" style="position:absolute;left:3795;top:11892;width:1365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2DW8YA&#10;AADdAAAADwAAAGRycy9kb3ducmV2LnhtbESPQW/CMAyF70j8h8hIu0HaTppYR6imTUzbEcplN68x&#10;bVnjVE2Awq+fD5O42XrP731eFaPr1JmG0Ho2kC4SUMSVty3XBvblZr4EFSKyxc4zGbhSgGI9naww&#10;t/7CWzrvYq0khEOOBpoY+1zrUDXkMCx8TyzawQ8Oo6xDre2AFwl3nc6S5Ek7bFkaGuzpraHqd3dy&#10;Bn7abI+3bfmRuOfNY/way+Pp+92Yh9n4+gIq0hjv5v/rTyv4aSq48o2MoN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E2DW8YAAADdAAAADwAAAAAAAAAAAAAAAACYAgAAZHJz&#10;L2Rvd25yZXYueG1sUEsFBgAAAAAEAAQA9QAAAIsDAAAAAA==&#10;">
                  <v:textbox>
                    <w:txbxContent>
                      <w:p w:rsidR="000072FD" w:rsidRDefault="000072FD">
                        <w:r>
                          <w:t>菜品一</w:t>
                        </w:r>
                      </w:p>
                    </w:txbxContent>
                  </v:textbox>
                </v:rect>
                <v:rect id="Rectangle 924" o:spid="_x0000_s1633" style="position:absolute;left:5475;top:11892;width:1365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wEmwMQA&#10;AADdAAAADwAAAGRycy9kb3ducmV2LnhtbERPTWvCQBC9C/0PyxR6M5soSBNdpbQo9ajJpbcxO03S&#10;ZmdDdk2iv75bKPQ2j/c5m91kWjFQ7xrLCpIoBkFcWt1wpaDI9/NnEM4ja2wtk4IbOdhtH2YbzLQd&#10;+UTD2VcihLDLUEHtfZdJ6cqaDLrIdsSB+7S9QR9gX0nd4xjCTSsXcbySBhsODTV29FpT+X2+GgWX&#10;ZlHg/ZQfYpPul/445V/Xjzelnh6nlzUIT5P/F/+533WYnyQp/H4TTpDb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sBJsDEAAAA3QAAAA8AAAAAAAAAAAAAAAAAmAIAAGRycy9k&#10;b3ducmV2LnhtbFBLBQYAAAAABAAEAPUAAACJAwAAAAA=&#10;">
                  <v:textbox>
                    <w:txbxContent>
                      <w:p w:rsidR="000072FD" w:rsidRDefault="000072FD">
                        <w:r>
                          <w:t>菜品二</w:t>
                        </w:r>
                      </w:p>
                    </w:txbxContent>
                  </v:textbox>
                </v:rect>
                <v:rect id="Rectangle 925" o:spid="_x0000_s1634" style="position:absolute;left:7260;top:11892;width:1365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dF4MUA&#10;AADdAAAADwAAAGRycy9kb3ducmV2LnhtbESPQW/CMAyF75P4D5GRuI2UTpq2QkAIxMSOUC67mca0&#10;hcapmgCFXz8fJu1m6z2/93m26F2jbtSF2rOByTgBRVx4W3Np4JBvXj9AhYhssfFMBh4UYDEfvMww&#10;s/7OO7rtY6kkhEOGBqoY20zrUFTkMIx9SyzayXcOo6xdqW2Hdwl3jU6T5F07rFkaKmxpVVFx2V+d&#10;gWOdHvC5y78S97l5i999fr7+rI0ZDfvlFFSkPv6b/663VvAnqfDLNzKCnv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V0XgxQAAAN0AAAAPAAAAAAAAAAAAAAAAAJgCAABkcnMv&#10;ZG93bnJldi54bWxQSwUGAAAAAAQABAD1AAAAigMAAAAA&#10;">
                  <v:textbox>
                    <w:txbxContent>
                      <w:p w:rsidR="000072FD" w:rsidRDefault="000072FD">
                        <w:r>
                          <w:t>菜品三</w:t>
                        </w:r>
                      </w:p>
                    </w:txbxContent>
                  </v:textbox>
                </v:rect>
                <v:rect id="Rectangle 926" o:spid="_x0000_s1635" style="position:absolute;left:9045;top:11892;width:1365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xvge8IA&#10;AADdAAAADwAAAGRycy9kb3ducmV2LnhtbERPTYvCMBC9C/6HMMLeNG0FcatRFkVZj1ovexubsa3b&#10;TEoTtbu/3giCt3m8z5kvO1OLG7WusqwgHkUgiHOrKy4UHLPNcArCeWSNtWVS8EcOlot+b46ptnfe&#10;0+3gCxFC2KWooPS+SaV0eUkG3cg2xIE729agD7AtpG7xHsJNLZMomkiDFYeGEhtalZT/Hq5GwalK&#10;jvi/z7aR+dyM/a7LLteftVIfg+5rBsJT59/il/tbh/lxEsPzm3CCXD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G+B7wgAAAN0AAAAPAAAAAAAAAAAAAAAAAJgCAABkcnMvZG93&#10;bnJldi54bWxQSwUGAAAAAAQABAD1AAAAhwMAAAAA&#10;">
                  <v:textbox>
                    <w:txbxContent>
                      <w:p w:rsidR="000072FD" w:rsidRDefault="000072FD">
                        <w:r>
                          <w:t>菜品四</w:t>
                        </w:r>
                      </w:p>
                    </w:txbxContent>
                  </v:textbox>
                </v:rect>
                <v:rect id="Rectangle 927" o:spid="_x0000_s1636" style="position:absolute;left:3795;top:13608;width:1365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8l+DMQA&#10;AADdAAAADwAAAGRycy9kb3ducmV2LnhtbERPTWvCQBC9C/0PyxR6MxtTKG3MKqJY2mNMLr2N2TGJ&#10;ZmdDdjVpf323UPA2j/c52XoynbjR4FrLChZRDIK4srrlWkFZ7OevIJxH1thZJgXf5GC9ephlmGo7&#10;ck63g69FCGGXooLG+z6V0lUNGXSR7YkDd7KDQR/gUEs94BjCTSeTOH6RBlsODQ32tG2ouhyuRsGx&#10;TUr8yYv32Lztn/3nVJyvXzulnh6nzRKEp8nfxf/uDx3mL5IE/r4JJ8jV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vJfgzEAAAA3QAAAA8AAAAAAAAAAAAAAAAAmAIAAGRycy9k&#10;b3ducmV2LnhtbFBLBQYAAAAABAAEAPUAAACJAwAAAAA=&#10;">
                  <v:textbox>
                    <w:txbxContent>
                      <w:p w:rsidR="000072FD" w:rsidRDefault="000072FD">
                        <w:r>
                          <w:t>菜品一</w:t>
                        </w:r>
                      </w:p>
                    </w:txbxContent>
                  </v:textbox>
                </v:rect>
                <v:rect id="Rectangle 928" o:spid="_x0000_s1637" style="position:absolute;left:5475;top:13608;width:1365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Xbl8MA&#10;AADdAAAADwAAAGRycy9kb3ducmV2LnhtbERPTWvCQBC9F/wPyxR6qxsTkDa6SrFY6jGJl96m2TGJ&#10;ZmdDdjXRX+8Khd7m8T5nuR5NKy7Uu8aygtk0AkFcWt1wpWBfbF/fQDiPrLG1TAqu5GC9mjwtMdV2&#10;4Iwuua9ECGGXooLa+y6V0pU1GXRT2xEH7mB7gz7AvpK6xyGEm1bGUTSXBhsODTV2tKmpPOVno+C3&#10;ifd4y4qvyLxvE78bi+P551Opl+fxYwHC0+j/xX/ubx3mz+IEHt+EE+Tq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IXbl8MAAADdAAAADwAAAAAAAAAAAAAAAACYAgAAZHJzL2Rv&#10;d25yZXYueG1sUEsFBgAAAAAEAAQA9QAAAIgDAAAAAA==&#10;">
                  <v:textbox>
                    <w:txbxContent>
                      <w:p w:rsidR="000072FD" w:rsidRDefault="000072FD">
                        <w:r>
                          <w:t>菜品二</w:t>
                        </w:r>
                      </w:p>
                    </w:txbxContent>
                  </v:textbox>
                </v:rect>
                <v:rect id="Rectangle 929" o:spid="_x0000_s1638" style="position:absolute;left:7260;top:13608;width:1365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2xD48QA&#10;AADdAAAADwAAAGRycy9kb3ducmV2LnhtbERPTWvCQBC9C/6HZQq96cZUSpu6iigRe0zipbdpdpqk&#10;zc6G7Eajv94tFHqbx/uc1WY0rThT7xrLChbzCARxaXXDlYJTkc5eQDiPrLG1TAqu5GCznk5WmGh7&#10;4YzOua9ECGGXoILa+y6R0pU1GXRz2xEH7sv2Bn2AfSV1j5cQbloZR9GzNNhwaKixo11N5U8+GAWf&#10;TXzCW1YcIvOaPvn3sfgePvZKPT6M2zcQnkb/L/5zH3WYv4iX8PtNOEGu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tsQ+PEAAAA3QAAAA8AAAAAAAAAAAAAAAAAmAIAAGRycy9k&#10;b3ducmV2LnhtbFBLBQYAAAAABAAEAPUAAACJAwAAAAA=&#10;">
                  <v:textbox>
                    <w:txbxContent>
                      <w:p w:rsidR="000072FD" w:rsidRDefault="000072FD">
                        <w:r>
                          <w:t>菜品三</w:t>
                        </w:r>
                      </w:p>
                    </w:txbxContent>
                  </v:textbox>
                </v:rect>
                <v:rect id="Rectangle 930" o:spid="_x0000_s1639" style="position:absolute;left:3585;top:10800;width:7035;height:4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6BB8IA&#10;AADdAAAADwAAAGRycy9kb3ducmV2LnhtbERP32vCMBB+F/wfwgl7s6mCQzqjVFHYkzAVtr0dzZkU&#10;m0tpMtv998tA8O0+vp+32gyuEXfqQu1ZwSzLQRBXXtdsFFzOh+kSRIjIGhvPpOCXAmzW49EKC+17&#10;/qD7KRqRQjgUqMDG2BZShsqSw5D5ljhxV985jAl2RuoO+xTuGjnP81fpsObUYLGlnaXqdvpxCvbt&#10;97FcmCDLz2i/bn7bH+zRKPUyGco3EJGG+BQ/3O86zZ/NF/D/TTpBr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joEHwgAAAN0AAAAPAAAAAAAAAAAAAAAAAJgCAABkcnMvZG93&#10;bnJldi54bWxQSwUGAAAAAAQABAD1AAAAhwMAAAAA&#10;" filled="f"/>
                <v:rect id="Rectangle 931" o:spid="_x0000_s1640" style="position:absolute;left:9045;top:13608;width:1365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J4D8EA&#10;AADdAAAADwAAAGRycy9kb3ducmV2LnhtbERPTYvCMBC9L/gfwgje1tQK4lajiIuLHrVevI3N2Fab&#10;SWmiVn+9EYS9zeN9znTemkrcqHGlZQWDfgSCOLO65FzBPl19j0E4j6yxskwKHuRgPut8TTHR9s5b&#10;uu18LkIIuwQVFN7XiZQuK8ig69uaOHAn2xj0ATa51A3eQ7ipZBxFI2mw5NBQYE3LgrLL7moUHMt4&#10;j89t+heZn9XQb9r0fD38KtXrtosJCE+t/xd/3Gsd5g/iEby/CSfI2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TyeA/BAAAA3QAAAA8AAAAAAAAAAAAAAAAAmAIAAGRycy9kb3du&#10;cmV2LnhtbFBLBQYAAAAABAAEAPUAAACGAwAAAAA=&#10;">
                  <v:textbox>
                    <w:txbxContent>
                      <w:p w:rsidR="000072FD" w:rsidRDefault="000072FD">
                        <w:r>
                          <w:t>菜品四</w:t>
                        </w:r>
                      </w:p>
                    </w:txbxContent>
                  </v:textbox>
                </v:rect>
                <v:shape id="Text Box 932" o:spid="_x0000_s1641" type="#_x0000_t202" style="position:absolute;left:9570;top:10955;width:945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LcpMQA&#10;AADdAAAADwAAAGRycy9kb3ducmV2LnhtbERPS2sCMRC+C/0PYQpepGZ9oHa7UYqg2Jva0l6HzeyD&#10;bibbJK7bf98UBG/z8T0n2/SmER05X1tWMBknIIhzq2suFXy8755WIHxA1thYJgW/5GGzfhhkmGp7&#10;5RN151CKGMI+RQVVCG0qpc8rMujHtiWOXGGdwRChK6V2eI3hppHTJFlIgzXHhgpb2laUf58vRsFq&#10;fui+/Nvs+JkviuY5jJbd/scpNXzsX19ABOrDXXxzH3ScP5ku4f+beIJc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0C3KTEAAAA3QAAAA8AAAAAAAAAAAAAAAAAmAIAAGRycy9k&#10;b3ducmV2LnhtbFBLBQYAAAAABAAEAPUAAACJAwAAAAA=&#10;">
                  <v:textbox>
                    <w:txbxContent>
                      <w:p w:rsidR="000072FD" w:rsidRDefault="000072FD">
                        <w:pPr>
                          <w:jc w:val="center"/>
                        </w:pPr>
                        <w:r>
                          <w:rPr>
                            <w:sz w:val="18"/>
                            <w:szCs w:val="18"/>
                          </w:rPr>
                          <w:t>购物车</w:t>
                        </w:r>
                      </w:p>
                    </w:txbxContent>
                  </v:textbox>
                </v:shape>
                <v:shape id="Text Box 933" o:spid="_x0000_s1642" type="#_x0000_t202" style="position:absolute;left:3795;top:12828;width:136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/zGk8cA&#10;AADdAAAADwAAAGRycy9kb3ducmV2LnhtbESPzU7DQAyE70h9h5WRuNFNI0GrtNsKFVo4VSL00KPJ&#10;Oj8i642y2yR9e3xA4mZrxjOfN7vJtWqgPjSeDSzmCSjiwtuGKwPnr8PjClSIyBZbz2TgRgF229nd&#10;BjPrR/6kIY+VkhAOGRqoY+wyrUNRk8Mw9x2xaKXvHUZZ+0rbHkcJd61Ok+RZO2xYGmrsaF9T8ZNf&#10;nYHTe1h9L9+GyzE/+9fTuCzxKS2NebifXtagIk3x3/x3/WEFf5EKrnwjI+jt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v8xpPHAAAA3QAAAA8AAAAAAAAAAAAAAAAAmAIAAGRy&#10;cy9kb3ducmV2LnhtbFBLBQYAAAAABAAEAPUAAACMAwAAAAA=&#10;">
                  <v:stroke dashstyle="dash"/>
                  <v:textbox>
                    <w:txbxContent>
                      <w:p w:rsidR="000072FD" w:rsidRDefault="000072FD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菜名　价格</w:t>
                        </w:r>
                      </w:p>
                    </w:txbxContent>
                  </v:textbox>
                </v:shape>
                <v:shape id="Text Box 934" o:spid="_x0000_s1643" type="#_x0000_t202" style="position:absolute;left:5475;top:12828;width:136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BjCMQA&#10;AADdAAAADwAAAGRycy9kb3ducmV2LnhtbERPS2vCQBC+C/0PyxR6042BVk1dRdTWnoRGDx7H7ORB&#10;s7Mhu03iv3eFQm/z8T1nuR5MLTpqXWVZwXQSgSDOrK64UHA+fYznIJxH1lhbJgU3crBePY2WmGjb&#10;8zd1qS9ECGGXoILS+yaR0mUlGXQT2xAHLretQR9gW0jdYh/CTS3jKHqTBisODSU2tC0p+0l/jYLj&#10;wc2vs313+UzPdnfsZzm+xrlSL8/D5h2Ep8H/i//cXzrMn8YLeHwTTpCr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SwYwjEAAAA3QAAAA8AAAAAAAAAAAAAAAAAmAIAAGRycy9k&#10;b3ducmV2LnhtbFBLBQYAAAAABAAEAPUAAACJAwAAAAA=&#10;">
                  <v:stroke dashstyle="dash"/>
                  <v:textbox>
                    <w:txbxContent>
                      <w:p w:rsidR="000072FD" w:rsidRDefault="000072FD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菜名　价格</w:t>
                        </w:r>
                      </w:p>
                    </w:txbxContent>
                  </v:textbox>
                </v:shape>
                <v:shape id="Text Box 935" o:spid="_x0000_s1644" type="#_x0000_t202" style="position:absolute;left:7260;top:12828;width:136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NcSMYA&#10;AADdAAAADwAAAGRycy9kb3ducmV2LnhtbESPS2/CQAyE75X6H1au1FvZQNWCAguq+qInpKYcOJqs&#10;8xBZb5TdJuHf4wMSN1sznvm82oyuUT11ofZsYDpJQBHn3tZcGtj/fT0tQIWIbLHxTAbOFGCzvr9b&#10;YWr9wL/UZ7FUEsIhRQNVjG2qdcgrchgmviUWrfCdwyhrV2rb4SDhrtGzJHnVDmuWhgpbeq8oP2X/&#10;zsBuGxbH+Wd/+M72/mM3zAt8mRXGPD6Mb0tQkcZ4M1+vf6zgT5+FX76REfT6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FNcSMYAAADdAAAADwAAAAAAAAAAAAAAAACYAgAAZHJz&#10;L2Rvd25yZXYueG1sUEsFBgAAAAAEAAQA9QAAAIsDAAAAAA==&#10;">
                  <v:stroke dashstyle="dash"/>
                  <v:textbox>
                    <w:txbxContent>
                      <w:p w:rsidR="000072FD" w:rsidRDefault="000072FD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菜名　价格</w:t>
                        </w:r>
                      </w:p>
                    </w:txbxContent>
                  </v:textbox>
                </v:shape>
                <v:shape id="Text Box 936" o:spid="_x0000_s1645" type="#_x0000_t202" style="position:absolute;left:9045;top:12828;width:136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/508QA&#10;AADdAAAADwAAAGRycy9kb3ducmV2LnhtbERPS2vCQBC+F/wPywi91U2UVomuIq2tPQlGDx7H7OSB&#10;2dmQ3Sbpv3cLBW/z8T1ntRlMLTpqXWVZQTyJQBBnVldcKDifPl8WIJxH1lhbJgW/5GCzHj2tMNG2&#10;5yN1qS9ECGGXoILS+yaR0mUlGXQT2xAHLretQR9gW0jdYh/CTS2nUfQmDVYcGkps6L2k7Jb+GAWH&#10;vVtc57vu8pWe7cehn+f4Os2Veh4P2yUIT4N/iP/d3zrMj2cx/H0TTpDr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8f+dPEAAAA3QAAAA8AAAAAAAAAAAAAAAAAmAIAAGRycy9k&#10;b3ducmV2LnhtbFBLBQYAAAAABAAEAPUAAACJAwAAAAA=&#10;">
                  <v:stroke dashstyle="dash"/>
                  <v:textbox>
                    <w:txbxContent>
                      <w:p w:rsidR="000072FD" w:rsidRDefault="000072FD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菜名　价格</w:t>
                        </w:r>
                      </w:p>
                    </w:txbxContent>
                  </v:textbox>
                </v:shape>
                <v:shape id="Text Box 937" o:spid="_x0000_s1646" type="#_x0000_t202" style="position:absolute;left:3795;top:14544;width:136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81npMQA&#10;AADdAAAADwAAAGRycy9kb3ducmV2LnhtbERPS2vCQBC+F/wPywi91Y0Rq0RXkdbWnoRGDx7H7OSB&#10;2dmQ3Sbx37uFQm/z8T1nvR1MLTpqXWVZwXQSgSDOrK64UHA+fbwsQTiPrLG2TAru5GC7GT2tMdG2&#10;52/qUl+IEMIuQQWl900ipctKMugmtiEOXG5bgz7AtpC6xT6Em1rGUfQqDVYcGkps6K2k7Jb+GAXH&#10;g1teF/vu8pme7fuxX+Q4j3OlnsfDbgXC0+D/xX/uLx3mT2cx/H4TTpCb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/NZ6TEAAAA3QAAAA8AAAAAAAAAAAAAAAAAmAIAAGRycy9k&#10;b3ducmV2LnhtbFBLBQYAAAAABAAEAPUAAACJAwAAAAA=&#10;">
                  <v:stroke dashstyle="dash"/>
                  <v:textbox>
                    <w:txbxContent>
                      <w:p w:rsidR="000072FD" w:rsidRDefault="000072FD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菜名　价格</w:t>
                        </w:r>
                      </w:p>
                    </w:txbxContent>
                  </v:textbox>
                </v:shape>
                <v:shape id="Text Box 938" o:spid="_x0000_s1647" type="#_x0000_t202" style="position:absolute;left:5475;top:14544;width:136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HCP8MA&#10;AADdAAAADwAAAGRycy9kb3ducmV2LnhtbERPS2vCQBC+C/0PyxR6042KVaKriNrak2D00OM0O3lg&#10;djZkt0n8926h4G0+vuesNr2pREuNKy0rGI8iEMSp1SXnCq6Xj+EChPPIGivLpOBODjbrl8EKY207&#10;PlOb+FyEEHYxKii8r2MpXVqQQTeyNXHgMtsY9AE2udQNdiHcVHISRe/SYMmhocCadgWlt+TXKDgd&#10;3eJnfmi/P5Or3Z+6eYazSabU22u/XYLw1Pun+N/9pcP88XQKf9+EE+T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IHCP8MAAADdAAAADwAAAAAAAAAAAAAAAACYAgAAZHJzL2Rv&#10;d25yZXYueG1sUEsFBgAAAAAEAAQA9QAAAIgDAAAAAA==&#10;">
                  <v:stroke dashstyle="dash"/>
                  <v:textbox>
                    <w:txbxContent>
                      <w:p w:rsidR="000072FD" w:rsidRDefault="000072FD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菜名　价格</w:t>
                        </w:r>
                      </w:p>
                    </w:txbxContent>
                  </v:textbox>
                </v:shape>
                <v:shape id="Text Box 939" o:spid="_x0000_s1648" type="#_x0000_t202" style="position:absolute;left:7260;top:14544;width:136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2haS8QA&#10;AADdAAAADwAAAGRycy9kb3ducmV2LnhtbERPS2vCQBC+F/wPywi91Y3aqkRXKVVbT4LRg8cxO3lg&#10;djZkt0n677uFgrf5+J6z2vSmEi01rrSsYDyKQBCnVpecK7ic9y8LEM4ja6wsk4IfcrBZD55WGGvb&#10;8YnaxOcihLCLUUHhfR1L6dKCDLqRrYkDl9nGoA+wyaVusAvhppKTKJpJgyWHhgJr+igovSffRsHx&#10;yy1u8117/Uwudnvs5hm+TTKlnof9+xKEp94/xP/ugw7zx9NX+PsmnCD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9oWkvEAAAA3QAAAA8AAAAAAAAAAAAAAAAAmAIAAGRycy9k&#10;b3ducmV2LnhtbFBLBQYAAAAABAAEAPUAAACJAwAAAAA=&#10;">
                  <v:stroke dashstyle="dash"/>
                  <v:textbox>
                    <w:txbxContent>
                      <w:p w:rsidR="000072FD" w:rsidRDefault="000072FD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菜名　价格</w:t>
                        </w:r>
                      </w:p>
                    </w:txbxContent>
                  </v:textbox>
                </v:shape>
                <v:shape id="Text Box 940" o:spid="_x0000_s1649" type="#_x0000_t202" style="position:absolute;left:9045;top:14544;width:136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T/0MMA&#10;AADdAAAADwAAAGRycy9kb3ducmV2LnhtbERPS2vCQBC+C/0PyxR6040WH0RXEVtrT4LRQ4/T7OSB&#10;2dmQXZP037sFwdt8fM9ZbXpTiZYaV1pWMB5FIIhTq0vOFVzO++EChPPIGivLpOCPHGzWL4MVxtp2&#10;fKI28bkIIexiVFB4X8dSurQgg25ka+LAZbYx6ANscqkb7EK4qeQkimbSYMmhocCadgWl1+RmFBwP&#10;bvE7/2x/vpKL/Th28wynk0ypt9d+uwThqfdP8cP9rcP88fsU/r8JJ8j1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CT/0MMAAADdAAAADwAAAAAAAAAAAAAAAACYAgAAZHJzL2Rv&#10;d25yZXYueG1sUEsFBgAAAAAEAAQA9QAAAIgDAAAAAA==&#10;">
                  <v:stroke dashstyle="dash"/>
                  <v:textbox>
                    <w:txbxContent>
                      <w:p w:rsidR="000072FD" w:rsidRDefault="000072FD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菜名　价格</w:t>
                        </w:r>
                      </w:p>
                    </w:txbxContent>
                  </v:textbox>
                </v:shape>
                <v:shape id="Text Box 941" o:spid="_x0000_s1650" type="#_x0000_t202" style="position:absolute;left:3795;top:10955;width:1365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PZhp8MA&#10;AADdAAAADwAAAGRycy9kb3ducmV2LnhtbERPS2vCQBC+C/0PyxR6042WqkRXEVtrT4LRQ4/T7OSB&#10;2dmQXZP4712h4G0+vucs172pREuNKy0rGI8iEMSp1SXnCs6n3XAOwnlkjZVlUnAjB+vVy2CJsbYd&#10;H6lNfC5CCLsYFRTe17GULi3IoBvZmjhwmW0M+gCbXOoGuxBuKjmJoqk0WHJoKLCmbUHpJbkaBYe9&#10;m//Nvtrf7+RsPw/dLMOPSabU22u/WYDw1Pun+N/9o8P88fsUHt+EE+Tq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PZhp8MAAADdAAAADwAAAAAAAAAAAAAAAACYAgAAZHJzL2Rv&#10;d25yZXYueG1sUEsFBgAAAAAEAAQA9QAAAIgDAAAAAA==&#10;">
                  <v:stroke dashstyle="dash"/>
                  <v:textbox>
                    <w:txbxContent>
                      <w:p w:rsidR="000072FD" w:rsidRDefault="000072FD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分类一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5250B">
        <w:t>分类页面</w:t>
      </w:r>
      <w:bookmarkEnd w:id="28"/>
    </w:p>
    <w:p w:rsidR="0055250B" w:rsidRDefault="0055250B" w:rsidP="0055250B"/>
    <w:p w:rsidR="0055250B" w:rsidRDefault="0055250B" w:rsidP="0055250B"/>
    <w:p w:rsidR="0055250B" w:rsidRDefault="0055250B" w:rsidP="0055250B"/>
    <w:p w:rsidR="0055250B" w:rsidRDefault="0055250B" w:rsidP="0055250B"/>
    <w:p w:rsidR="0055250B" w:rsidRDefault="0055250B" w:rsidP="0055250B"/>
    <w:p w:rsidR="0055250B" w:rsidRDefault="0055250B" w:rsidP="0055250B"/>
    <w:p w:rsidR="0055250B" w:rsidRDefault="0055250B" w:rsidP="0055250B"/>
    <w:p w:rsidR="0055250B" w:rsidRDefault="0055250B" w:rsidP="0055250B"/>
    <w:p w:rsidR="0055250B" w:rsidRDefault="0055250B" w:rsidP="0055250B"/>
    <w:p w:rsidR="0055250B" w:rsidRDefault="0055250B" w:rsidP="0055250B"/>
    <w:p w:rsidR="0055250B" w:rsidRDefault="0055250B" w:rsidP="0055250B"/>
    <w:p w:rsidR="0055250B" w:rsidRPr="0055250B" w:rsidRDefault="0055250B" w:rsidP="0055250B"/>
    <w:p w:rsidR="00965B71" w:rsidRPr="0058414B" w:rsidRDefault="000072FD" w:rsidP="00965B71">
      <w:pPr>
        <w:pStyle w:val="2"/>
      </w:pPr>
      <w:bookmarkStart w:id="29" w:name="_Toc404440188"/>
      <w:r>
        <w:t>更多页面</w:t>
      </w:r>
      <w:bookmarkEnd w:id="29"/>
    </w:p>
    <w:p w:rsidR="00965B71" w:rsidRPr="00965B71" w:rsidRDefault="008D6FBC" w:rsidP="00965B71">
      <w:r>
        <w:t>最近热卖和最近上新更多页面相同</w:t>
      </w:r>
      <w:r w:rsidR="0088465A">
        <w:rPr>
          <w:rFonts w:hint="eastAsia"/>
        </w:rPr>
        <w:t>。</w:t>
      </w:r>
    </w:p>
    <w:p w:rsidR="00324B0F" w:rsidRDefault="008D6FBC" w:rsidP="00324B0F">
      <w:r>
        <w:rPr>
          <w:rFonts w:hint="eastAsia"/>
          <w:noProof/>
        </w:rPr>
        <mc:AlternateContent>
          <mc:Choice Requires="wpg">
            <w:drawing>
              <wp:anchor distT="0" distB="0" distL="85725" distR="85725" simplePos="0" relativeHeight="251694080" behindDoc="0" locked="0" layoutInCell="1" allowOverlap="1" wp14:anchorId="01EFA75F" wp14:editId="61F4A3C1">
                <wp:simplePos x="0" y="0"/>
                <wp:positionH relativeFrom="column">
                  <wp:posOffset>137160</wp:posOffset>
                </wp:positionH>
                <wp:positionV relativeFrom="paragraph">
                  <wp:posOffset>38100</wp:posOffset>
                </wp:positionV>
                <wp:extent cx="5264785" cy="3131820"/>
                <wp:effectExtent l="0" t="0" r="12065" b="11430"/>
                <wp:wrapNone/>
                <wp:docPr id="1170" name="组合 1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64785" cy="3131820"/>
                          <a:chOff x="2010" y="2064"/>
                          <a:chExt cx="9134" cy="5616"/>
                        </a:xfrm>
                      </wpg:grpSpPr>
                      <wps:wsp>
                        <wps:cNvPr id="1171" name="Rectangle 976"/>
                        <wps:cNvSpPr>
                          <a:spLocks noChangeArrowheads="1"/>
                        </wps:cNvSpPr>
                        <wps:spPr bwMode="auto">
                          <a:xfrm>
                            <a:off x="2010" y="2064"/>
                            <a:ext cx="9134" cy="561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2" name="Rectangle 977"/>
                        <wps:cNvSpPr>
                          <a:spLocks noChangeArrowheads="1"/>
                        </wps:cNvSpPr>
                        <wps:spPr bwMode="auto">
                          <a:xfrm>
                            <a:off x="2220" y="2221"/>
                            <a:ext cx="8715" cy="6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D6FBC" w:rsidRDefault="008D6FBC">
                              <w:pPr>
                                <w:jc w:val="center"/>
                              </w:pPr>
                              <w:r>
                                <w:t>XXX</w:t>
                              </w:r>
                              <w:r>
                                <w:t>订餐系统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3" name="Rectangle 978"/>
                        <wps:cNvSpPr>
                          <a:spLocks noChangeArrowheads="1"/>
                        </wps:cNvSpPr>
                        <wps:spPr bwMode="auto">
                          <a:xfrm>
                            <a:off x="2220" y="3001"/>
                            <a:ext cx="1260" cy="468"/>
                          </a:xfrm>
                          <a:prstGeom prst="rect">
                            <a:avLst/>
                          </a:prstGeom>
                          <a:solidFill>
                            <a:srgbClr val="333333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D6FBC" w:rsidRDefault="008D6FBC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首页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4" name="Rectangle 979"/>
                        <wps:cNvSpPr>
                          <a:spLocks noChangeArrowheads="1"/>
                        </wps:cNvSpPr>
                        <wps:spPr bwMode="auto">
                          <a:xfrm>
                            <a:off x="10829" y="3003"/>
                            <a:ext cx="210" cy="45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5" name="Rectangle 980"/>
                        <wps:cNvSpPr>
                          <a:spLocks noChangeArrowheads="1"/>
                        </wps:cNvSpPr>
                        <wps:spPr bwMode="auto">
                          <a:xfrm>
                            <a:off x="10829" y="3627"/>
                            <a:ext cx="210" cy="780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6" name="Rectangle 981"/>
                        <wps:cNvSpPr>
                          <a:spLocks noChangeArrowheads="1"/>
                        </wps:cNvSpPr>
                        <wps:spPr bwMode="auto">
                          <a:xfrm>
                            <a:off x="2220" y="3469"/>
                            <a:ext cx="1260" cy="467"/>
                          </a:xfrm>
                          <a:prstGeom prst="rect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D6FBC" w:rsidRDefault="008D6FBC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分类一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7" name="Rectangle 982"/>
                        <wps:cNvSpPr>
                          <a:spLocks noChangeArrowheads="1"/>
                        </wps:cNvSpPr>
                        <wps:spPr bwMode="auto">
                          <a:xfrm>
                            <a:off x="2220" y="3937"/>
                            <a:ext cx="1260" cy="46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D6FBC" w:rsidRDefault="008D6FBC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分类二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8" name="Rectangle 983"/>
                        <wps:cNvSpPr>
                          <a:spLocks noChangeArrowheads="1"/>
                        </wps:cNvSpPr>
                        <wps:spPr bwMode="auto">
                          <a:xfrm>
                            <a:off x="2220" y="4405"/>
                            <a:ext cx="1260" cy="46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D6FBC" w:rsidRDefault="008D6FBC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分类三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9" name="Rectangle 984"/>
                        <wps:cNvSpPr>
                          <a:spLocks noChangeArrowheads="1"/>
                        </wps:cNvSpPr>
                        <wps:spPr bwMode="auto">
                          <a:xfrm>
                            <a:off x="2220" y="4873"/>
                            <a:ext cx="1260" cy="46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D6FBC" w:rsidRDefault="008D6FBC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分类四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0" name="Rectangle 985"/>
                        <wps:cNvSpPr>
                          <a:spLocks noChangeArrowheads="1"/>
                        </wps:cNvSpPr>
                        <wps:spPr bwMode="auto">
                          <a:xfrm>
                            <a:off x="2220" y="5341"/>
                            <a:ext cx="1260" cy="46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D6FBC" w:rsidRDefault="008D6FBC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分类五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1" name="Rectangle 986"/>
                        <wps:cNvSpPr>
                          <a:spLocks noChangeArrowheads="1"/>
                        </wps:cNvSpPr>
                        <wps:spPr bwMode="auto">
                          <a:xfrm>
                            <a:off x="2220" y="5808"/>
                            <a:ext cx="126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D6FBC" w:rsidRDefault="008D6FBC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分类六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2" name="Rectangle 987"/>
                        <wps:cNvSpPr>
                          <a:spLocks noChangeArrowheads="1"/>
                        </wps:cNvSpPr>
                        <wps:spPr bwMode="auto">
                          <a:xfrm>
                            <a:off x="2220" y="6277"/>
                            <a:ext cx="1260" cy="46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D6FBC" w:rsidRDefault="008D6FBC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分类七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3" name="Rectangle 988"/>
                        <wps:cNvSpPr>
                          <a:spLocks noChangeArrowheads="1"/>
                        </wps:cNvSpPr>
                        <wps:spPr bwMode="auto">
                          <a:xfrm>
                            <a:off x="2220" y="6744"/>
                            <a:ext cx="126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D6FBC" w:rsidRDefault="008D6FBC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分类八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4" name="Rectangle 989"/>
                        <wps:cNvSpPr>
                          <a:spLocks noChangeArrowheads="1"/>
                        </wps:cNvSpPr>
                        <wps:spPr bwMode="auto">
                          <a:xfrm>
                            <a:off x="3795" y="4093"/>
                            <a:ext cx="1365" cy="7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D6FBC" w:rsidRDefault="008D6FBC">
                              <w:r>
                                <w:t>菜品一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5" name="Rectangle 990"/>
                        <wps:cNvSpPr>
                          <a:spLocks noChangeArrowheads="1"/>
                        </wps:cNvSpPr>
                        <wps:spPr bwMode="auto">
                          <a:xfrm>
                            <a:off x="5475" y="4093"/>
                            <a:ext cx="1365" cy="7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D6FBC" w:rsidRDefault="008D6FBC">
                              <w:r>
                                <w:t>菜品二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6" name="Rectangle 991"/>
                        <wps:cNvSpPr>
                          <a:spLocks noChangeArrowheads="1"/>
                        </wps:cNvSpPr>
                        <wps:spPr bwMode="auto">
                          <a:xfrm>
                            <a:off x="7260" y="4093"/>
                            <a:ext cx="1365" cy="7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D6FBC" w:rsidRDefault="008D6FBC">
                              <w:r>
                                <w:t>菜品三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7" name="Rectangle 992"/>
                        <wps:cNvSpPr>
                          <a:spLocks noChangeArrowheads="1"/>
                        </wps:cNvSpPr>
                        <wps:spPr bwMode="auto">
                          <a:xfrm>
                            <a:off x="9045" y="4093"/>
                            <a:ext cx="1365" cy="7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D6FBC" w:rsidRDefault="008D6FBC">
                              <w:r>
                                <w:t>菜品四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8" name="Rectangle 993"/>
                        <wps:cNvSpPr>
                          <a:spLocks noChangeArrowheads="1"/>
                        </wps:cNvSpPr>
                        <wps:spPr bwMode="auto">
                          <a:xfrm>
                            <a:off x="3795" y="5808"/>
                            <a:ext cx="1365" cy="7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D6FBC" w:rsidRDefault="008D6FBC">
                              <w:r>
                                <w:t>菜品一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9" name="Rectangle 994"/>
                        <wps:cNvSpPr>
                          <a:spLocks noChangeArrowheads="1"/>
                        </wps:cNvSpPr>
                        <wps:spPr bwMode="auto">
                          <a:xfrm>
                            <a:off x="5475" y="5808"/>
                            <a:ext cx="1365" cy="7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D6FBC" w:rsidRDefault="008D6FBC">
                              <w:r>
                                <w:t>菜品二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0" name="Rectangle 995"/>
                        <wps:cNvSpPr>
                          <a:spLocks noChangeArrowheads="1"/>
                        </wps:cNvSpPr>
                        <wps:spPr bwMode="auto">
                          <a:xfrm>
                            <a:off x="7260" y="5808"/>
                            <a:ext cx="1365" cy="7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D6FBC" w:rsidRDefault="008D6FBC">
                              <w:r>
                                <w:t>菜品三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1" name="Rectangle 996"/>
                        <wps:cNvSpPr>
                          <a:spLocks noChangeArrowheads="1"/>
                        </wps:cNvSpPr>
                        <wps:spPr bwMode="auto">
                          <a:xfrm>
                            <a:off x="3585" y="3001"/>
                            <a:ext cx="7035" cy="4523"/>
                          </a:xfrm>
                          <a:prstGeom prst="rect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2" name="Rectangle 997"/>
                        <wps:cNvSpPr>
                          <a:spLocks noChangeArrowheads="1"/>
                        </wps:cNvSpPr>
                        <wps:spPr bwMode="auto">
                          <a:xfrm>
                            <a:off x="9045" y="5808"/>
                            <a:ext cx="1365" cy="7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D6FBC" w:rsidRDefault="008D6FBC">
                              <w:r>
                                <w:t>菜品四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3" name="Text Box 998"/>
                        <wps:cNvSpPr txBox="1">
                          <a:spLocks noChangeArrowheads="1"/>
                        </wps:cNvSpPr>
                        <wps:spPr bwMode="auto">
                          <a:xfrm>
                            <a:off x="9570" y="3157"/>
                            <a:ext cx="945" cy="7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D6FBC" w:rsidRDefault="008D6FBC">
                              <w:pPr>
                                <w:jc w:val="center"/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购物车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4" name="Text Box 999"/>
                        <wps:cNvSpPr txBox="1">
                          <a:spLocks noChangeArrowheads="1"/>
                        </wps:cNvSpPr>
                        <wps:spPr bwMode="auto">
                          <a:xfrm>
                            <a:off x="3795" y="5028"/>
                            <a:ext cx="1365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D6FBC" w:rsidRDefault="008D6FBC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菜名　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价格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5" name="Text Box 1000"/>
                        <wps:cNvSpPr txBox="1">
                          <a:spLocks noChangeArrowheads="1"/>
                        </wps:cNvSpPr>
                        <wps:spPr bwMode="auto">
                          <a:xfrm>
                            <a:off x="5475" y="5028"/>
                            <a:ext cx="1365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D6FBC" w:rsidRDefault="008D6FBC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菜名　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价格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6" name="Text Box 1001"/>
                        <wps:cNvSpPr txBox="1">
                          <a:spLocks noChangeArrowheads="1"/>
                        </wps:cNvSpPr>
                        <wps:spPr bwMode="auto">
                          <a:xfrm>
                            <a:off x="7260" y="5028"/>
                            <a:ext cx="1365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D6FBC" w:rsidRDefault="008D6FBC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菜名　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价格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7" name="Text Box 1002"/>
                        <wps:cNvSpPr txBox="1">
                          <a:spLocks noChangeArrowheads="1"/>
                        </wps:cNvSpPr>
                        <wps:spPr bwMode="auto">
                          <a:xfrm>
                            <a:off x="9045" y="5028"/>
                            <a:ext cx="1365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D6FBC" w:rsidRDefault="008D6FBC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菜名　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价格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8" name="Text Box 1003"/>
                        <wps:cNvSpPr txBox="1">
                          <a:spLocks noChangeArrowheads="1"/>
                        </wps:cNvSpPr>
                        <wps:spPr bwMode="auto">
                          <a:xfrm>
                            <a:off x="3795" y="6744"/>
                            <a:ext cx="1365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D6FBC" w:rsidRDefault="008D6FBC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菜名　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价格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9" name="Text Box 1004"/>
                        <wps:cNvSpPr txBox="1">
                          <a:spLocks noChangeArrowheads="1"/>
                        </wps:cNvSpPr>
                        <wps:spPr bwMode="auto">
                          <a:xfrm>
                            <a:off x="5475" y="6744"/>
                            <a:ext cx="1365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D6FBC" w:rsidRDefault="008D6FBC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菜名　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价格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0" name="Text Box 1005"/>
                        <wps:cNvSpPr txBox="1">
                          <a:spLocks noChangeArrowheads="1"/>
                        </wps:cNvSpPr>
                        <wps:spPr bwMode="auto">
                          <a:xfrm>
                            <a:off x="7260" y="6744"/>
                            <a:ext cx="1365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D6FBC" w:rsidRDefault="008D6FBC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菜名　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价格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1" name="Text Box 1006"/>
                        <wps:cNvSpPr txBox="1">
                          <a:spLocks noChangeArrowheads="1"/>
                        </wps:cNvSpPr>
                        <wps:spPr bwMode="auto">
                          <a:xfrm>
                            <a:off x="9045" y="6744"/>
                            <a:ext cx="1365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D6FBC" w:rsidRDefault="008D6FBC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菜名　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价格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2" name="Text Box 1007"/>
                        <wps:cNvSpPr txBox="1">
                          <a:spLocks noChangeArrowheads="1"/>
                        </wps:cNvSpPr>
                        <wps:spPr bwMode="auto">
                          <a:xfrm>
                            <a:off x="3795" y="3156"/>
                            <a:ext cx="1365" cy="7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D6FBC" w:rsidRDefault="008D6FBC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最近热卖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1170" o:spid="_x0000_s1651" style="position:absolute;margin-left:10.8pt;margin-top:3pt;width:414.55pt;height:246.6pt;z-index:251694080;mso-wrap-distance-left:6.75pt;mso-wrap-distance-right:6.75pt" coordorigin="2010,2064" coordsize="9134,5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">
                <v:rect id="Rectangle 976" o:spid="_x0000_s1652" style="position:absolute;left:2010;top:2064;width:9134;height:56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KjPZsQA&#10;AADdAAAADwAAAGRycy9kb3ducmV2LnhtbERPTWvCQBC9F/wPywjemk0i1Jq6BmmxtEdNLt6m2WmS&#10;mp0N2VVTf71bEHqbx/ucVT6aTpxpcK1lBUkUgyCurG65VlAW28dnEM4ja+wsk4JfcpCvJw8rzLS9&#10;8I7Oe1+LEMIuQwWN930mpasaMugi2xMH7tsOBn2AQy31gJcQbjqZxvGTNNhyaGiwp9eGquP+ZBR8&#10;tWmJ113xHpvldu4/x+LndHhTajYdNy8gPI3+X3x3f+gwP1kk8PdNOEGu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ioz2bEAAAA3QAAAA8AAAAAAAAAAAAAAAAAmAIAAGRycy9k&#10;b3ducmV2LnhtbFBLBQYAAAAABAAEAPUAAACJAwAAAAA=&#10;"/>
                <v:rect id="Rectangle 977" o:spid="_x0000_s1653" style="position:absolute;left:2220;top:2221;width:8715;height:6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pREcQA&#10;AADdAAAADwAAAGRycy9kb3ducmV2LnhtbERPTWvCQBC9C/6HZQq96cYUbJu6iigRe0zipbdpdpqk&#10;zc6G7Eajv94tFHqbx/uc1WY0rThT7xrLChbzCARxaXXDlYJTkc5eQDiPrLG1TAqu5GCznk5WmGh7&#10;4YzOua9ECGGXoILa+y6R0pU1GXRz2xEH7sv2Bn2AfSV1j5cQbloZR9FSGmw4NNTY0a6m8icfjILP&#10;Jj7hLSsOkXlNn/z7WHwPH3ulHh/G7RsIT6P/F/+5jzrMXzzH8PtNOEGu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h6URHEAAAA3QAAAA8AAAAAAAAAAAAAAAAAmAIAAGRycy9k&#10;b3ducmV2LnhtbFBLBQYAAAAABAAEAPUAAACJAwAAAAA=&#10;">
                  <v:textbox>
                    <w:txbxContent>
                      <w:p w:rsidR="008D6FBC" w:rsidRDefault="008D6FBC">
                        <w:pPr>
                          <w:jc w:val="center"/>
                        </w:pPr>
                        <w:r>
                          <w:t>XXX</w:t>
                        </w:r>
                        <w:r>
                          <w:t>订餐系统</w:t>
                        </w:r>
                      </w:p>
                    </w:txbxContent>
                  </v:textbox>
                </v:rect>
                <v:rect id="Rectangle 978" o:spid="_x0000_s1654" style="position:absolute;left:2220;top:3001;width:126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3dDcIA&#10;AADdAAAADwAAAGRycy9kb3ducmV2LnhtbERPTWsCMRC9F/wPYYTealZb3LI1igiCBwtVW3qdbqbJ&#10;0s1kSaKu/74RBG/zeJ8zW/SuFScKsfGsYDwqQBDXXjdsFHwe1k+vIGJC1th6JgUXirCYDx5mWGl/&#10;5h2d9smIHMKxQgU2pa6SMtaWHMaR74gz9+uDw5RhMFIHPOdw18pJUUylw4Zzg8WOVpbqv/3RKdiQ&#10;8S/bbTDfP+/24wsvQU/KUqnHYb98A5GoT3fxzb3Ref64fIbrN/kEOf8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fd0NwgAAAN0AAAAPAAAAAAAAAAAAAAAAAJgCAABkcnMvZG93&#10;bnJldi54bWxQSwUGAAAAAAQABAD1AAAAhwMAAAAA&#10;" fillcolor="#333">
                  <v:textbox>
                    <w:txbxContent>
                      <w:p w:rsidR="008D6FBC" w:rsidRDefault="008D6FBC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首页</w:t>
                        </w:r>
                      </w:p>
                    </w:txbxContent>
                  </v:textbox>
                </v:rect>
                <v:rect id="Rectangle 979" o:spid="_x0000_s1655" style="position:absolute;left:10829;top:3003;width:210;height:4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N9s/sMA&#10;AADdAAAADwAAAGRycy9kb3ducmV2LnhtbERPS4vCMBC+L/gfwgje1tQHuluNIoqiR62Xvc02Y1tt&#10;JqWJWv31mwXB23x8z5nOG1OKG9WusKyg141AEKdWF5wpOCbrzy8QziNrLC2Tggc5mM9aH1OMtb3z&#10;nm4Hn4kQwi5GBbn3VSylS3My6Lq2Ig7cydYGfYB1JnWN9xBuStmPopE0WHBoyLGiZU7p5XA1Cn6L&#10;/hGf+2QTme/1wO+a5Hz9WSnVaTeLCQhPjX+LX+6tDvN74yH8fxNOk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N9s/sMAAADdAAAADwAAAAAAAAAAAAAAAACYAgAAZHJzL2Rv&#10;d25yZXYueG1sUEsFBgAAAAAEAAQA9QAAAIgDAAAAAA==&#10;"/>
                <v:rect id="Rectangle 980" o:spid="_x0000_s1656" style="position:absolute;left:10829;top:3627;width:210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58FMsMA&#10;AADdAAAADwAAAGRycy9kb3ducmV2LnhtbERPS4vCMBC+L/gfwgheFk1VfFCNorILHvSwKuhxaMa2&#10;2ExKE2v990YQ9jYf33Pmy8YUoqbK5ZYV9HsRCOLE6pxTBafjb3cKwnlkjYVlUvAkB8tF62uOsbYP&#10;/qP64FMRQtjFqCDzvoyldElGBl3PlsSBu9rKoA+wSqWu8BHCTSEHUTSWBnMODRmWtMkouR3uRoHc&#10;n6bD53W/vvyMJvnuRvV3dK6V6rSb1QyEp8b/iz/urQ7z+5MRvL8JJ8jF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58FMsMAAADdAAAADwAAAAAAAAAAAAAAAACYAgAAZHJzL2Rv&#10;d25yZXYueG1sUEsFBgAAAAAEAAQA9QAAAIgDAAAAAA==&#10;" fillcolor="gray"/>
                <v:rect id="Rectangle 981" o:spid="_x0000_s1657" style="position:absolute;left:2220;top:3469;width:1260;height:4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8wbcIA&#10;AADdAAAADwAAAGRycy9kb3ducmV2LnhtbERPTWsCMRC9F/wPYQRvNWtBK6tR1qLQk1AV1NuwGZPF&#10;zWTZRHf775tCobd5vM9ZrntXiye1ofKsYDLOQBCXXldsFJyOu9c5iBCRNdaeScE3BVivBi9LzLXv&#10;+Iueh2hECuGQowIbY5NLGUpLDsPYN8SJu/nWYUywNVK32KVwV8u3LJtJhxWnBosNfVgq74eHU7Bt&#10;rvtiaoIsztFe7n7T7ezeKDUa9sUCRKQ+/ov/3J86zZ+8z+D3m3SCXP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7zBtwgAAAN0AAAAPAAAAAAAAAAAAAAAAAJgCAABkcnMvZG93&#10;bnJldi54bWxQSwUGAAAAAAQABAD1AAAAhwMAAAAA&#10;" filled="f">
                  <v:textbox>
                    <w:txbxContent>
                      <w:p w:rsidR="008D6FBC" w:rsidRDefault="008D6FBC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分类一</w:t>
                        </w:r>
                      </w:p>
                    </w:txbxContent>
                  </v:textbox>
                </v:rect>
                <v:rect id="Rectangle 982" o:spid="_x0000_s1658" style="position:absolute;left:2220;top:3937;width:1260;height:4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3yicQA&#10;AADdAAAADwAAAGRycy9kb3ducmV2LnhtbERPTWvCQBC9F/wPywi91Y0KtUZXESXFHpN46W3Mjkna&#10;7GzIbjT213cLBW/zeJ+z3g6mEVfqXG1ZwXQSgSAurK65VHDKk5c3EM4ja2wsk4I7OdhuRk9rjLW9&#10;cUrXzJcihLCLUUHlfRtL6YqKDLqJbYkDd7GdQR9gV0rd4S2Em0bOouhVGqw5NFTY0r6i4jvrjYJz&#10;PTvhT5q/R2aZzP3HkH/1nwelnsfDbgXC0+Af4n/3UYf508UC/r4JJ8jN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gN8onEAAAA3QAAAA8AAAAAAAAAAAAAAAAAmAIAAGRycy9k&#10;b3ducmV2LnhtbFBLBQYAAAAABAAEAPUAAACJAwAAAAA=&#10;">
                  <v:textbox>
                    <w:txbxContent>
                      <w:p w:rsidR="008D6FBC" w:rsidRDefault="008D6FBC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分类二</w:t>
                        </w:r>
                      </w:p>
                    </w:txbxContent>
                  </v:textbox>
                </v:rect>
                <v:rect id="Rectangle 983" o:spid="_x0000_s1659" style="position:absolute;left:2220;top:4405;width:1260;height:4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Jm+8UA&#10;AADdAAAADwAAAGRycy9kb3ducmV2LnhtbESPQW/CMAyF75P4D5GRdhspTGJQCAgxMW1HKBdupjFt&#10;oXGqJkDHr58Pk7jZes/vfZ4vO1erG7Wh8mxgOEhAEefeVlwY2GebtwmoEJEt1p7JwC8FWC56L3NM&#10;rb/zlm67WCgJ4ZCigTLGJtU65CU5DAPfEIt28q3DKGtbaNviXcJdrUdJMtYOK5aGEhtal5Rfdldn&#10;4FiN9vjYZl+Jm27e40+Xna+HT2Ne+91qBipSF5/m/+tvK/jDD8GVb2QEvf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kmb7xQAAAN0AAAAPAAAAAAAAAAAAAAAAAJgCAABkcnMv&#10;ZG93bnJldi54bWxQSwUGAAAAAAQABAD1AAAAigMAAAAA&#10;">
                  <v:textbox>
                    <w:txbxContent>
                      <w:p w:rsidR="008D6FBC" w:rsidRDefault="008D6FBC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分类三</w:t>
                        </w:r>
                      </w:p>
                    </w:txbxContent>
                  </v:textbox>
                </v:rect>
                <v:rect id="Rectangle 984" o:spid="_x0000_s1660" style="position:absolute;left:2220;top:4873;width:1260;height:4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7DYMIA&#10;AADdAAAADwAAAGRycy9kb3ducmV2LnhtbERPTYvCMBC9C/sfwizsTVNd0LUaZVEUPWp72dvYjG3d&#10;ZlKaqNVfbwTB2zze50znranEhRpXWlbQ70UgiDOrS84VpMmq+wPCeWSNlWVScCMH89lHZ4qxtlfe&#10;0WXvcxFC2MWooPC+jqV0WUEGXc/WxIE72sagD7DJpW7wGsJNJQdRNJQGSw4NBda0KCj735+NgkM5&#10;SPG+S9aRGa++/bZNTue/pVJfn+3vBISn1r/FL/dGh/n90Rie34QT5O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3sNgwgAAAN0AAAAPAAAAAAAAAAAAAAAAAJgCAABkcnMvZG93&#10;bnJldi54bWxQSwUGAAAAAAQABAD1AAAAhwMAAAAA&#10;">
                  <v:textbox>
                    <w:txbxContent>
                      <w:p w:rsidR="008D6FBC" w:rsidRDefault="008D6FBC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分类四</w:t>
                        </w:r>
                      </w:p>
                    </w:txbxContent>
                  </v:textbox>
                </v:rect>
                <v:rect id="Rectangle 985" o:spid="_x0000_s1661" style="position:absolute;left:2220;top:5341;width:1260;height:4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Ea2sYA&#10;AADdAAAADwAAAGRycy9kb3ducmV2LnhtbESPQW/CMAyF75P4D5En7TZSmDRBIa0mJqZxhPbCzTSm&#10;7dY4VROg49fPh0m72XrP731e56Pr1JWG0Ho2MJsmoIgrb1uuDZTF9nkBKkRki51nMvBDAfJs8rDG&#10;1Pob7+l6iLWSEA4pGmhi7FOtQ9WQwzD1PbFoZz84jLIOtbYD3iTcdXqeJK/aYcvS0GBPm4aq78PF&#10;GTi18xLv++IjccvtS9yNxdfl+G7M0+P4tgIVaYz/5r/rTyv4s4Xwyzcygs5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jEa2sYAAADdAAAADwAAAAAAAAAAAAAAAACYAgAAZHJz&#10;L2Rvd25yZXYueG1sUEsFBgAAAAAEAAQA9QAAAIsDAAAAAA==&#10;">
                  <v:textbox>
                    <w:txbxContent>
                      <w:p w:rsidR="008D6FBC" w:rsidRDefault="008D6FBC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分类五</w:t>
                        </w:r>
                      </w:p>
                    </w:txbxContent>
                  </v:textbox>
                </v:rect>
                <v:rect id="Rectangle 986" o:spid="_x0000_s1662" style="position:absolute;left:2220;top:5808;width:126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2/QcIA&#10;AADdAAAADwAAAGRycy9kb3ducmV2LnhtbERPTYvCMBC9C/6HMII3Tasg2jWKuLjsHrW9eBub2bba&#10;TEoTtbu/3giCt3m8z1muO1OLG7WusqwgHkcgiHOrKy4UZOluNAfhPLLG2jIp+CMH61W/t8RE2zvv&#10;6XbwhQgh7BJUUHrfJFK6vCSDbmwb4sD92tagD7AtpG7xHsJNLSdRNJMGKw4NJTa0LSm/HK5Gwama&#10;ZPi/T78is9hN/U+Xnq/HT6WGg27zAcJT59/il/tbh/nxPIbnN+EEuXo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fb9BwgAAAN0AAAAPAAAAAAAAAAAAAAAAAJgCAABkcnMvZG93&#10;bnJldi54bWxQSwUGAAAAAAQABAD1AAAAhwMAAAAA&#10;">
                  <v:textbox>
                    <w:txbxContent>
                      <w:p w:rsidR="008D6FBC" w:rsidRDefault="008D6FBC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分类六</w:t>
                        </w:r>
                      </w:p>
                    </w:txbxContent>
                  </v:textbox>
                </v:rect>
                <v:rect id="Rectangle 987" o:spid="_x0000_s1663" style="position:absolute;left:2220;top:6277;width:1260;height:4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8hNsQA&#10;AADdAAAADwAAAGRycy9kb3ducmV2LnhtbERPTWvCQBC9F/wPywi91U1SKJq6iiiReozJpbdpdpqk&#10;zc6G7GpSf323UPA2j/c56+1kOnGlwbWWFcSLCARxZXXLtYKyyJ6WIJxH1thZJgU/5GC7mT2sMdV2&#10;5JyuZ1+LEMIuRQWN930qpasaMugWticO3KcdDPoAh1rqAccQbjqZRNGLNNhyaGiwp31D1ff5YhR8&#10;tEmJt7w4RmaVPfvTVHxd3g9KPc6n3SsIT5O/i//dbzrMj5cJ/H0TTpCb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2vITbEAAAA3QAAAA8AAAAAAAAAAAAAAAAAmAIAAGRycy9k&#10;b3ducmV2LnhtbFBLBQYAAAAABAAEAPUAAACJAwAAAAA=&#10;">
                  <v:textbox>
                    <w:txbxContent>
                      <w:p w:rsidR="008D6FBC" w:rsidRDefault="008D6FBC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分类七</w:t>
                        </w:r>
                      </w:p>
                    </w:txbxContent>
                  </v:textbox>
                </v:rect>
                <v:rect id="Rectangle 988" o:spid="_x0000_s1664" style="position:absolute;left:2220;top:6744;width:126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OErcEA&#10;AADdAAAADwAAAGRycy9kb3ducmV2LnhtbERPTYvCMBC9C/6HMMLeNFVBtBpFFBc9ar14G5vZtmsz&#10;KU3U6q83guBtHu9zZovGlOJGtSssK+j3IhDEqdUFZwqOyaY7BuE8ssbSMil4kIPFvN2aYaztnfd0&#10;O/hMhBB2MSrIva9iKV2ak0HXsxVx4P5sbdAHWGdS13gP4aaUgygaSYMFh4YcK1rllF4OV6PgXAyO&#10;+Nwnv5GZbIZ+1yT/19NaqZ9Os5yC8NT4r/jj3uowvz8ewvubcIKc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LjhK3BAAAA3QAAAA8AAAAAAAAAAAAAAAAAmAIAAGRycy9kb3du&#10;cmV2LnhtbFBLBQYAAAAABAAEAPUAAACGAwAAAAA=&#10;">
                  <v:textbox>
                    <w:txbxContent>
                      <w:p w:rsidR="008D6FBC" w:rsidRDefault="008D6FBC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分类八</w:t>
                        </w:r>
                      </w:p>
                    </w:txbxContent>
                  </v:textbox>
                </v:rect>
                <v:rect id="Rectangle 989" o:spid="_x0000_s1665" style="position:absolute;left:3795;top:4093;width:1365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oc2cIA&#10;AADdAAAADwAAAGRycy9kb3ducmV2LnhtbERPS4vCMBC+C/6HMII3TX2wuF2jiKLoUevF22wz21ab&#10;SWmiVn+9WRC8zcf3nOm8MaW4Ue0KywoG/QgEcWp1wZmCY7LuTUA4j6yxtEwKHuRgPmu3phhre+c9&#10;3Q4+EyGEXYwKcu+rWEqX5mTQ9W1FHLg/Wxv0AdaZ1DXeQ7gp5TCKvqTBgkNDjhUtc0ovh6tR8FsM&#10;j/jcJ5vIfK9Hftck5+tppVS30yx+QHhq/Ef8dm91mD+YjOH/m3CCnL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ChzZwgAAAN0AAAAPAAAAAAAAAAAAAAAAAJgCAABkcnMvZG93&#10;bnJldi54bWxQSwUGAAAAAAQABAD1AAAAhwMAAAAA&#10;">
                  <v:textbox>
                    <w:txbxContent>
                      <w:p w:rsidR="008D6FBC" w:rsidRDefault="008D6FBC">
                        <w:r>
                          <w:t>菜品一</w:t>
                        </w:r>
                      </w:p>
                    </w:txbxContent>
                  </v:textbox>
                </v:rect>
                <v:rect id="Rectangle 990" o:spid="_x0000_s1666" style="position:absolute;left:5475;top:4093;width:1365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a5QsIA&#10;AADdAAAADwAAAGRycy9kb3ducmV2LnhtbERPTYvCMBC9C/6HMII3TVVc3K5RRFH0qPXibbaZbavN&#10;pDRRq7/eLAje5vE+ZzpvTCluVLvCsoJBPwJBnFpdcKbgmKx7ExDOI2ssLZOCBzmYz9qtKcba3nlP&#10;t4PPRAhhF6OC3PsqltKlORl0fVsRB+7P1gZ9gHUmdY33EG5KOYyiL2mw4NCQY0XLnNLL4WoU/BbD&#10;Iz73ySYy3+uR3zXJ+XpaKdXtNIsfEJ4a/xG/3Vsd5g8mY/j/JpwgZ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RrlCwgAAAN0AAAAPAAAAAAAAAAAAAAAAAJgCAABkcnMvZG93&#10;bnJldi54bWxQSwUGAAAAAAQABAD1AAAAhwMAAAAA&#10;">
                  <v:textbox>
                    <w:txbxContent>
                      <w:p w:rsidR="008D6FBC" w:rsidRDefault="008D6FBC">
                        <w:r>
                          <w:t>菜品二</w:t>
                        </w:r>
                      </w:p>
                    </w:txbxContent>
                  </v:textbox>
                </v:rect>
                <v:rect id="Rectangle 991" o:spid="_x0000_s1667" style="position:absolute;left:7260;top:4093;width:1365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QnNcQA&#10;AADdAAAADwAAAGRycy9kb3ducmV2LnhtbERPTWvCQBC9F/oflin01mxiQWzMJohiaY+aXHobs2MS&#10;zc6G7Kppf323UPA2j/c5WTGZXlxpdJ1lBUkUgyCure64UVCV25cFCOeRNfaWScE3OSjyx4cMU21v&#10;vKPr3jcihLBLUUHr/ZBK6eqWDLrIDsSBO9rRoA9wbKQe8RbCTS9ncTyXBjsODS0OtG6pPu8vRsGh&#10;m1X4syvfY/O2ffWfU3m6fG2Uen6aVksQniZ/F/+7P3SYnyzm8PdNOEHm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KUJzXEAAAA3QAAAA8AAAAAAAAAAAAAAAAAmAIAAGRycy9k&#10;b3ducmV2LnhtbFBLBQYAAAAABAAEAPUAAACJAwAAAAA=&#10;">
                  <v:textbox>
                    <w:txbxContent>
                      <w:p w:rsidR="008D6FBC" w:rsidRDefault="008D6FBC">
                        <w:r>
                          <w:t>菜品三</w:t>
                        </w:r>
                      </w:p>
                    </w:txbxContent>
                  </v:textbox>
                </v:rect>
                <v:rect id="Rectangle 992" o:spid="_x0000_s1668" style="position:absolute;left:9045;top:4093;width:1365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iCrsIA&#10;AADdAAAADwAAAGRycy9kb3ducmV2LnhtbERPTYvCMBC9C/6HMII3TVVw3a5RRFH0qPXibbaZbavN&#10;pDRRq7/eLAje5vE+ZzpvTCluVLvCsoJBPwJBnFpdcKbgmKx7ExDOI2ssLZOCBzmYz9qtKcba3nlP&#10;t4PPRAhhF6OC3PsqltKlORl0fVsRB+7P1gZ9gHUmdY33EG5KOYyisTRYcGjIsaJlTunlcDUKfovh&#10;EZ/7ZBOZ7/XI75rkfD2tlOp2msUPCE+N/4jf7q0O8weTL/j/JpwgZ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2IKuwgAAAN0AAAAPAAAAAAAAAAAAAAAAAJgCAABkcnMvZG93&#10;bnJldi54bWxQSwUGAAAAAAQABAD1AAAAhwMAAAAA&#10;">
                  <v:textbox>
                    <w:txbxContent>
                      <w:p w:rsidR="008D6FBC" w:rsidRDefault="008D6FBC">
                        <w:r>
                          <w:t>菜品四</w:t>
                        </w:r>
                      </w:p>
                    </w:txbxContent>
                  </v:textbox>
                </v:rect>
                <v:rect id="Rectangle 993" o:spid="_x0000_s1669" style="position:absolute;left:3795;top:5808;width:1365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cW3MYA&#10;AADdAAAADwAAAGRycy9kb3ducmV2LnhtbESPQW/CMAyF75P4D5En7TZSmDRBIa0mJqZxhPbCzTSm&#10;7dY4VROg49fPh0m72XrP731e56Pr1JWG0Ho2MJsmoIgrb1uuDZTF9nkBKkRki51nMvBDAfJs8rDG&#10;1Pob7+l6iLWSEA4pGmhi7FOtQ9WQwzD1PbFoZz84jLIOtbYD3iTcdXqeJK/aYcvS0GBPm4aq78PF&#10;GTi18xLv++IjccvtS9yNxdfl+G7M0+P4tgIVaYz/5r/rTyv4s4Xgyjcygs5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EcW3MYAAADdAAAADwAAAAAAAAAAAAAAAACYAgAAZHJz&#10;L2Rvd25yZXYueG1sUEsFBgAAAAAEAAQA9QAAAIsDAAAAAA==&#10;">
                  <v:textbox>
                    <w:txbxContent>
                      <w:p w:rsidR="008D6FBC" w:rsidRDefault="008D6FBC">
                        <w:r>
                          <w:t>菜品一</w:t>
                        </w:r>
                      </w:p>
                    </w:txbxContent>
                  </v:textbox>
                </v:rect>
                <v:rect id="Rectangle 994" o:spid="_x0000_s1670" style="position:absolute;left:5475;top:5808;width:1365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uzR8EA&#10;AADdAAAADwAAAGRycy9kb3ducmV2LnhtbERPTYvCMBC9C/6HMII3TVUQ7RpFFGU9ar14G5vZttpM&#10;ShO16683guBtHu9zZovGlOJOtSssKxj0IxDEqdUFZwqOyaY3AeE8ssbSMin4JweLebs1w1jbB+/p&#10;fvCZCCHsYlSQe1/FUro0J4OubyviwP3Z2qAPsM6krvERwk0ph1E0lgYLDg05VrTKKb0ebkbBuRge&#10;8blPtpGZbkZ+1ySX22mtVLfTLH9AeGr8V/xx/+owfzCZwvubcIKc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MLs0fBAAAA3QAAAA8AAAAAAAAAAAAAAAAAmAIAAGRycy9kb3du&#10;cmV2LnhtbFBLBQYAAAAABAAEAPUAAACGAwAAAAA=&#10;">
                  <v:textbox>
                    <w:txbxContent>
                      <w:p w:rsidR="008D6FBC" w:rsidRDefault="008D6FBC">
                        <w:r>
                          <w:t>菜品二</w:t>
                        </w:r>
                      </w:p>
                    </w:txbxContent>
                  </v:textbox>
                </v:rect>
                <v:rect id="Rectangle 995" o:spid="_x0000_s1671" style="position:absolute;left:7260;top:5808;width:1365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+iMB8YA&#10;AADdAAAADwAAAGRycy9kb3ducmV2LnhtbESPQW/CMAyF70j8h8hIu0FaJk2jI1RoE9N2hPbCzWtM&#10;W2icqgnQ7dfPh0m72XrP731e56Pr1I2G0Ho2kC4SUMSVty3XBspiN38GFSKyxc4zGfimAPlmOllj&#10;Zv2d93Q7xFpJCIcMDTQx9pnWoWrIYVj4nli0kx8cRlmHWtsB7xLuOr1MkiftsGVpaLCn14aqy+Hq&#10;DHy1yxJ/9sV74la7x/g5Fufr8c2Yh9m4fQEVaYz/5r/rDyv46Ur45RsZQW9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+iMB8YAAADdAAAADwAAAAAAAAAAAAAAAACYAgAAZHJz&#10;L2Rvd25yZXYueG1sUEsFBgAAAAAEAAQA9QAAAIsDAAAAAA==&#10;">
                  <v:textbox>
                    <w:txbxContent>
                      <w:p w:rsidR="008D6FBC" w:rsidRDefault="008D6FBC">
                        <w:r>
                          <w:t>菜品三</w:t>
                        </w:r>
                      </w:p>
                    </w:txbxContent>
                  </v:textbox>
                </v:rect>
                <v:rect id="Rectangle 996" o:spid="_x0000_s1672" style="position:absolute;left:3585;top:3001;width:7035;height:45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pO48IA&#10;AADdAAAADwAAAGRycy9kb3ducmV2LnhtbERP32vCMBB+H/g/hBN8m2kHjlmNUmWCT8LcQH07mjMp&#10;NpfSRNv998tgsLf7+H7ecj24RjyoC7VnBfk0A0FceV2zUfD1uXt+AxEissbGMyn4pgDr1ehpiYX2&#10;PX/Q4xiNSCEcClRgY2wLKUNlyWGY+pY4cVffOYwJdkbqDvsU7hr5kmWv0mHNqcFiS1tL1e14dwre&#10;28uhnJkgy1O055vf9Dt7MEpNxkO5ABFpiP/iP/dep/n5PIffb9IJcv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Ck7jwgAAAN0AAAAPAAAAAAAAAAAAAAAAAJgCAABkcnMvZG93&#10;bnJldi54bWxQSwUGAAAAAAQABAD1AAAAhwMAAAAA&#10;" filled="f"/>
                <v:rect id="Rectangle 997" o:spid="_x0000_s1673" style="position:absolute;left:9045;top:5808;width:1365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a368QA&#10;AADdAAAADwAAAGRycy9kb3ducmV2LnhtbERPS2vCQBC+C/0PyxR6MxsjSJO6iihKPeZx6W2anSap&#10;2dmQXTXtr+8WCr3Nx/ec9XYyvbjR6DrLChZRDIK4trrjRkFVHufPIJxH1thbJgVf5GC7eZitMdP2&#10;zjndCt+IEMIuQwWt90MmpatbMugiOxAH7sOOBn2AYyP1iPcQbnqZxPFKGuw4NLQ40L6l+lJcjYL3&#10;LqnwOy9PsUmPS3+eys/r20Gpp8dp9wLC0+T/xX/uVx3mL9IEfr8JJ8j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h2t+vEAAAA3QAAAA8AAAAAAAAAAAAAAAAAmAIAAGRycy9k&#10;b3ducmV2LnhtbFBLBQYAAAAABAAEAPUAAACJAwAAAAA=&#10;">
                  <v:textbox>
                    <w:txbxContent>
                      <w:p w:rsidR="008D6FBC" w:rsidRDefault="008D6FBC">
                        <w:r>
                          <w:t>菜品四</w:t>
                        </w:r>
                      </w:p>
                    </w:txbxContent>
                  </v:textbox>
                </v:rect>
                <v:shape id="Text Box 998" o:spid="_x0000_s1674" type="#_x0000_t202" style="position:absolute;left:9570;top:3157;width:945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YTQMQA&#10;AADdAAAADwAAAGRycy9kb3ducmV2LnhtbERPS2sCMRC+F/ofwhR6KZq1io/VKFJosTdf6HXYjLuL&#10;m8mapOv6701B8DYf33Nmi9ZUoiHnS8sKet0EBHFmdcm5gv3uuzMG4QOyxsoyKbiRh8X89WWGqbZX&#10;3lCzDbmIIexTVFCEUKdS+qwgg75ra+LInawzGCJ0udQOrzHcVPIzSYbSYMmxocCavgrKzts/o2A8&#10;WDVH/9tfH7LhqZqEj1Hzc3FKvb+1yymIQG14ih/ulY7ze5M+/H8TT5Dz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GGE0DEAAAA3QAAAA8AAAAAAAAAAAAAAAAAmAIAAGRycy9k&#10;b3ducmV2LnhtbFBLBQYAAAAABAAEAPUAAACJAwAAAAA=&#10;">
                  <v:textbox>
                    <w:txbxContent>
                      <w:p w:rsidR="008D6FBC" w:rsidRDefault="008D6FBC">
                        <w:pPr>
                          <w:jc w:val="center"/>
                        </w:pPr>
                        <w:r>
                          <w:rPr>
                            <w:sz w:val="18"/>
                            <w:szCs w:val="18"/>
                          </w:rPr>
                          <w:t>购物车</w:t>
                        </w:r>
                      </w:p>
                    </w:txbxContent>
                  </v:textbox>
                </v:shape>
                <v:shape id="Text Box 999" o:spid="_x0000_s1675" type="#_x0000_t202" style="position:absolute;left:3795;top:5028;width:136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4FccMA&#10;AADdAAAADwAAAGRycy9kb3ducmV2LnhtbERPS2vCQBC+F/oflhF6qxvFZ3SVUrX1JDR68DhmJw+a&#10;nQ3ZbRL/fbcg9DYf33PW295UoqXGlZYVjIYRCOLU6pJzBZfz4XUBwnlkjZVlUnAnB9vN89MaY207&#10;/qI28bkIIexiVFB4X8dSurQgg25oa+LAZbYx6ANscqkb7EK4qeQ4imbSYMmhocCa3gtKv5Mfo+D0&#10;6Ra3+b69fiQXuzt18wyn40ypl0H/tgLhqff/4of7qMP80XICf9+EE+Tm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Q4FccMAAADdAAAADwAAAAAAAAAAAAAAAACYAgAAZHJzL2Rv&#10;d25yZXYueG1sUEsFBgAAAAAEAAQA9QAAAIgDAAAAAA==&#10;">
                  <v:stroke dashstyle="dash"/>
                  <v:textbox>
                    <w:txbxContent>
                      <w:p w:rsidR="008D6FBC" w:rsidRDefault="008D6FBC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菜名　价格</w:t>
                        </w:r>
                      </w:p>
                    </w:txbxContent>
                  </v:textbox>
                </v:shape>
                <v:shape id="Text Box 1000" o:spid="_x0000_s1676" type="#_x0000_t202" style="position:absolute;left:5475;top:5028;width:136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Kg6sMA&#10;AADdAAAADwAAAGRycy9kb3ducmV2LnhtbERPS4vCMBC+C/6HMII3TRVctRpFdt3HSbB68Dg20wc2&#10;k9Jk2+6/3ywseJuP7znbfW8q0VLjSssKZtMIBHFqdcm5guvlfbIC4TyyxsoyKfghB/vdcLDFWNuO&#10;z9QmPhchhF2MCgrv61hKlxZk0E1tTRy4zDYGfYBNLnWDXQg3lZxH0Ys0WHJoKLCm14LSR/JtFJw+&#10;3eq+PLa3j+Rq307dMsPFPFNqPOoPGxCeev8U/7u/dJg/Wy/g75twgtz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kKg6sMAAADdAAAADwAAAAAAAAAAAAAAAACYAgAAZHJzL2Rv&#10;d25yZXYueG1sUEsFBgAAAAAEAAQA9QAAAIgDAAAAAA==&#10;">
                  <v:stroke dashstyle="dash"/>
                  <v:textbox>
                    <w:txbxContent>
                      <w:p w:rsidR="008D6FBC" w:rsidRDefault="008D6FBC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菜名　价格</w:t>
                        </w:r>
                      </w:p>
                    </w:txbxContent>
                  </v:textbox>
                </v:shape>
                <v:shape id="Text Box 1001" o:spid="_x0000_s1677" type="#_x0000_t202" style="position:absolute;left:7260;top:5028;width:136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pA+ncMA&#10;AADdAAAADwAAAGRycy9kb3ducmV2LnhtbERPS4vCMBC+C/6HMMLeNFXwVY0iu+7jJFg9eByb6QOb&#10;SWmybfffbxYWvM3H95ztvjeVaKlxpWUF00kEgji1uuRcwfXyPl6BcB5ZY2WZFPyQg/1uONhirG3H&#10;Z2oTn4sQwi5GBYX3dSylSwsy6Ca2Jg5cZhuDPsAml7rBLoSbSs6iaCENlhwaCqzptaD0kXwbBadP&#10;t7ovj+3tI7nat1O3zHA+y5R6GfWHDQhPvX+K/91fOsyfrhfw9004Qe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pA+ncMAAADdAAAADwAAAAAAAAAAAAAAAACYAgAAZHJzL2Rv&#10;d25yZXYueG1sUEsFBgAAAAAEAAQA9QAAAIgDAAAAAA==&#10;">
                  <v:stroke dashstyle="dash"/>
                  <v:textbox>
                    <w:txbxContent>
                      <w:p w:rsidR="008D6FBC" w:rsidRDefault="008D6FBC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菜名　价格</w:t>
                        </w:r>
                      </w:p>
                    </w:txbxContent>
                  </v:textbox>
                </v:shape>
                <v:shape id="Text Box 1002" o:spid="_x0000_s1678" type="#_x0000_t202" style="position:absolute;left:9045;top:5028;width:136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ybBsQA&#10;AADdAAAADwAAAGRycy9kb3ducmV2LnhtbERPS2vCQBC+C/0PyxR6041CG01dRWxtexKMHjyO2cmD&#10;ZmdDdk3iv3cLBW/z8T1nuR5MLTpqXWVZwXQSgSDOrK64UHA67sZzEM4ja6wtk4IbOVivnkZLTLTt&#10;+UBd6gsRQtglqKD0vkmkdFlJBt3ENsSBy21r0AfYFlK32IdwU8tZFL1JgxWHhhIb2paU/aZXo2D/&#10;7eaX+LM7f6Un+7Hv4xxfZ7lSL8/D5h2Ep8E/xP/uHx3mTxcx/H0TTpCr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ncmwbEAAAA3QAAAA8AAAAAAAAAAAAAAAAAmAIAAGRycy9k&#10;b3ducmV2LnhtbFBLBQYAAAAABAAEAPUAAACJAwAAAAA=&#10;">
                  <v:stroke dashstyle="dash"/>
                  <v:textbox>
                    <w:txbxContent>
                      <w:p w:rsidR="008D6FBC" w:rsidRDefault="008D6FBC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菜名　价格</w:t>
                        </w:r>
                      </w:p>
                    </w:txbxContent>
                  </v:textbox>
                </v:shape>
                <v:shape id="Text Box 1003" o:spid="_x0000_s1679" type="#_x0000_t202" style="position:absolute;left:3795;top:6744;width:136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MPdMcA&#10;AADdAAAADwAAAGRycy9kb3ducmV2LnhtbESPS0/DQAyE75X4DysjcWs3rQQNodsKtTx6qkTogaPJ&#10;Og+R9UbZJQn/Hh8q9WZrxjOfN7vJtWqgPjSeDSwXCSjiwtuGKwPnz9d5CipEZIutZzLwRwF225vZ&#10;BjPrR/6gIY+VkhAOGRqoY+wyrUNRk8Ow8B2xaKXvHUZZ+0rbHkcJd61eJcmDdtiwNNTY0b6m4if/&#10;dQZO7yH9Xr8MX2/52R9O47rE+1VpzN3t9PwEKtIUr+bL9dEK/vJRcOUbGUFv/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hDD3THAAAA3QAAAA8AAAAAAAAAAAAAAAAAmAIAAGRy&#10;cy9kb3ducmV2LnhtbFBLBQYAAAAABAAEAPUAAACMAwAAAAA=&#10;">
                  <v:stroke dashstyle="dash"/>
                  <v:textbox>
                    <w:txbxContent>
                      <w:p w:rsidR="008D6FBC" w:rsidRDefault="008D6FBC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菜名　价格</w:t>
                        </w:r>
                      </w:p>
                    </w:txbxContent>
                  </v:textbox>
                </v:shape>
                <v:shape id="Text Box 1004" o:spid="_x0000_s1680" type="#_x0000_t202" style="position:absolute;left:5475;top:6744;width:136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+q78MA&#10;AADdAAAADwAAAGRycy9kb3ducmV2LnhtbERPS2vCQBC+C/0PyxR6041Cq0ZXEVtrT4LRQ4/T7OSB&#10;2dmQXZP4712h4G0+vucs172pREuNKy0rGI8iEMSp1SXnCs6n3XAGwnlkjZVlUnAjB+vVy2CJsbYd&#10;H6lNfC5CCLsYFRTe17GULi3IoBvZmjhwmW0M+gCbXOoGuxBuKjmJog9psOTQUGBN24LSS3I1Cg57&#10;N/ubfrW/38nZfh66aYbvk0ypt9d+swDhqfdP8b/7R4f54/kcHt+EE+Tq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w+q78MAAADdAAAADwAAAAAAAAAAAAAAAACYAgAAZHJzL2Rv&#10;d25yZXYueG1sUEsFBgAAAAAEAAQA9QAAAIgDAAAAAA==&#10;">
                  <v:stroke dashstyle="dash"/>
                  <v:textbox>
                    <w:txbxContent>
                      <w:p w:rsidR="008D6FBC" w:rsidRDefault="008D6FBC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菜名　价格</w:t>
                        </w:r>
                      </w:p>
                    </w:txbxContent>
                  </v:textbox>
                </v:shape>
                <v:shape id="Text Box 1005" o:spid="_x0000_s1681" type="#_x0000_t202" style="position:absolute;left:7260;top:6744;width:136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r3icYA&#10;AADdAAAADwAAAGRycy9kb3ducmV2LnhtbESPS2vDMBCE74X+B7GF3Bq5gTxwIpvSpElPgbg+9Lix&#10;1g9qrYyl2s6/rwqF3HaZmW9nd+lkWjFQ7xrLCl7mEQjiwuqGKwX55/vzBoTzyBpby6TgRg7S5PFh&#10;h7G2I19oyHwlAoRdjApq77tYSlfUZNDNbUcctNL2Bn1Y+0rqHscAN61cRNFKGmw4XKixo7eaiu/s&#10;xyg4n9zmuj4MX8cst/vzuC5xuSiVmj1Nr1sQniZ/N/+nP3SoH5Dw900YQSa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Rr3icYAAADdAAAADwAAAAAAAAAAAAAAAACYAgAAZHJz&#10;L2Rvd25yZXYueG1sUEsFBgAAAAAEAAQA9QAAAIsDAAAAAA==&#10;">
                  <v:stroke dashstyle="dash"/>
                  <v:textbox>
                    <w:txbxContent>
                      <w:p w:rsidR="008D6FBC" w:rsidRDefault="008D6FBC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菜名　价格</w:t>
                        </w:r>
                      </w:p>
                    </w:txbxContent>
                  </v:textbox>
                </v:shape>
                <v:shape id="Text Box 1006" o:spid="_x0000_s1682" type="#_x0000_t202" style="position:absolute;left:9045;top:6744;width:136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ZSEsMA&#10;AADdAAAADwAAAGRycy9kb3ducmV2LnhtbERPS2vCQBC+F/wPyxS81Y0Bq6SuUmxrPQlGDz2O2ckD&#10;s7Mhu03iv3cFwdt8fM9ZrgdTi45aV1lWMJ1EIIgzqysuFJyOP28LEM4ja6wtk4IrOVivRi9LTLTt&#10;+UBd6gsRQtglqKD0vkmkdFlJBt3ENsSBy21r0AfYFlK32IdwU8s4it6lwYpDQ4kNbUrKLum/UbD/&#10;dYvz/Lv726Yn+7Xv5znO4lyp8evw+QHC0+Cf4od7p8P8OJrC/Ztwglzd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lZSEsMAAADdAAAADwAAAAAAAAAAAAAAAACYAgAAZHJzL2Rv&#10;d25yZXYueG1sUEsFBgAAAAAEAAQA9QAAAIgDAAAAAA==&#10;">
                  <v:stroke dashstyle="dash"/>
                  <v:textbox>
                    <w:txbxContent>
                      <w:p w:rsidR="008D6FBC" w:rsidRDefault="008D6FBC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菜名　价格</w:t>
                        </w:r>
                      </w:p>
                    </w:txbxContent>
                  </v:textbox>
                </v:shape>
                <v:shape id="Text Box 1007" o:spid="_x0000_s1683" type="#_x0000_t202" style="position:absolute;left:3795;top:3156;width:1365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TMZcMA&#10;AADdAAAADwAAAGRycy9kb3ducmV2LnhtbERPS2vCQBC+F/wPywje6saAVVJXKT5aT0KjB4/T7ORB&#10;s7Mhuybpv3cFobf5+J6z2gymFh21rrKsYDaNQBBnVldcKLicD69LEM4ja6wtk4I/crBZj15WmGjb&#10;8zd1qS9ECGGXoILS+yaR0mUlGXRT2xAHLretQR9gW0jdYh/CTS3jKHqTBisODSU2tC0p+01vRsHp&#10;yy1/Fvvu+ple7O7UL3Kcx7lSk/Hw8Q7C0+D/xU/3UYf5cRTD45twglz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oTMZcMAAADdAAAADwAAAAAAAAAAAAAAAACYAgAAZHJzL2Rv&#10;d25yZXYueG1sUEsFBgAAAAAEAAQA9QAAAIgDAAAAAA==&#10;">
                  <v:stroke dashstyle="dash"/>
                  <v:textbox>
                    <w:txbxContent>
                      <w:p w:rsidR="008D6FBC" w:rsidRDefault="008D6FBC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最近热卖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0072FD" w:rsidRDefault="000072FD" w:rsidP="00324B0F"/>
    <w:p w:rsidR="000072FD" w:rsidRDefault="000072FD" w:rsidP="00324B0F"/>
    <w:p w:rsidR="000072FD" w:rsidRDefault="000072FD" w:rsidP="00324B0F"/>
    <w:p w:rsidR="000072FD" w:rsidRDefault="000072FD" w:rsidP="00324B0F"/>
    <w:p w:rsidR="000072FD" w:rsidRDefault="000072FD" w:rsidP="00324B0F"/>
    <w:p w:rsidR="000072FD" w:rsidRDefault="000072FD" w:rsidP="00324B0F"/>
    <w:p w:rsidR="000072FD" w:rsidRDefault="000072FD" w:rsidP="00324B0F"/>
    <w:p w:rsidR="000072FD" w:rsidRDefault="000072FD" w:rsidP="00324B0F"/>
    <w:p w:rsidR="000072FD" w:rsidRDefault="000072FD" w:rsidP="00324B0F"/>
    <w:p w:rsidR="000072FD" w:rsidRDefault="000072FD" w:rsidP="00324B0F"/>
    <w:p w:rsidR="000072FD" w:rsidRDefault="000072FD" w:rsidP="00324B0F"/>
    <w:p w:rsidR="000072FD" w:rsidRDefault="000072FD" w:rsidP="00324B0F"/>
    <w:p w:rsidR="00324B0F" w:rsidRDefault="00324B0F" w:rsidP="00324B0F"/>
    <w:p w:rsidR="008D6FBC" w:rsidRDefault="008D6FBC" w:rsidP="008D6FBC">
      <w:pPr>
        <w:pStyle w:val="2"/>
      </w:pPr>
      <w:bookmarkStart w:id="30" w:name="_Toc404440189"/>
      <w:r>
        <w:lastRenderedPageBreak/>
        <w:t>购物车页面</w:t>
      </w:r>
      <w:bookmarkEnd w:id="30"/>
    </w:p>
    <w:p w:rsidR="008D6FBC" w:rsidRDefault="006C339E" w:rsidP="008D6FBC">
      <w:r>
        <w:rPr>
          <w:rFonts w:hint="eastAsia"/>
          <w:noProof/>
        </w:rPr>
        <mc:AlternateContent>
          <mc:Choice Requires="wpg">
            <w:drawing>
              <wp:anchor distT="0" distB="0" distL="85725" distR="85725" simplePos="0" relativeHeight="251695104" behindDoc="0" locked="0" layoutInCell="1" allowOverlap="1" wp14:anchorId="0685B79F" wp14:editId="52E1FC05">
                <wp:simplePos x="0" y="0"/>
                <wp:positionH relativeFrom="column">
                  <wp:posOffset>98425</wp:posOffset>
                </wp:positionH>
                <wp:positionV relativeFrom="paragraph">
                  <wp:posOffset>-635</wp:posOffset>
                </wp:positionV>
                <wp:extent cx="5334635" cy="3208020"/>
                <wp:effectExtent l="0" t="0" r="18415" b="11430"/>
                <wp:wrapNone/>
                <wp:docPr id="1203" name="组合 1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34635" cy="3208020"/>
                          <a:chOff x="2010" y="8615"/>
                          <a:chExt cx="9134" cy="5616"/>
                        </a:xfrm>
                      </wpg:grpSpPr>
                      <wps:wsp>
                        <wps:cNvPr id="1204" name="Rectangle 1009"/>
                        <wps:cNvSpPr>
                          <a:spLocks noChangeArrowheads="1"/>
                        </wps:cNvSpPr>
                        <wps:spPr bwMode="auto">
                          <a:xfrm>
                            <a:off x="2010" y="8615"/>
                            <a:ext cx="9134" cy="561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5" name="Rectangle 1010"/>
                        <wps:cNvSpPr>
                          <a:spLocks noChangeArrowheads="1"/>
                        </wps:cNvSpPr>
                        <wps:spPr bwMode="auto">
                          <a:xfrm>
                            <a:off x="2220" y="8772"/>
                            <a:ext cx="8715" cy="6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C339E" w:rsidRDefault="006C339E">
                              <w:pPr>
                                <w:jc w:val="center"/>
                              </w:pPr>
                              <w:r>
                                <w:t>XXX</w:t>
                              </w:r>
                              <w:r>
                                <w:t>订餐系统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6" name="Rectangle 1011"/>
                        <wps:cNvSpPr>
                          <a:spLocks noChangeArrowheads="1"/>
                        </wps:cNvSpPr>
                        <wps:spPr bwMode="auto">
                          <a:xfrm>
                            <a:off x="2220" y="9552"/>
                            <a:ext cx="1260" cy="467"/>
                          </a:xfrm>
                          <a:prstGeom prst="rect">
                            <a:avLst/>
                          </a:prstGeom>
                          <a:solidFill>
                            <a:srgbClr val="333333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C339E" w:rsidRDefault="006C339E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首页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7" name="Rectangle 1012"/>
                        <wps:cNvSpPr>
                          <a:spLocks noChangeArrowheads="1"/>
                        </wps:cNvSpPr>
                        <wps:spPr bwMode="auto">
                          <a:xfrm>
                            <a:off x="10829" y="9554"/>
                            <a:ext cx="210" cy="45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8" name="Rectangle 1013"/>
                        <wps:cNvSpPr>
                          <a:spLocks noChangeArrowheads="1"/>
                        </wps:cNvSpPr>
                        <wps:spPr bwMode="auto">
                          <a:xfrm>
                            <a:off x="10829" y="10178"/>
                            <a:ext cx="210" cy="780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9" name="Rectangle 1014"/>
                        <wps:cNvSpPr>
                          <a:spLocks noChangeArrowheads="1"/>
                        </wps:cNvSpPr>
                        <wps:spPr bwMode="auto">
                          <a:xfrm>
                            <a:off x="2220" y="10019"/>
                            <a:ext cx="1260" cy="467"/>
                          </a:xfrm>
                          <a:prstGeom prst="rect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C339E" w:rsidRDefault="006C339E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分类一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0" name="Rectangle 1015"/>
                        <wps:cNvSpPr>
                          <a:spLocks noChangeArrowheads="1"/>
                        </wps:cNvSpPr>
                        <wps:spPr bwMode="auto">
                          <a:xfrm>
                            <a:off x="2220" y="10487"/>
                            <a:ext cx="1260" cy="46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C339E" w:rsidRDefault="006C339E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分类二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1" name="Rectangle 1016"/>
                        <wps:cNvSpPr>
                          <a:spLocks noChangeArrowheads="1"/>
                        </wps:cNvSpPr>
                        <wps:spPr bwMode="auto">
                          <a:xfrm>
                            <a:off x="2220" y="10955"/>
                            <a:ext cx="1260" cy="46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C339E" w:rsidRDefault="006C339E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分类三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2" name="Rectangle 1017"/>
                        <wps:cNvSpPr>
                          <a:spLocks noChangeArrowheads="1"/>
                        </wps:cNvSpPr>
                        <wps:spPr bwMode="auto">
                          <a:xfrm>
                            <a:off x="2220" y="11423"/>
                            <a:ext cx="1260" cy="46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C339E" w:rsidRDefault="006C339E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分类四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3" name="Rectangle 1018"/>
                        <wps:cNvSpPr>
                          <a:spLocks noChangeArrowheads="1"/>
                        </wps:cNvSpPr>
                        <wps:spPr bwMode="auto">
                          <a:xfrm>
                            <a:off x="2220" y="11891"/>
                            <a:ext cx="1260" cy="46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C339E" w:rsidRDefault="006C339E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分类五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4" name="Rectangle 1019"/>
                        <wps:cNvSpPr>
                          <a:spLocks noChangeArrowheads="1"/>
                        </wps:cNvSpPr>
                        <wps:spPr bwMode="auto">
                          <a:xfrm>
                            <a:off x="2220" y="12359"/>
                            <a:ext cx="1260" cy="46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C339E" w:rsidRDefault="006C339E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分类六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5" name="Rectangle 1020"/>
                        <wps:cNvSpPr>
                          <a:spLocks noChangeArrowheads="1"/>
                        </wps:cNvSpPr>
                        <wps:spPr bwMode="auto">
                          <a:xfrm>
                            <a:off x="2220" y="12827"/>
                            <a:ext cx="1260" cy="46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C339E" w:rsidRDefault="006C339E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分类七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6" name="Rectangle 1021"/>
                        <wps:cNvSpPr>
                          <a:spLocks noChangeArrowheads="1"/>
                        </wps:cNvSpPr>
                        <wps:spPr bwMode="auto">
                          <a:xfrm>
                            <a:off x="2220" y="13295"/>
                            <a:ext cx="1260" cy="46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C339E" w:rsidRDefault="006C339E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分类八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7" name="Rectangle 1022"/>
                        <wps:cNvSpPr>
                          <a:spLocks noChangeArrowheads="1"/>
                        </wps:cNvSpPr>
                        <wps:spPr bwMode="auto">
                          <a:xfrm>
                            <a:off x="3585" y="9551"/>
                            <a:ext cx="7035" cy="4524"/>
                          </a:xfrm>
                          <a:prstGeom prst="rect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8" name="Text Box 1023"/>
                        <wps:cNvSpPr txBox="1">
                          <a:spLocks noChangeArrowheads="1"/>
                        </wps:cNvSpPr>
                        <wps:spPr bwMode="auto">
                          <a:xfrm>
                            <a:off x="3795" y="9707"/>
                            <a:ext cx="1365" cy="7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C339E" w:rsidRDefault="006C339E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购物车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219" name="Group 1024"/>
                        <wpg:cNvGrpSpPr>
                          <a:grpSpLocks/>
                        </wpg:cNvGrpSpPr>
                        <wpg:grpSpPr bwMode="auto">
                          <a:xfrm>
                            <a:off x="3795" y="10643"/>
                            <a:ext cx="6616" cy="936"/>
                            <a:chOff x="3795" y="10643"/>
                            <a:chExt cx="6616" cy="936"/>
                          </a:xfrm>
                        </wpg:grpSpPr>
                        <wps:wsp>
                          <wps:cNvPr id="1220" name="Rectangle 1025"/>
                          <wps:cNvSpPr>
                            <a:spLocks noChangeArrowheads="1"/>
                          </wps:cNvSpPr>
                          <wps:spPr bwMode="auto">
                            <a:xfrm>
                              <a:off x="3795" y="10643"/>
                              <a:ext cx="6616" cy="93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21" name="Text Box 102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111" y="10956"/>
                              <a:ext cx="945" cy="46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6C339E" w:rsidRDefault="006C339E">
                                <w:pPr>
                                  <w:jc w:val="center"/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菜名１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22" name="Text Box 102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106" y="10956"/>
                              <a:ext cx="945" cy="46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6C339E" w:rsidRDefault="006C339E">
                                <w:pPr>
                                  <w:jc w:val="center"/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数量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23" name="Text Box 102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96" y="10956"/>
                              <a:ext cx="945" cy="46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6C339E" w:rsidRDefault="006C339E">
                                <w:pPr>
                                  <w:jc w:val="center"/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单价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1224" name="Group 1029"/>
                          <wpg:cNvGrpSpPr>
                            <a:grpSpLocks/>
                          </wpg:cNvGrpSpPr>
                          <wpg:grpSpPr bwMode="auto">
                            <a:xfrm>
                              <a:off x="9571" y="10805"/>
                              <a:ext cx="630" cy="624"/>
                              <a:chOff x="9571" y="10805"/>
                              <a:chExt cx="630" cy="624"/>
                            </a:xfrm>
                          </wpg:grpSpPr>
                          <wps:wsp>
                            <wps:cNvPr id="1225" name="Oval 103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571" y="10805"/>
                                <a:ext cx="630" cy="624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26" name="Line 1031"/>
                            <wps:cNvCnPr/>
                            <wps:spPr bwMode="auto">
                              <a:xfrm>
                                <a:off x="9676" y="10961"/>
                                <a:ext cx="420" cy="312"/>
                              </a:xfrm>
                              <a:prstGeom prst="line">
                                <a:avLst/>
                              </a:prstGeom>
                              <a:noFill/>
                              <a:ln w="9525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227" name="Line 1032"/>
                            <wps:cNvCnPr/>
                            <wps:spPr bwMode="auto">
                              <a:xfrm flipH="1">
                                <a:off x="9676" y="10961"/>
                                <a:ext cx="420" cy="312"/>
                              </a:xfrm>
                              <a:prstGeom prst="line">
                                <a:avLst/>
                              </a:prstGeom>
                              <a:noFill/>
                              <a:ln w="9525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1228" name="AutoShape 1033"/>
                          <wps:cNvSpPr>
                            <a:spLocks noChangeArrowheads="1"/>
                          </wps:cNvSpPr>
                          <wps:spPr bwMode="auto">
                            <a:xfrm>
                              <a:off x="5686" y="10960"/>
                              <a:ext cx="315" cy="468"/>
                            </a:xfrm>
                            <a:prstGeom prst="leftArrow">
                              <a:avLst>
                                <a:gd name="adj1" fmla="val 50000"/>
                                <a:gd name="adj2" fmla="val 25000"/>
                              </a:avLst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29" name="AutoShape 1034"/>
                          <wps:cNvSpPr>
                            <a:spLocks noChangeArrowheads="1"/>
                          </wps:cNvSpPr>
                          <wps:spPr bwMode="auto">
                            <a:xfrm rot="10800009">
                              <a:off x="7156" y="10960"/>
                              <a:ext cx="315" cy="468"/>
                            </a:xfrm>
                            <a:prstGeom prst="leftArrow">
                              <a:avLst>
                                <a:gd name="adj1" fmla="val 50000"/>
                                <a:gd name="adj2" fmla="val 25000"/>
                              </a:avLst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30" name="Group 1035"/>
                        <wpg:cNvGrpSpPr>
                          <a:grpSpLocks/>
                        </wpg:cNvGrpSpPr>
                        <wpg:grpSpPr bwMode="auto">
                          <a:xfrm>
                            <a:off x="3795" y="11735"/>
                            <a:ext cx="6616" cy="936"/>
                            <a:chOff x="3795" y="11735"/>
                            <a:chExt cx="6616" cy="936"/>
                          </a:xfrm>
                        </wpg:grpSpPr>
                        <wps:wsp>
                          <wps:cNvPr id="1231" name="Rectangle 1036"/>
                          <wps:cNvSpPr>
                            <a:spLocks noChangeArrowheads="1"/>
                          </wps:cNvSpPr>
                          <wps:spPr bwMode="auto">
                            <a:xfrm>
                              <a:off x="3795" y="11735"/>
                              <a:ext cx="6616" cy="93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32" name="Text Box 103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111" y="12048"/>
                              <a:ext cx="945" cy="46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6C339E" w:rsidRDefault="006C339E">
                                <w:pPr>
                                  <w:jc w:val="center"/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菜名２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33" name="Text Box 103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106" y="12048"/>
                              <a:ext cx="945" cy="46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6C339E" w:rsidRDefault="006C339E">
                                <w:pPr>
                                  <w:jc w:val="center"/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数量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34" name="Text Box 103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96" y="12048"/>
                              <a:ext cx="945" cy="46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6C339E" w:rsidRDefault="006C339E">
                                <w:pPr>
                                  <w:jc w:val="center"/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单价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1235" name="Group 1040"/>
                          <wpg:cNvGrpSpPr>
                            <a:grpSpLocks/>
                          </wpg:cNvGrpSpPr>
                          <wpg:grpSpPr bwMode="auto">
                            <a:xfrm>
                              <a:off x="9571" y="11897"/>
                              <a:ext cx="630" cy="624"/>
                              <a:chOff x="9571" y="11897"/>
                              <a:chExt cx="630" cy="624"/>
                            </a:xfrm>
                          </wpg:grpSpPr>
                          <wps:wsp>
                            <wps:cNvPr id="1236" name="Oval 104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571" y="11897"/>
                                <a:ext cx="630" cy="624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37" name="Line 1042"/>
                            <wps:cNvCnPr/>
                            <wps:spPr bwMode="auto">
                              <a:xfrm>
                                <a:off x="9676" y="12053"/>
                                <a:ext cx="420" cy="312"/>
                              </a:xfrm>
                              <a:prstGeom prst="line">
                                <a:avLst/>
                              </a:prstGeom>
                              <a:noFill/>
                              <a:ln w="9525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238" name="Line 1043"/>
                            <wps:cNvCnPr/>
                            <wps:spPr bwMode="auto">
                              <a:xfrm flipH="1">
                                <a:off x="9676" y="12053"/>
                                <a:ext cx="420" cy="312"/>
                              </a:xfrm>
                              <a:prstGeom prst="line">
                                <a:avLst/>
                              </a:prstGeom>
                              <a:noFill/>
                              <a:ln w="9525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1239" name="AutoShape 1044"/>
                          <wps:cNvSpPr>
                            <a:spLocks noChangeArrowheads="1"/>
                          </wps:cNvSpPr>
                          <wps:spPr bwMode="auto">
                            <a:xfrm>
                              <a:off x="5686" y="12052"/>
                              <a:ext cx="315" cy="468"/>
                            </a:xfrm>
                            <a:prstGeom prst="leftArrow">
                              <a:avLst>
                                <a:gd name="adj1" fmla="val 50000"/>
                                <a:gd name="adj2" fmla="val 25000"/>
                              </a:avLst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40" name="AutoShape 1045"/>
                          <wps:cNvSpPr>
                            <a:spLocks noChangeArrowheads="1"/>
                          </wps:cNvSpPr>
                          <wps:spPr bwMode="auto">
                            <a:xfrm rot="10800009">
                              <a:off x="7156" y="12052"/>
                              <a:ext cx="315" cy="468"/>
                            </a:xfrm>
                            <a:prstGeom prst="leftArrow">
                              <a:avLst>
                                <a:gd name="adj1" fmla="val 50000"/>
                                <a:gd name="adj2" fmla="val 25000"/>
                              </a:avLst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241" name="Rectangle 1046"/>
                        <wps:cNvSpPr>
                          <a:spLocks noChangeArrowheads="1"/>
                        </wps:cNvSpPr>
                        <wps:spPr bwMode="auto">
                          <a:xfrm>
                            <a:off x="3900" y="13295"/>
                            <a:ext cx="1995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C339E" w:rsidRDefault="006C339E">
                              <w:pPr>
                                <w:jc w:val="center"/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总价：（）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2" name="Rectangle 1047"/>
                        <wps:cNvSpPr>
                          <a:spLocks noChangeArrowheads="1"/>
                        </wps:cNvSpPr>
                        <wps:spPr bwMode="auto">
                          <a:xfrm>
                            <a:off x="9151" y="13296"/>
                            <a:ext cx="1050" cy="46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C339E" w:rsidRDefault="006C339E">
                              <w:pPr>
                                <w:jc w:val="center"/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下单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3" name="Rectangle 1048"/>
                        <wps:cNvSpPr>
                          <a:spLocks noChangeArrowheads="1"/>
                        </wps:cNvSpPr>
                        <wps:spPr bwMode="auto">
                          <a:xfrm>
                            <a:off x="7681" y="13295"/>
                            <a:ext cx="105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C339E" w:rsidRDefault="006C339E">
                              <w:pPr>
                                <w:jc w:val="center"/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返回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1203" o:spid="_x0000_s1684" style="position:absolute;margin-left:7.75pt;margin-top:-.05pt;width:420.05pt;height:252.6pt;z-index:251695104;mso-wrap-distance-left:6.75pt;mso-wrap-distance-right:6.75pt" coordorigin="2010,8615" coordsize="9134,5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">
                <v:rect id="Rectangle 1009" o:spid="_x0000_s1685" style="position:absolute;left:2010;top:8615;width:9134;height:56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/x+/8MA&#10;AADdAAAADwAAAGRycy9kb3ducmV2LnhtbERPTWvCQBC9C/0PyxS86W5jEY2uUlqUetR48TZmxyRt&#10;djZkV4399V1B8DaP9znzZWdrcaHWV441vA0VCOLcmYoLDftsNZiA8AHZYO2YNNzIw3Lx0ptjatyV&#10;t3TZhULEEPYpaihDaFIpfV6SRT90DXHkTq61GCJsC2lavMZwW8tEqbG0WHFsKLGhz5Ly393ZajhW&#10;yR7/ttla2elqFDZd9nM+fGndf+0+ZiACdeEpfri/TZyfqHe4fxNPkI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/x+/8MAAADdAAAADwAAAAAAAAAAAAAAAACYAgAAZHJzL2Rv&#10;d25yZXYueG1sUEsFBgAAAAAEAAQA9QAAAIgDAAAAAA==&#10;"/>
                <v:rect id="Rectangle 1010" o:spid="_x0000_s1686" style="position:absolute;left:2220;top:8772;width:8715;height:6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DbZMMA&#10;AADdAAAADwAAAGRycy9kb3ducmV2LnhtbERPTWvCQBC9C/0PyxS86W4jFY2uUlqUetR48TZmxyRt&#10;djZkV4399V1B8DaP9znzZWdrcaHWV441vA0VCOLcmYoLDftsNZiA8AHZYO2YNNzIw3Lx0ptjatyV&#10;t3TZhULEEPYpaihDaFIpfV6SRT90DXHkTq61GCJsC2lavMZwW8tEqbG0WHFsKLGhz5Ly393ZajhW&#10;yR7/ttla2elqFDZd9nM+fGndf+0+ZiACdeEpfri/TZyfqHe4fxNPkI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LDbZMMAAADdAAAADwAAAAAAAAAAAAAAAACYAgAAZHJzL2Rv&#10;d25yZXYueG1sUEsFBgAAAAAEAAQA9QAAAIgDAAAAAA==&#10;">
                  <v:textbox>
                    <w:txbxContent>
                      <w:p w:rsidR="006C339E" w:rsidRDefault="006C339E">
                        <w:pPr>
                          <w:jc w:val="center"/>
                        </w:pPr>
                        <w:r>
                          <w:t>XXX</w:t>
                        </w:r>
                        <w:r>
                          <w:t>订餐系统</w:t>
                        </w:r>
                      </w:p>
                    </w:txbxContent>
                  </v:textbox>
                </v:rect>
                <v:rect id="Rectangle 1011" o:spid="_x0000_s1687" style="position:absolute;left:2220;top:9552;width:1260;height:4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lslMIA&#10;AADdAAAADwAAAGRycy9kb3ducmV2LnhtbERPTWsCMRC9C/6HMEJvbrZLUdkapQiCBwtWLb1ON9Nk&#10;6WayJKmu/94UCr3N433Ocj24TlwoxNazgseiBEHceN2yUXA+bacLEDEha+w8k4IbRVivxqMl1tpf&#10;+Y0ux2REDuFYowKbUl9LGRtLDmPhe+LMffngMGUYjNQBrzncdbIqy5l02HJusNjTxlLzffxxCnZk&#10;/NN+H8zH56s9vOMt6Go+V+phMrw8g0g0pH/xn3un8/yqnMHvN/kEubo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KWyUwgAAAN0AAAAPAAAAAAAAAAAAAAAAAJgCAABkcnMvZG93&#10;bnJldi54bWxQSwUGAAAAAAQABAD1AAAAhwMAAAAA&#10;" fillcolor="#333">
                  <v:textbox>
                    <w:txbxContent>
                      <w:p w:rsidR="006C339E" w:rsidRDefault="006C339E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首页</w:t>
                        </w:r>
                      </w:p>
                    </w:txbxContent>
                  </v:textbox>
                </v:rect>
                <v:rect id="Rectangle 1012" o:spid="_x0000_s1688" style="position:absolute;left:10829;top:9554;width:210;height:4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7giMMA&#10;AADdAAAADwAAAGRycy9kb3ducmV2LnhtbERPTWvCQBC9C/0PyxS86W4jVI2uUlqUetR48TZmxyRt&#10;djZkV4399V1B8DaP9znzZWdrcaHWV441vA0VCOLcmYoLDftsNZiA8AHZYO2YNNzIw3Lx0ptjatyV&#10;t3TZhULEEPYpaihDaFIpfV6SRT90DXHkTq61GCJsC2lavMZwW8tEqXdpseLYUGJDnyXlv7uz1XCs&#10;kj3+bbO1stPVKGy67Od8+NK6/9p9zEAE6sJT/HB/mzg/UWO4fxNPkI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y7giMMAAADdAAAADwAAAAAAAAAAAAAAAACYAgAAZHJzL2Rv&#10;d25yZXYueG1sUEsFBgAAAAAEAAQA9QAAAIgDAAAAAA==&#10;"/>
                <v:rect id="Rectangle 1013" o:spid="_x0000_s1689" style="position:absolute;left:10829;top:10178;width:210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24rccA&#10;AADdAAAADwAAAGRycy9kb3ducmV2LnhtbESPQWvCQBCF74X+h2UKXoru1tIq0VXaotBDPVQFPQ7Z&#10;MQlmZ0N2jfHfdw4FbzO8N+99M1/2vlYdtbEKbOFlZEAR58FVXFjY79bDKaiYkB3WgcnCjSIsF48P&#10;c8xcuPIvddtUKAnhmKGFMqUm0zrmJXmMo9AQi3YKrccka1to1+JVwn2tx8a8a48VS0OJDX2VlJ+3&#10;F29Bb/bT19tp83lcvU2qnzN1z+bQWTt46j9moBL16W7+v/52gj82givfyAh68Q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K9uK3HAAAA3QAAAA8AAAAAAAAAAAAAAAAAmAIAAGRy&#10;cy9kb3ducmV2LnhtbFBLBQYAAAAABAAEAPUAAACMAwAAAAA=&#10;" fillcolor="gray"/>
                <v:rect id="Rectangle 1014" o:spid="_x0000_s1690" style="position:absolute;left:2220;top:10019;width:1260;height:4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O2HsMA&#10;AADdAAAADwAAAGRycy9kb3ducmV2LnhtbERP32vCMBB+F/Y/hBvsTdMVFNcZSycKexLmBtvejuaW&#10;FJtLaaKt/70RBr7dx/fzVuXoWnGmPjSeFTzPMhDEtdcNGwVfn7vpEkSIyBpbz6TgQgHK9cNkhYX2&#10;A3/Q+RCNSCEcClRgY+wKKUNtyWGY+Y44cX++dxgT7I3UPQ4p3LUyz7KFdNhwarDY0cZSfTycnIJt&#10;97uv5ibI6jvan6N/G3Z2b5R6ehyrVxCRxngX/7vfdZqfZy9w+yadIN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FO2HsMAAADdAAAADwAAAAAAAAAAAAAAAACYAgAAZHJzL2Rv&#10;d25yZXYueG1sUEsFBgAAAAAEAAQA9QAAAIgDAAAAAA==&#10;" filled="f">
                  <v:textbox>
                    <w:txbxContent>
                      <w:p w:rsidR="006C339E" w:rsidRDefault="006C339E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分类一</w:t>
                        </w:r>
                      </w:p>
                    </w:txbxContent>
                  </v:textbox>
                </v:rect>
                <v:rect id="Rectangle 1015" o:spid="_x0000_s1691" style="position:absolute;left:2220;top:10487;width:1260;height:4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7uIcUA&#10;AADdAAAADwAAAGRycy9kb3ducmV2LnhtbESPQW/CMAyF75P4D5GRuI2UTpq2QkAIxMSOUC67mca0&#10;hcapmgCFXz8fJu1m6z2/93m26F2jbtSF2rOByTgBRVx4W3Np4JBvXj9AhYhssfFMBh4UYDEfvMww&#10;s/7OO7rtY6kkhEOGBqoY20zrUFTkMIx9SyzayXcOo6xdqW2Hdwl3jU6T5F07rFkaKmxpVVFx2V+d&#10;gWOdHvC5y78S97l5i999fr7+rI0ZDfvlFFSkPv6b/663VvDTifDLNzKCnv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Hu4hxQAAAN0AAAAPAAAAAAAAAAAAAAAAAJgCAABkcnMv&#10;ZG93bnJldi54bWxQSwUGAAAAAAQABAD1AAAAigMAAAAA&#10;">
                  <v:textbox>
                    <w:txbxContent>
                      <w:p w:rsidR="006C339E" w:rsidRDefault="006C339E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分类二</w:t>
                        </w:r>
                      </w:p>
                    </w:txbxContent>
                  </v:textbox>
                </v:rect>
                <v:rect id="Rectangle 1016" o:spid="_x0000_s1692" style="position:absolute;left:2220;top:10955;width:1260;height:4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lJLusIA&#10;AADdAAAADwAAAGRycy9kb3ducmV2LnhtbERPTYvCMBC9C/6HMMLeNG0FcatRFkVZj1ovexubsa3b&#10;TEoTtbu/3giCt3m8z5kvO1OLG7WusqwgHkUgiHOrKy4UHLPNcArCeWSNtWVS8EcOlot+b46ptnfe&#10;0+3gCxFC2KWooPS+SaV0eUkG3cg2xIE729agD7AtpG7xHsJNLZMomkiDFYeGEhtalZT/Hq5GwalK&#10;jvi/z7aR+dyM/a7LLteftVIfg+5rBsJT59/il/tbh/lJHMPzm3CCXD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+Uku6wgAAAN0AAAAPAAAAAAAAAAAAAAAAAJgCAABkcnMvZG93&#10;bnJldi54bWxQSwUGAAAAAAQABAD1AAAAhwMAAAAA&#10;">
                  <v:textbox>
                    <w:txbxContent>
                      <w:p w:rsidR="006C339E" w:rsidRDefault="006C339E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分类三</w:t>
                        </w:r>
                      </w:p>
                    </w:txbxContent>
                  </v:textbox>
                </v:rect>
                <v:rect id="Rectangle 1017" o:spid="_x0000_s1693" style="position:absolute;left:2220;top:11423;width:1260;height:4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DVzcQA&#10;AADdAAAADwAAAGRycy9kb3ducmV2LnhtbERPTWvCQBC9C/0PyxR6MxtTKG3MKqJY2mNMLr2N2TGJ&#10;ZmdDdjVpf323UPA2j/c52XoynbjR4FrLChZRDIK4srrlWkFZ7OevIJxH1thZJgXf5GC9ephlmGo7&#10;ck63g69FCGGXooLG+z6V0lUNGXSR7YkDd7KDQR/gUEs94BjCTSeTOH6RBlsODQ32tG2ouhyuRsGx&#10;TUr8yYv32Lztn/3nVJyvXzulnh6nzRKEp8nfxf/uDx3mJ4sE/r4JJ8jV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6A1c3EAAAA3QAAAA8AAAAAAAAAAAAAAAAAmAIAAGRycy9k&#10;b3ducmV2LnhtbFBLBQYAAAAABAAEAPUAAACJAwAAAAA=&#10;">
                  <v:textbox>
                    <w:txbxContent>
                      <w:p w:rsidR="006C339E" w:rsidRDefault="006C339E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分类四</w:t>
                        </w:r>
                      </w:p>
                    </w:txbxContent>
                  </v:textbox>
                </v:rect>
                <v:rect id="Rectangle 1018" o:spid="_x0000_s1694" style="position:absolute;left:2220;top:11891;width:1260;height:4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xwVsMA&#10;AADdAAAADwAAAGRycy9kb3ducmV2LnhtbERPTWvCQBC9F/wPyxR6qxsTkDa6SrFY6jGJl96m2TGJ&#10;ZmdDdjXRX+8Khd7m8T5nuR5NKy7Uu8aygtk0AkFcWt1wpWBfbF/fQDiPrLG1TAqu5GC9mjwtMdV2&#10;4Iwuua9ECGGXooLa+y6V0pU1GXRT2xEH7mB7gz7AvpK6xyGEm1bGUTSXBhsODTV2tKmpPOVno+C3&#10;ifd4y4qvyLxvE78bi+P551Opl+fxYwHC0+j/xX/ubx3mx7MEHt+EE+Tq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cxwVsMAAADdAAAADwAAAAAAAAAAAAAAAACYAgAAZHJzL2Rv&#10;d25yZXYueG1sUEsFBgAAAAAEAAQA9QAAAIgDAAAAAA==&#10;">
                  <v:textbox>
                    <w:txbxContent>
                      <w:p w:rsidR="006C339E" w:rsidRDefault="006C339E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分类五</w:t>
                        </w:r>
                      </w:p>
                    </w:txbxContent>
                  </v:textbox>
                </v:rect>
                <v:rect id="Rectangle 1019" o:spid="_x0000_s1695" style="position:absolute;left:2220;top:12359;width:1260;height:4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iXoIsQA&#10;AADdAAAADwAAAGRycy9kb3ducmV2LnhtbERPTWvCQBC9C/6HZQq96cZUSpu6iigRe0zipbdpdpqk&#10;zc6G7Eajv94tFHqbx/uc1WY0rThT7xrLChbzCARxaXXDlYJTkc5eQDiPrLG1TAqu5GCznk5WmGh7&#10;4YzOua9ECGGXoILa+y6R0pU1GXRz2xEH7sv2Bn2AfSV1j5cQbloZR9GzNNhwaKixo11N5U8+GAWf&#10;TXzCW1YcIvOaPvn3sfgePvZKPT6M2zcQnkb/L/5zH3WYHy+W8PtNOEGu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4l6CLEAAAA3QAAAA8AAAAAAAAAAAAAAAAAmAIAAGRycy9k&#10;b3ducmV2LnhtbFBLBQYAAAAABAAEAPUAAACJAwAAAAA=&#10;">
                  <v:textbox>
                    <w:txbxContent>
                      <w:p w:rsidR="006C339E" w:rsidRDefault="006C339E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分类六</w:t>
                        </w:r>
                      </w:p>
                    </w:txbxContent>
                  </v:textbox>
                </v:rect>
                <v:rect id="Rectangle 1020" o:spid="_x0000_s1696" style="position:absolute;left:2220;top:12827;width:1260;height:4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lNucQA&#10;AADdAAAADwAAAGRycy9kb3ducmV2LnhtbERPTWvCQBC9C/6HZQq96cYUS5u6iigRe0zipbdpdpqk&#10;zc6G7Eajv94tFHqbx/uc1WY0rThT7xrLChbzCARxaXXDlYJTkc5eQDiPrLG1TAqu5GCznk5WmGh7&#10;4YzOua9ECGGXoILa+y6R0pU1GXRz2xEH7sv2Bn2AfSV1j5cQbloZR9GzNNhwaKixo11N5U8+GAWf&#10;TXzCW1YcIvOaPvn3sfgePvZKPT6M2zcQnkb/L/5zH3WYHy+W8PtNOEGu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FpTbnEAAAA3QAAAA8AAAAAAAAAAAAAAAAAmAIAAGRycy9k&#10;b3ducmV2LnhtbFBLBQYAAAAABAAEAPUAAACJAwAAAAA=&#10;">
                  <v:textbox>
                    <w:txbxContent>
                      <w:p w:rsidR="006C339E" w:rsidRDefault="006C339E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分类七</w:t>
                        </w:r>
                      </w:p>
                    </w:txbxContent>
                  </v:textbox>
                </v:rect>
                <v:rect id="Rectangle 1021" o:spid="_x0000_s1697" style="position:absolute;left:2220;top:13295;width:1260;height:4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vTzsEA&#10;AADdAAAADwAAAGRycy9kb3ducmV2LnhtbERPTYvCMBC9L/gfwgje1tQK4lajiIuLHrVevI3N2Fab&#10;SWmiVn+9EYS9zeN9znTemkrcqHGlZQWDfgSCOLO65FzBPl19j0E4j6yxskwKHuRgPut8TTHR9s5b&#10;uu18LkIIuwQVFN7XiZQuK8ig69uaOHAn2xj0ATa51A3eQ7ipZBxFI2mw5NBQYE3LgrLL7moUHMt4&#10;j89t+heZn9XQb9r0fD38KtXrtosJCE+t/xd/3Gsd5seDEby/CSfI2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G7087BAAAA3QAAAA8AAAAAAAAAAAAAAAAAmAIAAGRycy9kb3du&#10;cmV2LnhtbFBLBQYAAAAABAAEAPUAAACGAwAAAAA=&#10;">
                  <v:textbox>
                    <w:txbxContent>
                      <w:p w:rsidR="006C339E" w:rsidRDefault="006C339E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分类八</w:t>
                        </w:r>
                      </w:p>
                    </w:txbxContent>
                  </v:textbox>
                </v:rect>
                <v:rect id="Rectangle 1022" o:spid="_x0000_s1698" style="position:absolute;left:3585;top:9551;width:7035;height:4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1kRKsIA&#10;AADdAAAADwAAAGRycy9kb3ducmV2LnhtbERPTWsCMRC9C/6HMAVvmlVoLatRVlHwJKiF1tuwmSaL&#10;m8mySd3tv28Kgrd5vM9ZrntXizu1ofKsYDrJQBCXXldsFHxc9uN3ECEia6w9k4JfCrBeDQdLzLXv&#10;+ET3czQihXDIUYGNscmlDKUlh2HiG+LEffvWYUywNVK32KVwV8tZlr1JhxWnBosNbS2Vt/OPU7Br&#10;rsfi1QRZfEb7dfObbm+PRqnRS18sQETq41P8cB90mj+bzuH/m3SCXP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7WREqwgAAAN0AAAAPAAAAAAAAAAAAAAAAAJgCAABkcnMvZG93&#10;bnJldi54bWxQSwUGAAAAAAQABAD1AAAAhwMAAAAA&#10;" filled="f"/>
                <v:shape id="Text Box 1023" o:spid="_x0000_s1699" type="#_x0000_t202" style="position:absolute;left:3795;top:9707;width:1365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VtUscA&#10;AADdAAAADwAAAGRycy9kb3ducmV2LnhtbESPzU7DQAyE70h9h5WRuNFNI0GrtNsKFVo4VSL00KPJ&#10;Oj8i642y2yR9e3xA4mZrxjOfN7vJtWqgPjSeDSzmCSjiwtuGKwPnr8PjClSIyBZbz2TgRgF229nd&#10;BjPrR/6kIY+VkhAOGRqoY+wyrUNRk8Mw9x2xaKXvHUZZ+0rbHkcJd61Ok+RZO2xYGmrsaF9T8ZNf&#10;nYHTe1h9L9+GyzE/+9fTuCzxKS2NebifXtagIk3x3/x3/WEFP10IrnwjI+jt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61bVLHAAAA3QAAAA8AAAAAAAAAAAAAAAAAmAIAAGRy&#10;cy9kb3ducmV2LnhtbFBLBQYAAAAABAAEAPUAAACMAwAAAAA=&#10;">
                  <v:stroke dashstyle="dash"/>
                  <v:textbox>
                    <w:txbxContent>
                      <w:p w:rsidR="006C339E" w:rsidRDefault="006C339E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购物车</w:t>
                        </w:r>
                      </w:p>
                    </w:txbxContent>
                  </v:textbox>
                </v:shape>
                <v:group id="Group 1024" o:spid="_x0000_s1700" style="position:absolute;left:3795;top:10643;width:6616;height:936" coordorigin="3795,10643" coordsize="6616,9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a9OMLFAAAA3QAA&#10;AA8AAAAAAAAAAAAAAAAAqgIAAGRycy9kb3ducmV2LnhtbFBLBQYAAAAABAAEAPoAAACcAwAAAAA=&#10;">
                  <v:rect id="Rectangle 1025" o:spid="_x0000_s1701" style="position:absolute;left:3795;top:10643;width:6616;height:9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IknMUA&#10;AADdAAAADwAAAGRycy9kb3ducmV2LnhtbESPQW/CMAyF75P4D5GRdhspnTSNQkAIxLQdoVy4mca0&#10;hcapmgCFXz8fJu1m6z2/93m26F2jbtSF2rOB8SgBRVx4W3NpYJ9v3j5BhYhssfFMBh4UYDEfvMww&#10;s/7OW7rtYqkkhEOGBqoY20zrUFTkMIx8SyzayXcOo6xdqW2Hdwl3jU6T5EM7rFkaKmxpVVFx2V2d&#10;gWOd7vG5zb8SN9m8x58+P18Pa2Neh/1yCipSH//Nf9ffVvDTVPjlGxlBz3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ciScxQAAAN0AAAAPAAAAAAAAAAAAAAAAAJgCAABkcnMv&#10;ZG93bnJldi54bWxQSwUGAAAAAAQABAD1AAAAigMAAAAA&#10;"/>
                  <v:shape id="Text Box 1026" o:spid="_x0000_s1702" type="#_x0000_t202" style="position:absolute;left:4111;top:10956;width:94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KAN8QA&#10;AADdAAAADwAAAGRycy9kb3ducmV2LnhtbERPS2vCQBC+F/oflin0UnRjLD6iq0ihYm++0OuQHZNg&#10;djbubmP677uFgrf5+J4zX3amFi05X1lWMOgnIIhzqysuFBwPn70JCB+QNdaWScEPeVgunp/mmGl7&#10;5x21+1CIGMI+QwVlCE0mpc9LMuj7tiGO3MU6gyFCV0jt8B7DTS3TJBlJgxXHhhIb+igpv+6/jYLJ&#10;+6Y9+6/h9pSPLvU0vI3b9c0p9frSrWYgAnXhIf53b3Scn6YD+PsmniA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aCgDfEAAAA3QAAAA8AAAAAAAAAAAAAAAAAmAIAAGRycy9k&#10;b3ducmV2LnhtbFBLBQYAAAAABAAEAPUAAACJAwAAAAA=&#10;">
                    <v:textbox>
                      <w:txbxContent>
                        <w:p w:rsidR="006C339E" w:rsidRDefault="006C339E">
                          <w:pPr>
                            <w:jc w:val="center"/>
                          </w:pPr>
                          <w:r>
                            <w:rPr>
                              <w:sz w:val="18"/>
                              <w:szCs w:val="18"/>
                            </w:rPr>
                            <w:t>菜名１</w:t>
                          </w:r>
                        </w:p>
                      </w:txbxContent>
                    </v:textbox>
                  </v:shape>
                  <v:shape id="Text Box 1027" o:spid="_x0000_s1703" type="#_x0000_t202" style="position:absolute;left:6106;top:10956;width:94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AeQMQA&#10;AADdAAAADwAAAGRycy9kb3ducmV2LnhtbERPTWvCQBC9F/oflhF6KbppWtSmriKFFr3ZKHodsmMS&#10;zM7G3W2M/94VCr3N433ObNGbRnTkfG1ZwcsoAUFcWF1zqWC3/RpOQfiArLGxTAqu5GExf3yYYabt&#10;hX+oy0MpYgj7DBVUIbSZlL6oyKAf2ZY4ckfrDIYIXSm1w0sMN41Mk2QsDdYcGyps6bOi4pT/GgXT&#10;t1V38OvXzb4YH5v38Dzpvs9OqadBv/wAEagP/+I/90rH+Wmawv2beIKc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ZQHkDEAAAA3QAAAA8AAAAAAAAAAAAAAAAAmAIAAGRycy9k&#10;b3ducmV2LnhtbFBLBQYAAAAABAAEAPUAAACJAwAAAAA=&#10;">
                    <v:textbox>
                      <w:txbxContent>
                        <w:p w:rsidR="006C339E" w:rsidRDefault="006C339E">
                          <w:pPr>
                            <w:jc w:val="center"/>
                          </w:pPr>
                          <w:r>
                            <w:rPr>
                              <w:sz w:val="18"/>
                              <w:szCs w:val="18"/>
                            </w:rPr>
                            <w:t>数量</w:t>
                          </w:r>
                        </w:p>
                      </w:txbxContent>
                    </v:textbox>
                  </v:shape>
                  <v:shape id="Text Box 1028" o:spid="_x0000_s1704" type="#_x0000_t202" style="position:absolute;left:7996;top:10956;width:94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y728QA&#10;AADdAAAADwAAAGRycy9kb3ducmV2LnhtbERPTWvCQBC9C/0PyxR6Ed00itrUVUqhRW82FXsdsmMS&#10;mp1Nd7cx/ntXELzN433Oct2bRnTkfG1ZwfM4AUFcWF1zqWD//TFagPABWWNjmRScycN69TBYYqbt&#10;ib+oy0MpYgj7DBVUIbSZlL6oyKAf25Y4ckfrDIYIXSm1w1MMN41Mk2QmDdYcGyps6b2i4jf/NwoW&#10;003347eT3aGYHZuXMJx3n39OqafH/u0VRKA+3MU390bH+Wk6ges38QS5u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kcu9vEAAAA3QAAAA8AAAAAAAAAAAAAAAAAmAIAAGRycy9k&#10;b3ducmV2LnhtbFBLBQYAAAAABAAEAPUAAACJAwAAAAA=&#10;">
                    <v:textbox>
                      <w:txbxContent>
                        <w:p w:rsidR="006C339E" w:rsidRDefault="006C339E">
                          <w:pPr>
                            <w:jc w:val="center"/>
                          </w:pPr>
                          <w:r>
                            <w:rPr>
                              <w:sz w:val="18"/>
                              <w:szCs w:val="18"/>
                            </w:rPr>
                            <w:t>单价</w:t>
                          </w:r>
                        </w:p>
                      </w:txbxContent>
                    </v:textbox>
                  </v:shape>
                  <v:group id="Group 1029" o:spid="_x0000_s1705" style="position:absolute;left:9571;top:10805;width:630;height:624" coordorigin="9571,10805" coordsize="630,6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9tBd4cQAAADdAAAA&#10;DwAAAAAAAAAAAAAAAACqAgAAZHJzL2Rvd25yZXYueG1sUEsFBgAAAAAEAAQA+gAAAJsDAAAAAA==&#10;">
                    <v:oval id="Oval 1030" o:spid="_x0000_s1706" style="position:absolute;left:9571;top:10805;width:630;height:6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VJTMIA&#10;AADdAAAADwAAAGRycy9kb3ducmV2LnhtbERPTWvCQBC9F/wPywi91Y0JEUldRZSCPfTQaO9DdkyC&#10;2dmQHWP677uFQm/zeJ+z2U2uUyMNofVsYLlIQBFX3rZcG7ic317WoIIgW+w8k4FvCrDbzp42WFj/&#10;4E8aS6lVDOFQoIFGpC+0DlVDDsPC98SRu/rBoUQ41NoO+IjhrtNpkqy0w5ZjQ4M9HRqqbuXdGTjW&#10;+3I16kzy7Ho8SX77+njPlsY8z6f9KyihSf7Ff+6TjfPTNIffb+IJevs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JUlMwgAAAN0AAAAPAAAAAAAAAAAAAAAAAJgCAABkcnMvZG93&#10;bnJldi54bWxQSwUGAAAAAAQABAD1AAAAhwMAAAAA&#10;"/>
                    <v:line id="Line 1031" o:spid="_x0000_s1707" style="position:absolute;visibility:visible;mso-wrap-style:square" from="9676,10961" to="10096,112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XqG9cUAAADdAAAADwAAAGRycy9kb3ducmV2LnhtbERPTWvCQBC9F/wPyxR6q5umECS6iigF&#10;7aFUW6jHMTsm0exs2N0m8d+7BaG3ebzPmS0G04iOnK8tK3gZJyCIC6trLhV8f709T0D4gKyxsUwK&#10;ruRhMR89zDDXtucddftQihjCPkcFVQhtLqUvKjLox7YljtzJOoMhQldK7bCP4aaRaZJk0mDNsaHC&#10;llYVFZf9r1Hw8fqZdcvt+2b42WbHYr07Hs69U+rpcVhOQQQawr/47t7oOD9NM/j7Jp4g5z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XqG9cUAAADdAAAADwAAAAAAAAAA&#10;AAAAAAChAgAAZHJzL2Rvd25yZXYueG1sUEsFBgAAAAAEAAQA+QAAAJMDAAAAAA==&#10;"/>
                    <v:line id="Line 1032" o:spid="_x0000_s1708" style="position:absolute;flip:x;visibility:visible;mso-wrap-style:square" from="9676,10961" to="10096,112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t1TkcUAAADdAAAADwAAAGRycy9kb3ducmV2LnhtbERPTWsCMRC9F/ofwgi9lJrtUlpdjSJC&#10;oQcvVVnxNm7GzbKbyZqkuv33TaHQ2zze58yXg+3ElXxoHCt4HmcgiCunG64V7HfvTxMQISJr7ByT&#10;gm8KsFzc382x0O7Gn3TdxlqkEA4FKjAx9oWUoTJkMYxdT5y4s/MWY4K+ltrjLYXbTuZZ9iotNpwa&#10;DPa0NlS12y+rQE42jxe/Or20ZXs4TE1Zlf1xo9TDaFjNQEQa4r/4z/2h0/w8f4Pfb9IJcvE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t1TkcUAAADdAAAADwAAAAAAAAAA&#10;AAAAAAChAgAAZHJzL2Rvd25yZXYueG1sUEsFBgAAAAAEAAQA+QAAAJMDAAAAAA==&#10;"/>
                  </v:group>
                  <v:shape id="AutoShape 1033" o:spid="_x0000_s1709" type="#_x0000_t66" style="position:absolute;left:5686;top:10960;width:31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iL6MYA&#10;AADdAAAADwAAAGRycy9kb3ducmV2LnhtbESPQU/CQBCF7yb+h82YcJMtJRitLMQIBLwQQb1PumPb&#10;2J2tuwst/545mHibyXvz3jfz5eBadaYQG88GJuMMFHHpbcOVgc+Pzf0jqJiQLbaeycCFIiwXtzdz&#10;LKzv+UDnY6qUhHAs0ECdUldoHcuaHMax74hF+/bBYZI1VNoG7CXctTrPsgftsGFpqLGj15rKn+PJ&#10;GTikyaWfrvdhZZ+699nXMN3+vm2NGd0NL8+gEg3p3/x3vbOCn+eCK9/ICHpx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xiL6MYAAADdAAAADwAAAAAAAAAAAAAAAACYAgAAZHJz&#10;L2Rvd25yZXYueG1sUEsFBgAAAAAEAAQA9QAAAIsDAAAAAA==&#10;"/>
                  <v:shape id="AutoShape 1034" o:spid="_x0000_s1710" type="#_x0000_t66" style="position:absolute;left:7156;top:10960;width:315;height:468;rotation:-11796470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e/ysIA&#10;AADdAAAADwAAAGRycy9kb3ducmV2LnhtbERPS4vCMBC+C/sfwgh7kTW1B22rURbBZY++UPY2NGNb&#10;bCalydr6740geJuP7zmLVW9qcaPWVZYVTMYRCOLc6ooLBcfD5isB4TyyxtoyKbiTg9XyY7DATNuO&#10;d3Tb+0KEEHYZKii9bzIpXV6SQTe2DXHgLrY16ANsC6lb7EK4qWUcRVNpsOLQUGJD65Ly6/7fKJD9&#10;9qqT2aj7+bvj5XTepOk5TpX6HPbfcxCeev8Wv9y/OsyP4xSe34QT5P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F7/KwgAAAN0AAAAPAAAAAAAAAAAAAAAAAJgCAABkcnMvZG93&#10;bnJldi54bWxQSwUGAAAAAAQABAD1AAAAhwMAAAAA&#10;"/>
                </v:group>
                <v:group id="Group 1035" o:spid="_x0000_s1711" style="position:absolute;left:3795;top:11735;width:6616;height:936" coordorigin="3795,11735" coordsize="6616,9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MMs0/xgAAAN0A&#10;AAAPAAAAAAAAAAAAAAAAAKoCAABkcnMvZG93bnJldi54bWxQSwUGAAAAAAQABAD6AAAAnQMAAAAA&#10;">
                  <v:rect id="Rectangle 1036" o:spid="_x0000_s1712" style="position:absolute;left:3795;top:11735;width:6616;height:9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cX2sMA&#10;AADdAAAADwAAAGRycy9kb3ducmV2LnhtbERPTWvCQBC9F/wPyxR6qxsTkDa6SrFY6jGJl96m2TGJ&#10;ZmdDdjXRX+8Khd7m8T5nuR5NKy7Uu8aygtk0AkFcWt1wpWBfbF/fQDiPrLG1TAqu5GC9mjwtMdV2&#10;4Iwuua9ECGGXooLa+y6V0pU1GXRT2xEH7mB7gz7AvpK6xyGEm1bGUTSXBhsODTV2tKmpPOVno+C3&#10;ifd4y4qvyLxvE78bi+P551Opl+fxYwHC0+j/xX/ubx3mx8kMHt+EE+Tq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ecX2sMAAADdAAAADwAAAAAAAAAAAAAAAACYAgAAZHJzL2Rv&#10;d25yZXYueG1sUEsFBgAAAAAEAAQA9QAAAIgDAAAAAA==&#10;"/>
                  <v:shape id="Text Box 1037" o:spid="_x0000_s1713" type="#_x0000_t202" style="position:absolute;left:4111;top:12048;width:94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4mIncQA&#10;AADdAAAADwAAAGRycy9kb3ducmV2LnhtbERPTWvCQBC9C/0PyxR6Ed00itrUVUqhRW82FXsdsmMS&#10;mp1Nd7cx/ntXELzN433Oct2bRnTkfG1ZwfM4AUFcWF1zqWD//TFagPABWWNjmRScycN69TBYYqbt&#10;ib+oy0MpYgj7DBVUIbSZlL6oyKAf25Y4ckfrDIYIXSm1w1MMN41Mk2QmDdYcGyps6b2i4jf/NwoW&#10;003347eT3aGYHZuXMJx3n39OqafH/u0VRKA+3MU390bH+ekkhes38QS5u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OJiJ3EAAAA3QAAAA8AAAAAAAAAAAAAAAAAmAIAAGRycy9k&#10;b3ducmV2LnhtbFBLBQYAAAAABAAEAPUAAACJAwAAAAA=&#10;">
                    <v:textbox>
                      <w:txbxContent>
                        <w:p w:rsidR="006C339E" w:rsidRDefault="006C339E">
                          <w:pPr>
                            <w:jc w:val="center"/>
                          </w:pPr>
                          <w:r>
                            <w:rPr>
                              <w:sz w:val="18"/>
                              <w:szCs w:val="18"/>
                            </w:rPr>
                            <w:t>菜名２</w:t>
                          </w:r>
                        </w:p>
                      </w:txbxContent>
                    </v:textbox>
                  </v:shape>
                  <v:shape id="Text Box 1038" o:spid="_x0000_s1714" type="#_x0000_t202" style="position:absolute;left:6106;top:12048;width:94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UtBsQA&#10;AADdAAAADwAAAGRycy9kb3ducmV2LnhtbERPTWvCQBC9C/6HZQQvopuaojZ1FREUe7NW7HXIjklo&#10;djbdXWP677uFgrd5vM9ZrjtTi5acrywreJokIIhzqysuFJw/duMFCB+QNdaWScEPeViv+r0lZtre&#10;+Z3aUyhEDGGfoYIyhCaT0uclGfQT2xBH7mqdwRChK6R2eI/hppbTJJlJgxXHhhIb2paUf51uRsHi&#10;+dB++rf0eMln1/oljObt/tspNRx0m1cQgbrwEP+7DzrOn6Yp/H0TT5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zFLQbEAAAA3QAAAA8AAAAAAAAAAAAAAAAAmAIAAGRycy9k&#10;b3ducmV2LnhtbFBLBQYAAAAABAAEAPUAAACJAwAAAAA=&#10;">
                    <v:textbox>
                      <w:txbxContent>
                        <w:p w:rsidR="006C339E" w:rsidRDefault="006C339E">
                          <w:pPr>
                            <w:jc w:val="center"/>
                          </w:pPr>
                          <w:r>
                            <w:rPr>
                              <w:sz w:val="18"/>
                              <w:szCs w:val="18"/>
                            </w:rPr>
                            <w:t>数量</w:t>
                          </w:r>
                        </w:p>
                      </w:txbxContent>
                    </v:textbox>
                  </v:shape>
                  <v:shape id="Text Box 1039" o:spid="_x0000_s1715" type="#_x0000_t202" style="position:absolute;left:7996;top:12048;width:94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y1csQA&#10;AADdAAAADwAAAGRycy9kb3ducmV2LnhtbERPS2sCMRC+C/6HMAUvolkfWLs1iggWe1Mreh024+7S&#10;zWRN4rr9902h4G0+vucsVq2pREPOl5YVjIYJCOLM6pJzBaev7WAOwgdkjZVlUvBDHlbLbmeBqbYP&#10;PlBzDLmIIexTVFCEUKdS+qwgg35oa+LIXa0zGCJ0udQOHzHcVHKcJDNpsOTYUGBNm4Ky7+PdKJhP&#10;d83Ff07252x2rd5C/7X5uDmlei/t+h1EoDY8xf/unY7zx5Mp/H0TT5D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MstXLEAAAA3QAAAA8AAAAAAAAAAAAAAAAAmAIAAGRycy9k&#10;b3ducmV2LnhtbFBLBQYAAAAABAAEAPUAAACJAwAAAAA=&#10;">
                    <v:textbox>
                      <w:txbxContent>
                        <w:p w:rsidR="006C339E" w:rsidRDefault="006C339E">
                          <w:pPr>
                            <w:jc w:val="center"/>
                          </w:pPr>
                          <w:r>
                            <w:rPr>
                              <w:sz w:val="18"/>
                              <w:szCs w:val="18"/>
                            </w:rPr>
                            <w:t>单价</w:t>
                          </w:r>
                        </w:p>
                      </w:txbxContent>
                    </v:textbox>
                  </v:shape>
                  <v:group id="Group 1040" o:spid="_x0000_s1716" style="position:absolute;left:9571;top:11897;width:630;height:624" coordorigin="9571,11897" coordsize="630,6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cRW6nwwAAAN0AAAAP&#10;AAAAAAAAAAAAAAAAAKoCAABkcnMvZG93bnJldi54bWxQSwUGAAAAAAQABAD6AAAAmgMAAAAA&#10;">
                    <v:oval id="Oval 1041" o:spid="_x0000_s1717" style="position:absolute;left:9571;top:11897;width:630;height:6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5B5sIA&#10;AADdAAAADwAAAGRycy9kb3ducmV2LnhtbERPTWvCQBC9C/0PyxS86UaDoaSuIhVBDx4a2/uQHZNg&#10;djZkpzH9911B6G0e73PW29G1aqA+NJ4NLOYJKOLS24YrA1+Xw+wNVBBki61nMvBLAbabl8kac+vv&#10;/ElDIZWKIRxyNFCLdLnWoazJYZj7jjhyV987lAj7Stse7zHctXqZJJl22HBsqLGjj5rKW/HjDOyr&#10;XZENOpVVet0fZXX7Pp/ShTHT13H3DkpolH/x0320cf4yzeDxTTxBb/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/LkHmwgAAAN0AAAAPAAAAAAAAAAAAAAAAAJgCAABkcnMvZG93&#10;bnJldi54bWxQSwUGAAAAAAQABAD1AAAAhwMAAAAA&#10;"/>
                    <v:line id="Line 1042" o:spid="_x0000_s1718" style="position:absolute;visibility:visible;mso-wrap-style:square" from="9676,12053" to="10096,123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++1s8UAAADdAAAADwAAAGRycy9kb3ducmV2LnhtbERPTWvCQBC9C/0PyxR6000VUkldRVoK&#10;6kGqFtrjmB2T2Oxs2F2T+O+7BcHbPN7nzBa9qUVLzleWFTyPEhDEudUVFwq+Dh/DKQgfkDXWlknB&#10;lTws5g+DGWbadryjdh8KEUPYZ6igDKHJpPR5SQb9yDbEkTtZZzBE6AqpHXYx3NRynCSpNFhxbCix&#10;obeS8t/9xSjYTj7TdrnerPrvdXrM33fHn3PnlHp67JevIAL14S6+uVc6zh9PXuD/m3iCnP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++1s8UAAADdAAAADwAAAAAAAAAA&#10;AAAAAAChAgAAZHJzL2Rvd25yZXYueG1sUEsFBgAAAAAEAAQA+QAAAJMDAAAAAA==&#10;"/>
                    <v:line id="Line 1043" o:spid="_x0000_s1719" style="position:absolute;flip:x;visibility:visible;mso-wrap-style:square" from="9676,12053" to="10096,123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ptRPsgAAADdAAAADwAAAGRycy9kb3ducmV2LnhtbESPT0sDMRDF74LfIYzgRWzWKqWuTUsR&#10;BA+99A9bvI2bcbPsZrImsV2/vXMoeJvhvXnvN4vV6Ht1opjawAYeJgUo4jrYlhsDh/3b/RxUysgW&#10;+8Bk4JcSrJbXVwssbTjzlk673CgJ4VSiAZfzUGqdakce0yQMxKJ9hegxyxobbSOeJdz3eloUM+2x&#10;ZWlwONCro7rb/XgDer65+47rz6eu6o7HZ1fV1fCxMeb2Zly/gMo05n/z5frdCv70UXDlGxlBL/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8ptRPsgAAADdAAAADwAAAAAA&#10;AAAAAAAAAAChAgAAZHJzL2Rvd25yZXYueG1sUEsFBgAAAAAEAAQA+QAAAJYDAAAAAA==&#10;"/>
                  </v:group>
                  <v:shape id="AutoShape 1044" o:spid="_x0000_s1720" type="#_x0000_t66" style="position:absolute;left:5686;top:12052;width:31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24rsMA&#10;AADdAAAADwAAAGRycy9kb3ducmV2LnhtbERPTWvCQBC9F/wPyxR6qxsNlhpdRaqivYhavQ/ZMQnN&#10;zqa7WxP/vVsoeJvH+5zpvDO1uJLzlWUFg34Cgji3uuJCwelr/foOwgdkjbVlUnAjD/NZ72mKmbYt&#10;H+h6DIWIIewzVFCG0GRS+rwkg75vG+LIXawzGCJ0hdQO2xhuajlMkjdpsOLYUGJDHyXl38dfo+AQ&#10;Brc2Xe3cUo+b/ejcpZufz41SL8/dYgIiUBce4n/3Vsf5w3QMf9/EE+Ts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Y24rsMAAADdAAAADwAAAAAAAAAAAAAAAACYAgAAZHJzL2Rv&#10;d25yZXYueG1sUEsFBgAAAAAEAAQA9QAAAIgDAAAAAA==&#10;"/>
                  <v:shape id="AutoShape 1045" o:spid="_x0000_s1721" type="#_x0000_t66" style="position:absolute;left:7156;top:12052;width:315;height:468;rotation:-11796470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Lz98cA&#10;AADdAAAADwAAAGRycy9kb3ducmV2LnhtbESPT2vCQBDF74V+h2UKXkrdNIg10VVKQfHon1LxNmTH&#10;JJidDdmtid/eORR6m+G9ee83i9XgGnWjLtSeDbyPE1DEhbc1lwa+j+u3GagQkS02nsnAnQKsls9P&#10;C8yt73lPt0MslYRwyNFAFWObax2KihyGsW+JRbv4zmGUtSu17bCXcNfoNEmm2mHN0lBhS18VFdfD&#10;rzOgh93Vzj5e+835jpef0zrLTmlmzOhl+JyDijTEf/Pf9dYKfjoRfvlGRtDLB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Ty8/fHAAAA3QAAAA8AAAAAAAAAAAAAAAAAmAIAAGRy&#10;cy9kb3ducmV2LnhtbFBLBQYAAAAABAAEAPUAAACMAwAAAAA=&#10;"/>
                </v:group>
                <v:rect id="Rectangle 1046" o:spid="_x0000_s1722" style="position:absolute;left:3900;top:13295;width:199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eFkp8QA&#10;AADdAAAADwAAAGRycy9kb3ducmV2LnhtbERPTWvCQBC9C/6HZQq96cZUSpu6iigRe0zipbdpdpqk&#10;zc6G7Eajv94tFHqbx/uc1WY0rThT7xrLChbzCARxaXXDlYJTkc5eQDiPrLG1TAqu5GCznk5WmGh7&#10;4YzOua9ECGGXoILa+y6R0pU1GXRz2xEH7sv2Bn2AfSV1j5cQbloZR9GzNNhwaKixo11N5U8+GAWf&#10;TXzCW1YcIvOaPvn3sfgePvZKPT6M2zcQnkb/L/5zH3WYHy8X8PtNOEGu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3hZKfEAAAA3QAAAA8AAAAAAAAAAAAAAAAAmAIAAGRycy9k&#10;b3ducmV2LnhtbFBLBQYAAAAABAAEAPUAAACJAwAAAAA=&#10;">
                  <v:textbox>
                    <w:txbxContent>
                      <w:p w:rsidR="006C339E" w:rsidRDefault="006C339E">
                        <w:pPr>
                          <w:jc w:val="center"/>
                        </w:pPr>
                        <w:r>
                          <w:rPr>
                            <w:sz w:val="18"/>
                            <w:szCs w:val="18"/>
                          </w:rPr>
                          <w:t>总价：（）</w:t>
                        </w:r>
                      </w:p>
                    </w:txbxContent>
                  </v:textbox>
                </v:rect>
                <v:rect id="Rectangle 1047" o:spid="_x0000_s1723" style="position:absolute;left:9151;top:13296;width:1050;height:4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P60MQA&#10;AADdAAAADwAAAGRycy9kb3ducmV2LnhtbERPTWvCQBC9F/wPyxR6q5umUmrMJohisUeNl97G7Jik&#10;zc6G7EZTf71bKHibx/ucNB9NK87Uu8aygpdpBIK4tLrhSsGh2Dy/g3AeWWNrmRT8koM8mzykmGh7&#10;4R2d974SIYRdggpq77tESlfWZNBNbUccuJPtDfoA+0rqHi8h3LQyjqI3abDh0FBjR6uayp/9YBQc&#10;m/iA113xEZn55tV/jsX38LVW6ulxXC5AeBr9Xfzv3uowP57F8PdNOEFm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0z+tDEAAAA3QAAAA8AAAAAAAAAAAAAAAAAmAIAAGRycy9k&#10;b3ducmV2LnhtbFBLBQYAAAAABAAEAPUAAACJAwAAAAA=&#10;">
                  <v:textbox>
                    <w:txbxContent>
                      <w:p w:rsidR="006C339E" w:rsidRDefault="006C339E">
                        <w:pPr>
                          <w:jc w:val="center"/>
                        </w:pPr>
                        <w:r>
                          <w:rPr>
                            <w:sz w:val="18"/>
                            <w:szCs w:val="18"/>
                          </w:rPr>
                          <w:t>下单</w:t>
                        </w:r>
                      </w:p>
                    </w:txbxContent>
                  </v:textbox>
                </v:rect>
                <v:rect id="Rectangle 1048" o:spid="_x0000_s1724" style="position:absolute;left:7681;top:13295;width:105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n9fS8QA&#10;AADdAAAADwAAAGRycy9kb3ducmV2LnhtbERPS2vCQBC+C/0PyxR6042xSE1dRSwp7VHjxds0O01S&#10;s7Mhu3nUX+8WhN7m43vOejuaWvTUusqygvksAkGcW11xoeCUpdMXEM4ja6wtk4JfcrDdPEzWmGg7&#10;8IH6oy9ECGGXoILS+yaR0uUlGXQz2xAH7tu2Bn2AbSF1i0MIN7WMo2gpDVYcGkpsaF9Sfjl2RsFX&#10;FZ/wesjeI7NKF/5zzH6685tST4/j7hWEp9H/i+/uDx3mx88L+PsmnCA3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J/X0vEAAAA3QAAAA8AAAAAAAAAAAAAAAAAmAIAAGRycy9k&#10;b3ducmV2LnhtbFBLBQYAAAAABAAEAPUAAACJAwAAAAA=&#10;">
                  <v:textbox>
                    <w:txbxContent>
                      <w:p w:rsidR="006C339E" w:rsidRDefault="006C339E">
                        <w:pPr>
                          <w:jc w:val="center"/>
                        </w:pPr>
                        <w:r>
                          <w:rPr>
                            <w:sz w:val="18"/>
                            <w:szCs w:val="18"/>
                          </w:rPr>
                          <w:t>返回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8D6FBC" w:rsidRDefault="008D6FBC" w:rsidP="008D6FBC"/>
    <w:p w:rsidR="008D6FBC" w:rsidRDefault="008D6FBC" w:rsidP="008D6FBC"/>
    <w:p w:rsidR="008D6FBC" w:rsidRDefault="008D6FBC" w:rsidP="008D6FBC"/>
    <w:p w:rsidR="008D6FBC" w:rsidRDefault="008D6FBC" w:rsidP="008D6FBC"/>
    <w:p w:rsidR="008D6FBC" w:rsidRDefault="008D6FBC" w:rsidP="008D6FBC"/>
    <w:p w:rsidR="008D6FBC" w:rsidRDefault="008D6FBC" w:rsidP="008D6FBC"/>
    <w:p w:rsidR="008D6FBC" w:rsidRDefault="008D6FBC" w:rsidP="008D6FBC"/>
    <w:p w:rsidR="008D6FBC" w:rsidRDefault="008D6FBC" w:rsidP="008D6FBC"/>
    <w:p w:rsidR="008D6FBC" w:rsidRDefault="008D6FBC" w:rsidP="008D6FBC"/>
    <w:p w:rsidR="008D6FBC" w:rsidRDefault="008D6FBC" w:rsidP="008D6FBC"/>
    <w:p w:rsidR="008D6FBC" w:rsidRPr="008D6FBC" w:rsidRDefault="008D6FBC" w:rsidP="008D6FBC"/>
    <w:p w:rsidR="008D6FBC" w:rsidRPr="0058414B" w:rsidRDefault="003B7DF1" w:rsidP="008D6FBC">
      <w:pPr>
        <w:pStyle w:val="2"/>
      </w:pPr>
      <w:bookmarkStart w:id="31" w:name="_Toc404440190"/>
      <w:r>
        <w:t>Banner</w:t>
      </w:r>
      <w:r>
        <w:t>详情页面</w:t>
      </w:r>
      <w:bookmarkEnd w:id="31"/>
    </w:p>
    <w:p w:rsidR="008D6FBC" w:rsidRDefault="003B7DF1" w:rsidP="00324B0F">
      <w:r>
        <w:rPr>
          <w:rFonts w:hint="eastAsia"/>
          <w:noProof/>
        </w:rPr>
        <mc:AlternateContent>
          <mc:Choice Requires="wpg">
            <w:drawing>
              <wp:anchor distT="0" distB="0" distL="85725" distR="85725" simplePos="0" relativeHeight="251696128" behindDoc="0" locked="0" layoutInCell="1" allowOverlap="1" wp14:anchorId="2D4364B1" wp14:editId="0D7AB651">
                <wp:simplePos x="0" y="0"/>
                <wp:positionH relativeFrom="column">
                  <wp:posOffset>106611</wp:posOffset>
                </wp:positionH>
                <wp:positionV relativeFrom="paragraph">
                  <wp:posOffset>7620</wp:posOffset>
                </wp:positionV>
                <wp:extent cx="5305425" cy="3261360"/>
                <wp:effectExtent l="0" t="0" r="28575" b="15240"/>
                <wp:wrapNone/>
                <wp:docPr id="1244" name="组合 12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05425" cy="3261360"/>
                          <a:chOff x="2199" y="2064"/>
                          <a:chExt cx="9134" cy="5616"/>
                        </a:xfrm>
                      </wpg:grpSpPr>
                      <wps:wsp>
                        <wps:cNvPr id="1245" name="Rectangle 1050"/>
                        <wps:cNvSpPr>
                          <a:spLocks noChangeArrowheads="1"/>
                        </wps:cNvSpPr>
                        <wps:spPr bwMode="auto">
                          <a:xfrm>
                            <a:off x="2199" y="2064"/>
                            <a:ext cx="9134" cy="561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6" name="Rectangle 1051"/>
                        <wps:cNvSpPr>
                          <a:spLocks noChangeArrowheads="1"/>
                        </wps:cNvSpPr>
                        <wps:spPr bwMode="auto">
                          <a:xfrm>
                            <a:off x="2370" y="2221"/>
                            <a:ext cx="8715" cy="6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B7DF1" w:rsidRDefault="003B7DF1">
                              <w:pPr>
                                <w:jc w:val="center"/>
                              </w:pPr>
                              <w:r>
                                <w:t>XXX</w:t>
                              </w:r>
                              <w:r>
                                <w:t>订餐系统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7" name="Rectangle 1052"/>
                        <wps:cNvSpPr>
                          <a:spLocks noChangeArrowheads="1"/>
                        </wps:cNvSpPr>
                        <wps:spPr bwMode="auto">
                          <a:xfrm>
                            <a:off x="2370" y="3001"/>
                            <a:ext cx="1260" cy="467"/>
                          </a:xfrm>
                          <a:prstGeom prst="rect">
                            <a:avLst/>
                          </a:prstGeom>
                          <a:solidFill>
                            <a:srgbClr val="333333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B7DF1" w:rsidRDefault="003B7DF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首页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8" name="Rectangle 1053"/>
                        <wps:cNvSpPr>
                          <a:spLocks noChangeArrowheads="1"/>
                        </wps:cNvSpPr>
                        <wps:spPr bwMode="auto">
                          <a:xfrm>
                            <a:off x="10979" y="3003"/>
                            <a:ext cx="210" cy="45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9" name="Rectangle 1054"/>
                        <wps:cNvSpPr>
                          <a:spLocks noChangeArrowheads="1"/>
                        </wps:cNvSpPr>
                        <wps:spPr bwMode="auto">
                          <a:xfrm>
                            <a:off x="10979" y="3627"/>
                            <a:ext cx="210" cy="780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0" name="Rectangle 1055"/>
                        <wps:cNvSpPr>
                          <a:spLocks noChangeArrowheads="1"/>
                        </wps:cNvSpPr>
                        <wps:spPr bwMode="auto">
                          <a:xfrm>
                            <a:off x="2370" y="3468"/>
                            <a:ext cx="1260" cy="468"/>
                          </a:xfrm>
                          <a:prstGeom prst="rect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B7DF1" w:rsidRDefault="003B7DF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分类一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1" name="Rectangle 1056"/>
                        <wps:cNvSpPr>
                          <a:spLocks noChangeArrowheads="1"/>
                        </wps:cNvSpPr>
                        <wps:spPr bwMode="auto">
                          <a:xfrm>
                            <a:off x="2370" y="3936"/>
                            <a:ext cx="126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B7DF1" w:rsidRDefault="003B7DF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分类二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2" name="Rectangle 1057"/>
                        <wps:cNvSpPr>
                          <a:spLocks noChangeArrowheads="1"/>
                        </wps:cNvSpPr>
                        <wps:spPr bwMode="auto">
                          <a:xfrm>
                            <a:off x="2370" y="4404"/>
                            <a:ext cx="126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B7DF1" w:rsidRDefault="003B7DF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分类三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3" name="Rectangle 1058"/>
                        <wps:cNvSpPr>
                          <a:spLocks noChangeArrowheads="1"/>
                        </wps:cNvSpPr>
                        <wps:spPr bwMode="auto">
                          <a:xfrm>
                            <a:off x="2370" y="4872"/>
                            <a:ext cx="126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B7DF1" w:rsidRDefault="003B7DF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分类四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4" name="Rectangle 1059"/>
                        <wps:cNvSpPr>
                          <a:spLocks noChangeArrowheads="1"/>
                        </wps:cNvSpPr>
                        <wps:spPr bwMode="auto">
                          <a:xfrm>
                            <a:off x="2370" y="5340"/>
                            <a:ext cx="126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B7DF1" w:rsidRDefault="003B7DF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分类五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5" name="Rectangle 1060"/>
                        <wps:cNvSpPr>
                          <a:spLocks noChangeArrowheads="1"/>
                        </wps:cNvSpPr>
                        <wps:spPr bwMode="auto">
                          <a:xfrm>
                            <a:off x="2370" y="5808"/>
                            <a:ext cx="126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B7DF1" w:rsidRDefault="003B7DF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分类六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6" name="Rectangle 1061"/>
                        <wps:cNvSpPr>
                          <a:spLocks noChangeArrowheads="1"/>
                        </wps:cNvSpPr>
                        <wps:spPr bwMode="auto">
                          <a:xfrm>
                            <a:off x="2370" y="6276"/>
                            <a:ext cx="126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B7DF1" w:rsidRDefault="003B7DF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分类七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7" name="Rectangle 1062"/>
                        <wps:cNvSpPr>
                          <a:spLocks noChangeArrowheads="1"/>
                        </wps:cNvSpPr>
                        <wps:spPr bwMode="auto">
                          <a:xfrm>
                            <a:off x="2370" y="6744"/>
                            <a:ext cx="126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B7DF1" w:rsidRDefault="003B7DF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分类八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8" name="Rectangle 1063"/>
                        <wps:cNvSpPr>
                          <a:spLocks noChangeArrowheads="1"/>
                        </wps:cNvSpPr>
                        <wps:spPr bwMode="auto">
                          <a:xfrm>
                            <a:off x="3735" y="3000"/>
                            <a:ext cx="7035" cy="4524"/>
                          </a:xfrm>
                          <a:prstGeom prst="rect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9" name="Text Box 1064"/>
                        <wps:cNvSpPr txBox="1">
                          <a:spLocks noChangeArrowheads="1"/>
                        </wps:cNvSpPr>
                        <wps:spPr bwMode="auto">
                          <a:xfrm>
                            <a:off x="3900" y="3156"/>
                            <a:ext cx="6615" cy="7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B7DF1" w:rsidRDefault="003B7DF1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Banner 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详情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0" name="Text Box 1065"/>
                        <wps:cNvSpPr txBox="1">
                          <a:spLocks noChangeArrowheads="1"/>
                        </wps:cNvSpPr>
                        <wps:spPr bwMode="auto">
                          <a:xfrm>
                            <a:off x="3900" y="4093"/>
                            <a:ext cx="6615" cy="3276"/>
                          </a:xfrm>
                          <a:prstGeom prst="rect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B7DF1" w:rsidRDefault="003B7DF1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自定义页面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1" name="Rectangle 1066"/>
                        <wps:cNvSpPr>
                          <a:spLocks noChangeArrowheads="1"/>
                        </wps:cNvSpPr>
                        <wps:spPr bwMode="auto">
                          <a:xfrm>
                            <a:off x="9301" y="6745"/>
                            <a:ext cx="105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B7DF1" w:rsidRDefault="003B7DF1">
                              <w:pPr>
                                <w:jc w:val="center"/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返回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1244" o:spid="_x0000_s1725" style="position:absolute;margin-left:8.4pt;margin-top:.6pt;width:417.75pt;height:256.8pt;z-index:251696128;mso-wrap-distance-left:6.75pt;mso-wrap-distance-right:6.75pt" coordorigin="2199,2064" coordsize="9134,5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">
                <v:rect id="Rectangle 1050" o:spid="_x0000_s1726" style="position:absolute;left:2199;top:2064;width:9134;height:56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pipMMA&#10;AADdAAAADwAAAGRycy9kb3ducmV2LnhtbERPTWvCQBC9C/6HZYTedGNaRaOriMWiR40Xb2N2TKLZ&#10;2ZBdNfXXdwuF3ubxPme+bE0lHtS40rKC4SACQZxZXXKu4Jhu+hMQziNrrCyTgm9ysFx0O3NMtH3y&#10;nh4Hn4sQwi5BBYX3dSKlywoy6Aa2Jg7cxTYGfYBNLnWDzxBuKhlH0VgaLDk0FFjTuqDsdrgbBecy&#10;PuJrn35FZrp597s2vd5Pn0q99drVDISn1v+L/9xbHebHHyP4/SacIB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tpipMMAAADdAAAADwAAAAAAAAAAAAAAAACYAgAAZHJzL2Rv&#10;d25yZXYueG1sUEsFBgAAAAAEAAQA9QAAAIgDAAAAAA==&#10;"/>
                <v:rect id="Rectangle 1051" o:spid="_x0000_s1727" style="position:absolute;left:2370;top:2221;width:8715;height:6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j808IA&#10;AADdAAAADwAAAGRycy9kb3ducmV2LnhtbERPTYvCMBC9C/6HMII3Te2KaNco4qKsR60Xb7PNbNu1&#10;mZQmatdfbwTB2zze58yXranElRpXWlYwGkYgiDOrS84VHNPNYArCeWSNlWVS8E8OlotuZ46Jtjfe&#10;0/XgcxFC2CWooPC+TqR0WUEG3dDWxIH7tY1BH2CTS93gLYSbSsZRNJEGSw4NBda0Lig7Hy5GwU8Z&#10;H/G+T7eRmW0+/K5N/y6nL6X6vXb1CcJT69/il/tbh/nxeALPb8IJ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CPzTwgAAAN0AAAAPAAAAAAAAAAAAAAAAAJgCAABkcnMvZG93&#10;bnJldi54bWxQSwUGAAAAAAQABAD1AAAAhwMAAAAA&#10;">
                  <v:textbox>
                    <w:txbxContent>
                      <w:p w:rsidR="003B7DF1" w:rsidRDefault="003B7DF1">
                        <w:pPr>
                          <w:jc w:val="center"/>
                        </w:pPr>
                        <w:r>
                          <w:t>XXX</w:t>
                        </w:r>
                        <w:r>
                          <w:t>订餐系统</w:t>
                        </w:r>
                      </w:p>
                    </w:txbxContent>
                  </v:textbox>
                </v:rect>
                <v:rect id="Rectangle 1052" o:spid="_x0000_s1728" style="position:absolute;left:2370;top:3001;width:1260;height:4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9wz8IA&#10;AADdAAAADwAAAGRycy9kb3ducmV2LnhtbERPTWsCMRC9F/ofwhR6q1kX6ZbVKFIoeFBoteJ13IzJ&#10;4mayJKmu/94UCr3N433ObDG4TlwoxNazgvGoAEHceN2yUfC9+3h5AxETssbOMym4UYTF/PFhhrX2&#10;V/6iyzYZkUM41qjAptTXUsbGksM48j1x5k4+OEwZBiN1wGsOd50si+JVOmw5N1js6d1Sc97+OAUr&#10;Mn6yXgdzOG7s5x5vQZdVpdTz07Ccgkg0pH/xn3ul8/xyUsHvN/kEOb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0D3DPwgAAAN0AAAAPAAAAAAAAAAAAAAAAAJgCAABkcnMvZG93&#10;bnJldi54bWxQSwUGAAAAAAQABAD1AAAAhwMAAAAA&#10;" fillcolor="#333">
                  <v:textbox>
                    <w:txbxContent>
                      <w:p w:rsidR="003B7DF1" w:rsidRDefault="003B7DF1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首页</w:t>
                        </w:r>
                      </w:p>
                    </w:txbxContent>
                  </v:textbox>
                </v:rect>
                <v:rect id="Rectangle 1053" o:spid="_x0000_s1729" style="position:absolute;left:10979;top:3003;width:210;height:4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vNOsUA&#10;AADdAAAADwAAAGRycy9kb3ducmV2LnhtbESPQW/CMAyF75P2HyJP4jZSOjSNQkDTJhA7QrlwM41p&#10;C41TNQEKv34+TNrN1nt+7/Ns0btGXakLtWcDo2ECirjwtubSwC5fvn6AChHZYuOZDNwpwGL+/DTD&#10;zPobb+i6jaWSEA4ZGqhibDOtQ1GRwzD0LbFoR985jLJ2pbYd3iTcNTpNknftsGZpqLClr4qK8/bi&#10;DBzqdIePTb5K3GT5Fn/6/HTZfxszeOk/p6Ai9fHf/He9toKfjgVXvpER9Pw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82806xQAAAN0AAAAPAAAAAAAAAAAAAAAAAJgCAABkcnMv&#10;ZG93bnJldi54bWxQSwUGAAAAAAQABAD1AAAAigMAAAAA&#10;"/>
                <v:rect id="Rectangle 1054" o:spid="_x0000_s1730" style="position:absolute;left:10979;top:3627;width:210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5uk9sYA&#10;AADdAAAADwAAAGRycy9kb3ducmV2LnhtbERPTWvCQBC9C/0PyxR6kWZTtW2MrtIWCx7MoVbQ45Ad&#10;k2B2NmS3Mf77riB4m8f7nPmyN7XoqHWVZQUvUQyCOLe64kLB7vf7OQHhPLLG2jIpuJCD5eJhMMdU&#10;2zP/ULf1hQgh7FJUUHrfpFK6vCSDLrINceCOtjXoA2wLqVs8h3BTy1Ecv0mDFYeGEhv6Kik/bf+M&#10;ApntkvHlmH0eVq/v1eZE3TDed0o9PfYfMxCeen8X39xrHeaPJlO4fhNOkIt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5uk9sYAAADdAAAADwAAAAAAAAAAAAAAAACYAgAAZHJz&#10;L2Rvd25yZXYueG1sUEsFBgAAAAAEAAQA9QAAAIsDAAAAAA==&#10;" fillcolor="gray"/>
                <v:rect id="Rectangle 1055" o:spid="_x0000_s1731" style="position:absolute;left:2370;top:3468;width:126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townsUA&#10;AADdAAAADwAAAGRycy9kb3ducmV2LnhtbESPQWsCMRCF74X+hzCF3mq2gkVWo6xFoSehKrTehs2Y&#10;LG4myya623/fORR6m+G9ee+b5XoMrbpTn5rIBl4nBSjiOtqGnYHTcfcyB5UyssU2Mhn4oQTr1ePD&#10;EksbB/6k+yE7JSGcSjTgc+5KrVPtKWCaxI5YtEvsA2ZZe6dtj4OEh1ZPi+JNB2xYGjx29O6pvh5u&#10;wcC2O++rmUu6+sr++xo3w87vnTHPT2O1AJVpzP/mv+sPK/jTmfDLNzKCXv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2jCexQAAAN0AAAAPAAAAAAAAAAAAAAAAAJgCAABkcnMv&#10;ZG93bnJldi54bWxQSwUGAAAAAAQABAD1AAAAigMAAAAA&#10;" filled="f">
                  <v:textbox>
                    <w:txbxContent>
                      <w:p w:rsidR="003B7DF1" w:rsidRDefault="003B7DF1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分类一</w:t>
                        </w:r>
                      </w:p>
                    </w:txbxContent>
                  </v:textbox>
                </v:rect>
                <v:rect id="Rectangle 1056" o:spid="_x0000_s1732" style="position:absolute;left:2370;top:3936;width:126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jyesQA&#10;AADdAAAADwAAAGRycy9kb3ducmV2LnhtbERPTWvCQBC9C/6HZQq96cYUS5u6iigRe0zipbdpdpqk&#10;zc6G7Eajv94tFHqbx/uc1WY0rThT7xrLChbzCARxaXXDlYJTkc5eQDiPrLG1TAqu5GCznk5WmGh7&#10;4YzOua9ECGGXoILa+y6R0pU1GXRz2xEH7sv2Bn2AfSV1j5cQbloZR9GzNNhwaKixo11N5U8+GAWf&#10;TXzCW1YcIvOaPvn3sfgePvZKPT6M2zcQnkb/L/5zH3WYHy8X8PtNOEGu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g48nrEAAAA3QAAAA8AAAAAAAAAAAAAAAAAmAIAAGRycy9k&#10;b3ducmV2LnhtbFBLBQYAAAAABAAEAPUAAACJAwAAAAA=&#10;">
                  <v:textbox>
                    <w:txbxContent>
                      <w:p w:rsidR="003B7DF1" w:rsidRDefault="003B7DF1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分类二</w:t>
                        </w:r>
                      </w:p>
                    </w:txbxContent>
                  </v:textbox>
                </v:rect>
                <v:rect id="Rectangle 1057" o:spid="_x0000_s1733" style="position:absolute;left:2370;top:4404;width:126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psDcQA&#10;AADdAAAADwAAAGRycy9kb3ducmV2LnhtbERPTWvCQBC9F/wPyxR6q5umWGrMJohisUeNl97G7Jik&#10;zc6G7EZTf71bKHibx/ucNB9NK87Uu8aygpdpBIK4tLrhSsGh2Dy/g3AeWWNrmRT8koM8mzykmGh7&#10;4R2d974SIYRdggpq77tESlfWZNBNbUccuJPtDfoA+0rqHi8h3LQyjqI3abDh0FBjR6uayp/9YBQc&#10;m/iA113xEZn55tV/jsX38LVW6ulxXC5AeBr9Xfzv3uowP57F8PdNOEFm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jqbA3EAAAA3QAAAA8AAAAAAAAAAAAAAAAAmAIAAGRycy9k&#10;b3ducmV2LnhtbFBLBQYAAAAABAAEAPUAAACJAwAAAAA=&#10;">
                  <v:textbox>
                    <w:txbxContent>
                      <w:p w:rsidR="003B7DF1" w:rsidRDefault="003B7DF1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分类三</w:t>
                        </w:r>
                      </w:p>
                    </w:txbxContent>
                  </v:textbox>
                </v:rect>
                <v:rect id="Rectangle 1058" o:spid="_x0000_s1734" style="position:absolute;left:2370;top:4872;width:126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6bJlsQA&#10;AADdAAAADwAAAGRycy9kb3ducmV2LnhtbERPS2vCQBC+C/0PyxR6042RSk1dRSwp7VHjxds0O01S&#10;s7Mhu3nUX+8WhN7m43vOejuaWvTUusqygvksAkGcW11xoeCUpdMXEM4ja6wtk4JfcrDdPEzWmGg7&#10;8IH6oy9ECGGXoILS+yaR0uUlGXQz2xAH7tu2Bn2AbSF1i0MIN7WMo2gpDVYcGkpsaF9Sfjl2RsFX&#10;FZ/wesjeI7NKF/5zzH6685tST4/j7hWEp9H/i+/uDx3mx88L+PsmnCA3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emyZbEAAAA3QAAAA8AAAAAAAAAAAAAAAAAmAIAAGRycy9k&#10;b3ducmV2LnhtbFBLBQYAAAAABAAEAPUAAACJAwAAAAA=&#10;">
                  <v:textbox>
                    <w:txbxContent>
                      <w:p w:rsidR="003B7DF1" w:rsidRDefault="003B7DF1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分类四</w:t>
                        </w:r>
                      </w:p>
                    </w:txbxContent>
                  </v:textbox>
                </v:rect>
                <v:rect id="Rectangle 1059" o:spid="_x0000_s1735" style="position:absolute;left:2370;top:5340;width:126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9R4sMA&#10;AADdAAAADwAAAGRycy9kb3ducmV2LnhtbERPTWvCQBC9C/6HZYTedGNaRaOriMWiR40Xb2N2TKLZ&#10;2ZBdNfXXdwuF3ubxPme+bE0lHtS40rKC4SACQZxZXXKu4Jhu+hMQziNrrCyTgm9ysFx0O3NMtH3y&#10;nh4Hn4sQwi5BBYX3dSKlywoy6Aa2Jg7cxTYGfYBNLnWDzxBuKhlH0VgaLDk0FFjTuqDsdrgbBecy&#10;PuJrn35FZrp597s2vd5Pn0q99drVDISn1v+L/9xbHebHow/4/SacIB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E9R4sMAAADdAAAADwAAAAAAAAAAAAAAAACYAgAAZHJzL2Rv&#10;d25yZXYueG1sUEsFBgAAAAAEAAQA9QAAAIgDAAAAAA==&#10;">
                  <v:textbox>
                    <w:txbxContent>
                      <w:p w:rsidR="003B7DF1" w:rsidRDefault="003B7DF1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分类五</w:t>
                        </w:r>
                      </w:p>
                    </w:txbxContent>
                  </v:textbox>
                </v:rect>
                <v:rect id="Rectangle 1060" o:spid="_x0000_s1736" style="position:absolute;left:2370;top:5808;width:126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P0ecQA&#10;AADdAAAADwAAAGRycy9kb3ducmV2LnhtbERPTWvCQBC9F/oflin0VjemRNo0q4jFokeNl96m2WmS&#10;mp0N2TWJ/npXEHqbx/ucbDGaRvTUudqygukkAkFcWF1zqeCQr1/eQDiPrLGxTArO5GAxf3zIMNV2&#10;4B31e1+KEMIuRQWV920qpSsqMugmtiUO3K/tDPoAu1LqDocQbhoZR9FMGqw5NFTY0qqi4rg/GQU/&#10;dXzAyy7/isz7+tVvx/zv9P2p1PPTuPwA4Wn0/+K7e6PD/DhJ4PZNOEHOr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cD9HnEAAAA3QAAAA8AAAAAAAAAAAAAAAAAmAIAAGRycy9k&#10;b3ducmV2LnhtbFBLBQYAAAAABAAEAPUAAACJAwAAAAA=&#10;">
                  <v:textbox>
                    <w:txbxContent>
                      <w:p w:rsidR="003B7DF1" w:rsidRDefault="003B7DF1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分类六</w:t>
                        </w:r>
                      </w:p>
                    </w:txbxContent>
                  </v:textbox>
                </v:rect>
                <v:rect id="Rectangle 1061" o:spid="_x0000_s1737" style="position:absolute;left:2370;top:6276;width:126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9FqDsIA&#10;AADdAAAADwAAAGRycy9kb3ducmV2LnhtbERPTYvCMBC9C/6HMII3Te2iaNco4qKsR60Xb7PNbNu1&#10;mZQmatdfbwTB2zze58yXranElRpXWlYwGkYgiDOrS84VHNPNYArCeWSNlWVS8E8OlotuZ46Jtjfe&#10;0/XgcxFC2CWooPC+TqR0WUEG3dDWxIH7tY1BH2CTS93gLYSbSsZRNJEGSw4NBda0Lig7Hy5GwU8Z&#10;H/G+T7eRmW0+/K5N/y6nL6X6vXb1CcJT69/il/tbh/nxeALPb8IJ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0WoOwgAAAN0AAAAPAAAAAAAAAAAAAAAAAJgCAABkcnMvZG93&#10;bnJldi54bWxQSwUGAAAAAAQABAD1AAAAhwMAAAAA&#10;">
                  <v:textbox>
                    <w:txbxContent>
                      <w:p w:rsidR="003B7DF1" w:rsidRDefault="003B7DF1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分类七</w:t>
                        </w:r>
                      </w:p>
                    </w:txbxContent>
                  </v:textbox>
                </v:rect>
                <v:rect id="Rectangle 1062" o:spid="_x0000_s1738" style="position:absolute;left:2370;top:6744;width:126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3PlcMA&#10;AADdAAAADwAAAGRycy9kb3ducmV2LnhtbERPS2vCQBC+C/6HZYTedGNKfURXEYtFjxov3sbsmESz&#10;syG7auqv7xYKvc3H95z5sjWVeFDjSssKhoMIBHFmdcm5gmO66U9AOI+ssbJMCr7JwXLR7cwx0fbJ&#10;e3ocfC5CCLsEFRTe14mULivIoBvYmjhwF9sY9AE2udQNPkO4qWQcRSNpsOTQUGBN64Ky2+FuFJzL&#10;+IivffoVmenm3e/a9Ho/fSr11mtXMxCeWv8v/nNvdZgff4zh95twglz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J3PlcMAAADdAAAADwAAAAAAAAAAAAAAAACYAgAAZHJzL2Rv&#10;d25yZXYueG1sUEsFBgAAAAAEAAQA9QAAAIgDAAAAAA==&#10;">
                  <v:textbox>
                    <w:txbxContent>
                      <w:p w:rsidR="003B7DF1" w:rsidRDefault="003B7DF1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分类八</w:t>
                        </w:r>
                      </w:p>
                    </w:txbxContent>
                  </v:textbox>
                </v:rect>
                <v:rect id="Rectangle 1063" o:spid="_x0000_s1739" style="position:absolute;left:3735;top:3000;width:7035;height:4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w8mMUA&#10;AADdAAAADwAAAGRycy9kb3ducmV2LnhtbESPQWsCMRCF74X+hzCF3mq2gkVWo6xFoSehKrTehs2Y&#10;LG4myya623/fORR6m+G9ee+b5XoMrbpTn5rIBl4nBSjiOtqGnYHTcfcyB5UyssU2Mhn4oQTr1ePD&#10;EksbB/6k+yE7JSGcSjTgc+5KrVPtKWCaxI5YtEvsA2ZZe6dtj4OEh1ZPi+JNB2xYGjx29O6pvh5u&#10;wcC2O++rmUu6+sr++xo3w87vnTHPT2O1AJVpzP/mv+sPK/jTmeDKNzKCXv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rDyYxQAAAN0AAAAPAAAAAAAAAAAAAAAAAJgCAABkcnMv&#10;ZG93bnJldi54bWxQSwUGAAAAAAQABAD1AAAAigMAAAAA&#10;" filled="f"/>
                <v:shape id="Text Box 1064" o:spid="_x0000_s1740" type="#_x0000_t202" style="position:absolute;left:3900;top:3156;width:6615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5NxCcQA&#10;AADdAAAADwAAAGRycy9kb3ducmV2LnhtbERPS2vCQBC+F/wPyxR6q5sGrJq6irS1ehIaPXgcs5MH&#10;zc6G7JrEf+8KQm/z8T1nsRpMLTpqXWVZwds4AkGcWV1xoeB42LzOQDiPrLG2TAqu5GC1HD0tMNG2&#10;51/qUl+IEMIuQQWl900ipctKMujGtiEOXG5bgz7AtpC6xT6Em1rGUfQuDVYcGkps6LOk7C+9GAX7&#10;rZudp9/d6Sc92q99P81xEudKvTwP6w8Qngb/L364dzrMjydzuH8TTpD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eTcQnEAAAA3QAAAA8AAAAAAAAAAAAAAAAAmAIAAGRycy9k&#10;b3ducmV2LnhtbFBLBQYAAAAABAAEAPUAAACJAwAAAAA=&#10;">
                  <v:stroke dashstyle="dash"/>
                  <v:textbox>
                    <w:txbxContent>
                      <w:p w:rsidR="003B7DF1" w:rsidRDefault="003B7DF1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Banner </w:t>
                        </w:r>
                        <w:r>
                          <w:rPr>
                            <w:sz w:val="20"/>
                            <w:szCs w:val="20"/>
                          </w:rPr>
                          <w:t>详情</w:t>
                        </w:r>
                      </w:p>
                    </w:txbxContent>
                  </v:textbox>
                </v:shape>
                <v:shape id="Text Box 1065" o:spid="_x0000_s1741" type="#_x0000_t202" style="position:absolute;left:3900;top:4093;width:6615;height:3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YkiccA&#10;AADdAAAADwAAAGRycy9kb3ducmV2LnhtbESPQWvCQBCF74L/YRmhN93UtqmkriJCwUJRtB70Ns1O&#10;k2B2NmS3Jv33nYPgbYb35r1v5sve1epKbag8G3icJKCIc28rLgwcv97HM1AhIlusPZOBPwqwXAwH&#10;c8ys73hP10MslIRwyNBAGWOTaR3ykhyGiW+IRfvxrcMoa1to22In4a7W0yRJtcOKpaHEhtYl5ZfD&#10;rzNwPnbfz9vti+53nyeKT5sPvLyejXkY9as3UJH6eDffrjdW8Kep8Ms3MoJe/A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92JInHAAAA3QAAAA8AAAAAAAAAAAAAAAAAmAIAAGRy&#10;cy9kb3ducmV2LnhtbFBLBQYAAAAABAAEAPUAAACMAwAAAAA=&#10;" filled="f">
                  <v:stroke dashstyle="dash"/>
                  <v:textbox>
                    <w:txbxContent>
                      <w:p w:rsidR="003B7DF1" w:rsidRDefault="003B7DF1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自定义页面</w:t>
                        </w:r>
                      </w:p>
                    </w:txbxContent>
                  </v:textbox>
                </v:shape>
                <v:rect id="Rectangle 1066" o:spid="_x0000_s1742" style="position:absolute;left:9301;top:6745;width:105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Q4x8EA&#10;AADdAAAADwAAAGRycy9kb3ducmV2LnhtbERPTYvCMBC9L/gfwgje1tQK4lajiIuLHrVevI3N2Fab&#10;SWmiVn+9EYS9zeN9znTemkrcqHGlZQWDfgSCOLO65FzBPl19j0E4j6yxskwKHuRgPut8TTHR9s5b&#10;uu18LkIIuwQVFN7XiZQuK8ig69uaOHAn2xj0ATa51A3eQ7ipZBxFI2mw5NBQYE3LgrLL7moUHMt4&#10;j89t+heZn9XQb9r0fD38KtXrtosJCE+t/xd/3Gsd5sejAby/CSfI2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ZUOMfBAAAA3QAAAA8AAAAAAAAAAAAAAAAAmAIAAGRycy9kb3du&#10;cmV2LnhtbFBLBQYAAAAABAAEAPUAAACGAwAAAAA=&#10;">
                  <v:textbox>
                    <w:txbxContent>
                      <w:p w:rsidR="003B7DF1" w:rsidRDefault="003B7DF1">
                        <w:pPr>
                          <w:jc w:val="center"/>
                        </w:pPr>
                        <w:r>
                          <w:rPr>
                            <w:sz w:val="18"/>
                            <w:szCs w:val="18"/>
                          </w:rPr>
                          <w:t>返回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8D6FBC" w:rsidRDefault="008D6FBC" w:rsidP="00324B0F"/>
    <w:p w:rsidR="008D6FBC" w:rsidRDefault="008D6FBC" w:rsidP="00324B0F"/>
    <w:p w:rsidR="003B7DF1" w:rsidRDefault="003B7DF1" w:rsidP="00324B0F"/>
    <w:p w:rsidR="003B7DF1" w:rsidRDefault="003B7DF1" w:rsidP="00324B0F"/>
    <w:p w:rsidR="003B7DF1" w:rsidRDefault="003B7DF1" w:rsidP="00324B0F"/>
    <w:p w:rsidR="003B7DF1" w:rsidRDefault="003B7DF1" w:rsidP="00324B0F"/>
    <w:p w:rsidR="003B7DF1" w:rsidRDefault="003B7DF1" w:rsidP="00324B0F"/>
    <w:p w:rsidR="003B7DF1" w:rsidRDefault="003B7DF1" w:rsidP="00324B0F"/>
    <w:p w:rsidR="003B7DF1" w:rsidRDefault="003B7DF1" w:rsidP="00324B0F"/>
    <w:p w:rsidR="003B7DF1" w:rsidRDefault="003B7DF1" w:rsidP="00324B0F"/>
    <w:p w:rsidR="003B7DF1" w:rsidRDefault="003B7DF1" w:rsidP="00324B0F"/>
    <w:p w:rsidR="003B7DF1" w:rsidRDefault="003B7DF1" w:rsidP="00324B0F"/>
    <w:p w:rsidR="003B7DF1" w:rsidRDefault="003B7DF1" w:rsidP="00324B0F"/>
    <w:p w:rsidR="008D6FBC" w:rsidRPr="00324B0F" w:rsidRDefault="008D6FBC" w:rsidP="00324B0F"/>
    <w:p w:rsidR="00944D00" w:rsidRPr="004C6AD1" w:rsidRDefault="00944D00" w:rsidP="00944D00">
      <w:pPr>
        <w:pStyle w:val="1"/>
      </w:pPr>
      <w:bookmarkStart w:id="32" w:name="_Toc404440191"/>
      <w:r w:rsidRPr="004C6AD1">
        <w:rPr>
          <w:rFonts w:hint="eastAsia"/>
        </w:rPr>
        <w:lastRenderedPageBreak/>
        <w:t>附录</w:t>
      </w:r>
      <w:bookmarkEnd w:id="32"/>
    </w:p>
    <w:p w:rsidR="00944D00" w:rsidRPr="00944D00" w:rsidRDefault="003B7DF1" w:rsidP="00944D00">
      <w:r>
        <w:rPr>
          <w:rFonts w:hint="eastAsia"/>
        </w:rPr>
        <w:t>略</w:t>
      </w:r>
    </w:p>
    <w:sectPr w:rsidR="00944D00" w:rsidRPr="00944D00" w:rsidSect="00721A9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0C2B" w:rsidRDefault="00AF0C2B" w:rsidP="00FA0A4F">
      <w:pPr>
        <w:spacing w:after="0" w:line="240" w:lineRule="auto"/>
      </w:pPr>
      <w:r>
        <w:separator/>
      </w:r>
    </w:p>
  </w:endnote>
  <w:endnote w:type="continuationSeparator" w:id="0">
    <w:p w:rsidR="00AF0C2B" w:rsidRDefault="00AF0C2B" w:rsidP="00FA0A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7415" w:rsidRDefault="00AE7415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4478991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E7415" w:rsidRDefault="00AE7415">
        <w:pPr>
          <w:pStyle w:val="a7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37A2C">
          <w:rPr>
            <w:noProof/>
          </w:rPr>
          <w:t>16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AE7415" w:rsidRDefault="00AE7415">
    <w:pPr>
      <w:pStyle w:val="a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7415" w:rsidRDefault="00AE7415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0C2B" w:rsidRDefault="00AF0C2B" w:rsidP="00FA0A4F">
      <w:pPr>
        <w:spacing w:after="0" w:line="240" w:lineRule="auto"/>
      </w:pPr>
      <w:r>
        <w:separator/>
      </w:r>
    </w:p>
  </w:footnote>
  <w:footnote w:type="continuationSeparator" w:id="0">
    <w:p w:rsidR="00AF0C2B" w:rsidRDefault="00AF0C2B" w:rsidP="00FA0A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7415" w:rsidRDefault="00AE7415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7415" w:rsidRDefault="00AE7415">
    <w:pPr>
      <w:pStyle w:val="a6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AE7415" w:rsidRDefault="00AE7415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hint="eastAsia"/>
                                </w:rPr>
                                <w:t>餐厅订单系统</w:t>
                              </w:r>
                              <w:r>
                                <w:rPr>
                                  <w:rFonts w:hint="eastAsia"/>
                                </w:rPr>
                                <w:t>- APP</w:t>
                              </w:r>
                              <w:r>
                                <w:rPr>
                                  <w:rFonts w:hint="eastAsia"/>
                                </w:rPr>
                                <w:t>端</w:t>
                              </w:r>
                              <w:r>
                                <w:rPr>
                                  <w:rFonts w:hint="eastAsia"/>
                                </w:rPr>
                                <w:t>UI</w:t>
                              </w:r>
                              <w:r>
                                <w:rPr>
                                  <w:rFonts w:hint="eastAsia"/>
                                </w:rPr>
                                <w:t>需求原型图设计文档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743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placeholder>
                        <w:docPart w:val="B7C1042D874D4F77A12B987BA6693ACF"/>
                      </w:placeholder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p w:rsidR="00AE7415" w:rsidRDefault="00AE7415">
                        <w:pPr>
                          <w:spacing w:after="0" w:line="240" w:lineRule="auto"/>
                        </w:pPr>
                        <w:r>
                          <w:rPr>
                            <w:rFonts w:hint="eastAsia"/>
                          </w:rPr>
                          <w:t>餐厅订单系统</w:t>
                        </w:r>
                        <w:r>
                          <w:rPr>
                            <w:rFonts w:hint="eastAsia"/>
                          </w:rPr>
                          <w:t>- APP</w:t>
                        </w:r>
                        <w:r>
                          <w:rPr>
                            <w:rFonts w:hint="eastAsia"/>
                          </w:rPr>
                          <w:t>端</w:t>
                        </w:r>
                        <w:r>
                          <w:rPr>
                            <w:rFonts w:hint="eastAsia"/>
                          </w:rPr>
                          <w:t>UI</w:t>
                        </w:r>
                        <w:r>
                          <w:rPr>
                            <w:rFonts w:hint="eastAsia"/>
                          </w:rPr>
                          <w:t>需求原型图设计文档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AE7415" w:rsidRDefault="00AE7415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C37A2C" w:rsidRPr="00C37A2C">
                            <w:rPr>
                              <w:noProof/>
                              <w:color w:val="FFFFFF" w:themeColor="background1"/>
                            </w:rPr>
                            <w:t>16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9" o:spid="_x0000_s1744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" o:allowincell="f" fillcolor="#a8d08d [1945]" stroked="f">
              <v:textbox style="mso-fit-shape-to-text:t" inset=",0,,0">
                <w:txbxContent>
                  <w:p w:rsidR="00AE7415" w:rsidRDefault="00AE7415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C37A2C" w:rsidRPr="00C37A2C">
                      <w:rPr>
                        <w:noProof/>
                        <w:color w:val="FFFFFF" w:themeColor="background1"/>
                      </w:rPr>
                      <w:t>16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7415" w:rsidRDefault="00AE7415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2779F"/>
    <w:multiLevelType w:val="hybridMultilevel"/>
    <w:tmpl w:val="15081A2C"/>
    <w:lvl w:ilvl="0" w:tplc="131C9C6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2B47472"/>
    <w:multiLevelType w:val="multilevel"/>
    <w:tmpl w:val="B3428C7A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2">
    <w:nsid w:val="05901565"/>
    <w:multiLevelType w:val="multilevel"/>
    <w:tmpl w:val="8C5871F6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3">
    <w:nsid w:val="07834FC9"/>
    <w:multiLevelType w:val="multilevel"/>
    <w:tmpl w:val="6AEC46B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nsid w:val="10861FDD"/>
    <w:multiLevelType w:val="multilevel"/>
    <w:tmpl w:val="A05A301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DA75031"/>
    <w:multiLevelType w:val="multilevel"/>
    <w:tmpl w:val="B5BEAA2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7C61B64"/>
    <w:multiLevelType w:val="multilevel"/>
    <w:tmpl w:val="A9D4D5A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>
    <w:nsid w:val="2F5D3478"/>
    <w:multiLevelType w:val="hybridMultilevel"/>
    <w:tmpl w:val="00000000"/>
    <w:lvl w:ilvl="0" w:tplc="FFFFFFFF">
      <w:start w:val="1"/>
      <w:numFmt w:val="decimalFullWidth"/>
      <w:lvlText w:val="%1."/>
      <w:lvlJc w:val="left"/>
      <w:pPr>
        <w:tabs>
          <w:tab w:val="num" w:pos="420"/>
        </w:tabs>
        <w:ind w:left="420" w:hanging="420"/>
      </w:pPr>
    </w:lvl>
    <w:lvl w:ilvl="1" w:tplc="FFFFFFFF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FFFFFFF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2F737AE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2FFB7E34"/>
    <w:multiLevelType w:val="hybridMultilevel"/>
    <w:tmpl w:val="FD9E25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284414A"/>
    <w:multiLevelType w:val="hybridMultilevel"/>
    <w:tmpl w:val="E44267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64826B7"/>
    <w:multiLevelType w:val="multilevel"/>
    <w:tmpl w:val="955A357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Level1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4A00357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4E876445"/>
    <w:multiLevelType w:val="hybridMultilevel"/>
    <w:tmpl w:val="EB4ED0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FC54AF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63160400"/>
    <w:multiLevelType w:val="multilevel"/>
    <w:tmpl w:val="A436570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L3"/>
      <w:lvlText w:val="%1.%2."/>
      <w:lvlJc w:val="left"/>
      <w:pPr>
        <w:ind w:left="792" w:hanging="432"/>
      </w:pPr>
    </w:lvl>
    <w:lvl w:ilvl="2">
      <w:start w:val="1"/>
      <w:numFmt w:val="decimal"/>
      <w:pStyle w:val="311"/>
      <w:lvlText w:val="%1.%2.%3."/>
      <w:lvlJc w:val="left"/>
      <w:pPr>
        <w:ind w:left="1224" w:hanging="504"/>
      </w:pPr>
      <w:rPr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667A30A6"/>
    <w:multiLevelType w:val="multilevel"/>
    <w:tmpl w:val="13C4BA9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>
    <w:nsid w:val="67C538CC"/>
    <w:multiLevelType w:val="multilevel"/>
    <w:tmpl w:val="F22E73F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>
    <w:nsid w:val="69AE062E"/>
    <w:multiLevelType w:val="multilevel"/>
    <w:tmpl w:val="116A5B1A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eastAsia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19">
    <w:nsid w:val="717B3D02"/>
    <w:multiLevelType w:val="multilevel"/>
    <w:tmpl w:val="7FE4DCA0"/>
    <w:lvl w:ilvl="0">
      <w:start w:val="1"/>
      <w:numFmt w:val="decimal"/>
      <w:pStyle w:val="1"/>
      <w:lvlText w:val="%1"/>
      <w:lvlJc w:val="left"/>
      <w:pPr>
        <w:ind w:left="43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0">
    <w:nsid w:val="79D94A83"/>
    <w:multiLevelType w:val="multilevel"/>
    <w:tmpl w:val="4EC8A71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3"/>
  </w:num>
  <w:num w:numId="3">
    <w:abstractNumId w:val="1"/>
  </w:num>
  <w:num w:numId="4">
    <w:abstractNumId w:val="2"/>
  </w:num>
  <w:num w:numId="5">
    <w:abstractNumId w:val="11"/>
  </w:num>
  <w:num w:numId="6">
    <w:abstractNumId w:val="15"/>
  </w:num>
  <w:num w:numId="7">
    <w:abstractNumId w:val="8"/>
  </w:num>
  <w:num w:numId="8">
    <w:abstractNumId w:val="11"/>
  </w:num>
  <w:num w:numId="9">
    <w:abstractNumId w:val="15"/>
  </w:num>
  <w:num w:numId="10">
    <w:abstractNumId w:val="9"/>
  </w:num>
  <w:num w:numId="11">
    <w:abstractNumId w:val="20"/>
  </w:num>
  <w:num w:numId="12">
    <w:abstractNumId w:val="12"/>
  </w:num>
  <w:num w:numId="13">
    <w:abstractNumId w:val="5"/>
  </w:num>
  <w:num w:numId="14">
    <w:abstractNumId w:val="18"/>
  </w:num>
  <w:num w:numId="1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0"/>
  </w:num>
  <w:num w:numId="17">
    <w:abstractNumId w:val="14"/>
  </w:num>
  <w:num w:numId="18">
    <w:abstractNumId w:val="10"/>
  </w:num>
  <w:num w:numId="19">
    <w:abstractNumId w:val="4"/>
  </w:num>
  <w:num w:numId="20">
    <w:abstractNumId w:val="0"/>
  </w:num>
  <w:num w:numId="21">
    <w:abstractNumId w:val="0"/>
  </w:num>
  <w:num w:numId="22">
    <w:abstractNumId w:val="0"/>
  </w:num>
  <w:num w:numId="23">
    <w:abstractNumId w:val="6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17"/>
  </w:num>
  <w:num w:numId="29">
    <w:abstractNumId w:val="17"/>
  </w:num>
  <w:num w:numId="30">
    <w:abstractNumId w:val="17"/>
  </w:num>
  <w:num w:numId="31">
    <w:abstractNumId w:val="17"/>
  </w:num>
  <w:num w:numId="32">
    <w:abstractNumId w:val="17"/>
  </w:num>
  <w:num w:numId="3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7"/>
  </w:num>
  <w:num w:numId="35">
    <w:abstractNumId w:val="16"/>
  </w:num>
  <w:num w:numId="36">
    <w:abstractNumId w:val="16"/>
  </w:num>
  <w:num w:numId="37">
    <w:abstractNumId w:val="16"/>
  </w:num>
  <w:num w:numId="38">
    <w:abstractNumId w:val="16"/>
  </w:num>
  <w:num w:numId="39">
    <w:abstractNumId w:val="19"/>
  </w:num>
  <w:num w:numId="4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attachedTemplate r:id="rId1"/>
  <w:defaultTabStop w:val="1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428C"/>
    <w:rsid w:val="000072FD"/>
    <w:rsid w:val="00030A41"/>
    <w:rsid w:val="00045F37"/>
    <w:rsid w:val="00056371"/>
    <w:rsid w:val="0006487A"/>
    <w:rsid w:val="0006494C"/>
    <w:rsid w:val="00075ED1"/>
    <w:rsid w:val="00090E82"/>
    <w:rsid w:val="000B63E6"/>
    <w:rsid w:val="000B6D9F"/>
    <w:rsid w:val="000E1143"/>
    <w:rsid w:val="00104CAF"/>
    <w:rsid w:val="00145E47"/>
    <w:rsid w:val="00161162"/>
    <w:rsid w:val="001A7B18"/>
    <w:rsid w:val="001B08C7"/>
    <w:rsid w:val="001D2F6F"/>
    <w:rsid w:val="002271C7"/>
    <w:rsid w:val="00231CB0"/>
    <w:rsid w:val="00250074"/>
    <w:rsid w:val="0028109C"/>
    <w:rsid w:val="00285DB9"/>
    <w:rsid w:val="002A71FB"/>
    <w:rsid w:val="002B34EB"/>
    <w:rsid w:val="002D61DA"/>
    <w:rsid w:val="002F7D07"/>
    <w:rsid w:val="00314A02"/>
    <w:rsid w:val="00314AB3"/>
    <w:rsid w:val="00324B0F"/>
    <w:rsid w:val="00331CFE"/>
    <w:rsid w:val="0034467A"/>
    <w:rsid w:val="00355CA1"/>
    <w:rsid w:val="003840EB"/>
    <w:rsid w:val="003B0AE5"/>
    <w:rsid w:val="003B7DF1"/>
    <w:rsid w:val="003C26AC"/>
    <w:rsid w:val="003C478E"/>
    <w:rsid w:val="003D3C26"/>
    <w:rsid w:val="003D7239"/>
    <w:rsid w:val="003E7805"/>
    <w:rsid w:val="00436499"/>
    <w:rsid w:val="00446743"/>
    <w:rsid w:val="00455D07"/>
    <w:rsid w:val="00457CBD"/>
    <w:rsid w:val="0049442A"/>
    <w:rsid w:val="004A428C"/>
    <w:rsid w:val="004C6AD1"/>
    <w:rsid w:val="004F1A46"/>
    <w:rsid w:val="004F5CED"/>
    <w:rsid w:val="0055250B"/>
    <w:rsid w:val="00565ABB"/>
    <w:rsid w:val="0058414B"/>
    <w:rsid w:val="00596703"/>
    <w:rsid w:val="005A54B9"/>
    <w:rsid w:val="005B312B"/>
    <w:rsid w:val="005D39D5"/>
    <w:rsid w:val="005F697E"/>
    <w:rsid w:val="00633E2B"/>
    <w:rsid w:val="00667BD2"/>
    <w:rsid w:val="00694089"/>
    <w:rsid w:val="006B2CF6"/>
    <w:rsid w:val="006C339E"/>
    <w:rsid w:val="006C663C"/>
    <w:rsid w:val="006E06E3"/>
    <w:rsid w:val="006E1D4D"/>
    <w:rsid w:val="007100D3"/>
    <w:rsid w:val="007104C2"/>
    <w:rsid w:val="007217CB"/>
    <w:rsid w:val="00721A92"/>
    <w:rsid w:val="0074079A"/>
    <w:rsid w:val="00754907"/>
    <w:rsid w:val="00771DFD"/>
    <w:rsid w:val="007803D7"/>
    <w:rsid w:val="00797FB3"/>
    <w:rsid w:val="007C330D"/>
    <w:rsid w:val="007C483B"/>
    <w:rsid w:val="007E62F1"/>
    <w:rsid w:val="007F6D9C"/>
    <w:rsid w:val="00856551"/>
    <w:rsid w:val="00866B29"/>
    <w:rsid w:val="0088465A"/>
    <w:rsid w:val="008B1030"/>
    <w:rsid w:val="008D6FBC"/>
    <w:rsid w:val="008F4244"/>
    <w:rsid w:val="008F7704"/>
    <w:rsid w:val="00943F21"/>
    <w:rsid w:val="00944D00"/>
    <w:rsid w:val="00945205"/>
    <w:rsid w:val="009460A2"/>
    <w:rsid w:val="009509E2"/>
    <w:rsid w:val="009526A0"/>
    <w:rsid w:val="00965B71"/>
    <w:rsid w:val="00996EF1"/>
    <w:rsid w:val="009B2385"/>
    <w:rsid w:val="009E44EC"/>
    <w:rsid w:val="009F2A4A"/>
    <w:rsid w:val="00A42832"/>
    <w:rsid w:val="00A55CE0"/>
    <w:rsid w:val="00A85AE9"/>
    <w:rsid w:val="00A85F7B"/>
    <w:rsid w:val="00AA5CA5"/>
    <w:rsid w:val="00AC0CC1"/>
    <w:rsid w:val="00AD5695"/>
    <w:rsid w:val="00AE7415"/>
    <w:rsid w:val="00AF0C2B"/>
    <w:rsid w:val="00AF53B7"/>
    <w:rsid w:val="00B11293"/>
    <w:rsid w:val="00B14F57"/>
    <w:rsid w:val="00B63508"/>
    <w:rsid w:val="00BA76CA"/>
    <w:rsid w:val="00BE752A"/>
    <w:rsid w:val="00BF560C"/>
    <w:rsid w:val="00BF75D4"/>
    <w:rsid w:val="00C2526B"/>
    <w:rsid w:val="00C33004"/>
    <w:rsid w:val="00C37A2C"/>
    <w:rsid w:val="00C40023"/>
    <w:rsid w:val="00C42C4C"/>
    <w:rsid w:val="00C50840"/>
    <w:rsid w:val="00C52097"/>
    <w:rsid w:val="00CB2D18"/>
    <w:rsid w:val="00CE0767"/>
    <w:rsid w:val="00CE3858"/>
    <w:rsid w:val="00CF72CE"/>
    <w:rsid w:val="00D05F32"/>
    <w:rsid w:val="00D349CA"/>
    <w:rsid w:val="00D353D8"/>
    <w:rsid w:val="00D35A5C"/>
    <w:rsid w:val="00D525C9"/>
    <w:rsid w:val="00D62E93"/>
    <w:rsid w:val="00D838F2"/>
    <w:rsid w:val="00D8523A"/>
    <w:rsid w:val="00D935F9"/>
    <w:rsid w:val="00DA0F71"/>
    <w:rsid w:val="00DE3E4B"/>
    <w:rsid w:val="00DE7FF9"/>
    <w:rsid w:val="00DF55AF"/>
    <w:rsid w:val="00DF5A55"/>
    <w:rsid w:val="00DF7041"/>
    <w:rsid w:val="00E04F19"/>
    <w:rsid w:val="00E17144"/>
    <w:rsid w:val="00E17CB5"/>
    <w:rsid w:val="00E327D4"/>
    <w:rsid w:val="00E441CD"/>
    <w:rsid w:val="00E83437"/>
    <w:rsid w:val="00E92CCB"/>
    <w:rsid w:val="00EF5871"/>
    <w:rsid w:val="00F276DB"/>
    <w:rsid w:val="00F4232F"/>
    <w:rsid w:val="00F51DE6"/>
    <w:rsid w:val="00FA0A4F"/>
    <w:rsid w:val="00FE1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2CF6"/>
  </w:style>
  <w:style w:type="paragraph" w:styleId="1">
    <w:name w:val="heading 1"/>
    <w:basedOn w:val="a"/>
    <w:next w:val="a"/>
    <w:link w:val="1Char"/>
    <w:autoRedefine/>
    <w:uiPriority w:val="9"/>
    <w:qFormat/>
    <w:rsid w:val="004C6AD1"/>
    <w:pPr>
      <w:keepNext/>
      <w:keepLines/>
      <w:numPr>
        <w:numId w:val="39"/>
      </w:numPr>
      <w:spacing w:before="240" w:after="0"/>
      <w:outlineLvl w:val="0"/>
    </w:pPr>
    <w:rPr>
      <w:rFonts w:asciiTheme="majorEastAsia" w:eastAsiaTheme="majorEastAsia" w:hAnsiTheme="majorEastAsia" w:cstheme="majorBidi"/>
      <w:sz w:val="32"/>
      <w:szCs w:val="32"/>
    </w:rPr>
  </w:style>
  <w:style w:type="paragraph" w:styleId="2">
    <w:name w:val="heading 2"/>
    <w:basedOn w:val="a0"/>
    <w:next w:val="a"/>
    <w:link w:val="2Char"/>
    <w:autoRedefine/>
    <w:uiPriority w:val="9"/>
    <w:unhideWhenUsed/>
    <w:qFormat/>
    <w:rsid w:val="0058414B"/>
    <w:pPr>
      <w:numPr>
        <w:ilvl w:val="1"/>
        <w:numId w:val="39"/>
      </w:numPr>
      <w:spacing w:line="240" w:lineRule="auto"/>
      <w:mirrorIndents/>
      <w:outlineLvl w:val="1"/>
    </w:pPr>
    <w:rPr>
      <w:bCs/>
    </w:rPr>
  </w:style>
  <w:style w:type="paragraph" w:styleId="3">
    <w:name w:val="heading 3"/>
    <w:basedOn w:val="L3"/>
    <w:next w:val="a"/>
    <w:link w:val="3Char"/>
    <w:autoRedefine/>
    <w:uiPriority w:val="9"/>
    <w:unhideWhenUsed/>
    <w:qFormat/>
    <w:rsid w:val="004C6AD1"/>
    <w:pPr>
      <w:keepNext/>
      <w:keepLines/>
      <w:numPr>
        <w:ilvl w:val="2"/>
        <w:numId w:val="39"/>
      </w:numPr>
      <w:spacing w:before="40" w:after="0"/>
      <w:mirrorIndents/>
      <w:outlineLvl w:val="2"/>
    </w:pPr>
    <w:rPr>
      <w:rFonts w:asciiTheme="majorEastAsia" w:eastAsiaTheme="majorEastAsia" w:hAnsiTheme="majorEastAsia" w:cstheme="majorBidi"/>
    </w:rPr>
  </w:style>
  <w:style w:type="paragraph" w:styleId="4">
    <w:name w:val="heading 4"/>
    <w:basedOn w:val="311"/>
    <w:next w:val="a"/>
    <w:link w:val="4Char"/>
    <w:uiPriority w:val="9"/>
    <w:semiHidden/>
    <w:unhideWhenUsed/>
    <w:qFormat/>
    <w:rsid w:val="007104C2"/>
    <w:pPr>
      <w:keepNext/>
      <w:keepLines/>
      <w:numPr>
        <w:ilvl w:val="3"/>
        <w:numId w:val="39"/>
      </w:numPr>
      <w:spacing w:before="40" w:after="0"/>
      <w:contextualSpacing w:val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840EB"/>
    <w:pPr>
      <w:keepNext/>
      <w:keepLines/>
      <w:numPr>
        <w:ilvl w:val="4"/>
        <w:numId w:val="39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840EB"/>
    <w:pPr>
      <w:keepNext/>
      <w:keepLines/>
      <w:numPr>
        <w:ilvl w:val="5"/>
        <w:numId w:val="39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840EB"/>
    <w:pPr>
      <w:keepNext/>
      <w:keepLines/>
      <w:numPr>
        <w:ilvl w:val="6"/>
        <w:numId w:val="3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840EB"/>
    <w:pPr>
      <w:keepNext/>
      <w:keepLines/>
      <w:numPr>
        <w:ilvl w:val="7"/>
        <w:numId w:val="3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840EB"/>
    <w:pPr>
      <w:keepNext/>
      <w:keepLines/>
      <w:numPr>
        <w:ilvl w:val="8"/>
        <w:numId w:val="3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 Spacing"/>
    <w:link w:val="Char"/>
    <w:uiPriority w:val="1"/>
    <w:qFormat/>
    <w:rsid w:val="00721A92"/>
    <w:pPr>
      <w:spacing w:after="0" w:line="240" w:lineRule="auto"/>
    </w:pPr>
  </w:style>
  <w:style w:type="character" w:customStyle="1" w:styleId="Char">
    <w:name w:val="无间隔 Char"/>
    <w:basedOn w:val="a1"/>
    <w:link w:val="a4"/>
    <w:uiPriority w:val="1"/>
    <w:rsid w:val="00721A92"/>
  </w:style>
  <w:style w:type="table" w:styleId="a5">
    <w:name w:val="Table Grid"/>
    <w:basedOn w:val="a2"/>
    <w:uiPriority w:val="39"/>
    <w:rsid w:val="00FA0A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1"/>
    <w:link w:val="1"/>
    <w:uiPriority w:val="9"/>
    <w:rsid w:val="004C6AD1"/>
    <w:rPr>
      <w:rFonts w:asciiTheme="majorEastAsia" w:eastAsiaTheme="majorEastAsia" w:hAnsiTheme="majorEastAsia" w:cstheme="majorBidi"/>
      <w:sz w:val="32"/>
      <w:szCs w:val="32"/>
    </w:rPr>
  </w:style>
  <w:style w:type="paragraph" w:styleId="a0">
    <w:name w:val="List Paragraph"/>
    <w:basedOn w:val="a"/>
    <w:link w:val="Char0"/>
    <w:uiPriority w:val="34"/>
    <w:qFormat/>
    <w:rsid w:val="00FA0A4F"/>
    <w:pPr>
      <w:ind w:left="720"/>
      <w:contextualSpacing/>
    </w:pPr>
  </w:style>
  <w:style w:type="paragraph" w:styleId="a6">
    <w:name w:val="header"/>
    <w:basedOn w:val="a"/>
    <w:link w:val="Char1"/>
    <w:uiPriority w:val="99"/>
    <w:unhideWhenUsed/>
    <w:rsid w:val="00FA0A4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1">
    <w:name w:val="页眉 Char"/>
    <w:basedOn w:val="a1"/>
    <w:link w:val="a6"/>
    <w:uiPriority w:val="99"/>
    <w:rsid w:val="00FA0A4F"/>
  </w:style>
  <w:style w:type="paragraph" w:styleId="a7">
    <w:name w:val="footer"/>
    <w:basedOn w:val="a"/>
    <w:link w:val="Char2"/>
    <w:uiPriority w:val="99"/>
    <w:unhideWhenUsed/>
    <w:rsid w:val="00FA0A4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2">
    <w:name w:val="页脚 Char"/>
    <w:basedOn w:val="a1"/>
    <w:link w:val="a7"/>
    <w:uiPriority w:val="99"/>
    <w:rsid w:val="00FA0A4F"/>
  </w:style>
  <w:style w:type="paragraph" w:styleId="TOC">
    <w:name w:val="TOC Heading"/>
    <w:basedOn w:val="1"/>
    <w:next w:val="a"/>
    <w:uiPriority w:val="39"/>
    <w:unhideWhenUsed/>
    <w:qFormat/>
    <w:rsid w:val="00D838F2"/>
    <w:pPr>
      <w:outlineLvl w:val="9"/>
    </w:pPr>
  </w:style>
  <w:style w:type="paragraph" w:styleId="20">
    <w:name w:val="toc 2"/>
    <w:basedOn w:val="a"/>
    <w:next w:val="a"/>
    <w:autoRedefine/>
    <w:uiPriority w:val="39"/>
    <w:unhideWhenUsed/>
    <w:rsid w:val="00D838F2"/>
    <w:pPr>
      <w:spacing w:after="100"/>
      <w:ind w:left="220"/>
    </w:pPr>
    <w:rPr>
      <w:rFonts w:cs="Times New Roman"/>
      <w:lang w:eastAsia="en-US"/>
    </w:rPr>
  </w:style>
  <w:style w:type="paragraph" w:styleId="10">
    <w:name w:val="toc 1"/>
    <w:basedOn w:val="a"/>
    <w:next w:val="a"/>
    <w:autoRedefine/>
    <w:uiPriority w:val="39"/>
    <w:unhideWhenUsed/>
    <w:rsid w:val="00D838F2"/>
    <w:pPr>
      <w:spacing w:after="100"/>
    </w:pPr>
    <w:rPr>
      <w:rFonts w:cs="Times New Roman"/>
      <w:lang w:eastAsia="en-US"/>
    </w:rPr>
  </w:style>
  <w:style w:type="paragraph" w:styleId="30">
    <w:name w:val="toc 3"/>
    <w:basedOn w:val="a"/>
    <w:next w:val="a"/>
    <w:autoRedefine/>
    <w:uiPriority w:val="39"/>
    <w:unhideWhenUsed/>
    <w:rsid w:val="00D838F2"/>
    <w:pPr>
      <w:spacing w:after="100"/>
      <w:ind w:left="440"/>
    </w:pPr>
    <w:rPr>
      <w:rFonts w:cs="Times New Roman"/>
      <w:lang w:eastAsia="en-US"/>
    </w:rPr>
  </w:style>
  <w:style w:type="character" w:styleId="a8">
    <w:name w:val="Hyperlink"/>
    <w:basedOn w:val="a1"/>
    <w:uiPriority w:val="99"/>
    <w:unhideWhenUsed/>
    <w:rsid w:val="00D838F2"/>
    <w:rPr>
      <w:color w:val="0563C1" w:themeColor="hyperlink"/>
      <w:u w:val="single"/>
    </w:rPr>
  </w:style>
  <w:style w:type="character" w:customStyle="1" w:styleId="2Char">
    <w:name w:val="标题 2 Char"/>
    <w:basedOn w:val="a1"/>
    <w:link w:val="2"/>
    <w:uiPriority w:val="9"/>
    <w:rsid w:val="0058414B"/>
    <w:rPr>
      <w:bCs/>
    </w:rPr>
  </w:style>
  <w:style w:type="paragraph" w:customStyle="1" w:styleId="Level1">
    <w:name w:val="Level1"/>
    <w:basedOn w:val="a0"/>
    <w:link w:val="Level1Char"/>
    <w:rsid w:val="00E327D4"/>
    <w:pPr>
      <w:numPr>
        <w:ilvl w:val="1"/>
        <w:numId w:val="5"/>
      </w:numPr>
    </w:pPr>
  </w:style>
  <w:style w:type="paragraph" w:customStyle="1" w:styleId="L3">
    <w:name w:val="L3"/>
    <w:basedOn w:val="a0"/>
    <w:link w:val="L3Char"/>
    <w:rsid w:val="007104C2"/>
    <w:pPr>
      <w:numPr>
        <w:ilvl w:val="1"/>
        <w:numId w:val="6"/>
      </w:numPr>
    </w:pPr>
  </w:style>
  <w:style w:type="character" w:customStyle="1" w:styleId="Char0">
    <w:name w:val="列出段落 Char"/>
    <w:basedOn w:val="a1"/>
    <w:link w:val="a0"/>
    <w:uiPriority w:val="34"/>
    <w:rsid w:val="00E327D4"/>
  </w:style>
  <w:style w:type="character" w:customStyle="1" w:styleId="Level1Char">
    <w:name w:val="Level1 Char"/>
    <w:basedOn w:val="Char0"/>
    <w:link w:val="Level1"/>
    <w:rsid w:val="00E327D4"/>
  </w:style>
  <w:style w:type="character" w:customStyle="1" w:styleId="3Char">
    <w:name w:val="标题 3 Char"/>
    <w:basedOn w:val="a1"/>
    <w:link w:val="3"/>
    <w:uiPriority w:val="9"/>
    <w:rsid w:val="004C6AD1"/>
    <w:rPr>
      <w:rFonts w:asciiTheme="majorEastAsia" w:eastAsiaTheme="majorEastAsia" w:hAnsiTheme="majorEastAsia" w:cstheme="majorBidi"/>
    </w:rPr>
  </w:style>
  <w:style w:type="character" w:customStyle="1" w:styleId="L3Char">
    <w:name w:val="L3 Char"/>
    <w:basedOn w:val="Char0"/>
    <w:link w:val="L3"/>
    <w:rsid w:val="007104C2"/>
  </w:style>
  <w:style w:type="paragraph" w:customStyle="1" w:styleId="311">
    <w:name w:val="3.1.1"/>
    <w:basedOn w:val="a0"/>
    <w:link w:val="311Char"/>
    <w:rsid w:val="007104C2"/>
    <w:pPr>
      <w:numPr>
        <w:ilvl w:val="2"/>
        <w:numId w:val="6"/>
      </w:numPr>
    </w:pPr>
  </w:style>
  <w:style w:type="character" w:customStyle="1" w:styleId="4Char">
    <w:name w:val="标题 4 Char"/>
    <w:basedOn w:val="a1"/>
    <w:link w:val="4"/>
    <w:uiPriority w:val="9"/>
    <w:semiHidden/>
    <w:rsid w:val="007104C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311Char">
    <w:name w:val="3.1.1 Char"/>
    <w:basedOn w:val="Char0"/>
    <w:link w:val="311"/>
    <w:rsid w:val="007104C2"/>
  </w:style>
  <w:style w:type="paragraph" w:styleId="a9">
    <w:name w:val="footnote text"/>
    <w:basedOn w:val="a"/>
    <w:link w:val="Char3"/>
    <w:uiPriority w:val="99"/>
    <w:semiHidden/>
    <w:unhideWhenUsed/>
    <w:rsid w:val="00754907"/>
    <w:pPr>
      <w:spacing w:after="0" w:line="240" w:lineRule="auto"/>
    </w:pPr>
    <w:rPr>
      <w:sz w:val="20"/>
      <w:szCs w:val="20"/>
    </w:rPr>
  </w:style>
  <w:style w:type="character" w:customStyle="1" w:styleId="Char3">
    <w:name w:val="脚注文本 Char"/>
    <w:basedOn w:val="a1"/>
    <w:link w:val="a9"/>
    <w:uiPriority w:val="99"/>
    <w:semiHidden/>
    <w:rsid w:val="00754907"/>
    <w:rPr>
      <w:sz w:val="20"/>
      <w:szCs w:val="20"/>
    </w:rPr>
  </w:style>
  <w:style w:type="character" w:styleId="aa">
    <w:name w:val="footnote reference"/>
    <w:basedOn w:val="a1"/>
    <w:uiPriority w:val="99"/>
    <w:semiHidden/>
    <w:unhideWhenUsed/>
    <w:rsid w:val="00754907"/>
    <w:rPr>
      <w:vertAlign w:val="superscript"/>
    </w:rPr>
  </w:style>
  <w:style w:type="character" w:customStyle="1" w:styleId="5Char">
    <w:name w:val="标题 5 Char"/>
    <w:basedOn w:val="a1"/>
    <w:link w:val="5"/>
    <w:uiPriority w:val="9"/>
    <w:semiHidden/>
    <w:rsid w:val="003840E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Char">
    <w:name w:val="标题 6 Char"/>
    <w:basedOn w:val="a1"/>
    <w:link w:val="6"/>
    <w:uiPriority w:val="9"/>
    <w:semiHidden/>
    <w:rsid w:val="003840E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Char">
    <w:name w:val="标题 7 Char"/>
    <w:basedOn w:val="a1"/>
    <w:link w:val="7"/>
    <w:uiPriority w:val="9"/>
    <w:semiHidden/>
    <w:rsid w:val="003840E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Char">
    <w:name w:val="标题 8 Char"/>
    <w:basedOn w:val="a1"/>
    <w:link w:val="8"/>
    <w:uiPriority w:val="9"/>
    <w:semiHidden/>
    <w:rsid w:val="003840E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Char">
    <w:name w:val="标题 9 Char"/>
    <w:basedOn w:val="a1"/>
    <w:link w:val="9"/>
    <w:uiPriority w:val="9"/>
    <w:semiHidden/>
    <w:rsid w:val="003840E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b">
    <w:name w:val="Balloon Text"/>
    <w:basedOn w:val="a"/>
    <w:link w:val="Char4"/>
    <w:uiPriority w:val="99"/>
    <w:semiHidden/>
    <w:unhideWhenUsed/>
    <w:rsid w:val="004A428C"/>
    <w:pPr>
      <w:spacing w:after="0" w:line="240" w:lineRule="auto"/>
    </w:pPr>
    <w:rPr>
      <w:sz w:val="18"/>
      <w:szCs w:val="18"/>
    </w:rPr>
  </w:style>
  <w:style w:type="character" w:customStyle="1" w:styleId="Char4">
    <w:name w:val="批注框文本 Char"/>
    <w:basedOn w:val="a1"/>
    <w:link w:val="ab"/>
    <w:uiPriority w:val="99"/>
    <w:semiHidden/>
    <w:rsid w:val="004A428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2CF6"/>
  </w:style>
  <w:style w:type="paragraph" w:styleId="1">
    <w:name w:val="heading 1"/>
    <w:basedOn w:val="a"/>
    <w:next w:val="a"/>
    <w:link w:val="1Char"/>
    <w:autoRedefine/>
    <w:uiPriority w:val="9"/>
    <w:qFormat/>
    <w:rsid w:val="004C6AD1"/>
    <w:pPr>
      <w:keepNext/>
      <w:keepLines/>
      <w:numPr>
        <w:numId w:val="39"/>
      </w:numPr>
      <w:spacing w:before="240" w:after="0"/>
      <w:outlineLvl w:val="0"/>
    </w:pPr>
    <w:rPr>
      <w:rFonts w:asciiTheme="majorEastAsia" w:eastAsiaTheme="majorEastAsia" w:hAnsiTheme="majorEastAsia" w:cstheme="majorBidi"/>
      <w:sz w:val="32"/>
      <w:szCs w:val="32"/>
    </w:rPr>
  </w:style>
  <w:style w:type="paragraph" w:styleId="2">
    <w:name w:val="heading 2"/>
    <w:basedOn w:val="a0"/>
    <w:next w:val="a"/>
    <w:link w:val="2Char"/>
    <w:autoRedefine/>
    <w:uiPriority w:val="9"/>
    <w:unhideWhenUsed/>
    <w:qFormat/>
    <w:rsid w:val="0058414B"/>
    <w:pPr>
      <w:numPr>
        <w:ilvl w:val="1"/>
        <w:numId w:val="39"/>
      </w:numPr>
      <w:spacing w:line="240" w:lineRule="auto"/>
      <w:mirrorIndents/>
      <w:outlineLvl w:val="1"/>
    </w:pPr>
    <w:rPr>
      <w:bCs/>
    </w:rPr>
  </w:style>
  <w:style w:type="paragraph" w:styleId="3">
    <w:name w:val="heading 3"/>
    <w:basedOn w:val="L3"/>
    <w:next w:val="a"/>
    <w:link w:val="3Char"/>
    <w:autoRedefine/>
    <w:uiPriority w:val="9"/>
    <w:unhideWhenUsed/>
    <w:qFormat/>
    <w:rsid w:val="004C6AD1"/>
    <w:pPr>
      <w:keepNext/>
      <w:keepLines/>
      <w:numPr>
        <w:ilvl w:val="2"/>
        <w:numId w:val="39"/>
      </w:numPr>
      <w:spacing w:before="40" w:after="0"/>
      <w:mirrorIndents/>
      <w:outlineLvl w:val="2"/>
    </w:pPr>
    <w:rPr>
      <w:rFonts w:asciiTheme="majorEastAsia" w:eastAsiaTheme="majorEastAsia" w:hAnsiTheme="majorEastAsia" w:cstheme="majorBidi"/>
    </w:rPr>
  </w:style>
  <w:style w:type="paragraph" w:styleId="4">
    <w:name w:val="heading 4"/>
    <w:basedOn w:val="311"/>
    <w:next w:val="a"/>
    <w:link w:val="4Char"/>
    <w:uiPriority w:val="9"/>
    <w:semiHidden/>
    <w:unhideWhenUsed/>
    <w:qFormat/>
    <w:rsid w:val="007104C2"/>
    <w:pPr>
      <w:keepNext/>
      <w:keepLines/>
      <w:numPr>
        <w:ilvl w:val="3"/>
        <w:numId w:val="39"/>
      </w:numPr>
      <w:spacing w:before="40" w:after="0"/>
      <w:contextualSpacing w:val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840EB"/>
    <w:pPr>
      <w:keepNext/>
      <w:keepLines/>
      <w:numPr>
        <w:ilvl w:val="4"/>
        <w:numId w:val="39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840EB"/>
    <w:pPr>
      <w:keepNext/>
      <w:keepLines/>
      <w:numPr>
        <w:ilvl w:val="5"/>
        <w:numId w:val="39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840EB"/>
    <w:pPr>
      <w:keepNext/>
      <w:keepLines/>
      <w:numPr>
        <w:ilvl w:val="6"/>
        <w:numId w:val="3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840EB"/>
    <w:pPr>
      <w:keepNext/>
      <w:keepLines/>
      <w:numPr>
        <w:ilvl w:val="7"/>
        <w:numId w:val="3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840EB"/>
    <w:pPr>
      <w:keepNext/>
      <w:keepLines/>
      <w:numPr>
        <w:ilvl w:val="8"/>
        <w:numId w:val="3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 Spacing"/>
    <w:link w:val="Char"/>
    <w:uiPriority w:val="1"/>
    <w:qFormat/>
    <w:rsid w:val="00721A92"/>
    <w:pPr>
      <w:spacing w:after="0" w:line="240" w:lineRule="auto"/>
    </w:pPr>
  </w:style>
  <w:style w:type="character" w:customStyle="1" w:styleId="Char">
    <w:name w:val="无间隔 Char"/>
    <w:basedOn w:val="a1"/>
    <w:link w:val="a4"/>
    <w:uiPriority w:val="1"/>
    <w:rsid w:val="00721A92"/>
  </w:style>
  <w:style w:type="table" w:styleId="a5">
    <w:name w:val="Table Grid"/>
    <w:basedOn w:val="a2"/>
    <w:uiPriority w:val="39"/>
    <w:rsid w:val="00FA0A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1"/>
    <w:link w:val="1"/>
    <w:uiPriority w:val="9"/>
    <w:rsid w:val="004C6AD1"/>
    <w:rPr>
      <w:rFonts w:asciiTheme="majorEastAsia" w:eastAsiaTheme="majorEastAsia" w:hAnsiTheme="majorEastAsia" w:cstheme="majorBidi"/>
      <w:sz w:val="32"/>
      <w:szCs w:val="32"/>
    </w:rPr>
  </w:style>
  <w:style w:type="paragraph" w:styleId="a0">
    <w:name w:val="List Paragraph"/>
    <w:basedOn w:val="a"/>
    <w:link w:val="Char0"/>
    <w:uiPriority w:val="34"/>
    <w:qFormat/>
    <w:rsid w:val="00FA0A4F"/>
    <w:pPr>
      <w:ind w:left="720"/>
      <w:contextualSpacing/>
    </w:pPr>
  </w:style>
  <w:style w:type="paragraph" w:styleId="a6">
    <w:name w:val="header"/>
    <w:basedOn w:val="a"/>
    <w:link w:val="Char1"/>
    <w:uiPriority w:val="99"/>
    <w:unhideWhenUsed/>
    <w:rsid w:val="00FA0A4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1">
    <w:name w:val="页眉 Char"/>
    <w:basedOn w:val="a1"/>
    <w:link w:val="a6"/>
    <w:uiPriority w:val="99"/>
    <w:rsid w:val="00FA0A4F"/>
  </w:style>
  <w:style w:type="paragraph" w:styleId="a7">
    <w:name w:val="footer"/>
    <w:basedOn w:val="a"/>
    <w:link w:val="Char2"/>
    <w:uiPriority w:val="99"/>
    <w:unhideWhenUsed/>
    <w:rsid w:val="00FA0A4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2">
    <w:name w:val="页脚 Char"/>
    <w:basedOn w:val="a1"/>
    <w:link w:val="a7"/>
    <w:uiPriority w:val="99"/>
    <w:rsid w:val="00FA0A4F"/>
  </w:style>
  <w:style w:type="paragraph" w:styleId="TOC">
    <w:name w:val="TOC Heading"/>
    <w:basedOn w:val="1"/>
    <w:next w:val="a"/>
    <w:uiPriority w:val="39"/>
    <w:unhideWhenUsed/>
    <w:qFormat/>
    <w:rsid w:val="00D838F2"/>
    <w:pPr>
      <w:outlineLvl w:val="9"/>
    </w:pPr>
  </w:style>
  <w:style w:type="paragraph" w:styleId="20">
    <w:name w:val="toc 2"/>
    <w:basedOn w:val="a"/>
    <w:next w:val="a"/>
    <w:autoRedefine/>
    <w:uiPriority w:val="39"/>
    <w:unhideWhenUsed/>
    <w:rsid w:val="00D838F2"/>
    <w:pPr>
      <w:spacing w:after="100"/>
      <w:ind w:left="220"/>
    </w:pPr>
    <w:rPr>
      <w:rFonts w:cs="Times New Roman"/>
      <w:lang w:eastAsia="en-US"/>
    </w:rPr>
  </w:style>
  <w:style w:type="paragraph" w:styleId="10">
    <w:name w:val="toc 1"/>
    <w:basedOn w:val="a"/>
    <w:next w:val="a"/>
    <w:autoRedefine/>
    <w:uiPriority w:val="39"/>
    <w:unhideWhenUsed/>
    <w:rsid w:val="00D838F2"/>
    <w:pPr>
      <w:spacing w:after="100"/>
    </w:pPr>
    <w:rPr>
      <w:rFonts w:cs="Times New Roman"/>
      <w:lang w:eastAsia="en-US"/>
    </w:rPr>
  </w:style>
  <w:style w:type="paragraph" w:styleId="30">
    <w:name w:val="toc 3"/>
    <w:basedOn w:val="a"/>
    <w:next w:val="a"/>
    <w:autoRedefine/>
    <w:uiPriority w:val="39"/>
    <w:unhideWhenUsed/>
    <w:rsid w:val="00D838F2"/>
    <w:pPr>
      <w:spacing w:after="100"/>
      <w:ind w:left="440"/>
    </w:pPr>
    <w:rPr>
      <w:rFonts w:cs="Times New Roman"/>
      <w:lang w:eastAsia="en-US"/>
    </w:rPr>
  </w:style>
  <w:style w:type="character" w:styleId="a8">
    <w:name w:val="Hyperlink"/>
    <w:basedOn w:val="a1"/>
    <w:uiPriority w:val="99"/>
    <w:unhideWhenUsed/>
    <w:rsid w:val="00D838F2"/>
    <w:rPr>
      <w:color w:val="0563C1" w:themeColor="hyperlink"/>
      <w:u w:val="single"/>
    </w:rPr>
  </w:style>
  <w:style w:type="character" w:customStyle="1" w:styleId="2Char">
    <w:name w:val="标题 2 Char"/>
    <w:basedOn w:val="a1"/>
    <w:link w:val="2"/>
    <w:uiPriority w:val="9"/>
    <w:rsid w:val="0058414B"/>
    <w:rPr>
      <w:bCs/>
    </w:rPr>
  </w:style>
  <w:style w:type="paragraph" w:customStyle="1" w:styleId="Level1">
    <w:name w:val="Level1"/>
    <w:basedOn w:val="a0"/>
    <w:link w:val="Level1Char"/>
    <w:rsid w:val="00E327D4"/>
    <w:pPr>
      <w:numPr>
        <w:ilvl w:val="1"/>
        <w:numId w:val="5"/>
      </w:numPr>
    </w:pPr>
  </w:style>
  <w:style w:type="paragraph" w:customStyle="1" w:styleId="L3">
    <w:name w:val="L3"/>
    <w:basedOn w:val="a0"/>
    <w:link w:val="L3Char"/>
    <w:rsid w:val="007104C2"/>
    <w:pPr>
      <w:numPr>
        <w:ilvl w:val="1"/>
        <w:numId w:val="6"/>
      </w:numPr>
    </w:pPr>
  </w:style>
  <w:style w:type="character" w:customStyle="1" w:styleId="Char0">
    <w:name w:val="列出段落 Char"/>
    <w:basedOn w:val="a1"/>
    <w:link w:val="a0"/>
    <w:uiPriority w:val="34"/>
    <w:rsid w:val="00E327D4"/>
  </w:style>
  <w:style w:type="character" w:customStyle="1" w:styleId="Level1Char">
    <w:name w:val="Level1 Char"/>
    <w:basedOn w:val="Char0"/>
    <w:link w:val="Level1"/>
    <w:rsid w:val="00E327D4"/>
  </w:style>
  <w:style w:type="character" w:customStyle="1" w:styleId="3Char">
    <w:name w:val="标题 3 Char"/>
    <w:basedOn w:val="a1"/>
    <w:link w:val="3"/>
    <w:uiPriority w:val="9"/>
    <w:rsid w:val="004C6AD1"/>
    <w:rPr>
      <w:rFonts w:asciiTheme="majorEastAsia" w:eastAsiaTheme="majorEastAsia" w:hAnsiTheme="majorEastAsia" w:cstheme="majorBidi"/>
    </w:rPr>
  </w:style>
  <w:style w:type="character" w:customStyle="1" w:styleId="L3Char">
    <w:name w:val="L3 Char"/>
    <w:basedOn w:val="Char0"/>
    <w:link w:val="L3"/>
    <w:rsid w:val="007104C2"/>
  </w:style>
  <w:style w:type="paragraph" w:customStyle="1" w:styleId="311">
    <w:name w:val="3.1.1"/>
    <w:basedOn w:val="a0"/>
    <w:link w:val="311Char"/>
    <w:rsid w:val="007104C2"/>
    <w:pPr>
      <w:numPr>
        <w:ilvl w:val="2"/>
        <w:numId w:val="6"/>
      </w:numPr>
    </w:pPr>
  </w:style>
  <w:style w:type="character" w:customStyle="1" w:styleId="4Char">
    <w:name w:val="标题 4 Char"/>
    <w:basedOn w:val="a1"/>
    <w:link w:val="4"/>
    <w:uiPriority w:val="9"/>
    <w:semiHidden/>
    <w:rsid w:val="007104C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311Char">
    <w:name w:val="3.1.1 Char"/>
    <w:basedOn w:val="Char0"/>
    <w:link w:val="311"/>
    <w:rsid w:val="007104C2"/>
  </w:style>
  <w:style w:type="paragraph" w:styleId="a9">
    <w:name w:val="footnote text"/>
    <w:basedOn w:val="a"/>
    <w:link w:val="Char3"/>
    <w:uiPriority w:val="99"/>
    <w:semiHidden/>
    <w:unhideWhenUsed/>
    <w:rsid w:val="00754907"/>
    <w:pPr>
      <w:spacing w:after="0" w:line="240" w:lineRule="auto"/>
    </w:pPr>
    <w:rPr>
      <w:sz w:val="20"/>
      <w:szCs w:val="20"/>
    </w:rPr>
  </w:style>
  <w:style w:type="character" w:customStyle="1" w:styleId="Char3">
    <w:name w:val="脚注文本 Char"/>
    <w:basedOn w:val="a1"/>
    <w:link w:val="a9"/>
    <w:uiPriority w:val="99"/>
    <w:semiHidden/>
    <w:rsid w:val="00754907"/>
    <w:rPr>
      <w:sz w:val="20"/>
      <w:szCs w:val="20"/>
    </w:rPr>
  </w:style>
  <w:style w:type="character" w:styleId="aa">
    <w:name w:val="footnote reference"/>
    <w:basedOn w:val="a1"/>
    <w:uiPriority w:val="99"/>
    <w:semiHidden/>
    <w:unhideWhenUsed/>
    <w:rsid w:val="00754907"/>
    <w:rPr>
      <w:vertAlign w:val="superscript"/>
    </w:rPr>
  </w:style>
  <w:style w:type="character" w:customStyle="1" w:styleId="5Char">
    <w:name w:val="标题 5 Char"/>
    <w:basedOn w:val="a1"/>
    <w:link w:val="5"/>
    <w:uiPriority w:val="9"/>
    <w:semiHidden/>
    <w:rsid w:val="003840E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Char">
    <w:name w:val="标题 6 Char"/>
    <w:basedOn w:val="a1"/>
    <w:link w:val="6"/>
    <w:uiPriority w:val="9"/>
    <w:semiHidden/>
    <w:rsid w:val="003840E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Char">
    <w:name w:val="标题 7 Char"/>
    <w:basedOn w:val="a1"/>
    <w:link w:val="7"/>
    <w:uiPriority w:val="9"/>
    <w:semiHidden/>
    <w:rsid w:val="003840E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Char">
    <w:name w:val="标题 8 Char"/>
    <w:basedOn w:val="a1"/>
    <w:link w:val="8"/>
    <w:uiPriority w:val="9"/>
    <w:semiHidden/>
    <w:rsid w:val="003840E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Char">
    <w:name w:val="标题 9 Char"/>
    <w:basedOn w:val="a1"/>
    <w:link w:val="9"/>
    <w:uiPriority w:val="9"/>
    <w:semiHidden/>
    <w:rsid w:val="003840E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b">
    <w:name w:val="Balloon Text"/>
    <w:basedOn w:val="a"/>
    <w:link w:val="Char4"/>
    <w:uiPriority w:val="99"/>
    <w:semiHidden/>
    <w:unhideWhenUsed/>
    <w:rsid w:val="004A428C"/>
    <w:pPr>
      <w:spacing w:after="0" w:line="240" w:lineRule="auto"/>
    </w:pPr>
    <w:rPr>
      <w:sz w:val="18"/>
      <w:szCs w:val="18"/>
    </w:rPr>
  </w:style>
  <w:style w:type="character" w:customStyle="1" w:styleId="Char4">
    <w:name w:val="批注框文本 Char"/>
    <w:basedOn w:val="a1"/>
    <w:link w:val="ab"/>
    <w:uiPriority w:val="99"/>
    <w:semiHidden/>
    <w:rsid w:val="004A428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microsoft.com/office/2007/relationships/stylesWithEffects" Target="stylesWithEffect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on.wang\Desktop\&#39184;&#21381;&#35746;&#39184;&#31995;&#32479;_APP&#31471;UI&#38656;&#27714;&#21407;&#22411;&#22270;&#25991;&#26723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2014-11-18T00:00:00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F02E23D-85D7-405A-87C2-D7FE5D347F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餐厅订餐系统_APP端UI需求原型图文档.dotx</Template>
  <TotalTime>48</TotalTime>
  <Pages>17</Pages>
  <Words>457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餐厅订单系统- APP端UI需求原型图设计文档</dc:title>
  <dc:subject> </dc:subject>
  <dc:creator>wanglinglong</dc:creator>
  <cp:lastModifiedBy>wanglinglong</cp:lastModifiedBy>
  <cp:revision>114</cp:revision>
  <dcterms:created xsi:type="dcterms:W3CDTF">2014-11-22T08:24:00Z</dcterms:created>
  <dcterms:modified xsi:type="dcterms:W3CDTF">2014-11-22T09:26:00Z</dcterms:modified>
</cp:coreProperties>
</file>