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156A2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E89" w:rsidRPr="006F1E89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6F1E8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沟通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计划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5F7FB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DB5458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2014-11-19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156A26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1E89" w:rsidRPr="006F1E89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6F1E8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沟通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5F7FB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B5458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2014-11-19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2014/11/18</w:t>
            </w:r>
          </w:p>
        </w:tc>
        <w:tc>
          <w:tcPr>
            <w:tcW w:w="1726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Lin Xu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6F1E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114663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CD4575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114663" w:history="1">
            <w:r w:rsidR="00CD4575" w:rsidRPr="00777ED9">
              <w:rPr>
                <w:rStyle w:val="Hyperlink"/>
                <w:rFonts w:hint="eastAsia"/>
                <w:noProof/>
              </w:rPr>
              <w:t>目录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_Toc404114663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2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156A2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4" w:history="1">
            <w:r w:rsidR="00CD4575" w:rsidRPr="00777ED9">
              <w:rPr>
                <w:rStyle w:val="Hyperlink"/>
                <w:noProof/>
              </w:rPr>
              <w:t>1.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文档介绍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_Toc404114664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156A26">
          <w:pPr>
            <w:pStyle w:val="TOC2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5" w:history="1">
            <w:r w:rsidR="00CD4575" w:rsidRPr="00777E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目的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_Toc404114665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156A26">
          <w:pPr>
            <w:pStyle w:val="TOC2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6" w:history="1">
            <w:r w:rsidR="00CD4575" w:rsidRPr="00777E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范围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_Toc404114666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156A2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67" w:history="1">
            <w:r w:rsidR="00CD4575" w:rsidRPr="00777ED9">
              <w:rPr>
                <w:rStyle w:val="Hyperlink"/>
                <w:noProof/>
              </w:rPr>
              <w:t>2.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具体要求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_Toc404114667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CD4575" w:rsidRDefault="00156A26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114674" w:history="1">
            <w:r w:rsidR="00CD4575" w:rsidRPr="00777ED9">
              <w:rPr>
                <w:rStyle w:val="Hyperlink"/>
                <w:noProof/>
              </w:rPr>
              <w:t>3.</w:t>
            </w:r>
            <w:r w:rsidR="00CD4575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CD4575" w:rsidRPr="00777ED9">
              <w:rPr>
                <w:rStyle w:val="Hyperlink"/>
                <w:rFonts w:hint="eastAsia"/>
                <w:noProof/>
              </w:rPr>
              <w:t>联系方式</w:t>
            </w:r>
            <w:r w:rsidR="00CD4575">
              <w:rPr>
                <w:noProof/>
                <w:webHidden/>
              </w:rPr>
              <w:tab/>
            </w:r>
            <w:r w:rsidR="00CD4575">
              <w:rPr>
                <w:noProof/>
                <w:webHidden/>
              </w:rPr>
              <w:fldChar w:fldCharType="begin"/>
            </w:r>
            <w:r w:rsidR="00CD4575">
              <w:rPr>
                <w:noProof/>
                <w:webHidden/>
              </w:rPr>
              <w:instrText xml:space="preserve"> PAGEREF _Toc404114674 \h </w:instrText>
            </w:r>
            <w:r w:rsidR="00CD4575">
              <w:rPr>
                <w:noProof/>
                <w:webHidden/>
              </w:rPr>
            </w:r>
            <w:r w:rsidR="00CD4575">
              <w:rPr>
                <w:noProof/>
                <w:webHidden/>
              </w:rPr>
              <w:fldChar w:fldCharType="separate"/>
            </w:r>
            <w:r w:rsidR="00CD4575">
              <w:rPr>
                <w:noProof/>
                <w:webHidden/>
              </w:rPr>
              <w:t>3</w:t>
            </w:r>
            <w:r w:rsidR="00CD4575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E04F19">
      <w:pPr>
        <w:pStyle w:val="Heading1"/>
      </w:pPr>
      <w:bookmarkStart w:id="1" w:name="_Toc404114664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E04F19">
      <w:pPr>
        <w:pStyle w:val="Heading2"/>
      </w:pPr>
      <w:bookmarkStart w:id="2" w:name="_Toc404114665"/>
      <w:r w:rsidRPr="00DE3E4B">
        <w:rPr>
          <w:rFonts w:hint="eastAsia"/>
        </w:rPr>
        <w:t>目的</w:t>
      </w:r>
      <w:bookmarkEnd w:id="2"/>
    </w:p>
    <w:p w:rsidR="007925A9" w:rsidRPr="007925A9" w:rsidRDefault="007925A9" w:rsidP="007925A9">
      <w:r w:rsidRPr="007925A9">
        <w:rPr>
          <w:rFonts w:hint="eastAsia"/>
        </w:rPr>
        <w:t>为了保证项目开发过程的顺利进行和信息的有效沟通，</w:t>
      </w:r>
      <w:r>
        <w:rPr>
          <w:rFonts w:hint="eastAsia"/>
        </w:rPr>
        <w:t>特制定</w:t>
      </w:r>
      <w:r w:rsidRPr="007925A9">
        <w:rPr>
          <w:rFonts w:hint="eastAsia"/>
        </w:rPr>
        <w:t>餐厅订餐系统项目的沟通计划</w:t>
      </w:r>
      <w:r>
        <w:rPr>
          <w:rFonts w:hint="eastAsia"/>
        </w:rPr>
        <w:t>。</w:t>
      </w:r>
    </w:p>
    <w:p w:rsidR="00C50840" w:rsidRDefault="00C50840" w:rsidP="00DF7041">
      <w:pPr>
        <w:pStyle w:val="Heading2"/>
      </w:pPr>
      <w:bookmarkStart w:id="3" w:name="_Toc404114666"/>
      <w:r w:rsidRPr="00DE3E4B">
        <w:rPr>
          <w:rFonts w:hint="eastAsia"/>
        </w:rPr>
        <w:t>范围</w:t>
      </w:r>
      <w:bookmarkEnd w:id="3"/>
    </w:p>
    <w:p w:rsidR="00C50840" w:rsidRPr="00DE3E4B" w:rsidRDefault="007925A9" w:rsidP="00810860">
      <w:r w:rsidRPr="007925A9">
        <w:rPr>
          <w:rFonts w:hint="eastAsia"/>
        </w:rPr>
        <w:t>餐厅订餐系统项目</w:t>
      </w:r>
      <w:r>
        <w:rPr>
          <w:rFonts w:hint="eastAsia"/>
        </w:rPr>
        <w:t>开发全程。</w:t>
      </w:r>
    </w:p>
    <w:p w:rsidR="00FA0A4F" w:rsidRPr="00DE3E4B" w:rsidRDefault="00810860" w:rsidP="00E04F19">
      <w:pPr>
        <w:pStyle w:val="Heading1"/>
      </w:pPr>
      <w:bookmarkStart w:id="4" w:name="_Toc404114667"/>
      <w:r>
        <w:rPr>
          <w:rFonts w:hint="eastAsia"/>
        </w:rPr>
        <w:t>具体</w:t>
      </w:r>
      <w:r>
        <w:t>要求</w:t>
      </w:r>
      <w:bookmarkEnd w:id="4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5" w:name="_Toc404089748"/>
      <w:bookmarkStart w:id="6" w:name="_Toc404089800"/>
      <w:bookmarkStart w:id="7" w:name="_Toc404090600"/>
      <w:bookmarkStart w:id="8" w:name="_Toc404091202"/>
      <w:bookmarkStart w:id="9" w:name="_Toc404091528"/>
      <w:bookmarkStart w:id="10" w:name="_Toc404114668"/>
      <w:bookmarkEnd w:id="5"/>
      <w:bookmarkEnd w:id="6"/>
      <w:bookmarkEnd w:id="7"/>
      <w:bookmarkEnd w:id="8"/>
      <w:bookmarkEnd w:id="9"/>
      <w:bookmarkEnd w:id="10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1" w:name="_Toc404089749"/>
      <w:bookmarkStart w:id="12" w:name="_Toc404089801"/>
      <w:bookmarkStart w:id="13" w:name="_Toc404090601"/>
      <w:bookmarkStart w:id="14" w:name="_Toc404091203"/>
      <w:bookmarkStart w:id="15" w:name="_Toc404091529"/>
      <w:bookmarkStart w:id="16" w:name="_Toc404114669"/>
      <w:bookmarkEnd w:id="11"/>
      <w:bookmarkEnd w:id="12"/>
      <w:bookmarkEnd w:id="13"/>
      <w:bookmarkEnd w:id="14"/>
      <w:bookmarkEnd w:id="15"/>
      <w:bookmarkEnd w:id="16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7" w:name="_Toc404089750"/>
      <w:bookmarkStart w:id="18" w:name="_Toc404089802"/>
      <w:bookmarkStart w:id="19" w:name="_Toc404090602"/>
      <w:bookmarkStart w:id="20" w:name="_Toc404091204"/>
      <w:bookmarkStart w:id="21" w:name="_Toc404091530"/>
      <w:bookmarkStart w:id="22" w:name="_Toc404114670"/>
      <w:bookmarkEnd w:id="17"/>
      <w:bookmarkEnd w:id="18"/>
      <w:bookmarkEnd w:id="19"/>
      <w:bookmarkEnd w:id="20"/>
      <w:bookmarkEnd w:id="21"/>
      <w:bookmarkEnd w:id="22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3" w:name="_Toc404091205"/>
      <w:bookmarkStart w:id="24" w:name="_Toc404091531"/>
      <w:bookmarkStart w:id="25" w:name="_Toc404114671"/>
      <w:bookmarkEnd w:id="23"/>
      <w:bookmarkEnd w:id="24"/>
      <w:bookmarkEnd w:id="25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6" w:name="_Toc404091206"/>
      <w:bookmarkStart w:id="27" w:name="_Toc404091532"/>
      <w:bookmarkStart w:id="28" w:name="_Toc404114672"/>
      <w:bookmarkEnd w:id="26"/>
      <w:bookmarkEnd w:id="27"/>
      <w:bookmarkEnd w:id="28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29" w:name="_Toc404091207"/>
      <w:bookmarkStart w:id="30" w:name="_Toc404091533"/>
      <w:bookmarkStart w:id="31" w:name="_Toc404114673"/>
      <w:bookmarkEnd w:id="29"/>
      <w:bookmarkEnd w:id="30"/>
      <w:bookmarkEnd w:id="31"/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F5585">
        <w:rPr>
          <w:rFonts w:hint="eastAsia"/>
        </w:rPr>
        <w:t>基本</w:t>
      </w:r>
      <w:r w:rsidR="00FF5585">
        <w:t>要求：</w:t>
      </w:r>
      <w:r>
        <w:rPr>
          <w:rFonts w:hint="eastAsia"/>
        </w:rPr>
        <w:t>项目进行过程中，项目开发人员需要及时了解项目中的各种技术信息，以及相关的管理信息；项目经理需要全面了解项目所有信息；项目小组负责人需要了解项目管理中的进度信息、成本信息、质量信息。</w:t>
      </w:r>
      <w:r>
        <w:rPr>
          <w:rFonts w:hint="eastAsia"/>
        </w:rPr>
        <w:t xml:space="preserve"> 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）项目信息实时查询：通过</w:t>
      </w:r>
      <w:r>
        <w:rPr>
          <w:rFonts w:hint="eastAsia"/>
        </w:rPr>
        <w:t>GitHub</w:t>
      </w:r>
      <w:r>
        <w:rPr>
          <w:rFonts w:hint="eastAsia"/>
        </w:rPr>
        <w:t>平台，项目经理、各项目负责人可以实时获取有关项目信息。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）项目成员沟通：项目进行过程中，各负责人尽量随时保持联系，手机和网络畅通。各成员之间的沟通和汇报主要通过微信群、邮件和电话联系。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ED5279">
        <w:rPr>
          <w:rFonts w:hint="eastAsia"/>
        </w:rPr>
        <w:t>）项目交流</w:t>
      </w:r>
      <w:r>
        <w:rPr>
          <w:rFonts w:hint="eastAsia"/>
        </w:rPr>
        <w:t>会议：项目组成员定于每周六下午</w:t>
      </w:r>
      <w:r>
        <w:rPr>
          <w:rFonts w:hint="eastAsia"/>
        </w:rPr>
        <w:t>2</w:t>
      </w:r>
      <w:r>
        <w:rPr>
          <w:rFonts w:hint="eastAsia"/>
        </w:rPr>
        <w:t>点通过</w:t>
      </w:r>
      <w:r>
        <w:rPr>
          <w:rFonts w:hint="eastAsia"/>
        </w:rPr>
        <w:t>QQ</w:t>
      </w:r>
      <w:r>
        <w:rPr>
          <w:rFonts w:hint="eastAsia"/>
        </w:rPr>
        <w:t>讨论组召开项目组全体会议，会后由专人整理会议记录。</w:t>
      </w:r>
    </w:p>
    <w:p w:rsidR="00810860" w:rsidRDefault="00ED5279" w:rsidP="00810860">
      <w:pPr>
        <w:ind w:firstLineChars="200" w:firstLine="44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）日报</w:t>
      </w:r>
      <w:r>
        <w:t>：</w:t>
      </w:r>
      <w:r w:rsidR="00810860">
        <w:rPr>
          <w:rFonts w:hint="eastAsia"/>
        </w:rPr>
        <w:t>每日早上</w:t>
      </w:r>
      <w:r w:rsidR="00810860">
        <w:rPr>
          <w:rFonts w:hint="eastAsia"/>
        </w:rPr>
        <w:t>9</w:t>
      </w:r>
      <w:r w:rsidR="00810860">
        <w:rPr>
          <w:rFonts w:hint="eastAsia"/>
        </w:rPr>
        <w:t>点之前提交前一天的日报（邮件或者微信群）。</w:t>
      </w:r>
    </w:p>
    <w:p w:rsidR="00810860" w:rsidRDefault="00810860" w:rsidP="00810860">
      <w:pPr>
        <w:ind w:firstLineChars="200" w:firstLine="440"/>
      </w:pPr>
      <w:r>
        <w:rPr>
          <w:rFonts w:hint="eastAsia"/>
        </w:rPr>
        <w:t>（</w:t>
      </w:r>
      <w:r w:rsidR="00ED5279">
        <w:t>6</w:t>
      </w:r>
      <w:r>
        <w:rPr>
          <w:rFonts w:hint="eastAsia"/>
        </w:rPr>
        <w:t>）</w:t>
      </w:r>
      <w:r w:rsidR="00ED5279">
        <w:rPr>
          <w:rFonts w:hint="eastAsia"/>
        </w:rPr>
        <w:t>问题报告：</w:t>
      </w:r>
      <w:r>
        <w:rPr>
          <w:rFonts w:hint="eastAsia"/>
        </w:rPr>
        <w:t>及时提交问题报告，问题可以通过网络提交或者直接联系项目经理</w:t>
      </w:r>
      <w:r w:rsidR="00694B4D">
        <w:rPr>
          <w:rFonts w:hint="eastAsia"/>
        </w:rPr>
        <w:t>或</w:t>
      </w:r>
      <w:r w:rsidR="00694B4D">
        <w:t>相关负责人</w:t>
      </w:r>
      <w:r>
        <w:rPr>
          <w:rFonts w:hint="eastAsia"/>
        </w:rPr>
        <w:t>，双方就问题做进一步沟通。</w:t>
      </w:r>
    </w:p>
    <w:p w:rsidR="008F7704" w:rsidRPr="008F7704" w:rsidRDefault="00810860" w:rsidP="00810860">
      <w:pPr>
        <w:ind w:firstLineChars="200" w:firstLine="440"/>
      </w:pPr>
      <w:r>
        <w:rPr>
          <w:rFonts w:hint="eastAsia"/>
        </w:rPr>
        <w:t>（</w:t>
      </w:r>
      <w:r w:rsidR="00ED5279">
        <w:t>7</w:t>
      </w:r>
      <w:r>
        <w:rPr>
          <w:rFonts w:hint="eastAsia"/>
        </w:rPr>
        <w:t>）项目报告：每次项目组全体会议之后，向项目组各成员发布项目评审报告。</w:t>
      </w:r>
    </w:p>
    <w:p w:rsidR="00FA0A4F" w:rsidRDefault="00810860" w:rsidP="00810860">
      <w:pPr>
        <w:pStyle w:val="Heading1"/>
      </w:pPr>
      <w:bookmarkStart w:id="32" w:name="_Toc404114674"/>
      <w:r w:rsidRPr="00810860">
        <w:rPr>
          <w:rFonts w:hint="eastAsia"/>
        </w:rPr>
        <w:t>联系方式</w:t>
      </w:r>
      <w:bookmarkEnd w:id="32"/>
    </w:p>
    <w:p w:rsidR="00810860" w:rsidRPr="00810860" w:rsidRDefault="00810860" w:rsidP="00810860"/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3118"/>
        <w:gridCol w:w="2268"/>
      </w:tblGrid>
      <w:tr w:rsidR="00810860" w:rsidRPr="00810860" w:rsidTr="00810860">
        <w:trPr>
          <w:trHeight w:val="285"/>
        </w:trPr>
        <w:tc>
          <w:tcPr>
            <w:tcW w:w="1540" w:type="dxa"/>
          </w:tcPr>
          <w:p w:rsidR="00810860" w:rsidRPr="00810860" w:rsidRDefault="00810860" w:rsidP="00810860">
            <w:pPr>
              <w:ind w:leftChars="100" w:left="220"/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3118" w:type="dxa"/>
          </w:tcPr>
          <w:p w:rsidR="00810860" w:rsidRPr="00810860" w:rsidRDefault="00810860" w:rsidP="00810860">
            <w:pPr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成员身份</w:t>
            </w:r>
          </w:p>
        </w:tc>
        <w:tc>
          <w:tcPr>
            <w:tcW w:w="2268" w:type="dxa"/>
          </w:tcPr>
          <w:p w:rsidR="00810860" w:rsidRPr="00810860" w:rsidRDefault="00810860" w:rsidP="00810860">
            <w:pPr>
              <w:jc w:val="center"/>
              <w:rPr>
                <w:b/>
                <w:bCs/>
                <w:sz w:val="24"/>
                <w:szCs w:val="24"/>
              </w:rPr>
            </w:pPr>
            <w:r w:rsidRPr="00810860">
              <w:rPr>
                <w:rFonts w:hint="eastAsia"/>
                <w:b/>
                <w:bCs/>
                <w:sz w:val="24"/>
                <w:szCs w:val="24"/>
              </w:rPr>
              <w:t>联系电话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Aaron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项目经理及需求负责人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18607197821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proofErr w:type="spellStart"/>
            <w:r w:rsidRPr="00810860">
              <w:rPr>
                <w:rFonts w:hint="eastAsia"/>
              </w:rPr>
              <w:t>XuLin</w:t>
            </w:r>
            <w:proofErr w:type="spellEnd"/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架构设计负责人</w:t>
            </w:r>
          </w:p>
        </w:tc>
        <w:tc>
          <w:tcPr>
            <w:tcW w:w="226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13995526589</w:t>
            </w:r>
          </w:p>
        </w:tc>
      </w:tr>
      <w:tr w:rsidR="00810860" w:rsidRPr="00810860" w:rsidTr="00810860">
        <w:trPr>
          <w:trHeight w:val="256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Leon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UI</w:t>
            </w:r>
            <w:r w:rsidRPr="00810860">
              <w:rPr>
                <w:rFonts w:hint="eastAsia"/>
              </w:rPr>
              <w:t>及</w:t>
            </w:r>
            <w:r w:rsidRPr="00810860">
              <w:rPr>
                <w:rFonts w:hint="eastAsia"/>
              </w:rPr>
              <w:t>Android</w:t>
            </w:r>
            <w:r w:rsidRPr="00810860">
              <w:rPr>
                <w:rFonts w:hint="eastAsia"/>
              </w:rPr>
              <w:t>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15899893505</w:t>
            </w:r>
          </w:p>
        </w:tc>
      </w:tr>
      <w:tr w:rsidR="00810860" w:rsidRPr="00810860" w:rsidTr="00810860">
        <w:trPr>
          <w:trHeight w:val="270"/>
        </w:trPr>
        <w:tc>
          <w:tcPr>
            <w:tcW w:w="1540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Annie</w:t>
            </w:r>
          </w:p>
        </w:tc>
        <w:tc>
          <w:tcPr>
            <w:tcW w:w="3118" w:type="dxa"/>
          </w:tcPr>
          <w:p w:rsidR="00810860" w:rsidRPr="00810860" w:rsidRDefault="00810860" w:rsidP="00894A15">
            <w:r w:rsidRPr="00810860">
              <w:rPr>
                <w:rFonts w:hint="eastAsia"/>
              </w:rPr>
              <w:t>测试负责人</w:t>
            </w:r>
          </w:p>
        </w:tc>
        <w:tc>
          <w:tcPr>
            <w:tcW w:w="2268" w:type="dxa"/>
          </w:tcPr>
          <w:p w:rsidR="00810860" w:rsidRPr="00810860" w:rsidRDefault="00DB5458" w:rsidP="00894A15">
            <w:r>
              <w:t>18086639931</w:t>
            </w:r>
          </w:p>
        </w:tc>
      </w:tr>
    </w:tbl>
    <w:p w:rsidR="00810860" w:rsidRDefault="00810860" w:rsidP="00810860"/>
    <w:p w:rsidR="00810860" w:rsidRPr="00810860" w:rsidRDefault="00810860" w:rsidP="00810860">
      <w:bookmarkStart w:id="33" w:name="_GoBack"/>
      <w:bookmarkEnd w:id="33"/>
    </w:p>
    <w:sectPr w:rsidR="00810860" w:rsidRPr="00810860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A26" w:rsidRDefault="00156A26" w:rsidP="00FA0A4F">
      <w:pPr>
        <w:spacing w:after="0" w:line="240" w:lineRule="auto"/>
      </w:pPr>
      <w:r>
        <w:separator/>
      </w:r>
    </w:p>
  </w:endnote>
  <w:endnote w:type="continuationSeparator" w:id="0">
    <w:p w:rsidR="00156A26" w:rsidRDefault="00156A26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45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A26" w:rsidRDefault="00156A26" w:rsidP="00FA0A4F">
      <w:pPr>
        <w:spacing w:after="0" w:line="240" w:lineRule="auto"/>
      </w:pPr>
      <w:r>
        <w:separator/>
      </w:r>
    </w:p>
  </w:footnote>
  <w:footnote w:type="continuationSeparator" w:id="0">
    <w:p w:rsidR="00156A26" w:rsidRDefault="00156A26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6F1E8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6F1E89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5458" w:rsidRPr="00DB545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B5458" w:rsidRPr="00DB545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B7"/>
    <w:rsid w:val="00045F37"/>
    <w:rsid w:val="000572B8"/>
    <w:rsid w:val="000B6D9F"/>
    <w:rsid w:val="00156A26"/>
    <w:rsid w:val="001C27C3"/>
    <w:rsid w:val="00314AB3"/>
    <w:rsid w:val="003C26AC"/>
    <w:rsid w:val="003C478E"/>
    <w:rsid w:val="003D3C26"/>
    <w:rsid w:val="005F7FB7"/>
    <w:rsid w:val="00694B4D"/>
    <w:rsid w:val="006B2CF6"/>
    <w:rsid w:val="006F1E89"/>
    <w:rsid w:val="007104C2"/>
    <w:rsid w:val="00721A92"/>
    <w:rsid w:val="00754907"/>
    <w:rsid w:val="007925A9"/>
    <w:rsid w:val="00810860"/>
    <w:rsid w:val="008B1030"/>
    <w:rsid w:val="008F7704"/>
    <w:rsid w:val="0092481E"/>
    <w:rsid w:val="009E44EC"/>
    <w:rsid w:val="00A85AE9"/>
    <w:rsid w:val="00A85F7B"/>
    <w:rsid w:val="00AF53B7"/>
    <w:rsid w:val="00BE752A"/>
    <w:rsid w:val="00C50840"/>
    <w:rsid w:val="00CD4575"/>
    <w:rsid w:val="00CE0767"/>
    <w:rsid w:val="00CE3858"/>
    <w:rsid w:val="00CF72CE"/>
    <w:rsid w:val="00D05F32"/>
    <w:rsid w:val="00D353D8"/>
    <w:rsid w:val="00D838F2"/>
    <w:rsid w:val="00DB5458"/>
    <w:rsid w:val="00DE167A"/>
    <w:rsid w:val="00DE3E4B"/>
    <w:rsid w:val="00DF7041"/>
    <w:rsid w:val="00E04F19"/>
    <w:rsid w:val="00E327D4"/>
    <w:rsid w:val="00E83437"/>
    <w:rsid w:val="00E92CCB"/>
    <w:rsid w:val="00ED5279"/>
    <w:rsid w:val="00FA0A4F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ADFCA-0EE5-45D1-9CFC-4343B250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iduYunDisk\HP8460\00.MyDocument\03.XuLinDoc\00.&#20010;&#20154;&#25991;&#26723;\01.Project\02.&#35746;&#39184;&#31995;&#32479;\&#39184;&#21381;&#35746;&#39184;&#31995;&#32479;_&#27807;&#36890;&#35745;&#210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712F8-A720-4948-9032-72EC6694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餐厅订餐系统_沟通计划.dotx</Template>
  <TotalTime>13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</dc:title>
  <dc:subject>沟通计划</dc:subject>
  <dc:creator>Lin Xu</dc:creator>
  <cp:keywords/>
  <dc:description/>
  <cp:lastModifiedBy>Luo, Zhi (Aaron, ES-Apps-GD-China-WH)</cp:lastModifiedBy>
  <cp:revision>12</cp:revision>
  <dcterms:created xsi:type="dcterms:W3CDTF">2014-11-18T14:39:00Z</dcterms:created>
  <dcterms:modified xsi:type="dcterms:W3CDTF">2014-11-19T01:34:00Z</dcterms:modified>
</cp:coreProperties>
</file>